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header4.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settings.xml" ContentType="application/vnd.openxmlformats-officedocument.wordprocessingml.settings+xml"/>
  <Override PartName="/word/media/image1.png" ContentType="image/png"/>
  <Override PartName="/word/media/image2.jpeg" ContentType="image/jpeg"/>
  <Override PartName="/word/header2.xml" ContentType="application/vnd.openxmlformats-officedocument.wordprocessingml.header+xml"/>
  <Override PartName="/word/fontTable.xml" ContentType="application/vnd.openxmlformats-officedocument.wordprocessingml.fontTable+xml"/>
  <Override PartName="/word/header3.xml" ContentType="application/vnd.openxmlformats-officedocument.wordprocessingml.head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rFonts w:eastAsia="Times Armenian" w:cs="Times Armenian" w:ascii="Times Armenian" w:hAnsi="Times Armenian"/>
          <w:b/>
          <w:sz w:val="21"/>
          <w:szCs w:val="21"/>
        </w:rPr>
        <w:t xml:space="preserve">  </w:t>
      </w:r>
      <w:r>
        <w:rPr>
          <w:rFonts w:cs="Times Armenian" w:ascii="Times Armenian" w:hAnsi="Times Armenian"/>
          <w:b/>
          <w:sz w:val="21"/>
          <w:szCs w:val="21"/>
        </w:rPr>
        <w:t>ՄԵՐՈՒԺԱՆ ՀԱՐՈՒԹՅՈՒՆՅԱՆ</w:t>
      </w:r>
    </w:p>
    <w:p>
      <w:pPr>
        <w:pStyle w:val="Normal"/>
        <w:ind w:start="1416" w:firstLine="708"/>
        <w:jc w:val="center"/>
        <w:rPr>
          <w:rFonts w:ascii="Times Armenian" w:hAnsi="Times Armenian" w:cs="Times Armenian"/>
          <w:b/>
          <w:sz w:val="21"/>
          <w:szCs w:val="21"/>
        </w:rPr>
      </w:pPr>
      <w:r>
        <w:rPr>
          <w:rFonts w:cs="Times Armenian" w:ascii="Times Armenian" w:hAnsi="Times Armenian"/>
          <w:b/>
          <w:sz w:val="21"/>
          <w:szCs w:val="21"/>
        </w:rPr>
      </w:r>
    </w:p>
    <w:p>
      <w:pPr>
        <w:pStyle w:val="Normal"/>
        <w:ind w:start="1416" w:firstLine="708"/>
        <w:jc w:val="center"/>
        <w:rPr>
          <w:rFonts w:ascii="Times Armenian" w:hAnsi="Times Armenian" w:cs="Times Armenian"/>
          <w:b/>
          <w:sz w:val="21"/>
          <w:szCs w:val="21"/>
        </w:rPr>
      </w:pPr>
      <w:r>
        <w:rPr>
          <w:rFonts w:cs="Times Armenian" w:ascii="Times Armenian" w:hAnsi="Times Armenian"/>
          <w:b/>
          <w:sz w:val="21"/>
          <w:szCs w:val="21"/>
        </w:rPr>
      </w:r>
    </w:p>
    <w:p>
      <w:pPr>
        <w:pStyle w:val="Normal"/>
        <w:ind w:start="1416" w:firstLine="708"/>
        <w:jc w:val="center"/>
        <w:rPr>
          <w:rFonts w:ascii="Times Armenian" w:hAnsi="Times Armenian" w:cs="Times Armenian"/>
          <w:b/>
          <w:sz w:val="21"/>
          <w:szCs w:val="21"/>
        </w:rPr>
      </w:pPr>
      <w:r>
        <w:rPr>
          <w:rFonts w:cs="Times Armenian" w:ascii="Times Armenian" w:hAnsi="Times Armenian"/>
          <w:b/>
          <w:sz w:val="21"/>
          <w:szCs w:val="21"/>
        </w:rPr>
      </w:r>
    </w:p>
    <w:p>
      <w:pPr>
        <w:pStyle w:val="Normal"/>
        <w:ind w:start="1416" w:firstLine="708"/>
        <w:jc w:val="center"/>
        <w:rPr>
          <w:rFonts w:ascii="Times Armenian" w:hAnsi="Times Armenian" w:cs="Times Armenian"/>
          <w:b/>
          <w:sz w:val="21"/>
          <w:szCs w:val="21"/>
        </w:rPr>
      </w:pPr>
      <w:r>
        <w:rPr>
          <w:rFonts w:cs="Times Armenian" w:ascii="Times Armenian" w:hAnsi="Times Armenian"/>
          <w:b/>
          <w:sz w:val="21"/>
          <w:szCs w:val="21"/>
        </w:rPr>
      </w:r>
    </w:p>
    <w:p>
      <w:pPr>
        <w:pStyle w:val="Normal"/>
        <w:ind w:start="1416" w:firstLine="708"/>
        <w:jc w:val="center"/>
        <w:rPr>
          <w:rFonts w:ascii="Times Armenian" w:hAnsi="Times Armenian" w:cs="Times Armenian"/>
          <w:b/>
          <w:color w:val="99CC00"/>
          <w:sz w:val="21"/>
          <w:szCs w:val="21"/>
        </w:rPr>
      </w:pPr>
      <w:r>
        <w:rPr>
          <w:rFonts w:cs="Times Armenian" w:ascii="Times Armenian" w:hAnsi="Times Armenian"/>
          <w:b/>
          <w:color w:val="99CC00"/>
          <w:sz w:val="21"/>
          <w:szCs w:val="21"/>
        </w:rPr>
      </w:r>
    </w:p>
    <w:p>
      <w:pPr>
        <w:pStyle w:val="Normal"/>
        <w:ind w:start="1416" w:firstLine="708"/>
        <w:jc w:val="center"/>
        <w:rPr>
          <w:rFonts w:ascii="Times Armenian" w:hAnsi="Times Armenian" w:cs="Times Armenian"/>
          <w:b/>
          <w:color w:val="99CC00"/>
          <w:sz w:val="21"/>
          <w:szCs w:val="21"/>
          <w:lang w:val="af-ZA"/>
        </w:rPr>
      </w:pPr>
      <w:r>
        <w:rPr>
          <w:rFonts w:cs="Times Armenian" w:ascii="Times Armenian" w:hAnsi="Times Armenian"/>
          <w:b/>
          <w:color w:val="99CC00"/>
          <w:sz w:val="21"/>
          <w:szCs w:val="21"/>
          <w:lang w:val="af-ZA"/>
        </w:rPr>
      </w:r>
    </w:p>
    <w:p>
      <w:pPr>
        <w:pStyle w:val="Normal"/>
        <w:ind w:start="1416" w:firstLine="708"/>
        <w:jc w:val="center"/>
        <w:rPr>
          <w:rFonts w:ascii="Times Armenian" w:hAnsi="Times Armenian" w:cs="Times Armenian"/>
          <w:b/>
          <w:sz w:val="21"/>
          <w:szCs w:val="21"/>
          <w:lang w:val="af-ZA"/>
        </w:rPr>
      </w:pPr>
      <w:r>
        <w:rPr>
          <w:rFonts w:cs="Times Armenian" w:ascii="Times Armenian" w:hAnsi="Times Armenian"/>
          <w:b/>
          <w:sz w:val="21"/>
          <w:szCs w:val="21"/>
          <w:lang w:val="af-ZA"/>
        </w:rPr>
      </w:r>
    </w:p>
    <w:p>
      <w:pPr>
        <w:pStyle w:val="Normal"/>
        <w:ind w:start="1416" w:firstLine="708"/>
        <w:jc w:val="center"/>
        <w:rPr>
          <w:rFonts w:ascii="Times Armenian" w:hAnsi="Times Armenian" w:cs="Times Armenian"/>
          <w:b/>
          <w:sz w:val="21"/>
          <w:szCs w:val="21"/>
          <w:lang w:val="af-ZA"/>
        </w:rPr>
      </w:pPr>
      <w:r>
        <w:rPr>
          <w:rFonts w:cs="Times Armenian" w:ascii="Times Armenian" w:hAnsi="Times Armenian"/>
          <w:b/>
          <w:sz w:val="21"/>
          <w:szCs w:val="21"/>
          <w:lang w:val="af-ZA"/>
        </w:rPr>
      </w:r>
    </w:p>
    <w:p>
      <w:pPr>
        <w:pStyle w:val="Normal"/>
        <w:ind w:start="1416" w:firstLine="708"/>
        <w:jc w:val="center"/>
        <w:rPr>
          <w:rFonts w:ascii="Times Armenian" w:hAnsi="Times Armenian" w:cs="Times Armenian"/>
          <w:b/>
          <w:sz w:val="21"/>
          <w:szCs w:val="21"/>
          <w:lang w:val="af-ZA"/>
        </w:rPr>
      </w:pPr>
      <w:r>
        <w:rPr>
          <w:rFonts w:cs="Times Armenian" w:ascii="Times Armenian" w:hAnsi="Times Armenian"/>
          <w:b/>
          <w:sz w:val="21"/>
          <w:szCs w:val="21"/>
          <w:lang w:val="af-ZA"/>
        </w:rPr>
      </w:r>
    </w:p>
    <w:p>
      <w:pPr>
        <w:pStyle w:val="Normal"/>
        <w:rPr>
          <w:rFonts w:ascii="Times Armenian" w:hAnsi="Times Armenian" w:cs="Times Armenian"/>
          <w:b/>
          <w:sz w:val="21"/>
          <w:szCs w:val="21"/>
          <w:lang w:val="af-ZA"/>
        </w:rPr>
      </w:pPr>
      <w:r>
        <w:rPr>
          <w:rFonts w:cs="Times Armenian" w:ascii="Times Armenian" w:hAnsi="Times Armenian"/>
          <w:b/>
          <w:sz w:val="21"/>
          <w:szCs w:val="21"/>
          <w:lang w:val="af-ZA"/>
        </w:rPr>
      </w:r>
    </w:p>
    <w:p>
      <w:pPr>
        <w:pStyle w:val="Normal"/>
        <w:ind w:start="1416" w:firstLine="708"/>
        <w:jc w:val="center"/>
        <w:rPr>
          <w:rFonts w:ascii="Times Armenian" w:hAnsi="Times Armenian" w:cs="Times Armenian"/>
          <w:b/>
          <w:sz w:val="21"/>
          <w:szCs w:val="21"/>
          <w:lang w:val="af-ZA"/>
        </w:rPr>
      </w:pPr>
      <w:r>
        <w:rPr>
          <w:rFonts w:cs="Times Armenian" w:ascii="Times Armenian" w:hAnsi="Times Armenian"/>
          <w:b/>
          <w:sz w:val="21"/>
          <w:szCs w:val="21"/>
          <w:lang w:val="af-ZA"/>
        </w:rPr>
      </w:r>
    </w:p>
    <w:p>
      <w:pPr>
        <w:pStyle w:val="Normal"/>
        <w:rPr>
          <w:rFonts w:ascii="Times Armenian" w:hAnsi="Times Armenian" w:cs="Times Armenian"/>
          <w:b/>
          <w:sz w:val="21"/>
          <w:szCs w:val="21"/>
          <w:lang w:val="af-ZA"/>
        </w:rPr>
      </w:pPr>
      <w:r>
        <w:rPr>
          <w:rFonts w:cs="Times Armenian" w:ascii="Times Armenian" w:hAnsi="Times Armenian"/>
          <w:b/>
          <w:sz w:val="21"/>
          <w:szCs w:val="21"/>
          <w:lang w:val="af-ZA"/>
        </w:rPr>
      </w:r>
    </w:p>
    <w:p>
      <w:pPr>
        <w:pStyle w:val="Normal"/>
        <w:jc w:val="center"/>
        <w:rPr>
          <w:rFonts w:ascii="Courier LatArm" w:hAnsi="Courier LatArm" w:cs="Courier LatArm"/>
          <w:b/>
          <w:sz w:val="40"/>
          <w:szCs w:val="40"/>
          <w:lang w:val="af-ZA"/>
        </w:rPr>
      </w:pPr>
      <w:r>
        <w:rPr>
          <w:rFonts w:cs="Courier LatArm" w:ascii="Courier LatArm" w:hAnsi="Courier LatArm"/>
          <w:b/>
          <w:sz w:val="40"/>
          <w:szCs w:val="40"/>
          <w:lang w:val="af-ZA"/>
        </w:rPr>
        <w:t>ԹԱՐԳՄԱՆԵԼՈՒ ԱՐՎԵՍՏԸ</w:t>
      </w:r>
    </w:p>
    <w:p>
      <w:pPr>
        <w:pStyle w:val="Normal"/>
        <w:ind w:start="1416" w:firstLine="708"/>
        <w:jc w:val="center"/>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rPr>
          <w:rFonts w:ascii="Times Armenian" w:hAnsi="Times Armenian" w:cs="Times Armenian"/>
          <w:b/>
          <w:i/>
          <w:i/>
          <w:sz w:val="21"/>
          <w:szCs w:val="21"/>
          <w:lang w:val="af-ZA"/>
        </w:rPr>
      </w:pPr>
      <w:r>
        <w:rPr>
          <w:rFonts w:cs="Times Armenian" w:ascii="Times Armenian" w:hAnsi="Times Armenian"/>
          <w:b/>
          <w:i/>
          <w:sz w:val="21"/>
          <w:szCs w:val="21"/>
          <w:lang w:val="af-ZA"/>
        </w:rPr>
        <w:t>«Ծա</w:t>
        <w:softHyphen/>
        <w:t>նի՛ր զի</w:t>
        <w:softHyphen/>
        <w:t>մաս</w:t>
        <w:softHyphen/>
        <w:t>տու</w:t>
        <w:softHyphen/>
        <w:t xml:space="preserve">թիւն, </w:t>
      </w:r>
    </w:p>
    <w:p>
      <w:pPr>
        <w:pStyle w:val="Normal"/>
        <w:rPr>
          <w:rFonts w:ascii="Times Armenian" w:hAnsi="Times Armenian" w:cs="Times Armenian"/>
          <w:b/>
          <w:i/>
          <w:i/>
          <w:sz w:val="20"/>
          <w:szCs w:val="20"/>
          <w:lang w:val="af-ZA"/>
        </w:rPr>
      </w:pPr>
      <w:r>
        <w:rPr>
          <w:rFonts w:cs="Times Armenian" w:ascii="Times Armenian" w:hAnsi="Times Armenian"/>
          <w:b/>
          <w:i/>
          <w:sz w:val="21"/>
          <w:szCs w:val="21"/>
          <w:lang w:val="af-ZA"/>
        </w:rPr>
        <w:t>իմա՛  զբանս և զխրատ հանճարոյ»</w:t>
      </w:r>
    </w:p>
    <w:p>
      <w:pPr>
        <w:pStyle w:val="Normal"/>
        <w:rPr>
          <w:rFonts w:ascii="Times Armenian" w:hAnsi="Times Armenian" w:cs="Times Armenian"/>
          <w:b/>
          <w:i/>
          <w:i/>
          <w:sz w:val="20"/>
          <w:szCs w:val="20"/>
          <w:lang w:val="af-ZA"/>
        </w:rPr>
      </w:pPr>
      <w:r>
        <w:rPr>
          <w:rFonts w:cs="Times Armenian" w:ascii="Times Armenian" w:hAnsi="Times Armenian"/>
          <w:b/>
          <w:i/>
          <w:sz w:val="20"/>
          <w:szCs w:val="20"/>
          <w:lang w:val="af-ZA"/>
        </w:rPr>
      </w:r>
    </w:p>
    <w:p>
      <w:pPr>
        <w:pStyle w:val="Normal"/>
        <w:ind w:start="709" w:firstLine="709"/>
        <w:rPr>
          <w:rFonts w:ascii="Times Armenian" w:hAnsi="Times Armenian" w:cs="Times Armenian"/>
          <w:b/>
          <w:i/>
          <w:i/>
          <w:sz w:val="20"/>
          <w:szCs w:val="20"/>
          <w:lang w:val="af-ZA"/>
        </w:rPr>
      </w:pPr>
      <w:r>
        <w:rPr>
          <w:rFonts w:cs="Times Armenian" w:ascii="Times Armenian" w:hAnsi="Times Armenian"/>
          <w:b/>
          <w:i/>
          <w:sz w:val="20"/>
          <w:szCs w:val="20"/>
          <w:lang w:val="af-ZA"/>
        </w:rPr>
        <w:t>ՄԵՍՐՈՊ ՄԱՇՏՈՑ</w:t>
      </w:r>
    </w:p>
    <w:p>
      <w:pPr>
        <w:pStyle w:val="Normal"/>
        <w:ind w:start="1416" w:firstLine="708"/>
        <w:jc w:val="center"/>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start="1416" w:firstLine="708"/>
        <w:jc w:val="center"/>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start="1416" w:firstLine="708"/>
        <w:jc w:val="center"/>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start="1416" w:firstLine="708"/>
        <w:jc w:val="center"/>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start="1416" w:firstLine="708"/>
        <w:jc w:val="center"/>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start="1416" w:firstLine="708"/>
        <w:jc w:val="center"/>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start="1416" w:firstLine="708"/>
        <w:jc w:val="center"/>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start="1416" w:firstLine="708"/>
        <w:jc w:val="center"/>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start="1416" w:firstLine="708"/>
        <w:jc w:val="center"/>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jc w:val="center"/>
        <w:rPr>
          <w:rFonts w:ascii="Times Armenian" w:hAnsi="Times Armenian" w:cs="Times Armenian"/>
          <w:b/>
          <w:i/>
          <w:i/>
          <w:sz w:val="21"/>
          <w:szCs w:val="21"/>
          <w:lang w:val="af-ZA"/>
        </w:rPr>
      </w:pPr>
      <w:r>
        <w:rPr>
          <w:rFonts w:cs="Times Armenian" w:ascii="Times Armenian" w:hAnsi="Times Armenian"/>
          <w:b/>
          <w:i/>
          <w:sz w:val="21"/>
          <w:szCs w:val="21"/>
          <w:lang w:val="af-ZA"/>
        </w:rPr>
        <w:t>ԵՐԵՎԱՆ</w:t>
      </w:r>
    </w:p>
    <w:p>
      <w:pPr>
        <w:pStyle w:val="Normal"/>
        <w:jc w:val="center"/>
        <w:rPr>
          <w:rFonts w:ascii="Times Armenian" w:hAnsi="Times Armenian" w:cs="Times Armenian"/>
          <w:b/>
          <w:i/>
          <w:i/>
          <w:sz w:val="21"/>
          <w:szCs w:val="21"/>
          <w:lang w:val="af-ZA"/>
        </w:rPr>
      </w:pPr>
      <w:r>
        <w:rPr>
          <w:rFonts w:cs="Times Armenian" w:ascii="Times Armenian" w:hAnsi="Times Armenian"/>
          <w:b/>
          <w:i/>
          <w:sz w:val="21"/>
          <w:szCs w:val="21"/>
          <w:lang w:val="af-ZA"/>
        </w:rPr>
        <w:t>«ԼՈՒՍԱԲԱՑ ՀՐԱՏԱՐԱԿՉԱՏՈՒՆ»</w:t>
      </w:r>
    </w:p>
    <w:p>
      <w:pPr>
        <w:pStyle w:val="Normal"/>
        <w:jc w:val="center"/>
        <w:rPr>
          <w:rFonts w:ascii="Times Armenian" w:hAnsi="Times Armenian" w:cs="Times Armenian"/>
          <w:b/>
          <w:i/>
          <w:i/>
          <w:sz w:val="21"/>
          <w:szCs w:val="21"/>
          <w:lang w:val="af-ZA"/>
        </w:rPr>
      </w:pPr>
      <w:r>
        <w:rPr>
          <w:rFonts w:cs="Times Armenian" w:ascii="Times Armenian" w:hAnsi="Times Armenian"/>
          <w:b/>
          <w:i/>
          <w:sz w:val="21"/>
          <w:szCs w:val="21"/>
          <w:lang w:val="af-ZA"/>
        </w:rPr>
        <w:t>2008</w:t>
      </w:r>
    </w:p>
    <w:p>
      <w:pPr>
        <w:pStyle w:val="Normal"/>
        <w:jc w:val="both"/>
        <w:rPr>
          <w:rFonts w:ascii="Times Armenian" w:hAnsi="Times Armenian" w:cs="Times Armenian"/>
          <w:b/>
          <w:i/>
          <w:i/>
          <w:sz w:val="21"/>
          <w:szCs w:val="21"/>
          <w:lang w:val="af-ZA"/>
        </w:rPr>
      </w:pPr>
      <w:r>
        <w:rPr>
          <w:rFonts w:cs="Times Armenian" w:ascii="Times Armenian" w:hAnsi="Times Armenian"/>
          <w:b/>
          <w:i/>
          <w:sz w:val="21"/>
          <w:szCs w:val="21"/>
          <w:lang w:val="af-ZA"/>
        </w:rPr>
      </w:r>
      <w:r>
        <w:br w:type="page"/>
      </w:r>
    </w:p>
    <w:p>
      <w:pPr>
        <w:pStyle w:val="Normal"/>
        <w:ind w:firstLine="357"/>
        <w:jc w:val="both"/>
        <w:rPr>
          <w:rFonts w:ascii="Times Armenian" w:hAnsi="Times Armenian" w:cs="Times Armenian"/>
          <w:b/>
          <w:i/>
          <w:i/>
          <w:sz w:val="15"/>
          <w:szCs w:val="15"/>
          <w:lang w:val="af-ZA"/>
        </w:rPr>
      </w:pPr>
      <w:r>
        <w:rPr>
          <w:rFonts w:cs="Times Armenian" w:ascii="Times Armenian" w:hAnsi="Times Armenian"/>
          <w:b/>
          <w:i/>
          <w:sz w:val="15"/>
          <w:szCs w:val="15"/>
          <w:lang w:val="af-ZA"/>
        </w:rPr>
        <w:t>Թարգմանելու արվեստին նվիրված այս գիրքն իր նախադեպը չունի ոչ միայն հայ գրականու</w:t>
        <w:softHyphen/>
        <w:t>թյան պատմության մեջ, այլև առհասարակ, եթե նկատի առնվի սրա հակիր</w:t>
        <w:softHyphen/>
        <w:t>ճությունը, սիստեմատի</w:t>
        <w:softHyphen/>
        <w:t>կայի ձևը, հեղինա</w:t>
        <w:softHyphen/>
        <w:t>կա</w:t>
        <w:softHyphen/>
        <w:t>յին մեկնու</w:t>
        <w:softHyphen/>
        <w:t>թյուն</w:t>
        <w:softHyphen/>
        <w:t>ներն ու թարգմանական «կանոնները» համակարգելու փորձը, ինչը (գոնե հա</w:t>
        <w:softHyphen/>
        <w:t>յերենի համար) իրո՛ք առաջին անգամ է արվում:</w:t>
      </w:r>
    </w:p>
    <w:p>
      <w:pPr>
        <w:pStyle w:val="Normal"/>
        <w:ind w:firstLine="360"/>
        <w:jc w:val="both"/>
        <w:rPr>
          <w:rFonts w:ascii="Times Armenian" w:hAnsi="Times Armenian" w:cs="Times Armenian"/>
          <w:b/>
          <w:i/>
          <w:i/>
          <w:sz w:val="15"/>
          <w:szCs w:val="15"/>
          <w:lang w:val="af-ZA"/>
        </w:rPr>
      </w:pPr>
      <w:r>
        <w:rPr>
          <w:rFonts w:cs="Times Armenian" w:ascii="Times Armenian" w:hAnsi="Times Armenian"/>
          <w:b/>
          <w:i/>
          <w:sz w:val="15"/>
          <w:szCs w:val="15"/>
          <w:lang w:val="af-ZA"/>
        </w:rPr>
        <w:t>Համեմատված են` Դիլան Թոմասի, Լերմոնտովի, Պուշկինի, Բլոկի, Եսե</w:t>
        <w:softHyphen/>
        <w:t>նինի, Պաստեռնակի, Բրոդ</w:t>
        <w:softHyphen/>
        <w:t>սկու, Բյորնսի, Ֆր ոստի, Յեյցի, Դ. Հ. Լովրենսի, Հարդու ու Էմսոնի ոտանա</w:t>
        <w:softHyphen/>
        <w:t>վորների բնագրերը սրանց հա</w:t>
        <w:softHyphen/>
        <w:t>յերեն թարգմանու</w:t>
        <w:softHyphen/>
        <w:t>թյուն</w:t>
        <w:softHyphen/>
        <w:t>ների հետ: Համե</w:t>
        <w:softHyphen/>
        <w:t>մատության  հա</w:t>
        <w:softHyphen/>
        <w:t>մար ընտրված են` Պ. Սևակի, Վ. Դավթյանի, Հ. Սահ</w:t>
        <w:softHyphen/>
        <w:t>յանի,Վ. Գևորգյանի, Հ. Միրզո</w:t>
        <w:softHyphen/>
        <w:t>յանի, Սադաթյանի, Ս. Վահունու, Ա. Հարու</w:t>
        <w:softHyphen/>
        <w:t>թյուն</w:t>
        <w:softHyphen/>
        <w:t>յանի, Հ. Թամրազյանի, Ն. Աթա</w:t>
        <w:softHyphen/>
        <w:t>բեկ</w:t>
        <w:softHyphen/>
        <w:t>յանի,Ա. Պողոս</w:t>
        <w:softHyphen/>
        <w:t>յանի ու այս գրքի հեղինակի թարգ</w:t>
        <w:softHyphen/>
        <w:t>մա</w:t>
        <w:softHyphen/>
        <w:t>նու</w:t>
        <w:softHyphen/>
        <w:t>թյուն</w:t>
        <w:softHyphen/>
        <w:t>ները:</w:t>
      </w:r>
    </w:p>
    <w:p>
      <w:pPr>
        <w:pStyle w:val="Normal"/>
        <w:ind w:firstLine="360"/>
        <w:jc w:val="both"/>
        <w:rPr/>
      </w:pPr>
      <w:r>
        <w:rPr>
          <w:rFonts w:cs="Times Armenian" w:ascii="Times Armenian" w:hAnsi="Times Armenian"/>
          <w:b/>
          <w:i/>
          <w:sz w:val="15"/>
          <w:szCs w:val="15"/>
          <w:lang w:val="af-ZA"/>
        </w:rPr>
        <w:t>Գրքի հավելվածը ներկայացնում է օտար լեզուներից հայերենի փոխ առած այն բոլոր բառերը, որոնք գործածվել են մեր աշխարհաբար գրա</w:t>
        <w:softHyphen/>
        <w:t>կանության մեջ: Հեղինակն այդ բառերը քաղել է Հր. Աճառյանի «Հա</w:t>
        <w:softHyphen/>
        <w:t>յերեն արմա</w:t>
        <w:softHyphen/>
        <w:t>տա</w:t>
        <w:softHyphen/>
        <w:t>կան բառարանից»: Այս հավելվածը օգտակար կլինի հայե</w:t>
        <w:softHyphen/>
        <w:t>րենի քննու</w:t>
        <w:softHyphen/>
        <w:t>թյուն հանձնողներին ու ուսուցիչներին, ու, առհասարակ, հայ ըն</w:t>
        <w:softHyphen/>
        <w:t>թերցողին:</w:t>
      </w:r>
    </w:p>
    <w:p>
      <w:pPr>
        <w:pStyle w:val="Normal"/>
        <w:ind w:firstLine="360"/>
        <w:jc w:val="both"/>
        <w:rPr/>
      </w:pPr>
      <w:r>
        <w:rPr>
          <w:rFonts w:cs="Times Armenian" w:ascii="Times Armenian" w:hAnsi="Times Armenian"/>
          <w:b/>
          <w:i/>
          <w:sz w:val="15"/>
          <w:szCs w:val="15"/>
          <w:lang w:val="af-ZA"/>
        </w:rPr>
        <w:t>Գիրքը նախատեսված է համալսարանների ու քոլեջների ա՛յն ու</w:t>
        <w:softHyphen/>
        <w:t>սանողների համար, ովքեր մաս</w:t>
        <w:softHyphen/>
        <w:t>նագիտանում են թարգմանության ասպա</w:t>
        <w:softHyphen/>
        <w:t>րեզում, չնայած սա օգտակար կամ  հետաքրքիր կլինի հայ գրա</w:t>
        <w:softHyphen/>
        <w:t>կանությամբ շա</w:t>
        <w:softHyphen/>
        <w:t>հագրգիռ բոլոր անձանց` արձակագիրներին, բանաս</w:t>
        <w:softHyphen/>
        <w:t>տեղծ</w:t>
        <w:softHyphen/>
        <w:t>ներին, լրա</w:t>
        <w:softHyphen/>
        <w:t>գրող</w:t>
        <w:softHyphen/>
        <w:t>ներին, ուսու</w:t>
        <w:softHyphen/>
        <w:t>ցիչներին ու աշակերտներին ու, առհասարակ, բոլոր ինտե</w:t>
        <w:softHyphen/>
        <w:t>լեկ</w:t>
        <w:softHyphen/>
        <w:t>տուալներին:</w:t>
      </w:r>
    </w:p>
    <w:p>
      <w:pPr>
        <w:pStyle w:val="Normal"/>
        <w:ind w:firstLine="360"/>
        <w:jc w:val="both"/>
        <w:rPr/>
      </w:pPr>
      <w:r>
        <w:rPr>
          <w:rFonts w:cs="Times Armenian" w:ascii="Times Armenian" w:hAnsi="Times Armenian"/>
          <w:b/>
          <w:i/>
          <w:sz w:val="15"/>
          <w:szCs w:val="15"/>
          <w:lang w:val="af-ZA"/>
        </w:rPr>
        <w:t>Չնայած հրատարակիչը միշտ չի, որ համաձայն է հեղինակի ասածնե</w:t>
        <w:softHyphen/>
        <w:t>րին, այնուամենայնիվ, հա</w:t>
        <w:softHyphen/>
        <w:t>մարում է, որ դրանք այնքան յուրօրինակ են, որ արժանի են ներկայանալու ընթերցողի դատին:</w:t>
      </w:r>
    </w:p>
    <w:p>
      <w:pPr>
        <w:pStyle w:val="Normal"/>
        <w:spacing w:lineRule="exact" w:line="240"/>
        <w:jc w:val="both"/>
        <w:rPr>
          <w:rFonts w:ascii="Russian Times" w:hAnsi="Russian Times" w:cs="Russian Times"/>
          <w:b/>
          <w:i/>
          <w:i/>
          <w:sz w:val="15"/>
          <w:szCs w:val="15"/>
          <w:lang w:val="af-ZA"/>
        </w:rPr>
      </w:pPr>
      <w:r>
        <w:rPr>
          <w:rFonts w:cs="Russian Times" w:ascii="Russian Times" w:hAnsi="Russian Times"/>
          <w:b/>
          <w:i/>
          <w:sz w:val="15"/>
          <w:szCs w:val="15"/>
          <w:lang w:val="af-ZA"/>
        </w:rPr>
      </w:r>
    </w:p>
    <w:p>
      <w:pPr>
        <w:pStyle w:val="Normal"/>
        <w:spacing w:lineRule="exact" w:line="240"/>
        <w:ind w:firstLine="360"/>
        <w:jc w:val="both"/>
        <w:rPr/>
      </w:pPr>
      <w:r>
        <w:rPr>
          <w:rFonts w:cs="Russian Times" w:ascii="Russian Times" w:hAnsi="Russian Times"/>
          <w:b/>
          <w:i/>
          <w:sz w:val="15"/>
          <w:szCs w:val="15"/>
          <w:lang w:val="af-ZA"/>
        </w:rPr>
        <w:t>Эта первая книга по сравнительному переводу на армянском языке – уникальна. Автор считает себя учениквом школы К. Чуковского, хотя никогда и не встре</w:t>
        <w:softHyphen/>
        <w:t>чался с К. Чуковским или с кем либо  из его уче</w:t>
        <w:softHyphen/>
        <w:t xml:space="preserve">ников. (Между прочим, автор утверждает, что почти все ценное, что он знает, знает благодаря или посредством русского языка и русской культуры). </w:t>
      </w:r>
    </w:p>
    <w:p>
      <w:pPr>
        <w:pStyle w:val="Normal"/>
        <w:spacing w:lineRule="exact" w:line="240"/>
        <w:ind w:firstLine="360"/>
        <w:jc w:val="both"/>
        <w:rPr/>
      </w:pPr>
      <w:r>
        <w:rPr>
          <w:rFonts w:cs="Russian Times" w:ascii="Russian Times" w:hAnsi="Russian Times"/>
          <w:b/>
          <w:i/>
          <w:sz w:val="15"/>
          <w:szCs w:val="15"/>
          <w:lang w:val="af-ZA"/>
        </w:rPr>
        <w:t>В этой книге, кроме вводного “теоретического” материала,  сравнены стихи: Дилана Томаса, Лермон</w:t>
        <w:softHyphen/>
        <w:t>това, Пушкина, Блока, Есенина, Пастернака, Бродского, Бернза, Харди, Фроста, Ейтса и Емпсона с их нес</w:t>
        <w:softHyphen/>
        <w:t>колькими (за исключением стихов последных трех авторов) ар</w:t>
        <w:softHyphen/>
        <w:t>мянс</w:t>
        <w:softHyphen/>
        <w:t>кими переводами.</w:t>
      </w:r>
    </w:p>
    <w:p>
      <w:pPr>
        <w:pStyle w:val="Normal"/>
        <w:spacing w:lineRule="exact" w:line="240"/>
        <w:ind w:start="360" w:hanging="0"/>
        <w:jc w:val="both"/>
        <w:rPr>
          <w:rFonts w:ascii="Russian Times" w:hAnsi="Russian Times" w:cs="Russian Times"/>
          <w:b/>
          <w:i/>
          <w:i/>
          <w:sz w:val="15"/>
          <w:szCs w:val="15"/>
        </w:rPr>
      </w:pPr>
      <w:r>
        <w:rPr>
          <w:rFonts w:cs="Russian Times" w:ascii="Russian Times" w:hAnsi="Russian Times"/>
          <w:b/>
          <w:i/>
          <w:sz w:val="15"/>
          <w:szCs w:val="15"/>
          <w:lang w:val="af-ZA"/>
        </w:rPr>
        <w:t xml:space="preserve">В конце книги помещен список почти всех слов, взаимствованных армянским языком от других языков. </w:t>
      </w:r>
      <w:r>
        <w:rPr>
          <w:rFonts w:cs="Russian Times" w:ascii="Russian Times" w:hAnsi="Russian Times"/>
          <w:b/>
          <w:i/>
          <w:sz w:val="15"/>
          <w:szCs w:val="15"/>
        </w:rPr>
        <w:t xml:space="preserve">Книга предлагается самому широкому спектру читателей. </w:t>
      </w:r>
    </w:p>
    <w:p>
      <w:pPr>
        <w:pStyle w:val="Normal"/>
        <w:ind w:firstLine="360"/>
        <w:jc w:val="both"/>
        <w:rPr>
          <w:rFonts w:ascii="Russian Times" w:hAnsi="Russian Times" w:cs="Russian Times"/>
          <w:b/>
          <w:i/>
          <w:i/>
          <w:sz w:val="15"/>
          <w:szCs w:val="15"/>
        </w:rPr>
      </w:pPr>
      <w:r>
        <w:rPr>
          <w:rFonts w:cs="Russian Times" w:ascii="Russian Times" w:hAnsi="Russian Times"/>
          <w:b/>
          <w:i/>
          <w:sz w:val="15"/>
          <w:szCs w:val="15"/>
        </w:rPr>
      </w:r>
    </w:p>
    <w:p>
      <w:pPr>
        <w:pStyle w:val="Normal"/>
        <w:ind w:firstLine="360"/>
        <w:jc w:val="both"/>
        <w:rPr>
          <w:b/>
          <w:i/>
          <w:i/>
          <w:sz w:val="15"/>
          <w:szCs w:val="15"/>
        </w:rPr>
      </w:pPr>
      <w:r>
        <w:rPr>
          <w:b/>
          <w:i/>
          <w:sz w:val="15"/>
          <w:szCs w:val="15"/>
        </w:rPr>
        <w:t>This is a Comparative Translation Art Book, which is the first one of its kind in Armenian litera</w:t>
        <w:softHyphen/>
        <w:t>ture, especially taking into account its brevity, systema</w:t>
        <w:softHyphen/>
        <w:t xml:space="preserve">tization order and the author’s comments on each comparison. </w:t>
      </w:r>
    </w:p>
    <w:p>
      <w:pPr>
        <w:pStyle w:val="Normal"/>
        <w:ind w:firstLine="360"/>
        <w:jc w:val="both"/>
        <w:rPr>
          <w:b/>
          <w:i/>
          <w:i/>
          <w:sz w:val="15"/>
          <w:szCs w:val="15"/>
        </w:rPr>
      </w:pPr>
      <w:r>
        <w:rPr>
          <w:b/>
          <w:i/>
          <w:sz w:val="15"/>
          <w:szCs w:val="15"/>
        </w:rPr>
        <w:t xml:space="preserve">The book is supplied with a rather large “theory” and “translation rules”, as well as some basic disputable topics on Armenian literature and linguistics, and the presented approaches are entirely new from the practical point of view. </w:t>
      </w:r>
    </w:p>
    <w:p>
      <w:pPr>
        <w:pStyle w:val="Normal"/>
        <w:ind w:firstLine="360"/>
        <w:jc w:val="both"/>
        <w:rPr>
          <w:b/>
          <w:i/>
          <w:i/>
          <w:sz w:val="15"/>
          <w:szCs w:val="15"/>
        </w:rPr>
      </w:pPr>
      <w:r>
        <w:rPr>
          <w:b/>
          <w:i/>
          <w:sz w:val="15"/>
          <w:szCs w:val="15"/>
        </w:rPr>
        <w:t>At the end of the book a brief list of Armenian words borrowed from other languages is presented to show how mistaken are those who think that there is a possibility of “cleaning a language and creating an entirely pure and native language”.</w:t>
      </w:r>
    </w:p>
    <w:p>
      <w:pPr>
        <w:pStyle w:val="Normal"/>
        <w:ind w:firstLine="360"/>
        <w:jc w:val="both"/>
        <w:rPr>
          <w:b/>
          <w:i/>
          <w:i/>
          <w:sz w:val="15"/>
          <w:szCs w:val="15"/>
        </w:rPr>
      </w:pPr>
      <w:r>
        <w:rPr>
          <w:b/>
          <w:i/>
          <w:sz w:val="15"/>
          <w:szCs w:val="15"/>
        </w:rPr>
        <w:t>Poems by: Dylan Thomas, Lermontov, Pushkin, Blok, Yesenin, Pasternak, Brodski, Burnse, Frost, Hardy, Yeats and Empson are compared with their Armenian translations.</w:t>
      </w:r>
    </w:p>
    <w:p>
      <w:pPr>
        <w:pStyle w:val="Normal"/>
        <w:ind w:firstLine="360"/>
        <w:jc w:val="both"/>
        <w:rPr>
          <w:b/>
          <w:i/>
          <w:i/>
          <w:sz w:val="15"/>
          <w:szCs w:val="15"/>
        </w:rPr>
      </w:pPr>
      <w:r>
        <w:rPr>
          <w:b/>
          <w:i/>
          <w:sz w:val="15"/>
          <w:szCs w:val="15"/>
        </w:rPr>
        <w:t>The book is for the students of humanities, as well as all the intellectuals inte</w:t>
        <w:softHyphen/>
        <w:t>rested in literature and language.</w:t>
      </w:r>
    </w:p>
    <w:p>
      <w:pPr>
        <w:pStyle w:val="Normal"/>
        <w:rPr>
          <w:rFonts w:ascii="Times Armenian" w:hAnsi="Times Armenian" w:cs="Times Armenian"/>
          <w:b/>
          <w:i/>
          <w:i/>
          <w:sz w:val="21"/>
          <w:szCs w:val="21"/>
        </w:rPr>
      </w:pPr>
      <w:r>
        <w:rPr>
          <w:rFonts w:cs="Times Armenian" w:ascii="Times Armenian" w:hAnsi="Times Armenian"/>
          <w:b/>
          <w:i/>
          <w:sz w:val="21"/>
          <w:szCs w:val="21"/>
        </w:rPr>
      </w:r>
    </w:p>
    <w:p>
      <w:pPr>
        <w:pStyle w:val="Normal"/>
        <w:ind w:start="2836" w:hanging="2831"/>
        <w:rPr>
          <w:rFonts w:ascii="Times Armenian" w:hAnsi="Times Armenian" w:cs="Times Armenian"/>
          <w:b/>
          <w:sz w:val="21"/>
          <w:szCs w:val="21"/>
        </w:rPr>
      </w:pPr>
      <w:r>
        <w:rPr>
          <w:rFonts w:cs="Times Armenian" w:ascii="Times Armenian" w:hAnsi="Times Armenian"/>
          <w:b/>
          <w:sz w:val="21"/>
          <w:szCs w:val="21"/>
        </w:rPr>
        <w:t>ISBN 978-9939-808-29-1</w:t>
      </w:r>
    </w:p>
    <w:p>
      <w:pPr>
        <w:pStyle w:val="Normal"/>
        <w:ind w:start="2880" w:hanging="0"/>
        <w:jc w:val="end"/>
        <w:rPr>
          <w:rFonts w:ascii="Times Armenian" w:hAnsi="Times Armenian" w:cs="Times Armenian"/>
          <w:b/>
          <w:i/>
          <w:i/>
          <w:sz w:val="15"/>
          <w:szCs w:val="15"/>
        </w:rPr>
      </w:pPr>
      <w:r>
        <w:rPr>
          <w:rFonts w:cs="Times Armenian" w:ascii="Times Armenian" w:hAnsi="Times Armenian"/>
          <w:b/>
          <w:i/>
          <w:sz w:val="15"/>
          <w:szCs w:val="15"/>
        </w:rPr>
      </w:r>
    </w:p>
    <w:p>
      <w:pPr>
        <w:pStyle w:val="Normal"/>
        <w:ind w:start="2880" w:hanging="0"/>
        <w:jc w:val="center"/>
        <w:rPr>
          <w:rFonts w:ascii="Times Armenian" w:hAnsi="Times Armenian" w:cs="Times Armenian"/>
          <w:b/>
          <w:sz w:val="21"/>
          <w:szCs w:val="21"/>
        </w:rPr>
      </w:pPr>
      <w:r>
        <w:rPr>
          <w:rFonts w:cs="Times Armenian" w:ascii="Times Armenian" w:hAnsi="Times Armenian"/>
          <w:b/>
          <w:i/>
          <w:sz w:val="15"/>
          <w:szCs w:val="15"/>
        </w:rPr>
        <w:t xml:space="preserve">© Կազմը` «Լուսաբաց հրատարակչատուն», Երևան, 2008  </w:t>
      </w:r>
    </w:p>
    <w:p>
      <w:pPr>
        <w:pStyle w:val="Normal"/>
        <w:ind w:start="2880" w:hanging="0"/>
        <w:rPr>
          <w:rFonts w:ascii="Times Armenian" w:hAnsi="Times Armenian" w:cs="Times Armenian"/>
          <w:b/>
          <w:i/>
          <w:i/>
          <w:sz w:val="14"/>
          <w:szCs w:val="14"/>
        </w:rPr>
      </w:pPr>
      <w:r>
        <w:rPr>
          <w:rFonts w:cs="Times Armenian" w:ascii="Times Armenian" w:hAnsi="Times Armenian"/>
          <w:b/>
          <w:i/>
          <w:sz w:val="15"/>
          <w:szCs w:val="15"/>
        </w:rPr>
        <w:t>© Մերուժան Հարությունյան, Երևան, 2008</w:t>
      </w:r>
      <w:r>
        <w:br w:type="page"/>
      </w:r>
    </w:p>
    <w:p>
      <w:pPr>
        <w:pStyle w:val="Normal"/>
        <w:jc w:val="center"/>
        <w:rPr>
          <w:rFonts w:ascii="Times Armenian" w:hAnsi="Times Armenian" w:cs="Times Armenian"/>
          <w:b/>
          <w:sz w:val="18"/>
          <w:szCs w:val="18"/>
        </w:rPr>
      </w:pPr>
      <w:r>
        <w:rPr>
          <w:rFonts w:cs="Times Armenian" w:ascii="Times Armenian" w:hAnsi="Times Armenian"/>
          <w:b/>
          <w:sz w:val="18"/>
          <w:szCs w:val="18"/>
        </w:rPr>
        <w:t>ԲՈՎԱՆԴԱԿՈՒԹՅՈՒՆԸ</w:t>
      </w:r>
    </w:p>
    <w:p>
      <w:pPr>
        <w:pStyle w:val="Normal"/>
        <w:rPr>
          <w:rFonts w:ascii="Times Armenian" w:hAnsi="Times Armenian" w:cs="Times Armenian"/>
          <w:b/>
          <w:i/>
          <w:i/>
          <w:sz w:val="18"/>
          <w:szCs w:val="18"/>
        </w:rPr>
      </w:pPr>
      <w:r>
        <w:rPr>
          <w:rFonts w:cs="Times Armenian" w:ascii="Times Armenian" w:hAnsi="Times Armenian"/>
          <w:b/>
          <w:i/>
          <w:sz w:val="18"/>
          <w:szCs w:val="18"/>
        </w:rPr>
      </w:r>
    </w:p>
    <w:sdt>
      <w:sdtPr>
        <w:docPartObj>
          <w:docPartGallery w:val="Table of Contents"/>
          <w:docPartUnique w:val="true"/>
        </w:docPartObj>
      </w:sdtPr>
      <w:sdtContent>
        <w:p>
          <w:pPr>
            <w:pStyle w:val="Contents1"/>
            <w:tabs>
              <w:tab w:val="clear" w:pos="709"/>
              <w:tab w:val="right" w:pos="6708" w:leader="dot"/>
            </w:tabs>
            <w:rPr>
              <w:sz w:val="18"/>
              <w:szCs w:val="18"/>
              <w:lang w:val="en-US" w:eastAsia="en-US"/>
            </w:rPr>
          </w:pPr>
          <w:r>
            <w:fldChar w:fldCharType="begin"/>
          </w:r>
          <w:r>
            <w:rPr>
              <w:rStyle w:val="IndexLink"/>
              <w:sz w:val="18"/>
              <w:szCs w:val="18"/>
              <w:rFonts w:cs="Times Armenian" w:ascii="Times Armenian" w:hAnsi="Times Armenian"/>
              <w:lang w:val="en-US" w:eastAsia="en-US"/>
            </w:rPr>
            <w:instrText xml:space="preserve"> TOC \o "1-3" \h \z \u </w:instrText>
          </w:r>
          <w:r>
            <w:rPr>
              <w:rStyle w:val="IndexLink"/>
              <w:sz w:val="18"/>
              <w:szCs w:val="18"/>
              <w:rFonts w:cs="Times Armenian" w:ascii="Times Armenian" w:hAnsi="Times Armenian"/>
              <w:lang w:val="en-US" w:eastAsia="en-US"/>
            </w:rPr>
            <w:fldChar w:fldCharType="separate"/>
          </w:r>
          <w:hyperlink w:anchor="__RefHeading___Toc409540298">
            <w:r>
              <w:rPr>
                <w:rStyle w:val="IndexLink"/>
                <w:rFonts w:cs="Times Armenian" w:ascii="Times Armenian" w:hAnsi="Times Armenian"/>
                <w:sz w:val="18"/>
                <w:szCs w:val="18"/>
                <w:lang w:val="en-US" w:eastAsia="en-US"/>
              </w:rPr>
              <w:t>ԱՅՍ ԳՐՔԻ ՀԵՂԻՆԱԿԻ ՄԱՍԻՆ</w:t>
            </w:r>
            <w:r>
              <w:rPr>
                <w:rStyle w:val="IndexLink"/>
                <w:sz w:val="18"/>
                <w:szCs w:val="18"/>
                <w:lang w:val="en-US" w:eastAsia="en-US"/>
              </w:rPr>
              <w:tab/>
              <w:t>3</w:t>
            </w:r>
          </w:hyperlink>
        </w:p>
        <w:p>
          <w:pPr>
            <w:pStyle w:val="Contents1"/>
            <w:tabs>
              <w:tab w:val="clear" w:pos="709"/>
              <w:tab w:val="right" w:pos="6708" w:leader="dot"/>
            </w:tabs>
            <w:rPr>
              <w:sz w:val="18"/>
              <w:szCs w:val="18"/>
              <w:lang w:val="en-US" w:eastAsia="en-US"/>
            </w:rPr>
          </w:pPr>
          <w:hyperlink w:anchor="__RefHeading___Toc409540299">
            <w:r>
              <w:rPr>
                <w:rStyle w:val="IndexLink"/>
                <w:rFonts w:cs="Times Armenian" w:ascii="Times Armenian" w:hAnsi="Times Armenian"/>
                <w:sz w:val="18"/>
                <w:szCs w:val="18"/>
                <w:lang w:val="en-US" w:eastAsia="en-US"/>
              </w:rPr>
              <w:t>ՆԱԽԱԲԱՆ</w:t>
            </w:r>
            <w:r>
              <w:rPr>
                <w:rStyle w:val="IndexLink"/>
                <w:sz w:val="18"/>
                <w:szCs w:val="18"/>
                <w:lang w:val="en-US" w:eastAsia="en-US"/>
              </w:rPr>
              <w:tab/>
              <w:t>9</w:t>
            </w:r>
          </w:hyperlink>
        </w:p>
        <w:p>
          <w:pPr>
            <w:pStyle w:val="Contents1"/>
            <w:tabs>
              <w:tab w:val="clear" w:pos="709"/>
              <w:tab w:val="right" w:pos="6708" w:leader="dot"/>
            </w:tabs>
            <w:rPr>
              <w:sz w:val="18"/>
              <w:szCs w:val="18"/>
              <w:lang w:val="en-US" w:eastAsia="en-US"/>
            </w:rPr>
          </w:pPr>
          <w:hyperlink w:anchor="__RefHeading___Toc409540300">
            <w:r>
              <w:rPr>
                <w:rStyle w:val="IndexLink"/>
                <w:rFonts w:cs="Times Armenian" w:ascii="Times Armenian" w:hAnsi="Times Armenian"/>
                <w:sz w:val="18"/>
                <w:szCs w:val="18"/>
                <w:lang w:val="af-ZA" w:eastAsia="en-US"/>
              </w:rPr>
              <w:t>1. ՀԱՅԵՐԻ ԱՅԲՈՒԲԵՆՆ ՍՏԵՂԾԵԼՈՒ ՊԱՏՃԱՌՆԵՐԸ</w:t>
            </w:r>
            <w:r>
              <w:rPr>
                <w:rStyle w:val="IndexLink"/>
                <w:sz w:val="18"/>
                <w:szCs w:val="18"/>
                <w:lang w:val="en-US" w:eastAsia="en-US"/>
              </w:rPr>
              <w:tab/>
              <w:t>12</w:t>
            </w:r>
          </w:hyperlink>
        </w:p>
        <w:p>
          <w:pPr>
            <w:pStyle w:val="Contents1"/>
            <w:tabs>
              <w:tab w:val="clear" w:pos="709"/>
              <w:tab w:val="right" w:pos="6708" w:leader="dot"/>
            </w:tabs>
            <w:rPr>
              <w:sz w:val="18"/>
              <w:szCs w:val="18"/>
              <w:lang w:val="en-US" w:eastAsia="en-US"/>
            </w:rPr>
          </w:pPr>
          <w:hyperlink w:anchor="__RefHeading___Toc409540301">
            <w:r>
              <w:rPr>
                <w:rStyle w:val="IndexLink"/>
                <w:rFonts w:cs="Times Armenian" w:ascii="Times Armenian" w:hAnsi="Times Armenian"/>
                <w:sz w:val="18"/>
                <w:szCs w:val="18"/>
                <w:lang w:val="af-ZA" w:eastAsia="en-US"/>
              </w:rPr>
              <w:t>2. ՀԱՅԵՐԻ ՀԱՐԱՏԵՎ ԳՐԱՊԱՅՔԱՐԸ</w:t>
            </w:r>
            <w:r>
              <w:rPr>
                <w:rStyle w:val="IndexLink"/>
                <w:sz w:val="18"/>
                <w:szCs w:val="18"/>
                <w:lang w:val="en-US" w:eastAsia="en-US"/>
              </w:rPr>
              <w:tab/>
              <w:t>15</w:t>
            </w:r>
          </w:hyperlink>
        </w:p>
        <w:p>
          <w:pPr>
            <w:pStyle w:val="Contents1"/>
            <w:tabs>
              <w:tab w:val="clear" w:pos="709"/>
              <w:tab w:val="right" w:pos="6708" w:leader="dot"/>
            </w:tabs>
            <w:rPr>
              <w:sz w:val="18"/>
              <w:szCs w:val="18"/>
              <w:lang w:val="en-US" w:eastAsia="en-US"/>
            </w:rPr>
          </w:pPr>
          <w:hyperlink w:anchor="__RefHeading___Toc409540302">
            <w:r>
              <w:rPr>
                <w:rStyle w:val="IndexLink"/>
                <w:rFonts w:cs="Times Armenian" w:ascii="Times Armenian" w:hAnsi="Times Armenian"/>
                <w:sz w:val="18"/>
                <w:szCs w:val="18"/>
                <w:lang w:val="af-ZA" w:eastAsia="en-US"/>
              </w:rPr>
              <w:t>3. ՀԱՅԵՐԵՆ ԹԱՐԳՄԱՆՈՒԹՅԱՆ ՄԱՍԻՆ</w:t>
            </w:r>
            <w:r>
              <w:rPr>
                <w:rStyle w:val="IndexLink"/>
                <w:sz w:val="18"/>
                <w:szCs w:val="18"/>
                <w:lang w:val="en-US" w:eastAsia="en-US"/>
              </w:rPr>
              <w:tab/>
              <w:t>19</w:t>
            </w:r>
          </w:hyperlink>
        </w:p>
        <w:p>
          <w:pPr>
            <w:pStyle w:val="Contents1"/>
            <w:tabs>
              <w:tab w:val="clear" w:pos="709"/>
              <w:tab w:val="right" w:pos="6708" w:leader="dot"/>
            </w:tabs>
            <w:rPr>
              <w:sz w:val="18"/>
              <w:szCs w:val="18"/>
              <w:lang w:val="en-US" w:eastAsia="en-US"/>
            </w:rPr>
          </w:pPr>
          <w:hyperlink w:anchor="__RefHeading___Toc409540303">
            <w:r>
              <w:rPr>
                <w:rStyle w:val="IndexLink"/>
                <w:rFonts w:cs="Times Armenian" w:ascii="Times Armenian" w:hAnsi="Times Armenian"/>
                <w:sz w:val="18"/>
                <w:szCs w:val="18"/>
                <w:lang w:val="af-ZA" w:eastAsia="en-US"/>
              </w:rPr>
              <w:t>4. ԹԱՐԳՄԱՆՈՒԹՅԱՆ ՆՊԱՏԱԿԸ</w:t>
            </w:r>
            <w:r>
              <w:rPr>
                <w:rStyle w:val="IndexLink"/>
                <w:sz w:val="18"/>
                <w:szCs w:val="18"/>
                <w:lang w:val="en-US" w:eastAsia="en-US"/>
              </w:rPr>
              <w:tab/>
              <w:t>20</w:t>
            </w:r>
          </w:hyperlink>
        </w:p>
        <w:p>
          <w:pPr>
            <w:pStyle w:val="Contents1"/>
            <w:tabs>
              <w:tab w:val="clear" w:pos="709"/>
              <w:tab w:val="right" w:pos="6708" w:leader="dot"/>
            </w:tabs>
            <w:rPr>
              <w:sz w:val="18"/>
              <w:szCs w:val="18"/>
              <w:lang w:val="en-US" w:eastAsia="en-US"/>
            </w:rPr>
          </w:pPr>
          <w:hyperlink w:anchor="__RefHeading___Toc409540304">
            <w:r>
              <w:rPr>
                <w:rStyle w:val="IndexLink"/>
                <w:rFonts w:cs="Times Armenian" w:ascii="Times Armenian" w:hAnsi="Times Armenian"/>
                <w:sz w:val="18"/>
                <w:szCs w:val="18"/>
                <w:lang w:val="af-ZA" w:eastAsia="en-US"/>
              </w:rPr>
              <w:t>5. ԹԱՐԳՄԱՆՈՒԹՅԱՆ ՀԻՄՆԱԿԱՆ ԿԱՆՈՆՆԵՐԸ</w:t>
            </w:r>
            <w:r>
              <w:rPr>
                <w:rStyle w:val="IndexLink"/>
                <w:sz w:val="18"/>
                <w:szCs w:val="18"/>
                <w:lang w:val="en-US" w:eastAsia="en-US"/>
              </w:rPr>
              <w:tab/>
              <w:t>24</w:t>
            </w:r>
          </w:hyperlink>
        </w:p>
        <w:p>
          <w:pPr>
            <w:pStyle w:val="Contents1"/>
            <w:tabs>
              <w:tab w:val="clear" w:pos="709"/>
              <w:tab w:val="right" w:pos="6708" w:leader="dot"/>
            </w:tabs>
            <w:rPr>
              <w:sz w:val="18"/>
              <w:szCs w:val="18"/>
              <w:lang w:val="en-US" w:eastAsia="en-US"/>
            </w:rPr>
          </w:pPr>
          <w:hyperlink w:anchor="__RefHeading___Toc409540305">
            <w:r>
              <w:rPr>
                <w:rStyle w:val="IndexLink"/>
                <w:rFonts w:cs="Times Armenian" w:ascii="Times Armenian" w:hAnsi="Times Armenian"/>
                <w:sz w:val="18"/>
                <w:szCs w:val="18"/>
                <w:lang w:val="af-ZA" w:eastAsia="en-US"/>
              </w:rPr>
              <w:t>6. ԱՐՏԵՄԻԶՄՆ ՈՒ ՀԱՅ ՊՈԵԶԻԱՅԻ ՈՂԲԵՐԳՈՒԹՅՈՒՆԸ</w:t>
            </w:r>
            <w:r>
              <w:rPr>
                <w:rStyle w:val="IndexLink"/>
                <w:sz w:val="18"/>
                <w:szCs w:val="18"/>
                <w:lang w:val="en-US" w:eastAsia="en-US"/>
              </w:rPr>
              <w:tab/>
              <w:t>43</w:t>
            </w:r>
          </w:hyperlink>
        </w:p>
        <w:p>
          <w:pPr>
            <w:pStyle w:val="Contents2"/>
            <w:tabs>
              <w:tab w:val="clear" w:pos="709"/>
              <w:tab w:val="right" w:pos="6708" w:leader="dot"/>
            </w:tabs>
            <w:rPr>
              <w:sz w:val="18"/>
              <w:szCs w:val="18"/>
              <w:lang w:val="en-US" w:eastAsia="en-US"/>
            </w:rPr>
          </w:pPr>
          <w:hyperlink w:anchor="__RefHeading___Toc409540306">
            <w:r>
              <w:rPr>
                <w:rStyle w:val="IndexLink"/>
                <w:rFonts w:cs="Times Armenian" w:ascii="Times Armenian" w:hAnsi="Times Armenian"/>
                <w:sz w:val="18"/>
                <w:szCs w:val="18"/>
                <w:lang w:val="af-ZA" w:eastAsia="en-US"/>
              </w:rPr>
              <w:t>6.1 Ի ՍԿԶԲԱՆԷ</w:t>
            </w:r>
            <w:r>
              <w:rPr>
                <w:rStyle w:val="IndexLink"/>
                <w:sz w:val="18"/>
                <w:szCs w:val="18"/>
                <w:lang w:val="en-US" w:eastAsia="en-US"/>
              </w:rPr>
              <w:tab/>
              <w:t>43</w:t>
            </w:r>
          </w:hyperlink>
        </w:p>
        <w:p>
          <w:pPr>
            <w:pStyle w:val="Contents2"/>
            <w:tabs>
              <w:tab w:val="clear" w:pos="709"/>
              <w:tab w:val="right" w:pos="6708" w:leader="dot"/>
            </w:tabs>
            <w:rPr>
              <w:sz w:val="18"/>
              <w:szCs w:val="18"/>
              <w:lang w:val="en-US" w:eastAsia="en-US"/>
            </w:rPr>
          </w:pPr>
          <w:hyperlink w:anchor="__RefHeading___Toc409540307">
            <w:r>
              <w:rPr>
                <w:rStyle w:val="IndexLink"/>
                <w:rFonts w:cs="Times Armenian" w:ascii="Times Armenian" w:hAnsi="Times Armenian"/>
                <w:sz w:val="18"/>
                <w:szCs w:val="18"/>
                <w:lang w:val="af-ZA" w:eastAsia="en-US"/>
              </w:rPr>
              <w:t>6.2 Ի՞ՆՉ ԱՆԵՍ, ՈՐ ԱՍԵՆ՝ «ՊՈԵՏ ԵՍ»</w:t>
            </w:r>
            <w:r>
              <w:rPr>
                <w:rStyle w:val="IndexLink"/>
                <w:sz w:val="18"/>
                <w:szCs w:val="18"/>
                <w:lang w:val="en-US" w:eastAsia="en-US"/>
              </w:rPr>
              <w:tab/>
              <w:t>45</w:t>
            </w:r>
          </w:hyperlink>
        </w:p>
        <w:p>
          <w:pPr>
            <w:pStyle w:val="Contents2"/>
            <w:tabs>
              <w:tab w:val="clear" w:pos="709"/>
              <w:tab w:val="right" w:pos="6708" w:leader="dot"/>
            </w:tabs>
            <w:rPr>
              <w:sz w:val="18"/>
              <w:szCs w:val="18"/>
              <w:lang w:val="en-US" w:eastAsia="en-US"/>
            </w:rPr>
          </w:pPr>
          <w:hyperlink w:anchor="__RefHeading___Toc409540308">
            <w:r>
              <w:rPr>
                <w:rStyle w:val="IndexLink"/>
                <w:rFonts w:cs="Times Armenian" w:ascii="Times Armenian" w:hAnsi="Times Armenian"/>
                <w:sz w:val="18"/>
                <w:szCs w:val="18"/>
                <w:lang w:val="af-ZA" w:eastAsia="en-US"/>
              </w:rPr>
              <w:t>6.3 ՎԵՐԼԻԲՐՆ ԱՌՀԱՍԱՐԱԿ</w:t>
            </w:r>
            <w:r>
              <w:rPr>
                <w:rStyle w:val="IndexLink"/>
                <w:sz w:val="18"/>
                <w:szCs w:val="18"/>
                <w:lang w:val="en-US" w:eastAsia="en-US"/>
              </w:rPr>
              <w:tab/>
              <w:t>47</w:t>
            </w:r>
          </w:hyperlink>
        </w:p>
        <w:p>
          <w:pPr>
            <w:pStyle w:val="Contents2"/>
            <w:tabs>
              <w:tab w:val="clear" w:pos="709"/>
              <w:tab w:val="right" w:pos="6708" w:leader="dot"/>
            </w:tabs>
            <w:rPr>
              <w:sz w:val="18"/>
              <w:szCs w:val="18"/>
              <w:lang w:val="en-US" w:eastAsia="en-US"/>
            </w:rPr>
          </w:pPr>
          <w:hyperlink w:anchor="__RefHeading___Toc409540309">
            <w:r>
              <w:rPr>
                <w:rStyle w:val="IndexLink"/>
                <w:rFonts w:cs="Times Armenian" w:ascii="Times Armenian" w:hAnsi="Times Armenian"/>
                <w:sz w:val="18"/>
                <w:szCs w:val="18"/>
                <w:lang w:val="af-ZA" w:eastAsia="en-US"/>
              </w:rPr>
              <w:t>6.4  ԹԱԳԱՎՈՐԻ ՆՈՐ ՀԱԳՈՒՍՏԻ ՍԻՆԴՐՈՄԸ</w:t>
            </w:r>
            <w:r>
              <w:rPr>
                <w:rStyle w:val="IndexLink"/>
                <w:sz w:val="18"/>
                <w:szCs w:val="18"/>
                <w:lang w:val="en-US" w:eastAsia="en-US"/>
              </w:rPr>
              <w:tab/>
              <w:t>50</w:t>
            </w:r>
          </w:hyperlink>
        </w:p>
        <w:p>
          <w:pPr>
            <w:pStyle w:val="Contents2"/>
            <w:tabs>
              <w:tab w:val="clear" w:pos="709"/>
              <w:tab w:val="right" w:pos="6708" w:leader="dot"/>
            </w:tabs>
            <w:rPr>
              <w:sz w:val="18"/>
              <w:szCs w:val="18"/>
              <w:lang w:val="en-US" w:eastAsia="en-US"/>
            </w:rPr>
          </w:pPr>
          <w:hyperlink w:anchor="__RefHeading___Toc409540310">
            <w:r>
              <w:rPr>
                <w:rStyle w:val="IndexLink"/>
                <w:rFonts w:cs="Times Armenian" w:ascii="Times Armenian" w:hAnsi="Times Armenian"/>
                <w:sz w:val="18"/>
                <w:szCs w:val="18"/>
                <w:lang w:val="af-ZA" w:eastAsia="en-US"/>
              </w:rPr>
              <w:t>6.5 ՊՐՆ  ԱՐՏԵՄՆ  ՈՒ  ԱՐՏԵՄԻԶՄԸ</w:t>
            </w:r>
            <w:r>
              <w:rPr>
                <w:rStyle w:val="IndexLink"/>
                <w:sz w:val="18"/>
                <w:szCs w:val="18"/>
                <w:lang w:val="en-US" w:eastAsia="en-US"/>
              </w:rPr>
              <w:tab/>
              <w:t>51</w:t>
            </w:r>
          </w:hyperlink>
        </w:p>
        <w:p>
          <w:pPr>
            <w:pStyle w:val="Contents2"/>
            <w:tabs>
              <w:tab w:val="clear" w:pos="709"/>
              <w:tab w:val="right" w:pos="6708" w:leader="dot"/>
            </w:tabs>
            <w:rPr>
              <w:sz w:val="18"/>
              <w:szCs w:val="18"/>
              <w:lang w:val="en-US" w:eastAsia="en-US"/>
            </w:rPr>
          </w:pPr>
          <w:hyperlink w:anchor="__RefHeading___Toc409540311">
            <w:r>
              <w:rPr>
                <w:rStyle w:val="IndexLink"/>
                <w:rFonts w:cs="Times Armenian" w:ascii="Times Armenian" w:hAnsi="Times Armenian"/>
                <w:sz w:val="18"/>
                <w:szCs w:val="18"/>
                <w:lang w:val="af-ZA" w:eastAsia="en-US"/>
              </w:rPr>
              <w:t>6.6 ԹԱՐԳՄԱՆՈՒԹՅԱՆ ՄԱՍԻՆ ՄԱՍՆԱՎՈՐ ԱՌՈՒՄՈՎ ՈՒ ԱՌՀԱՍԱՐԱԿ</w:t>
            </w:r>
            <w:r>
              <w:rPr>
                <w:rStyle w:val="IndexLink"/>
                <w:sz w:val="18"/>
                <w:szCs w:val="18"/>
                <w:lang w:val="en-US" w:eastAsia="en-US"/>
              </w:rPr>
              <w:tab/>
              <w:t>53</w:t>
            </w:r>
          </w:hyperlink>
        </w:p>
        <w:p>
          <w:pPr>
            <w:pStyle w:val="Contents2"/>
            <w:tabs>
              <w:tab w:val="clear" w:pos="709"/>
              <w:tab w:val="right" w:pos="6708" w:leader="dot"/>
            </w:tabs>
            <w:rPr>
              <w:sz w:val="18"/>
              <w:szCs w:val="18"/>
              <w:lang w:val="en-US" w:eastAsia="en-US"/>
            </w:rPr>
          </w:pPr>
          <w:hyperlink w:anchor="__RefHeading___Toc409540312">
            <w:r>
              <w:rPr>
                <w:rStyle w:val="IndexLink"/>
                <w:sz w:val="18"/>
                <w:szCs w:val="18"/>
                <w:lang w:val="en-US" w:eastAsia="en-US"/>
              </w:rPr>
              <w:t>1. DO NOT GO GENTLE INTO THAT GOOD NIGHT</w:t>
              <w:tab/>
              <w:t>54</w:t>
            </w:r>
          </w:hyperlink>
        </w:p>
        <w:p>
          <w:pPr>
            <w:pStyle w:val="Contents2"/>
            <w:tabs>
              <w:tab w:val="clear" w:pos="709"/>
              <w:tab w:val="right" w:pos="6708" w:leader="dot"/>
            </w:tabs>
            <w:rPr>
              <w:sz w:val="18"/>
              <w:szCs w:val="18"/>
              <w:lang w:val="en-US" w:eastAsia="en-US"/>
            </w:rPr>
          </w:pPr>
          <w:hyperlink w:anchor="__RefHeading___Toc409540313">
            <w:r>
              <w:rPr>
                <w:rStyle w:val="IndexLink"/>
                <w:rFonts w:cs="Times Armenian" w:ascii="Times Armenian" w:hAnsi="Times Armenian"/>
                <w:sz w:val="18"/>
                <w:szCs w:val="18"/>
                <w:lang w:val="en-US" w:eastAsia="en-US"/>
              </w:rPr>
              <w:t>1.1 ՄԻ՛ ԳՆԱ ԽԱՂԱՂ ԴԵՊԻ ԳԻՇԵՐՆ ԱՅԴ ԲԱՐԻ</w:t>
            </w:r>
            <w:r>
              <w:rPr>
                <w:rStyle w:val="IndexLink"/>
                <w:sz w:val="18"/>
                <w:szCs w:val="18"/>
                <w:lang w:val="en-US" w:eastAsia="en-US"/>
              </w:rPr>
              <w:tab/>
              <w:t>55</w:t>
            </w:r>
          </w:hyperlink>
        </w:p>
        <w:p>
          <w:pPr>
            <w:pStyle w:val="Contents2"/>
            <w:tabs>
              <w:tab w:val="clear" w:pos="709"/>
              <w:tab w:val="right" w:pos="6708" w:leader="dot"/>
            </w:tabs>
            <w:rPr>
              <w:sz w:val="18"/>
              <w:szCs w:val="18"/>
              <w:lang w:val="en-US" w:eastAsia="en-US"/>
            </w:rPr>
          </w:pPr>
          <w:hyperlink w:anchor="__RefHeading___Toc409540314">
            <w:r>
              <w:rPr>
                <w:rStyle w:val="IndexLink"/>
                <w:rFonts w:cs="Times Armenian" w:ascii="Times Armenian" w:hAnsi="Times Armenian"/>
                <w:sz w:val="18"/>
                <w:szCs w:val="18"/>
                <w:lang w:val="en-US" w:eastAsia="en-US"/>
              </w:rPr>
              <w:t>1.2 ԷԴ ԲԱՐԻ ԳԻՇԵՐԸ ՄԻ ՄՏԻ ՄԵՂՄԱՐՅՈՒՆ</w:t>
            </w:r>
            <w:r>
              <w:rPr>
                <w:rStyle w:val="IndexLink"/>
                <w:sz w:val="18"/>
                <w:szCs w:val="18"/>
                <w:lang w:val="en-US" w:eastAsia="en-US"/>
              </w:rPr>
              <w:tab/>
              <w:t>56</w:t>
            </w:r>
          </w:hyperlink>
        </w:p>
        <w:p>
          <w:pPr>
            <w:pStyle w:val="Contents2"/>
            <w:tabs>
              <w:tab w:val="clear" w:pos="709"/>
              <w:tab w:val="right" w:pos="6708" w:leader="dot"/>
            </w:tabs>
            <w:rPr>
              <w:sz w:val="18"/>
              <w:szCs w:val="18"/>
              <w:lang w:val="en-US" w:eastAsia="en-US"/>
            </w:rPr>
          </w:pPr>
          <w:hyperlink w:anchor="__RefHeading___Toc409540315">
            <w:r>
              <w:rPr>
                <w:rStyle w:val="IndexLink"/>
                <w:rFonts w:cs="Times Armenian" w:ascii="Times Armenian" w:hAnsi="Times Armenian"/>
                <w:sz w:val="18"/>
                <w:szCs w:val="18"/>
                <w:lang w:val="en-US" w:eastAsia="en-US"/>
              </w:rPr>
              <w:t>6.7 Ի՞ՆՉ Է ՎԻԼԱՆԵԼԸ</w:t>
            </w:r>
            <w:r>
              <w:rPr>
                <w:rStyle w:val="IndexLink"/>
                <w:sz w:val="18"/>
                <w:szCs w:val="18"/>
                <w:lang w:val="en-US" w:eastAsia="en-US"/>
              </w:rPr>
              <w:tab/>
              <w:t>56</w:t>
            </w:r>
          </w:hyperlink>
        </w:p>
        <w:p>
          <w:pPr>
            <w:pStyle w:val="Contents2"/>
            <w:tabs>
              <w:tab w:val="clear" w:pos="709"/>
              <w:tab w:val="right" w:pos="6708" w:leader="dot"/>
            </w:tabs>
            <w:rPr>
              <w:sz w:val="18"/>
              <w:szCs w:val="18"/>
              <w:lang w:val="en-US" w:eastAsia="en-US"/>
            </w:rPr>
          </w:pPr>
          <w:hyperlink w:anchor="__RefHeading___Toc409540316">
            <w:r>
              <w:rPr>
                <w:rStyle w:val="IndexLink"/>
                <w:sz w:val="18"/>
                <w:szCs w:val="18"/>
                <w:lang w:val="en-US" w:eastAsia="en-US"/>
              </w:rPr>
              <w:t>2.AND DEATH SHALL HAVE NO DOMINION</w:t>
              <w:tab/>
              <w:t>62</w:t>
            </w:r>
          </w:hyperlink>
        </w:p>
        <w:p>
          <w:pPr>
            <w:pStyle w:val="Contents2"/>
            <w:tabs>
              <w:tab w:val="clear" w:pos="709"/>
              <w:tab w:val="right" w:pos="6708" w:leader="dot"/>
            </w:tabs>
            <w:rPr>
              <w:sz w:val="18"/>
              <w:szCs w:val="18"/>
              <w:lang w:val="en-US" w:eastAsia="en-US"/>
            </w:rPr>
          </w:pPr>
          <w:hyperlink w:anchor="__RefHeading___Toc409540317">
            <w:r>
              <w:rPr>
                <w:rStyle w:val="IndexLink"/>
                <w:rFonts w:cs="Times Armenian" w:ascii="Times Armenian" w:hAnsi="Times Armenian"/>
                <w:sz w:val="18"/>
                <w:szCs w:val="18"/>
                <w:lang w:val="en-US" w:eastAsia="en-US"/>
              </w:rPr>
              <w:t>2ա- ԵՎ ՄԱՀԸ ՉԻ ՈՒՆԵՆԱ ԻՇԽԱՆՈՒԹՅՈՒՆ</w:t>
            </w:r>
            <w:r>
              <w:rPr>
                <w:rStyle w:val="IndexLink"/>
                <w:sz w:val="18"/>
                <w:szCs w:val="18"/>
                <w:lang w:val="en-US" w:eastAsia="en-US"/>
              </w:rPr>
              <w:tab/>
              <w:t>63</w:t>
            </w:r>
          </w:hyperlink>
        </w:p>
        <w:p>
          <w:pPr>
            <w:pStyle w:val="Contents2"/>
            <w:tabs>
              <w:tab w:val="clear" w:pos="709"/>
              <w:tab w:val="right" w:pos="6708" w:leader="dot"/>
            </w:tabs>
            <w:rPr>
              <w:sz w:val="18"/>
              <w:szCs w:val="18"/>
              <w:lang w:val="en-US" w:eastAsia="en-US"/>
            </w:rPr>
          </w:pPr>
          <w:hyperlink w:anchor="__RefHeading___Toc409540318">
            <w:r>
              <w:rPr>
                <w:rStyle w:val="IndexLink"/>
                <w:rFonts w:cs="Times Armenian" w:ascii="Times Armenian" w:hAnsi="Times Armenian"/>
                <w:sz w:val="18"/>
                <w:szCs w:val="18"/>
                <w:lang w:val="en-US" w:eastAsia="en-US"/>
              </w:rPr>
              <w:t>2բ- ՈՒ ԷԼ ՄԱՀԻՆ ԻՇԽԱՆՈՒԹՅՈՒՆ ՉԻ ՄՆԱ</w:t>
            </w:r>
            <w:r>
              <w:rPr>
                <w:rStyle w:val="IndexLink"/>
                <w:sz w:val="18"/>
                <w:szCs w:val="18"/>
                <w:lang w:val="en-US" w:eastAsia="en-US"/>
              </w:rPr>
              <w:tab/>
              <w:t>64</w:t>
            </w:r>
          </w:hyperlink>
        </w:p>
        <w:p>
          <w:pPr>
            <w:pStyle w:val="Contents2"/>
            <w:tabs>
              <w:tab w:val="clear" w:pos="709"/>
              <w:tab w:val="right" w:pos="6708" w:leader="dot"/>
            </w:tabs>
            <w:rPr>
              <w:sz w:val="18"/>
              <w:szCs w:val="18"/>
              <w:lang w:val="en-US" w:eastAsia="en-US"/>
            </w:rPr>
          </w:pPr>
          <w:hyperlink w:anchor="__RefHeading___Toc409540319">
            <w:r>
              <w:rPr>
                <w:rStyle w:val="IndexLink"/>
                <w:sz w:val="18"/>
                <w:szCs w:val="18"/>
                <w:lang w:val="en-US" w:eastAsia="en-US"/>
              </w:rPr>
              <w:t>3. FERN HILL</w:t>
              <w:tab/>
              <w:t>66</w:t>
            </w:r>
          </w:hyperlink>
        </w:p>
        <w:p>
          <w:pPr>
            <w:pStyle w:val="Contents2"/>
            <w:tabs>
              <w:tab w:val="clear" w:pos="709"/>
              <w:tab w:val="right" w:pos="6708" w:leader="dot"/>
            </w:tabs>
            <w:rPr>
              <w:sz w:val="18"/>
              <w:szCs w:val="18"/>
              <w:lang w:val="en-US" w:eastAsia="en-US"/>
            </w:rPr>
          </w:pPr>
          <w:hyperlink w:anchor="__RefHeading___Toc409540320">
            <w:r>
              <w:rPr>
                <w:rStyle w:val="IndexLink"/>
                <w:rFonts w:cs="Times Armenian" w:ascii="Times Armenian" w:hAnsi="Times Armenian"/>
                <w:sz w:val="18"/>
                <w:szCs w:val="18"/>
                <w:lang w:val="en-US" w:eastAsia="en-US"/>
              </w:rPr>
              <w:t>3.1 ՖԵՐՆ ՀԻԼ</w:t>
            </w:r>
            <w:r>
              <w:rPr>
                <w:rStyle w:val="IndexLink"/>
                <w:sz w:val="18"/>
                <w:szCs w:val="18"/>
                <w:lang w:val="en-US" w:eastAsia="en-US"/>
              </w:rPr>
              <w:tab/>
              <w:t>68</w:t>
            </w:r>
          </w:hyperlink>
        </w:p>
        <w:p>
          <w:pPr>
            <w:pStyle w:val="Contents2"/>
            <w:tabs>
              <w:tab w:val="clear" w:pos="709"/>
              <w:tab w:val="left" w:pos="2782" w:leader="none"/>
              <w:tab w:val="right" w:pos="6708" w:leader="dot"/>
            </w:tabs>
            <w:rPr>
              <w:sz w:val="18"/>
              <w:szCs w:val="18"/>
              <w:lang w:val="en-US" w:eastAsia="en-US"/>
            </w:rPr>
          </w:pPr>
          <w:hyperlink w:anchor="__RefHeading___Toc409540321">
            <w:r>
              <w:rPr>
                <w:rStyle w:val="IndexLink"/>
                <w:rFonts w:cs="Times Armenian" w:ascii="Times Armenian" w:hAnsi="Times Armenian"/>
                <w:sz w:val="18"/>
                <w:szCs w:val="18"/>
                <w:lang w:val="en-US" w:eastAsia="en-US"/>
              </w:rPr>
              <w:t>3բ- ՁԱՐԽՈՏԻ ԲԼՈՒՐԸ</w:t>
            </w:r>
            <w:r>
              <w:rPr>
                <w:rStyle w:val="IndexLink"/>
                <w:sz w:val="18"/>
                <w:szCs w:val="18"/>
                <w:lang w:val="en-US" w:eastAsia="en-US"/>
              </w:rPr>
              <w:tab/>
            </w:r>
            <w:r>
              <w:rPr>
                <w:rStyle w:val="IndexLink"/>
                <w:rFonts w:cs="Times Armenian" w:ascii="Times Armenian" w:hAnsi="Times Armenian"/>
                <w:sz w:val="18"/>
                <w:szCs w:val="18"/>
                <w:lang w:val="en-US" w:eastAsia="en-US"/>
              </w:rPr>
              <w:t>(Fern Hill)</w:t>
            </w:r>
            <w:r>
              <w:rPr>
                <w:rStyle w:val="IndexLink"/>
                <w:sz w:val="18"/>
                <w:szCs w:val="18"/>
                <w:lang w:val="en-US" w:eastAsia="en-US"/>
              </w:rPr>
              <w:tab/>
              <w:t>69</w:t>
            </w:r>
          </w:hyperlink>
        </w:p>
        <w:p>
          <w:pPr>
            <w:pStyle w:val="Contents2"/>
            <w:tabs>
              <w:tab w:val="clear" w:pos="709"/>
              <w:tab w:val="right" w:pos="6708" w:leader="dot"/>
            </w:tabs>
            <w:rPr>
              <w:sz w:val="18"/>
              <w:szCs w:val="18"/>
              <w:lang w:val="en-US" w:eastAsia="en-US"/>
            </w:rPr>
          </w:pPr>
          <w:hyperlink w:anchor="__RefHeading___Toc409540322">
            <w:r>
              <w:rPr>
                <w:rStyle w:val="IndexLink"/>
                <w:rFonts w:cs="Times Armenian" w:ascii="Times Armenian" w:hAnsi="Times Armenian"/>
                <w:sz w:val="18"/>
                <w:szCs w:val="18"/>
                <w:lang w:val="en-US" w:eastAsia="en-US"/>
              </w:rPr>
              <w:t>6.8 ՈՏԱՆԱՎՈՐԻ  ԼԱՎՆ  ՈՒ  ՎԱՏՆ  ԻՄԱՆԱԼՈՒ  ՄԵԹՈԴԸ</w:t>
            </w:r>
            <w:r>
              <w:rPr>
                <w:rStyle w:val="IndexLink"/>
                <w:sz w:val="18"/>
                <w:szCs w:val="18"/>
                <w:lang w:val="en-US" w:eastAsia="en-US"/>
              </w:rPr>
              <w:tab/>
              <w:t>71</w:t>
            </w:r>
          </w:hyperlink>
        </w:p>
        <w:p>
          <w:pPr>
            <w:pStyle w:val="Contents2"/>
            <w:tabs>
              <w:tab w:val="clear" w:pos="709"/>
              <w:tab w:val="right" w:pos="6708" w:leader="dot"/>
            </w:tabs>
            <w:rPr>
              <w:sz w:val="18"/>
              <w:szCs w:val="18"/>
              <w:lang w:val="en-US" w:eastAsia="en-US"/>
            </w:rPr>
          </w:pPr>
          <w:hyperlink w:anchor="__RefHeading___Toc409540323">
            <w:r>
              <w:rPr>
                <w:rStyle w:val="IndexLink"/>
                <w:rFonts w:cs="Times Armenian" w:ascii="Times Armenian" w:hAnsi="Times Armenian"/>
                <w:sz w:val="18"/>
                <w:szCs w:val="18"/>
                <w:lang w:val="en-US" w:eastAsia="en-US"/>
              </w:rPr>
              <w:t>6.9 ՁԵՎԸ</w:t>
            </w:r>
            <w:r>
              <w:rPr>
                <w:rStyle w:val="IndexLink"/>
                <w:sz w:val="18"/>
                <w:szCs w:val="18"/>
                <w:lang w:val="en-US" w:eastAsia="en-US"/>
              </w:rPr>
              <w:tab/>
              <w:t>74</w:t>
            </w:r>
          </w:hyperlink>
        </w:p>
        <w:p>
          <w:pPr>
            <w:pStyle w:val="Contents1"/>
            <w:tabs>
              <w:tab w:val="clear" w:pos="709"/>
              <w:tab w:val="right" w:pos="6708" w:leader="dot"/>
            </w:tabs>
            <w:rPr>
              <w:sz w:val="18"/>
              <w:szCs w:val="18"/>
              <w:lang w:val="en-US" w:eastAsia="en-US"/>
            </w:rPr>
          </w:pPr>
          <w:hyperlink w:anchor="__RefHeading___Toc409540324">
            <w:r>
              <w:rPr>
                <w:rStyle w:val="IndexLink"/>
                <w:rFonts w:cs="Times Armenian" w:ascii="Times Armenian" w:hAnsi="Times Armenian"/>
                <w:sz w:val="18"/>
                <w:szCs w:val="18"/>
                <w:lang w:val="en-US" w:eastAsia="en-US"/>
              </w:rPr>
              <w:t>7. ԵՐԿՈՒ ՀԱՆԵԼՈՒԿ` ԳՐԱԿԱՆ ՍՏԱՆԴԱՐՏ ՈՃՈՎ</w:t>
            </w:r>
            <w:r>
              <w:rPr>
                <w:rStyle w:val="IndexLink"/>
                <w:sz w:val="18"/>
                <w:szCs w:val="18"/>
                <w:lang w:val="en-US" w:eastAsia="en-US"/>
              </w:rPr>
              <w:tab/>
              <w:t>78</w:t>
            </w:r>
          </w:hyperlink>
        </w:p>
        <w:p>
          <w:pPr>
            <w:pStyle w:val="Contents2"/>
            <w:tabs>
              <w:tab w:val="clear" w:pos="709"/>
              <w:tab w:val="right" w:pos="6708" w:leader="dot"/>
            </w:tabs>
            <w:rPr>
              <w:sz w:val="18"/>
              <w:szCs w:val="18"/>
              <w:lang w:val="en-US" w:eastAsia="en-US"/>
            </w:rPr>
          </w:pPr>
          <w:hyperlink w:anchor="__RefHeading___Toc409540325">
            <w:r>
              <w:rPr>
                <w:rStyle w:val="IndexLink"/>
                <w:rFonts w:cs="Times Armenian" w:ascii="Times Armenian" w:hAnsi="Times Armenian"/>
                <w:sz w:val="18"/>
                <w:szCs w:val="18"/>
                <w:lang w:val="en-US" w:eastAsia="en-US"/>
              </w:rPr>
              <w:t>Մ. ՅՈՒ. ԼԵՐՄՈՆՏՈՎ</w:t>
            </w:r>
            <w:r>
              <w:rPr>
                <w:rStyle w:val="IndexLink"/>
                <w:sz w:val="18"/>
                <w:szCs w:val="18"/>
                <w:lang w:val="en-US" w:eastAsia="en-US"/>
              </w:rPr>
              <w:tab/>
              <w:t>78</w:t>
            </w:r>
          </w:hyperlink>
        </w:p>
        <w:p>
          <w:pPr>
            <w:pStyle w:val="Contents3"/>
            <w:tabs>
              <w:tab w:val="clear" w:pos="709"/>
              <w:tab w:val="left" w:pos="1100" w:leader="none"/>
              <w:tab w:val="right" w:pos="6708" w:leader="dot"/>
            </w:tabs>
            <w:rPr>
              <w:sz w:val="18"/>
              <w:szCs w:val="18"/>
              <w:lang w:val="en-US" w:eastAsia="en-US"/>
            </w:rPr>
          </w:pPr>
          <w:hyperlink w:anchor="__RefHeading___Toc409540326">
            <w:r>
              <w:rPr>
                <w:rStyle w:val="IndexLink"/>
                <w:rFonts w:cs="Russian Times" w:ascii="Russian Times" w:hAnsi="Russian Times"/>
                <w:sz w:val="18"/>
                <w:szCs w:val="18"/>
                <w:lang w:val="en-US" w:eastAsia="en-US"/>
              </w:rPr>
              <w:t>(a)</w:t>
            </w:r>
            <w:r>
              <w:rPr>
                <w:rStyle w:val="IndexLink"/>
                <w:sz w:val="18"/>
                <w:szCs w:val="18"/>
                <w:lang w:val="en-US" w:eastAsia="en-US"/>
              </w:rPr>
              <w:tab/>
            </w:r>
            <w:r>
              <w:rPr>
                <w:rStyle w:val="IndexLink"/>
                <w:rFonts w:cs="Russian Times" w:ascii="Russian Times" w:hAnsi="Russian Times"/>
                <w:sz w:val="18"/>
                <w:szCs w:val="18"/>
                <w:lang w:val="en-US" w:eastAsia="en-US"/>
              </w:rPr>
              <w:t>4. ТРИ ПАЛЬМЫ</w:t>
            </w:r>
            <w:r>
              <w:rPr>
                <w:rStyle w:val="IndexLink"/>
                <w:sz w:val="18"/>
                <w:szCs w:val="18"/>
                <w:lang w:val="en-US" w:eastAsia="en-US"/>
              </w:rPr>
              <w:tab/>
              <w:t>78</w:t>
            </w:r>
          </w:hyperlink>
        </w:p>
        <w:p>
          <w:pPr>
            <w:pStyle w:val="Contents3"/>
            <w:tabs>
              <w:tab w:val="clear" w:pos="709"/>
              <w:tab w:val="left" w:pos="1100" w:leader="none"/>
              <w:tab w:val="right" w:pos="6708" w:leader="dot"/>
            </w:tabs>
            <w:rPr>
              <w:sz w:val="18"/>
              <w:szCs w:val="18"/>
              <w:lang w:val="en-US" w:eastAsia="en-US"/>
            </w:rPr>
          </w:pPr>
          <w:hyperlink w:anchor="__RefHeading___Toc409540327">
            <w:r>
              <w:rPr>
                <w:rStyle w:val="IndexLink"/>
                <w:rFonts w:cs="Times Armenian" w:ascii="Times Armenian" w:hAnsi="Times Armenian"/>
                <w:sz w:val="18"/>
                <w:szCs w:val="18"/>
                <w:lang w:val="en-US" w:eastAsia="en-US"/>
              </w:rPr>
              <w:t>(b)</w:t>
            </w:r>
            <w:r>
              <w:rPr>
                <w:rStyle w:val="IndexLink"/>
                <w:sz w:val="18"/>
                <w:szCs w:val="18"/>
                <w:lang w:val="en-US" w:eastAsia="en-US"/>
              </w:rPr>
              <w:tab/>
            </w:r>
            <w:r>
              <w:rPr>
                <w:rStyle w:val="IndexLink"/>
                <w:rFonts w:cs="Times Armenian" w:ascii="Times Armenian" w:hAnsi="Times Armenian"/>
                <w:sz w:val="18"/>
                <w:szCs w:val="18"/>
                <w:lang w:val="en-US" w:eastAsia="en-US"/>
              </w:rPr>
              <w:t>4.1 ԵՐԵՔ ԱՐՄԱՎԵՆԻՆ</w:t>
            </w:r>
            <w:r>
              <w:rPr>
                <w:rStyle w:val="IndexLink"/>
                <w:sz w:val="18"/>
                <w:szCs w:val="18"/>
                <w:lang w:val="en-US" w:eastAsia="en-US"/>
              </w:rPr>
              <w:tab/>
              <w:t>80</w:t>
            </w:r>
          </w:hyperlink>
        </w:p>
        <w:p>
          <w:pPr>
            <w:pStyle w:val="Contents3"/>
            <w:tabs>
              <w:tab w:val="clear" w:pos="709"/>
              <w:tab w:val="left" w:pos="1100" w:leader="none"/>
              <w:tab w:val="right" w:pos="6708" w:leader="dot"/>
            </w:tabs>
            <w:rPr>
              <w:sz w:val="18"/>
              <w:szCs w:val="18"/>
              <w:lang w:val="en-US" w:eastAsia="en-US"/>
            </w:rPr>
          </w:pPr>
          <w:hyperlink w:anchor="__RefHeading___Toc409540328">
            <w:r>
              <w:rPr>
                <w:rStyle w:val="IndexLink"/>
                <w:rFonts w:cs="Times Armenian" w:ascii="Times Armenian" w:hAnsi="Times Armenian"/>
                <w:sz w:val="18"/>
                <w:szCs w:val="18"/>
                <w:lang w:val="en-US" w:eastAsia="en-US"/>
              </w:rPr>
              <w:t>(c)</w:t>
            </w:r>
            <w:r>
              <w:rPr>
                <w:rStyle w:val="IndexLink"/>
                <w:sz w:val="18"/>
                <w:szCs w:val="18"/>
                <w:lang w:val="en-US" w:eastAsia="en-US"/>
              </w:rPr>
              <w:tab/>
            </w:r>
            <w:r>
              <w:rPr>
                <w:rStyle w:val="IndexLink"/>
                <w:rFonts w:cs="Times Armenian" w:ascii="Times Armenian" w:hAnsi="Times Armenian"/>
                <w:sz w:val="18"/>
                <w:szCs w:val="18"/>
                <w:lang w:val="en-US" w:eastAsia="en-US"/>
              </w:rPr>
              <w:t>4.2 ԵՐԵՔ ԱՐՄԱՎԵՆԻՆ</w:t>
            </w:r>
            <w:r>
              <w:rPr>
                <w:rStyle w:val="IndexLink"/>
                <w:sz w:val="18"/>
                <w:szCs w:val="18"/>
                <w:lang w:val="en-US" w:eastAsia="en-US"/>
              </w:rPr>
              <w:tab/>
              <w:t>81</w:t>
            </w:r>
          </w:hyperlink>
        </w:p>
        <w:p>
          <w:pPr>
            <w:pStyle w:val="Contents3"/>
            <w:tabs>
              <w:tab w:val="clear" w:pos="709"/>
              <w:tab w:val="left" w:pos="1100" w:leader="none"/>
              <w:tab w:val="right" w:pos="6708" w:leader="dot"/>
            </w:tabs>
            <w:rPr>
              <w:sz w:val="18"/>
              <w:szCs w:val="18"/>
              <w:lang w:val="en-US" w:eastAsia="en-US"/>
            </w:rPr>
          </w:pPr>
          <w:hyperlink w:anchor="__RefHeading___Toc409540329">
            <w:r>
              <w:rPr>
                <w:rStyle w:val="IndexLink"/>
                <w:rFonts w:cs="Russian Times" w:ascii="Russian Times" w:hAnsi="Russian Times"/>
                <w:sz w:val="18"/>
                <w:szCs w:val="18"/>
                <w:lang w:val="en-US" w:eastAsia="en-US"/>
              </w:rPr>
              <w:t>(d)</w:t>
            </w:r>
            <w:r>
              <w:rPr>
                <w:rStyle w:val="IndexLink"/>
                <w:sz w:val="18"/>
                <w:szCs w:val="18"/>
                <w:lang w:val="en-US" w:eastAsia="en-US"/>
              </w:rPr>
              <w:tab/>
            </w:r>
            <w:r>
              <w:rPr>
                <w:rStyle w:val="IndexLink"/>
                <w:rFonts w:cs="Russian Times" w:ascii="Russian Times" w:hAnsi="Russian Times"/>
                <w:sz w:val="18"/>
                <w:szCs w:val="18"/>
                <w:lang w:val="en-US" w:eastAsia="en-US"/>
              </w:rPr>
              <w:t>5. ДЕМОН</w:t>
            </w:r>
            <w:r>
              <w:rPr>
                <w:rStyle w:val="IndexLink"/>
                <w:sz w:val="18"/>
                <w:szCs w:val="18"/>
                <w:lang w:val="en-US" w:eastAsia="en-US"/>
              </w:rPr>
              <w:tab/>
              <w:t>83</w:t>
            </w:r>
          </w:hyperlink>
        </w:p>
        <w:p>
          <w:pPr>
            <w:pStyle w:val="Contents3"/>
            <w:tabs>
              <w:tab w:val="clear" w:pos="709"/>
              <w:tab w:val="left" w:pos="1100" w:leader="none"/>
              <w:tab w:val="right" w:pos="6708" w:leader="dot"/>
            </w:tabs>
            <w:rPr>
              <w:sz w:val="18"/>
              <w:szCs w:val="18"/>
              <w:lang w:val="en-US" w:eastAsia="en-US"/>
            </w:rPr>
          </w:pPr>
          <w:hyperlink w:anchor="__RefHeading___Toc409540330">
            <w:r>
              <w:rPr>
                <w:rStyle w:val="IndexLink"/>
                <w:rFonts w:cs="Times Armenian" w:ascii="Times Armenian" w:hAnsi="Times Armenian"/>
                <w:sz w:val="18"/>
                <w:szCs w:val="18"/>
                <w:lang w:val="en-US" w:eastAsia="en-US"/>
              </w:rPr>
              <w:t>(e)</w:t>
            </w:r>
            <w:r>
              <w:rPr>
                <w:rStyle w:val="IndexLink"/>
                <w:sz w:val="18"/>
                <w:szCs w:val="18"/>
                <w:lang w:val="en-US" w:eastAsia="en-US"/>
              </w:rPr>
              <w:tab/>
            </w:r>
            <w:r>
              <w:rPr>
                <w:rStyle w:val="IndexLink"/>
                <w:rFonts w:cs="Times Armenian" w:ascii="Times Armenian" w:hAnsi="Times Armenian"/>
                <w:sz w:val="18"/>
                <w:szCs w:val="18"/>
                <w:lang w:val="en-US" w:eastAsia="en-US"/>
              </w:rPr>
              <w:t>5.1 ԴԵՎ</w:t>
            </w:r>
            <w:r>
              <w:rPr>
                <w:rStyle w:val="IndexLink"/>
                <w:sz w:val="18"/>
                <w:szCs w:val="18"/>
                <w:lang w:val="en-US" w:eastAsia="en-US"/>
              </w:rPr>
              <w:tab/>
              <w:t>85</w:t>
            </w:r>
          </w:hyperlink>
        </w:p>
        <w:p>
          <w:pPr>
            <w:pStyle w:val="Contents3"/>
            <w:tabs>
              <w:tab w:val="clear" w:pos="709"/>
              <w:tab w:val="left" w:pos="1100" w:leader="none"/>
              <w:tab w:val="right" w:pos="6708" w:leader="dot"/>
            </w:tabs>
            <w:rPr>
              <w:sz w:val="18"/>
              <w:szCs w:val="18"/>
              <w:lang w:val="en-US" w:eastAsia="en-US"/>
            </w:rPr>
          </w:pPr>
          <w:hyperlink w:anchor="__RefHeading___Toc409540331">
            <w:r>
              <w:rPr>
                <w:rStyle w:val="IndexLink"/>
                <w:rFonts w:cs="Times Armenian" w:ascii="Times Armenian" w:hAnsi="Times Armenian"/>
                <w:sz w:val="18"/>
                <w:szCs w:val="18"/>
                <w:lang w:val="en-US" w:eastAsia="en-US"/>
              </w:rPr>
              <w:t>(f)</w:t>
            </w:r>
            <w:r>
              <w:rPr>
                <w:rStyle w:val="IndexLink"/>
                <w:sz w:val="18"/>
                <w:szCs w:val="18"/>
                <w:lang w:val="en-US" w:eastAsia="en-US"/>
              </w:rPr>
              <w:tab/>
            </w:r>
            <w:r>
              <w:rPr>
                <w:rStyle w:val="IndexLink"/>
                <w:rFonts w:cs="Times Armenian" w:ascii="Times Armenian" w:hAnsi="Times Armenian"/>
                <w:sz w:val="18"/>
                <w:szCs w:val="18"/>
                <w:lang w:val="en-US" w:eastAsia="en-US"/>
              </w:rPr>
              <w:t>5.2 ԴԵՎ</w:t>
            </w:r>
            <w:r>
              <w:rPr>
                <w:rStyle w:val="IndexLink"/>
                <w:sz w:val="18"/>
                <w:szCs w:val="18"/>
                <w:lang w:val="en-US" w:eastAsia="en-US"/>
              </w:rPr>
              <w:tab/>
              <w:t>86</w:t>
            </w:r>
          </w:hyperlink>
        </w:p>
        <w:p>
          <w:pPr>
            <w:pStyle w:val="Contents3"/>
            <w:tabs>
              <w:tab w:val="clear" w:pos="709"/>
              <w:tab w:val="left" w:pos="1100" w:leader="none"/>
              <w:tab w:val="right" w:pos="6708" w:leader="dot"/>
            </w:tabs>
            <w:rPr>
              <w:sz w:val="18"/>
              <w:szCs w:val="18"/>
              <w:lang w:val="en-US" w:eastAsia="en-US"/>
            </w:rPr>
          </w:pPr>
          <w:hyperlink w:anchor="__RefHeading___Toc409540332">
            <w:r>
              <w:rPr>
                <w:rStyle w:val="IndexLink"/>
                <w:rFonts w:cs="Times Armenian" w:ascii="Times Armenian" w:hAnsi="Times Armenian"/>
                <w:sz w:val="18"/>
                <w:szCs w:val="18"/>
                <w:lang w:val="en-US" w:eastAsia="en-US"/>
              </w:rPr>
              <w:t>(g)</w:t>
            </w:r>
            <w:r>
              <w:rPr>
                <w:rStyle w:val="IndexLink"/>
                <w:sz w:val="18"/>
                <w:szCs w:val="18"/>
                <w:lang w:val="en-US" w:eastAsia="en-US"/>
              </w:rPr>
              <w:tab/>
            </w:r>
            <w:r>
              <w:rPr>
                <w:rStyle w:val="IndexLink"/>
                <w:rFonts w:cs="Times Armenian" w:ascii="Times Armenian" w:hAnsi="Times Armenian"/>
                <w:sz w:val="18"/>
                <w:szCs w:val="18"/>
                <w:lang w:val="en-US" w:eastAsia="en-US"/>
              </w:rPr>
              <w:t>5.3 ԴԵՎԸ</w:t>
            </w:r>
            <w:r>
              <w:rPr>
                <w:rStyle w:val="IndexLink"/>
                <w:sz w:val="18"/>
                <w:szCs w:val="18"/>
                <w:lang w:val="en-US" w:eastAsia="en-US"/>
              </w:rPr>
              <w:tab/>
              <w:t>88</w:t>
            </w:r>
          </w:hyperlink>
        </w:p>
        <w:p>
          <w:pPr>
            <w:pStyle w:val="Contents3"/>
            <w:tabs>
              <w:tab w:val="clear" w:pos="709"/>
              <w:tab w:val="left" w:pos="1100" w:leader="none"/>
              <w:tab w:val="right" w:pos="6708" w:leader="dot"/>
            </w:tabs>
            <w:rPr>
              <w:sz w:val="18"/>
              <w:szCs w:val="18"/>
              <w:lang w:val="en-US" w:eastAsia="en-US"/>
            </w:rPr>
          </w:pPr>
          <w:hyperlink w:anchor="__RefHeading___Toc409540333">
            <w:r>
              <w:rPr>
                <w:rStyle w:val="IndexLink"/>
                <w:rFonts w:cs="Times Armenian" w:ascii="Times Armenian" w:hAnsi="Times Armenian"/>
                <w:sz w:val="18"/>
                <w:szCs w:val="18"/>
                <w:lang w:val="en-US" w:eastAsia="en-US"/>
              </w:rPr>
              <w:t>(h)</w:t>
            </w:r>
            <w:r>
              <w:rPr>
                <w:rStyle w:val="IndexLink"/>
                <w:sz w:val="18"/>
                <w:szCs w:val="18"/>
                <w:lang w:val="en-US" w:eastAsia="en-US"/>
              </w:rPr>
              <w:tab/>
            </w:r>
            <w:r>
              <w:rPr>
                <w:rStyle w:val="IndexLink"/>
                <w:rFonts w:cs="Times Armenian" w:ascii="Times Armenian" w:hAnsi="Times Armenian"/>
                <w:sz w:val="18"/>
                <w:szCs w:val="18"/>
                <w:lang w:val="en-US" w:eastAsia="en-US"/>
              </w:rPr>
              <w:t>5.4 ԴԵՎԸ</w:t>
            </w:r>
            <w:r>
              <w:rPr>
                <w:rStyle w:val="IndexLink"/>
                <w:sz w:val="18"/>
                <w:szCs w:val="18"/>
                <w:lang w:val="en-US" w:eastAsia="en-US"/>
              </w:rPr>
              <w:tab/>
              <w:t>90</w:t>
            </w:r>
          </w:hyperlink>
        </w:p>
        <w:p>
          <w:pPr>
            <w:pStyle w:val="Contents3"/>
            <w:tabs>
              <w:tab w:val="clear" w:pos="709"/>
              <w:tab w:val="left" w:pos="880" w:leader="none"/>
              <w:tab w:val="right" w:pos="6708" w:leader="dot"/>
            </w:tabs>
            <w:rPr>
              <w:sz w:val="18"/>
              <w:szCs w:val="18"/>
              <w:lang w:val="en-US" w:eastAsia="en-US"/>
            </w:rPr>
          </w:pPr>
          <w:hyperlink w:anchor="__RefHeading___Toc409540334">
            <w:r>
              <w:rPr>
                <w:rStyle w:val="IndexLink"/>
                <w:rFonts w:cs="Times Armenian" w:ascii="Times Armenian" w:hAnsi="Times Armenian"/>
                <w:sz w:val="18"/>
                <w:szCs w:val="18"/>
                <w:lang w:val="en-US" w:eastAsia="en-US"/>
              </w:rPr>
              <w:t>(i)</w:t>
            </w:r>
            <w:r>
              <w:rPr>
                <w:rStyle w:val="IndexLink"/>
                <w:sz w:val="18"/>
                <w:szCs w:val="18"/>
                <w:lang w:val="en-US" w:eastAsia="en-US"/>
              </w:rPr>
              <w:tab/>
            </w:r>
            <w:r>
              <w:rPr>
                <w:rStyle w:val="IndexLink"/>
                <w:rFonts w:cs="Times Armenian" w:ascii="Times Armenian" w:hAnsi="Times Armenian"/>
                <w:sz w:val="18"/>
                <w:szCs w:val="18"/>
                <w:lang w:val="en-US" w:eastAsia="en-US"/>
              </w:rPr>
              <w:t>5.5 ԴԵՎ</w:t>
            </w:r>
            <w:r>
              <w:rPr>
                <w:rStyle w:val="IndexLink"/>
                <w:sz w:val="18"/>
                <w:szCs w:val="18"/>
                <w:lang w:val="en-US" w:eastAsia="en-US"/>
              </w:rPr>
              <w:tab/>
              <w:t>91</w:t>
            </w:r>
          </w:hyperlink>
        </w:p>
        <w:p>
          <w:pPr>
            <w:pStyle w:val="Contents1"/>
            <w:tabs>
              <w:tab w:val="clear" w:pos="709"/>
              <w:tab w:val="right" w:pos="6708" w:leader="dot"/>
            </w:tabs>
            <w:rPr>
              <w:sz w:val="18"/>
              <w:szCs w:val="18"/>
              <w:lang w:val="en-US" w:eastAsia="en-US"/>
            </w:rPr>
          </w:pPr>
          <w:hyperlink w:anchor="__RefHeading___Toc409540335">
            <w:r>
              <w:rPr>
                <w:rStyle w:val="IndexLink"/>
                <w:rFonts w:cs="Times Armenian" w:ascii="Times Armenian" w:hAnsi="Times Armenian"/>
                <w:sz w:val="18"/>
                <w:szCs w:val="18"/>
                <w:lang w:val="en-US" w:eastAsia="en-US"/>
              </w:rPr>
              <w:t>8. ԵՐԵՔ ՀԱՐՑ ՈՒ ՄԻ ԵԶՐԱԿԱՑՈՒԹՅՈՒՆ:</w:t>
            </w:r>
            <w:r>
              <w:rPr>
                <w:rStyle w:val="IndexLink"/>
                <w:sz w:val="18"/>
                <w:szCs w:val="18"/>
                <w:lang w:val="en-US" w:eastAsia="en-US"/>
              </w:rPr>
              <w:tab/>
              <w:t>94</w:t>
            </w:r>
          </w:hyperlink>
        </w:p>
        <w:p>
          <w:pPr>
            <w:pStyle w:val="Contents2"/>
            <w:tabs>
              <w:tab w:val="clear" w:pos="709"/>
              <w:tab w:val="right" w:pos="6708" w:leader="dot"/>
            </w:tabs>
            <w:rPr>
              <w:sz w:val="18"/>
              <w:szCs w:val="18"/>
              <w:lang w:val="en-US" w:eastAsia="en-US"/>
            </w:rPr>
          </w:pPr>
          <w:hyperlink w:anchor="__RefHeading___Toc409540336">
            <w:r>
              <w:rPr>
                <w:rStyle w:val="IndexLink"/>
                <w:rFonts w:cs="Times Armenian" w:ascii="Times Armenian" w:hAnsi="Times Armenian"/>
                <w:sz w:val="18"/>
                <w:szCs w:val="18"/>
                <w:lang w:val="en-US" w:eastAsia="en-US"/>
              </w:rPr>
              <w:t>8.1 ՀՈՎՀԱՆՆԵՍ ԹՈՒՄԱՆՅԱՆԻ ԽՈՐՀՈՒՐԴՆԵՐԸ,</w:t>
            </w:r>
            <w:r>
              <w:rPr>
                <w:rStyle w:val="IndexLink"/>
                <w:sz w:val="18"/>
                <w:szCs w:val="18"/>
                <w:lang w:val="en-US" w:eastAsia="en-US"/>
              </w:rPr>
              <w:tab/>
              <w:t>94</w:t>
            </w:r>
          </w:hyperlink>
        </w:p>
        <w:p>
          <w:pPr>
            <w:pStyle w:val="Contents2"/>
            <w:tabs>
              <w:tab w:val="clear" w:pos="709"/>
              <w:tab w:val="right" w:pos="6708" w:leader="dot"/>
            </w:tabs>
            <w:rPr>
              <w:sz w:val="18"/>
              <w:szCs w:val="18"/>
              <w:lang w:val="en-US" w:eastAsia="en-US"/>
            </w:rPr>
          </w:pPr>
          <w:hyperlink w:anchor="__RefHeading___Toc409540337">
            <w:r>
              <w:rPr>
                <w:rStyle w:val="IndexLink"/>
                <w:rFonts w:cs="Times Armenian" w:ascii="Times Armenian" w:hAnsi="Times Armenian"/>
                <w:sz w:val="18"/>
                <w:szCs w:val="18"/>
                <w:lang w:val="en-US" w:eastAsia="en-US"/>
              </w:rPr>
              <w:t>1910 ԹԻՎ</w:t>
            </w:r>
            <w:r>
              <w:rPr>
                <w:rStyle w:val="IndexLink"/>
                <w:sz w:val="18"/>
                <w:szCs w:val="18"/>
                <w:lang w:val="en-US" w:eastAsia="en-US"/>
              </w:rPr>
              <w:tab/>
              <w:t>94</w:t>
            </w:r>
          </w:hyperlink>
        </w:p>
        <w:p>
          <w:pPr>
            <w:pStyle w:val="Contents3"/>
            <w:tabs>
              <w:tab w:val="clear" w:pos="709"/>
              <w:tab w:val="right" w:pos="6708" w:leader="dot"/>
            </w:tabs>
            <w:rPr>
              <w:sz w:val="18"/>
              <w:szCs w:val="18"/>
              <w:lang w:val="en-US" w:eastAsia="en-US"/>
            </w:rPr>
          </w:pPr>
          <w:hyperlink w:anchor="__RefHeading___Toc409540338">
            <w:r>
              <w:rPr>
                <w:rStyle w:val="IndexLink"/>
                <w:rFonts w:cs="Times Armenian" w:ascii="Times Armenian" w:hAnsi="Times Armenian"/>
                <w:sz w:val="18"/>
                <w:szCs w:val="18"/>
                <w:lang w:val="en-US" w:eastAsia="en-US"/>
              </w:rPr>
              <w:t>ՄԻ ԵՐԿՈՒ ԽՈՐՀՈՒՐԴ ՄԵՐ ԳԱՎԱՌԱԿԱՆ ՄԱՄՈՒԼԻՆ</w:t>
            </w:r>
            <w:r>
              <w:rPr>
                <w:rStyle w:val="IndexLink"/>
                <w:sz w:val="18"/>
                <w:szCs w:val="18"/>
                <w:lang w:val="en-US" w:eastAsia="en-US"/>
              </w:rPr>
              <w:tab/>
              <w:t>95</w:t>
            </w:r>
          </w:hyperlink>
        </w:p>
        <w:p>
          <w:pPr>
            <w:pStyle w:val="Contents1"/>
            <w:tabs>
              <w:tab w:val="clear" w:pos="709"/>
              <w:tab w:val="right" w:pos="6708" w:leader="dot"/>
            </w:tabs>
            <w:rPr>
              <w:sz w:val="18"/>
              <w:szCs w:val="18"/>
              <w:lang w:val="en-US" w:eastAsia="en-US"/>
            </w:rPr>
          </w:pPr>
          <w:hyperlink w:anchor="__RefHeading___Toc409540339">
            <w:r>
              <w:rPr>
                <w:rStyle w:val="IndexLink"/>
                <w:rFonts w:cs="Times Armenian" w:ascii="Times Armenian" w:hAnsi="Times Armenian"/>
                <w:sz w:val="18"/>
                <w:szCs w:val="18"/>
                <w:lang w:val="en-US" w:eastAsia="en-US"/>
              </w:rPr>
              <w:t>8.2 ԼԵԶՎԻ ԳԼԽԱՎՈՐ ՕՐԵՆՔԸ</w:t>
            </w:r>
            <w:r>
              <w:rPr>
                <w:rStyle w:val="IndexLink"/>
                <w:sz w:val="18"/>
                <w:szCs w:val="18"/>
                <w:lang w:val="en-US" w:eastAsia="en-US"/>
              </w:rPr>
              <w:tab/>
              <w:t>99</w:t>
            </w:r>
          </w:hyperlink>
        </w:p>
        <w:p>
          <w:pPr>
            <w:pStyle w:val="Contents1"/>
            <w:tabs>
              <w:tab w:val="clear" w:pos="709"/>
              <w:tab w:val="right" w:pos="6708" w:leader="dot"/>
            </w:tabs>
            <w:rPr>
              <w:sz w:val="18"/>
              <w:szCs w:val="18"/>
              <w:lang w:val="en-US" w:eastAsia="en-US"/>
            </w:rPr>
          </w:pPr>
          <w:hyperlink w:anchor="__RefHeading___Toc409540340">
            <w:r>
              <w:rPr>
                <w:rStyle w:val="IndexLink"/>
                <w:rFonts w:cs="Times Armenian" w:ascii="Times Armenian" w:hAnsi="Times Armenian"/>
                <w:sz w:val="18"/>
                <w:szCs w:val="18"/>
                <w:lang w:val="en-US" w:eastAsia="en-US"/>
              </w:rPr>
              <w:t>9. «ՕՏԱՐ» ԲԱՌ ՈՒ ԲԱՆԻ ՄԱՍԻՆ</w:t>
            </w:r>
            <w:r>
              <w:rPr>
                <w:rStyle w:val="IndexLink"/>
                <w:sz w:val="18"/>
                <w:szCs w:val="18"/>
                <w:lang w:val="en-US" w:eastAsia="en-US"/>
              </w:rPr>
              <w:t>.</w:t>
              <w:tab/>
              <w:t>102</w:t>
            </w:r>
          </w:hyperlink>
        </w:p>
        <w:p>
          <w:pPr>
            <w:pStyle w:val="Contents1"/>
            <w:tabs>
              <w:tab w:val="clear" w:pos="709"/>
              <w:tab w:val="right" w:pos="6708" w:leader="dot"/>
            </w:tabs>
            <w:rPr>
              <w:sz w:val="18"/>
              <w:szCs w:val="18"/>
              <w:lang w:val="en-US" w:eastAsia="en-US"/>
            </w:rPr>
          </w:pPr>
          <w:hyperlink w:anchor="__RefHeading___Toc409540341">
            <w:r>
              <w:rPr>
                <w:rStyle w:val="IndexLink"/>
                <w:rFonts w:cs="Times Armenian" w:ascii="Times Armenian" w:hAnsi="Times Armenian"/>
                <w:sz w:val="18"/>
                <w:szCs w:val="18"/>
                <w:lang w:val="en-US" w:eastAsia="en-US"/>
              </w:rPr>
              <w:t>10. ՕՏԱՐ ՔԵՐԱԿԱՆՈՒԹՅՈՒՆՆ ՈՒ ԳՐԱԿԱՆ ՈՃԵՐԻ</w:t>
            </w:r>
            <w:r>
              <w:rPr>
                <w:rStyle w:val="IndexLink"/>
                <w:sz w:val="18"/>
                <w:szCs w:val="18"/>
                <w:lang w:val="en-US" w:eastAsia="en-US"/>
              </w:rPr>
              <w:tab/>
              <w:t>110</w:t>
            </w:r>
          </w:hyperlink>
        </w:p>
        <w:p>
          <w:pPr>
            <w:pStyle w:val="Contents1"/>
            <w:tabs>
              <w:tab w:val="clear" w:pos="709"/>
              <w:tab w:val="right" w:pos="6708" w:leader="dot"/>
            </w:tabs>
            <w:rPr>
              <w:sz w:val="18"/>
              <w:szCs w:val="18"/>
              <w:lang w:val="en-US" w:eastAsia="en-US"/>
            </w:rPr>
          </w:pPr>
          <w:hyperlink w:anchor="__RefHeading___Toc409540342">
            <w:r>
              <w:rPr>
                <w:rStyle w:val="IndexLink"/>
                <w:rFonts w:cs="Times Armenian" w:ascii="Times Armenian" w:hAnsi="Times Armenian"/>
                <w:sz w:val="18"/>
                <w:szCs w:val="18"/>
                <w:lang w:val="en-US" w:eastAsia="en-US"/>
              </w:rPr>
              <w:t>ՏԵՐ – ՏԻՐԱԿԱՆԸ</w:t>
            </w:r>
            <w:r>
              <w:rPr>
                <w:rStyle w:val="IndexLink"/>
                <w:sz w:val="18"/>
                <w:szCs w:val="18"/>
                <w:lang w:val="en-US" w:eastAsia="en-US"/>
              </w:rPr>
              <w:tab/>
              <w:t>110</w:t>
            </w:r>
          </w:hyperlink>
        </w:p>
        <w:p>
          <w:pPr>
            <w:pStyle w:val="Contents2"/>
            <w:tabs>
              <w:tab w:val="clear" w:pos="709"/>
              <w:tab w:val="right" w:pos="6708" w:leader="dot"/>
            </w:tabs>
            <w:rPr>
              <w:sz w:val="18"/>
              <w:szCs w:val="18"/>
              <w:lang w:val="en-US" w:eastAsia="en-US"/>
            </w:rPr>
          </w:pPr>
          <w:hyperlink w:anchor="__RefHeading___Toc409540343">
            <w:r>
              <w:rPr>
                <w:rStyle w:val="IndexLink"/>
                <w:rFonts w:cs="Times Armenian" w:ascii="Times Armenian" w:hAnsi="Times Armenian"/>
                <w:sz w:val="18"/>
                <w:szCs w:val="18"/>
                <w:lang w:val="en-US" w:eastAsia="en-US"/>
              </w:rPr>
              <w:t>11.ԱՐՏԱՍԱՆՈՒԹՅԱՆ  ՈՒ ԱՌՈԳԱՆՈՒԹՅԱՆ  ՄԱՍԻՆ</w:t>
            </w:r>
            <w:r>
              <w:rPr>
                <w:rStyle w:val="IndexLink"/>
                <w:sz w:val="18"/>
                <w:szCs w:val="18"/>
                <w:lang w:val="en-US" w:eastAsia="en-US"/>
              </w:rPr>
              <w:tab/>
              <w:t>115</w:t>
            </w:r>
          </w:hyperlink>
        </w:p>
        <w:p>
          <w:pPr>
            <w:pStyle w:val="Contents3"/>
            <w:tabs>
              <w:tab w:val="clear" w:pos="709"/>
              <w:tab w:val="right" w:pos="6708" w:leader="dot"/>
            </w:tabs>
            <w:rPr>
              <w:sz w:val="18"/>
              <w:szCs w:val="18"/>
              <w:lang w:val="en-US" w:eastAsia="en-US"/>
            </w:rPr>
          </w:pPr>
          <w:hyperlink w:anchor="__RefHeading___Toc409540344">
            <w:r>
              <w:rPr>
                <w:rStyle w:val="IndexLink"/>
                <w:rFonts w:cs="Times Armenian" w:ascii="Times Armenian" w:hAnsi="Times Armenian"/>
                <w:sz w:val="18"/>
                <w:szCs w:val="18"/>
                <w:lang w:val="en-US" w:eastAsia="en-US"/>
              </w:rPr>
              <w:t>12.ՆՈՒՅՆ ԲՆԱԳՐԻ ՈՒ ԴՐԱ ՄԻ ՔԱՆԻ ԹԱՐԳՄԱՆՈՒԹՅԱՆ ՀԱՄԵՄԱՏՈՒԹՅՈՒՆԸ</w:t>
            </w:r>
            <w:r>
              <w:rPr>
                <w:rStyle w:val="IndexLink"/>
                <w:sz w:val="18"/>
                <w:szCs w:val="18"/>
                <w:lang w:val="en-US" w:eastAsia="en-US"/>
              </w:rPr>
              <w:tab/>
              <w:t>120</w:t>
            </w:r>
          </w:hyperlink>
        </w:p>
        <w:p>
          <w:pPr>
            <w:pStyle w:val="Contents2"/>
            <w:tabs>
              <w:tab w:val="clear" w:pos="709"/>
              <w:tab w:val="right" w:pos="6708" w:leader="dot"/>
            </w:tabs>
            <w:rPr>
              <w:sz w:val="18"/>
              <w:szCs w:val="18"/>
              <w:lang w:val="en-US" w:eastAsia="en-US"/>
            </w:rPr>
          </w:pPr>
          <w:hyperlink w:anchor="__RefHeading___Toc409540345">
            <w:r>
              <w:rPr>
                <w:rStyle w:val="IndexLink"/>
                <w:rFonts w:cs="Times Armenian" w:ascii="Times Armenian" w:hAnsi="Times Armenian"/>
                <w:sz w:val="18"/>
                <w:szCs w:val="18"/>
                <w:lang w:val="en-US" w:eastAsia="en-US"/>
              </w:rPr>
              <w:t>Ա. ԲԼՈԿ</w:t>
            </w:r>
            <w:r>
              <w:rPr>
                <w:rStyle w:val="IndexLink"/>
                <w:sz w:val="18"/>
                <w:szCs w:val="18"/>
                <w:lang w:val="en-US" w:eastAsia="en-US"/>
              </w:rPr>
              <w:tab/>
              <w:t>123</w:t>
            </w:r>
          </w:hyperlink>
        </w:p>
        <w:p>
          <w:pPr>
            <w:pStyle w:val="Contents3"/>
            <w:tabs>
              <w:tab w:val="clear" w:pos="709"/>
              <w:tab w:val="right" w:pos="6708" w:leader="dot"/>
            </w:tabs>
            <w:rPr>
              <w:sz w:val="18"/>
              <w:szCs w:val="18"/>
              <w:lang w:val="en-US" w:eastAsia="en-US"/>
            </w:rPr>
          </w:pPr>
          <w:hyperlink w:anchor="__RefHeading___Toc409540346">
            <w:r>
              <w:rPr>
                <w:rStyle w:val="IndexLink"/>
                <w:rFonts w:cs="Russian Times" w:ascii="Russian Times" w:hAnsi="Russian Times"/>
                <w:sz w:val="18"/>
                <w:szCs w:val="18"/>
                <w:lang w:val="en-US" w:eastAsia="en-US"/>
              </w:rPr>
              <w:t>6. СЫТЫЕ</w:t>
            </w:r>
            <w:r>
              <w:rPr>
                <w:rStyle w:val="IndexLink"/>
                <w:sz w:val="18"/>
                <w:szCs w:val="18"/>
                <w:lang w:val="en-US" w:eastAsia="en-US"/>
              </w:rPr>
              <w:tab/>
              <w:t>123</w:t>
            </w:r>
          </w:hyperlink>
        </w:p>
        <w:p>
          <w:pPr>
            <w:pStyle w:val="Contents3"/>
            <w:tabs>
              <w:tab w:val="clear" w:pos="709"/>
              <w:tab w:val="right" w:pos="6708" w:leader="dot"/>
            </w:tabs>
            <w:rPr>
              <w:sz w:val="18"/>
              <w:szCs w:val="18"/>
              <w:lang w:val="en-US" w:eastAsia="en-US"/>
            </w:rPr>
          </w:pPr>
          <w:hyperlink w:anchor="__RefHeading___Toc409540347">
            <w:r>
              <w:rPr>
                <w:rStyle w:val="IndexLink"/>
                <w:rFonts w:cs="Times Armenian" w:ascii="Times Armenian" w:hAnsi="Times Armenian"/>
                <w:sz w:val="18"/>
                <w:szCs w:val="18"/>
                <w:lang w:val="en-US" w:eastAsia="en-US"/>
              </w:rPr>
              <w:t>6.1 ԿՈՒՇՏԵՐԸ</w:t>
            </w:r>
            <w:r>
              <w:rPr>
                <w:rStyle w:val="IndexLink"/>
                <w:sz w:val="18"/>
                <w:szCs w:val="18"/>
                <w:lang w:val="en-US" w:eastAsia="en-US"/>
              </w:rPr>
              <w:tab/>
              <w:t>124</w:t>
            </w:r>
          </w:hyperlink>
        </w:p>
        <w:p>
          <w:pPr>
            <w:pStyle w:val="Contents3"/>
            <w:tabs>
              <w:tab w:val="clear" w:pos="709"/>
              <w:tab w:val="right" w:pos="6708" w:leader="dot"/>
            </w:tabs>
            <w:rPr>
              <w:sz w:val="18"/>
              <w:szCs w:val="18"/>
              <w:lang w:val="en-US" w:eastAsia="en-US"/>
            </w:rPr>
          </w:pPr>
          <w:hyperlink w:anchor="__RefHeading___Toc409540348">
            <w:r>
              <w:rPr>
                <w:rStyle w:val="IndexLink"/>
                <w:rFonts w:cs="Times Armenian" w:ascii="Times Armenian" w:hAnsi="Times Armenian"/>
                <w:sz w:val="18"/>
                <w:szCs w:val="18"/>
                <w:lang w:val="en-US" w:eastAsia="en-US"/>
              </w:rPr>
              <w:t>6.2 ԿՈՒՇՏ ԿԵՐԱԾՆԵՐԸ</w:t>
            </w:r>
            <w:r>
              <w:rPr>
                <w:rStyle w:val="IndexLink"/>
                <w:sz w:val="18"/>
                <w:szCs w:val="18"/>
                <w:lang w:val="en-US" w:eastAsia="en-US"/>
              </w:rPr>
              <w:tab/>
              <w:t>125</w:t>
            </w:r>
          </w:hyperlink>
        </w:p>
        <w:p>
          <w:pPr>
            <w:pStyle w:val="Contents3"/>
            <w:tabs>
              <w:tab w:val="clear" w:pos="709"/>
              <w:tab w:val="right" w:pos="6708" w:leader="dot"/>
            </w:tabs>
            <w:rPr>
              <w:sz w:val="18"/>
              <w:szCs w:val="18"/>
              <w:lang w:val="en-US" w:eastAsia="en-US"/>
            </w:rPr>
          </w:pPr>
          <w:hyperlink w:anchor="__RefHeading___Toc409540349">
            <w:r>
              <w:rPr>
                <w:rStyle w:val="IndexLink"/>
                <w:b/>
                <w:i/>
                <w:sz w:val="18"/>
                <w:szCs w:val="18"/>
                <w:lang w:val="en-US" w:eastAsia="en-US"/>
              </w:rPr>
              <w:t xml:space="preserve">7.* * * </w:t>
            </w:r>
            <w:r>
              <w:rPr>
                <w:rStyle w:val="IndexLink"/>
                <w:rFonts w:cs="Russian Times" w:ascii="Russian Times" w:hAnsi="Russian Times"/>
                <w:sz w:val="18"/>
                <w:szCs w:val="18"/>
                <w:lang w:val="en-US" w:eastAsia="en-US"/>
              </w:rPr>
              <w:t>В густой траве пропадешь с головой</w:t>
            </w:r>
            <w:r>
              <w:rPr>
                <w:rStyle w:val="IndexLink"/>
                <w:sz w:val="18"/>
                <w:szCs w:val="18"/>
                <w:lang w:val="en-US" w:eastAsia="en-US"/>
              </w:rPr>
              <w:tab/>
              <w:t>126</w:t>
            </w:r>
          </w:hyperlink>
        </w:p>
        <w:p>
          <w:pPr>
            <w:pStyle w:val="Contents3"/>
            <w:tabs>
              <w:tab w:val="clear" w:pos="709"/>
              <w:tab w:val="right" w:pos="6708" w:leader="dot"/>
            </w:tabs>
            <w:rPr>
              <w:sz w:val="18"/>
              <w:szCs w:val="18"/>
              <w:lang w:val="en-US" w:eastAsia="en-US"/>
            </w:rPr>
          </w:pPr>
          <w:hyperlink w:anchor="__RefHeading___Toc409540350">
            <w:r>
              <w:rPr>
                <w:rStyle w:val="IndexLink"/>
                <w:b/>
                <w:i/>
                <w:sz w:val="18"/>
                <w:szCs w:val="18"/>
                <w:lang w:val="en-US" w:eastAsia="en-US"/>
              </w:rPr>
              <w:t>7.1 ***</w:t>
            </w:r>
            <w:r>
              <w:rPr>
                <w:rStyle w:val="IndexLink"/>
                <w:sz w:val="18"/>
                <w:szCs w:val="18"/>
                <w:lang w:val="en-US" w:eastAsia="en-US"/>
              </w:rPr>
              <w:t xml:space="preserve"> </w:t>
            </w:r>
            <w:r>
              <w:rPr>
                <w:rStyle w:val="IndexLink"/>
                <w:rFonts w:cs="Times Armenian" w:ascii="Times Armenian" w:hAnsi="Times Armenian"/>
                <w:sz w:val="18"/>
                <w:szCs w:val="18"/>
                <w:lang w:val="en-US" w:eastAsia="en-US"/>
              </w:rPr>
              <w:t>Խիտ խոտերի մեջ լրի՛վ կթաղվես</w:t>
            </w:r>
            <w:r>
              <w:rPr>
                <w:rStyle w:val="IndexLink"/>
                <w:sz w:val="18"/>
                <w:szCs w:val="18"/>
                <w:lang w:val="en-US" w:eastAsia="en-US"/>
              </w:rPr>
              <w:tab/>
              <w:t>127</w:t>
            </w:r>
          </w:hyperlink>
        </w:p>
        <w:p>
          <w:pPr>
            <w:pStyle w:val="Contents2"/>
            <w:tabs>
              <w:tab w:val="clear" w:pos="709"/>
              <w:tab w:val="right" w:pos="6708" w:leader="dot"/>
            </w:tabs>
            <w:rPr>
              <w:sz w:val="18"/>
              <w:szCs w:val="18"/>
              <w:lang w:val="en-US" w:eastAsia="en-US"/>
            </w:rPr>
          </w:pPr>
          <w:hyperlink w:anchor="__RefHeading___Toc409540351">
            <w:r>
              <w:rPr>
                <w:rStyle w:val="IndexLink"/>
                <w:rFonts w:cs="Times Armenian" w:ascii="Times Armenian" w:hAnsi="Times Armenian"/>
                <w:sz w:val="18"/>
                <w:szCs w:val="18"/>
                <w:lang w:val="en-US" w:eastAsia="en-US"/>
              </w:rPr>
              <w:t>Ս. ԵՍԵՆԻՆ</w:t>
            </w:r>
            <w:r>
              <w:rPr>
                <w:rStyle w:val="IndexLink"/>
                <w:sz w:val="18"/>
                <w:szCs w:val="18"/>
                <w:lang w:val="en-US" w:eastAsia="en-US"/>
              </w:rPr>
              <w:tab/>
              <w:t>129</w:t>
            </w:r>
          </w:hyperlink>
        </w:p>
        <w:p>
          <w:pPr>
            <w:pStyle w:val="Contents3"/>
            <w:tabs>
              <w:tab w:val="clear" w:pos="709"/>
              <w:tab w:val="right" w:pos="6708" w:leader="dot"/>
            </w:tabs>
            <w:rPr>
              <w:sz w:val="18"/>
              <w:szCs w:val="18"/>
              <w:lang w:val="en-US" w:eastAsia="en-US"/>
            </w:rPr>
          </w:pPr>
          <w:hyperlink w:anchor="__RefHeading___Toc409540352">
            <w:r>
              <w:rPr>
                <w:rStyle w:val="IndexLink"/>
                <w:i/>
                <w:sz w:val="18"/>
                <w:szCs w:val="18"/>
                <w:lang w:val="en-US" w:eastAsia="en-US"/>
              </w:rPr>
              <w:t>8. * * *</w:t>
            </w:r>
            <w:r>
              <w:rPr>
                <w:rStyle w:val="IndexLink"/>
                <w:sz w:val="18"/>
                <w:szCs w:val="18"/>
                <w:lang w:val="en-US" w:eastAsia="en-US"/>
              </w:rPr>
              <w:t xml:space="preserve"> </w:t>
            </w:r>
            <w:r>
              <w:rPr>
                <w:rStyle w:val="IndexLink"/>
                <w:rFonts w:cs="Russian Times" w:ascii="Russian Times" w:hAnsi="Russian Times"/>
                <w:sz w:val="18"/>
                <w:szCs w:val="18"/>
                <w:lang w:val="en-US" w:eastAsia="en-US"/>
              </w:rPr>
              <w:t>Разбуди меня завтра рано</w:t>
            </w:r>
            <w:r>
              <w:rPr>
                <w:rStyle w:val="IndexLink"/>
                <w:sz w:val="18"/>
                <w:szCs w:val="18"/>
                <w:lang w:val="en-US" w:eastAsia="en-US"/>
              </w:rPr>
              <w:tab/>
              <w:t>129</w:t>
            </w:r>
          </w:hyperlink>
        </w:p>
        <w:p>
          <w:pPr>
            <w:pStyle w:val="Contents3"/>
            <w:tabs>
              <w:tab w:val="clear" w:pos="709"/>
              <w:tab w:val="right" w:pos="6708" w:leader="dot"/>
            </w:tabs>
            <w:rPr>
              <w:sz w:val="18"/>
              <w:szCs w:val="18"/>
              <w:lang w:val="en-US" w:eastAsia="en-US"/>
            </w:rPr>
          </w:pPr>
          <w:hyperlink w:anchor="__RefHeading___Toc409540353">
            <w:r>
              <w:rPr>
                <w:rStyle w:val="IndexLink"/>
                <w:b/>
                <w:i/>
                <w:sz w:val="18"/>
                <w:szCs w:val="18"/>
                <w:lang w:val="en-US" w:eastAsia="en-US"/>
              </w:rPr>
              <w:t>8.1 * * *</w:t>
            </w:r>
            <w:r>
              <w:rPr>
                <w:rStyle w:val="IndexLink"/>
                <w:sz w:val="18"/>
                <w:szCs w:val="18"/>
                <w:lang w:val="en-US" w:eastAsia="en-US"/>
              </w:rPr>
              <w:t xml:space="preserve"> </w:t>
            </w:r>
            <w:r>
              <w:rPr>
                <w:rStyle w:val="IndexLink"/>
                <w:rFonts w:cs="Times Armenian" w:ascii="Times Armenian" w:hAnsi="Times Armenian"/>
                <w:sz w:val="18"/>
                <w:szCs w:val="18"/>
                <w:lang w:val="en-US" w:eastAsia="en-US"/>
              </w:rPr>
              <w:t>Վաղն ինձ ձեն կտաս ադամամթին</w:t>
            </w:r>
            <w:r>
              <w:rPr>
                <w:rStyle w:val="IndexLink"/>
                <w:sz w:val="18"/>
                <w:szCs w:val="18"/>
                <w:lang w:val="en-US" w:eastAsia="en-US"/>
              </w:rPr>
              <w:tab/>
              <w:t>130</w:t>
            </w:r>
          </w:hyperlink>
        </w:p>
        <w:p>
          <w:pPr>
            <w:pStyle w:val="Contents3"/>
            <w:tabs>
              <w:tab w:val="clear" w:pos="709"/>
              <w:tab w:val="right" w:pos="6708" w:leader="dot"/>
            </w:tabs>
            <w:rPr>
              <w:sz w:val="18"/>
              <w:szCs w:val="18"/>
              <w:lang w:val="en-US" w:eastAsia="en-US"/>
            </w:rPr>
          </w:pPr>
          <w:hyperlink w:anchor="__RefHeading___Toc409540354">
            <w:r>
              <w:rPr>
                <w:rStyle w:val="IndexLink"/>
                <w:b/>
                <w:i/>
                <w:sz w:val="18"/>
                <w:szCs w:val="18"/>
                <w:lang w:val="en-US" w:eastAsia="en-US"/>
              </w:rPr>
              <w:t>8.2 * * *</w:t>
            </w:r>
            <w:r>
              <w:rPr>
                <w:rStyle w:val="IndexLink"/>
                <w:sz w:val="18"/>
                <w:szCs w:val="18"/>
                <w:lang w:val="en-US" w:eastAsia="en-US"/>
              </w:rPr>
              <w:t xml:space="preserve"> </w:t>
            </w:r>
            <w:r>
              <w:rPr>
                <w:rStyle w:val="IndexLink"/>
                <w:rFonts w:cs="Times Armenian" w:ascii="Times Armenian" w:hAnsi="Times Armenian"/>
                <w:sz w:val="18"/>
                <w:szCs w:val="18"/>
                <w:lang w:val="en-US" w:eastAsia="en-US"/>
              </w:rPr>
              <w:t>Ինձ շուտ արթնացրու վաղն առավոտյան</w:t>
            </w:r>
            <w:r>
              <w:rPr>
                <w:rStyle w:val="IndexLink"/>
                <w:sz w:val="18"/>
                <w:szCs w:val="18"/>
                <w:lang w:val="en-US" w:eastAsia="en-US"/>
              </w:rPr>
              <w:tab/>
              <w:t>130</w:t>
            </w:r>
          </w:hyperlink>
        </w:p>
        <w:p>
          <w:pPr>
            <w:pStyle w:val="Contents3"/>
            <w:tabs>
              <w:tab w:val="clear" w:pos="709"/>
              <w:tab w:val="left" w:pos="880" w:leader="none"/>
              <w:tab w:val="right" w:pos="6708" w:leader="dot"/>
            </w:tabs>
            <w:rPr>
              <w:sz w:val="18"/>
              <w:szCs w:val="18"/>
              <w:lang w:val="en-US" w:eastAsia="en-US"/>
            </w:rPr>
          </w:pPr>
          <w:hyperlink w:anchor="__RefHeading___Toc409540355">
            <w:r>
              <w:rPr>
                <w:rStyle w:val="IndexLink"/>
                <w:b/>
                <w:i/>
                <w:sz w:val="18"/>
                <w:szCs w:val="18"/>
                <w:lang w:val="en-US" w:eastAsia="en-US"/>
              </w:rPr>
              <w:t>(j)</w:t>
            </w:r>
            <w:r>
              <w:rPr>
                <w:rStyle w:val="IndexLink"/>
                <w:sz w:val="18"/>
                <w:szCs w:val="18"/>
                <w:lang w:val="en-US" w:eastAsia="en-US"/>
              </w:rPr>
              <w:tab/>
            </w:r>
            <w:r>
              <w:rPr>
                <w:rStyle w:val="IndexLink"/>
                <w:b/>
                <w:i/>
                <w:sz w:val="18"/>
                <w:szCs w:val="18"/>
                <w:lang w:val="en-US" w:eastAsia="en-US"/>
              </w:rPr>
              <w:t>9.***</w:t>
            </w:r>
            <w:r>
              <w:rPr>
                <w:rStyle w:val="IndexLink"/>
                <w:sz w:val="18"/>
                <w:szCs w:val="18"/>
                <w:lang w:val="en-US" w:eastAsia="en-US"/>
              </w:rPr>
              <w:t xml:space="preserve"> </w:t>
            </w:r>
            <w:r>
              <w:rPr>
                <w:rStyle w:val="IndexLink"/>
                <w:rFonts w:cs="Russian Times" w:ascii="Russian Times" w:hAnsi="Russian Times"/>
                <w:sz w:val="18"/>
                <w:szCs w:val="18"/>
                <w:lang w:val="en-US" w:eastAsia="en-US"/>
              </w:rPr>
              <w:t>Эта улица мне знакома</w:t>
            </w:r>
            <w:r>
              <w:rPr>
                <w:rStyle w:val="IndexLink"/>
                <w:sz w:val="18"/>
                <w:szCs w:val="18"/>
                <w:lang w:val="en-US" w:eastAsia="en-US"/>
              </w:rPr>
              <w:tab/>
              <w:t>131</w:t>
            </w:r>
          </w:hyperlink>
        </w:p>
        <w:p>
          <w:pPr>
            <w:pStyle w:val="Contents3"/>
            <w:tabs>
              <w:tab w:val="clear" w:pos="709"/>
              <w:tab w:val="right" w:pos="6708" w:leader="dot"/>
            </w:tabs>
            <w:rPr>
              <w:sz w:val="18"/>
              <w:szCs w:val="18"/>
              <w:lang w:val="en-US" w:eastAsia="en-US"/>
            </w:rPr>
          </w:pPr>
          <w:hyperlink w:anchor="__RefHeading___Toc409540356">
            <w:r>
              <w:rPr>
                <w:rStyle w:val="IndexLink"/>
                <w:b/>
                <w:i/>
                <w:sz w:val="18"/>
                <w:szCs w:val="18"/>
                <w:lang w:val="en-US" w:eastAsia="en-US"/>
              </w:rPr>
              <w:t xml:space="preserve">9.1 </w:t>
            </w:r>
            <w:r>
              <w:rPr>
                <w:rStyle w:val="IndexLink"/>
                <w:rFonts w:cs="Times LatRus" w:ascii="Times LatRus" w:hAnsi="Times LatRus"/>
                <w:b/>
                <w:i/>
                <w:sz w:val="18"/>
                <w:szCs w:val="18"/>
                <w:lang w:val="en-US" w:eastAsia="en-US"/>
              </w:rPr>
              <w:t>***</w:t>
            </w:r>
            <w:r>
              <w:rPr>
                <w:rStyle w:val="IndexLink"/>
                <w:sz w:val="18"/>
                <w:szCs w:val="18"/>
                <w:lang w:val="en-US" w:eastAsia="en-US"/>
              </w:rPr>
              <w:t xml:space="preserve"> </w:t>
            </w:r>
            <w:r>
              <w:rPr>
                <w:rStyle w:val="IndexLink"/>
                <w:rFonts w:cs="Times Armenian" w:ascii="Times Armenian" w:hAnsi="Times Armenian"/>
                <w:sz w:val="18"/>
                <w:szCs w:val="18"/>
                <w:lang w:val="en-US" w:eastAsia="en-US"/>
              </w:rPr>
              <w:t>Լավ գիտեմ էս գորշ աթարի շարը</w:t>
            </w:r>
            <w:r>
              <w:rPr>
                <w:rStyle w:val="IndexLink"/>
                <w:sz w:val="18"/>
                <w:szCs w:val="18"/>
                <w:lang w:val="en-US" w:eastAsia="en-US"/>
              </w:rPr>
              <w:tab/>
              <w:t>133</w:t>
            </w:r>
          </w:hyperlink>
        </w:p>
        <w:p>
          <w:pPr>
            <w:pStyle w:val="Contents3"/>
            <w:tabs>
              <w:tab w:val="clear" w:pos="709"/>
              <w:tab w:val="right" w:pos="6708" w:leader="dot"/>
            </w:tabs>
            <w:rPr>
              <w:sz w:val="18"/>
              <w:szCs w:val="18"/>
              <w:lang w:val="en-US" w:eastAsia="en-US"/>
            </w:rPr>
          </w:pPr>
          <w:hyperlink w:anchor="__RefHeading___Toc409540357">
            <w:r>
              <w:rPr>
                <w:rStyle w:val="IndexLink"/>
                <w:b/>
                <w:i/>
                <w:sz w:val="18"/>
                <w:szCs w:val="18"/>
                <w:lang w:val="en-US" w:eastAsia="en-US"/>
              </w:rPr>
              <w:t>9.2 ***</w:t>
            </w:r>
            <w:r>
              <w:rPr>
                <w:rStyle w:val="IndexLink"/>
                <w:rFonts w:cs="Times Armenian" w:ascii="Times Armenian" w:hAnsi="Times Armenian"/>
                <w:b/>
                <w:i/>
                <w:sz w:val="18"/>
                <w:szCs w:val="18"/>
                <w:lang w:val="en-US" w:eastAsia="en-US"/>
              </w:rPr>
              <w:t>Այս</w:t>
            </w:r>
            <w:r>
              <w:rPr>
                <w:rStyle w:val="IndexLink"/>
                <w:rFonts w:cs="Times Armenian" w:ascii="Times Armenian" w:hAnsi="Times Armenian"/>
                <w:sz w:val="18"/>
                <w:szCs w:val="18"/>
                <w:lang w:val="en-US" w:eastAsia="en-US"/>
              </w:rPr>
              <w:t xml:space="preserve"> փողոցը ինձ ծանոթ է </w:t>
            </w:r>
            <w:r>
              <w:rPr>
                <w:rStyle w:val="IndexLink"/>
                <w:rFonts w:cs="Times Armenian" w:ascii="Times Armenian" w:hAnsi="Times Armenian"/>
                <w:b/>
                <w:i/>
                <w:sz w:val="18"/>
                <w:szCs w:val="18"/>
                <w:lang w:val="en-US" w:eastAsia="en-US"/>
              </w:rPr>
              <w:t>այնպես</w:t>
            </w:r>
            <w:r>
              <w:rPr>
                <w:rStyle w:val="IndexLink"/>
                <w:sz w:val="18"/>
                <w:szCs w:val="18"/>
                <w:lang w:val="en-US" w:eastAsia="en-US"/>
              </w:rPr>
              <w:tab/>
              <w:t>135</w:t>
            </w:r>
          </w:hyperlink>
        </w:p>
        <w:p>
          <w:pPr>
            <w:pStyle w:val="Contents3"/>
            <w:tabs>
              <w:tab w:val="clear" w:pos="709"/>
              <w:tab w:val="right" w:pos="6708" w:leader="dot"/>
            </w:tabs>
            <w:rPr>
              <w:sz w:val="18"/>
              <w:szCs w:val="18"/>
              <w:lang w:val="en-US" w:eastAsia="en-US"/>
            </w:rPr>
          </w:pPr>
          <w:hyperlink w:anchor="__RefHeading___Toc409540358">
            <w:r>
              <w:rPr>
                <w:rStyle w:val="IndexLink"/>
                <w:rFonts w:cs="Russian Times" w:ascii="Russian Times" w:hAnsi="Russian Times"/>
                <w:sz w:val="18"/>
                <w:szCs w:val="18"/>
                <w:lang w:val="en-US" w:eastAsia="en-US"/>
              </w:rPr>
              <w:t>10. ДЕД</w:t>
            </w:r>
            <w:r>
              <w:rPr>
                <w:rStyle w:val="IndexLink"/>
                <w:sz w:val="18"/>
                <w:szCs w:val="18"/>
                <w:lang w:val="en-US" w:eastAsia="en-US"/>
              </w:rPr>
              <w:tab/>
              <w:t>136</w:t>
            </w:r>
          </w:hyperlink>
        </w:p>
        <w:p>
          <w:pPr>
            <w:pStyle w:val="Contents3"/>
            <w:tabs>
              <w:tab w:val="clear" w:pos="709"/>
              <w:tab w:val="right" w:pos="6708" w:leader="dot"/>
            </w:tabs>
            <w:rPr>
              <w:sz w:val="18"/>
              <w:szCs w:val="18"/>
              <w:lang w:val="en-US" w:eastAsia="en-US"/>
            </w:rPr>
          </w:pPr>
          <w:hyperlink w:anchor="__RefHeading___Toc409540359">
            <w:r>
              <w:rPr>
                <w:rStyle w:val="IndexLink"/>
                <w:rFonts w:cs="Times Armenian" w:ascii="Times Armenian" w:hAnsi="Times Armenian"/>
                <w:sz w:val="18"/>
                <w:szCs w:val="18"/>
                <w:lang w:val="en-US" w:eastAsia="en-US"/>
              </w:rPr>
              <w:t>10.1 ՊԱՊԸՍ</w:t>
            </w:r>
            <w:r>
              <w:rPr>
                <w:rStyle w:val="IndexLink"/>
                <w:sz w:val="18"/>
                <w:szCs w:val="18"/>
                <w:lang w:val="en-US" w:eastAsia="en-US"/>
              </w:rPr>
              <w:tab/>
              <w:t>138</w:t>
            </w:r>
          </w:hyperlink>
        </w:p>
        <w:p>
          <w:pPr>
            <w:pStyle w:val="Contents3"/>
            <w:tabs>
              <w:tab w:val="clear" w:pos="709"/>
              <w:tab w:val="right" w:pos="6708" w:leader="dot"/>
            </w:tabs>
            <w:rPr>
              <w:sz w:val="18"/>
              <w:szCs w:val="18"/>
              <w:lang w:val="en-US" w:eastAsia="en-US"/>
            </w:rPr>
          </w:pPr>
          <w:hyperlink w:anchor="__RefHeading___Toc409540360">
            <w:r>
              <w:rPr>
                <w:rStyle w:val="IndexLink"/>
                <w:rFonts w:cs="Times Armenian" w:ascii="Times Armenian" w:hAnsi="Times Armenian"/>
                <w:sz w:val="18"/>
                <w:szCs w:val="18"/>
                <w:lang w:val="en-US" w:eastAsia="en-US"/>
              </w:rPr>
              <w:t>10.2 ՊԱՊԸ</w:t>
            </w:r>
            <w:r>
              <w:rPr>
                <w:rStyle w:val="IndexLink"/>
                <w:sz w:val="18"/>
                <w:szCs w:val="18"/>
                <w:lang w:val="en-US" w:eastAsia="en-US"/>
              </w:rPr>
              <w:tab/>
              <w:t>138</w:t>
            </w:r>
          </w:hyperlink>
        </w:p>
        <w:p>
          <w:pPr>
            <w:pStyle w:val="Contents3"/>
            <w:tabs>
              <w:tab w:val="clear" w:pos="709"/>
              <w:tab w:val="right" w:pos="6708" w:leader="dot"/>
            </w:tabs>
            <w:rPr>
              <w:sz w:val="18"/>
              <w:szCs w:val="18"/>
              <w:lang w:val="en-US" w:eastAsia="en-US"/>
            </w:rPr>
          </w:pPr>
          <w:hyperlink w:anchor="__RefHeading___Toc409540361">
            <w:r>
              <w:rPr>
                <w:rStyle w:val="IndexLink"/>
                <w:b/>
                <w:i/>
                <w:sz w:val="18"/>
                <w:szCs w:val="18"/>
                <w:lang w:val="en-US" w:eastAsia="en-US"/>
              </w:rPr>
              <w:t>11. ***</w:t>
            </w:r>
            <w:r>
              <w:rPr>
                <w:rStyle w:val="IndexLink"/>
                <w:sz w:val="18"/>
                <w:szCs w:val="18"/>
                <w:lang w:val="en-US" w:eastAsia="en-US"/>
              </w:rPr>
              <w:t xml:space="preserve"> </w:t>
            </w:r>
            <w:r>
              <w:rPr>
                <w:rStyle w:val="IndexLink"/>
                <w:rFonts w:cs="Russian Times" w:ascii="Russian Times" w:hAnsi="Russian Times"/>
                <w:sz w:val="18"/>
                <w:szCs w:val="18"/>
                <w:lang w:val="en-US" w:eastAsia="en-US"/>
              </w:rPr>
              <w:t>Топи да болота</w:t>
            </w:r>
            <w:r>
              <w:rPr>
                <w:rStyle w:val="IndexLink"/>
                <w:sz w:val="18"/>
                <w:szCs w:val="18"/>
                <w:lang w:val="en-US" w:eastAsia="en-US"/>
              </w:rPr>
              <w:tab/>
              <w:t>140</w:t>
            </w:r>
          </w:hyperlink>
        </w:p>
        <w:p>
          <w:pPr>
            <w:pStyle w:val="Contents3"/>
            <w:tabs>
              <w:tab w:val="clear" w:pos="709"/>
              <w:tab w:val="right" w:pos="6708" w:leader="dot"/>
            </w:tabs>
            <w:rPr>
              <w:sz w:val="18"/>
              <w:szCs w:val="18"/>
              <w:lang w:val="en-US" w:eastAsia="en-US"/>
            </w:rPr>
          </w:pPr>
          <w:hyperlink w:anchor="__RefHeading___Toc409540362">
            <w:r>
              <w:rPr>
                <w:rStyle w:val="IndexLink"/>
                <w:b/>
                <w:i/>
                <w:sz w:val="18"/>
                <w:szCs w:val="18"/>
                <w:lang w:val="en-US" w:eastAsia="en-US"/>
              </w:rPr>
              <w:t>11.1 ***</w:t>
            </w:r>
            <w:r>
              <w:rPr>
                <w:rStyle w:val="IndexLink"/>
                <w:rFonts w:cs="Times Armenian" w:ascii="Times Armenian" w:hAnsi="Times Armenian"/>
                <w:sz w:val="18"/>
                <w:szCs w:val="18"/>
                <w:lang w:val="en-US" w:eastAsia="en-US"/>
              </w:rPr>
              <w:t>Ամենուր քար ու տատասկ</w:t>
            </w:r>
            <w:r>
              <w:rPr>
                <w:rStyle w:val="IndexLink"/>
                <w:sz w:val="18"/>
                <w:szCs w:val="18"/>
                <w:lang w:val="en-US" w:eastAsia="en-US"/>
              </w:rPr>
              <w:tab/>
              <w:t>141</w:t>
            </w:r>
          </w:hyperlink>
        </w:p>
        <w:p>
          <w:pPr>
            <w:pStyle w:val="Contents3"/>
            <w:tabs>
              <w:tab w:val="clear" w:pos="709"/>
              <w:tab w:val="right" w:pos="6708" w:leader="dot"/>
            </w:tabs>
            <w:rPr>
              <w:sz w:val="18"/>
              <w:szCs w:val="18"/>
              <w:lang w:val="en-US" w:eastAsia="en-US"/>
            </w:rPr>
          </w:pPr>
          <w:hyperlink w:anchor="__RefHeading___Toc409540363">
            <w:r>
              <w:rPr>
                <w:rStyle w:val="IndexLink"/>
                <w:b/>
                <w:i/>
                <w:sz w:val="18"/>
                <w:szCs w:val="18"/>
                <w:lang w:val="en-US" w:eastAsia="en-US"/>
              </w:rPr>
              <w:t>12. ***</w:t>
            </w:r>
            <w:r>
              <w:rPr>
                <w:rStyle w:val="IndexLink"/>
                <w:sz w:val="18"/>
                <w:szCs w:val="18"/>
                <w:lang w:val="en-US" w:eastAsia="en-US"/>
              </w:rPr>
              <w:t xml:space="preserve"> </w:t>
            </w:r>
            <w:r>
              <w:rPr>
                <w:rStyle w:val="IndexLink"/>
                <w:rFonts w:cs="Russian Times" w:ascii="Russian Times" w:hAnsi="Russian Times"/>
                <w:sz w:val="18"/>
                <w:szCs w:val="18"/>
                <w:lang w:val="en-US" w:eastAsia="en-US"/>
              </w:rPr>
              <w:t>Дымом половодье</w:t>
            </w:r>
            <w:r>
              <w:rPr>
                <w:rStyle w:val="IndexLink"/>
                <w:sz w:val="18"/>
                <w:szCs w:val="18"/>
                <w:lang w:val="en-US" w:eastAsia="en-US"/>
              </w:rPr>
              <w:tab/>
              <w:t>142</w:t>
            </w:r>
          </w:hyperlink>
        </w:p>
        <w:p>
          <w:pPr>
            <w:pStyle w:val="Contents3"/>
            <w:tabs>
              <w:tab w:val="clear" w:pos="709"/>
              <w:tab w:val="right" w:pos="6708" w:leader="dot"/>
            </w:tabs>
            <w:rPr>
              <w:sz w:val="18"/>
              <w:szCs w:val="18"/>
              <w:lang w:val="en-US" w:eastAsia="en-US"/>
            </w:rPr>
          </w:pPr>
          <w:hyperlink w:anchor="__RefHeading___Toc409540364">
            <w:r>
              <w:rPr>
                <w:rStyle w:val="IndexLink"/>
                <w:b/>
                <w:i/>
                <w:sz w:val="18"/>
                <w:szCs w:val="18"/>
                <w:lang w:val="en-US" w:eastAsia="en-US"/>
              </w:rPr>
              <w:t xml:space="preserve">12.1 *** </w:t>
            </w:r>
            <w:r>
              <w:rPr>
                <w:rStyle w:val="IndexLink"/>
                <w:rFonts w:cs="Times Armenian" w:ascii="Times Armenian" w:hAnsi="Times Armenian"/>
                <w:sz w:val="18"/>
                <w:szCs w:val="18"/>
                <w:lang w:val="en-US" w:eastAsia="en-US"/>
              </w:rPr>
              <w:t>Ջրհեղեղի ծուխն անծիր</w:t>
            </w:r>
            <w:r>
              <w:rPr>
                <w:rStyle w:val="IndexLink"/>
                <w:sz w:val="18"/>
                <w:szCs w:val="18"/>
                <w:lang w:val="en-US" w:eastAsia="en-US"/>
              </w:rPr>
              <w:tab/>
              <w:t>142</w:t>
            </w:r>
          </w:hyperlink>
        </w:p>
        <w:p>
          <w:pPr>
            <w:pStyle w:val="Contents3"/>
            <w:tabs>
              <w:tab w:val="clear" w:pos="709"/>
              <w:tab w:val="right" w:pos="6708" w:leader="dot"/>
            </w:tabs>
            <w:rPr>
              <w:sz w:val="18"/>
              <w:szCs w:val="18"/>
              <w:lang w:val="en-US" w:eastAsia="en-US"/>
            </w:rPr>
          </w:pPr>
          <w:hyperlink w:anchor="__RefHeading___Toc409540365">
            <w:r>
              <w:rPr>
                <w:rStyle w:val="IndexLink"/>
                <w:b/>
                <w:i/>
                <w:sz w:val="18"/>
                <w:szCs w:val="18"/>
                <w:lang w:val="en-US" w:eastAsia="en-US"/>
              </w:rPr>
              <w:t>12.2 ***</w:t>
            </w:r>
            <w:r>
              <w:rPr>
                <w:rStyle w:val="IndexLink"/>
                <w:sz w:val="18"/>
                <w:szCs w:val="18"/>
                <w:lang w:val="en-US" w:eastAsia="en-US"/>
              </w:rPr>
              <w:t xml:space="preserve"> </w:t>
            </w:r>
            <w:r>
              <w:rPr>
                <w:rStyle w:val="IndexLink"/>
                <w:rFonts w:cs="Times Armenian" w:ascii="Times Armenian" w:hAnsi="Times Armenian"/>
                <w:sz w:val="18"/>
                <w:szCs w:val="18"/>
                <w:lang w:val="en-US" w:eastAsia="en-US"/>
              </w:rPr>
              <w:t xml:space="preserve">Տիղմը </w:t>
            </w:r>
            <w:r>
              <w:rPr>
                <w:rStyle w:val="IndexLink"/>
                <w:rFonts w:cs="Times Armenian" w:ascii="Times Armenian" w:hAnsi="Times Armenian"/>
                <w:b/>
                <w:i/>
                <w:sz w:val="18"/>
                <w:szCs w:val="18"/>
                <w:lang w:val="en-US" w:eastAsia="en-US"/>
              </w:rPr>
              <w:t>դարձավ</w:t>
            </w:r>
            <w:r>
              <w:rPr>
                <w:rStyle w:val="IndexLink"/>
                <w:rFonts w:cs="Times Armenian" w:ascii="Times Armenian" w:hAnsi="Times Armenian"/>
                <w:sz w:val="18"/>
                <w:szCs w:val="18"/>
                <w:lang w:val="en-US" w:eastAsia="en-US"/>
              </w:rPr>
              <w:t xml:space="preserve"> ավար</w:t>
            </w:r>
            <w:r>
              <w:rPr>
                <w:rStyle w:val="IndexLink"/>
                <w:sz w:val="18"/>
                <w:szCs w:val="18"/>
                <w:lang w:val="en-US" w:eastAsia="en-US"/>
              </w:rPr>
              <w:tab/>
              <w:t>143</w:t>
            </w:r>
          </w:hyperlink>
        </w:p>
        <w:p>
          <w:pPr>
            <w:pStyle w:val="Contents3"/>
            <w:tabs>
              <w:tab w:val="clear" w:pos="709"/>
              <w:tab w:val="right" w:pos="6708" w:leader="dot"/>
            </w:tabs>
            <w:rPr>
              <w:sz w:val="18"/>
              <w:szCs w:val="18"/>
              <w:lang w:val="en-US" w:eastAsia="en-US"/>
            </w:rPr>
          </w:pPr>
          <w:hyperlink w:anchor="__RefHeading___Toc409540366">
            <w:r>
              <w:rPr>
                <w:rStyle w:val="IndexLink"/>
                <w:rFonts w:cs="Russian Times" w:ascii="Russian Times" w:hAnsi="Russian Times"/>
                <w:sz w:val="18"/>
                <w:szCs w:val="18"/>
                <w:lang w:val="en-US" w:eastAsia="en-US"/>
              </w:rPr>
              <w:t>13. ПЕСНЬ О СОБАКЕ</w:t>
            </w:r>
            <w:r>
              <w:rPr>
                <w:rStyle w:val="IndexLink"/>
                <w:sz w:val="18"/>
                <w:szCs w:val="18"/>
                <w:lang w:val="en-US" w:eastAsia="en-US"/>
              </w:rPr>
              <w:tab/>
              <w:t>144</w:t>
            </w:r>
          </w:hyperlink>
        </w:p>
        <w:p>
          <w:pPr>
            <w:pStyle w:val="Contents3"/>
            <w:tabs>
              <w:tab w:val="clear" w:pos="709"/>
              <w:tab w:val="right" w:pos="6708" w:leader="dot"/>
            </w:tabs>
            <w:rPr>
              <w:sz w:val="18"/>
              <w:szCs w:val="18"/>
              <w:lang w:val="en-US" w:eastAsia="en-US"/>
            </w:rPr>
          </w:pPr>
          <w:hyperlink w:anchor="__RefHeading___Toc409540367">
            <w:r>
              <w:rPr>
                <w:rStyle w:val="IndexLink"/>
                <w:rFonts w:cs="Times Armenian" w:ascii="Times Armenian" w:hAnsi="Times Armenian"/>
                <w:sz w:val="18"/>
                <w:szCs w:val="18"/>
                <w:lang w:val="en-US" w:eastAsia="en-US"/>
              </w:rPr>
              <w:t>13.1 ԵՐԳ ՇԱՆ ՄԱՍԻՆ</w:t>
            </w:r>
            <w:r>
              <w:rPr>
                <w:rStyle w:val="IndexLink"/>
                <w:sz w:val="18"/>
                <w:szCs w:val="18"/>
                <w:lang w:val="en-US" w:eastAsia="en-US"/>
              </w:rPr>
              <w:tab/>
              <w:t>146</w:t>
            </w:r>
          </w:hyperlink>
        </w:p>
        <w:p>
          <w:pPr>
            <w:pStyle w:val="Contents3"/>
            <w:tabs>
              <w:tab w:val="clear" w:pos="709"/>
              <w:tab w:val="right" w:pos="6708" w:leader="dot"/>
            </w:tabs>
            <w:rPr>
              <w:sz w:val="18"/>
              <w:szCs w:val="18"/>
              <w:lang w:val="en-US" w:eastAsia="en-US"/>
            </w:rPr>
          </w:pPr>
          <w:hyperlink w:anchor="__RefHeading___Toc409540368">
            <w:r>
              <w:rPr>
                <w:rStyle w:val="IndexLink"/>
                <w:rFonts w:cs="Times Armenian" w:ascii="Times Armenian" w:hAnsi="Times Armenian"/>
                <w:sz w:val="18"/>
                <w:szCs w:val="18"/>
                <w:lang w:val="en-US" w:eastAsia="en-US"/>
              </w:rPr>
              <w:t>13.2 ԵՐԳ ՇԱՆ ՄԱՍԻՆ</w:t>
            </w:r>
            <w:r>
              <w:rPr>
                <w:rStyle w:val="IndexLink"/>
                <w:sz w:val="18"/>
                <w:szCs w:val="18"/>
                <w:lang w:val="en-US" w:eastAsia="en-US"/>
              </w:rPr>
              <w:tab/>
              <w:t>147</w:t>
            </w:r>
          </w:hyperlink>
        </w:p>
        <w:p>
          <w:pPr>
            <w:pStyle w:val="Contents2"/>
            <w:tabs>
              <w:tab w:val="clear" w:pos="709"/>
              <w:tab w:val="right" w:pos="6708" w:leader="dot"/>
            </w:tabs>
            <w:rPr>
              <w:sz w:val="18"/>
              <w:szCs w:val="18"/>
              <w:lang w:val="en-US" w:eastAsia="en-US"/>
            </w:rPr>
          </w:pPr>
          <w:hyperlink w:anchor="__RefHeading___Toc409540369">
            <w:r>
              <w:rPr>
                <w:rStyle w:val="IndexLink"/>
                <w:rFonts w:cs="Times Armenian" w:ascii="Times Armenian" w:hAnsi="Times Armenian"/>
                <w:sz w:val="18"/>
                <w:szCs w:val="18"/>
                <w:lang w:val="en-US" w:eastAsia="en-US"/>
              </w:rPr>
              <w:t>Մ. ՅՈՒ. ԼԵՐՄՈՆՏՈՎ</w:t>
            </w:r>
            <w:r>
              <w:rPr>
                <w:rStyle w:val="IndexLink"/>
                <w:sz w:val="18"/>
                <w:szCs w:val="18"/>
                <w:lang w:val="en-US" w:eastAsia="en-US"/>
              </w:rPr>
              <w:tab/>
              <w:t>148</w:t>
            </w:r>
          </w:hyperlink>
        </w:p>
        <w:p>
          <w:pPr>
            <w:pStyle w:val="Contents3"/>
            <w:tabs>
              <w:tab w:val="clear" w:pos="709"/>
              <w:tab w:val="right" w:pos="6708" w:leader="dot"/>
            </w:tabs>
            <w:rPr>
              <w:sz w:val="18"/>
              <w:szCs w:val="18"/>
              <w:lang w:val="en-US" w:eastAsia="en-US"/>
            </w:rPr>
          </w:pPr>
          <w:hyperlink w:anchor="__RefHeading___Toc409540370">
            <w:r>
              <w:rPr>
                <w:rStyle w:val="IndexLink"/>
                <w:rFonts w:cs="Russian Times" w:ascii="Russian Times" w:hAnsi="Russian Times"/>
                <w:sz w:val="18"/>
                <w:szCs w:val="18"/>
                <w:lang w:val="en-US" w:eastAsia="en-US"/>
              </w:rPr>
              <w:t>14. НИЩИЙ</w:t>
            </w:r>
            <w:r>
              <w:rPr>
                <w:rStyle w:val="IndexLink"/>
                <w:sz w:val="18"/>
                <w:szCs w:val="18"/>
                <w:lang w:val="en-US" w:eastAsia="en-US"/>
              </w:rPr>
              <w:tab/>
              <w:t>148</w:t>
            </w:r>
          </w:hyperlink>
        </w:p>
        <w:p>
          <w:pPr>
            <w:pStyle w:val="Contents3"/>
            <w:tabs>
              <w:tab w:val="clear" w:pos="709"/>
              <w:tab w:val="right" w:pos="6708" w:leader="dot"/>
            </w:tabs>
            <w:rPr>
              <w:sz w:val="18"/>
              <w:szCs w:val="18"/>
              <w:lang w:val="en-US" w:eastAsia="en-US"/>
            </w:rPr>
          </w:pPr>
          <w:hyperlink w:anchor="__RefHeading___Toc409540371">
            <w:r>
              <w:rPr>
                <w:rStyle w:val="IndexLink"/>
                <w:rFonts w:cs="Times Armenian" w:ascii="Times Armenian" w:hAnsi="Times Armenian"/>
                <w:sz w:val="18"/>
                <w:szCs w:val="18"/>
                <w:lang w:val="en-US" w:eastAsia="en-US"/>
              </w:rPr>
              <w:t>14.1  ԱՂՔԱՏԸ</w:t>
            </w:r>
            <w:r>
              <w:rPr>
                <w:rStyle w:val="IndexLink"/>
                <w:sz w:val="18"/>
                <w:szCs w:val="18"/>
                <w:lang w:val="en-US" w:eastAsia="en-US"/>
              </w:rPr>
              <w:tab/>
              <w:t>148</w:t>
            </w:r>
          </w:hyperlink>
        </w:p>
        <w:p>
          <w:pPr>
            <w:pStyle w:val="Contents3"/>
            <w:tabs>
              <w:tab w:val="clear" w:pos="709"/>
              <w:tab w:val="right" w:pos="6708" w:leader="dot"/>
            </w:tabs>
            <w:rPr>
              <w:sz w:val="18"/>
              <w:szCs w:val="18"/>
              <w:lang w:val="en-US" w:eastAsia="en-US"/>
            </w:rPr>
          </w:pPr>
          <w:hyperlink w:anchor="__RefHeading___Toc409540372">
            <w:r>
              <w:rPr>
                <w:rStyle w:val="IndexLink"/>
                <w:rFonts w:cs="Times Armenian" w:ascii="Times Armenian" w:hAnsi="Times Armenian"/>
                <w:sz w:val="18"/>
                <w:szCs w:val="18"/>
                <w:lang w:val="en-US" w:eastAsia="en-US"/>
              </w:rPr>
              <w:t>14.2  ՄՈՒՐԱՑԿԱՆԸ</w:t>
            </w:r>
            <w:r>
              <w:rPr>
                <w:rStyle w:val="IndexLink"/>
                <w:sz w:val="18"/>
                <w:szCs w:val="18"/>
                <w:lang w:val="en-US" w:eastAsia="en-US"/>
              </w:rPr>
              <w:tab/>
              <w:t>149</w:t>
            </w:r>
          </w:hyperlink>
        </w:p>
        <w:p>
          <w:pPr>
            <w:pStyle w:val="Contents3"/>
            <w:tabs>
              <w:tab w:val="clear" w:pos="709"/>
              <w:tab w:val="right" w:pos="6708" w:leader="dot"/>
            </w:tabs>
            <w:rPr>
              <w:sz w:val="18"/>
              <w:szCs w:val="18"/>
              <w:lang w:val="en-US" w:eastAsia="en-US"/>
            </w:rPr>
          </w:pPr>
          <w:hyperlink w:anchor="__RefHeading___Toc409540373">
            <w:r>
              <w:rPr>
                <w:rStyle w:val="IndexLink"/>
                <w:rFonts w:cs="Russian Times" w:ascii="Russian Times" w:hAnsi="Russian Times"/>
                <w:sz w:val="18"/>
                <w:szCs w:val="18"/>
                <w:lang w:val="en-US" w:eastAsia="en-US"/>
              </w:rPr>
              <w:t>15. КОРОВА</w:t>
            </w:r>
            <w:r>
              <w:rPr>
                <w:rStyle w:val="IndexLink"/>
                <w:sz w:val="18"/>
                <w:szCs w:val="18"/>
                <w:lang w:val="en-US" w:eastAsia="en-US"/>
              </w:rPr>
              <w:tab/>
              <w:t>150</w:t>
            </w:r>
          </w:hyperlink>
        </w:p>
        <w:p>
          <w:pPr>
            <w:pStyle w:val="Contents3"/>
            <w:tabs>
              <w:tab w:val="clear" w:pos="709"/>
              <w:tab w:val="right" w:pos="6708" w:leader="dot"/>
            </w:tabs>
            <w:rPr>
              <w:sz w:val="18"/>
              <w:szCs w:val="18"/>
              <w:lang w:val="en-US" w:eastAsia="en-US"/>
            </w:rPr>
          </w:pPr>
          <w:hyperlink w:anchor="__RefHeading___Toc409540374">
            <w:r>
              <w:rPr>
                <w:rStyle w:val="IndexLink"/>
                <w:rFonts w:cs="Times Armenian" w:ascii="Times Armenian" w:hAnsi="Times Armenian"/>
                <w:sz w:val="18"/>
                <w:szCs w:val="18"/>
                <w:lang w:val="en-US" w:eastAsia="en-US"/>
              </w:rPr>
              <w:t>15.1 ԿՈՎԸ</w:t>
            </w:r>
            <w:r>
              <w:rPr>
                <w:rStyle w:val="IndexLink"/>
                <w:sz w:val="18"/>
                <w:szCs w:val="18"/>
                <w:lang w:val="en-US" w:eastAsia="en-US"/>
              </w:rPr>
              <w:tab/>
              <w:t>151</w:t>
            </w:r>
          </w:hyperlink>
        </w:p>
        <w:p>
          <w:pPr>
            <w:pStyle w:val="Contents3"/>
            <w:tabs>
              <w:tab w:val="clear" w:pos="709"/>
              <w:tab w:val="right" w:pos="6708" w:leader="dot"/>
            </w:tabs>
            <w:rPr>
              <w:sz w:val="18"/>
              <w:szCs w:val="18"/>
              <w:lang w:val="en-US" w:eastAsia="en-US"/>
            </w:rPr>
          </w:pPr>
          <w:hyperlink w:anchor="__RefHeading___Toc409540375">
            <w:r>
              <w:rPr>
                <w:rStyle w:val="IndexLink"/>
                <w:rFonts w:cs="Times Armenian" w:ascii="Times Armenian" w:hAnsi="Times Armenian"/>
                <w:sz w:val="18"/>
                <w:szCs w:val="18"/>
                <w:lang w:val="en-US" w:eastAsia="en-US"/>
              </w:rPr>
              <w:t>15.2 ԿՈՎԸ</w:t>
            </w:r>
            <w:r>
              <w:rPr>
                <w:rStyle w:val="IndexLink"/>
                <w:sz w:val="18"/>
                <w:szCs w:val="18"/>
                <w:lang w:val="en-US" w:eastAsia="en-US"/>
              </w:rPr>
              <w:tab/>
              <w:t>152</w:t>
            </w:r>
          </w:hyperlink>
        </w:p>
        <w:p>
          <w:pPr>
            <w:pStyle w:val="Contents3"/>
            <w:tabs>
              <w:tab w:val="clear" w:pos="709"/>
              <w:tab w:val="right" w:pos="6708" w:leader="dot"/>
            </w:tabs>
            <w:rPr>
              <w:sz w:val="18"/>
              <w:szCs w:val="18"/>
              <w:lang w:val="en-US" w:eastAsia="en-US"/>
            </w:rPr>
          </w:pPr>
          <w:hyperlink w:anchor="__RefHeading___Toc409540376">
            <w:r>
              <w:rPr>
                <w:rStyle w:val="IndexLink"/>
                <w:b/>
                <w:i/>
                <w:sz w:val="18"/>
                <w:szCs w:val="18"/>
                <w:lang w:val="en-US" w:eastAsia="en-US"/>
              </w:rPr>
              <w:t>16. ***</w:t>
            </w:r>
            <w:r>
              <w:rPr>
                <w:rStyle w:val="IndexLink"/>
                <w:sz w:val="18"/>
                <w:szCs w:val="18"/>
                <w:lang w:val="en-US" w:eastAsia="en-US"/>
              </w:rPr>
              <w:t xml:space="preserve"> </w:t>
            </w:r>
            <w:r>
              <w:rPr>
                <w:rStyle w:val="IndexLink"/>
                <w:rFonts w:cs="Russian Times" w:ascii="Russian Times" w:hAnsi="Russian Times"/>
                <w:sz w:val="18"/>
                <w:szCs w:val="18"/>
                <w:lang w:val="en-US" w:eastAsia="en-US"/>
              </w:rPr>
              <w:t>Шаганэ ты моя, Шаганэ</w:t>
            </w:r>
            <w:r>
              <w:rPr>
                <w:rStyle w:val="IndexLink"/>
                <w:sz w:val="18"/>
                <w:szCs w:val="18"/>
                <w:lang w:val="en-US" w:eastAsia="en-US"/>
              </w:rPr>
              <w:tab/>
              <w:t>153</w:t>
            </w:r>
          </w:hyperlink>
        </w:p>
        <w:p>
          <w:pPr>
            <w:pStyle w:val="Contents3"/>
            <w:tabs>
              <w:tab w:val="clear" w:pos="709"/>
              <w:tab w:val="right" w:pos="6708" w:leader="dot"/>
            </w:tabs>
            <w:rPr>
              <w:sz w:val="18"/>
              <w:szCs w:val="18"/>
              <w:lang w:val="en-US" w:eastAsia="en-US"/>
            </w:rPr>
          </w:pPr>
          <w:hyperlink w:anchor="__RefHeading___Toc409540377">
            <w:r>
              <w:rPr>
                <w:rStyle w:val="IndexLink"/>
                <w:b/>
                <w:i/>
                <w:sz w:val="18"/>
                <w:szCs w:val="18"/>
                <w:lang w:val="en-US" w:eastAsia="en-US"/>
              </w:rPr>
              <w:t>16.1 ***</w:t>
            </w:r>
            <w:r>
              <w:rPr>
                <w:rStyle w:val="IndexLink"/>
                <w:sz w:val="18"/>
                <w:szCs w:val="18"/>
                <w:lang w:val="en-US" w:eastAsia="en-US"/>
              </w:rPr>
              <w:t xml:space="preserve"> </w:t>
            </w:r>
            <w:r>
              <w:rPr>
                <w:rStyle w:val="IndexLink"/>
                <w:rFonts w:cs="Times Armenian" w:ascii="Times Armenian" w:hAnsi="Times Armenian"/>
                <w:sz w:val="18"/>
                <w:szCs w:val="18"/>
                <w:lang w:val="en-US" w:eastAsia="en-US"/>
              </w:rPr>
              <w:t>Շահանե, իմ քա՛ղցր Շահանե</w:t>
            </w:r>
            <w:r>
              <w:rPr>
                <w:rStyle w:val="IndexLink"/>
                <w:sz w:val="18"/>
                <w:szCs w:val="18"/>
                <w:lang w:val="en-US" w:eastAsia="en-US"/>
              </w:rPr>
              <w:tab/>
              <w:t>155</w:t>
            </w:r>
          </w:hyperlink>
        </w:p>
        <w:p>
          <w:pPr>
            <w:pStyle w:val="Contents3"/>
            <w:tabs>
              <w:tab w:val="clear" w:pos="709"/>
              <w:tab w:val="right" w:pos="6708" w:leader="dot"/>
            </w:tabs>
            <w:rPr>
              <w:sz w:val="18"/>
              <w:szCs w:val="18"/>
              <w:lang w:val="en-US" w:eastAsia="en-US"/>
            </w:rPr>
          </w:pPr>
          <w:hyperlink w:anchor="__RefHeading___Toc409540378">
            <w:r>
              <w:rPr>
                <w:rStyle w:val="IndexLink"/>
                <w:b/>
                <w:i/>
                <w:sz w:val="18"/>
                <w:szCs w:val="18"/>
                <w:lang w:val="en-US" w:eastAsia="en-US"/>
              </w:rPr>
              <w:t>16.2  ***</w:t>
            </w:r>
            <w:r>
              <w:rPr>
                <w:rStyle w:val="IndexLink"/>
                <w:sz w:val="18"/>
                <w:szCs w:val="18"/>
                <w:lang w:val="en-US" w:eastAsia="en-US"/>
              </w:rPr>
              <w:t xml:space="preserve"> </w:t>
            </w:r>
            <w:r>
              <w:rPr>
                <w:rStyle w:val="IndexLink"/>
                <w:rFonts w:cs="Times Armenian" w:ascii="Times Armenian" w:hAnsi="Times Armenian"/>
                <w:sz w:val="18"/>
                <w:szCs w:val="18"/>
                <w:lang w:val="en-US" w:eastAsia="en-US"/>
              </w:rPr>
              <w:t>Շահանե, օ՛, դու իմ Շահանե</w:t>
            </w:r>
            <w:r>
              <w:rPr>
                <w:rStyle w:val="IndexLink"/>
                <w:sz w:val="18"/>
                <w:szCs w:val="18"/>
                <w:lang w:val="en-US" w:eastAsia="en-US"/>
              </w:rPr>
              <w:tab/>
              <w:t>156</w:t>
            </w:r>
          </w:hyperlink>
        </w:p>
        <w:p>
          <w:pPr>
            <w:pStyle w:val="Contents3"/>
            <w:tabs>
              <w:tab w:val="clear" w:pos="709"/>
              <w:tab w:val="right" w:pos="6708" w:leader="dot"/>
            </w:tabs>
            <w:rPr>
              <w:sz w:val="18"/>
              <w:szCs w:val="18"/>
              <w:lang w:val="en-US" w:eastAsia="en-US"/>
            </w:rPr>
          </w:pPr>
          <w:hyperlink w:anchor="__RefHeading___Toc409540379">
            <w:r>
              <w:rPr>
                <w:rStyle w:val="IndexLink"/>
                <w:b/>
                <w:i/>
                <w:sz w:val="18"/>
                <w:szCs w:val="18"/>
                <w:lang w:val="en-US" w:eastAsia="en-US"/>
              </w:rPr>
              <w:t>17. ***</w:t>
            </w:r>
            <w:r>
              <w:rPr>
                <w:rStyle w:val="IndexLink"/>
                <w:sz w:val="18"/>
                <w:szCs w:val="18"/>
                <w:lang w:val="en-US" w:eastAsia="en-US"/>
              </w:rPr>
              <w:t xml:space="preserve"> </w:t>
            </w:r>
            <w:r>
              <w:rPr>
                <w:rStyle w:val="IndexLink"/>
                <w:rFonts w:cs="Russian Times" w:ascii="Russian Times" w:hAnsi="Russian Times"/>
                <w:sz w:val="18"/>
                <w:szCs w:val="18"/>
                <w:lang w:val="en-US" w:eastAsia="en-US"/>
              </w:rPr>
              <w:t>Ты сказала, что Саади</w:t>
            </w:r>
            <w:r>
              <w:rPr>
                <w:rStyle w:val="IndexLink"/>
                <w:sz w:val="18"/>
                <w:szCs w:val="18"/>
                <w:lang w:val="en-US" w:eastAsia="en-US"/>
              </w:rPr>
              <w:tab/>
              <w:t>157</w:t>
            </w:r>
          </w:hyperlink>
        </w:p>
        <w:p>
          <w:pPr>
            <w:pStyle w:val="Contents3"/>
            <w:tabs>
              <w:tab w:val="clear" w:pos="709"/>
              <w:tab w:val="right" w:pos="6708" w:leader="dot"/>
            </w:tabs>
            <w:rPr>
              <w:sz w:val="18"/>
              <w:szCs w:val="18"/>
              <w:lang w:val="en-US" w:eastAsia="en-US"/>
            </w:rPr>
          </w:pPr>
          <w:hyperlink w:anchor="__RefHeading___Toc409540380">
            <w:r>
              <w:rPr>
                <w:rStyle w:val="IndexLink"/>
                <w:rFonts w:cs="Times LatRus" w:ascii="Times LatRus" w:hAnsi="Times LatRus"/>
                <w:b/>
                <w:i/>
                <w:sz w:val="18"/>
                <w:szCs w:val="18"/>
                <w:lang w:val="en-US" w:eastAsia="en-US"/>
              </w:rPr>
              <w:t>17.1 ***</w:t>
            </w:r>
            <w:r>
              <w:rPr>
                <w:rStyle w:val="IndexLink"/>
                <w:sz w:val="18"/>
                <w:szCs w:val="18"/>
                <w:lang w:val="en-US" w:eastAsia="en-US"/>
              </w:rPr>
              <w:t xml:space="preserve"> </w:t>
            </w:r>
            <w:r>
              <w:rPr>
                <w:rStyle w:val="IndexLink"/>
                <w:rFonts w:cs="Times Armenian" w:ascii="Times Armenian" w:hAnsi="Times Armenian"/>
                <w:sz w:val="18"/>
                <w:szCs w:val="18"/>
                <w:lang w:val="en-US" w:eastAsia="en-US"/>
              </w:rPr>
              <w:t>Սահադին միշտ, քու ասելով</w:t>
            </w:r>
            <w:r>
              <w:rPr>
                <w:rStyle w:val="IndexLink"/>
                <w:sz w:val="18"/>
                <w:szCs w:val="18"/>
                <w:lang w:val="en-US" w:eastAsia="en-US"/>
              </w:rPr>
              <w:tab/>
              <w:t>157</w:t>
            </w:r>
          </w:hyperlink>
        </w:p>
        <w:p>
          <w:pPr>
            <w:pStyle w:val="Contents3"/>
            <w:tabs>
              <w:tab w:val="clear" w:pos="709"/>
              <w:tab w:val="right" w:pos="6708" w:leader="dot"/>
            </w:tabs>
            <w:rPr>
              <w:sz w:val="18"/>
              <w:szCs w:val="18"/>
              <w:lang w:val="en-US" w:eastAsia="en-US"/>
            </w:rPr>
          </w:pPr>
          <w:hyperlink w:anchor="__RefHeading___Toc409540381">
            <w:r>
              <w:rPr>
                <w:rStyle w:val="IndexLink"/>
                <w:b/>
                <w:i/>
                <w:sz w:val="18"/>
                <w:szCs w:val="18"/>
                <w:lang w:val="en-US" w:eastAsia="en-US"/>
              </w:rPr>
              <w:t>17.2 ***</w:t>
            </w:r>
            <w:r>
              <w:rPr>
                <w:rStyle w:val="IndexLink"/>
                <w:rFonts w:cs="Times Armenian" w:ascii="Times Armenian" w:hAnsi="Times Armenian"/>
                <w:b/>
                <w:i/>
                <w:sz w:val="18"/>
                <w:szCs w:val="18"/>
                <w:lang w:val="en-US" w:eastAsia="en-US"/>
              </w:rPr>
              <w:t>Դու</w:t>
            </w:r>
            <w:r>
              <w:rPr>
                <w:rStyle w:val="IndexLink"/>
                <w:rFonts w:cs="Times Armenian" w:ascii="Times Armenian" w:hAnsi="Times Armenian"/>
                <w:sz w:val="18"/>
                <w:szCs w:val="18"/>
                <w:lang w:val="en-US" w:eastAsia="en-US"/>
              </w:rPr>
              <w:t xml:space="preserve"> ասացիր, որ Սաադին</w:t>
            </w:r>
            <w:r>
              <w:rPr>
                <w:rStyle w:val="IndexLink"/>
                <w:sz w:val="18"/>
                <w:szCs w:val="18"/>
                <w:lang w:val="en-US" w:eastAsia="en-US"/>
              </w:rPr>
              <w:tab/>
              <w:t>159</w:t>
            </w:r>
          </w:hyperlink>
        </w:p>
        <w:p>
          <w:pPr>
            <w:pStyle w:val="Contents2"/>
            <w:tabs>
              <w:tab w:val="clear" w:pos="709"/>
              <w:tab w:val="right" w:pos="6708" w:leader="dot"/>
            </w:tabs>
            <w:rPr>
              <w:sz w:val="18"/>
              <w:szCs w:val="18"/>
              <w:lang w:val="en-US" w:eastAsia="en-US"/>
            </w:rPr>
          </w:pPr>
          <w:hyperlink w:anchor="__RefHeading___Toc409540382">
            <w:r>
              <w:rPr>
                <w:rStyle w:val="IndexLink"/>
                <w:rFonts w:cs="Times Armenian" w:ascii="Times Armenian" w:hAnsi="Times Armenian"/>
                <w:sz w:val="18"/>
                <w:szCs w:val="18"/>
                <w:lang w:val="en-US" w:eastAsia="en-US"/>
              </w:rPr>
              <w:t>ԲՈՐԻՍ ՊԱՍՏ</w:t>
            </w:r>
            <w:r>
              <w:rPr>
                <w:rStyle w:val="IndexLink"/>
                <w:rFonts w:cs="Arial" w:ascii="Times Armenian" w:hAnsi="Times Armenian"/>
                <w:sz w:val="18"/>
                <w:szCs w:val="18"/>
                <w:lang w:val="en-US" w:eastAsia="en-US"/>
              </w:rPr>
              <w:t>ԵՌՆԱԿ</w:t>
            </w:r>
            <w:r>
              <w:rPr>
                <w:rStyle w:val="IndexLink"/>
                <w:sz w:val="18"/>
                <w:szCs w:val="18"/>
                <w:lang w:val="en-US" w:eastAsia="en-US"/>
              </w:rPr>
              <w:tab/>
              <w:t>160</w:t>
            </w:r>
          </w:hyperlink>
        </w:p>
        <w:p>
          <w:pPr>
            <w:pStyle w:val="Contents3"/>
            <w:tabs>
              <w:tab w:val="clear" w:pos="709"/>
              <w:tab w:val="right" w:pos="6708" w:leader="dot"/>
            </w:tabs>
            <w:rPr>
              <w:sz w:val="18"/>
              <w:szCs w:val="18"/>
              <w:lang w:val="en-US" w:eastAsia="en-US"/>
            </w:rPr>
          </w:pPr>
          <w:hyperlink w:anchor="__RefHeading___Toc409540383">
            <w:r>
              <w:rPr>
                <w:rStyle w:val="IndexLink"/>
                <w:rFonts w:cs="Russian Times" w:ascii="Russian Times" w:hAnsi="Russian Times"/>
                <w:sz w:val="18"/>
                <w:szCs w:val="18"/>
                <w:lang w:val="en-US" w:eastAsia="en-US"/>
              </w:rPr>
              <w:t>18. ЗИМНЯЯ НОЧЬ</w:t>
            </w:r>
            <w:r>
              <w:rPr>
                <w:rStyle w:val="IndexLink"/>
                <w:sz w:val="18"/>
                <w:szCs w:val="18"/>
                <w:lang w:val="en-US" w:eastAsia="en-US"/>
              </w:rPr>
              <w:tab/>
              <w:t>160</w:t>
            </w:r>
          </w:hyperlink>
        </w:p>
        <w:p>
          <w:pPr>
            <w:pStyle w:val="Contents3"/>
            <w:tabs>
              <w:tab w:val="clear" w:pos="709"/>
              <w:tab w:val="right" w:pos="6708" w:leader="dot"/>
            </w:tabs>
            <w:rPr>
              <w:sz w:val="18"/>
              <w:szCs w:val="18"/>
              <w:lang w:val="en-US" w:eastAsia="en-US"/>
            </w:rPr>
          </w:pPr>
          <w:hyperlink w:anchor="__RefHeading___Toc409540384">
            <w:r>
              <w:rPr>
                <w:rStyle w:val="IndexLink"/>
                <w:rFonts w:cs="Times Armenian" w:ascii="Times Armenian" w:hAnsi="Times Armenian"/>
                <w:sz w:val="18"/>
                <w:szCs w:val="18"/>
                <w:lang w:val="en-US" w:eastAsia="en-US"/>
              </w:rPr>
              <w:t>18.1 ՁՄՌԱՆ ԳԻՇԵՐԸ</w:t>
            </w:r>
            <w:r>
              <w:rPr>
                <w:rStyle w:val="IndexLink"/>
                <w:sz w:val="18"/>
                <w:szCs w:val="18"/>
                <w:lang w:val="en-US" w:eastAsia="en-US"/>
              </w:rPr>
              <w:tab/>
              <w:t>161</w:t>
            </w:r>
          </w:hyperlink>
        </w:p>
        <w:p>
          <w:pPr>
            <w:pStyle w:val="Contents3"/>
            <w:tabs>
              <w:tab w:val="clear" w:pos="709"/>
              <w:tab w:val="right" w:pos="6708" w:leader="dot"/>
            </w:tabs>
            <w:rPr>
              <w:sz w:val="18"/>
              <w:szCs w:val="18"/>
              <w:lang w:val="en-US" w:eastAsia="en-US"/>
            </w:rPr>
          </w:pPr>
          <w:hyperlink w:anchor="__RefHeading___Toc409540385">
            <w:r>
              <w:rPr>
                <w:rStyle w:val="IndexLink"/>
                <w:rFonts w:cs="Times Armenian" w:ascii="Times Armenian" w:hAnsi="Times Armenian"/>
                <w:sz w:val="18"/>
                <w:szCs w:val="18"/>
                <w:lang w:val="en-US" w:eastAsia="en-US"/>
              </w:rPr>
              <w:t>18.2 ՁՄՌԱՆ ԳԻՇԵՐ</w:t>
            </w:r>
            <w:r>
              <w:rPr>
                <w:rStyle w:val="IndexLink"/>
                <w:sz w:val="18"/>
                <w:szCs w:val="18"/>
                <w:lang w:val="en-US" w:eastAsia="en-US"/>
              </w:rPr>
              <w:tab/>
              <w:t>163</w:t>
            </w:r>
          </w:hyperlink>
        </w:p>
        <w:p>
          <w:pPr>
            <w:pStyle w:val="Contents3"/>
            <w:tabs>
              <w:tab w:val="clear" w:pos="709"/>
              <w:tab w:val="right" w:pos="6708" w:leader="dot"/>
            </w:tabs>
            <w:rPr>
              <w:sz w:val="18"/>
              <w:szCs w:val="18"/>
              <w:lang w:val="en-US" w:eastAsia="en-US"/>
            </w:rPr>
          </w:pPr>
          <w:hyperlink w:anchor="__RefHeading___Toc409540386">
            <w:r>
              <w:rPr>
                <w:rStyle w:val="IndexLink"/>
                <w:rFonts w:cs="Russian Times" w:ascii="Russian Times" w:hAnsi="Russian Times"/>
                <w:sz w:val="18"/>
                <w:szCs w:val="18"/>
                <w:lang w:val="en-US" w:eastAsia="en-US"/>
              </w:rPr>
              <w:t>19. ГАМЛЕТ</w:t>
            </w:r>
            <w:r>
              <w:rPr>
                <w:rStyle w:val="IndexLink"/>
                <w:sz w:val="18"/>
                <w:szCs w:val="18"/>
                <w:lang w:val="en-US" w:eastAsia="en-US"/>
              </w:rPr>
              <w:tab/>
              <w:t>164</w:t>
            </w:r>
          </w:hyperlink>
        </w:p>
        <w:p>
          <w:pPr>
            <w:pStyle w:val="Contents3"/>
            <w:tabs>
              <w:tab w:val="clear" w:pos="709"/>
              <w:tab w:val="right" w:pos="6708" w:leader="dot"/>
            </w:tabs>
            <w:rPr>
              <w:sz w:val="18"/>
              <w:szCs w:val="18"/>
              <w:lang w:val="en-US" w:eastAsia="en-US"/>
            </w:rPr>
          </w:pPr>
          <w:hyperlink w:anchor="__RefHeading___Toc409540387">
            <w:r>
              <w:rPr>
                <w:rStyle w:val="IndexLink"/>
                <w:rFonts w:cs="Times Armenian" w:ascii="Times Armenian" w:hAnsi="Times Armenian"/>
                <w:sz w:val="18"/>
                <w:szCs w:val="18"/>
                <w:lang w:val="en-US" w:eastAsia="en-US"/>
              </w:rPr>
              <w:t>19.1 ՀԱՄԼԵՏԸ</w:t>
            </w:r>
            <w:r>
              <w:rPr>
                <w:rStyle w:val="IndexLink"/>
                <w:sz w:val="18"/>
                <w:szCs w:val="18"/>
                <w:lang w:val="en-US" w:eastAsia="en-US"/>
              </w:rPr>
              <w:tab/>
              <w:t>165</w:t>
            </w:r>
          </w:hyperlink>
        </w:p>
        <w:p>
          <w:pPr>
            <w:pStyle w:val="Contents3"/>
            <w:tabs>
              <w:tab w:val="clear" w:pos="709"/>
              <w:tab w:val="right" w:pos="6708" w:leader="dot"/>
            </w:tabs>
            <w:rPr>
              <w:sz w:val="18"/>
              <w:szCs w:val="18"/>
              <w:lang w:val="en-US" w:eastAsia="en-US"/>
            </w:rPr>
          </w:pPr>
          <w:hyperlink w:anchor="__RefHeading___Toc409540388">
            <w:r>
              <w:rPr>
                <w:rStyle w:val="IndexLink"/>
                <w:rFonts w:cs="Russian Times" w:ascii="Russian Times" w:hAnsi="Russian Times"/>
                <w:sz w:val="18"/>
                <w:szCs w:val="18"/>
                <w:lang w:val="en-US" w:eastAsia="en-US"/>
              </w:rPr>
              <w:t>20. НА СТРАСТНОЙ</w:t>
            </w:r>
            <w:r>
              <w:rPr>
                <w:rStyle w:val="IndexLink"/>
                <w:sz w:val="18"/>
                <w:szCs w:val="18"/>
                <w:lang w:val="en-US" w:eastAsia="en-US"/>
              </w:rPr>
              <w:tab/>
              <w:t>168</w:t>
            </w:r>
          </w:hyperlink>
        </w:p>
        <w:p>
          <w:pPr>
            <w:pStyle w:val="Contents3"/>
            <w:tabs>
              <w:tab w:val="clear" w:pos="709"/>
              <w:tab w:val="right" w:pos="6708" w:leader="dot"/>
            </w:tabs>
            <w:rPr>
              <w:sz w:val="18"/>
              <w:szCs w:val="18"/>
              <w:lang w:val="en-US" w:eastAsia="en-US"/>
            </w:rPr>
          </w:pPr>
          <w:hyperlink w:anchor="__RefHeading___Toc409540389">
            <w:r>
              <w:rPr>
                <w:rStyle w:val="IndexLink"/>
                <w:rFonts w:cs="Times Armenian" w:ascii="Times Armenian" w:hAnsi="Times Armenian"/>
                <w:sz w:val="18"/>
                <w:szCs w:val="18"/>
                <w:lang w:val="en-US" w:eastAsia="en-US"/>
              </w:rPr>
              <w:t>20.1 ՉԱՐՉԱՐԱՆԱՑ ՇԱԲԱԹԸ</w:t>
            </w:r>
            <w:r>
              <w:rPr>
                <w:rStyle w:val="IndexLink"/>
                <w:sz w:val="18"/>
                <w:szCs w:val="18"/>
                <w:lang w:val="en-US" w:eastAsia="en-US"/>
              </w:rPr>
              <w:tab/>
              <w:t>170</w:t>
            </w:r>
          </w:hyperlink>
        </w:p>
        <w:p>
          <w:pPr>
            <w:pStyle w:val="Contents3"/>
            <w:tabs>
              <w:tab w:val="clear" w:pos="709"/>
              <w:tab w:val="right" w:pos="6708" w:leader="dot"/>
            </w:tabs>
            <w:rPr>
              <w:sz w:val="18"/>
              <w:szCs w:val="18"/>
              <w:lang w:val="en-US" w:eastAsia="en-US"/>
            </w:rPr>
          </w:pPr>
          <w:hyperlink w:anchor="__RefHeading___Toc409540390">
            <w:r>
              <w:rPr>
                <w:rStyle w:val="IndexLink"/>
                <w:rFonts w:cs="Times Armenian" w:ascii="Times Armenian" w:hAnsi="Times Armenian"/>
                <w:sz w:val="18"/>
                <w:szCs w:val="18"/>
                <w:lang w:val="en-US" w:eastAsia="en-US"/>
              </w:rPr>
              <w:t>20.2 ՉԱՐՉԱՐԱՆԱՑ ՇԱԲԱԹ</w:t>
            </w:r>
            <w:r>
              <w:rPr>
                <w:rStyle w:val="IndexLink"/>
                <w:sz w:val="18"/>
                <w:szCs w:val="18"/>
                <w:lang w:val="en-US" w:eastAsia="en-US"/>
              </w:rPr>
              <w:tab/>
              <w:t>172</w:t>
            </w:r>
          </w:hyperlink>
        </w:p>
        <w:p>
          <w:pPr>
            <w:pStyle w:val="Contents2"/>
            <w:tabs>
              <w:tab w:val="clear" w:pos="709"/>
              <w:tab w:val="right" w:pos="6708" w:leader="dot"/>
            </w:tabs>
            <w:rPr>
              <w:sz w:val="18"/>
              <w:szCs w:val="18"/>
              <w:lang w:val="en-US" w:eastAsia="en-US"/>
            </w:rPr>
          </w:pPr>
          <w:hyperlink w:anchor="__RefHeading___Toc409540391">
            <w:r>
              <w:rPr>
                <w:rStyle w:val="IndexLink"/>
                <w:rFonts w:cs="Times Armenian" w:ascii="Times Armenian" w:hAnsi="Times Armenian"/>
                <w:sz w:val="18"/>
                <w:szCs w:val="18"/>
                <w:lang w:val="en-US" w:eastAsia="en-US"/>
              </w:rPr>
              <w:t>21. ԲԵՐՈՒՄ ԵՄ ՊՈՒՇԿԻՆԻ ՄԻ ՈՏԱՆԱՎՈՐԻ</w:t>
            </w:r>
            <w:r>
              <w:rPr>
                <w:rStyle w:val="IndexLink"/>
                <w:sz w:val="18"/>
                <w:szCs w:val="18"/>
                <w:lang w:val="en-US" w:eastAsia="en-US"/>
              </w:rPr>
              <w:tab/>
              <w:t>175</w:t>
            </w:r>
          </w:hyperlink>
        </w:p>
        <w:p>
          <w:pPr>
            <w:pStyle w:val="Contents2"/>
            <w:tabs>
              <w:tab w:val="clear" w:pos="709"/>
              <w:tab w:val="right" w:pos="6708" w:leader="dot"/>
            </w:tabs>
            <w:rPr>
              <w:sz w:val="18"/>
              <w:szCs w:val="18"/>
              <w:lang w:val="en-US" w:eastAsia="en-US"/>
            </w:rPr>
          </w:pPr>
          <w:hyperlink w:anchor="__RefHeading___Toc409540392">
            <w:r>
              <w:rPr>
                <w:rStyle w:val="IndexLink"/>
                <w:rFonts w:cs="Times Armenian" w:ascii="Times Armenian" w:hAnsi="Times Armenian"/>
                <w:sz w:val="18"/>
                <w:szCs w:val="18"/>
                <w:lang w:val="en-US" w:eastAsia="en-US"/>
              </w:rPr>
              <w:t>ՉՈՐՍ ԹԱՐԳՄԱՆՈՒԹՅՈՒՆԸ</w:t>
            </w:r>
            <w:r>
              <w:rPr>
                <w:rStyle w:val="IndexLink"/>
                <w:sz w:val="18"/>
                <w:szCs w:val="18"/>
                <w:lang w:val="en-US" w:eastAsia="en-US"/>
              </w:rPr>
              <w:tab/>
              <w:t>175</w:t>
            </w:r>
          </w:hyperlink>
        </w:p>
        <w:p>
          <w:pPr>
            <w:pStyle w:val="Contents3"/>
            <w:tabs>
              <w:tab w:val="clear" w:pos="709"/>
              <w:tab w:val="right" w:pos="6708" w:leader="dot"/>
            </w:tabs>
            <w:rPr>
              <w:sz w:val="18"/>
              <w:szCs w:val="18"/>
              <w:lang w:val="en-US" w:eastAsia="en-US"/>
            </w:rPr>
          </w:pPr>
          <w:hyperlink w:anchor="__RefHeading___Toc409540393">
            <w:r>
              <w:rPr>
                <w:rStyle w:val="IndexLink"/>
                <w:b/>
                <w:i/>
                <w:sz w:val="18"/>
                <w:szCs w:val="18"/>
                <w:lang w:val="en-US" w:eastAsia="en-US"/>
              </w:rPr>
              <w:t>21. ***</w:t>
            </w:r>
            <w:r>
              <w:rPr>
                <w:rStyle w:val="IndexLink"/>
                <w:sz w:val="18"/>
                <w:szCs w:val="18"/>
                <w:lang w:val="en-US" w:eastAsia="en-US"/>
              </w:rPr>
              <w:t xml:space="preserve"> </w:t>
            </w:r>
            <w:r>
              <w:rPr>
                <w:rStyle w:val="IndexLink"/>
                <w:rFonts w:cs="Russian Times" w:ascii="Russian Times" w:hAnsi="Russian Times"/>
                <w:sz w:val="18"/>
                <w:szCs w:val="18"/>
                <w:lang w:val="en-US" w:eastAsia="en-US"/>
              </w:rPr>
              <w:t>Храни меня, мой талисман</w:t>
            </w:r>
            <w:r>
              <w:rPr>
                <w:rStyle w:val="IndexLink"/>
                <w:sz w:val="18"/>
                <w:szCs w:val="18"/>
                <w:lang w:val="en-US" w:eastAsia="en-US"/>
              </w:rPr>
              <w:tab/>
              <w:t>176</w:t>
            </w:r>
          </w:hyperlink>
        </w:p>
        <w:p>
          <w:pPr>
            <w:pStyle w:val="Contents3"/>
            <w:tabs>
              <w:tab w:val="clear" w:pos="709"/>
              <w:tab w:val="right" w:pos="6708" w:leader="dot"/>
            </w:tabs>
            <w:rPr>
              <w:sz w:val="18"/>
              <w:szCs w:val="18"/>
              <w:lang w:val="en-US" w:eastAsia="en-US"/>
            </w:rPr>
          </w:pPr>
          <w:hyperlink w:anchor="__RefHeading___Toc409540394">
            <w:r>
              <w:rPr>
                <w:rStyle w:val="IndexLink"/>
                <w:b/>
                <w:i/>
                <w:sz w:val="18"/>
                <w:szCs w:val="18"/>
                <w:lang w:val="en-US" w:eastAsia="en-US"/>
              </w:rPr>
              <w:t>21.1 ***</w:t>
            </w:r>
            <w:r>
              <w:rPr>
                <w:rStyle w:val="IndexLink"/>
                <w:rFonts w:cs="Times Armenian" w:ascii="Times Armenian" w:hAnsi="Times Armenian"/>
                <w:sz w:val="18"/>
                <w:szCs w:val="18"/>
                <w:lang w:val="en-US" w:eastAsia="en-US"/>
              </w:rPr>
              <w:t>Անտեր մի՛ թող, իմ թալիսման</w:t>
            </w:r>
            <w:r>
              <w:rPr>
                <w:rStyle w:val="IndexLink"/>
                <w:sz w:val="18"/>
                <w:szCs w:val="18"/>
                <w:lang w:val="en-US" w:eastAsia="en-US"/>
              </w:rPr>
              <w:tab/>
              <w:t>177</w:t>
            </w:r>
          </w:hyperlink>
        </w:p>
        <w:p>
          <w:pPr>
            <w:pStyle w:val="Contents3"/>
            <w:tabs>
              <w:tab w:val="clear" w:pos="709"/>
              <w:tab w:val="right" w:pos="6708" w:leader="dot"/>
            </w:tabs>
            <w:rPr>
              <w:sz w:val="18"/>
              <w:szCs w:val="18"/>
              <w:lang w:val="en-US" w:eastAsia="en-US"/>
            </w:rPr>
          </w:pPr>
          <w:hyperlink w:anchor="__RefHeading___Toc409540395">
            <w:r>
              <w:rPr>
                <w:rStyle w:val="IndexLink"/>
                <w:b/>
                <w:i/>
                <w:sz w:val="18"/>
                <w:szCs w:val="18"/>
                <w:lang w:val="en-US" w:eastAsia="en-US"/>
              </w:rPr>
              <w:t>21.2 ***</w:t>
            </w:r>
            <w:r>
              <w:rPr>
                <w:rStyle w:val="IndexLink"/>
                <w:sz w:val="18"/>
                <w:szCs w:val="18"/>
                <w:lang w:val="en-US" w:eastAsia="en-US"/>
              </w:rPr>
              <w:t xml:space="preserve"> </w:t>
            </w:r>
            <w:r>
              <w:rPr>
                <w:rStyle w:val="IndexLink"/>
                <w:rFonts w:cs="Times Armenian" w:ascii="Times Armenian" w:hAnsi="Times Armenian"/>
                <w:sz w:val="18"/>
                <w:szCs w:val="18"/>
                <w:lang w:val="en-US" w:eastAsia="en-US"/>
              </w:rPr>
              <w:t>Պահպանի՛ ինձ, իմ թալիսման</w:t>
            </w:r>
            <w:r>
              <w:rPr>
                <w:rStyle w:val="IndexLink"/>
                <w:sz w:val="18"/>
                <w:szCs w:val="18"/>
                <w:lang w:val="en-US" w:eastAsia="en-US"/>
              </w:rPr>
              <w:tab/>
              <w:t>177</w:t>
            </w:r>
          </w:hyperlink>
        </w:p>
        <w:p>
          <w:pPr>
            <w:pStyle w:val="Contents3"/>
            <w:tabs>
              <w:tab w:val="clear" w:pos="709"/>
              <w:tab w:val="right" w:pos="6708" w:leader="dot"/>
            </w:tabs>
            <w:rPr>
              <w:sz w:val="18"/>
              <w:szCs w:val="18"/>
              <w:lang w:val="en-US" w:eastAsia="en-US"/>
            </w:rPr>
          </w:pPr>
          <w:hyperlink w:anchor="__RefHeading___Toc409540396">
            <w:r>
              <w:rPr>
                <w:rStyle w:val="IndexLink"/>
                <w:b/>
                <w:i/>
                <w:sz w:val="18"/>
                <w:szCs w:val="18"/>
                <w:lang w:val="en-US" w:eastAsia="en-US"/>
              </w:rPr>
              <w:t>21.3 ***</w:t>
            </w:r>
            <w:r>
              <w:rPr>
                <w:rStyle w:val="IndexLink"/>
                <w:sz w:val="18"/>
                <w:szCs w:val="18"/>
                <w:lang w:val="en-US" w:eastAsia="en-US"/>
              </w:rPr>
              <w:t xml:space="preserve"> </w:t>
            </w:r>
            <w:r>
              <w:rPr>
                <w:rStyle w:val="IndexLink"/>
                <w:rFonts w:cs="Times Armenian" w:ascii="Times Armenian" w:hAnsi="Times Armenian"/>
                <w:sz w:val="18"/>
                <w:szCs w:val="18"/>
                <w:lang w:val="en-US" w:eastAsia="en-US"/>
              </w:rPr>
              <w:t>Պահպանիր ինձ, իմ թալիսման</w:t>
            </w:r>
            <w:r>
              <w:rPr>
                <w:rStyle w:val="IndexLink"/>
                <w:sz w:val="18"/>
                <w:szCs w:val="18"/>
                <w:lang w:val="en-US" w:eastAsia="en-US"/>
              </w:rPr>
              <w:tab/>
              <w:t>178</w:t>
            </w:r>
          </w:hyperlink>
        </w:p>
        <w:p>
          <w:pPr>
            <w:pStyle w:val="Contents3"/>
            <w:tabs>
              <w:tab w:val="clear" w:pos="709"/>
              <w:tab w:val="right" w:pos="6708" w:leader="dot"/>
            </w:tabs>
            <w:rPr>
              <w:sz w:val="18"/>
              <w:szCs w:val="18"/>
              <w:lang w:val="en-US" w:eastAsia="en-US"/>
            </w:rPr>
          </w:pPr>
          <w:hyperlink w:anchor="__RefHeading___Toc409540397">
            <w:r>
              <w:rPr>
                <w:rStyle w:val="IndexLink"/>
                <w:i/>
                <w:sz w:val="18"/>
                <w:szCs w:val="18"/>
                <w:lang w:val="en-US" w:eastAsia="en-US"/>
              </w:rPr>
              <w:t xml:space="preserve">21.4 *** </w:t>
            </w:r>
            <w:r>
              <w:rPr>
                <w:rStyle w:val="IndexLink"/>
                <w:rFonts w:cs="Times Armenian" w:ascii="Times Armenian" w:hAnsi="Times Armenian"/>
                <w:sz w:val="18"/>
                <w:szCs w:val="18"/>
                <w:lang w:val="en-US" w:eastAsia="en-US"/>
              </w:rPr>
              <w:t>Պահապան եղիր ինձ, իմ թալիսման</w:t>
            </w:r>
            <w:r>
              <w:rPr>
                <w:rStyle w:val="IndexLink"/>
                <w:sz w:val="18"/>
                <w:szCs w:val="18"/>
                <w:lang w:val="en-US" w:eastAsia="en-US"/>
              </w:rPr>
              <w:tab/>
              <w:t>179</w:t>
            </w:r>
          </w:hyperlink>
        </w:p>
        <w:p>
          <w:pPr>
            <w:pStyle w:val="Contents3"/>
            <w:tabs>
              <w:tab w:val="clear" w:pos="709"/>
              <w:tab w:val="right" w:pos="6708" w:leader="dot"/>
            </w:tabs>
            <w:rPr>
              <w:sz w:val="18"/>
              <w:szCs w:val="18"/>
              <w:lang w:val="en-US" w:eastAsia="en-US"/>
            </w:rPr>
          </w:pPr>
          <w:hyperlink w:anchor="__RefHeading___Toc409540398">
            <w:r>
              <w:rPr>
                <w:rStyle w:val="IndexLink"/>
                <w:b/>
                <w:i/>
                <w:sz w:val="18"/>
                <w:szCs w:val="18"/>
                <w:lang w:val="en-US" w:eastAsia="en-US"/>
              </w:rPr>
              <w:t>21.5 ***</w:t>
            </w:r>
            <w:r>
              <w:rPr>
                <w:rStyle w:val="IndexLink"/>
                <w:sz w:val="18"/>
                <w:szCs w:val="18"/>
                <w:lang w:val="en-US" w:eastAsia="en-US"/>
              </w:rPr>
              <w:t xml:space="preserve"> </w:t>
            </w:r>
            <w:r>
              <w:rPr>
                <w:rStyle w:val="IndexLink"/>
                <w:rFonts w:cs="Times Armenian" w:ascii="Times Armenian" w:hAnsi="Times Armenian"/>
                <w:b/>
                <w:sz w:val="18"/>
                <w:szCs w:val="18"/>
                <w:lang w:val="en-US" w:eastAsia="en-US"/>
              </w:rPr>
              <w:t>Լեր ապավեն, իմ թալիսման</w:t>
            </w:r>
            <w:r>
              <w:rPr>
                <w:rStyle w:val="IndexLink"/>
                <w:sz w:val="18"/>
                <w:szCs w:val="18"/>
                <w:lang w:val="en-US" w:eastAsia="en-US"/>
              </w:rPr>
              <w:tab/>
              <w:t>179</w:t>
            </w:r>
          </w:hyperlink>
        </w:p>
        <w:p>
          <w:pPr>
            <w:pStyle w:val="Contents2"/>
            <w:tabs>
              <w:tab w:val="clear" w:pos="709"/>
              <w:tab w:val="right" w:pos="6708" w:leader="dot"/>
            </w:tabs>
            <w:rPr>
              <w:sz w:val="18"/>
              <w:szCs w:val="18"/>
              <w:lang w:val="en-US" w:eastAsia="en-US"/>
            </w:rPr>
          </w:pPr>
          <w:hyperlink w:anchor="__RefHeading___Toc409540399">
            <w:r>
              <w:rPr>
                <w:rStyle w:val="IndexLink"/>
                <w:rFonts w:cs="Times Armenian" w:ascii="Times Armenian" w:hAnsi="Times Armenian"/>
                <w:sz w:val="18"/>
                <w:szCs w:val="18"/>
                <w:lang w:val="en-US" w:eastAsia="en-US"/>
              </w:rPr>
              <w:t>ԻՈՍԻՖ ԲՐՈԴՍԿԻ</w:t>
            </w:r>
            <w:r>
              <w:rPr>
                <w:rStyle w:val="IndexLink"/>
                <w:sz w:val="18"/>
                <w:szCs w:val="18"/>
                <w:lang w:val="en-US" w:eastAsia="en-US"/>
              </w:rPr>
              <w:tab/>
              <w:t>181</w:t>
            </w:r>
          </w:hyperlink>
        </w:p>
        <w:p>
          <w:pPr>
            <w:pStyle w:val="Contents3"/>
            <w:tabs>
              <w:tab w:val="clear" w:pos="709"/>
              <w:tab w:val="right" w:pos="6708" w:leader="dot"/>
            </w:tabs>
            <w:rPr>
              <w:sz w:val="18"/>
              <w:szCs w:val="18"/>
              <w:lang w:val="en-US" w:eastAsia="en-US"/>
            </w:rPr>
          </w:pPr>
          <w:hyperlink w:anchor="__RefHeading___Toc409540400">
            <w:r>
              <w:rPr>
                <w:rStyle w:val="IndexLink"/>
                <w:rFonts w:cs="Russian Times" w:ascii="Russian Times" w:hAnsi="Russian Times"/>
                <w:sz w:val="18"/>
                <w:szCs w:val="18"/>
                <w:lang w:val="en-US" w:eastAsia="en-US"/>
              </w:rPr>
              <w:t>22. К Ликомеду, на Скирос</w:t>
            </w:r>
            <w:r>
              <w:rPr>
                <w:rStyle w:val="IndexLink"/>
                <w:sz w:val="18"/>
                <w:szCs w:val="18"/>
                <w:lang w:val="en-US" w:eastAsia="en-US"/>
              </w:rPr>
              <w:tab/>
              <w:t>181</w:t>
            </w:r>
          </w:hyperlink>
        </w:p>
        <w:p>
          <w:pPr>
            <w:pStyle w:val="Contents3"/>
            <w:tabs>
              <w:tab w:val="clear" w:pos="709"/>
              <w:tab w:val="right" w:pos="6708" w:leader="dot"/>
            </w:tabs>
            <w:rPr>
              <w:sz w:val="18"/>
              <w:szCs w:val="18"/>
              <w:lang w:val="en-US" w:eastAsia="en-US"/>
            </w:rPr>
          </w:pPr>
          <w:hyperlink w:anchor="__RefHeading___Toc409540401">
            <w:r>
              <w:rPr>
                <w:rStyle w:val="IndexLink"/>
                <w:rFonts w:cs="Times Armenian" w:ascii="Times Armenian" w:hAnsi="Times Armenian"/>
                <w:i/>
                <w:sz w:val="18"/>
                <w:szCs w:val="18"/>
                <w:lang w:val="en-US" w:eastAsia="en-US"/>
              </w:rPr>
              <w:t>22.1</w:t>
            </w:r>
            <w:r>
              <w:rPr>
                <w:rStyle w:val="IndexLink"/>
                <w:rFonts w:cs="Times Armenian" w:ascii="Times Armenian" w:hAnsi="Times Armenian"/>
                <w:sz w:val="18"/>
                <w:szCs w:val="18"/>
                <w:lang w:val="en-US" w:eastAsia="en-US"/>
              </w:rPr>
              <w:t xml:space="preserve"> ԷԹՈՒՄ  ԵՄ  ՍԿԻՐՈՍ, ԼԻԿՈՄԵԴԵՍԻՆ  ՀՅՈՒՐ</w:t>
            </w:r>
            <w:r>
              <w:rPr>
                <w:rStyle w:val="IndexLink"/>
                <w:sz w:val="18"/>
                <w:szCs w:val="18"/>
                <w:lang w:val="en-US" w:eastAsia="en-US"/>
              </w:rPr>
              <w:t xml:space="preserve"> </w:t>
            </w:r>
            <w:r>
              <w:rPr>
                <w:rStyle w:val="IndexLink"/>
                <w:sz w:val="18"/>
                <w:szCs w:val="18"/>
                <w:vertAlign w:val="superscript"/>
                <w:lang w:val="en-US" w:eastAsia="en-US"/>
              </w:rPr>
              <w:t>1</w:t>
            </w:r>
            <w:r>
              <w:rPr>
                <w:rStyle w:val="IndexLink"/>
                <w:sz w:val="18"/>
                <w:szCs w:val="18"/>
                <w:lang w:val="en-US" w:eastAsia="en-US"/>
              </w:rPr>
              <w:tab/>
              <w:t>182</w:t>
            </w:r>
          </w:hyperlink>
        </w:p>
        <w:p>
          <w:pPr>
            <w:pStyle w:val="Contents3"/>
            <w:tabs>
              <w:tab w:val="clear" w:pos="709"/>
              <w:tab w:val="right" w:pos="6708" w:leader="dot"/>
            </w:tabs>
            <w:rPr>
              <w:sz w:val="18"/>
              <w:szCs w:val="18"/>
              <w:lang w:val="en-US" w:eastAsia="en-US"/>
            </w:rPr>
          </w:pPr>
          <w:hyperlink w:anchor="__RefHeading___Toc409540402">
            <w:r>
              <w:rPr>
                <w:rStyle w:val="IndexLink"/>
                <w:rFonts w:cs="Times Armenian" w:ascii="Times Armenian" w:hAnsi="Times Armenian"/>
                <w:i/>
                <w:sz w:val="18"/>
                <w:szCs w:val="18"/>
                <w:lang w:val="en-US" w:eastAsia="en-US"/>
              </w:rPr>
              <w:t>22.2</w:t>
            </w:r>
            <w:r>
              <w:rPr>
                <w:rStyle w:val="IndexLink"/>
                <w:rFonts w:cs="Times Armenian" w:ascii="Times Armenian" w:hAnsi="Times Armenian"/>
                <w:sz w:val="18"/>
                <w:szCs w:val="18"/>
                <w:lang w:val="en-US" w:eastAsia="en-US"/>
              </w:rPr>
              <w:t xml:space="preserve"> ԼԻԿՈՄԵԴԵՍԻՆ, ՍԿԻՐՈՍ</w:t>
            </w:r>
            <w:r>
              <w:rPr>
                <w:rStyle w:val="IndexLink"/>
                <w:sz w:val="18"/>
                <w:szCs w:val="18"/>
                <w:lang w:val="en-US" w:eastAsia="en-US"/>
              </w:rPr>
              <w:tab/>
              <w:t>184</w:t>
            </w:r>
          </w:hyperlink>
        </w:p>
        <w:p>
          <w:pPr>
            <w:pStyle w:val="Contents3"/>
            <w:tabs>
              <w:tab w:val="clear" w:pos="709"/>
              <w:tab w:val="right" w:pos="6708" w:leader="dot"/>
            </w:tabs>
            <w:rPr>
              <w:sz w:val="18"/>
              <w:szCs w:val="18"/>
              <w:lang w:val="en-US" w:eastAsia="en-US"/>
            </w:rPr>
          </w:pPr>
          <w:hyperlink w:anchor="__RefHeading___Toc409540403">
            <w:r>
              <w:rPr>
                <w:rStyle w:val="IndexLink"/>
                <w:rFonts w:cs="Russian Times" w:ascii="Russian Times" w:hAnsi="Russian Times"/>
                <w:i/>
                <w:sz w:val="18"/>
                <w:szCs w:val="18"/>
                <w:lang w:val="en-US" w:eastAsia="en-US"/>
              </w:rPr>
              <w:t>23.</w:t>
            </w:r>
            <w:r>
              <w:rPr>
                <w:rStyle w:val="IndexLink"/>
                <w:rFonts w:cs="Russian Times" w:ascii="Russian Times" w:hAnsi="Russian Times"/>
                <w:sz w:val="18"/>
                <w:szCs w:val="18"/>
                <w:lang w:val="en-US" w:eastAsia="en-US"/>
              </w:rPr>
              <w:t xml:space="preserve"> 1 ЯНВАРЯ 1965 ГОДА</w:t>
            </w:r>
            <w:r>
              <w:rPr>
                <w:rStyle w:val="IndexLink"/>
                <w:sz w:val="18"/>
                <w:szCs w:val="18"/>
                <w:lang w:val="en-US" w:eastAsia="en-US"/>
              </w:rPr>
              <w:tab/>
              <w:t>186</w:t>
            </w:r>
          </w:hyperlink>
        </w:p>
        <w:p>
          <w:pPr>
            <w:pStyle w:val="Contents3"/>
            <w:tabs>
              <w:tab w:val="clear" w:pos="709"/>
              <w:tab w:val="left" w:pos="1100" w:leader="none"/>
              <w:tab w:val="right" w:pos="6708" w:leader="dot"/>
            </w:tabs>
            <w:rPr>
              <w:sz w:val="18"/>
              <w:szCs w:val="18"/>
              <w:lang w:val="en-US" w:eastAsia="en-US"/>
            </w:rPr>
          </w:pPr>
          <w:hyperlink w:anchor="__RefHeading___Toc409540404">
            <w:r>
              <w:rPr>
                <w:rStyle w:val="IndexLink"/>
                <w:rFonts w:cs="Times Armenian" w:ascii="Times Armenian" w:hAnsi="Times Armenian"/>
                <w:sz w:val="18"/>
                <w:szCs w:val="18"/>
                <w:lang w:val="en-US" w:eastAsia="en-US"/>
              </w:rPr>
              <w:t>(k)</w:t>
            </w:r>
            <w:r>
              <w:rPr>
                <w:rStyle w:val="IndexLink"/>
                <w:sz w:val="18"/>
                <w:szCs w:val="18"/>
                <w:lang w:val="en-US" w:eastAsia="en-US"/>
              </w:rPr>
              <w:tab/>
            </w:r>
            <w:r>
              <w:rPr>
                <w:rStyle w:val="IndexLink"/>
                <w:rFonts w:cs="Times Armenian" w:ascii="Times Armenian" w:hAnsi="Times Armenian"/>
                <w:i/>
                <w:sz w:val="18"/>
                <w:szCs w:val="18"/>
                <w:lang w:val="en-US" w:eastAsia="en-US"/>
              </w:rPr>
              <w:t>23.1.</w:t>
            </w:r>
            <w:r>
              <w:rPr>
                <w:rStyle w:val="IndexLink"/>
                <w:rFonts w:cs="Times Armenian" w:ascii="Times Armenian" w:hAnsi="Times Armenian"/>
                <w:b/>
                <w:sz w:val="18"/>
                <w:szCs w:val="18"/>
                <w:lang w:val="en-US" w:eastAsia="en-US"/>
              </w:rPr>
              <w:t xml:space="preserve"> </w:t>
            </w:r>
            <w:r>
              <w:rPr>
                <w:rStyle w:val="IndexLink"/>
                <w:rFonts w:cs="Times Armenian" w:ascii="Times Armenian" w:hAnsi="Times Armenian"/>
                <w:sz w:val="18"/>
                <w:szCs w:val="18"/>
                <w:lang w:val="en-US" w:eastAsia="en-US"/>
              </w:rPr>
              <w:t>1965 ԹՎԻ ՀՈՒՆՎԱՐԻ 1-Ը</w:t>
            </w:r>
            <w:r>
              <w:rPr>
                <w:rStyle w:val="IndexLink"/>
                <w:sz w:val="18"/>
                <w:szCs w:val="18"/>
                <w:lang w:val="en-US" w:eastAsia="en-US"/>
              </w:rPr>
              <w:tab/>
              <w:t>187</w:t>
            </w:r>
          </w:hyperlink>
        </w:p>
        <w:p>
          <w:pPr>
            <w:pStyle w:val="Contents3"/>
            <w:tabs>
              <w:tab w:val="clear" w:pos="709"/>
              <w:tab w:val="right" w:pos="6708" w:leader="dot"/>
            </w:tabs>
            <w:rPr>
              <w:sz w:val="18"/>
              <w:szCs w:val="18"/>
              <w:lang w:val="en-US" w:eastAsia="en-US"/>
            </w:rPr>
          </w:pPr>
          <w:hyperlink w:anchor="__RefHeading___Toc409540405">
            <w:r>
              <w:rPr>
                <w:rStyle w:val="IndexLink"/>
                <w:rFonts w:cs="Times Armenian" w:ascii="Times Armenian" w:hAnsi="Times Armenian"/>
                <w:i/>
                <w:sz w:val="18"/>
                <w:szCs w:val="18"/>
                <w:lang w:val="en-US" w:eastAsia="en-US"/>
              </w:rPr>
              <w:t>23.2.</w:t>
            </w:r>
            <w:r>
              <w:rPr>
                <w:rStyle w:val="IndexLink"/>
                <w:rFonts w:cs="Times Armenian" w:ascii="Times Armenian" w:hAnsi="Times Armenian"/>
                <w:sz w:val="18"/>
                <w:szCs w:val="18"/>
                <w:lang w:val="en-US" w:eastAsia="en-US"/>
              </w:rPr>
              <w:t xml:space="preserve"> 1-Ը ՀՈՒՆՎԱՐԻ, 1965 ԹՎԱԿԱՆ</w:t>
            </w:r>
            <w:r>
              <w:rPr>
                <w:rStyle w:val="IndexLink"/>
                <w:sz w:val="18"/>
                <w:szCs w:val="18"/>
                <w:lang w:val="en-US" w:eastAsia="en-US"/>
              </w:rPr>
              <w:tab/>
              <w:t>188</w:t>
            </w:r>
          </w:hyperlink>
        </w:p>
        <w:p>
          <w:pPr>
            <w:pStyle w:val="Contents2"/>
            <w:tabs>
              <w:tab w:val="clear" w:pos="709"/>
              <w:tab w:val="right" w:pos="6708" w:leader="dot"/>
            </w:tabs>
            <w:rPr>
              <w:sz w:val="18"/>
              <w:szCs w:val="18"/>
              <w:lang w:val="en-US" w:eastAsia="en-US"/>
            </w:rPr>
          </w:pPr>
          <w:hyperlink w:anchor="__RefHeading___Toc409540406">
            <w:r>
              <w:rPr>
                <w:rStyle w:val="IndexLink"/>
                <w:sz w:val="18"/>
                <w:szCs w:val="18"/>
                <w:lang w:val="en-US" w:eastAsia="en-US"/>
              </w:rPr>
              <w:t>ROBERT BURNS</w:t>
              <w:tab/>
              <w:t>190</w:t>
            </w:r>
          </w:hyperlink>
        </w:p>
        <w:p>
          <w:pPr>
            <w:pStyle w:val="Contents3"/>
            <w:tabs>
              <w:tab w:val="clear" w:pos="709"/>
              <w:tab w:val="right" w:pos="6708" w:leader="dot"/>
            </w:tabs>
            <w:rPr>
              <w:sz w:val="18"/>
              <w:szCs w:val="18"/>
              <w:lang w:val="en-US" w:eastAsia="en-US"/>
            </w:rPr>
          </w:pPr>
          <w:hyperlink w:anchor="__RefHeading___Toc409540407">
            <w:r>
              <w:rPr>
                <w:rStyle w:val="IndexLink"/>
                <w:sz w:val="18"/>
                <w:szCs w:val="18"/>
                <w:lang w:val="en-US" w:eastAsia="en-US"/>
              </w:rPr>
              <w:t>24. A RED, RED ROSE</w:t>
              <w:tab/>
              <w:t>191</w:t>
            </w:r>
          </w:hyperlink>
        </w:p>
        <w:p>
          <w:pPr>
            <w:pStyle w:val="Contents3"/>
            <w:tabs>
              <w:tab w:val="clear" w:pos="709"/>
              <w:tab w:val="right" w:pos="6708" w:leader="dot"/>
            </w:tabs>
            <w:rPr>
              <w:sz w:val="18"/>
              <w:szCs w:val="18"/>
              <w:lang w:val="en-US" w:eastAsia="en-US"/>
            </w:rPr>
          </w:pPr>
          <w:hyperlink w:anchor="__RefHeading___Toc409540408">
            <w:r>
              <w:rPr>
                <w:rStyle w:val="IndexLink"/>
                <w:rFonts w:cs="Times Armenian" w:ascii="Times Armenian" w:hAnsi="Times Armenian"/>
                <w:sz w:val="18"/>
                <w:szCs w:val="18"/>
                <w:lang w:val="en-US" w:eastAsia="en-US"/>
              </w:rPr>
              <w:t>24.1. ԿԱՐՄԻ՜Ր, ԿԱՐՄԻ՛Ր ՎԱՐԹԸ</w:t>
            </w:r>
            <w:r>
              <w:rPr>
                <w:rStyle w:val="IndexLink"/>
                <w:sz w:val="18"/>
                <w:szCs w:val="18"/>
                <w:lang w:val="en-US" w:eastAsia="en-US"/>
              </w:rPr>
              <w:tab/>
              <w:t>191</w:t>
            </w:r>
          </w:hyperlink>
        </w:p>
        <w:p>
          <w:pPr>
            <w:pStyle w:val="Contents3"/>
            <w:tabs>
              <w:tab w:val="clear" w:pos="709"/>
              <w:tab w:val="right" w:pos="6708" w:leader="dot"/>
            </w:tabs>
            <w:rPr>
              <w:sz w:val="18"/>
              <w:szCs w:val="18"/>
              <w:lang w:val="en-US" w:eastAsia="en-US"/>
            </w:rPr>
          </w:pPr>
          <w:hyperlink w:anchor="__RefHeading___Toc409540409">
            <w:r>
              <w:rPr>
                <w:rStyle w:val="IndexLink"/>
                <w:sz w:val="18"/>
                <w:szCs w:val="18"/>
                <w:lang w:val="en-US" w:eastAsia="en-US"/>
              </w:rPr>
              <w:t>25. MY HEART’S IN THE HIGHLANDS</w:t>
              <w:tab/>
              <w:t>196</w:t>
            </w:r>
          </w:hyperlink>
        </w:p>
        <w:p>
          <w:pPr>
            <w:pStyle w:val="Contents3"/>
            <w:tabs>
              <w:tab w:val="clear" w:pos="709"/>
              <w:tab w:val="right" w:pos="6708" w:leader="dot"/>
            </w:tabs>
            <w:rPr>
              <w:sz w:val="18"/>
              <w:szCs w:val="18"/>
              <w:lang w:val="en-US" w:eastAsia="en-US"/>
            </w:rPr>
          </w:pPr>
          <w:hyperlink w:anchor="__RefHeading___Toc409540410">
            <w:r>
              <w:rPr>
                <w:rStyle w:val="IndexLink"/>
                <w:rFonts w:cs="Times Armenian" w:ascii="Times Armenian" w:hAnsi="Times Armenian"/>
                <w:sz w:val="18"/>
                <w:szCs w:val="18"/>
                <w:lang w:val="en-US" w:eastAsia="en-US"/>
              </w:rPr>
              <w:t>25.1 ՍԻՐՏԸՍ ԲԱՐՁՐ ՍԱՐԵՐՆ Ա</w:t>
            </w:r>
            <w:r>
              <w:rPr>
                <w:rStyle w:val="IndexLink"/>
                <w:sz w:val="18"/>
                <w:szCs w:val="18"/>
                <w:lang w:val="en-US" w:eastAsia="en-US"/>
              </w:rPr>
              <w:tab/>
              <w:t>197</w:t>
            </w:r>
          </w:hyperlink>
        </w:p>
        <w:p>
          <w:pPr>
            <w:pStyle w:val="Contents3"/>
            <w:tabs>
              <w:tab w:val="clear" w:pos="709"/>
              <w:tab w:val="right" w:pos="6708" w:leader="dot"/>
            </w:tabs>
            <w:rPr>
              <w:sz w:val="18"/>
              <w:szCs w:val="18"/>
              <w:lang w:val="en-US" w:eastAsia="en-US"/>
            </w:rPr>
          </w:pPr>
          <w:hyperlink w:anchor="__RefHeading___Toc409540411">
            <w:r>
              <w:rPr>
                <w:rStyle w:val="IndexLink"/>
                <w:rFonts w:cs="Times Armenian" w:ascii="Times Armenian" w:hAnsi="Times Armenian"/>
                <w:sz w:val="18"/>
                <w:szCs w:val="18"/>
                <w:lang w:val="en-US" w:eastAsia="en-US"/>
              </w:rPr>
              <w:t>25.2 ԻՄ ՍԻՐՏԸ ԼԵՌՆԵՐՈՒՄ Է</w:t>
            </w:r>
            <w:r>
              <w:rPr>
                <w:rStyle w:val="IndexLink"/>
                <w:sz w:val="18"/>
                <w:szCs w:val="18"/>
                <w:lang w:val="en-US" w:eastAsia="en-US"/>
              </w:rPr>
              <w:tab/>
              <w:t>198</w:t>
            </w:r>
          </w:hyperlink>
        </w:p>
        <w:p>
          <w:pPr>
            <w:pStyle w:val="Contents3"/>
            <w:tabs>
              <w:tab w:val="clear" w:pos="709"/>
              <w:tab w:val="right" w:pos="6708" w:leader="dot"/>
            </w:tabs>
            <w:rPr>
              <w:sz w:val="18"/>
              <w:szCs w:val="18"/>
              <w:lang w:val="en-US" w:eastAsia="en-US"/>
            </w:rPr>
          </w:pPr>
          <w:hyperlink w:anchor="__RefHeading___Toc409540412">
            <w:r>
              <w:rPr>
                <w:rStyle w:val="IndexLink"/>
                <w:rFonts w:cs="Times Armenian" w:ascii="Times Armenian" w:hAnsi="Times Armenian"/>
                <w:sz w:val="18"/>
                <w:szCs w:val="18"/>
                <w:lang w:val="en-US" w:eastAsia="en-US"/>
              </w:rPr>
              <w:t>25.3 ԻՄ ՍԻՐՏԸ ԼԵՌՆԵՐՈՒՄ Է</w:t>
            </w:r>
            <w:r>
              <w:rPr>
                <w:rStyle w:val="IndexLink"/>
                <w:sz w:val="18"/>
                <w:szCs w:val="18"/>
                <w:lang w:val="en-US" w:eastAsia="en-US"/>
              </w:rPr>
              <w:tab/>
              <w:t>199</w:t>
            </w:r>
          </w:hyperlink>
        </w:p>
        <w:p>
          <w:pPr>
            <w:pStyle w:val="Contents3"/>
            <w:tabs>
              <w:tab w:val="clear" w:pos="709"/>
              <w:tab w:val="right" w:pos="6708" w:leader="dot"/>
            </w:tabs>
            <w:rPr>
              <w:sz w:val="18"/>
              <w:szCs w:val="18"/>
              <w:lang w:val="en-US" w:eastAsia="en-US"/>
            </w:rPr>
          </w:pPr>
          <w:hyperlink w:anchor="__RefHeading___Toc409540413">
            <w:r>
              <w:rPr>
                <w:rStyle w:val="IndexLink"/>
                <w:rFonts w:cs="Times Armenian" w:ascii="Times Armenian" w:hAnsi="Times Armenian"/>
                <w:sz w:val="18"/>
                <w:szCs w:val="18"/>
                <w:lang w:val="en-US" w:eastAsia="en-US"/>
              </w:rPr>
              <w:t>26. ՀԱՄԵՄԱՏՈՒԹՅՈՒՆ ՄԻԱՅՆ ԲՆԱԳՐԻ ՈՒ ՌՈՒՍԵՐԵՆ ԵՐԿՈՒ ԹԱՐԳՄԱՆՈՒԹՅԱՆ ՀԵՏ</w:t>
            </w:r>
            <w:r>
              <w:rPr>
                <w:rStyle w:val="IndexLink"/>
                <w:sz w:val="18"/>
                <w:szCs w:val="18"/>
                <w:lang w:val="en-US" w:eastAsia="en-US"/>
              </w:rPr>
              <w:tab/>
              <w:t>200</w:t>
            </w:r>
          </w:hyperlink>
        </w:p>
        <w:p>
          <w:pPr>
            <w:pStyle w:val="Contents2"/>
            <w:tabs>
              <w:tab w:val="clear" w:pos="709"/>
              <w:tab w:val="right" w:pos="6708" w:leader="dot"/>
            </w:tabs>
            <w:rPr>
              <w:sz w:val="18"/>
              <w:szCs w:val="18"/>
              <w:lang w:val="en-US" w:eastAsia="en-US"/>
            </w:rPr>
          </w:pPr>
          <w:hyperlink w:anchor="__RefHeading___Toc409540414">
            <w:r>
              <w:rPr>
                <w:rStyle w:val="IndexLink"/>
                <w:rFonts w:cs="Times Armenian" w:ascii="Times Armenian" w:hAnsi="Times Armenian"/>
                <w:sz w:val="18"/>
                <w:szCs w:val="18"/>
                <w:lang w:val="en-US" w:eastAsia="en-US"/>
              </w:rPr>
              <w:t>27. Ստորև ներկայացրած պոետների մասին</w:t>
            </w:r>
            <w:r>
              <w:rPr>
                <w:rStyle w:val="IndexLink"/>
                <w:sz w:val="18"/>
                <w:szCs w:val="18"/>
                <w:lang w:val="en-US" w:eastAsia="en-US"/>
              </w:rPr>
              <w:tab/>
              <w:t>202</w:t>
            </w:r>
          </w:hyperlink>
        </w:p>
        <w:p>
          <w:pPr>
            <w:pStyle w:val="Contents3"/>
            <w:tabs>
              <w:tab w:val="clear" w:pos="709"/>
              <w:tab w:val="right" w:pos="6708" w:leader="dot"/>
            </w:tabs>
            <w:rPr>
              <w:sz w:val="18"/>
              <w:szCs w:val="18"/>
              <w:lang w:val="en-US" w:eastAsia="en-US"/>
            </w:rPr>
          </w:pPr>
          <w:hyperlink w:anchor="__RefHeading___Toc409540415">
            <w:r>
              <w:rPr>
                <w:rStyle w:val="IndexLink"/>
                <w:rFonts w:cs="Times Armenian" w:ascii="Times Armenian" w:hAnsi="Times Armenian"/>
                <w:sz w:val="18"/>
                <w:szCs w:val="18"/>
                <w:lang w:val="en-US" w:eastAsia="en-US"/>
              </w:rPr>
              <w:t>ՎԻԼՅԱՄ ԷՄՍՈՆԸ</w:t>
            </w:r>
            <w:r>
              <w:rPr>
                <w:rStyle w:val="IndexLink"/>
                <w:rFonts w:cs="Times Armenian" w:ascii="Times Armenian" w:hAnsi="Times Armenian"/>
                <w:i/>
                <w:sz w:val="18"/>
                <w:szCs w:val="18"/>
                <w:lang w:val="en-US" w:eastAsia="en-US"/>
              </w:rPr>
              <w:t xml:space="preserve"> </w:t>
            </w:r>
            <w:r>
              <w:rPr>
                <w:rStyle w:val="IndexLink"/>
                <w:rFonts w:cs="Times Armenian" w:ascii="Times Armenian" w:hAnsi="Times Armenian"/>
                <w:sz w:val="18"/>
                <w:szCs w:val="18"/>
                <w:lang w:val="en-US" w:eastAsia="en-US"/>
              </w:rPr>
              <w:t>(WILLIAM EMPSON, 1906-1984</w:t>
            </w:r>
            <w:r>
              <w:rPr>
                <w:rStyle w:val="IndexLink"/>
                <w:sz w:val="18"/>
                <w:szCs w:val="18"/>
                <w:lang w:val="en-US" w:eastAsia="en-US"/>
              </w:rPr>
              <w:t>)</w:t>
              <w:tab/>
              <w:t>202</w:t>
            </w:r>
          </w:hyperlink>
        </w:p>
        <w:p>
          <w:pPr>
            <w:pStyle w:val="Contents3"/>
            <w:tabs>
              <w:tab w:val="clear" w:pos="709"/>
              <w:tab w:val="right" w:pos="6708" w:leader="dot"/>
            </w:tabs>
            <w:rPr>
              <w:sz w:val="18"/>
              <w:szCs w:val="18"/>
              <w:lang w:val="en-US" w:eastAsia="en-US"/>
            </w:rPr>
          </w:pPr>
          <w:hyperlink w:anchor="__RefHeading___Toc409540416">
            <w:r>
              <w:rPr>
                <w:rStyle w:val="IndexLink"/>
                <w:rFonts w:cs="Times Armenian" w:ascii="Times Armenian" w:hAnsi="Times Armenian"/>
                <w:sz w:val="18"/>
                <w:szCs w:val="18"/>
                <w:lang w:val="en-US" w:eastAsia="en-US"/>
              </w:rPr>
              <w:t xml:space="preserve">ՌՈԲԵՐՏ ՖՐՈՍՏԸ </w:t>
            </w:r>
            <w:r>
              <w:rPr>
                <w:rStyle w:val="IndexLink"/>
                <w:sz w:val="18"/>
                <w:szCs w:val="18"/>
                <w:lang w:val="en-US" w:eastAsia="en-US"/>
              </w:rPr>
              <w:t>(ROBERT FROST, 1874-1963)</w:t>
              <w:tab/>
              <w:t>202</w:t>
            </w:r>
          </w:hyperlink>
        </w:p>
        <w:p>
          <w:pPr>
            <w:pStyle w:val="Contents3"/>
            <w:tabs>
              <w:tab w:val="clear" w:pos="709"/>
              <w:tab w:val="right" w:pos="6708" w:leader="dot"/>
            </w:tabs>
            <w:rPr>
              <w:sz w:val="18"/>
              <w:szCs w:val="18"/>
              <w:lang w:val="en-US" w:eastAsia="en-US"/>
            </w:rPr>
          </w:pPr>
          <w:hyperlink w:anchor="__RefHeading___Toc409540417">
            <w:r>
              <w:rPr>
                <w:rStyle w:val="IndexLink"/>
                <w:rFonts w:cs="Times Armenian" w:ascii="Times Armenian" w:hAnsi="Times Armenian"/>
                <w:sz w:val="18"/>
                <w:szCs w:val="18"/>
                <w:lang w:val="en-US" w:eastAsia="en-US"/>
              </w:rPr>
              <w:t>Թոմաս Հարդին</w:t>
            </w:r>
            <w:r>
              <w:rPr>
                <w:rStyle w:val="IndexLink"/>
                <w:sz w:val="18"/>
                <w:szCs w:val="18"/>
                <w:lang w:val="en-US" w:eastAsia="en-US"/>
              </w:rPr>
              <w:t xml:space="preserve"> (THOMAS HARDY, 1840-1928)</w:t>
              <w:tab/>
              <w:t>204</w:t>
            </w:r>
          </w:hyperlink>
        </w:p>
        <w:p>
          <w:pPr>
            <w:pStyle w:val="Contents3"/>
            <w:tabs>
              <w:tab w:val="clear" w:pos="709"/>
              <w:tab w:val="right" w:pos="6708" w:leader="dot"/>
            </w:tabs>
            <w:rPr>
              <w:sz w:val="18"/>
              <w:szCs w:val="18"/>
              <w:lang w:val="en-US" w:eastAsia="en-US"/>
            </w:rPr>
          </w:pPr>
          <w:hyperlink w:anchor="__RefHeading___Toc409540418">
            <w:r>
              <w:rPr>
                <w:rStyle w:val="IndexLink"/>
                <w:rFonts w:cs="Times Armenian" w:ascii="Times Armenian" w:hAnsi="Times Armenian"/>
                <w:sz w:val="18"/>
                <w:szCs w:val="18"/>
                <w:lang w:val="en-US" w:eastAsia="en-US"/>
              </w:rPr>
              <w:t>ԴԵՅՎԻԴ ՀԵՐԲԵՐԹ ԼՈՎՐԵՆՍԸ</w:t>
            </w:r>
            <w:r>
              <w:rPr>
                <w:rStyle w:val="IndexLink"/>
                <w:sz w:val="18"/>
                <w:szCs w:val="18"/>
                <w:lang w:val="en-US" w:eastAsia="en-US"/>
              </w:rPr>
              <w:tab/>
              <w:t>205</w:t>
            </w:r>
          </w:hyperlink>
        </w:p>
        <w:p>
          <w:pPr>
            <w:pStyle w:val="Contents3"/>
            <w:tabs>
              <w:tab w:val="clear" w:pos="709"/>
              <w:tab w:val="right" w:pos="6708" w:leader="dot"/>
            </w:tabs>
            <w:rPr>
              <w:sz w:val="18"/>
              <w:szCs w:val="18"/>
              <w:lang w:val="en-US" w:eastAsia="en-US"/>
            </w:rPr>
          </w:pPr>
          <w:hyperlink w:anchor="__RefHeading___Toc409540419">
            <w:r>
              <w:rPr>
                <w:rStyle w:val="IndexLink"/>
                <w:rFonts w:cs="Times Armenian" w:ascii="Times Armenian" w:hAnsi="Times Armenian"/>
                <w:sz w:val="18"/>
                <w:szCs w:val="18"/>
                <w:lang w:val="en-US" w:eastAsia="en-US"/>
              </w:rPr>
              <w:t>(DAVID HERBERT LAWRENCE 1885-1930)</w:t>
            </w:r>
            <w:r>
              <w:rPr>
                <w:rStyle w:val="IndexLink"/>
                <w:sz w:val="18"/>
                <w:szCs w:val="18"/>
                <w:lang w:val="en-US" w:eastAsia="en-US"/>
              </w:rPr>
              <w:tab/>
              <w:t>205</w:t>
            </w:r>
          </w:hyperlink>
        </w:p>
        <w:p>
          <w:pPr>
            <w:pStyle w:val="Contents3"/>
            <w:tabs>
              <w:tab w:val="clear" w:pos="709"/>
              <w:tab w:val="right" w:pos="6708" w:leader="dot"/>
            </w:tabs>
            <w:rPr>
              <w:sz w:val="18"/>
              <w:szCs w:val="18"/>
              <w:lang w:val="en-US" w:eastAsia="en-US"/>
            </w:rPr>
          </w:pPr>
          <w:hyperlink w:anchor="__RefHeading___Toc409540420">
            <w:r>
              <w:rPr>
                <w:rStyle w:val="IndexLink"/>
                <w:rFonts w:cs="Times Armenian" w:ascii="Times Armenian" w:hAnsi="Times Armenian"/>
                <w:sz w:val="18"/>
                <w:szCs w:val="18"/>
                <w:lang w:val="en-US" w:eastAsia="en-US"/>
              </w:rPr>
              <w:t>ՎԻԼՅԱՄ  ԲԱԹԼԵՐ ԵՅՑԸ</w:t>
            </w:r>
            <w:r>
              <w:rPr>
                <w:rStyle w:val="IndexLink"/>
                <w:sz w:val="18"/>
                <w:szCs w:val="18"/>
                <w:lang w:val="en-US" w:eastAsia="en-US"/>
              </w:rPr>
              <w:tab/>
              <w:t>206</w:t>
            </w:r>
          </w:hyperlink>
        </w:p>
        <w:p>
          <w:pPr>
            <w:pStyle w:val="Contents3"/>
            <w:tabs>
              <w:tab w:val="clear" w:pos="709"/>
              <w:tab w:val="right" w:pos="6708" w:leader="dot"/>
            </w:tabs>
            <w:rPr>
              <w:sz w:val="18"/>
              <w:szCs w:val="18"/>
              <w:lang w:val="en-US" w:eastAsia="en-US"/>
            </w:rPr>
          </w:pPr>
          <w:hyperlink w:anchor="__RefHeading___Toc409540421">
            <w:r>
              <w:rPr>
                <w:rStyle w:val="IndexLink"/>
                <w:sz w:val="18"/>
                <w:szCs w:val="18"/>
                <w:lang w:val="en-US" w:eastAsia="en-US"/>
              </w:rPr>
              <w:t>(WILLIAM BUTLER YEATS, 1865-1939)</w:t>
              <w:tab/>
              <w:t>206</w:t>
            </w:r>
          </w:hyperlink>
        </w:p>
        <w:p>
          <w:pPr>
            <w:pStyle w:val="Contents2"/>
            <w:tabs>
              <w:tab w:val="clear" w:pos="709"/>
              <w:tab w:val="right" w:pos="6708" w:leader="dot"/>
            </w:tabs>
            <w:rPr>
              <w:sz w:val="18"/>
              <w:szCs w:val="18"/>
              <w:lang w:val="en-US" w:eastAsia="en-US"/>
            </w:rPr>
          </w:pPr>
          <w:hyperlink w:anchor="__RefHeading___Toc409540422">
            <w:r>
              <w:rPr>
                <w:rStyle w:val="IndexLink"/>
                <w:sz w:val="18"/>
                <w:szCs w:val="18"/>
                <w:lang w:val="en-US" w:eastAsia="en-US"/>
              </w:rPr>
              <w:t>WILLIAM EMPSON</w:t>
              <w:tab/>
              <w:t>207</w:t>
            </w:r>
          </w:hyperlink>
        </w:p>
        <w:p>
          <w:pPr>
            <w:pStyle w:val="Contents3"/>
            <w:tabs>
              <w:tab w:val="clear" w:pos="709"/>
              <w:tab w:val="right" w:pos="6708" w:leader="dot"/>
            </w:tabs>
            <w:rPr>
              <w:sz w:val="18"/>
              <w:szCs w:val="18"/>
              <w:lang w:val="en-US" w:eastAsia="en-US"/>
            </w:rPr>
          </w:pPr>
          <w:hyperlink w:anchor="__RefHeading___Toc409540423">
            <w:r>
              <w:rPr>
                <w:rStyle w:val="IndexLink"/>
                <w:sz w:val="18"/>
                <w:szCs w:val="18"/>
                <w:lang w:val="en-US" w:eastAsia="en-US"/>
              </w:rPr>
              <w:t>26. VILLANELLE</w:t>
              <w:tab/>
              <w:t>207</w:t>
            </w:r>
          </w:hyperlink>
        </w:p>
        <w:p>
          <w:pPr>
            <w:pStyle w:val="Contents3"/>
            <w:tabs>
              <w:tab w:val="clear" w:pos="709"/>
              <w:tab w:val="right" w:pos="6708" w:leader="dot"/>
            </w:tabs>
            <w:rPr>
              <w:sz w:val="18"/>
              <w:szCs w:val="18"/>
              <w:lang w:val="en-US" w:eastAsia="en-US"/>
            </w:rPr>
          </w:pPr>
          <w:hyperlink w:anchor="__RefHeading___Toc409540424">
            <w:r>
              <w:rPr>
                <w:rStyle w:val="IndexLink"/>
                <w:rFonts w:cs="Times Armenian" w:ascii="Times Armenian" w:hAnsi="Times Armenian"/>
                <w:sz w:val="18"/>
                <w:szCs w:val="18"/>
                <w:lang w:val="en-US" w:eastAsia="en-US"/>
              </w:rPr>
              <w:t>ՎԻԼՅԱՄ ԷՄՓՍՈՆ</w:t>
            </w:r>
            <w:r>
              <w:rPr>
                <w:rStyle w:val="IndexLink"/>
                <w:sz w:val="18"/>
                <w:szCs w:val="18"/>
                <w:lang w:val="en-US" w:eastAsia="en-US"/>
              </w:rPr>
              <w:tab/>
              <w:t>207</w:t>
            </w:r>
          </w:hyperlink>
        </w:p>
        <w:p>
          <w:pPr>
            <w:pStyle w:val="Contents3"/>
            <w:tabs>
              <w:tab w:val="clear" w:pos="709"/>
              <w:tab w:val="right" w:pos="6708" w:leader="dot"/>
            </w:tabs>
            <w:rPr>
              <w:sz w:val="18"/>
              <w:szCs w:val="18"/>
              <w:lang w:val="en-US" w:eastAsia="en-US"/>
            </w:rPr>
          </w:pPr>
          <w:hyperlink w:anchor="__RefHeading___Toc409540425">
            <w:r>
              <w:rPr>
                <w:rStyle w:val="IndexLink"/>
                <w:rFonts w:cs="Times Armenian" w:ascii="Times Armenian" w:hAnsi="Times Armenian"/>
                <w:sz w:val="18"/>
                <w:szCs w:val="18"/>
                <w:lang w:val="en-US" w:eastAsia="en-US"/>
              </w:rPr>
              <w:t>26.1. ՄՐՄՈՒՌ ՈՒ ԿՍԿԻԾ  (ՎԻԼԱՆԵԼ*)</w:t>
            </w:r>
            <w:r>
              <w:rPr>
                <w:rStyle w:val="IndexLink"/>
                <w:sz w:val="18"/>
                <w:szCs w:val="18"/>
                <w:lang w:val="en-US" w:eastAsia="en-US"/>
              </w:rPr>
              <w:tab/>
              <w:t>207</w:t>
            </w:r>
          </w:hyperlink>
        </w:p>
        <w:p>
          <w:pPr>
            <w:pStyle w:val="Contents3"/>
            <w:tabs>
              <w:tab w:val="clear" w:pos="709"/>
              <w:tab w:val="right" w:pos="6708" w:leader="dot"/>
            </w:tabs>
            <w:rPr>
              <w:sz w:val="18"/>
              <w:szCs w:val="18"/>
              <w:lang w:val="en-US" w:eastAsia="en-US"/>
            </w:rPr>
          </w:pPr>
          <w:hyperlink w:anchor="__RefHeading___Toc409540426">
            <w:r>
              <w:rPr>
                <w:rStyle w:val="IndexLink"/>
                <w:sz w:val="18"/>
                <w:szCs w:val="18"/>
                <w:lang w:val="en-US" w:eastAsia="en-US"/>
              </w:rPr>
              <w:t>27. MISSING DATES</w:t>
              <w:tab/>
              <w:t>208</w:t>
            </w:r>
          </w:hyperlink>
        </w:p>
        <w:p>
          <w:pPr>
            <w:pStyle w:val="Contents3"/>
            <w:tabs>
              <w:tab w:val="clear" w:pos="709"/>
              <w:tab w:val="right" w:pos="6708" w:leader="dot"/>
            </w:tabs>
            <w:rPr>
              <w:sz w:val="18"/>
              <w:szCs w:val="18"/>
              <w:lang w:val="en-US" w:eastAsia="en-US"/>
            </w:rPr>
          </w:pPr>
          <w:hyperlink w:anchor="__RefHeading___Toc409540427">
            <w:r>
              <w:rPr>
                <w:rStyle w:val="IndexLink"/>
                <w:rFonts w:cs="Times Armenian" w:ascii="Times Armenian" w:hAnsi="Times Armenian"/>
                <w:sz w:val="18"/>
                <w:szCs w:val="18"/>
                <w:lang w:val="en-US" w:eastAsia="en-US"/>
              </w:rPr>
              <w:t>27.1 ՉԱՊՐԱԾ ՕՐԵՐԸ</w:t>
            </w:r>
            <w:r>
              <w:rPr>
                <w:rStyle w:val="IndexLink"/>
                <w:sz w:val="18"/>
                <w:szCs w:val="18"/>
                <w:lang w:val="en-US" w:eastAsia="en-US"/>
              </w:rPr>
              <w:tab/>
              <w:t>209</w:t>
            </w:r>
          </w:hyperlink>
        </w:p>
        <w:p>
          <w:pPr>
            <w:pStyle w:val="Contents3"/>
            <w:tabs>
              <w:tab w:val="clear" w:pos="709"/>
              <w:tab w:val="right" w:pos="6708" w:leader="dot"/>
            </w:tabs>
            <w:rPr>
              <w:sz w:val="18"/>
              <w:szCs w:val="18"/>
              <w:lang w:val="en-US" w:eastAsia="en-US"/>
            </w:rPr>
          </w:pPr>
          <w:hyperlink w:anchor="__RefHeading___Toc409540428">
            <w:r>
              <w:rPr>
                <w:rStyle w:val="IndexLink"/>
                <w:sz w:val="18"/>
                <w:szCs w:val="18"/>
                <w:lang w:val="en-US" w:eastAsia="en-US"/>
              </w:rPr>
              <w:t>28. THE LAST PAIN</w:t>
              <w:tab/>
              <w:t>210</w:t>
            </w:r>
          </w:hyperlink>
        </w:p>
        <w:p>
          <w:pPr>
            <w:pStyle w:val="Contents3"/>
            <w:tabs>
              <w:tab w:val="clear" w:pos="709"/>
              <w:tab w:val="right" w:pos="6708" w:leader="dot"/>
            </w:tabs>
            <w:rPr>
              <w:sz w:val="18"/>
              <w:szCs w:val="18"/>
              <w:lang w:val="en-US" w:eastAsia="en-US"/>
            </w:rPr>
          </w:pPr>
          <w:hyperlink w:anchor="__RefHeading___Toc409540429">
            <w:r>
              <w:rPr>
                <w:rStyle w:val="IndexLink"/>
                <w:rFonts w:cs="Times Armenian" w:ascii="Times Armenian" w:hAnsi="Times Armenian"/>
                <w:sz w:val="18"/>
                <w:szCs w:val="18"/>
                <w:lang w:val="en-US" w:eastAsia="en-US"/>
              </w:rPr>
              <w:t>28.1 ՀԱՎԻՏԵՆԱԿԱՆ ՏԱՆՋԱՆՔ</w:t>
            </w:r>
            <w:r>
              <w:rPr>
                <w:rStyle w:val="IndexLink"/>
                <w:sz w:val="18"/>
                <w:szCs w:val="18"/>
                <w:lang w:val="en-US" w:eastAsia="en-US"/>
              </w:rPr>
              <w:tab/>
              <w:t>212</w:t>
            </w:r>
          </w:hyperlink>
        </w:p>
        <w:p>
          <w:pPr>
            <w:pStyle w:val="Contents2"/>
            <w:tabs>
              <w:tab w:val="clear" w:pos="709"/>
              <w:tab w:val="right" w:pos="6708" w:leader="dot"/>
            </w:tabs>
            <w:rPr>
              <w:sz w:val="18"/>
              <w:szCs w:val="18"/>
              <w:lang w:val="en-US" w:eastAsia="en-US"/>
            </w:rPr>
          </w:pPr>
          <w:hyperlink w:anchor="__RefHeading___Toc409540430">
            <w:r>
              <w:rPr>
                <w:rStyle w:val="IndexLink"/>
                <w:sz w:val="18"/>
                <w:szCs w:val="18"/>
                <w:lang w:val="en-US" w:eastAsia="en-US"/>
              </w:rPr>
              <w:t>ROBERT FROST</w:t>
              <w:tab/>
              <w:t>214</w:t>
            </w:r>
          </w:hyperlink>
        </w:p>
        <w:p>
          <w:pPr>
            <w:pStyle w:val="Contents3"/>
            <w:tabs>
              <w:tab w:val="clear" w:pos="709"/>
              <w:tab w:val="right" w:pos="6708" w:leader="dot"/>
            </w:tabs>
            <w:rPr>
              <w:sz w:val="18"/>
              <w:szCs w:val="18"/>
              <w:lang w:val="en-US" w:eastAsia="en-US"/>
            </w:rPr>
          </w:pPr>
          <w:hyperlink w:anchor="__RefHeading___Toc409540431">
            <w:r>
              <w:rPr>
                <w:rStyle w:val="IndexLink"/>
                <w:sz w:val="18"/>
                <w:szCs w:val="18"/>
                <w:lang w:val="en-US" w:eastAsia="en-US"/>
              </w:rPr>
              <w:t>29. AWAY!</w:t>
              <w:tab/>
              <w:t>214</w:t>
            </w:r>
          </w:hyperlink>
        </w:p>
        <w:p>
          <w:pPr>
            <w:pStyle w:val="Contents3"/>
            <w:tabs>
              <w:tab w:val="clear" w:pos="709"/>
              <w:tab w:val="right" w:pos="6708" w:leader="dot"/>
            </w:tabs>
            <w:rPr>
              <w:sz w:val="18"/>
              <w:szCs w:val="18"/>
              <w:lang w:val="en-US" w:eastAsia="en-US"/>
            </w:rPr>
          </w:pPr>
          <w:hyperlink w:anchor="__RefHeading___Toc409540432">
            <w:r>
              <w:rPr>
                <w:rStyle w:val="IndexLink"/>
                <w:rFonts w:cs="Times Armenian" w:ascii="Times Armenian" w:hAnsi="Times Armenian"/>
                <w:sz w:val="18"/>
                <w:szCs w:val="18"/>
                <w:lang w:val="en-US" w:eastAsia="en-US"/>
              </w:rPr>
              <w:t>29.1 ԴԱԳԱՂԻՍ ՄԵՋ (Բայց...պըտի՛ էթամ)</w:t>
            </w:r>
            <w:r>
              <w:rPr>
                <w:rStyle w:val="IndexLink"/>
                <w:sz w:val="18"/>
                <w:szCs w:val="18"/>
                <w:lang w:val="en-US" w:eastAsia="en-US"/>
              </w:rPr>
              <w:tab/>
              <w:t>215</w:t>
            </w:r>
          </w:hyperlink>
        </w:p>
        <w:p>
          <w:pPr>
            <w:pStyle w:val="Contents3"/>
            <w:tabs>
              <w:tab w:val="clear" w:pos="709"/>
              <w:tab w:val="right" w:pos="6708" w:leader="dot"/>
            </w:tabs>
            <w:rPr>
              <w:sz w:val="18"/>
              <w:szCs w:val="18"/>
              <w:lang w:val="en-US" w:eastAsia="en-US"/>
            </w:rPr>
          </w:pPr>
          <w:hyperlink w:anchor="__RefHeading___Toc409540433">
            <w:r>
              <w:rPr>
                <w:rStyle w:val="IndexLink"/>
                <w:rFonts w:cs="Russian Times" w:ascii="Russian Times" w:hAnsi="Russian Times"/>
                <w:sz w:val="18"/>
                <w:szCs w:val="18"/>
                <w:lang w:val="en-US" w:eastAsia="en-US"/>
              </w:rPr>
              <w:t>29.2 ПОСЛЕДНЕЕ</w:t>
            </w:r>
            <w:r>
              <w:rPr>
                <w:rStyle w:val="IndexLink"/>
                <w:sz w:val="18"/>
                <w:szCs w:val="18"/>
                <w:lang w:val="en-US" w:eastAsia="en-US"/>
              </w:rPr>
              <w:tab/>
              <w:t>215</w:t>
            </w:r>
          </w:hyperlink>
        </w:p>
        <w:p>
          <w:pPr>
            <w:pStyle w:val="Contents3"/>
            <w:tabs>
              <w:tab w:val="clear" w:pos="709"/>
              <w:tab w:val="right" w:pos="6708" w:leader="dot"/>
            </w:tabs>
            <w:rPr>
              <w:sz w:val="18"/>
              <w:szCs w:val="18"/>
              <w:lang w:val="en-US" w:eastAsia="en-US"/>
            </w:rPr>
          </w:pPr>
          <w:hyperlink w:anchor="__RefHeading___Toc409540434">
            <w:r>
              <w:rPr>
                <w:rStyle w:val="IndexLink"/>
                <w:rFonts w:cs="Russian Times" w:ascii="Russian Times" w:hAnsi="Russian Times"/>
                <w:sz w:val="18"/>
                <w:szCs w:val="18"/>
                <w:lang w:val="en-US" w:eastAsia="en-US"/>
              </w:rPr>
              <w:t>30. THE PASTURE</w:t>
            </w:r>
            <w:r>
              <w:rPr>
                <w:rStyle w:val="IndexLink"/>
                <w:sz w:val="18"/>
                <w:szCs w:val="18"/>
                <w:lang w:val="en-US" w:eastAsia="en-US"/>
              </w:rPr>
              <w:tab/>
              <w:t>216</w:t>
            </w:r>
          </w:hyperlink>
        </w:p>
        <w:p>
          <w:pPr>
            <w:pStyle w:val="Contents3"/>
            <w:tabs>
              <w:tab w:val="clear" w:pos="709"/>
              <w:tab w:val="right" w:pos="6708" w:leader="dot"/>
            </w:tabs>
            <w:rPr>
              <w:sz w:val="18"/>
              <w:szCs w:val="18"/>
              <w:lang w:val="en-US" w:eastAsia="en-US"/>
            </w:rPr>
          </w:pPr>
          <w:hyperlink w:anchor="__RefHeading___Toc409540435">
            <w:r>
              <w:rPr>
                <w:rStyle w:val="IndexLink"/>
                <w:rFonts w:cs="Times Armenian" w:ascii="Times Armenian" w:hAnsi="Times Armenian"/>
                <w:sz w:val="18"/>
                <w:szCs w:val="18"/>
                <w:lang w:val="en-US" w:eastAsia="en-US"/>
              </w:rPr>
              <w:t>30.1 ԱՐՈՏԸ</w:t>
            </w:r>
            <w:r>
              <w:rPr>
                <w:rStyle w:val="IndexLink"/>
                <w:sz w:val="18"/>
                <w:szCs w:val="18"/>
                <w:lang w:val="en-US" w:eastAsia="en-US"/>
              </w:rPr>
              <w:tab/>
              <w:t>216</w:t>
            </w:r>
          </w:hyperlink>
        </w:p>
        <w:p>
          <w:pPr>
            <w:pStyle w:val="Contents3"/>
            <w:tabs>
              <w:tab w:val="clear" w:pos="709"/>
              <w:tab w:val="right" w:pos="6708" w:leader="dot"/>
            </w:tabs>
            <w:rPr>
              <w:sz w:val="18"/>
              <w:szCs w:val="18"/>
              <w:lang w:val="en-US" w:eastAsia="en-US"/>
            </w:rPr>
          </w:pPr>
          <w:hyperlink w:anchor="__RefHeading___Toc409540436">
            <w:r>
              <w:rPr>
                <w:rStyle w:val="IndexLink"/>
                <w:rFonts w:cs="Times Armenian" w:ascii="Times Armenian" w:hAnsi="Times Armenian"/>
                <w:sz w:val="18"/>
                <w:szCs w:val="18"/>
                <w:lang w:val="en-US" w:eastAsia="en-US"/>
              </w:rPr>
              <w:t>30.2 ԱՐՈՏԸ</w:t>
            </w:r>
            <w:r>
              <w:rPr>
                <w:rStyle w:val="IndexLink"/>
                <w:sz w:val="18"/>
                <w:szCs w:val="18"/>
                <w:lang w:val="en-US" w:eastAsia="en-US"/>
              </w:rPr>
              <w:tab/>
              <w:t>217</w:t>
            </w:r>
          </w:hyperlink>
        </w:p>
        <w:p>
          <w:pPr>
            <w:pStyle w:val="Contents3"/>
            <w:tabs>
              <w:tab w:val="clear" w:pos="709"/>
              <w:tab w:val="right" w:pos="6708" w:leader="dot"/>
            </w:tabs>
            <w:rPr>
              <w:sz w:val="18"/>
              <w:szCs w:val="18"/>
              <w:lang w:val="en-US" w:eastAsia="en-US"/>
            </w:rPr>
          </w:pPr>
          <w:hyperlink w:anchor="__RefHeading___Toc409540437">
            <w:r>
              <w:rPr>
                <w:rStyle w:val="IndexLink"/>
                <w:rFonts w:cs="Russian Times" w:ascii="Russian Times" w:hAnsi="Russian Times"/>
                <w:sz w:val="18"/>
                <w:szCs w:val="18"/>
                <w:lang w:val="en-US" w:eastAsia="en-US"/>
              </w:rPr>
              <w:t>30.3 ПАСТБИЩЕ</w:t>
            </w:r>
            <w:r>
              <w:rPr>
                <w:rStyle w:val="IndexLink"/>
                <w:sz w:val="18"/>
                <w:szCs w:val="18"/>
                <w:lang w:val="en-US" w:eastAsia="en-US"/>
              </w:rPr>
              <w:tab/>
              <w:t>217</w:t>
            </w:r>
          </w:hyperlink>
        </w:p>
        <w:p>
          <w:pPr>
            <w:pStyle w:val="Contents2"/>
            <w:tabs>
              <w:tab w:val="clear" w:pos="709"/>
              <w:tab w:val="left" w:pos="1923" w:leader="none"/>
              <w:tab w:val="right" w:pos="6708" w:leader="dot"/>
            </w:tabs>
            <w:rPr>
              <w:sz w:val="18"/>
              <w:szCs w:val="18"/>
              <w:lang w:val="en-US" w:eastAsia="en-US"/>
            </w:rPr>
          </w:pPr>
          <w:hyperlink w:anchor="__RefHeading___Toc409540438">
            <w:r>
              <w:rPr>
                <w:rStyle w:val="IndexLink"/>
                <w:sz w:val="18"/>
                <w:szCs w:val="18"/>
                <w:lang w:val="en-US" w:eastAsia="en-US"/>
              </w:rPr>
              <w:t>THOMAS HARDY</w:t>
              <w:tab/>
              <w:t>(1840-1920)</w:t>
              <w:tab/>
              <w:t>218</w:t>
            </w:r>
          </w:hyperlink>
        </w:p>
        <w:p>
          <w:pPr>
            <w:pStyle w:val="Contents3"/>
            <w:tabs>
              <w:tab w:val="clear" w:pos="709"/>
              <w:tab w:val="right" w:pos="6708" w:leader="dot"/>
            </w:tabs>
            <w:rPr>
              <w:sz w:val="18"/>
              <w:szCs w:val="18"/>
              <w:lang w:val="en-US" w:eastAsia="en-US"/>
            </w:rPr>
          </w:pPr>
          <w:hyperlink w:anchor="__RefHeading___Toc409540439">
            <w:r>
              <w:rPr>
                <w:rStyle w:val="IndexLink"/>
                <w:sz w:val="18"/>
                <w:szCs w:val="18"/>
                <w:lang w:val="en-US" w:eastAsia="en-US"/>
              </w:rPr>
              <w:t>31. AFTERWARDS</w:t>
              <w:tab/>
              <w:t>218</w:t>
            </w:r>
          </w:hyperlink>
        </w:p>
        <w:p>
          <w:pPr>
            <w:pStyle w:val="Contents3"/>
            <w:tabs>
              <w:tab w:val="clear" w:pos="709"/>
              <w:tab w:val="right" w:pos="6708" w:leader="dot"/>
            </w:tabs>
            <w:rPr>
              <w:sz w:val="18"/>
              <w:szCs w:val="18"/>
              <w:lang w:val="en-US" w:eastAsia="en-US"/>
            </w:rPr>
          </w:pPr>
          <w:hyperlink w:anchor="__RefHeading___Toc409540440">
            <w:r>
              <w:rPr>
                <w:rStyle w:val="IndexLink"/>
                <w:rFonts w:cs="Times Armenian" w:ascii="Times Armenian" w:hAnsi="Times Armenian"/>
                <w:sz w:val="18"/>
                <w:szCs w:val="18"/>
                <w:lang w:val="en-US" w:eastAsia="en-US"/>
              </w:rPr>
              <w:t>31.1 ԴՐԱՆԻՑ ՀԵՏՈ</w:t>
            </w:r>
            <w:r>
              <w:rPr>
                <w:rStyle w:val="IndexLink"/>
                <w:sz w:val="18"/>
                <w:szCs w:val="18"/>
                <w:lang w:val="en-US" w:eastAsia="en-US"/>
              </w:rPr>
              <w:tab/>
              <w:t>218</w:t>
            </w:r>
          </w:hyperlink>
        </w:p>
        <w:p>
          <w:pPr>
            <w:pStyle w:val="Contents2"/>
            <w:tabs>
              <w:tab w:val="clear" w:pos="709"/>
              <w:tab w:val="right" w:pos="6708" w:leader="dot"/>
            </w:tabs>
            <w:rPr>
              <w:sz w:val="18"/>
              <w:szCs w:val="18"/>
              <w:lang w:val="en-US" w:eastAsia="en-US"/>
            </w:rPr>
          </w:pPr>
          <w:hyperlink w:anchor="__RefHeading___Toc409540441">
            <w:r>
              <w:rPr>
                <w:rStyle w:val="IndexLink"/>
                <w:sz w:val="18"/>
                <w:szCs w:val="18"/>
                <w:lang w:val="en-US" w:eastAsia="en-US"/>
              </w:rPr>
              <w:t>DAVID HERBERT LAWRENCE (1885-1930)</w:t>
              <w:tab/>
              <w:t>221</w:t>
            </w:r>
          </w:hyperlink>
        </w:p>
        <w:p>
          <w:pPr>
            <w:pStyle w:val="Contents3"/>
            <w:tabs>
              <w:tab w:val="clear" w:pos="709"/>
              <w:tab w:val="right" w:pos="6708" w:leader="dot"/>
            </w:tabs>
            <w:rPr>
              <w:sz w:val="18"/>
              <w:szCs w:val="18"/>
              <w:lang w:val="en-US" w:eastAsia="en-US"/>
            </w:rPr>
          </w:pPr>
          <w:hyperlink w:anchor="__RefHeading___Toc409540442">
            <w:r>
              <w:rPr>
                <w:rStyle w:val="IndexLink"/>
                <w:sz w:val="18"/>
                <w:szCs w:val="18"/>
                <w:lang w:val="en-US" w:eastAsia="en-US"/>
              </w:rPr>
              <w:t>32. BAVARIAN GENTIANS</w:t>
              <w:tab/>
              <w:t>221</w:t>
            </w:r>
          </w:hyperlink>
        </w:p>
        <w:p>
          <w:pPr>
            <w:pStyle w:val="Contents3"/>
            <w:tabs>
              <w:tab w:val="clear" w:pos="709"/>
              <w:tab w:val="right" w:pos="6708" w:leader="dot"/>
            </w:tabs>
            <w:rPr>
              <w:sz w:val="18"/>
              <w:szCs w:val="18"/>
              <w:lang w:val="en-US" w:eastAsia="en-US"/>
            </w:rPr>
          </w:pPr>
          <w:hyperlink w:anchor="__RefHeading___Toc409540443">
            <w:r>
              <w:rPr>
                <w:rStyle w:val="IndexLink"/>
                <w:rFonts w:cs="Times Armenian" w:ascii="Times Armenian" w:hAnsi="Times Armenian"/>
                <w:sz w:val="18"/>
                <w:szCs w:val="18"/>
                <w:lang w:val="en-US" w:eastAsia="en-US"/>
              </w:rPr>
              <w:t>32.1 ԲԱՎԱՐԱԿԱՆ ՕՁԱԴԵՂԸ</w:t>
            </w:r>
            <w:r>
              <w:rPr>
                <w:rStyle w:val="IndexLink"/>
                <w:sz w:val="18"/>
                <w:szCs w:val="18"/>
                <w:lang w:val="en-US" w:eastAsia="en-US"/>
              </w:rPr>
              <w:tab/>
              <w:t>222</w:t>
            </w:r>
          </w:hyperlink>
        </w:p>
        <w:p>
          <w:pPr>
            <w:pStyle w:val="Contents2"/>
            <w:tabs>
              <w:tab w:val="clear" w:pos="709"/>
              <w:tab w:val="left" w:pos="2584" w:leader="none"/>
              <w:tab w:val="right" w:pos="6708" w:leader="dot"/>
            </w:tabs>
            <w:rPr>
              <w:sz w:val="18"/>
              <w:szCs w:val="18"/>
              <w:lang w:val="en-US" w:eastAsia="en-US"/>
            </w:rPr>
          </w:pPr>
          <w:hyperlink w:anchor="__RefHeading___Toc409540444">
            <w:r>
              <w:rPr>
                <w:rStyle w:val="IndexLink"/>
                <w:sz w:val="18"/>
                <w:szCs w:val="18"/>
                <w:lang w:val="en-US" w:eastAsia="en-US"/>
              </w:rPr>
              <w:t>WILLIAM BUTLER YEATS</w:t>
              <w:tab/>
              <w:t>(1865-1939)</w:t>
              <w:tab/>
              <w:t>223</w:t>
            </w:r>
          </w:hyperlink>
        </w:p>
        <w:p>
          <w:pPr>
            <w:pStyle w:val="Contents3"/>
            <w:tabs>
              <w:tab w:val="clear" w:pos="709"/>
              <w:tab w:val="right" w:pos="6708" w:leader="dot"/>
            </w:tabs>
            <w:rPr>
              <w:sz w:val="18"/>
              <w:szCs w:val="18"/>
              <w:lang w:val="en-US" w:eastAsia="en-US"/>
            </w:rPr>
          </w:pPr>
          <w:hyperlink w:anchor="__RefHeading___Toc409540445">
            <w:r>
              <w:rPr>
                <w:rStyle w:val="IndexLink"/>
                <w:sz w:val="18"/>
                <w:szCs w:val="18"/>
                <w:lang w:val="en-US" w:eastAsia="en-US"/>
              </w:rPr>
              <w:t>33. THE TWO TREES</w:t>
              <w:tab/>
              <w:t>223</w:t>
            </w:r>
          </w:hyperlink>
        </w:p>
        <w:p>
          <w:pPr>
            <w:pStyle w:val="Contents3"/>
            <w:tabs>
              <w:tab w:val="clear" w:pos="709"/>
              <w:tab w:val="right" w:pos="6708" w:leader="dot"/>
            </w:tabs>
            <w:rPr>
              <w:sz w:val="18"/>
              <w:szCs w:val="18"/>
              <w:lang w:val="en-US" w:eastAsia="en-US"/>
            </w:rPr>
          </w:pPr>
          <w:hyperlink w:anchor="__RefHeading___Toc409540446">
            <w:r>
              <w:rPr>
                <w:rStyle w:val="IndexLink"/>
                <w:rFonts w:cs="Times Armenian" w:ascii="Times Armenian" w:hAnsi="Times Armenian"/>
                <w:sz w:val="18"/>
                <w:szCs w:val="18"/>
                <w:lang w:val="en-US" w:eastAsia="en-US"/>
              </w:rPr>
              <w:t>33.1 ԵՐԿՈՒ ԾԱՌԸ  (ՎԻԼՅԱՄ ԲԱԹԼԵՐ ԵՅՑ)</w:t>
            </w:r>
            <w:r>
              <w:rPr>
                <w:rStyle w:val="IndexLink"/>
                <w:sz w:val="18"/>
                <w:szCs w:val="18"/>
                <w:lang w:val="en-US" w:eastAsia="en-US"/>
              </w:rPr>
              <w:tab/>
              <w:t>224</w:t>
            </w:r>
          </w:hyperlink>
        </w:p>
        <w:p>
          <w:pPr>
            <w:pStyle w:val="Contents1"/>
            <w:tabs>
              <w:tab w:val="clear" w:pos="709"/>
              <w:tab w:val="right" w:pos="6708" w:leader="dot"/>
            </w:tabs>
            <w:rPr>
              <w:sz w:val="18"/>
              <w:szCs w:val="18"/>
              <w:lang w:val="en-US" w:eastAsia="en-US"/>
            </w:rPr>
          </w:pPr>
          <w:hyperlink w:anchor="__RefHeading___Toc409540447">
            <w:r>
              <w:rPr>
                <w:rStyle w:val="IndexLink"/>
                <w:rFonts w:cs="Times Armenian" w:ascii="Times Armenian" w:hAnsi="Times Armenian"/>
                <w:sz w:val="18"/>
                <w:szCs w:val="18"/>
                <w:lang w:val="en-US" w:eastAsia="en-US"/>
              </w:rPr>
              <w:t>13. Հ Ա Վ Ե Լ Վ Ա Ծ</w:t>
            </w:r>
            <w:r>
              <w:rPr>
                <w:rStyle w:val="IndexLink"/>
                <w:sz w:val="18"/>
                <w:szCs w:val="18"/>
                <w:lang w:val="en-US" w:eastAsia="en-US"/>
              </w:rPr>
              <w:tab/>
              <w:t>226</w:t>
            </w:r>
          </w:hyperlink>
        </w:p>
        <w:p>
          <w:pPr>
            <w:pStyle w:val="Contents2"/>
            <w:tabs>
              <w:tab w:val="clear" w:pos="709"/>
              <w:tab w:val="right" w:pos="6708" w:leader="dot"/>
            </w:tabs>
            <w:rPr>
              <w:sz w:val="18"/>
              <w:szCs w:val="18"/>
              <w:lang w:val="en-US" w:eastAsia="en-US"/>
            </w:rPr>
          </w:pPr>
          <w:hyperlink w:anchor="__RefHeading___Toc409540448">
            <w:r>
              <w:rPr>
                <w:rStyle w:val="IndexLink"/>
                <w:rFonts w:cs="Times Armenian" w:ascii="Times Armenian" w:hAnsi="Times Armenian"/>
                <w:sz w:val="18"/>
                <w:szCs w:val="18"/>
                <w:lang w:val="en-US" w:eastAsia="en-US"/>
              </w:rPr>
              <w:t>13.1  ՀԱՅԵՐԵՆԻՆ ՕՏԱՐ ԲԱՌԵՐԻ ՄԱՍԻՆ ԱՌՀԱՍԱՐԱԿ</w:t>
            </w:r>
            <w:r>
              <w:rPr>
                <w:rStyle w:val="IndexLink"/>
                <w:sz w:val="18"/>
                <w:szCs w:val="18"/>
                <w:lang w:val="en-US" w:eastAsia="en-US"/>
              </w:rPr>
              <w:tab/>
              <w:t>226</w:t>
            </w:r>
          </w:hyperlink>
        </w:p>
        <w:p>
          <w:pPr>
            <w:pStyle w:val="Contents2"/>
            <w:tabs>
              <w:tab w:val="clear" w:pos="709"/>
              <w:tab w:val="right" w:pos="6708" w:leader="dot"/>
            </w:tabs>
            <w:rPr>
              <w:sz w:val="18"/>
              <w:szCs w:val="18"/>
              <w:lang w:val="en-US" w:eastAsia="en-US"/>
            </w:rPr>
          </w:pPr>
          <w:hyperlink w:anchor="__RefHeading___Toc409540449">
            <w:r>
              <w:rPr>
                <w:rStyle w:val="IndexLink"/>
                <w:rFonts w:cs="Times Armenian" w:ascii="Times Armenian" w:hAnsi="Times Armenian"/>
                <w:sz w:val="18"/>
                <w:szCs w:val="18"/>
                <w:lang w:val="en-US" w:eastAsia="en-US"/>
              </w:rPr>
              <w:t>13.2 ՄԱՔՈՒՐ ԼԵԶՈՒ ԿԱ՞</w:t>
            </w:r>
            <w:r>
              <w:rPr>
                <w:rStyle w:val="IndexLink"/>
                <w:sz w:val="18"/>
                <w:szCs w:val="18"/>
                <w:lang w:val="en-US" w:eastAsia="en-US"/>
              </w:rPr>
              <w:tab/>
              <w:t>226</w:t>
            </w:r>
          </w:hyperlink>
        </w:p>
        <w:p>
          <w:pPr>
            <w:pStyle w:val="Contents3"/>
            <w:tabs>
              <w:tab w:val="clear" w:pos="709"/>
              <w:tab w:val="right" w:pos="6708" w:leader="dot"/>
            </w:tabs>
            <w:rPr>
              <w:sz w:val="18"/>
              <w:szCs w:val="18"/>
              <w:lang w:val="en-US" w:eastAsia="en-US"/>
            </w:rPr>
          </w:pPr>
          <w:hyperlink w:anchor="__RefHeading___Toc409540450">
            <w:r>
              <w:rPr>
                <w:rStyle w:val="IndexLink"/>
                <w:rFonts w:cs="Times Armenian" w:ascii="Times Armenian" w:hAnsi="Times Armenian"/>
                <w:sz w:val="18"/>
                <w:szCs w:val="18"/>
                <w:lang w:val="en-US" w:eastAsia="en-US"/>
              </w:rPr>
              <w:t>13.3 ՀԱՅԵՐԵՆԻ ՓՈԽԱՌՅԱԼ ԱՐՄԱՏՆԵՐԸ</w:t>
            </w:r>
            <w:r>
              <w:rPr>
                <w:rStyle w:val="IndexLink"/>
                <w:sz w:val="18"/>
                <w:szCs w:val="18"/>
                <w:lang w:val="en-US" w:eastAsia="en-US"/>
              </w:rPr>
              <w:tab/>
              <w:t>231</w:t>
            </w:r>
          </w:hyperlink>
        </w:p>
        <w:p>
          <w:pPr>
            <w:pStyle w:val="Contents3"/>
            <w:tabs>
              <w:tab w:val="clear" w:pos="709"/>
              <w:tab w:val="right" w:pos="6708" w:leader="dot"/>
            </w:tabs>
            <w:rPr>
              <w:sz w:val="18"/>
              <w:szCs w:val="18"/>
              <w:lang w:val="en-US" w:eastAsia="en-US"/>
            </w:rPr>
          </w:pPr>
          <w:hyperlink w:anchor="__RefHeading___Toc409540451">
            <w:r>
              <w:rPr>
                <w:rStyle w:val="IndexLink"/>
                <w:rFonts w:cs="Times Armenian" w:ascii="Times Armenian" w:hAnsi="Times Armenian"/>
                <w:sz w:val="18"/>
                <w:szCs w:val="18"/>
                <w:lang w:val="en-US" w:eastAsia="en-US"/>
              </w:rPr>
              <w:t>ԸՍՏ ՀՐ. ԱՃԱՌՅԱՆԻ</w:t>
            </w:r>
            <w:r>
              <w:rPr>
                <w:rStyle w:val="IndexLink"/>
                <w:sz w:val="18"/>
                <w:szCs w:val="18"/>
                <w:lang w:val="en-US" w:eastAsia="en-US"/>
              </w:rPr>
              <w:tab/>
              <w:t>231</w:t>
            </w:r>
          </w:hyperlink>
        </w:p>
        <w:p>
          <w:pPr>
            <w:pStyle w:val="Contents2"/>
            <w:tabs>
              <w:tab w:val="clear" w:pos="709"/>
              <w:tab w:val="right" w:pos="6708" w:leader="dot"/>
            </w:tabs>
            <w:rPr>
              <w:sz w:val="18"/>
              <w:szCs w:val="18"/>
              <w:lang w:val="en-US" w:eastAsia="en-US"/>
            </w:rPr>
          </w:pPr>
          <w:hyperlink w:anchor="__RefHeading___Toc409540452">
            <w:r>
              <w:rPr>
                <w:rStyle w:val="IndexLink"/>
                <w:rFonts w:cs="Times Armenian" w:ascii="Times Armenian" w:hAnsi="Times Armenian"/>
                <w:b/>
                <w:i/>
                <w:sz w:val="18"/>
                <w:szCs w:val="18"/>
                <w:lang w:val="en-US" w:eastAsia="en-US"/>
              </w:rPr>
              <w:t>յ</w:t>
            </w:r>
            <w:r>
              <w:rPr>
                <w:rStyle w:val="IndexLink"/>
                <w:sz w:val="18"/>
                <w:szCs w:val="18"/>
                <w:lang w:val="en-US" w:eastAsia="en-US"/>
              </w:rPr>
              <w:tab/>
              <w:t>247</w:t>
            </w:r>
          </w:hyperlink>
        </w:p>
        <w:p>
          <w:pPr>
            <w:pStyle w:val="Contents1"/>
            <w:tabs>
              <w:tab w:val="clear" w:pos="709"/>
              <w:tab w:val="right" w:pos="6708" w:leader="dot"/>
            </w:tabs>
            <w:rPr>
              <w:sz w:val="18"/>
              <w:szCs w:val="18"/>
              <w:lang w:val="en-US" w:eastAsia="en-US"/>
            </w:rPr>
          </w:pPr>
          <w:hyperlink w:anchor="__RefHeading___Toc409540453">
            <w:r>
              <w:rPr>
                <w:rStyle w:val="IndexLink"/>
                <w:rFonts w:cs="Times Armenian" w:ascii="Times Armenian" w:hAnsi="Times Armenian"/>
                <w:sz w:val="18"/>
                <w:szCs w:val="18"/>
                <w:lang w:val="en-US" w:eastAsia="en-US"/>
              </w:rPr>
              <w:t>13.4  ԹՈՒՐՔԵՐԵՆԻՑ ՆՈՐ ԳՐԱԿԱՆ ՈՃԵՐԻ</w:t>
            </w:r>
            <w:r>
              <w:rPr>
                <w:rStyle w:val="IndexLink"/>
                <w:sz w:val="18"/>
                <w:szCs w:val="18"/>
                <w:lang w:val="en-US" w:eastAsia="en-US"/>
              </w:rPr>
              <w:tab/>
              <w:t>260</w:t>
            </w:r>
          </w:hyperlink>
        </w:p>
        <w:p>
          <w:pPr>
            <w:pStyle w:val="Contents1"/>
            <w:tabs>
              <w:tab w:val="clear" w:pos="709"/>
              <w:tab w:val="right" w:pos="6708" w:leader="dot"/>
            </w:tabs>
            <w:rPr>
              <w:sz w:val="18"/>
              <w:szCs w:val="18"/>
              <w:lang w:val="en-US" w:eastAsia="en-US"/>
            </w:rPr>
          </w:pPr>
          <w:hyperlink w:anchor="__RefHeading___Toc409540454">
            <w:r>
              <w:rPr>
                <w:rStyle w:val="IndexLink"/>
                <w:rFonts w:cs="Times Armenian" w:ascii="Times Armenian" w:hAnsi="Times Armenian"/>
                <w:sz w:val="18"/>
                <w:szCs w:val="18"/>
                <w:lang w:val="en-US" w:eastAsia="en-US"/>
              </w:rPr>
              <w:t>ՓՈԽ ԱՌԱԾ ԲԱՌԵՐԸ</w:t>
            </w:r>
            <w:r>
              <w:rPr>
                <w:rStyle w:val="IndexLink"/>
                <w:sz w:val="18"/>
                <w:szCs w:val="18"/>
                <w:lang w:val="en-US" w:eastAsia="en-US"/>
              </w:rPr>
              <w:tab/>
              <w:t>260</w:t>
            </w:r>
          </w:hyperlink>
        </w:p>
        <w:p>
          <w:pPr>
            <w:pStyle w:val="Contents1"/>
            <w:tabs>
              <w:tab w:val="clear" w:pos="709"/>
              <w:tab w:val="right" w:pos="6708" w:leader="dot"/>
            </w:tabs>
            <w:rPr>
              <w:sz w:val="18"/>
              <w:szCs w:val="18"/>
              <w:lang w:val="en-US" w:eastAsia="en-US"/>
            </w:rPr>
          </w:pPr>
          <w:hyperlink w:anchor="__RefHeading___Toc409540455">
            <w:r>
              <w:rPr>
                <w:rStyle w:val="IndexLink"/>
                <w:rFonts w:cs="Times Armenian" w:ascii="Times Armenian" w:hAnsi="Times Armenian"/>
                <w:sz w:val="18"/>
                <w:szCs w:val="18"/>
                <w:lang w:val="en-US" w:eastAsia="en-US"/>
              </w:rPr>
              <w:t>13. 5 ՄԱՔՈՒՐ ԼԵԶՈՒ ԿԱ՞ – 2</w:t>
            </w:r>
            <w:r>
              <w:rPr>
                <w:rStyle w:val="IndexLink"/>
                <w:sz w:val="18"/>
                <w:szCs w:val="18"/>
                <w:lang w:val="en-US" w:eastAsia="en-US"/>
              </w:rPr>
              <w:tab/>
              <w:t>261</w:t>
            </w:r>
          </w:hyperlink>
        </w:p>
        <w:p>
          <w:pPr>
            <w:pStyle w:val="Contents1"/>
            <w:tabs>
              <w:tab w:val="clear" w:pos="709"/>
              <w:tab w:val="right" w:pos="6708" w:leader="dot"/>
            </w:tabs>
            <w:rPr>
              <w:sz w:val="18"/>
              <w:szCs w:val="18"/>
              <w:lang w:val="en-US" w:eastAsia="en-US"/>
            </w:rPr>
          </w:pPr>
          <w:hyperlink w:anchor="__RefHeading___Toc409540456">
            <w:r>
              <w:rPr>
                <w:rStyle w:val="IndexLink"/>
                <w:rFonts w:cs="Times Armenian" w:ascii="Times Armenian" w:hAnsi="Times Armenian"/>
                <w:sz w:val="18"/>
                <w:szCs w:val="18"/>
                <w:lang w:val="en-US" w:eastAsia="en-US"/>
              </w:rPr>
              <w:t>Գործածված հիմնական գրականությունը</w:t>
            </w:r>
            <w:r>
              <w:rPr>
                <w:rStyle w:val="IndexLink"/>
                <w:sz w:val="18"/>
                <w:szCs w:val="18"/>
                <w:lang w:val="en-US" w:eastAsia="en-US"/>
              </w:rPr>
              <w:tab/>
              <w:t>264</w:t>
            </w:r>
          </w:hyperlink>
          <w:r>
            <w:rPr>
              <w:rStyle w:val="IndexLink"/>
              <w:sz w:val="18"/>
              <w:szCs w:val="18"/>
              <w:lang w:val="en-US" w:eastAsia="en-US"/>
            </w:rPr>
            <w:fldChar w:fldCharType="end"/>
          </w:r>
        </w:p>
      </w:sdtContent>
    </w:sdt>
    <w:p>
      <w:pPr>
        <w:pStyle w:val="Normal"/>
        <w:rPr>
          <w:sz w:val="18"/>
          <w:szCs w:val="18"/>
          <w:lang w:val="en-US" w:eastAsia="en-US"/>
        </w:rPr>
      </w:pPr>
      <w:r>
        <w:rPr>
          <w:sz w:val="18"/>
          <w:szCs w:val="18"/>
          <w:lang w:val="en-US" w:eastAsia="en-US"/>
        </w:rPr>
      </w:r>
    </w:p>
    <w:p>
      <w:pPr>
        <w:pStyle w:val="Normal"/>
        <w:jc w:val="both"/>
        <w:rPr>
          <w:rFonts w:ascii="Baltica" w:hAnsi="Baltica" w:cs="Baltica"/>
          <w:b/>
          <w:i/>
          <w:i/>
          <w:sz w:val="21"/>
          <w:szCs w:val="21"/>
        </w:rPr>
      </w:pPr>
      <w:r>
        <w:rPr>
          <w:rFonts w:cs="Baltica" w:ascii="Baltica" w:hAnsi="Baltica"/>
          <w:b/>
          <w:i/>
          <w:sz w:val="21"/>
          <w:szCs w:val="21"/>
        </w:rPr>
      </w:r>
    </w:p>
    <w:p>
      <w:pPr>
        <w:pStyle w:val="Normal"/>
        <w:jc w:val="both"/>
        <w:rPr>
          <w:rFonts w:ascii="Baltica" w:hAnsi="Baltica" w:cs="Baltica"/>
          <w:b/>
          <w:i/>
          <w:i/>
          <w:sz w:val="21"/>
          <w:szCs w:val="21"/>
        </w:rPr>
      </w:pPr>
      <w:r>
        <w:rPr>
          <w:rFonts w:cs="Baltica" w:ascii="Baltica" w:hAnsi="Baltica"/>
          <w:b/>
          <w:i/>
          <w:sz w:val="21"/>
          <w:szCs w:val="21"/>
        </w:rPr>
      </w:r>
    </w:p>
    <w:p>
      <w:pPr>
        <w:pStyle w:val="Normal"/>
        <w:jc w:val="both"/>
        <w:rPr>
          <w:rFonts w:ascii="Baltica" w:hAnsi="Baltica" w:cs="Baltica"/>
          <w:b/>
          <w:i/>
          <w:i/>
          <w:sz w:val="21"/>
          <w:szCs w:val="21"/>
        </w:rPr>
      </w:pPr>
      <w:r>
        <w:rPr>
          <w:rFonts w:cs="Baltica" w:ascii="Baltica" w:hAnsi="Baltica"/>
          <w:b/>
          <w:i/>
          <w:sz w:val="21"/>
          <w:szCs w:val="21"/>
        </w:rPr>
      </w:r>
    </w:p>
    <w:p>
      <w:pPr>
        <w:pStyle w:val="Normal"/>
        <w:rPr>
          <w:rFonts w:ascii="Times Armenian" w:hAnsi="Times Armenian" w:cs="Times Armenian"/>
          <w:b/>
          <w:i/>
          <w:i/>
          <w:sz w:val="21"/>
          <w:szCs w:val="21"/>
        </w:rPr>
      </w:pPr>
      <w:r>
        <w:rPr>
          <w:rFonts w:cs="Times Armenian" w:ascii="Times Armenian" w:hAnsi="Times Armenian"/>
          <w:b/>
          <w:i/>
          <w:sz w:val="21"/>
          <w:szCs w:val="21"/>
        </w:rPr>
      </w:r>
      <w:r>
        <w:br w:type="page"/>
      </w:r>
    </w:p>
    <w:p>
      <w:pPr>
        <w:pStyle w:val="Heading1"/>
        <w:numPr>
          <w:ilvl w:val="0"/>
          <w:numId w:val="0"/>
        </w:numPr>
        <w:ind w:start="900" w:hanging="0"/>
        <w:rPr>
          <w:rFonts w:ascii="Times Armenian" w:hAnsi="Times Armenian" w:cs="Times Armenian"/>
        </w:rPr>
      </w:pPr>
      <w:bookmarkStart w:id="0" w:name="__RefHeading___Toc409540298"/>
      <w:bookmarkEnd w:id="0"/>
      <w:r>
        <w:rPr>
          <w:rFonts w:cs="Times Armenian" w:ascii="Times Armenian" w:hAnsi="Times Armenian"/>
        </w:rPr>
        <w:t>ԱՅՍ ԳՐՔԻ ՀԵՂԻՆԱԿԻ ՄԱՍԻՆ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r>
    </w:p>
    <w:p>
      <w:pPr>
        <w:pStyle w:val="Normal"/>
        <w:ind w:firstLine="360"/>
        <w:jc w:val="both"/>
        <w:rPr>
          <w:rFonts w:ascii="Times Armenian" w:hAnsi="Times Armenian" w:cs="Times Armenian"/>
          <w:sz w:val="21"/>
          <w:szCs w:val="21"/>
        </w:rPr>
      </w:pPr>
      <w:r>
        <w:rPr>
          <w:rFonts w:cs="Times Armenian" w:ascii="Times Armenian" w:hAnsi="Times Armenian"/>
          <w:sz w:val="21"/>
          <w:szCs w:val="21"/>
        </w:rPr>
        <w:drawing>
          <wp:inline distT="0" distB="0" distL="0" distR="0">
            <wp:extent cx="3599815" cy="2698750"/>
            <wp:effectExtent l="0" t="0" r="0" b="0"/>
            <wp:docPr id="1"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title=""/>
                    <pic:cNvPicPr>
                      <a:picLocks noChangeAspect="1" noChangeArrowheads="1"/>
                    </pic:cNvPicPr>
                  </pic:nvPicPr>
                  <pic:blipFill>
                    <a:blip r:embed="rId2"/>
                    <a:srcRect l="-10" t="-13" r="-10" b="-13"/>
                    <a:stretch>
                      <a:fillRect/>
                    </a:stretch>
                  </pic:blipFill>
                  <pic:spPr bwMode="auto">
                    <a:xfrm>
                      <a:off x="0" y="0"/>
                      <a:ext cx="3599815" cy="2698750"/>
                    </a:xfrm>
                    <a:prstGeom prst="rect">
                      <a:avLst/>
                    </a:prstGeom>
                  </pic:spPr>
                </pic:pic>
              </a:graphicData>
            </a:graphic>
          </wp:inline>
        </w:drawing>
      </w:r>
    </w:p>
    <w:p>
      <w:pPr>
        <w:pStyle w:val="Normal"/>
        <w:jc w:val="both"/>
        <w:rPr>
          <w:rFonts w:ascii="Times Armenian" w:hAnsi="Times Armenian" w:cs="Times Armenian"/>
          <w:sz w:val="21"/>
          <w:szCs w:val="21"/>
        </w:rPr>
      </w:pPr>
      <w:r>
        <w:rPr>
          <w:rFonts w:cs="Times Armenian" w:ascii="Times Armenian" w:hAnsi="Times Armenian"/>
          <w:sz w:val="21"/>
          <w:szCs w:val="21"/>
        </w:rPr>
      </w:r>
    </w:p>
    <w:p>
      <w:pPr>
        <w:pStyle w:val="Normal"/>
        <w:ind w:firstLine="360"/>
        <w:jc w:val="both"/>
        <w:rPr/>
      </w:pPr>
      <w:r>
        <w:rPr>
          <w:rFonts w:cs="Times Armenian" w:ascii="Times Armenian" w:hAnsi="Times Armenian"/>
          <w:sz w:val="21"/>
          <w:szCs w:val="21"/>
        </w:rPr>
        <w:t>Մերուժան Հարությունյանը ծնվել է 1948 թվին, Հայաստանի Մալիշկա գյու</w:t>
        <w:softHyphen/>
        <w:t>ղում: 1971 թվին ավար</w:t>
        <w:softHyphen/>
        <w:t>տել է Երևանի Պետական Համալսարանն ու ընդ</w:t>
        <w:softHyphen/>
        <w:t>ուն</w:t>
        <w:softHyphen/>
        <w:t>վել է աշխատանքի այդ համա</w:t>
        <w:softHyphen/>
        <w:softHyphen/>
        <w:t>լսարանի Ընդհանուր Ֆիզիկայի  ամբիո</w:t>
        <w:softHyphen/>
        <w:t>նում, որտեղ էլ դասախոսում է առ այսօր:</w:t>
      </w:r>
    </w:p>
    <w:p>
      <w:pPr>
        <w:pStyle w:val="Normal"/>
        <w:ind w:firstLine="360"/>
        <w:jc w:val="both"/>
        <w:rPr/>
      </w:pPr>
      <w:r>
        <w:rPr>
          <w:rFonts w:cs="Times Armenian" w:ascii="Times Armenian" w:hAnsi="Times Armenian"/>
          <w:sz w:val="21"/>
          <w:szCs w:val="21"/>
        </w:rPr>
        <w:t>Տեսական ֆիզիկայի ասպարեզում գիտական ու գիտամանկավար</w:t>
        <w:softHyphen/>
        <w:t>ժական աշխատանքին զուգա</w:t>
        <w:softHyphen/>
        <w:t>հեռ` Մ. Հա</w:t>
        <w:softHyphen/>
        <w:t>րու</w:t>
        <w:softHyphen/>
        <w:t>թյունյանը տիրապետել է ռու</w:t>
        <w:softHyphen/>
        <w:t>սե</w:t>
        <w:softHyphen/>
        <w:t>րենին ու անգլերենին, ու զբաղվել է (ու զբաղվում է) ֆիզիկայով, գենետի</w:t>
        <w:softHyphen/>
        <w:t>կա</w:t>
        <w:softHyphen/>
        <w:t>յով, լեզվաբանու</w:t>
        <w:softHyphen/>
        <w:t>թյամբ, գրա</w:t>
        <w:softHyphen/>
        <w:t>կանա</w:t>
        <w:softHyphen/>
        <w:t>գիտությամբ, թարգմանու</w:t>
        <w:softHyphen/>
        <w:t>թյան տե</w:t>
        <w:softHyphen/>
        <w:t>սու</w:t>
        <w:softHyphen/>
        <w:t>թյամբ ու պրակտիկայով, ազգային երգ ու պարի պատմությամբ, լիբերա</w:t>
        <w:softHyphen/>
        <w:t>լիզմի տե</w:t>
        <w:softHyphen/>
        <w:t>սությամբ, իրավունքի ու սահմանադրա</w:t>
        <w:softHyphen/>
        <w:t>գիտության տեսությամբ ու պատմությամբ, քաղաքատնտե</w:t>
        <w:softHyphen/>
        <w:t>սու</w:t>
        <w:softHyphen/>
        <w:t>թյամբ, սոցիալական փի</w:t>
        <w:softHyphen/>
        <w:t>լիսո</w:t>
        <w:softHyphen/>
        <w:t>փայությամբ, գրել է պոեզիա ու արձակ:</w:t>
      </w:r>
    </w:p>
    <w:p>
      <w:pPr>
        <w:pStyle w:val="Normal"/>
        <w:ind w:firstLine="360"/>
        <w:jc w:val="both"/>
        <w:rPr/>
      </w:pPr>
      <w:r>
        <w:rPr>
          <w:rFonts w:cs="Times Armenian" w:ascii="Times Armenian" w:hAnsi="Times Armenian"/>
          <w:sz w:val="21"/>
          <w:szCs w:val="21"/>
        </w:rPr>
        <w:t>Այս ամենի մի մասի վկայությունը Մ. Հարությունյանի հրատարակած հետևյալ գործերն են.</w:t>
      </w:r>
    </w:p>
    <w:p>
      <w:pPr>
        <w:pStyle w:val="Normal"/>
        <w:ind w:firstLine="360"/>
        <w:jc w:val="both"/>
        <w:rPr>
          <w:rFonts w:ascii="Times Armenian" w:hAnsi="Times Armenian" w:cs="Times Armenian"/>
          <w:b/>
          <w:i/>
          <w:i/>
          <w:iCs/>
          <w:sz w:val="21"/>
          <w:szCs w:val="21"/>
        </w:rPr>
      </w:pPr>
      <w:r>
        <w:rPr>
          <w:rFonts w:cs="Times Armenian" w:ascii="Times Armenian" w:hAnsi="Times Armenian"/>
          <w:b/>
          <w:i/>
          <w:iCs/>
          <w:sz w:val="21"/>
          <w:szCs w:val="21"/>
        </w:rPr>
      </w:r>
      <w:r>
        <w:br w:type="page"/>
      </w:r>
    </w:p>
    <w:p>
      <w:pPr>
        <w:pStyle w:val="Normal"/>
        <w:ind w:firstLine="360"/>
        <w:jc w:val="both"/>
        <w:rPr>
          <w:rFonts w:ascii="Times Armenian" w:hAnsi="Times Armenian" w:cs="Times Armenian"/>
          <w:b/>
          <w:iCs/>
          <w:sz w:val="21"/>
          <w:szCs w:val="21"/>
        </w:rPr>
      </w:pPr>
      <w:r>
        <w:rPr>
          <w:rFonts w:cs="Times Armenian" w:ascii="Times Armenian" w:hAnsi="Times Armenian"/>
          <w:b/>
          <w:iCs/>
          <w:sz w:val="21"/>
          <w:szCs w:val="21"/>
        </w:rPr>
        <w:t>Գրականագիտություն ու լեզվաբանություն, արձակ ու պոեզիա</w:t>
      </w:r>
    </w:p>
    <w:p>
      <w:pPr>
        <w:pStyle w:val="Normal"/>
        <w:ind w:firstLine="360"/>
        <w:jc w:val="both"/>
        <w:rPr>
          <w:rFonts w:ascii="Times Armenian" w:hAnsi="Times Armenian" w:cs="Times Armenian"/>
          <w:b/>
          <w:i/>
          <w:i/>
          <w:iCs/>
          <w:sz w:val="21"/>
          <w:szCs w:val="21"/>
        </w:rPr>
      </w:pPr>
      <w:r>
        <w:rPr>
          <w:rFonts w:cs="Times Armenian" w:ascii="Times Armenian" w:hAnsi="Times Armenian"/>
          <w:b/>
          <w:i/>
          <w:iCs/>
          <w:sz w:val="21"/>
          <w:szCs w:val="21"/>
        </w:rPr>
      </w:r>
    </w:p>
    <w:p>
      <w:pPr>
        <w:pStyle w:val="Normal"/>
        <w:ind w:firstLine="360"/>
        <w:jc w:val="both"/>
        <w:rPr>
          <w:rFonts w:ascii="Times Armenian" w:hAnsi="Times Armenian" w:cs="Times Armenian"/>
          <w:b/>
          <w:i/>
          <w:i/>
          <w:iCs/>
          <w:sz w:val="21"/>
          <w:szCs w:val="21"/>
        </w:rPr>
      </w:pPr>
      <w:r>
        <w:rPr>
          <w:rFonts w:cs="Times Armenian" w:ascii="Times Armenian" w:hAnsi="Times Armenian"/>
          <w:b/>
          <w:i/>
          <w:iCs/>
          <w:sz w:val="21"/>
          <w:szCs w:val="21"/>
        </w:rPr>
        <w:t>1. ՄԱԹԵՄԱՏԻԿԱՅԻ ԵՎ ԲՆԱԿԱՆ ԳԻՏՈՒԹՅՈՒՆՆԵՐԻ ԴԱՍԱ</w:t>
        <w:softHyphen/>
        <w:t>ԳՐՔԵ</w:t>
        <w:softHyphen/>
        <w:t xml:space="preserve">ՐԻ ՈՃԸ, </w:t>
      </w:r>
      <w:r>
        <w:rPr>
          <w:rFonts w:cs="Times Armenian" w:ascii="Times Armenian" w:hAnsi="Times Armenian"/>
          <w:iCs/>
          <w:sz w:val="21"/>
          <w:szCs w:val="21"/>
        </w:rPr>
        <w:t>«Ինտեգրալ, գիտամեթոդական բնագիտական հանդես», հատոր 11, թողարկում 2, 2008, Երևան:</w:t>
      </w:r>
    </w:p>
    <w:p>
      <w:pPr>
        <w:pStyle w:val="Normal"/>
        <w:ind w:firstLine="360"/>
        <w:jc w:val="both"/>
        <w:rPr/>
      </w:pPr>
      <w:r>
        <w:rPr>
          <w:rFonts w:cs="Times Armenian" w:ascii="Times Armenian" w:hAnsi="Times Armenian"/>
          <w:b/>
          <w:i/>
          <w:iCs/>
          <w:sz w:val="21"/>
          <w:szCs w:val="21"/>
        </w:rPr>
        <w:t>2. ԱՐՏԵՄԻԶՄԸ ՈՒ ՀԱՅ ՊՈԵԶԻԱՅԻ ՈՂԲԵՐԳՈՒԹՅՈՒՆԸ,</w:t>
      </w:r>
      <w:r>
        <w:rPr>
          <w:rFonts w:cs="Times Armenian" w:ascii="Times Armenian" w:hAnsi="Times Armenian"/>
          <w:iCs/>
          <w:sz w:val="21"/>
          <w:szCs w:val="21"/>
        </w:rPr>
        <w:t xml:space="preserve"> «Նոր աշխարհ», # 1 (6), 2005, Երևան: (Այս հոդվածը հայ պոեզիայի ու մանավանդ թարգմանության վերջին 40-50 տարվա ցավոտ խնդիրների վերլուծությունն է, ու այս վերլուծությունը, որոշակի փոփոխությունով, ընդգրկված է այս գրքի մեջ` որպես այս գրքի թարգմանական կանոնների ցուցադրության օրինակ):</w:t>
      </w:r>
    </w:p>
    <w:p>
      <w:pPr>
        <w:pStyle w:val="Normal"/>
        <w:ind w:firstLine="360"/>
        <w:jc w:val="both"/>
        <w:rPr/>
      </w:pPr>
      <w:r>
        <w:rPr>
          <w:rFonts w:cs="Times Armenian" w:ascii="Times Armenian" w:hAnsi="Times Armenian"/>
          <w:b/>
          <w:i/>
          <w:sz w:val="21"/>
          <w:szCs w:val="21"/>
        </w:rPr>
        <w:t>3. ՀԱՅԱԳԻՏՈՒԹՅԱՆ ԱՄԵՆԱՈՂԲԵՐԳԱԿԱՆ ՈՒ ԱՄԵՆԱԽԱՅ</w:t>
        <w:softHyphen/>
        <w:t>ՏԱՌԱԿ ԷՋԸ,</w:t>
      </w:r>
      <w:r>
        <w:rPr>
          <w:rFonts w:cs="Times Armenian" w:ascii="Times Armenian" w:hAnsi="Times Armenian"/>
          <w:sz w:val="21"/>
          <w:szCs w:val="21"/>
        </w:rPr>
        <w:t xml:space="preserve"> «Չորրորդ իշխանություն», ապրիլի 18-ի ու 21-ի համարները, 2006, երևան: (Այս հոդվածը հայերենի քերականության վերջին 78 տարվա խայտառակ վիճակի ու </w:t>
      </w:r>
      <w:r>
        <w:rPr>
          <w:rFonts w:cs="Times Armenian" w:ascii="Times Armenian" w:hAnsi="Times Armenian"/>
          <w:b/>
          <w:i/>
          <w:sz w:val="21"/>
          <w:szCs w:val="21"/>
        </w:rPr>
        <w:t>Մանուկ Աբեղյանի</w:t>
      </w:r>
      <w:r>
        <w:rPr>
          <w:rFonts w:cs="Times Armenian" w:ascii="Times Armenian" w:hAnsi="Times Armenian"/>
          <w:sz w:val="21"/>
          <w:szCs w:val="21"/>
        </w:rPr>
        <w:t xml:space="preserve"> անձնական ողբեր</w:t>
        <w:softHyphen/>
        <w:t>գության մասին է: Սրա երկրորդ մասի միայն ներածությունը հրատարակվեց, նույն տեղը, բայց շարունակությունը չտպեց հայկական ոչ մի պարբերական):</w:t>
      </w:r>
    </w:p>
    <w:p>
      <w:pPr>
        <w:pStyle w:val="Normal"/>
        <w:ind w:firstLine="360"/>
        <w:jc w:val="both"/>
        <w:rPr/>
      </w:pPr>
      <w:r>
        <w:rPr>
          <w:rFonts w:cs="Times Armenian" w:ascii="Times Armenian" w:hAnsi="Times Armenian"/>
          <w:b/>
          <w:i/>
          <w:sz w:val="21"/>
          <w:szCs w:val="21"/>
        </w:rPr>
        <w:t>4. ՋՈՆԳՈԼԻԶՄԸ,</w:t>
      </w:r>
      <w:r>
        <w:rPr>
          <w:rFonts w:cs="Times Armenian" w:ascii="Times Armenian" w:hAnsi="Times Armenian"/>
          <w:sz w:val="21"/>
          <w:szCs w:val="21"/>
        </w:rPr>
        <w:t xml:space="preserve"> «Աղբյուր», # # 3-4, 1999, Երևան: (Այս բանա</w:t>
        <w:softHyphen/>
        <w:t>վիճա</w:t>
        <w:softHyphen/>
        <w:t>կան հոդվածը հայերենի գրական ոճերի մասին է, որտեղ, հայ իրակա</w:t>
        <w:softHyphen/>
        <w:t>նու</w:t>
        <w:softHyphen/>
        <w:t xml:space="preserve">թյան մեջ առաջին անգամ, հեղինակը հրապարակել է </w:t>
      </w:r>
      <w:r>
        <w:rPr>
          <w:rFonts w:cs="Times Armenian" w:ascii="Times Armenian" w:hAnsi="Times Armenian"/>
          <w:b/>
          <w:i/>
          <w:sz w:val="21"/>
          <w:szCs w:val="21"/>
        </w:rPr>
        <w:t>Լեզվի Գլխավոր Օ</w:t>
        <w:softHyphen/>
        <w:t>րեն</w:t>
        <w:softHyphen/>
        <w:t>քը</w:t>
      </w:r>
      <w:r>
        <w:rPr>
          <w:rFonts w:cs="Times Armenian" w:ascii="Times Armenian" w:hAnsi="Times Armenian"/>
          <w:sz w:val="21"/>
          <w:szCs w:val="21"/>
        </w:rPr>
        <w:t>):</w:t>
      </w:r>
    </w:p>
    <w:p>
      <w:pPr>
        <w:pStyle w:val="Normal"/>
        <w:ind w:firstLine="360"/>
        <w:jc w:val="both"/>
        <w:rPr/>
      </w:pPr>
      <w:r>
        <w:rPr>
          <w:rFonts w:cs="Times Armenian" w:ascii="Times Armenian" w:hAnsi="Times Armenian"/>
          <w:b/>
          <w:i/>
          <w:sz w:val="21"/>
          <w:szCs w:val="21"/>
        </w:rPr>
        <w:t>5. ԱՐԵՎԵԼԱՀԱՅ ԳՐԱԿԱՆ ԼԵԶՎԻ ԱՅՍՕՐՎԱ ՎԻՃԱԿԸ,</w:t>
      </w:r>
      <w:r>
        <w:rPr>
          <w:rFonts w:cs="Times Armenian" w:ascii="Times Armenian" w:hAnsi="Times Armenian"/>
          <w:sz w:val="21"/>
          <w:szCs w:val="21"/>
        </w:rPr>
        <w:t xml:space="preserve"> «Երկիր», 1992, ապրիլի 10, 11, 14-ի համարները, Երևան: (Այս հոդվածը հայերենի գը</w:t>
        <w:softHyphen/>
        <w:t>րա</w:t>
        <w:softHyphen/>
        <w:softHyphen/>
        <w:t>կան ոճերը թափանցած քերականական օտարա</w:t>
        <w:softHyphen/>
        <w:t>բանությունների մասին է, ու սրանց մի մասը արծարծված է առաջին անգամ: Սրա մեջ, անբացա</w:t>
        <w:softHyphen/>
        <w:t xml:space="preserve">հայտ, առաջին անգամ բերված է </w:t>
      </w:r>
      <w:r>
        <w:rPr>
          <w:rFonts w:cs="Times Armenian" w:ascii="Times Armenian" w:hAnsi="Times Armenian"/>
          <w:b/>
          <w:i/>
          <w:sz w:val="21"/>
          <w:szCs w:val="21"/>
        </w:rPr>
        <w:t>Լեզվի Գլխավոր Օրենքը:</w:t>
      </w:r>
      <w:r>
        <w:rPr>
          <w:rFonts w:cs="Times Armenian" w:ascii="Times Armenian" w:hAnsi="Times Armenian"/>
          <w:sz w:val="21"/>
          <w:szCs w:val="21"/>
        </w:rPr>
        <w:t xml:space="preserve"> Հոդվածի 70 %-ը մնաց անտիպ):</w:t>
      </w:r>
    </w:p>
    <w:p>
      <w:pPr>
        <w:pStyle w:val="Normal"/>
        <w:ind w:firstLine="360"/>
        <w:jc w:val="both"/>
        <w:rPr/>
      </w:pPr>
      <w:r>
        <w:rPr>
          <w:rFonts w:cs="Times Armenian" w:ascii="Times Armenian" w:hAnsi="Times Armenian"/>
          <w:b/>
          <w:sz w:val="21"/>
          <w:szCs w:val="21"/>
        </w:rPr>
        <w:t xml:space="preserve">6. </w:t>
      </w:r>
      <w:r>
        <w:rPr>
          <w:rFonts w:cs="Times Armenian" w:ascii="Times Armenian" w:hAnsi="Times Armenian"/>
          <w:b/>
          <w:i/>
          <w:sz w:val="21"/>
          <w:szCs w:val="21"/>
        </w:rPr>
        <w:t xml:space="preserve">ՀԵՔԻԱԹՆԵՐԻ ԳԱՆՁԱՐԱՆ, </w:t>
      </w:r>
      <w:r>
        <w:rPr>
          <w:rFonts w:cs="Times Armenian" w:ascii="Times Armenian" w:hAnsi="Times Armenian"/>
          <w:sz w:val="21"/>
          <w:szCs w:val="21"/>
        </w:rPr>
        <w:t xml:space="preserve"> «Լուսաբաց», 2004, Երևան: (</w:t>
      </w:r>
      <w:r>
        <w:rPr>
          <w:rFonts w:cs="Times Armenian" w:ascii="Times Armenian" w:hAnsi="Times Armenian"/>
          <w:b/>
          <w:sz w:val="21"/>
          <w:szCs w:val="21"/>
        </w:rPr>
        <w:t>Չ. Դի</w:t>
        <w:softHyphen/>
        <w:t>կենսի, Ս. Մոյեմի, Կ. Չապեկի ու Հ. Ք. Անդերսենի</w:t>
      </w:r>
      <w:r>
        <w:rPr>
          <w:rFonts w:cs="Times Armenian" w:ascii="Times Armenian" w:hAnsi="Times Armenian"/>
          <w:sz w:val="21"/>
          <w:szCs w:val="21"/>
        </w:rPr>
        <w:t xml:space="preserve"> մի քանի լավագույն հե</w:t>
        <w:softHyphen/>
        <w:t>քիաթի հայերեն փոխադրությունն է` անգլերենից ու ռուսերենից):</w:t>
      </w:r>
    </w:p>
    <w:p>
      <w:pPr>
        <w:pStyle w:val="Normal"/>
        <w:ind w:firstLine="360"/>
        <w:jc w:val="both"/>
        <w:rPr/>
      </w:pPr>
      <w:r>
        <w:rPr>
          <w:rFonts w:cs="Times Armenian" w:ascii="Times Armenian" w:hAnsi="Times Armenian"/>
          <w:b/>
          <w:i/>
          <w:sz w:val="21"/>
          <w:szCs w:val="21"/>
        </w:rPr>
        <w:t>7. ԶՎԱՐՃԱԼԻ ԱՅԲ ՈՒ ԲԵՆ ու հետն էլ` փոքր, բայց լուրջ ու պարզ ըն</w:t>
        <w:softHyphen/>
        <w:t>թերցարան` մեծ ու փոքրերի համար,</w:t>
      </w:r>
      <w:r>
        <w:rPr>
          <w:rFonts w:cs="Times Armenian" w:ascii="Times Armenian" w:hAnsi="Times Armenian"/>
          <w:sz w:val="21"/>
          <w:szCs w:val="21"/>
        </w:rPr>
        <w:t xml:space="preserve"> «Անտարես», 2003, Երևան: (Այս  գրքի առաջին մասը կազմված է հայերենի այբուբենի տառերով սկսվող զվար</w:t>
        <w:softHyphen/>
        <w:t>ճալի քառյակներից, իսկ երկրորդ մասն այբուբեն ստեղծելու սկզբունք</w:t>
        <w:softHyphen/>
        <w:t>ների ու հա</w:t>
        <w:softHyphen/>
        <w:t>յերենի այբուբենի աստիճանական փոփոխությունների հակիրճ պատմու</w:t>
        <w:softHyphen/>
        <w:t>թյունն է: Հիշատակված են նաև հայկական երաժշտական խազերն ու հայ</w:t>
        <w:softHyphen/>
        <w:t>կական ու հռոմեական տառային թվանշաններն ու թվերը):</w:t>
      </w:r>
    </w:p>
    <w:p>
      <w:pPr>
        <w:pStyle w:val="Normal"/>
        <w:ind w:firstLine="360"/>
        <w:jc w:val="both"/>
        <w:rPr/>
      </w:pPr>
      <w:r>
        <w:rPr>
          <w:rFonts w:eastAsia="Times Armenian" w:cs="Times Armenian" w:ascii="Times Armenian" w:hAnsi="Times Armenian"/>
          <w:b/>
          <w:i/>
          <w:sz w:val="21"/>
          <w:szCs w:val="21"/>
        </w:rPr>
        <w:t xml:space="preserve">   </w:t>
      </w:r>
      <w:r>
        <w:rPr>
          <w:rFonts w:cs="Times Armenian" w:ascii="Times Armenian" w:hAnsi="Times Armenian"/>
          <w:b/>
          <w:i/>
          <w:sz w:val="21"/>
          <w:szCs w:val="21"/>
        </w:rPr>
        <w:t>8. ԲԱՆԱՍՏԵՂԾՈՒԹՅՈՒՆՆԵՐ,</w:t>
      </w:r>
      <w:r>
        <w:rPr>
          <w:rFonts w:cs="Times Armenian" w:ascii="Times Armenian" w:hAnsi="Times Armenian"/>
          <w:sz w:val="21"/>
          <w:szCs w:val="21"/>
        </w:rPr>
        <w:t xml:space="preserve"> «Գարուն», # 6, 2001, Երևան:</w:t>
      </w:r>
    </w:p>
    <w:p>
      <w:pPr>
        <w:pStyle w:val="Normal"/>
        <w:ind w:firstLine="360"/>
        <w:jc w:val="both"/>
        <w:rPr/>
      </w:pPr>
      <w:r>
        <w:rPr>
          <w:rFonts w:eastAsia="Times Armenian" w:cs="Times Armenian" w:ascii="Times Armenian" w:hAnsi="Times Armenian"/>
          <w:b/>
          <w:i/>
          <w:sz w:val="21"/>
          <w:szCs w:val="21"/>
        </w:rPr>
        <w:t xml:space="preserve">   </w:t>
      </w:r>
      <w:r>
        <w:rPr>
          <w:rFonts w:cs="Times Armenian" w:ascii="Times Armenian" w:hAnsi="Times Armenian"/>
          <w:b/>
          <w:i/>
          <w:sz w:val="21"/>
          <w:szCs w:val="21"/>
        </w:rPr>
        <w:t>9. ԲԱՆԱՍՏԵՂԾՈՒԹՅՈՒՆՆԵՐ,</w:t>
      </w:r>
      <w:r>
        <w:rPr>
          <w:rFonts w:cs="Times Armenian" w:ascii="Times Armenian" w:hAnsi="Times Armenian"/>
          <w:sz w:val="21"/>
          <w:szCs w:val="21"/>
        </w:rPr>
        <w:t xml:space="preserve"> «Գարուն», # 2, 2000, Երևան:</w:t>
      </w:r>
    </w:p>
    <w:p>
      <w:pPr>
        <w:pStyle w:val="Normal"/>
        <w:ind w:firstLine="360"/>
        <w:jc w:val="both"/>
        <w:rPr/>
      </w:pPr>
      <w:r>
        <w:rPr>
          <w:rFonts w:cs="Times Armenian" w:ascii="Times Armenian" w:hAnsi="Times Armenian"/>
          <w:b/>
          <w:i/>
          <w:sz w:val="21"/>
          <w:szCs w:val="21"/>
        </w:rPr>
        <w:t>10. ԲԱՆԱՍՏԵՂԾՈՒԹՅՈՒՆՆԵՐ,</w:t>
      </w:r>
      <w:r>
        <w:rPr>
          <w:rFonts w:cs="Times Armenian" w:ascii="Times Armenian" w:hAnsi="Times Armenian"/>
          <w:sz w:val="21"/>
          <w:szCs w:val="21"/>
        </w:rPr>
        <w:t xml:space="preserve">  «Աղբյուր», # 9-10, 2001, Երևան:</w:t>
      </w:r>
    </w:p>
    <w:p>
      <w:pPr>
        <w:pStyle w:val="Normal"/>
        <w:jc w:val="both"/>
        <w:rPr/>
      </w:pPr>
      <w:r>
        <w:rPr>
          <w:rFonts w:eastAsia="Times Armenian" w:cs="Times Armenian" w:ascii="Times Armenian" w:hAnsi="Times Armenian"/>
          <w:b/>
          <w:i/>
          <w:sz w:val="21"/>
          <w:szCs w:val="21"/>
        </w:rPr>
        <w:t xml:space="preserve">       </w:t>
      </w:r>
      <w:r>
        <w:rPr>
          <w:rFonts w:cs="Times Armenian" w:ascii="Times Armenian" w:hAnsi="Times Armenian"/>
          <w:b/>
          <w:i/>
          <w:sz w:val="21"/>
          <w:szCs w:val="21"/>
        </w:rPr>
        <w:t>11. ԲԱՆԱՍՏԵՂԾՈՒԹՅՈՒՆՆԵՐ,</w:t>
      </w:r>
      <w:r>
        <w:rPr>
          <w:rFonts w:cs="Times Armenian" w:ascii="Times Armenian" w:hAnsi="Times Armenian"/>
          <w:sz w:val="21"/>
          <w:szCs w:val="21"/>
        </w:rPr>
        <w:t xml:space="preserve">  «Գարուն», # 5, 2001, Երևան:</w:t>
      </w:r>
    </w:p>
    <w:p>
      <w:pPr>
        <w:pStyle w:val="Normal"/>
        <w:ind w:firstLine="360"/>
        <w:jc w:val="both"/>
        <w:rPr/>
      </w:pPr>
      <w:r>
        <w:rPr>
          <w:rFonts w:cs="Times Armenian" w:ascii="Times Armenian" w:hAnsi="Times Armenian"/>
          <w:b/>
          <w:i/>
          <w:sz w:val="21"/>
          <w:szCs w:val="21"/>
        </w:rPr>
        <w:t xml:space="preserve">12. ԲԱՆԱՍՏԵՂԾՈՒԹՅՈՒՆՆԵՐ, </w:t>
      </w:r>
      <w:r>
        <w:rPr>
          <w:rFonts w:cs="Times Armenian" w:ascii="Times Armenian" w:hAnsi="Times Armenian"/>
          <w:sz w:val="21"/>
          <w:szCs w:val="21"/>
        </w:rPr>
        <w:t xml:space="preserve"> «Նորք», # 3, 2001, Երևան:</w:t>
      </w:r>
    </w:p>
    <w:p>
      <w:pPr>
        <w:pStyle w:val="Normal"/>
        <w:ind w:firstLine="360"/>
        <w:jc w:val="both"/>
        <w:rPr/>
      </w:pPr>
      <w:r>
        <w:rPr>
          <w:rFonts w:cs="Times Armenian" w:ascii="Times Armenian" w:hAnsi="Times Armenian"/>
          <w:b/>
          <w:i/>
          <w:sz w:val="21"/>
          <w:szCs w:val="21"/>
        </w:rPr>
        <w:t>13. ԲԱՆԱՍՏԵՂԾՈՒԹՅՈՒՆՆԵՐ,</w:t>
      </w:r>
      <w:r>
        <w:rPr>
          <w:rFonts w:cs="Times Armenian" w:ascii="Times Armenian" w:hAnsi="Times Armenian"/>
          <w:sz w:val="21"/>
          <w:szCs w:val="21"/>
        </w:rPr>
        <w:t xml:space="preserve"> «Գարուն», # 9, 2001, Երևան:</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t>14. ԲԱՎԱԿԱՆ ՇԱՏ ԹԱՐԳՄԱՆԱԿԱՆ ԱՐՁԱԿ ՈՒ ՊՈԵԶԻԱ, ԸՍՓՌՎԱԾ ՀԱՅԱՍՏԱՆԻ ՊԱՐԲԵՐԱԿԱՆՆԵՐՈՒՄ:</w:t>
      </w:r>
    </w:p>
    <w:p>
      <w:pPr>
        <w:pStyle w:val="Normal"/>
        <w:ind w:firstLine="360"/>
        <w:jc w:val="center"/>
        <w:rPr>
          <w:rFonts w:ascii="Times Armenian" w:hAnsi="Times Armenian" w:cs="Times Armenian"/>
          <w:b/>
          <w:sz w:val="21"/>
          <w:szCs w:val="21"/>
        </w:rPr>
      </w:pPr>
      <w:r>
        <w:rPr>
          <w:rFonts w:cs="Times Armenian" w:ascii="Times Armenian" w:hAnsi="Times Armenian"/>
          <w:b/>
          <w:sz w:val="21"/>
          <w:szCs w:val="21"/>
        </w:rPr>
        <w:t>Տնտեսագիտություն, բարոյագիտություն</w:t>
      </w:r>
    </w:p>
    <w:p>
      <w:pPr>
        <w:pStyle w:val="Normal"/>
        <w:ind w:firstLine="360"/>
        <w:jc w:val="center"/>
        <w:rPr>
          <w:rFonts w:ascii="Times Armenian" w:hAnsi="Times Armenian" w:cs="Times Armenian"/>
          <w:b/>
          <w:sz w:val="21"/>
          <w:szCs w:val="21"/>
        </w:rPr>
      </w:pPr>
      <w:r>
        <w:rPr>
          <w:rFonts w:cs="Times Armenian" w:ascii="Times Armenian" w:hAnsi="Times Armenian"/>
          <w:b/>
          <w:sz w:val="21"/>
          <w:szCs w:val="21"/>
        </w:rPr>
        <w:t>ու սոցիալական փիլիսոփայություն</w:t>
      </w:r>
    </w:p>
    <w:p>
      <w:pPr>
        <w:pStyle w:val="Normal"/>
        <w:ind w:firstLine="360"/>
        <w:jc w:val="both"/>
        <w:rPr>
          <w:rFonts w:ascii="Times Armenian" w:hAnsi="Times Armenian" w:cs="Times Armenian"/>
          <w:sz w:val="21"/>
          <w:szCs w:val="21"/>
        </w:rPr>
      </w:pPr>
      <w:r>
        <w:rPr>
          <w:rFonts w:cs="Times Armenian" w:ascii="Times Armenian" w:hAnsi="Times Armenian"/>
          <w:b/>
          <w:sz w:val="21"/>
          <w:szCs w:val="21"/>
        </w:rPr>
        <w:t>1. ԿԱՌԼ ՌԵՅՄՈՒՆԴ ՊՈՊԵՐ –</w:t>
      </w:r>
      <w:r>
        <w:rPr>
          <w:rFonts w:cs="Times Armenian" w:ascii="Times Armenian" w:hAnsi="Times Armenian"/>
          <w:sz w:val="21"/>
          <w:szCs w:val="21"/>
        </w:rPr>
        <w:t xml:space="preserve"> </w:t>
      </w:r>
      <w:r>
        <w:rPr>
          <w:rFonts w:cs="Times Armenian" w:ascii="Times Armenian" w:hAnsi="Times Armenian"/>
          <w:b/>
          <w:i/>
          <w:sz w:val="21"/>
          <w:szCs w:val="21"/>
        </w:rPr>
        <w:t>ԲԱՑ ՀԱՍԱՐԱԿՈՒԹՅՈՒՆՆ ՈՒ ԴՐԱ ԹՇՆԱՄԻՆԵՐԸ,</w:t>
      </w:r>
      <w:r>
        <w:rPr>
          <w:rFonts w:cs="Times Armenian" w:ascii="Times Armenian" w:hAnsi="Times Armenian"/>
          <w:sz w:val="21"/>
          <w:szCs w:val="21"/>
        </w:rPr>
        <w:t xml:space="preserve"> հատոր 1-ին, 404 էջ, «Հայաստան», 2001, Երևան:</w:t>
      </w:r>
    </w:p>
    <w:p>
      <w:pPr>
        <w:pStyle w:val="Normal"/>
        <w:ind w:firstLine="360"/>
        <w:jc w:val="both"/>
        <w:rPr/>
      </w:pPr>
      <w:r>
        <w:rPr>
          <w:rFonts w:cs="Times Armenian" w:ascii="Times Armenian" w:hAnsi="Times Armenian"/>
          <w:sz w:val="21"/>
          <w:szCs w:val="21"/>
        </w:rPr>
        <w:t>(Թարգմանված է անգլերենից հայերեն: Ոլորտը սոցիալական փիլիսո</w:t>
        <w:softHyphen/>
        <w:t>փա</w:t>
        <w:softHyphen/>
        <w:t>յու</w:t>
        <w:softHyphen/>
        <w:t>թյունն է, բարո</w:t>
        <w:softHyphen/>
        <w:t>յագիտությունն ու լիբերալիզմի ուսմունքը, ու իհարկե` լիբե</w:t>
        <w:softHyphen/>
        <w:t>րալիզմի պատ</w:t>
        <w:softHyphen/>
        <w:t>մու</w:t>
        <w:softHyphen/>
        <w:t>թյունը: Այս հատորը նվիրված է Պլա</w:t>
        <w:softHyphen/>
        <w:t>տոնի գործերի վեր</w:t>
        <w:softHyphen/>
        <w:softHyphen/>
        <w:t>լուծությանն ու հին հունական դեմոկրատիայի պատմությանը, ու ցույց է տրված, որ մեր օրերի տո</w:t>
        <w:softHyphen/>
        <w:t>տալիտարիզմի ու ավտորիտարիզմի ակունքները Պլատոնի ու Հերակլիտոսի աշխատություն</w:t>
        <w:softHyphen/>
        <w:t>ներն են: Թարգմանու</w:t>
        <w:softHyphen/>
        <w:t>թյանը կըց</w:t>
        <w:softHyphen/>
        <w:t>ված են թարգ</w:t>
        <w:softHyphen/>
        <w:t>մանի դիտողություններն ու ծանոթագրու</w:t>
        <w:softHyphen/>
        <w:t>թյունները, ու թարգ</w:t>
        <w:softHyphen/>
        <w:t>մանն առաջար</w:t>
        <w:softHyphen/>
        <w:t>կել է շարադրված նյութը լուսաբանող զգալի թվով գրա</w:t>
        <w:softHyphen/>
        <w:t>կանություն: Նույնն արված էր նաև 2-րդ հատորում, բայց հրատարակիչը դրանք դեն շպրտեց):</w:t>
      </w:r>
    </w:p>
    <w:p>
      <w:pPr>
        <w:pStyle w:val="Normal"/>
        <w:ind w:firstLine="360"/>
        <w:jc w:val="both"/>
        <w:rPr/>
      </w:pPr>
      <w:r>
        <w:rPr>
          <w:rFonts w:cs="Times Armenian" w:ascii="Times Armenian" w:hAnsi="Times Armenian"/>
          <w:b/>
          <w:sz w:val="21"/>
          <w:szCs w:val="21"/>
        </w:rPr>
        <w:t>2. ԿԱՌԼ ՌԵՅՄՈՒՆԴ ՊՈՊԵՐ –</w:t>
      </w:r>
      <w:r>
        <w:rPr>
          <w:rFonts w:cs="Times Armenian" w:ascii="Times Armenian" w:hAnsi="Times Armenian"/>
          <w:sz w:val="21"/>
          <w:szCs w:val="21"/>
        </w:rPr>
        <w:t xml:space="preserve"> </w:t>
      </w:r>
      <w:r>
        <w:rPr>
          <w:rFonts w:cs="Times Armenian" w:ascii="Times Armenian" w:hAnsi="Times Armenian"/>
          <w:b/>
          <w:i/>
          <w:sz w:val="21"/>
          <w:szCs w:val="21"/>
        </w:rPr>
        <w:t>ԲԱՑ ՀԱՍԱՐԱԿՈՒԹՅՈՒՆՆ ՈՒ ԴՐԱ ԹՇՆԱՄԻՆԵՐԸ,</w:t>
      </w:r>
      <w:r>
        <w:rPr>
          <w:rFonts w:cs="Times Armenian" w:ascii="Times Armenian" w:hAnsi="Times Armenian"/>
          <w:sz w:val="21"/>
          <w:szCs w:val="21"/>
        </w:rPr>
        <w:t xml:space="preserve"> հատոր 2-րդ, 408 էջ, «Հայաստան», 2006, Երևան: (Թարգմանված` անգլերենից հայերեն: Այս հատորը նվիրված է Արիս</w:t>
        <w:softHyphen/>
        <w:t>տո</w:t>
        <w:softHyphen/>
        <w:t>տե</w:t>
        <w:softHyphen/>
        <w:t>լի, Հեգելի ու Մարքսի գործերի վերլուծությանը, ու ցույց է տրված, որ մեր օ</w:t>
        <w:softHyphen/>
        <w:t>րե</w:t>
        <w:softHyphen/>
        <w:t>րի տոտալիտա</w:t>
        <w:softHyphen/>
        <w:t>րիզմը, ավտո</w:t>
        <w:softHyphen/>
        <w:t>րիտա</w:t>
        <w:softHyphen/>
        <w:t>րիզմը, բոլոր գույն ու երանգի նացիզմ ու սոցիալիզմները գալիս են Հեգելի ու սրա գաղափարների վրա հիմնված Մար</w:t>
        <w:softHyphen/>
        <w:t>ք</w:t>
        <w:softHyphen/>
        <w:softHyphen/>
        <w:t>սի ու Ֆիխտեի ու այլոց գոր</w:t>
        <w:softHyphen/>
        <w:t>ծերից, իսկ Հեգելի ակունքներն էլ` Պլատո</w:t>
        <w:softHyphen/>
        <w:t>նի ու Հերակլիտոսի գաղա</w:t>
        <w:softHyphen/>
        <w:t>փար</w:t>
        <w:softHyphen/>
        <w:t>ներն են):</w:t>
      </w:r>
    </w:p>
    <w:p>
      <w:pPr>
        <w:pStyle w:val="Normal"/>
        <w:ind w:firstLine="360"/>
        <w:jc w:val="both"/>
        <w:rPr/>
      </w:pPr>
      <w:r>
        <w:rPr>
          <w:rFonts w:cs="Times Armenian" w:ascii="Times Armenian" w:hAnsi="Times Armenian"/>
          <w:b/>
          <w:sz w:val="21"/>
          <w:szCs w:val="21"/>
        </w:rPr>
        <w:t xml:space="preserve">3.ԱՐԻՍՏՈՏԵԼ – </w:t>
      </w:r>
      <w:r>
        <w:rPr>
          <w:rFonts w:cs="Times Armenian" w:ascii="Times Armenian" w:hAnsi="Times Armenian"/>
          <w:b/>
          <w:i/>
          <w:sz w:val="21"/>
          <w:szCs w:val="21"/>
        </w:rPr>
        <w:t>ԱԹԵՆԱԿԱՆ ՀԱՍԱՐԱԿԱՐԳԸ,</w:t>
      </w:r>
      <w:r>
        <w:rPr>
          <w:rFonts w:cs="Times Armenian" w:ascii="Times Armenian" w:hAnsi="Times Armenian"/>
          <w:b/>
          <w:sz w:val="21"/>
          <w:szCs w:val="21"/>
        </w:rPr>
        <w:t xml:space="preserve"> </w:t>
      </w:r>
      <w:r>
        <w:rPr>
          <w:rFonts w:cs="Times Armenian" w:ascii="Times Armenian" w:hAnsi="Times Armenian"/>
          <w:sz w:val="21"/>
          <w:szCs w:val="21"/>
        </w:rPr>
        <w:t>140 էջ, «Հայաս</w:t>
        <w:softHyphen/>
        <w:t>տան», 2000,</w:t>
      </w:r>
      <w:r>
        <w:rPr>
          <w:rFonts w:cs="Times Armenian" w:ascii="Times Armenian" w:hAnsi="Times Armenian"/>
          <w:b/>
          <w:sz w:val="21"/>
          <w:szCs w:val="21"/>
        </w:rPr>
        <w:t xml:space="preserve"> </w:t>
      </w:r>
      <w:r>
        <w:rPr>
          <w:rFonts w:cs="Times Armenian" w:ascii="Times Armenian" w:hAnsi="Times Armenian"/>
          <w:sz w:val="21"/>
          <w:szCs w:val="21"/>
        </w:rPr>
        <w:t>Երևան: (Թարգմանված է անգլերենից հայերեն: Այս գործն Ա</w:t>
        <w:softHyphen/>
        <w:t>րիս</w:t>
        <w:softHyphen/>
        <w:t>տոտելի մեզ հասած միակ «պատմական» աշխատությունն է, ինչը ն</w:t>
        <w:softHyphen/>
        <w:t>վիր</w:t>
        <w:softHyphen/>
        <w:t>ված է Աթենքի սահմանա</w:t>
        <w:softHyphen/>
        <w:t>դրության պատմությանը: Թարգմանու</w:t>
        <w:softHyphen/>
        <w:t>թյանը կըց</w:t>
        <w:softHyphen/>
        <w:t>ված են թարգմանի շղատառ դիտողություն</w:t>
        <w:softHyphen/>
        <w:t>ներն ու ծա</w:t>
        <w:softHyphen/>
        <w:t>նո</w:t>
        <w:softHyphen/>
        <w:t>թա</w:t>
        <w:softHyphen/>
        <w:t>գրու</w:t>
        <w:softHyphen/>
        <w:t>թյունները: Տեղեկություններ կան, որ Արիստոտելի այսպիսի շարադրանքների թիվը եղել է մոտ 158, բայց մեզ միայն սա՛ է հասել: Թերևս այս 158 հատն էլ գրվել է Ա</w:t>
        <w:softHyphen/>
        <w:t>րիս</w:t>
        <w:softHyphen/>
        <w:softHyphen/>
        <w:t>տոտելի հանձնարարությամբ, որոնց հիման վրա էլ նա գրել է իր հիմն</w:t>
        <w:softHyphen/>
        <w:t>ա</w:t>
        <w:softHyphen/>
        <w:t xml:space="preserve">րար գործերից մեկը` </w:t>
      </w:r>
      <w:r>
        <w:rPr>
          <w:rFonts w:cs="Times Armenian" w:ascii="Times Armenian" w:hAnsi="Times Armenian"/>
          <w:b/>
          <w:i/>
          <w:sz w:val="21"/>
          <w:szCs w:val="21"/>
        </w:rPr>
        <w:t>Politica-ն</w:t>
      </w:r>
      <w:r>
        <w:rPr>
          <w:rFonts w:cs="Times Armenian" w:ascii="Times Armenian" w:hAnsi="Times Armenian"/>
          <w:sz w:val="21"/>
          <w:szCs w:val="21"/>
        </w:rPr>
        <w:t xml:space="preserve">): </w:t>
      </w:r>
    </w:p>
    <w:p>
      <w:pPr>
        <w:pStyle w:val="Normal"/>
        <w:ind w:firstLine="360"/>
        <w:jc w:val="both"/>
        <w:rPr/>
      </w:pPr>
      <w:r>
        <w:rPr>
          <w:rFonts w:cs="Times Armenian" w:ascii="Times Armenian" w:hAnsi="Times Armenian"/>
          <w:b/>
          <w:sz w:val="21"/>
          <w:szCs w:val="21"/>
        </w:rPr>
        <w:t xml:space="preserve">4. ՋՈՐՋ ՍՈՐՈՍ – </w:t>
      </w:r>
      <w:r>
        <w:rPr>
          <w:rFonts w:cs="Times Armenian" w:ascii="Times Armenian" w:hAnsi="Times Armenian"/>
          <w:b/>
          <w:i/>
          <w:sz w:val="21"/>
          <w:szCs w:val="21"/>
        </w:rPr>
        <w:t>ԲԱՑ ՀԱՍԱՐԱԿՈՒԹՅՈՒՆԸ</w:t>
      </w:r>
      <w:r>
        <w:rPr>
          <w:rFonts w:cs="Times Armenian" w:ascii="Times Armenian" w:hAnsi="Times Armenian"/>
          <w:i/>
          <w:sz w:val="21"/>
          <w:szCs w:val="21"/>
        </w:rPr>
        <w:t>,</w:t>
      </w:r>
      <w:r>
        <w:rPr>
          <w:rFonts w:cs="Times Armenian" w:ascii="Times Armenian" w:hAnsi="Times Armenian"/>
          <w:sz w:val="21"/>
          <w:szCs w:val="21"/>
        </w:rPr>
        <w:t xml:space="preserve"> 400 էջ, «Հայաստան», 2005, Երևան: (Թարգմանված ` անգլերենից հայերեն: Այս գործն ուսանելի է Սորոսի կենսագրությանն ու կենտրոնական բանկերի կործանարար գոր</w:t>
        <w:softHyphen/>
        <w:t>ծու</w:t>
        <w:softHyphen/>
        <w:t>նեությանը տեղեկանալու տեսան</w:t>
        <w:softHyphen/>
        <w:t>կյունից):</w:t>
      </w:r>
    </w:p>
    <w:p>
      <w:pPr>
        <w:pStyle w:val="Normal"/>
        <w:ind w:firstLine="360"/>
        <w:jc w:val="both"/>
        <w:rPr/>
      </w:pPr>
      <w:r>
        <w:rPr>
          <w:rFonts w:cs="Times Armenian" w:ascii="Times Armenian" w:hAnsi="Times Armenian"/>
          <w:b/>
          <w:sz w:val="21"/>
          <w:szCs w:val="21"/>
        </w:rPr>
        <w:t xml:space="preserve">5. ԷՌՆԵՍՏ ԳԵԼՆԵՐ – </w:t>
      </w:r>
      <w:r>
        <w:rPr>
          <w:rFonts w:cs="Times Armenian" w:ascii="Times Armenian" w:hAnsi="Times Armenian"/>
          <w:b/>
          <w:i/>
          <w:sz w:val="21"/>
          <w:szCs w:val="21"/>
        </w:rPr>
        <w:t>ԱԶԳԵՐՆ ՈՒ ԱԶԳԱՅՆԱԿԱՆՈՒԹՅՈՒՆԸ,</w:t>
      </w:r>
      <w:r>
        <w:rPr>
          <w:rFonts w:cs="Times Armenian" w:ascii="Times Armenian" w:hAnsi="Times Armenian"/>
          <w:sz w:val="21"/>
          <w:szCs w:val="21"/>
        </w:rPr>
        <w:t xml:space="preserve"> 172 էջ, «Հայաստան», 2003, Երևան: (Թարգմանված ` անգլերենից հայերեն):</w:t>
      </w:r>
    </w:p>
    <w:p>
      <w:pPr>
        <w:pStyle w:val="Normal"/>
        <w:ind w:firstLine="360"/>
        <w:jc w:val="both"/>
        <w:rPr/>
      </w:pPr>
      <w:r>
        <w:rPr>
          <w:rFonts w:cs="Times Armenian" w:ascii="Times Armenian" w:hAnsi="Times Armenian"/>
          <w:b/>
          <w:sz w:val="21"/>
          <w:szCs w:val="21"/>
        </w:rPr>
        <w:t xml:space="preserve">6. ՉԱՆԴՐԱՆ ՆԱՅՐ – </w:t>
      </w:r>
      <w:r>
        <w:rPr>
          <w:rFonts w:cs="Times Armenian" w:ascii="Times Armenian" w:hAnsi="Times Armenian"/>
          <w:b/>
          <w:i/>
          <w:sz w:val="21"/>
          <w:szCs w:val="21"/>
        </w:rPr>
        <w:t>ԳՐԱՀՐԱՏԱՐԱԿՈՒԹՅԱՆ ԽԹԱՆՈՒՄԸ, ԳՐՔԻ ՎԱՃԱՌՔԸ ԵՎ ԲԱՇԽՈՒՄԸ,</w:t>
      </w:r>
      <w:r>
        <w:rPr>
          <w:rFonts w:cs="Times Armenian" w:ascii="Times Armenian" w:hAnsi="Times Armenian"/>
          <w:i/>
          <w:sz w:val="21"/>
          <w:szCs w:val="21"/>
        </w:rPr>
        <w:t xml:space="preserve"> </w:t>
      </w:r>
      <w:r>
        <w:rPr>
          <w:rFonts w:cs="Times Armenian" w:ascii="Times Armenian" w:hAnsi="Times Armenian"/>
          <w:sz w:val="21"/>
          <w:szCs w:val="21"/>
        </w:rPr>
        <w:t>184 էջ` A4 ֆորմատով, «Ապոլոն», 2002, UNESCO-ի օժանդակությամբ, Երևան: (Թարգմանված` անգլերենից հայերեն: Այս գիրքը հրատարակչական բիզնեսի ու, մասնավոր առումով, դրա հաշվապահության ու գովազդի մասին է):</w:t>
      </w:r>
    </w:p>
    <w:p>
      <w:pPr>
        <w:pStyle w:val="Normal"/>
        <w:ind w:firstLine="360"/>
        <w:jc w:val="both"/>
        <w:rPr>
          <w:rFonts w:ascii="Times Armenian" w:hAnsi="Times Armenian" w:cs="Times Armenian"/>
          <w:b/>
          <w:sz w:val="21"/>
          <w:szCs w:val="21"/>
        </w:rPr>
      </w:pPr>
      <w:r>
        <w:rPr>
          <w:rFonts w:cs="Times Armenian" w:ascii="Times Armenian" w:hAnsi="Times Armenian"/>
          <w:b/>
          <w:sz w:val="21"/>
          <w:szCs w:val="21"/>
        </w:rPr>
        <w:t>7. ԴԵՄՈԿՐԱՏԻԱՆ ՎԵՐԱՑՆՈ՞ՒՄ Է ԱԶԳԱՅԻՆ ԱՎԱՆԴՈՒՅԹ</w:t>
        <w:softHyphen/>
        <w:t xml:space="preserve">ՆԵՐՆ ՈՒ ԱՊԱԿԱՆՈ՞ՒՄ Է ԲԱՐՔԵՐԸ, </w:t>
      </w:r>
      <w:r>
        <w:rPr>
          <w:rFonts w:cs="Times Armenian" w:ascii="Times Armenian" w:hAnsi="Times Armenian"/>
          <w:sz w:val="21"/>
          <w:szCs w:val="21"/>
        </w:rPr>
        <w:t>«Գարուն», # 3, 2004, Երևան: (Այս հոդվածը պատասխանում է վերնագրի հարցին ու պատմում է Հին Աշխարհի ու մասամբ Հին Հայաստանի այն ա</w:t>
        <w:softHyphen/>
        <w:t>վանդույթ</w:t>
        <w:softHyphen/>
        <w:t xml:space="preserve">ների ու բարքերի մասին, որոնք, այսօրվա տեսանկյունից, ուղղակի գարշելի էին): </w:t>
      </w:r>
    </w:p>
    <w:p>
      <w:pPr>
        <w:pStyle w:val="Normal"/>
        <w:ind w:firstLine="360"/>
        <w:jc w:val="both"/>
        <w:rPr>
          <w:rFonts w:ascii="Times Armenian" w:hAnsi="Times Armenian" w:cs="Times Armenian"/>
          <w:b/>
          <w:sz w:val="21"/>
          <w:szCs w:val="21"/>
        </w:rPr>
      </w:pPr>
      <w:r>
        <w:rPr>
          <w:rFonts w:cs="Times Armenian" w:ascii="Times Armenian" w:hAnsi="Times Armenian"/>
          <w:b/>
          <w:sz w:val="21"/>
          <w:szCs w:val="21"/>
        </w:rPr>
        <w:t xml:space="preserve">8. ԷԴՎԱՐԴ ՄՈՐԳԱՆ ՖՈՐՍՏԵՐ – ԻՆՉԻ՞Ն ԵՄ ՀԱՎԱՏՈՒՄ, </w:t>
      </w:r>
      <w:r>
        <w:rPr>
          <w:rFonts w:cs="Times Armenian" w:ascii="Times Armenian" w:hAnsi="Times Armenian"/>
          <w:sz w:val="21"/>
          <w:szCs w:val="21"/>
        </w:rPr>
        <w:t>«Գա</w:t>
        <w:softHyphen/>
        <w:t>րուն», # 1, 2000, Երևան: 20-րդ դարի անգլիացի նշանավոր գրողի այս հոդ</w:t>
        <w:softHyphen/>
        <w:t>վածը նվիրված է լիբերալիզմին: Թարգմանությունը` անգլերենից:</w:t>
      </w:r>
    </w:p>
    <w:p>
      <w:pPr>
        <w:pStyle w:val="Normal"/>
        <w:ind w:firstLine="360"/>
        <w:jc w:val="both"/>
        <w:rPr/>
      </w:pPr>
      <w:r>
        <w:rPr>
          <w:rFonts w:cs="Times Armenian" w:ascii="Times Armenian" w:hAnsi="Times Armenian"/>
          <w:b/>
          <w:i/>
          <w:sz w:val="21"/>
          <w:szCs w:val="21"/>
        </w:rPr>
        <w:t>9. ԿՀԱՐԱՏԵՎԻ՞ ԱՐԴՅՈՔ ՄԵՐ ՔԱՂԱՔԱԿՐԹՈՒԹՅՈՒՆԸ,</w:t>
      </w:r>
      <w:r>
        <w:rPr>
          <w:rFonts w:cs="Times Armenian" w:ascii="Times Armenian" w:hAnsi="Times Armenian"/>
          <w:sz w:val="21"/>
          <w:szCs w:val="21"/>
        </w:rPr>
        <w:t xml:space="preserve"> «Գա</w:t>
        <w:softHyphen/>
        <w:t>րուն», # 5-6, 2002, Երևան: (Այս հոդվածը մեր քաղաքակրթության ամենա</w:t>
        <w:softHyphen/>
        <w:t xml:space="preserve">նշանավոր մտածողի` </w:t>
      </w:r>
      <w:r>
        <w:rPr>
          <w:rFonts w:cs="Times Armenian" w:ascii="Times Armenian" w:hAnsi="Times Armenian"/>
          <w:b/>
          <w:sz w:val="21"/>
          <w:szCs w:val="21"/>
        </w:rPr>
        <w:t>Ֆրիդրիխ Ավգուստ ֆոն Հայեկի</w:t>
      </w:r>
      <w:r>
        <w:rPr>
          <w:rFonts w:cs="Times Armenian" w:ascii="Times Armenian" w:hAnsi="Times Armenian"/>
          <w:sz w:val="21"/>
          <w:szCs w:val="21"/>
        </w:rPr>
        <w:t xml:space="preserve"> ա՛յն դրույթ</w:t>
        <w:softHyphen/>
        <w:t>ների հա</w:t>
        <w:softHyphen/>
        <w:t>կիրճ շարադրանքն է, որոնց եթե Աշխարհը չհետևի, անպայման կկոր</w:t>
        <w:softHyphen/>
        <w:t>ծանվի, այսօրվա ճգնաժամի պես մի ճգնաժամի հետևանքով):</w:t>
      </w:r>
    </w:p>
    <w:p>
      <w:pPr>
        <w:pStyle w:val="Normal"/>
        <w:ind w:firstLine="360"/>
        <w:jc w:val="both"/>
        <w:rPr/>
      </w:pPr>
      <w:r>
        <w:rPr>
          <w:rFonts w:cs="Times Armenian" w:ascii="Times Armenian" w:hAnsi="Times Armenian"/>
          <w:b/>
          <w:i/>
          <w:sz w:val="21"/>
          <w:szCs w:val="21"/>
        </w:rPr>
        <w:t>10. ՆԵՐԿԱՅԻ ՈՒ ԱՊԱԳԱՅԻ ԵՐԿՈՒ ԱՄԵՆԱԿԱՐԵՎՈՐ ԳԻՐՔԸ</w:t>
      </w:r>
      <w:r>
        <w:rPr>
          <w:rFonts w:cs="Times Armenian" w:ascii="Times Armenian" w:hAnsi="Times Armenian"/>
          <w:sz w:val="21"/>
          <w:szCs w:val="21"/>
        </w:rPr>
        <w:t>, «Հայաստանի Հանրապետություն», # # 110-112, 2000, Երևան: (Այս  հոդ</w:t>
        <w:softHyphen/>
        <w:t>վա</w:t>
        <w:softHyphen/>
        <w:t xml:space="preserve">ծը նախորդ կետում նշված </w:t>
      </w:r>
      <w:r>
        <w:rPr>
          <w:rFonts w:cs="Times Armenian" w:ascii="Times Armenian" w:hAnsi="Times Armenian"/>
          <w:b/>
          <w:sz w:val="21"/>
          <w:szCs w:val="21"/>
        </w:rPr>
        <w:t>Ֆ. Ա. Հայեկի</w:t>
      </w:r>
      <w:r>
        <w:rPr>
          <w:rFonts w:cs="Times Armenian" w:ascii="Times Armenian" w:hAnsi="Times Armenian"/>
          <w:sz w:val="21"/>
          <w:szCs w:val="21"/>
        </w:rPr>
        <w:t xml:space="preserve"> </w:t>
      </w:r>
      <w:r>
        <w:rPr>
          <w:rFonts w:cs="Times Armenian" w:ascii="Times Armenian" w:hAnsi="Times Armenian"/>
          <w:b/>
          <w:i/>
          <w:sz w:val="21"/>
          <w:szCs w:val="21"/>
        </w:rPr>
        <w:t xml:space="preserve">«Ճորտության ուղին»,  </w:t>
      </w:r>
      <w:r>
        <w:rPr>
          <w:rFonts w:cs="Times Armenian" w:ascii="Times Armenian" w:hAnsi="Times Armenian"/>
          <w:sz w:val="21"/>
          <w:szCs w:val="21"/>
        </w:rPr>
        <w:t xml:space="preserve"> ու սըր </w:t>
      </w:r>
      <w:r>
        <w:rPr>
          <w:rFonts w:cs="Times Armenian" w:ascii="Times Armenian" w:hAnsi="Times Armenian"/>
          <w:b/>
          <w:sz w:val="21"/>
          <w:szCs w:val="21"/>
        </w:rPr>
        <w:t>Կառլ Ռեյմունդ Պոպերի</w:t>
      </w:r>
      <w:r>
        <w:rPr>
          <w:rFonts w:cs="Times Armenian" w:ascii="Times Armenian" w:hAnsi="Times Armenian"/>
          <w:sz w:val="21"/>
          <w:szCs w:val="21"/>
        </w:rPr>
        <w:t xml:space="preserve"> </w:t>
      </w:r>
      <w:r>
        <w:rPr>
          <w:rFonts w:cs="Times Armenian" w:ascii="Times Armenian" w:hAnsi="Times Armenian"/>
          <w:b/>
          <w:i/>
          <w:sz w:val="21"/>
          <w:szCs w:val="21"/>
        </w:rPr>
        <w:t>«Բաց հասարակությունն ու դրա թշնամի</w:t>
        <w:softHyphen/>
        <w:t>նե</w:t>
        <w:softHyphen/>
        <w:t>րը»</w:t>
      </w:r>
      <w:r>
        <w:rPr>
          <w:rFonts w:cs="Times Armenian" w:ascii="Times Armenian" w:hAnsi="Times Armenian"/>
          <w:sz w:val="21"/>
          <w:szCs w:val="21"/>
        </w:rPr>
        <w:t xml:space="preserve"> գրքերի մասին է):</w:t>
      </w:r>
    </w:p>
    <w:p>
      <w:pPr>
        <w:pStyle w:val="Normal"/>
        <w:ind w:firstLine="360"/>
        <w:jc w:val="both"/>
        <w:rPr/>
      </w:pPr>
      <w:r>
        <w:rPr>
          <w:rFonts w:cs="Times Armenian" w:ascii="Times Armenian" w:hAnsi="Times Armenian"/>
          <w:b/>
          <w:i/>
          <w:sz w:val="21"/>
          <w:szCs w:val="21"/>
        </w:rPr>
        <w:t xml:space="preserve">11. </w:t>
      </w:r>
      <w:r>
        <w:rPr>
          <w:rFonts w:cs="Times Armenian" w:ascii="Times Armenian" w:hAnsi="Times Armenian"/>
          <w:b/>
          <w:i/>
          <w:iCs/>
          <w:sz w:val="21"/>
          <w:szCs w:val="21"/>
        </w:rPr>
        <w:t>“Sir, Geben Sie Gedankenfreiheit”,</w:t>
      </w:r>
      <w:r>
        <w:rPr>
          <w:rFonts w:cs="Times Armenian" w:ascii="Times Armenian" w:hAnsi="Times Armenian"/>
          <w:iCs/>
          <w:sz w:val="21"/>
          <w:szCs w:val="21"/>
        </w:rPr>
        <w:t xml:space="preserve"> «Գարուն», # 8, 2002, Երևան: (Այս հայերեն հոդվածը Հայաստանի գրահրատարակչության ցավոտ խնդիրների մասին է):</w:t>
      </w:r>
    </w:p>
    <w:p>
      <w:pPr>
        <w:pStyle w:val="Normal"/>
        <w:ind w:firstLine="360"/>
        <w:jc w:val="both"/>
        <w:rPr/>
      </w:pPr>
      <w:r>
        <w:rPr>
          <w:rFonts w:cs="Times Armenian" w:ascii="Times Armenian" w:hAnsi="Times Armenian"/>
          <w:b/>
          <w:i/>
          <w:iCs/>
          <w:sz w:val="21"/>
          <w:szCs w:val="21"/>
        </w:rPr>
        <w:t>12. ԱՄԵՆԱԹԱՆԿ ԲԱՆԸ ԷՍ ԱՐԵՎԻ ՏԱԿ,</w:t>
      </w:r>
      <w:r>
        <w:rPr>
          <w:rFonts w:cs="Times Armenian" w:ascii="Times Armenian" w:hAnsi="Times Armenian"/>
          <w:iCs/>
          <w:sz w:val="21"/>
          <w:szCs w:val="21"/>
        </w:rPr>
        <w:t xml:space="preserve"> «Գարուն», # 10, 1999, Ե</w:t>
        <w:softHyphen/>
        <w:t>րևան: (Այս հոդվածը անհատական ազատության, ու այսպես կոչված «ազ</w:t>
        <w:softHyphen/>
        <w:t>գային միաբանության» ու «ազգային գաղափարախոսության» սնանկության մասին է):</w:t>
      </w:r>
    </w:p>
    <w:p>
      <w:pPr>
        <w:pStyle w:val="Normal"/>
        <w:ind w:firstLine="360"/>
        <w:jc w:val="both"/>
        <w:rPr/>
      </w:pPr>
      <w:r>
        <w:rPr>
          <w:rFonts w:cs="Times Armenian" w:ascii="Times Armenian" w:hAnsi="Times Armenian"/>
          <w:b/>
          <w:i/>
          <w:iCs/>
          <w:sz w:val="21"/>
          <w:szCs w:val="21"/>
        </w:rPr>
        <w:t>13. ՏԱՐՕՐԻՆԱԿ ԹՎԱԲԱՆՈՒԹՅՈՒՆ» ԿԱՄ 1&gt;1000-ԻՑ,</w:t>
      </w:r>
      <w:r>
        <w:rPr>
          <w:rFonts w:cs="Times Armenian" w:ascii="Times Armenian" w:hAnsi="Times Armenian"/>
          <w:iCs/>
          <w:sz w:val="21"/>
          <w:szCs w:val="21"/>
        </w:rPr>
        <w:t xml:space="preserve"> «Անկա</w:t>
        <w:softHyphen/>
        <w:t>խություն», # 36 (247), (247), 1992, Երևան: (Այս հոդվածը նվիրված է ինտե</w:t>
        <w:softHyphen/>
        <w:t>լեկտուալների դերին ու պետության վերաբերմունքին սրանց հանդեպ):</w:t>
      </w:r>
    </w:p>
    <w:p>
      <w:pPr>
        <w:pStyle w:val="Normal"/>
        <w:ind w:firstLine="360"/>
        <w:jc w:val="both"/>
        <w:rPr/>
      </w:pPr>
      <w:r>
        <w:rPr>
          <w:rFonts w:cs="Times Armenian" w:ascii="Times Armenian" w:hAnsi="Times Armenian"/>
          <w:b/>
          <w:i/>
          <w:iCs/>
          <w:sz w:val="21"/>
          <w:szCs w:val="21"/>
        </w:rPr>
        <w:t>14. ԴԵՄՈԿՐԱՏԻԱ՞Ն ԷՐ ՄԵՐ ՈՒԶԱԾԸ,</w:t>
      </w:r>
      <w:r>
        <w:rPr>
          <w:rFonts w:cs="Times Armenian" w:ascii="Times Armenian" w:hAnsi="Times Armenian"/>
          <w:iCs/>
          <w:sz w:val="21"/>
          <w:szCs w:val="21"/>
        </w:rPr>
        <w:t xml:space="preserve"> «Անկախություն», # 36 (249), 1992, Երևան: (Այս հոդվածը պնդում է, թե 1988-ից սկսած` մենք երբեք էլ հե</w:t>
        <w:softHyphen/>
        <w:t>տա</w:t>
        <w:softHyphen/>
        <w:t>մուտ չենք եղել դեմոկրատիային):</w:t>
      </w:r>
    </w:p>
    <w:p>
      <w:pPr>
        <w:pStyle w:val="Normal"/>
        <w:ind w:firstLine="360"/>
        <w:jc w:val="both"/>
        <w:rPr/>
      </w:pPr>
      <w:r>
        <w:rPr>
          <w:rFonts w:cs="Times Armenian" w:ascii="Times Armenian" w:hAnsi="Times Armenian"/>
          <w:b/>
          <w:i/>
          <w:iCs/>
          <w:sz w:val="21"/>
          <w:szCs w:val="21"/>
        </w:rPr>
        <w:t>15. Ի՞ՆՉ Է ՍՈՑԻԱԼԻԶՄԸ,</w:t>
      </w:r>
      <w:r>
        <w:rPr>
          <w:rFonts w:cs="Times Armenian" w:ascii="Times Armenian" w:hAnsi="Times Armenian"/>
          <w:iCs/>
          <w:sz w:val="21"/>
          <w:szCs w:val="21"/>
        </w:rPr>
        <w:t xml:space="preserve"> «Անկախություն», # 39 (250), 1992, Երևան: (Այս հոդվածը, հակիրճ պատասխանելով վերնագրի հարցին, ցույց է տալիս սոցիա</w:t>
        <w:softHyphen/>
        <w:t>լիզմի անխուսափ կործանարարությունը):</w:t>
      </w:r>
    </w:p>
    <w:p>
      <w:pPr>
        <w:pStyle w:val="Normal"/>
        <w:ind w:end="57" w:firstLine="360"/>
        <w:jc w:val="both"/>
        <w:rPr>
          <w:rFonts w:ascii="Times Armenian" w:hAnsi="Times Armenian" w:cs="Times Armenian"/>
          <w:sz w:val="21"/>
          <w:szCs w:val="21"/>
        </w:rPr>
      </w:pPr>
      <w:r>
        <w:rPr>
          <w:rFonts w:cs="Times Armenian" w:ascii="Times Armenian" w:hAnsi="Times Armenian"/>
          <w:b/>
          <w:i/>
          <w:sz w:val="21"/>
          <w:szCs w:val="21"/>
        </w:rPr>
        <w:t>16. ՀԱՅԱԳԻՏՈՒԹՅԱՆ ԱՄԵՆԱՈՂԲԵՐԳԱԿԱՆ ՈՒ ԱՄԵՆԱԽԱՅ</w:t>
        <w:softHyphen/>
        <w:t>ՏԱՌԱԿ ԷՋԸ,</w:t>
      </w:r>
      <w:r>
        <w:rPr>
          <w:rFonts w:cs="Times Armenian" w:ascii="Times Armenian" w:hAnsi="Times Armenian"/>
        </w:rPr>
        <w:t xml:space="preserve"> </w:t>
      </w:r>
      <w:r>
        <w:rPr>
          <w:rFonts w:cs="Times Armenian" w:ascii="Times Armenian" w:hAnsi="Times Armenian"/>
          <w:sz w:val="21"/>
          <w:szCs w:val="21"/>
        </w:rPr>
        <w:t>«Չորրորդ իշխանություն», ապրիլի 18-ի ու 21-ի հա</w:t>
        <w:softHyphen/>
        <w:t>մար</w:t>
        <w:softHyphen/>
        <w:t>ները, 2006, Երևան: (Այս հոդվածն ասում է, որ վերջին 73 տա</w:t>
        <w:softHyphen/>
        <w:t xml:space="preserve">րում հայերն ունեն երկու </w:t>
      </w:r>
      <w:r>
        <w:rPr>
          <w:rFonts w:cs="Times Armenian" w:ascii="Times Armenian" w:hAnsi="Times Armenian"/>
          <w:b/>
          <w:i/>
          <w:sz w:val="21"/>
          <w:szCs w:val="21"/>
        </w:rPr>
        <w:t>իրար լրիվ հակասող</w:t>
      </w:r>
      <w:r>
        <w:rPr>
          <w:rFonts w:cs="Times Armenian" w:ascii="Times Armenian" w:hAnsi="Times Armenian"/>
          <w:sz w:val="21"/>
          <w:szCs w:val="21"/>
        </w:rPr>
        <w:t xml:space="preserve"> քերականություն, ու որ այս փաստը ոչ մեկին չի հուզում):</w:t>
      </w:r>
    </w:p>
    <w:p>
      <w:pPr>
        <w:pStyle w:val="Normal"/>
        <w:ind w:end="57" w:firstLine="360"/>
        <w:jc w:val="both"/>
        <w:rPr>
          <w:rFonts w:ascii="Times Armenian" w:hAnsi="Times Armenian" w:cs="Times Armenian"/>
        </w:rPr>
      </w:pPr>
      <w:r>
        <w:rPr>
          <w:rFonts w:cs="Times Armenian" w:ascii="Times Armenian" w:hAnsi="Times Armenian"/>
          <w:b/>
          <w:i/>
          <w:sz w:val="21"/>
          <w:szCs w:val="21"/>
        </w:rPr>
        <w:t>17. «ՋՈՆԳՈԼԻԶՄԸ»,</w:t>
      </w:r>
      <w:r>
        <w:rPr>
          <w:rFonts w:cs="Times Armenian" w:ascii="Times Armenian" w:hAnsi="Times Armenian"/>
        </w:rPr>
        <w:t xml:space="preserve"> </w:t>
      </w:r>
      <w:r>
        <w:rPr>
          <w:rFonts w:cs="Times Armenian" w:ascii="Times Armenian" w:hAnsi="Times Armenian"/>
          <w:sz w:val="21"/>
          <w:szCs w:val="21"/>
        </w:rPr>
        <w:t>«Աղբյուր», # 3; 4, 1999, Երևան: (Այս հոդ</w:t>
        <w:softHyphen/>
        <w:t>վա</w:t>
        <w:softHyphen/>
        <w:t xml:space="preserve">ծում հայ իրականության մեջ առաջին անգամ </w:t>
      </w:r>
      <w:r>
        <w:rPr>
          <w:rFonts w:cs="Times Armenian" w:ascii="Times Armenian" w:hAnsi="Times Armenian"/>
          <w:b/>
          <w:i/>
          <w:sz w:val="21"/>
          <w:szCs w:val="21"/>
        </w:rPr>
        <w:t>հստակ</w:t>
      </w:r>
      <w:r>
        <w:rPr>
          <w:rFonts w:cs="Times Armenian" w:ascii="Times Armenian" w:hAnsi="Times Armenian"/>
          <w:sz w:val="21"/>
          <w:szCs w:val="21"/>
        </w:rPr>
        <w:t xml:space="preserve"> ձևա</w:t>
        <w:softHyphen/>
        <w:t>կերպ</w:t>
        <w:softHyphen/>
        <w:t xml:space="preserve">վել է </w:t>
      </w:r>
      <w:r>
        <w:rPr>
          <w:rFonts w:cs="Times Armenian" w:ascii="Times Armenian" w:hAnsi="Times Armenian"/>
          <w:b/>
          <w:i/>
          <w:sz w:val="21"/>
          <w:szCs w:val="21"/>
        </w:rPr>
        <w:t>Լեզվի Գլխավոր Օրենքը</w:t>
      </w:r>
      <w:r>
        <w:rPr>
          <w:rFonts w:cs="Times Armenian" w:ascii="Times Armenian" w:hAnsi="Times Armenian"/>
          <w:sz w:val="21"/>
          <w:szCs w:val="21"/>
        </w:rPr>
        <w:t>):</w:t>
      </w:r>
    </w:p>
    <w:p>
      <w:pPr>
        <w:pStyle w:val="Normal"/>
        <w:ind w:end="57" w:firstLine="360"/>
        <w:jc w:val="both"/>
        <w:rPr>
          <w:rFonts w:ascii="Times Armenian" w:hAnsi="Times Armenian" w:cs="Times Armenian"/>
          <w:sz w:val="21"/>
          <w:szCs w:val="21"/>
        </w:rPr>
      </w:pPr>
      <w:r>
        <w:rPr>
          <w:rFonts w:cs="Times Armenian" w:ascii="Times Armenian" w:hAnsi="Times Armenian"/>
          <w:b/>
          <w:i/>
          <w:sz w:val="21"/>
          <w:szCs w:val="21"/>
        </w:rPr>
        <w:t xml:space="preserve">18. «ԱՐԵՎԵԼԱՀԱՅ ԳՐԱԿԱՆ ԼԵԶՈՒՆ 1-3, </w:t>
      </w:r>
      <w:r>
        <w:rPr>
          <w:rFonts w:cs="Times Armenian" w:ascii="Times Armenian" w:hAnsi="Times Armenian"/>
          <w:sz w:val="21"/>
          <w:szCs w:val="21"/>
        </w:rPr>
        <w:t>ապրիլի 10-ի, 11-ի ու 14-ի համարները, «Երկիր»,1992, Երևան: (Այս հոդվածում հայ ի</w:t>
        <w:softHyphen/>
        <w:t>րա</w:t>
        <w:softHyphen/>
        <w:softHyphen/>
        <w:t>կա</w:t>
        <w:softHyphen/>
        <w:t xml:space="preserve">նության մեջ առաջին անգամ </w:t>
      </w:r>
      <w:r>
        <w:rPr>
          <w:rFonts w:cs="Times Armenian" w:ascii="Times Armenian" w:hAnsi="Times Armenian"/>
          <w:b/>
          <w:i/>
          <w:sz w:val="21"/>
          <w:szCs w:val="21"/>
        </w:rPr>
        <w:t>անբացահայտ</w:t>
      </w:r>
      <w:r>
        <w:rPr>
          <w:rFonts w:cs="Times Armenian" w:ascii="Times Armenian" w:hAnsi="Times Armenian"/>
          <w:sz w:val="21"/>
          <w:szCs w:val="21"/>
        </w:rPr>
        <w:t xml:space="preserve"> ձևակերպվել է </w:t>
      </w:r>
      <w:r>
        <w:rPr>
          <w:rFonts w:cs="Times Armenian" w:ascii="Times Armenian" w:hAnsi="Times Armenian"/>
          <w:b/>
          <w:i/>
          <w:sz w:val="21"/>
          <w:szCs w:val="21"/>
        </w:rPr>
        <w:t>Լեզվի Գլխավոր Օրեն</w:t>
        <w:softHyphen/>
        <w:t>քը</w:t>
      </w:r>
      <w:r>
        <w:rPr>
          <w:rFonts w:cs="Times Armenian" w:ascii="Times Armenian" w:hAnsi="Times Armenian"/>
          <w:sz w:val="21"/>
          <w:szCs w:val="21"/>
        </w:rPr>
        <w:t>):</w:t>
      </w:r>
    </w:p>
    <w:p>
      <w:pPr>
        <w:pStyle w:val="Normal"/>
        <w:jc w:val="both"/>
        <w:rPr>
          <w:rFonts w:ascii="Times Armenian" w:hAnsi="Times Armenian" w:cs="Times Armenian"/>
          <w:sz w:val="21"/>
          <w:szCs w:val="21"/>
        </w:rPr>
      </w:pPr>
      <w:r>
        <w:rPr>
          <w:rFonts w:cs="Times Armenian" w:ascii="Times Armenian" w:hAnsi="Times Armenian"/>
          <w:sz w:val="21"/>
          <w:szCs w:val="21"/>
        </w:rPr>
      </w:r>
    </w:p>
    <w:p>
      <w:pPr>
        <w:pStyle w:val="Normal"/>
        <w:jc w:val="end"/>
        <w:rPr>
          <w:rFonts w:ascii="Times Armenian" w:hAnsi="Times Armenian" w:cs="Arial"/>
          <w:b/>
          <w:i/>
          <w:i/>
          <w:sz w:val="21"/>
          <w:szCs w:val="21"/>
        </w:rPr>
      </w:pPr>
      <w:r>
        <w:rPr>
          <w:rFonts w:cs="Times Armenian" w:ascii="Times Armenian" w:hAnsi="Times Armenian"/>
          <w:b/>
          <w:i/>
          <w:sz w:val="21"/>
          <w:szCs w:val="21"/>
        </w:rPr>
        <w:t xml:space="preserve">Հրատարակիչ, 2008, </w:t>
      </w:r>
      <w:r>
        <w:rPr>
          <w:rFonts w:cs="Arial" w:ascii="Times Armenian" w:hAnsi="Times Armenian"/>
          <w:b/>
          <w:i/>
          <w:sz w:val="21"/>
          <w:szCs w:val="21"/>
        </w:rPr>
        <w:t>Երևան</w:t>
      </w:r>
      <w:r>
        <w:br w:type="page"/>
      </w:r>
    </w:p>
    <w:p>
      <w:pPr>
        <w:pStyle w:val="Heading1"/>
        <w:numPr>
          <w:ilvl w:val="0"/>
          <w:numId w:val="0"/>
        </w:numPr>
        <w:ind w:start="0" w:hanging="0"/>
        <w:jc w:val="center"/>
        <w:rPr>
          <w:rFonts w:ascii="Times Armenian" w:hAnsi="Times Armenian" w:cs="Times Armenian"/>
        </w:rPr>
      </w:pPr>
      <w:bookmarkStart w:id="1" w:name="__RefHeading___Toc409540299"/>
      <w:bookmarkEnd w:id="1"/>
      <w:r>
        <w:rPr>
          <w:rFonts w:cs="Times Armenian" w:ascii="Times Armenian" w:hAnsi="Times Armenian"/>
        </w:rPr>
        <w:t>ՆԱԽԱԲԱՆ</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r>
    </w:p>
    <w:p>
      <w:pPr>
        <w:pStyle w:val="Normal"/>
        <w:ind w:firstLine="360"/>
        <w:jc w:val="both"/>
        <w:rPr>
          <w:rFonts w:ascii="Times Armenian" w:hAnsi="Times Armenian" w:cs="Times Armenian"/>
          <w:b/>
          <w:i/>
          <w:i/>
          <w:sz w:val="18"/>
          <w:szCs w:val="18"/>
        </w:rPr>
      </w:pPr>
      <w:r>
        <w:rPr>
          <w:rFonts w:cs="Times Armenian" w:ascii="Times Armenian" w:hAnsi="Times Armenian"/>
          <w:b/>
          <w:i/>
          <w:sz w:val="18"/>
          <w:szCs w:val="18"/>
        </w:rPr>
        <w:t>Սկզբում այս գիրքը գրել էի Երևանի բարբառի վրա հիմնված գրական մի ոճով, ինչով արդեն մոտ երկու տասնամյակ է, ինչ գրում եմ իմ գործերն ու դրանք մեծ մասամբ դնում եմ դարակներս, որովհետև հրատարակիչները խիստ դժկամությամբ են ընդունում դրանք: Հետո, դաս քաղելով դառը փորձից, ու հետևելով մտերիմներիս ու մանավանդ` «Լուսա</w:t>
        <w:softHyphen/>
        <w:t>բաց» հրատարակչության տնօրեն Վիտալի Ասլանյանի խորհրդին, գրքիս դատողություն</w:t>
        <w:softHyphen/>
        <w:t>ների ու մեկնությունների լեզուն լրիվ փոխեցի ու հարմարեցրի այսօրվա գրական ոճերին, թարգ</w:t>
        <w:softHyphen/>
        <w:t xml:space="preserve">մանություններիս լեզուն թողնելով նույնը: </w:t>
      </w:r>
    </w:p>
    <w:p>
      <w:pPr>
        <w:pStyle w:val="Normal"/>
        <w:ind w:firstLine="360"/>
        <w:jc w:val="both"/>
        <w:rPr>
          <w:rFonts w:ascii="Times Armenian" w:hAnsi="Times Armenian" w:cs="Times Armenian"/>
          <w:b/>
          <w:i/>
          <w:i/>
          <w:sz w:val="18"/>
          <w:szCs w:val="18"/>
        </w:rPr>
      </w:pPr>
      <w:r>
        <w:rPr>
          <w:rFonts w:cs="Times Armenian" w:ascii="Times Armenian" w:hAnsi="Times Armenian"/>
          <w:b/>
          <w:i/>
          <w:sz w:val="18"/>
          <w:szCs w:val="18"/>
        </w:rPr>
        <w:t>Ասում եմ` «հարմարեցրի», որովհետև իմ անհատական ոճից ահագին բան է մնացել փոխածիս մեջ: Ու իմ այս գրքի լեզուն, չհաշված մնացած մանր-մունր տարբերու</w:t>
        <w:softHyphen/>
        <w:t>թյուն</w:t>
        <w:softHyphen/>
        <w:t>ները, գրական ոճերից տարբերվում է մանավանդ հետևյալ երեք քերականական ձևով (բա</w:t>
        <w:softHyphen/>
        <w:t xml:space="preserve">ցատրում եմ օրինակներով, առանց կանոն ու տերմինի): </w:t>
      </w:r>
    </w:p>
    <w:p>
      <w:pPr>
        <w:pStyle w:val="Normal"/>
        <w:ind w:firstLine="360"/>
        <w:jc w:val="both"/>
        <w:rPr/>
      </w:pPr>
      <w:r>
        <w:rPr>
          <w:rFonts w:cs="Times Armenian" w:ascii="Times Armenian" w:hAnsi="Times Armenian"/>
          <w:b/>
          <w:i/>
          <w:sz w:val="18"/>
          <w:szCs w:val="18"/>
        </w:rPr>
        <w:t>1. Գրում եմ ՝ «ուզում եմ խաղամ, փորձել եմ կիրառեմ, կարող ես գրկես» փոխանակ՝ «ուզում եմ խաղալ, փորձել եմ կիրառել, կարող ես գրկել» ձևերի, որ գալիս են օտար լեզուներից (մեծ մասամբ` ռուսերենից, շատ-շատ քիչ էլ` գրաբարից), ու շեղված են հայե</w:t>
        <w:softHyphen/>
        <w:t>րեն եղա</w:t>
        <w:softHyphen/>
        <w:t>նա</w:t>
        <w:softHyphen/>
        <w:t>կավոր այսօրվա խոսքերի ընդհանուր հարացույցից, ու սրա համար էլ` խորթ են կենդա</w:t>
        <w:softHyphen/>
        <w:t>նի հայե</w:t>
        <w:softHyphen/>
        <w:t>րենին, այսինքն, ուղղակի հայերեն չեն:</w:t>
      </w:r>
    </w:p>
    <w:p>
      <w:pPr>
        <w:pStyle w:val="Normal"/>
        <w:ind w:firstLine="360"/>
        <w:jc w:val="both"/>
        <w:rPr/>
      </w:pPr>
      <w:r>
        <w:rPr>
          <w:rFonts w:cs="Times Armenian" w:ascii="Times Armenian" w:hAnsi="Times Armenian"/>
          <w:b/>
          <w:i/>
          <w:sz w:val="18"/>
          <w:szCs w:val="18"/>
        </w:rPr>
        <w:t>2. Գրում եմ՝ «գրկի՛, փարատի՛, զառանցի՛» ևն, փոխանակ՝ «գրկիր, փարա</w:t>
        <w:softHyphen/>
        <w:t>տիր, զա</w:t>
        <w:softHyphen/>
        <w:t>ռանցիր» ևն ձևերի:</w:t>
      </w:r>
    </w:p>
    <w:p>
      <w:pPr>
        <w:pStyle w:val="Normal"/>
        <w:ind w:firstLine="360"/>
        <w:jc w:val="both"/>
        <w:rPr/>
      </w:pPr>
      <w:r>
        <w:rPr>
          <w:rFonts w:cs="Times Armenian" w:ascii="Times Armenian" w:hAnsi="Times Armenian"/>
          <w:b/>
          <w:i/>
          <w:sz w:val="18"/>
          <w:szCs w:val="18"/>
        </w:rPr>
        <w:t>3. Գրում եմ՝ «Լռի՛, լռե՛ք, չծխե՛ք, մի՛ ծխի, մի՛ ծխեք, հիշի՛» ևն, փոխանակ՝ «լռե՛լ, չծը</w:t>
        <w:softHyphen/>
        <w:t>խե՛լ, հիշե՛լ» օտարամուտ (ռուսերենից փոխառած) ձևերի:</w:t>
      </w:r>
    </w:p>
    <w:p>
      <w:pPr>
        <w:pStyle w:val="Normal"/>
        <w:ind w:firstLine="360"/>
        <w:jc w:val="both"/>
        <w:rPr/>
      </w:pPr>
      <w:r>
        <w:rPr>
          <w:rFonts w:cs="Times Armenian" w:ascii="Times Armenian" w:hAnsi="Times Armenian"/>
          <w:b/>
          <w:i/>
          <w:sz w:val="18"/>
          <w:szCs w:val="18"/>
        </w:rPr>
        <w:t>Այս ձևերի այսօր ընդունված գրական նմանակներն ուղղակի անըն</w:t>
        <w:softHyphen/>
        <w:t>դունելի են, որովհետև սրանցից 3-րդ կետի գրական ձևերն ուղղակի հայերեն չեն, իսկ երկրորդ կետի ձևերն էլ մեռած են: Անընդունելի են այն պարզ ու ակնհայտ պատճառով, որ հայերի մեծագույն մասը դրանք իր խոսքի մեջ չի գործածում ու երբեք էլ չի գործածել:</w:t>
      </w:r>
    </w:p>
    <w:p>
      <w:pPr>
        <w:pStyle w:val="Normal"/>
        <w:ind w:firstLine="360"/>
        <w:jc w:val="both"/>
        <w:rPr>
          <w:rFonts w:ascii="Times Armenian" w:hAnsi="Times Armenian" w:cs="Times Armenian"/>
          <w:b/>
          <w:i/>
          <w:i/>
          <w:sz w:val="18"/>
          <w:szCs w:val="18"/>
        </w:rPr>
      </w:pPr>
      <w:r>
        <w:rPr>
          <w:rFonts w:cs="Times Armenian" w:ascii="Times Armenian" w:hAnsi="Times Armenian"/>
          <w:b/>
          <w:i/>
          <w:sz w:val="18"/>
          <w:szCs w:val="18"/>
        </w:rPr>
        <w:t>Ով ուզում է իմանա, թե սկզբում ինչ փոփոխություններ էի արել, թող կարդա այս գրքի 8-10-րդ վերնագրերը:</w:t>
      </w:r>
    </w:p>
    <w:p>
      <w:pPr>
        <w:pStyle w:val="Normal"/>
        <w:ind w:firstLine="360"/>
        <w:jc w:val="both"/>
        <w:rPr/>
      </w:pPr>
      <w:r>
        <w:rPr>
          <w:rFonts w:cs="Times Armenian" w:ascii="Times Armenian" w:hAnsi="Times Armenian"/>
          <w:b/>
          <w:i/>
          <w:sz w:val="18"/>
          <w:szCs w:val="18"/>
        </w:rPr>
        <w:t>Այս գիրքը երևի անտիպ մնար, եթե ինձ չօգնեին` Արթուր Հարությունյանը, Ելենա Զա</w:t>
        <w:softHyphen/>
        <w:t>խարյանը, Ռազմիկ Ավագյանը, ու եթե ինձ անընդհատ չխրախուսեին իմ մի քանի ըն</w:t>
        <w:softHyphen/>
        <w:t>կերն ու կինս` Սիրանուշ-Նունե Չախմախչյանը:</w:t>
      </w:r>
    </w:p>
    <w:p>
      <w:pPr>
        <w:pStyle w:val="Normal"/>
        <w:ind w:firstLine="360"/>
        <w:jc w:val="both"/>
        <w:rPr>
          <w:rFonts w:ascii="Times Armenian" w:hAnsi="Times Armenian" w:cs="Times Armenian"/>
          <w:b/>
          <w:i/>
          <w:i/>
          <w:sz w:val="18"/>
          <w:szCs w:val="18"/>
        </w:rPr>
      </w:pPr>
      <w:r>
        <w:rPr>
          <w:rFonts w:cs="Times Armenian" w:ascii="Times Armenian" w:hAnsi="Times Armenian"/>
          <w:b/>
          <w:i/>
          <w:sz w:val="18"/>
          <w:szCs w:val="18"/>
        </w:rPr>
        <w:t>Երախտապարտ եմ այս բոլորին:</w:t>
      </w:r>
    </w:p>
    <w:p>
      <w:pPr>
        <w:pStyle w:val="Normal"/>
        <w:ind w:firstLine="360"/>
        <w:jc w:val="both"/>
        <w:rPr>
          <w:rFonts w:ascii="Times Armenian" w:hAnsi="Times Armenian" w:cs="Times Armenian"/>
          <w:b/>
          <w:i/>
          <w:i/>
          <w:sz w:val="18"/>
          <w:szCs w:val="18"/>
        </w:rPr>
      </w:pPr>
      <w:r>
        <w:rPr>
          <w:rFonts w:cs="Times Armenian" w:ascii="Times Armenian" w:hAnsi="Times Armenian"/>
          <w:b/>
          <w:i/>
          <w:sz w:val="18"/>
          <w:szCs w:val="18"/>
        </w:rPr>
        <w:t>Զգուշացնեմ, որ ցանկի էջերը հերթով չեն դրված:</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r>
    </w:p>
    <w:p>
      <w:pPr>
        <w:pStyle w:val="Normal"/>
        <w:ind w:firstLine="360"/>
        <w:jc w:val="both"/>
        <w:rPr/>
      </w:pPr>
      <w:r>
        <w:rPr>
          <w:rFonts w:cs="Times Armenian" w:ascii="Times Armenian" w:hAnsi="Times Armenian"/>
          <w:sz w:val="21"/>
          <w:szCs w:val="21"/>
        </w:rPr>
        <w:t>Թարգմանական արվեստի</w:t>
      </w:r>
      <w:r>
        <w:rPr>
          <w:rFonts w:cs="Sylfaen" w:ascii="Times Armenian" w:hAnsi="Times Armenian"/>
          <w:sz w:val="21"/>
          <w:szCs w:val="21"/>
        </w:rPr>
        <w:t>ն նվիրված</w:t>
      </w:r>
      <w:r>
        <w:rPr>
          <w:rFonts w:cs="Times Armenian" w:ascii="Times Armenian" w:hAnsi="Times Armenian"/>
          <w:sz w:val="21"/>
          <w:szCs w:val="21"/>
        </w:rPr>
        <w:t xml:space="preserve"> այս գիրքը, չնայած հայերի, օրի</w:t>
        <w:softHyphen/>
        <w:t>նակ, «Թարգմանչաց տոն» ունենալու հանգամանքին, իր նախադեպը չունի ոչ մի</w:t>
        <w:softHyphen/>
        <w:t>այն հայ գրականության պատմության մեջ, այլև առհասարակ, մանա</w:t>
        <w:softHyphen/>
        <w:t>վանդ եթե նկատի առնվի սրա հակիր</w:t>
        <w:softHyphen/>
        <w:t>ճությունը, սիստեմատիկայի ձևը, հեղի</w:t>
        <w:softHyphen/>
        <w:t>նա</w:t>
        <w:softHyphen/>
        <w:softHyphen/>
        <w:t>կա</w:t>
        <w:softHyphen/>
        <w:softHyphen/>
        <w:t>յին մեկնու</w:t>
        <w:softHyphen/>
        <w:t>թյուն</w:t>
        <w:softHyphen/>
        <w:t>ներն ու թարգմանական «կանոնները» համակար</w:t>
        <w:softHyphen/>
        <w:t>գե</w:t>
        <w:softHyphen/>
        <w:t>լու առա</w:t>
        <w:softHyphen/>
        <w:t>ջին փորձը, ինչը, գոնե հա</w:t>
        <w:softHyphen/>
        <w:t>յերենի համար,  իրո՛ք առաջինն է:</w:t>
      </w:r>
    </w:p>
    <w:p>
      <w:pPr>
        <w:pStyle w:val="Normal"/>
        <w:ind w:firstLine="360"/>
        <w:jc w:val="both"/>
        <w:rPr/>
      </w:pPr>
      <w:r>
        <w:rPr>
          <w:rFonts w:cs="Times Armenian" w:ascii="Times Armenian" w:hAnsi="Times Armenian"/>
          <w:sz w:val="21"/>
          <w:szCs w:val="21"/>
        </w:rPr>
        <w:t>Համեմատված են` Դիլան Թոմասի, Լերմոնտովի, Պուշկինի, Բլոկի, Եսե</w:t>
        <w:softHyphen/>
        <w:t>նի</w:t>
        <w:softHyphen/>
        <w:t>նի, Պաստեռնակի, Բրոդսկու, Բյորնսի, Ֆրոստի ու Էմսոնի ոտանա</w:t>
        <w:softHyphen/>
        <w:t>վոր</w:t>
        <w:softHyphen/>
        <w:t>նե</w:t>
        <w:softHyphen/>
        <w:t>րի բնագրերը սրանց հայերեն  թարգմանությունների հետ: Համեմա</w:t>
        <w:softHyphen/>
        <w:t>տու</w:t>
        <w:softHyphen/>
        <w:softHyphen/>
        <w:t>թյան  հա</w:t>
        <w:softHyphen/>
        <w:t>մար ընտրված են` Պ. Սևակի, Վ. Դավթյանի, Հ. Սահյանի,Վ. Գևոր</w:t>
        <w:softHyphen/>
        <w:t>գ</w:t>
        <w:softHyphen/>
        <w:t>յանի, Հ. Միրզո</w:t>
        <w:softHyphen/>
        <w:t>յանի, Սադաթյանի, Ս. Վահունու, Ա. Հարությունյանի, Հ. Թամ</w:t>
        <w:softHyphen/>
        <w:softHyphen/>
        <w:t>րազ</w:t>
        <w:softHyphen/>
        <w:t>յանի, Ն. Աթա</w:t>
        <w:softHyphen/>
        <w:t>բեկ</w:t>
        <w:softHyphen/>
        <w:t>յանի, Ա. Պողոսյանի ու այս գրքի հեղինակի թարգ</w:t>
        <w:softHyphen/>
        <w:softHyphen/>
        <w:t>մա</w:t>
        <w:softHyphen/>
        <w:t>նու</w:t>
        <w:softHyphen/>
        <w:t>թյունները:</w:t>
      </w:r>
    </w:p>
    <w:p>
      <w:pPr>
        <w:pStyle w:val="Normal"/>
        <w:ind w:firstLine="360"/>
        <w:jc w:val="both"/>
        <w:rPr/>
      </w:pPr>
      <w:r>
        <w:rPr>
          <w:rFonts w:cs="Times Armenian" w:ascii="Times Armenian" w:hAnsi="Times Armenian"/>
          <w:sz w:val="21"/>
          <w:szCs w:val="21"/>
        </w:rPr>
        <w:t>Այս գիրքը նախատեսված է համալսարանների ու քոլեջների ա՛յն ուսա</w:t>
        <w:softHyphen/>
        <w:t>նողների համար, ովքեր մասնագիտանում են թարգմանության ասպա</w:t>
        <w:softHyphen/>
        <w:t>րեզում, չնայած սա օգտակար կամ  հետաքրքիր կլինի հայ գրականությամբ շահա</w:t>
        <w:softHyphen/>
        <w:t>գրգիռ բոլոր անձանց` արձակագիրներին, բանաս</w:t>
        <w:softHyphen/>
        <w:t>տեղծ</w:t>
        <w:softHyphen/>
        <w:t>ներին, լրա</w:t>
        <w:softHyphen/>
        <w:t>գրող</w:t>
        <w:softHyphen/>
        <w:t>նե</w:t>
        <w:softHyphen/>
        <w:t>րին, ուսուցիչներին, աշակերտներին ու բոլոր ինտելեկ</w:t>
        <w:softHyphen/>
        <w:t>տուալ</w:t>
        <w:softHyphen/>
        <w:t>ներին: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Տնտեսագիտության ու բարոյագիտության հիմնադիր, անգլիացի Դեյվիդ Հյումը էջ ու կեսանոց մի ինքնակենսագրություն ունի, ու Հյումը սրա մեջ ա</w:t>
        <w:softHyphen/>
        <w:t>սում է, թե երբ մարդ ինքն իր մասին է խոսում, անհնար է, որ սնափառ ու մե</w:t>
        <w:softHyphen/>
        <w:t>ծա</w:t>
        <w:softHyphen/>
        <w:t>միտ չերևա: Այս գիրքն ի՛մ աշխատանքի արդյունքն  է, ու ես ա՛յդ արդ</w:t>
        <w:softHyphen/>
        <w:t>յուն</w:t>
        <w:softHyphen/>
        <w:t xml:space="preserve">քի մասին եմ ասելու: </w:t>
      </w:r>
      <w:r>
        <w:rPr>
          <w:rFonts w:cs="Times Armenian" w:ascii="Times Armenian" w:hAnsi="Times Armenian"/>
          <w:b/>
          <w:i/>
          <w:sz w:val="21"/>
          <w:szCs w:val="21"/>
        </w:rPr>
        <w:t>Ուրեմն, անհնար է, որ սնափառ ու մեծամիտ չերևամ, ինչի համար թող ընթերցողը ներող լինի:</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Ես չեմ մտածում, թե իմ թարգմանությունները հնարավոր ամենալավ ու միակ թարգմանություններն են, ու որ չի լինի որևէ մեկը, ով սրանցից ավելի լավ չի թարգմանի: Լրիվ հակառակը: Այս գիրքը գրել եմ, որ ջահելները ոգե</w:t>
        <w:softHyphen/>
        <w:t>վորվեն ու սրանից սովորելով, ինձնից շատ ավելի լավ թարգմանեն ու գրեն:</w:t>
      </w:r>
    </w:p>
    <w:p>
      <w:pPr>
        <w:pStyle w:val="Normal"/>
        <w:ind w:firstLine="360"/>
        <w:jc w:val="both"/>
        <w:rPr>
          <w:rFonts w:ascii="Times Armenian" w:hAnsi="Times Armenian" w:cs="Times Armenian"/>
          <w:b/>
          <w:i/>
          <w:i/>
          <w:sz w:val="21"/>
          <w:szCs w:val="21"/>
        </w:rPr>
      </w:pPr>
      <w:r>
        <w:rPr>
          <w:rFonts w:cs="Times Armenian" w:ascii="Times Armenian" w:hAnsi="Times Armenian"/>
          <w:sz w:val="21"/>
          <w:szCs w:val="21"/>
        </w:rPr>
        <w:t>Գրքի նյութի ընտրությունը լրիվ պատահական է եղել, ու երբեք միտք չեմ ունեցել ու չունեմ է՛լ որևէ մի թարգմանի փնովելու (բացառությամբ` «արտե</w:t>
        <w:softHyphen/>
        <w:t>միզ</w:t>
        <w:softHyphen/>
        <w:t>մի» ներկայացուցիչների, բայց սա արդեն սկզբունքի հարց է, տես 6-րդ կետը) կամ, աստված չանի, վար</w:t>
        <w:softHyphen/>
        <w:t>կաբեկելու: Բայց եթե, ինձնից անկախ սրա պես մի տպավորություն առա</w:t>
        <w:softHyphen/>
        <w:t xml:space="preserve">ջանա այս գրքից, նորից </w:t>
      </w:r>
      <w:r>
        <w:rPr>
          <w:rFonts w:cs="Times Armenian" w:ascii="Times Armenian" w:hAnsi="Times Armenian"/>
          <w:b/>
          <w:i/>
          <w:sz w:val="21"/>
          <w:szCs w:val="21"/>
        </w:rPr>
        <w:t>ներողություն: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Իհարկե, սա չի նշանակում, որ ես սխալին չեմ ասում սխալ, կամ խար</w:t>
        <w:softHyphen/>
        <w:t xml:space="preserve">դախին ասում եմ ազնիվ: </w:t>
      </w:r>
      <w:r>
        <w:rPr>
          <w:rFonts w:cs="Times Armenian" w:ascii="Times Armenian" w:hAnsi="Times Armenian"/>
          <w:b/>
          <w:i/>
          <w:sz w:val="21"/>
          <w:szCs w:val="21"/>
        </w:rPr>
        <w:t>Ցավոք, վերջին 40-70 տարում մեր գրաքննա</w:t>
        <w:softHyphen/>
        <w:t>դա</w:t>
        <w:softHyphen/>
        <w:t>տությունը, մեծ մասով, միայն գովում է ու համարյա երբեք չի քննադատում, ինչի համար էլ մեր գրականության վիճակը հեռու է բավարարից:</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Անընդհատ ուզեցի, որ այս գրքի ծավալը 160 էջից ավել չլինի, բայց չե</w:t>
        <w:softHyphen/>
        <w:t>ղավ: Ձեռըս այնքան շատ նյութ կար, որ եթե այդ նյութը լրիվ դնեի սրա մեջ, գրքի ծավալը կաճեր երեք անգամ: Սրա համար էլ սրանից դուրս մնացին իմ այն թարգմանությունները, որ արել եմ` Պուշկինից, Լերմոնտովից, Մանդել</w:t>
        <w:softHyphen/>
        <w:t>շտա</w:t>
        <w:softHyphen/>
        <w:t>մից, Եսենինից, Շեքսպիրից, Բայրոնից, Թենիսոնից, Վուիթմենից, Ֆը</w:t>
        <w:softHyphen/>
        <w:t>րոս</w:t>
        <w:softHyphen/>
        <w:softHyphen/>
        <w:t>տից, Վիլյամ Բաթ</w:t>
        <w:softHyphen/>
        <w:t>լեր Յեյցից, Դ. Հ. Լուրենսից, Ռոբերտ Պինսկուց, Ջոն Միլթոնից, Պաս</w:t>
        <w:softHyphen/>
        <w:t>տեռնակից, ևն: Հնար եղավ` սրանք կդնեմ 2-րդ պրակի մեջ:</w:t>
      </w:r>
    </w:p>
    <w:p>
      <w:pPr>
        <w:pStyle w:val="Normal"/>
        <w:ind w:firstLine="360"/>
        <w:jc w:val="both"/>
        <w:rPr>
          <w:rFonts w:ascii="Times Armenian" w:hAnsi="Times Armenian" w:cs="Times Armenian"/>
          <w:b/>
          <w:sz w:val="21"/>
          <w:szCs w:val="21"/>
        </w:rPr>
      </w:pPr>
      <w:r>
        <w:rPr>
          <w:rFonts w:cs="Times Armenian" w:ascii="Times Armenian" w:hAnsi="Times Armenian"/>
          <w:sz w:val="21"/>
          <w:szCs w:val="21"/>
        </w:rPr>
        <w:t>Հայերենով թարգմանելուն վերաբերող մեկ-երկու գիրք եղել է, նույնիսկ ռուսերենով, օրինակ, հանգուցյալ Լ. Մկրտչյանի գիրքը, բայց դրանց հեղի</w:t>
        <w:softHyphen/>
        <w:t>նակ</w:t>
        <w:softHyphen/>
        <w:t>ները պրոֆեսիոնալ բանաստեղծ ու թարգման չեն եղել, ու  այդ զուտ տե</w:t>
        <w:softHyphen/>
        <w:t>սա</w:t>
        <w:softHyphen/>
        <w:t>կան գրքերը համարյա ոչ մի գործնական օգուտ չեն տվել:</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 xml:space="preserve">Տարօրինակ (գուցե նաև օրինաչափ) է, բայց </w:t>
      </w:r>
      <w:r>
        <w:rPr>
          <w:rFonts w:cs="Times Armenian" w:ascii="Times Armenian" w:hAnsi="Times Armenian"/>
          <w:b/>
          <w:i/>
          <w:sz w:val="21"/>
          <w:szCs w:val="21"/>
        </w:rPr>
        <w:t>թարգմանական արվեստի կանոնները հայ գրականության ու լեզվի պատմության ողջ ընթացքում  եր</w:t>
        <w:softHyphen/>
        <w:t xml:space="preserve">բևէ չեն մշակվել: </w:t>
      </w:r>
      <w:r>
        <w:rPr>
          <w:rFonts w:cs="Times Armenian" w:ascii="Times Armenian" w:hAnsi="Times Armenian"/>
          <w:sz w:val="21"/>
          <w:szCs w:val="21"/>
        </w:rPr>
        <w:t>Չեն մշակվել, չնայած ա՛յն հանգամանքին, որ թե՛ հայ գրա</w:t>
        <w:softHyphen/>
        <w:t>կանու</w:t>
        <w:softHyphen/>
        <w:t>թյան, թե՛ հայ լեզվաբանության գլխավոր ու ամենացավոտ ու ա</w:t>
        <w:softHyphen/>
        <w:t>մենա</w:t>
        <w:softHyphen/>
        <w:t>հրա</w:t>
        <w:softHyphen/>
        <w:t>տապ խնդիրները կապված են հենց թարգմանական արվեստին, այս</w:t>
        <w:softHyphen/>
        <w:t xml:space="preserve">ինքն, </w:t>
      </w:r>
      <w:r>
        <w:rPr>
          <w:rFonts w:cs="Times Armenian" w:ascii="Times Armenian" w:hAnsi="Times Armenian"/>
          <w:b/>
          <w:i/>
          <w:sz w:val="21"/>
          <w:szCs w:val="21"/>
        </w:rPr>
        <w:t>այս խնդիրները իրենց արմատ ու էությամբ թարգմանական են: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 xml:space="preserve">Մեծանուն </w:t>
      </w:r>
      <w:r>
        <w:rPr>
          <w:rFonts w:cs="Times Armenian" w:ascii="Times Armenian" w:hAnsi="Times Armenian"/>
          <w:b/>
          <w:i/>
          <w:sz w:val="21"/>
          <w:szCs w:val="21"/>
        </w:rPr>
        <w:t>հնդեվրոպագետ ու հայագետ Անտուան Մեյեն,</w:t>
      </w:r>
      <w:r>
        <w:rPr>
          <w:rFonts w:cs="Times Armenian" w:ascii="Times Armenian" w:hAnsi="Times Armenian"/>
          <w:sz w:val="21"/>
          <w:szCs w:val="21"/>
        </w:rPr>
        <w:t xml:space="preserve"> ով հայերի ու հայկական հարցի ամենաջերմ պաշտպաններից մեկն էր, բազում անգամ գովելով հայ հին գրականությունը, մի անգամ էլ ասում է, թե </w:t>
      </w:r>
      <w:r>
        <w:rPr>
          <w:rFonts w:cs="Times Armenian" w:ascii="Times Armenian" w:hAnsi="Times Armenian"/>
          <w:b/>
          <w:i/>
          <w:sz w:val="21"/>
          <w:szCs w:val="21"/>
        </w:rPr>
        <w:t>հայերը, այբու</w:t>
        <w:softHyphen/>
        <w:t>բենն ստեղծելուց հետո, թարգմանեցին ու ստեղծեցին հիմնականում կրոնա</w:t>
        <w:softHyphen/>
        <w:t>կան ու կրոնը հիմնավորող փիլիսոփայական գրա</w:t>
        <w:softHyphen/>
        <w:t>կա</w:t>
        <w:softHyphen/>
        <w:t>նու</w:t>
        <w:softHyphen/>
        <w:t xml:space="preserve">թյուն </w:t>
      </w:r>
      <w:r>
        <w:rPr>
          <w:rFonts w:cs="Times Armenian" w:ascii="Times Armenian" w:hAnsi="Times Armenian"/>
          <w:sz w:val="21"/>
          <w:szCs w:val="21"/>
        </w:rPr>
        <w:t xml:space="preserve"> (եզակի բացա</w:t>
        <w:softHyphen/>
        <w:t>ռու</w:t>
        <w:softHyphen/>
        <w:t>թյուն</w:t>
        <w:softHyphen/>
        <w:t>նե</w:t>
        <w:softHyphen/>
        <w:t>րով, չհաշված մեր տարեգրությունները): Ա</w:t>
        <w:softHyphen/>
        <w:t>սում է դրվատանքով, նշե</w:t>
        <w:softHyphen/>
        <w:t>լով, թե շատ կա ժողովուրդ, ով նույնիսկ սա է՛լ չի ա</w:t>
        <w:softHyphen/>
        <w:t>րել:</w:t>
      </w:r>
    </w:p>
    <w:p>
      <w:pPr>
        <w:pStyle w:val="Normal"/>
        <w:ind w:firstLine="360"/>
        <w:jc w:val="both"/>
        <w:rPr>
          <w:rFonts w:ascii="Times Armenian" w:hAnsi="Times Armenian" w:cs="Times Armenian"/>
          <w:b/>
          <w:i/>
          <w:i/>
          <w:sz w:val="21"/>
          <w:szCs w:val="21"/>
          <w:lang w:val="af-ZA"/>
        </w:rPr>
      </w:pPr>
      <w:r>
        <w:rPr>
          <w:rFonts w:cs="Times Armenian" w:ascii="Times Armenian" w:hAnsi="Times Armenian"/>
          <w:sz w:val="21"/>
          <w:szCs w:val="21"/>
        </w:rPr>
        <w:t>Հին հույներն ուրիշ բան արեցին: Հին հույները, երկրորդ ու վերջին ան</w:t>
        <w:softHyphen/>
        <w:t xml:space="preserve">գամ իրենց այբուբենն ստեղծելուց հետո, իսկույն գրի առան իրենց էպոսներն ու հավատալիքները, </w:t>
      </w:r>
      <w:r>
        <w:rPr>
          <w:rFonts w:cs="Times Armenian" w:ascii="Times Armenian" w:hAnsi="Times Armenian"/>
          <w:b/>
          <w:i/>
          <w:sz w:val="21"/>
          <w:szCs w:val="21"/>
          <w:lang w:val="af-ZA"/>
        </w:rPr>
        <w:t>այսինքն, մոտ 2600 տարի առաջ, գրի առան «Իլիա</w:t>
        <w:softHyphen/>
        <w:t>կանն» ու «Օդիսականը», իսկ Հեսիոդոսն էլ իր «Թեոգոնիայի» մեջ գրի ա</w:t>
        <w:softHyphen/>
        <w:t>ռավ մնացածը (Հեսիոդոսին զուգահեռ` առասպել գրանցող ուրիշ հեղի</w:t>
        <w:softHyphen/>
        <w:t>նակ</w:t>
        <w:softHyphen/>
        <w:t>ներ էլ կային): Ու հույները դրանից հետո հայտնագործեցին՝ թատրոնն ու «լուրջ» գրա</w:t>
        <w:softHyphen/>
        <w:t>կանությունը՝ ողբերգությունը, կոմեդիան, էլ չասած՝ փիլիսո</w:t>
        <w:softHyphen/>
        <w:t>փա</w:t>
        <w:softHyphen/>
        <w:t>յության, ֆիզիկայի, մաթեմատիկայի, դեմոկրատիայի, գեղարվեստի բնագավառի ու ուրիշ բաների հայտնագոր</w:t>
        <w:softHyphen/>
        <w:t>ծու</w:t>
        <w:softHyphen/>
        <w:t>թյան մա</w:t>
        <w:softHyphen/>
        <w:t>սին:</w:t>
      </w:r>
    </w:p>
    <w:p>
      <w:pPr>
        <w:pStyle w:val="Normal"/>
        <w:ind w:firstLine="360"/>
        <w:jc w:val="both"/>
        <w:rPr>
          <w:rFonts w:ascii="Times Armenian" w:hAnsi="Times Armenian" w:cs="Times Armenian"/>
          <w:b/>
          <w:i/>
          <w:i/>
          <w:sz w:val="21"/>
          <w:szCs w:val="21"/>
          <w:lang w:val="af-ZA"/>
        </w:rPr>
      </w:pPr>
      <w:r>
        <w:rPr>
          <w:rFonts w:eastAsia="Times Armenian" w:cs="Times Armenian" w:ascii="Times Armenian" w:hAnsi="Times Armenian"/>
          <w:b/>
          <w:i/>
          <w:sz w:val="21"/>
          <w:szCs w:val="21"/>
          <w:lang w:val="af-ZA"/>
        </w:rPr>
        <w:t xml:space="preserve"> </w:t>
      </w:r>
      <w:r>
        <w:rPr>
          <w:rFonts w:cs="Times Armenian" w:ascii="Times Armenian" w:hAnsi="Times Armenian"/>
          <w:b/>
          <w:i/>
          <w:sz w:val="21"/>
          <w:szCs w:val="21"/>
          <w:lang w:val="af-ZA"/>
        </w:rPr>
        <w:t>Հույների այբուբեն ստեղծելու նպատակը` իրենց առևտուրն ու մշա</w:t>
        <w:softHyphen/>
        <w:t>կույ</w:t>
        <w:softHyphen/>
        <w:t>թը զարգացնելն էր, իսկ թե քաղաքական-կրոնական նպատակ կար է՛լ, դա շատ շուտ հետին պլան ընկավ:</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t>Ու Հին Հույների ստեղծած գրականությունն այսօր է՛լ են ուսումնասիրում ողջ աշխարհում, այսօր է՛լ են կարդում` Էսքիլեսին, Սոփոկլեսին, Էվրիպիդե</w:t>
        <w:softHyphen/>
        <w:t>սին, Արիստոփանեսին, Հերոդոտոսին, Ստրաբոնին, Տակիտոսին, Թուկիդի</w:t>
        <w:softHyphen/>
        <w:t>դե</w:t>
        <w:softHyphen/>
        <w:t>սին  ու ուրիշ շատ-շատերին:</w:t>
      </w:r>
    </w:p>
    <w:p>
      <w:pPr>
        <w:pStyle w:val="Normal"/>
        <w:ind w:firstLine="360"/>
        <w:jc w:val="both"/>
        <w:rPr>
          <w:rFonts w:ascii="Times Armenian" w:hAnsi="Times Armenian" w:cs="Times Armenian"/>
          <w:sz w:val="21"/>
          <w:szCs w:val="21"/>
          <w:lang w:val="af-ZA"/>
        </w:rPr>
      </w:pPr>
      <w:r>
        <w:rPr>
          <w:rFonts w:cs="Times Armenian" w:ascii="Times Armenian" w:hAnsi="Times Armenian"/>
          <w:b/>
          <w:i/>
          <w:sz w:val="21"/>
          <w:szCs w:val="21"/>
          <w:lang w:val="af-ZA"/>
        </w:rPr>
        <w:t>Հայերն իրենց այբուբենն ստեղծել են միմիայն քաղաքական նպատակ</w:t>
        <w:softHyphen/>
        <w:t>նե</w:t>
        <w:softHyphen/>
        <w:t xml:space="preserve">րով, </w:t>
      </w:r>
      <w:r>
        <w:rPr>
          <w:rFonts w:cs="Times Armenian" w:ascii="Times Armenian" w:hAnsi="Times Armenian"/>
          <w:sz w:val="21"/>
          <w:szCs w:val="21"/>
          <w:lang w:val="af-ZA"/>
        </w:rPr>
        <w:t xml:space="preserve">ու մեր այբուբենն ստեղծելու հակիրճ պատմության հետ ծանոթանալը </w:t>
      </w:r>
      <w:r>
        <w:rPr>
          <w:rFonts w:cs="Times Armenian" w:ascii="Times Armenian" w:hAnsi="Times Armenian"/>
          <w:b/>
          <w:i/>
          <w:sz w:val="21"/>
          <w:szCs w:val="21"/>
          <w:lang w:val="af-ZA"/>
        </w:rPr>
        <w:t>առնվազն հետաքրքիր է:</w:t>
      </w:r>
      <w:r>
        <w:rPr>
          <w:rFonts w:cs="Times Armenian" w:ascii="Times Armenian" w:hAnsi="Times Armenian"/>
          <w:sz w:val="21"/>
          <w:szCs w:val="21"/>
          <w:lang w:val="af-ZA"/>
        </w:rPr>
        <w:t xml:space="preserve"> Ահա դա: </w:t>
      </w:r>
    </w:p>
    <w:p>
      <w:pPr>
        <w:pStyle w:val="Normal"/>
        <w:ind w:firstLine="360"/>
        <w:jc w:val="both"/>
        <w:rPr>
          <w:rFonts w:ascii="Times Armenian" w:hAnsi="Times Armenian" w:cs="Times Armenian"/>
          <w:b/>
          <w:i/>
          <w:i/>
          <w:sz w:val="21"/>
          <w:szCs w:val="21"/>
          <w:lang w:val="af-ZA"/>
        </w:rPr>
      </w:pPr>
      <w:r>
        <w:rPr>
          <w:rFonts w:cs="Times Armenian" w:ascii="Times Armenian" w:hAnsi="Times Armenian"/>
          <w:sz w:val="21"/>
          <w:szCs w:val="21"/>
          <w:lang w:val="af-ZA"/>
        </w:rPr>
        <w:t>(Իհարկե, սա միայն այդ խիստ դրա</w:t>
        <w:softHyphen/>
        <w:t>մատիկ պատմության չափազանց կարճ ուրվագիծն է, ինչի եզրակացություններն ի՛մ քննությունների արդյունքն են: Համարյա կասկած չունեմ, որ ուրիշներն էլ են արել այս եզրակացություն</w:t>
        <w:softHyphen/>
        <w:t>ները, բայց, լրիվ հաս</w:t>
        <w:softHyphen/>
        <w:t>կանալի պատճառներով, հրապարակելու համարձակու</w:t>
        <w:softHyphen/>
        <w:t>թյուն երբևէ չեն ունեցել):</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jc w:val="center"/>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start="360" w:hanging="0"/>
        <w:rPr>
          <w:rFonts w:ascii="Sylfaen" w:hAnsi="Sylfaen" w:cs="Sylfaen"/>
          <w:b/>
          <w:i/>
          <w:i/>
          <w:sz w:val="21"/>
          <w:szCs w:val="21"/>
          <w:lang w:val="af-ZA"/>
        </w:rPr>
      </w:pPr>
      <w:r>
        <w:rPr>
          <w:rFonts w:cs="Sylfaen" w:ascii="Sylfaen" w:hAnsi="Sylfaen"/>
          <w:b/>
          <w:i/>
          <w:sz w:val="21"/>
          <w:szCs w:val="21"/>
          <w:lang w:val="af-ZA"/>
        </w:rPr>
      </w:r>
      <w:r>
        <w:br w:type="page"/>
      </w:r>
    </w:p>
    <w:p>
      <w:pPr>
        <w:pStyle w:val="Heading1"/>
        <w:numPr>
          <w:ilvl w:val="0"/>
          <w:numId w:val="0"/>
        </w:numPr>
        <w:ind w:start="0" w:hanging="0"/>
        <w:rPr>
          <w:rFonts w:ascii="Times Armenian" w:hAnsi="Times Armenian" w:cs="Times Armenian"/>
          <w:lang w:val="af-ZA"/>
        </w:rPr>
      </w:pPr>
      <w:bookmarkStart w:id="2" w:name="__RefHeading___Toc409540300"/>
      <w:bookmarkEnd w:id="2"/>
      <w:r>
        <w:rPr>
          <w:rFonts w:cs="Times Armenian" w:ascii="Times Armenian" w:hAnsi="Times Armenian"/>
          <w:lang w:val="af-ZA"/>
        </w:rPr>
        <w:t>1. ՀԱՅԵՐԻ ԱՅԲՈՒԲԵՆՆ ՍՏԵՂԾԵԼՈՒ ՊԱՏՃԱՌՆԵՐԸ</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firstLine="360"/>
        <w:jc w:val="both"/>
        <w:rPr/>
      </w:pPr>
      <w:r>
        <w:rPr>
          <w:rFonts w:cs="Times Armenian" w:ascii="Times Armenian" w:hAnsi="Times Armenian"/>
          <w:sz w:val="21"/>
          <w:szCs w:val="21"/>
          <w:lang w:val="af-ZA"/>
        </w:rPr>
        <w:t>Նախ ասեմ, որ հին աշխարհի մարդկանց կրոնական հանդուրժողու</w:t>
        <w:softHyphen/>
        <w:t>թյու</w:t>
        <w:softHyphen/>
        <w:t>նը խիստ զարմանալի էր:</w:t>
      </w:r>
    </w:p>
    <w:p>
      <w:pPr>
        <w:pStyle w:val="TextBodyIndent"/>
        <w:spacing w:lineRule="auto" w:line="240"/>
        <w:ind w:firstLine="360"/>
        <w:jc w:val="both"/>
        <w:rPr/>
      </w:pPr>
      <w:r>
        <w:rPr>
          <w:rFonts w:cs="Times Armenian" w:ascii="Times Armenian" w:hAnsi="Times Armenian"/>
          <w:sz w:val="21"/>
          <w:szCs w:val="21"/>
          <w:lang w:val="af-ZA"/>
        </w:rPr>
        <w:t>Եթե Հին Աշխարհում մեկն ուրիշ երկիր գնար, այդ երկրի աստված</w:t>
        <w:softHyphen/>
        <w:t>ներին, լրիվ լուրջ, զոհ էր մատուցում (մատաղ էր անում), որ դրանք  ի</w:t>
        <w:softHyphen/>
        <w:t>րեն լավ նայեն, ու իրոք էլ հավատում էր, որ մատաղն անելուց հետո տեղա</w:t>
        <w:softHyphen/>
        <w:t>կան աստվածներն իրեն լավ կնայեն: Այս մարդը, իհարկե, չէր դադա</w:t>
        <w:softHyphen/>
        <w:t>րում իր հայրենական աստ</w:t>
        <w:softHyphen/>
        <w:t>վածներին հավատալուց ու պաշտելուց, բայց համենայն դեպս, իրեն ապա</w:t>
        <w:softHyphen/>
        <w:t>հո</w:t>
        <w:softHyphen/>
        <w:t>վա</w:t>
        <w:softHyphen/>
        <w:t>գրում էր ու տեղական աստվածների բարեհաճու</w:t>
        <w:softHyphen/>
        <w:t>թյունն է՛լ էր ստանում:</w:t>
      </w:r>
    </w:p>
    <w:p>
      <w:pPr>
        <w:pStyle w:val="Normal"/>
        <w:ind w:firstLine="360"/>
        <w:jc w:val="both"/>
        <w:rPr/>
      </w:pPr>
      <w:r>
        <w:rPr>
          <w:rFonts w:cs="Times Armenian" w:ascii="Times Armenian" w:hAnsi="Times Armenian"/>
          <w:sz w:val="21"/>
          <w:szCs w:val="21"/>
          <w:lang w:val="af-ZA"/>
        </w:rPr>
        <w:t>Հին Աշխարհի կրոնական հանդուրժողության մի երկու օրինակ էլ բե</w:t>
        <w:softHyphen/>
        <w:t>րեմ:</w:t>
      </w:r>
    </w:p>
    <w:p>
      <w:pPr>
        <w:pStyle w:val="Normal"/>
        <w:ind w:firstLine="360"/>
        <w:jc w:val="both"/>
        <w:rPr/>
      </w:pPr>
      <w:r>
        <w:rPr>
          <w:rFonts w:cs="Times Armenian" w:ascii="Times Armenian" w:hAnsi="Times Armenian"/>
          <w:sz w:val="21"/>
          <w:szCs w:val="21"/>
          <w:lang w:val="af-ZA"/>
        </w:rPr>
        <w:t>Երբ մի անգամ ասորեստանցիները գրավեցին Բաբելոնը, վերցրին քա</w:t>
        <w:softHyphen/>
        <w:t>ղաքի հովանավոր աստծո՝ Մառդուկի վիթխարի արձանն ու մեծ չար</w:t>
        <w:softHyphen/>
        <w:t>չա</w:t>
        <w:softHyphen/>
        <w:t>րան</w:t>
        <w:softHyphen/>
        <w:t>քով տարան իրենց մայրաքաղաքը, Նինվե, ու դրին այնտեղ, որ հենց իրե՛նք պաշ</w:t>
        <w:softHyphen/>
        <w:t>տեն «արդեն պատրաստի» աստծուն: Ասորեստանցիները երևի մտա</w:t>
        <w:softHyphen/>
        <w:t>ծում էին.</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w:t>
      </w:r>
      <w:r>
        <w:rPr>
          <w:rFonts w:cs="Times Armenian" w:ascii="Times Armenian" w:hAnsi="Times Armenian"/>
          <w:sz w:val="21"/>
          <w:szCs w:val="21"/>
          <w:lang w:val="af-ZA"/>
        </w:rPr>
        <w:t>Ինչ էս բաբելացիք են սրան պաշտում, ու սա էլ իրա՛նց ա պաշտպա</w:t>
        <w:softHyphen/>
        <w:t>նում, հեն ա՝ մե՛նք կպաշտենք սրան, ու սա էլ մե՛զ կպաշտպանի, ու հլը բաբե</w:t>
        <w:softHyphen/>
        <w:t>լացի</w:t>
        <w:softHyphen/>
        <w:t>ներին էլ վնաս կտա:</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Գուցե սրան առարկեն ու ասեն, թե ասորեստանցիների ու բաբելացիների լեզուներն ու մշակույթներն համարյա ընդհանուր էին, բայց ահա երկրորդ օ</w:t>
        <w:softHyphen/>
        <w:t>րինակը:</w:t>
      </w:r>
    </w:p>
    <w:p>
      <w:pPr>
        <w:pStyle w:val="Normal"/>
        <w:ind w:firstLine="360"/>
        <w:jc w:val="both"/>
        <w:rPr>
          <w:rFonts w:ascii="Times Armenian" w:hAnsi="Times Armenian" w:cs="Times Armenian"/>
          <w:sz w:val="21"/>
          <w:szCs w:val="21"/>
          <w:lang w:val="af-ZA"/>
        </w:rPr>
      </w:pPr>
      <w:r>
        <w:rPr>
          <w:rFonts w:eastAsia="Times Armenian" w:cs="Times Armenian" w:ascii="Times Armenian" w:hAnsi="Times Armenian"/>
          <w:sz w:val="21"/>
          <w:szCs w:val="21"/>
          <w:lang w:val="af-ZA"/>
        </w:rPr>
        <w:t xml:space="preserve"> </w:t>
      </w:r>
      <w:r>
        <w:rPr>
          <w:rFonts w:cs="Times Armenian" w:ascii="Times Armenian" w:hAnsi="Times Armenian"/>
          <w:sz w:val="21"/>
          <w:szCs w:val="21"/>
          <w:lang w:val="af-ZA"/>
        </w:rPr>
        <w:t>Հռոմեացիք, արդեն դեմոկրատական ուշ շրջանում, Փռյուգիայից փոխ առան Հին Աշխարհի թերևս ամենահեղինակավոր աստ</w:t>
        <w:softHyphen/>
        <w:t xml:space="preserve">ծո՝ </w:t>
      </w:r>
      <w:r>
        <w:rPr>
          <w:rFonts w:cs="Times Armenian" w:ascii="Times Armenian" w:hAnsi="Times Armenian"/>
          <w:b/>
          <w:i/>
          <w:sz w:val="21"/>
          <w:szCs w:val="21"/>
          <w:lang w:val="af-ZA"/>
        </w:rPr>
        <w:t>Մեծ Մոր` Կիբելեի</w:t>
      </w:r>
      <w:r>
        <w:rPr>
          <w:rFonts w:cs="Times Armenian" w:ascii="Times Armenian" w:hAnsi="Times Armenian"/>
          <w:sz w:val="21"/>
          <w:szCs w:val="21"/>
          <w:lang w:val="af-ZA"/>
        </w:rPr>
        <w:t xml:space="preserve">  պաշտամունքը, ու սա հաստատեցին Հռոմում, հատուկ տաճար կառուցելով ու քուրմ ու քրմուհիների մի հսկա անձնակազմ էլ կցելով տաճարին: (Ասեմ, որ Մեծ Մոր պաշտամունքը, մեր օրերի չափանիշ</w:t>
        <w:softHyphen/>
        <w:t>նե</w:t>
        <w:softHyphen/>
        <w:t>րով, գար</w:t>
        <w:softHyphen/>
        <w:t>շելի էր ու ար</w:t>
        <w:softHyphen/>
        <w:t xml:space="preserve">յունալի, ու սրա մասին պատմել եմ Հրատարակչի նշած 7-րդ հոդվածում):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 xml:space="preserve">Բացի սա, հռոմեացիք եգպտացիներից փոխ էին առել </w:t>
      </w:r>
      <w:r>
        <w:rPr>
          <w:rFonts w:cs="Times Armenian" w:ascii="Times Armenian" w:hAnsi="Times Armenian"/>
          <w:b/>
          <w:i/>
          <w:sz w:val="21"/>
          <w:szCs w:val="21"/>
          <w:lang w:val="af-ZA"/>
        </w:rPr>
        <w:t>Սերապիսի</w:t>
      </w:r>
      <w:r>
        <w:rPr>
          <w:rFonts w:cs="Times Armenian" w:ascii="Times Armenian" w:hAnsi="Times Armenian"/>
          <w:sz w:val="21"/>
          <w:szCs w:val="21"/>
          <w:lang w:val="af-ZA"/>
        </w:rPr>
        <w:t xml:space="preserve"> (Սըր</w:t>
        <w:softHyphen/>
        <w:t>բա</w:t>
        <w:softHyphen/>
        <w:softHyphen/>
        <w:t>զան եզան) պաշ</w:t>
        <w:softHyphen/>
        <w:t>տա</w:t>
        <w:softHyphen/>
        <w:softHyphen/>
        <w:t xml:space="preserve">մունքը, պարսիկներից` </w:t>
      </w:r>
      <w:r>
        <w:rPr>
          <w:rFonts w:cs="Times Armenian" w:ascii="Times Armenian" w:hAnsi="Times Armenian"/>
          <w:b/>
          <w:i/>
          <w:sz w:val="21"/>
          <w:szCs w:val="21"/>
          <w:lang w:val="af-ZA"/>
        </w:rPr>
        <w:t>Միհրի</w:t>
      </w:r>
      <w:r>
        <w:rPr>
          <w:rFonts w:cs="Times Armenian" w:ascii="Times Armenian" w:hAnsi="Times Armenian"/>
          <w:sz w:val="21"/>
          <w:szCs w:val="21"/>
          <w:lang w:val="af-ZA"/>
        </w:rPr>
        <w:t xml:space="preserve">  պաշտամունքը, ու ու</w:t>
        <w:softHyphen/>
        <w:t>րիշ շատ պաշտա</w:t>
        <w:softHyphen/>
        <w:t>մունք, նույն ձևով` շքեղ տաճար</w:t>
        <w:softHyphen/>
        <w:t>ներ սարքելով ու դրանց քրմերի ստվար անձնակազմ հատկացնելով:</w:t>
      </w:r>
    </w:p>
    <w:p>
      <w:pPr>
        <w:pStyle w:val="Normal"/>
        <w:ind w:firstLine="360"/>
        <w:jc w:val="both"/>
        <w:rPr/>
      </w:pPr>
      <w:r>
        <w:rPr>
          <w:rFonts w:cs="Times Armenian" w:ascii="Times Armenian" w:hAnsi="Times Armenian"/>
          <w:sz w:val="21"/>
          <w:szCs w:val="21"/>
          <w:lang w:val="af-ZA"/>
        </w:rPr>
        <w:t xml:space="preserve">Ասվեց, որ </w:t>
      </w:r>
      <w:r>
        <w:rPr>
          <w:rFonts w:cs="Times Armenian" w:ascii="Times Armenian" w:hAnsi="Times Armenian"/>
          <w:b/>
          <w:i/>
          <w:sz w:val="21"/>
          <w:szCs w:val="21"/>
          <w:lang w:val="af-ZA"/>
        </w:rPr>
        <w:t>առաջին ու միակ անհանդուրժող կրոնը հին հրեաների կրոնն էր՝ հուդայականությունը,</w:t>
      </w:r>
      <w:r>
        <w:rPr>
          <w:rFonts w:cs="Times Armenian" w:ascii="Times Armenian" w:hAnsi="Times Armenian"/>
          <w:sz w:val="21"/>
          <w:szCs w:val="21"/>
          <w:lang w:val="af-ZA"/>
        </w:rPr>
        <w:t xml:space="preserve"> ինչի մեծ մասը գրանցված է </w:t>
      </w:r>
      <w:r>
        <w:rPr>
          <w:rFonts w:cs="Times Armenian" w:ascii="Times Armenian" w:hAnsi="Times Armenian"/>
          <w:b/>
          <w:i/>
          <w:sz w:val="21"/>
          <w:szCs w:val="21"/>
          <w:lang w:val="af-ZA"/>
        </w:rPr>
        <w:t>Աստվածաշնչի (Սուրբ Գրքի) Հին Կտակարան</w:t>
      </w:r>
      <w:r>
        <w:rPr>
          <w:rFonts w:cs="Times Armenian" w:ascii="Times Armenian" w:hAnsi="Times Armenian"/>
          <w:sz w:val="21"/>
          <w:szCs w:val="21"/>
          <w:lang w:val="af-ZA"/>
        </w:rPr>
        <w:t xml:space="preserve"> կոչվող մասում, ու ինչը հիմա է՛լ ենք «պաշ</w:t>
        <w:softHyphen/>
        <w:softHyphen/>
        <w:t xml:space="preserve">տում»: </w:t>
      </w:r>
    </w:p>
    <w:p>
      <w:pPr>
        <w:pStyle w:val="Normal"/>
        <w:ind w:firstLine="360"/>
        <w:jc w:val="both"/>
        <w:rPr/>
      </w:pPr>
      <w:r>
        <w:rPr>
          <w:rFonts w:cs="Times Armenian" w:ascii="Times Armenian" w:hAnsi="Times Armenian"/>
          <w:b/>
          <w:i/>
          <w:sz w:val="21"/>
          <w:szCs w:val="21"/>
          <w:lang w:val="af-ZA"/>
        </w:rPr>
        <w:t>Հին Կտակարանի</w:t>
      </w:r>
      <w:r>
        <w:rPr>
          <w:rFonts w:cs="Times Armenian" w:ascii="Times Armenian" w:hAnsi="Times Armenian"/>
          <w:sz w:val="21"/>
          <w:szCs w:val="21"/>
          <w:lang w:val="af-ZA"/>
        </w:rPr>
        <w:t xml:space="preserve"> Աստվածը հովանավորում ու պաշտպանում է միայն մի «ընտրյալ ժողովրդի», հրեաներին, իսկ մնացած բոլոր ժողովուրդներն օ</w:t>
        <w:softHyphen/>
        <w:t>տար են ու հրեաներին թշնամի, ու Հին Կտակարանի Աստվածն անընդ</w:t>
        <w:softHyphen/>
        <w:t>հատ խոսք է տալիս հրեաներին, թե հրեաներին «կշատացնի ու կդարձնի ավազի հատիկների կամ էլ՝ երկնքի աստղերի չափ» (իմիջիայլոց՝ երկնքում անզեն աչքով մի քանի հազար աստղ է երևում միայն), «իսկ օտարներին կկոտորի ու կենդանի մնացած օտարներին էլ կդարձնի հրեաների ճորտ ու ստրուկը»:</w:t>
      </w:r>
    </w:p>
    <w:p>
      <w:pPr>
        <w:pStyle w:val="Normal"/>
        <w:ind w:firstLine="360"/>
        <w:jc w:val="both"/>
        <w:rPr/>
      </w:pPr>
      <w:r>
        <w:rPr>
          <w:rFonts w:cs="Times Armenian" w:ascii="Times Armenian" w:hAnsi="Times Armenian"/>
          <w:b/>
          <w:i/>
          <w:sz w:val="21"/>
          <w:szCs w:val="21"/>
          <w:lang w:val="af-ZA"/>
        </w:rPr>
        <w:t>Մեր հայ պարթև թագավորները հուդայականության հենց այս արտառոց ու աննախադեպ անհանդուրժողության ու առաջին քրիստոնյաների բացա</w:t>
        <w:softHyphen/>
        <w:t>ռիկ մոլեռանդության համար է, որ 301 թվին հրաժարվեցին հեթանոսական դիցարանից, ու հուդայականությունից ծնված քրիստոնեու</w:t>
        <w:softHyphen/>
        <w:t>թյունն ընդունեցին պետական կրոն, որ հայ ու պարսիկ ժողովուրդներին թշնա</w:t>
        <w:softHyphen/>
        <w:t xml:space="preserve">մացնեն: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(Մի երկու տասնամյակ հետո նույն պատճառներով Կոստանդին կայսրը քրիստոնեությունը դարձրեց պետական կրոն. տես Հրատարակչի նշած երկրորդ ու երրորդ գրքերը):</w:t>
      </w:r>
    </w:p>
    <w:p>
      <w:pPr>
        <w:pStyle w:val="Normal"/>
        <w:ind w:firstLine="360"/>
        <w:jc w:val="both"/>
        <w:rPr/>
      </w:pPr>
      <w:r>
        <w:rPr>
          <w:rFonts w:cs="Times Armenian" w:ascii="Times Armenian" w:hAnsi="Times Armenian"/>
          <w:sz w:val="21"/>
          <w:szCs w:val="21"/>
          <w:lang w:val="af-ZA"/>
        </w:rPr>
        <w:t>Պարթև Արշակունիների համար այն օրերը ճակատագրական էին, ու օրակարգում սրանց լինել-չլինելու հարցն էր: Բուն Պարսկաստանում 211 թվին Սասանների ցեղը կոտորեց իշխող պարթևներին ու իշխանու</w:t>
        <w:softHyphen/>
        <w:t>թյունը սրանցից խլեց, ու մինչև 228 թիվը ուժով հաստատեց ի՛ր իշխա</w:t>
        <w:softHyphen/>
        <w:t>նու</w:t>
        <w:softHyphen/>
        <w:t xml:space="preserve">թյունը: </w:t>
      </w:r>
    </w:p>
    <w:p>
      <w:pPr>
        <w:pStyle w:val="Normal"/>
        <w:ind w:firstLine="360"/>
        <w:jc w:val="both"/>
        <w:rPr/>
      </w:pPr>
      <w:r>
        <w:rPr>
          <w:rFonts w:cs="Times Armenian" w:ascii="Times Armenian" w:hAnsi="Times Armenian"/>
          <w:sz w:val="21"/>
          <w:szCs w:val="21"/>
          <w:lang w:val="af-ZA"/>
        </w:rPr>
        <w:t>Այն օրերի Պարսկական Կայսրությունը, բացի Բուն Պարսկաստանից, ուներ իրեն ենթակա չորս թագավորություն, չորս արքայություն: Սրանցից ամենամեծն ու հզորը՝ պարթև Արշա</w:t>
        <w:softHyphen/>
        <w:t>կու</w:t>
        <w:softHyphen/>
        <w:t>նիների Հայաստանն էր, մյուսը՝ Բակ</w:t>
        <w:softHyphen/>
        <w:t>տրիան էր, երրորդը՝ Հնդո-Քուշանա</w:t>
        <w:softHyphen/>
        <w:t>կան թագավորությունն էր, չորրորդն էլ ընդ</w:t>
        <w:softHyphen/>
        <w:t xml:space="preserve">գրկում էր համարյա այսօրվա Վրաստանի տարածքը: </w:t>
      </w:r>
    </w:p>
    <w:p>
      <w:pPr>
        <w:pStyle w:val="Normal"/>
        <w:ind w:firstLine="360"/>
        <w:jc w:val="both"/>
        <w:rPr/>
      </w:pPr>
      <w:r>
        <w:rPr>
          <w:rFonts w:cs="Times Armenian" w:ascii="Times Armenian" w:hAnsi="Times Armenian"/>
          <w:sz w:val="21"/>
          <w:szCs w:val="21"/>
          <w:lang w:val="af-ZA"/>
        </w:rPr>
        <w:t>Պարսկաստանին ենթակա թագավորությունների արքաները միշտ էլ պարսկական արքայից ար</w:t>
        <w:softHyphen/>
        <w:softHyphen/>
        <w:t>քայի մերձավոր արյունակիցներն էին՝ եղբայր</w:t>
        <w:softHyphen/>
        <w:t>ները, որդիները, հորեղ</w:t>
        <w:softHyphen/>
        <w:t>բայր</w:t>
        <w:softHyphen/>
        <w:t>ները, իսկ Պարսկաստանի արքան այս բոլոր ար</w:t>
        <w:softHyphen/>
        <w:t>քաների արքան էր` արքայից արքան կամ շահանշահը: Ենթակա թագավո</w:t>
        <w:softHyphen/>
        <w:t>րու</w:t>
        <w:softHyphen/>
        <w:t>թյուն</w:t>
        <w:softHyphen/>
        <w:t>ների բոլոր ար</w:t>
        <w:softHyphen/>
        <w:t>քաներն էլ, վերջին հաշվով, իրենց պարսիկ էին համա</w:t>
        <w:softHyphen/>
        <w:t xml:space="preserve">րում. </w:t>
      </w:r>
      <w:r>
        <w:rPr>
          <w:rFonts w:cs="Times Armenian" w:ascii="Times Armenian" w:hAnsi="Times Armenian"/>
          <w:b/>
          <w:i/>
          <w:sz w:val="21"/>
          <w:szCs w:val="21"/>
          <w:lang w:val="af-ZA"/>
        </w:rPr>
        <w:t>համա</w:t>
        <w:softHyphen/>
        <w:t>րում էին՝ ստիպված, թե չէ՝ կհա</w:t>
        <w:softHyphen/>
        <w:t>մարվեին ցեղուրաց ու անպայման ու իսկույն կսպան</w:t>
        <w:softHyphen/>
        <w:softHyphen/>
        <w:t>վեին:</w:t>
      </w:r>
    </w:p>
    <w:p>
      <w:pPr>
        <w:pStyle w:val="Normal"/>
        <w:ind w:firstLine="360"/>
        <w:jc w:val="both"/>
        <w:rPr/>
      </w:pPr>
      <w:r>
        <w:rPr>
          <w:rFonts w:cs="Times Armenian" w:ascii="Times Armenian" w:hAnsi="Times Armenian"/>
          <w:b/>
          <w:i/>
          <w:sz w:val="21"/>
          <w:szCs w:val="21"/>
          <w:lang w:val="af-ZA"/>
        </w:rPr>
        <w:t>Երբ Սասանները Բուն Պարսկաստանում (այսինքն՝ ո՛չ ենթակա թագա</w:t>
        <w:softHyphen/>
        <w:t>վո</w:t>
        <w:softHyphen/>
        <w:t>րություն</w:t>
        <w:softHyphen/>
        <w:t>նե</w:t>
        <w:softHyphen/>
        <w:t>րում) զավթեցին իշխանությունն ու կոտորեցին Բուն Պարս</w:t>
        <w:softHyphen/>
        <w:t>կաստանի բո</w:t>
        <w:softHyphen/>
        <w:t xml:space="preserve">լոր ազդեցիկ Պարթևներին, </w:t>
      </w:r>
      <w:r>
        <w:rPr>
          <w:rFonts w:cs="Times Armenian" w:ascii="Times Armenian" w:hAnsi="Times Armenian"/>
          <w:sz w:val="21"/>
          <w:szCs w:val="21"/>
          <w:lang w:val="af-ZA"/>
        </w:rPr>
        <w:t>ենթակա պարթև արքաները,</w:t>
      </w:r>
      <w:r>
        <w:rPr>
          <w:rFonts w:cs="Times Armenian" w:ascii="Times Armenian" w:hAnsi="Times Armenian"/>
          <w:b/>
          <w:i/>
          <w:sz w:val="21"/>
          <w:szCs w:val="21"/>
          <w:lang w:val="af-ZA"/>
        </w:rPr>
        <w:t xml:space="preserve"> լավ իմանալով պար</w:t>
        <w:softHyphen/>
        <w:t>սիկ ցեղերի սովորությունները, լրիվ տեղին, վախեցան, որ սա</w:t>
        <w:softHyphen/>
        <w:t>սան</w:t>
        <w:softHyphen/>
        <w:t>ները շու</w:t>
        <w:softHyphen/>
        <w:t>տով իրե՛նց ու իրենց մերձավորներին է՛լ են կոտորելու, որ հնարավոր մրցա</w:t>
        <w:softHyphen/>
        <w:t xml:space="preserve">կից չմնա, ու իրենց տեղը սասան են դնելու: </w:t>
      </w:r>
    </w:p>
    <w:p>
      <w:pPr>
        <w:pStyle w:val="Normal"/>
        <w:ind w:firstLine="360"/>
        <w:jc w:val="both"/>
        <w:rPr/>
      </w:pPr>
      <w:r>
        <w:rPr>
          <w:rFonts w:cs="Times Armenian" w:ascii="Times Armenian" w:hAnsi="Times Armenian"/>
          <w:sz w:val="21"/>
          <w:szCs w:val="21"/>
          <w:lang w:val="af-ZA"/>
        </w:rPr>
        <w:t>Ու այս չորս արքան, հայ Արշակունի պարթևների առաջնորդությամբ, միա</w:t>
        <w:softHyphen/>
        <w:softHyphen/>
        <w:softHyphen/>
        <w:t>ցան ու բանակ հանեցին սասանների դեմ: Մարտի արդյունքն ան</w:t>
        <w:softHyphen/>
        <w:t xml:space="preserve">որոշ էր, կռիվը «ոչ-ոքի» պրծավ, բայց </w:t>
      </w:r>
      <w:r>
        <w:rPr>
          <w:rFonts w:cs="Times Armenian" w:ascii="Times Armenian" w:hAnsi="Times Armenian"/>
          <w:b/>
          <w:i/>
          <w:sz w:val="21"/>
          <w:szCs w:val="21"/>
          <w:lang w:val="af-ZA"/>
        </w:rPr>
        <w:t>պարթև Արշակունիները շատ լավ էլ գիտեին, որ պարսկական իշխող ցեղերն արագ միավորվելու ու հզորանալու ցայտուն շնորհք ունեն, ու թե որ հզորացան, վերջը իրենց անպայման կկոտո</w:t>
        <w:softHyphen/>
        <w:t>րեն:</w:t>
      </w:r>
      <w:r>
        <w:rPr>
          <w:rFonts w:cs="Times Armenian" w:ascii="Times Armenian" w:hAnsi="Times Armenian"/>
          <w:sz w:val="21"/>
          <w:szCs w:val="21"/>
          <w:lang w:val="af-ZA"/>
        </w:rPr>
        <w:t xml:space="preserve"> </w:t>
      </w:r>
    </w:p>
    <w:p>
      <w:pPr>
        <w:pStyle w:val="Normal"/>
        <w:ind w:firstLine="360"/>
        <w:jc w:val="both"/>
        <w:rPr/>
      </w:pPr>
      <w:r>
        <w:rPr>
          <w:rFonts w:cs="Times Armenian" w:ascii="Times Armenian" w:hAnsi="Times Armenian"/>
          <w:sz w:val="21"/>
          <w:szCs w:val="21"/>
          <w:lang w:val="af-ZA"/>
        </w:rPr>
        <w:t>Հենց սրա համար էլ հայ պարթև Արշակունիները բերեցին առաջին քրիս</w:t>
        <w:softHyphen/>
        <w:t>տոնյա քարոզիչներին, ովքեր մեծ մասամբ ասորի էին. (ասինքն՝ «արա</w:t>
        <w:softHyphen/>
        <w:t>բա</w:t>
        <w:softHyphen/>
        <w:t xml:space="preserve">կան» լեզվախմբի ներկայացուցիչ` «սիրիացի-միրիացի» էին, բայց սրանց չպիտի շփոթեք ասորեստանցիների հետ, ովքեր արդեն մոտ հազար տարի էր, ինչ անհետացել էին «պատմության թատերաբեմից»): </w:t>
      </w:r>
    </w:p>
    <w:p>
      <w:pPr>
        <w:pStyle w:val="Normal"/>
        <w:ind w:firstLine="360"/>
        <w:jc w:val="both"/>
        <w:rPr>
          <w:rFonts w:ascii="Times Armenian" w:hAnsi="Times Armenian" w:cs="Times Armenian"/>
          <w:sz w:val="21"/>
          <w:szCs w:val="21"/>
          <w:lang w:val="af-ZA"/>
        </w:rPr>
      </w:pPr>
      <w:r>
        <w:rPr>
          <w:rFonts w:cs="Times Armenian" w:ascii="Times Armenian" w:hAnsi="Times Armenian"/>
          <w:b/>
          <w:i/>
          <w:sz w:val="21"/>
          <w:szCs w:val="21"/>
          <w:lang w:val="af-ZA"/>
        </w:rPr>
        <w:t>Հայերի մեծ մասը  մոտ 100-150 տարի չէր ընդունում քրիստոնեությունը ու չէր հրաժարվում իր ավանդական հեթանոսական աստվածներից, ովքեր, համարյա լրիվ, ա՛յն աստվածներն էին, որ պարսիկներն է՛լ էին պաշ</w:t>
        <w:softHyphen/>
        <w:t>տում:</w:t>
      </w:r>
      <w:r>
        <w:rPr>
          <w:rFonts w:cs="Times Armenian" w:ascii="Times Armenian" w:hAnsi="Times Armenian"/>
          <w:sz w:val="21"/>
          <w:szCs w:val="21"/>
          <w:lang w:val="af-ZA"/>
        </w:rPr>
        <w:t xml:space="preserve"> </w:t>
      </w:r>
    </w:p>
    <w:p>
      <w:pPr>
        <w:pStyle w:val="Normal"/>
        <w:ind w:firstLine="360"/>
        <w:jc w:val="both"/>
        <w:rPr/>
      </w:pPr>
      <w:r>
        <w:rPr>
          <w:rFonts w:cs="Times Armenian" w:ascii="Times Armenian" w:hAnsi="Times Armenian"/>
          <w:sz w:val="21"/>
          <w:szCs w:val="21"/>
          <w:lang w:val="af-ZA"/>
        </w:rPr>
        <w:t>Այս</w:t>
        <w:softHyphen/>
        <w:t>ինքն, այն օրերի հայ ու պարսկական դիցարանները՝ աստվա</w:t>
        <w:softHyphen/>
        <w:t>ծու</w:t>
        <w:softHyphen/>
        <w:t>թյուն</w:t>
        <w:softHyphen/>
        <w:t xml:space="preserve">ների համակարգը, համարյա նույնն էին: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Ու բնական է, որ շարքային հայն ու պարսիկն իրար թշնամի չէին հա</w:t>
        <w:softHyphen/>
        <w:t>մա</w:t>
        <w:softHyphen/>
        <w:t>րում, մանավանդ, որ Հին Աշխարհում թեև ցեղային զգացմունքներ կա</w:t>
        <w:softHyphen/>
        <w:t>յին, բայց նացիզմ ու նացիստական անհանդուրժողություն՝ բոլորովին չկար, ա</w:t>
        <w:softHyphen/>
        <w:t xml:space="preserve">վելի ճիշտ` </w:t>
      </w:r>
      <w:r>
        <w:rPr>
          <w:rFonts w:cs="Times Armenian" w:ascii="Times Armenian" w:hAnsi="Times Armenian"/>
          <w:b/>
          <w:i/>
          <w:sz w:val="21"/>
          <w:szCs w:val="21"/>
          <w:lang w:val="af-ZA"/>
        </w:rPr>
        <w:t>ցեղայնությունը քաղաքականության միջոց չէր:</w:t>
      </w:r>
      <w:r>
        <w:rPr>
          <w:rFonts w:cs="Times Armenian" w:ascii="Times Armenian" w:hAnsi="Times Armenian"/>
          <w:sz w:val="21"/>
          <w:szCs w:val="21"/>
          <w:lang w:val="af-ZA"/>
        </w:rPr>
        <w:t xml:space="preserve"> (Ցեղայնությունը կամ նացիոնալիզմը քաղաքականության միջոց դարձավ միայն մոտ 200 տա</w:t>
        <w:softHyphen/>
        <w:t>րի առաջ, եթե չհաշվենք հին հրեաների ու սրանց կրոնից ծնված  կրոնական հետագա ազգայնամոլու</w:t>
        <w:softHyphen/>
        <w:t>թյունները):</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Հակառակը՝ այն օրերի հայերի մեծ մասը, մանավանդ՝ պարսկական սահ</w:t>
        <w:softHyphen/>
        <w:softHyphen/>
        <w:softHyphen/>
        <w:softHyphen/>
        <w:softHyphen/>
        <w:t>մանի վրա ապրողը, գիտեր պարսկերեն, ու հայերը փոխ էին առնում պարսկական մշակույթը, որովհետև համարում էին, որ պարսկական մշա</w:t>
        <w:softHyphen/>
        <w:t>կույթն ավելի բարձր է, ու լրիվ իրավացի էին, քանզի օրինակ, պարսիկ</w:t>
        <w:softHyphen/>
        <w:t xml:space="preserve">ներն արդեն մոտ հազար տարի </w:t>
      </w:r>
      <w:r>
        <w:rPr>
          <w:rFonts w:cs="Times Armenian" w:ascii="Times Armenian" w:hAnsi="Times Armenian"/>
          <w:b/>
          <w:i/>
          <w:sz w:val="21"/>
          <w:szCs w:val="21"/>
          <w:lang w:val="af-ZA"/>
        </w:rPr>
        <w:t>պարսկերեն</w:t>
      </w:r>
      <w:r>
        <w:rPr>
          <w:rFonts w:cs="Times Armenian" w:ascii="Times Armenian" w:hAnsi="Times Armenian"/>
          <w:sz w:val="21"/>
          <w:szCs w:val="21"/>
          <w:lang w:val="af-ZA"/>
        </w:rPr>
        <w:t xml:space="preserve"> գիր ու գրականություն ունեին, իսկ հայերը գրում էին պարսկերենով, արամեերենով, հունարենով և այլն: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Գրում էին միայն արքունիքում ու երևի իշխանական խոշոր տներում, ու գրողներն էլ հատ ու կենտ էին: Հայերը, համարյա լրիվ, անգրագետ էին, ու  այն օրերին, բացառությամբ հունական քաղաքների ու հռոմեական քաղա</w:t>
        <w:softHyphen/>
        <w:t>քա</w:t>
        <w:softHyphen/>
        <w:softHyphen/>
        <w:t>ցի</w:t>
        <w:softHyphen/>
        <w:t>ների, սովորական բան էր, որ նույնիսկ նախարարը կամ թագավորն ան</w:t>
        <w:softHyphen/>
        <w:t>գրա</w:t>
        <w:softHyphen/>
        <w:softHyphen/>
        <w:t>գետ լինի:</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 xml:space="preserve">Ու այն օրերի </w:t>
      </w:r>
      <w:r>
        <w:rPr>
          <w:rFonts w:cs="Times Armenian" w:ascii="Times Armenian" w:hAnsi="Times Armenian"/>
          <w:b/>
          <w:i/>
          <w:sz w:val="21"/>
          <w:szCs w:val="21"/>
          <w:lang w:val="af-ZA"/>
        </w:rPr>
        <w:t>շարքային հայի</w:t>
      </w:r>
      <w:r>
        <w:rPr>
          <w:rFonts w:cs="Times Armenian" w:ascii="Times Armenian" w:hAnsi="Times Armenian"/>
          <w:sz w:val="21"/>
          <w:szCs w:val="21"/>
          <w:lang w:val="af-ZA"/>
        </w:rPr>
        <w:t xml:space="preserve"> համար մե՛կ էր, թե ո՛ր իրանցին կլինի հա</w:t>
        <w:softHyphen/>
        <w:t>յերի թագավորը` Սասա՞նը, թե՞ պարթև Արշակունին:</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Պարթև Արշակունիներն էլ, բնական է, չէին ուզում իրենց իշխանութ</w:t>
        <w:softHyphen/>
        <w:t>յունը տան Սասաններին, ու անում էին ամե՛ն ինչ, որ այդ իշխանությունը պահեն: Սրա համար էլ մեր Պարթև թագավորները բերին քրիստոնյա քարոզիչներին, որ հայերին հա</w:t>
        <w:softHyphen/>
        <w:t>վատափոխ անեն, որ շարքային հայերը դառնան մոլեռանդ ու իրենց, այսինքն, պարթև Արշակունիներին, պաշտ</w:t>
        <w:softHyphen/>
        <w:t>պանեն:</w:t>
      </w:r>
    </w:p>
    <w:p>
      <w:pPr>
        <w:pStyle w:val="Normal"/>
        <w:ind w:firstLine="360"/>
        <w:jc w:val="both"/>
        <w:rPr/>
      </w:pPr>
      <w:r>
        <w:rPr>
          <w:rFonts w:cs="Times Armenian" w:ascii="Times Armenian" w:hAnsi="Times Armenian"/>
          <w:b/>
          <w:i/>
          <w:sz w:val="21"/>
          <w:szCs w:val="21"/>
          <w:lang w:val="af-ZA"/>
        </w:rPr>
        <w:t>Մեր պարթև Արշակունիները քրիստոնեությունը Հայաստանում հրով ու սրով են տարածել, ու այս պրոցեսը տևել է մոտ 200 տարի:</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t>(Ձեռի հետ մի հարց ունեմ տալու: Թե որ ավանդապահությունը, այսինքն, հայրերի բարքերին, հավատալիքներին ու պատգամներին հավատարիմ մնալը, իրո՛ք հայրենասիրություն է, այդ ժամանակ Վահան Մամիկոնյանը, Մերուժան Արծրունին ու հետո էլ` Վասակ Սյունի՞ն էին հայրենասեր, թե՞ Սա</w:t>
        <w:softHyphen/>
        <w:t>հակ Պարթևը, Վռամ արքան, Մեսրոպ Մաշտոցն ու հետո էլ` Վարդան Մա</w:t>
        <w:softHyphen/>
        <w:t>մի</w:t>
        <w:softHyphen/>
        <w:t>կոնյա՞նը, ովքեր հրաժարվել էին իրենց նախնիների պատգամներից ու կրոնից: Մի հարց էլ: Չարժի՞, որ այսօր էլ, գոնե մեկ-մեկ, մտածենք, թե  ի՛նչ պատգամ ու ավանդույթի ենք հետևում ու ինչո՞ւ):</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Երբ հայ Պարթևները տեսան, որ ասորի քահանաները դժվա</w:t>
        <w:softHyphen/>
        <w:softHyphen/>
        <w:t>րու</w:t>
        <w:softHyphen/>
        <w:t>թյամբ են քարոզում քրիստոնեությունը, որովհետև սրանց Սուրբ Գրքերը հա</w:t>
        <w:softHyphen/>
        <w:t>յերեն չէին, որոշեցին, որ պիտի հայերեն այբուբեն ստեղ</w:t>
        <w:softHyphen/>
        <w:t xml:space="preserve">ծեն ու Սուրբ Գիրքը թարգմանեն հայերեն, որ ժողովրդին «դարձի» հե՛շտ բերեն: </w:t>
      </w:r>
    </w:p>
    <w:p>
      <w:pPr>
        <w:pStyle w:val="Normal"/>
        <w:ind w:firstLine="360"/>
        <w:jc w:val="both"/>
        <w:rPr/>
      </w:pPr>
      <w:r>
        <w:rPr>
          <w:rFonts w:cs="Times Armenian" w:ascii="Times Armenian" w:hAnsi="Times Armenian"/>
          <w:sz w:val="21"/>
          <w:szCs w:val="21"/>
          <w:lang w:val="af-ZA"/>
        </w:rPr>
        <w:t>Այս խնդիրը փայլուն լուծեց Մեսրոպ Մաշտոցը, ով իրո՛ք որ հանճարեղ մարդ էր, բայց պարթև Արշակունիների թունդ ու նվիրյալ հետևորդն էր, ու այբու</w:t>
        <w:softHyphen/>
        <w:t>բենն ստեղծելուց հետո, Բուզանդի վկայությամբ, Հայաստանում քրիս</w:t>
        <w:softHyphen/>
        <w:t>տո</w:t>
        <w:softHyphen/>
        <w:t>նեություն տարածելիս՝ շրջում էր թուրը կողքից կախ ու զինված ջոկատ</w:t>
        <w:softHyphen/>
        <w:t>ներն էլ հետը:</w:t>
      </w:r>
    </w:p>
    <w:p>
      <w:pPr>
        <w:pStyle w:val="Normal"/>
        <w:ind w:firstLine="360"/>
        <w:jc w:val="both"/>
        <w:rPr/>
      </w:pPr>
      <w:r>
        <w:rPr>
          <w:rFonts w:cs="Times Armenian" w:ascii="Times Armenian" w:hAnsi="Times Armenian"/>
          <w:b/>
          <w:i/>
          <w:sz w:val="21"/>
          <w:szCs w:val="21"/>
          <w:lang w:val="af-ZA"/>
        </w:rPr>
        <w:t>Ուրեմն՝ հայերեն այբուբենն ստեղծվել է քաղաքական նպատակներով միայն, ու կուլտուրական նկատառում չի եղել: Հենց սրա համար էլ՝ հայերի նախաքրիստոնեական բանավոր գրականությունն ու մշակույթը լրիվ ոչըն</w:t>
        <w:softHyphen/>
        <w:t>չացրեցին, ու եթե Խորենացին դրանցից մի քանի պատառիկ գրանցած չլի</w:t>
        <w:softHyphen/>
        <w:t xml:space="preserve">ներ (Վահագնի ծնունդը, Սաթենիկին առևանգելը և այլն), մենք նույնիսկ չէինք էլ իմանա, թե ի՛նչ բանավոր մշակույթ ենք ունեցել: (Ճիշտն ասած, լրիվ իմացություն` հիմա է՛լ չունենք ու երևի չենք է՛լ ունենա): </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start="708" w:firstLine="708"/>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Heading1"/>
        <w:numPr>
          <w:ilvl w:val="0"/>
          <w:numId w:val="0"/>
        </w:numPr>
        <w:ind w:start="0" w:hanging="0"/>
        <w:jc w:val="center"/>
        <w:rPr>
          <w:rFonts w:ascii="Times Armenian" w:hAnsi="Times Armenian" w:cs="Times Armenian"/>
          <w:lang w:val="af-ZA"/>
        </w:rPr>
      </w:pPr>
      <w:bookmarkStart w:id="3" w:name="__RefHeading___Toc409540301"/>
      <w:bookmarkEnd w:id="3"/>
      <w:r>
        <w:rPr>
          <w:rFonts w:cs="Times Armenian" w:ascii="Times Armenian" w:hAnsi="Times Armenian"/>
          <w:lang w:val="af-ZA"/>
        </w:rPr>
        <w:t>2. ՀԱՅԵՐԻ ՀԱՐԱՏԵՎ ԳՐԱՊԱՅՔԱՐԸ</w:t>
      </w:r>
    </w:p>
    <w:p>
      <w:pPr>
        <w:pStyle w:val="Normal"/>
        <w:ind w:start="708" w:firstLine="708"/>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Մեր եկեղեցին միշտ, համենայն դեպս, մինչև ուշ միջնադարը, թշնամի է եղել աշխարհիկ բառ ու բանին, ու ատել է ժողովրդի լեզուն, անվանելով սա «ռամիկ ու գռեհիկ», ու պահանջել է, որ գրեն ու խոսեն «ծածուկ բանիւ» կամ «ծածուկ ճառիւ», այսինքն, ա՛յն տեսակ մի խրթին լեզվով, որ հասարակ, շար</w:t>
        <w:softHyphen/>
        <w:softHyphen/>
        <w:t>քային մարդը` գեղջուկը, չհասկանա:</w:t>
      </w:r>
    </w:p>
    <w:p>
      <w:pPr>
        <w:pStyle w:val="Normal"/>
        <w:ind w:firstLine="360"/>
        <w:jc w:val="both"/>
        <w:rPr>
          <w:rFonts w:ascii="Times Armenian" w:hAnsi="Times Armenian" w:cs="Times Armenian"/>
          <w:b/>
          <w:i/>
          <w:i/>
          <w:sz w:val="21"/>
          <w:szCs w:val="21"/>
          <w:lang w:val="af-ZA"/>
        </w:rPr>
      </w:pPr>
      <w:r>
        <w:rPr>
          <w:rFonts w:cs="Times Armenian" w:ascii="Times Armenian" w:hAnsi="Times Armenian"/>
          <w:sz w:val="21"/>
          <w:szCs w:val="21"/>
          <w:lang w:val="af-ZA"/>
        </w:rPr>
        <w:t>Ապշելու է այն արագությունը, որով որ մեր գրագետ եկեղեցականները  (Ղազա</w:t>
        <w:softHyphen/>
        <w:t xml:space="preserve">րոս Աղայանի ու Պերճ Պռոշյանի վկայությամբ` </w:t>
      </w:r>
      <w:r>
        <w:rPr>
          <w:rFonts w:cs="Times Armenian" w:ascii="Times Armenian" w:hAnsi="Times Armenian"/>
          <w:b/>
          <w:i/>
          <w:sz w:val="21"/>
          <w:szCs w:val="21"/>
          <w:lang w:val="af-ZA"/>
        </w:rPr>
        <w:t>գրել կարդալ չիմա</w:t>
        <w:softHyphen/>
        <w:t>ցողներն ու միայն կարդալ իմացողները,</w:t>
      </w:r>
      <w:r>
        <w:rPr>
          <w:rFonts w:cs="Times Armenian" w:ascii="Times Armenian" w:hAnsi="Times Armenian"/>
          <w:sz w:val="21"/>
          <w:szCs w:val="21"/>
          <w:lang w:val="af-ZA"/>
        </w:rPr>
        <w:t xml:space="preserve"> ընդհուպ մինչև 19-րդ դարը, շատ էին) ատե</w:t>
        <w:softHyphen/>
        <w:t>ցին հայերեն բանավոր լեզուն, այսինքն, ատեցին</w:t>
      </w:r>
      <w:r>
        <w:rPr>
          <w:rFonts w:cs="Times Armenian" w:ascii="Times Armenian" w:hAnsi="Times Armenian"/>
          <w:b/>
          <w:i/>
          <w:sz w:val="21"/>
          <w:szCs w:val="21"/>
          <w:lang w:val="af-ZA"/>
        </w:rPr>
        <w:t>միակ ճշմարիտ, միակ բնիկ ու ընդունելի հայերենը:</w:t>
      </w:r>
    </w:p>
    <w:p>
      <w:pPr>
        <w:pStyle w:val="Normal"/>
        <w:ind w:firstLine="360"/>
        <w:jc w:val="both"/>
        <w:rPr>
          <w:rFonts w:ascii="Times Armenian" w:hAnsi="Times Armenian" w:cs="Times Armenian"/>
          <w:sz w:val="21"/>
          <w:szCs w:val="21"/>
          <w:lang w:val="af-ZA"/>
        </w:rPr>
      </w:pPr>
      <w:r>
        <w:rPr>
          <w:rFonts w:eastAsia="Times Armenian" w:cs="Times Armenian" w:ascii="Times Armenian" w:hAnsi="Times Armenian"/>
          <w:sz w:val="21"/>
          <w:szCs w:val="21"/>
          <w:lang w:val="af-ZA"/>
        </w:rPr>
        <w:t xml:space="preserve"> </w:t>
      </w:r>
      <w:r>
        <w:rPr>
          <w:rFonts w:cs="Times Armenian" w:ascii="Times Armenian" w:hAnsi="Times Armenian"/>
          <w:sz w:val="21"/>
          <w:szCs w:val="21"/>
          <w:lang w:val="af-ZA"/>
        </w:rPr>
        <w:t>Մաշտոցի մահից հազիվ մի 30-40 տարի էր անցել, որ սրանք մոտ 200 երկար ու ձիգ տարի, հայերեն լեզուն հու</w:t>
        <w:softHyphen/>
        <w:t>նա</w:t>
        <w:softHyphen/>
        <w:t>րեն լեզվի տեսքով ու կերպարան</w:t>
        <w:softHyphen/>
        <w:t>քով` հունարենի քերականու</w:t>
        <w:softHyphen/>
        <w:t>թյունով ձևելու փորձն արեցին, մինչև համոզվե</w:t>
        <w:softHyphen/>
        <w:t xml:space="preserve">ցին, որ ոչինչ չի ստացվում: (Սրանց այսօր ասում ենք` </w:t>
      </w:r>
      <w:r>
        <w:rPr>
          <w:rFonts w:cs="Times Armenian" w:ascii="Times Armenian" w:hAnsi="Times Armenian"/>
          <w:b/>
          <w:i/>
          <w:sz w:val="21"/>
          <w:szCs w:val="21"/>
          <w:lang w:val="af-ZA"/>
        </w:rPr>
        <w:t>հունաբան,</w:t>
      </w:r>
      <w:r>
        <w:rPr>
          <w:rFonts w:cs="Times Armenian" w:ascii="Times Armenian" w:hAnsi="Times Armenian"/>
          <w:sz w:val="21"/>
          <w:szCs w:val="21"/>
          <w:lang w:val="af-ZA"/>
        </w:rPr>
        <w:t xml:space="preserve"> այսինքն, հունաբառ-հունախոս հեղինակներ):</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Հունաբան հեղինակների արածն ուղղակի արտառոց էր ու ֆանտաստիկ: Սրանք փորձեցին հայերեն լեզվի մեջ ներմուծեն քերականական սեռ (արա</w:t>
        <w:softHyphen/>
        <w:t>կան, իգական ու չեզոք, ոնց որ այսօր ռուսերենն ունի), երկակի թիվ ու սրանց բոլորի համար հոլովմունք ու խոնարհմունք, ևն, ևն, ևն:</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Սա հայերի առաջին անփառունակ գրապայքարն էր:</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 xml:space="preserve">Հունաբաններն ինչո՞ւ էին մտածում, թե հայերենը տգեղ է ու արատավոր, իսկ հունարենը` «աստվածային»: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Գլխավոր պատճառն ակնհայտ է: Հունարենն արդեն 1000 տարուց ավել գիր ու գրականություն ուներ, ուներ` ողբերգություն, կոմեդիա, սատիրա, փի</w:t>
        <w:softHyphen/>
        <w:t>լի</w:t>
        <w:softHyphen/>
        <w:t>սոփայություն, մաթեմատիկա, ֆիզիկա ևն: Հույ</w:t>
        <w:softHyphen/>
        <w:t>ները, հայերի գիր ստեղ</w:t>
        <w:softHyphen/>
        <w:t>ծելուց մոտ 1600 տարի առաջ էին եկել Բալկաններ ու Փոքր Ասիա ու այն</w:t>
        <w:softHyphen/>
        <w:t>քան արագ ու հիմնավոր էին սովորել ու յուրացրել իրենց նոր «հարևան</w:t>
        <w:softHyphen/>
        <w:t>ների» – եգիպտացիների ու բաբելացիների, ասորեստանցիների, փյունիկցիների ու  խեթերի մշակույթները, որ, քաղաքակըր</w:t>
        <w:softHyphen/>
        <w:t>թու</w:t>
        <w:softHyphen/>
        <w:t>թյան ողջ պատմության մեջ առա</w:t>
        <w:softHyphen/>
        <w:t xml:space="preserve">ջին անգամ ու ապշելու չափ արագ, հայտնագործել էին` </w:t>
      </w:r>
      <w:r>
        <w:rPr>
          <w:rFonts w:cs="Times Armenian" w:ascii="Times Armenian" w:hAnsi="Times Armenian"/>
          <w:b/>
          <w:i/>
          <w:sz w:val="21"/>
          <w:szCs w:val="21"/>
          <w:lang w:val="af-ZA"/>
        </w:rPr>
        <w:t>տեսական մաթե</w:t>
        <w:softHyphen/>
        <w:t>մա</w:t>
        <w:softHyphen/>
        <w:softHyphen/>
        <w:softHyphen/>
        <w:t>տի</w:t>
        <w:softHyphen/>
        <w:t>կան, փիլիսոփայու</w:t>
        <w:softHyphen/>
        <w:t>թյունը, ֆիզի</w:t>
        <w:softHyphen/>
        <w:t>կան, տրամաբանության տեսու</w:t>
        <w:softHyphen/>
        <w:t>թյունը, դեմոկրատիան, ևն, էլ չասած հույների ստեղծած սքանչելի գեղար</w:t>
        <w:softHyphen/>
        <w:t>վեստի մասին:</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 xml:space="preserve">Բայց մի պատճառ էլ կար: Մաշտոցի ու իր աշակերտների թարգմանած </w:t>
      </w:r>
      <w:r>
        <w:rPr>
          <w:rFonts w:cs="Times Armenian" w:ascii="Times Armenian" w:hAnsi="Times Armenian"/>
          <w:b/>
          <w:i/>
          <w:sz w:val="21"/>
          <w:szCs w:val="21"/>
          <w:lang w:val="af-ZA"/>
        </w:rPr>
        <w:t>Աստվածաշնչի</w:t>
      </w:r>
      <w:r>
        <w:rPr>
          <w:rFonts w:cs="Times Armenian" w:ascii="Times Armenian" w:hAnsi="Times Armenian"/>
          <w:sz w:val="21"/>
          <w:szCs w:val="21"/>
          <w:lang w:val="af-ZA"/>
        </w:rPr>
        <w:t xml:space="preserve">  հայերեն ոճը բավական տարբեր էր այն օրերի Արարատյան բարբառից: Տարբեր էր իր թե՛ քերականությամբ, թե՛ բառապաշարով, թե՛ բանաստեղծական մետրով ու ռիթմով (</w:t>
      </w:r>
      <w:r>
        <w:rPr>
          <w:rFonts w:cs="Times Armenian" w:ascii="Times Armenian" w:hAnsi="Times Armenian"/>
          <w:b/>
          <w:i/>
          <w:sz w:val="21"/>
          <w:szCs w:val="21"/>
          <w:lang w:val="af-ZA"/>
        </w:rPr>
        <w:t>Սուրբ Գիրքն</w:t>
      </w:r>
      <w:r>
        <w:rPr>
          <w:rFonts w:cs="Times Armenian" w:ascii="Times Armenian" w:hAnsi="Times Armenian"/>
          <w:sz w:val="21"/>
          <w:szCs w:val="21"/>
          <w:lang w:val="af-ZA"/>
        </w:rPr>
        <w:t xml:space="preserve"> «ասվել» է մի տեսակ երգեցիկ ձևով` ռեչիտատիվով. տես սրան հաջորդող հոդվածը` </w:t>
      </w:r>
      <w:r>
        <w:rPr>
          <w:rFonts w:cs="Times Armenian" w:ascii="Times Armenian" w:hAnsi="Times Armenian"/>
          <w:b/>
          <w:i/>
          <w:sz w:val="21"/>
          <w:szCs w:val="21"/>
          <w:lang w:val="af-ZA"/>
        </w:rPr>
        <w:t>Արտեմիզմն ու հայ պոե</w:t>
        <w:softHyphen/>
        <w:t>զիայի ողբերգությունը</w:t>
      </w:r>
      <w:r>
        <w:rPr>
          <w:rFonts w:cs="Times Armenian" w:ascii="Times Armenian" w:hAnsi="Times Armenian"/>
          <w:sz w:val="21"/>
          <w:szCs w:val="21"/>
          <w:lang w:val="af-ZA"/>
        </w:rPr>
        <w:t>):</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 xml:space="preserve">Բառապաշարի տարբերության պատճառը հասկանալի է: Սուրբ գրքի պես վիթխարի գործը թարգմանելիս` գրական ոճը պիտի բազում տերմին կամ փո՛խ առներ, կամ «թարգմանե՛ր հայացներ»: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 xml:space="preserve">Բանաստեղծական մետրն է՛լ էր նոր, ու լրիվ տարբեր էր, օրինակ, </w:t>
      </w:r>
      <w:r>
        <w:rPr>
          <w:rFonts w:cs="Times Armenian" w:ascii="Times Armenian" w:hAnsi="Times Armenian"/>
          <w:b/>
          <w:i/>
          <w:sz w:val="21"/>
          <w:szCs w:val="21"/>
          <w:lang w:val="af-ZA"/>
        </w:rPr>
        <w:t>Վա</w:t>
        <w:softHyphen/>
        <w:t xml:space="preserve">հագնի ծննդի </w:t>
      </w:r>
      <w:r>
        <w:rPr>
          <w:rFonts w:cs="Times Armenian" w:ascii="Times Armenian" w:hAnsi="Times Armenian"/>
          <w:sz w:val="21"/>
          <w:szCs w:val="21"/>
          <w:lang w:val="af-ZA"/>
        </w:rPr>
        <w:t>մետրից: Այդ մետրն իհարկե հայկական էր, ու այսօր, թերևս լրիվ իրավացի, դա համարում ենք սքանչելի, բայց այն օրերի հայերին ան</w:t>
        <w:softHyphen/>
        <w:t>ծա</w:t>
        <w:softHyphen/>
        <w:t>նոթ էր, որովհետև առաջացել էր հրեականի «հիման» վրա:</w:t>
      </w:r>
    </w:p>
    <w:p>
      <w:pPr>
        <w:pStyle w:val="Normal"/>
        <w:ind w:firstLine="360"/>
        <w:jc w:val="both"/>
        <w:rPr>
          <w:rFonts w:ascii="Times Armenian" w:hAnsi="Times Armenian" w:cs="Times Armenian"/>
          <w:b/>
          <w:i/>
          <w:i/>
          <w:sz w:val="21"/>
          <w:szCs w:val="21"/>
          <w:lang w:val="af-ZA"/>
        </w:rPr>
      </w:pPr>
      <w:r>
        <w:rPr>
          <w:rFonts w:cs="Times Armenian" w:ascii="Times Armenian" w:hAnsi="Times Armenian"/>
          <w:sz w:val="21"/>
          <w:szCs w:val="21"/>
          <w:lang w:val="af-ZA"/>
        </w:rPr>
        <w:t xml:space="preserve">Բայց ամենակարևորը Սուրբ գիրքը հեղեղած անծանոթ քերականական ա՛յն ձևերն էին, որ ստեղծվել էին հունարեն բնագրին կապկելով, ու սրանք, </w:t>
      </w:r>
      <w:r>
        <w:rPr>
          <w:rFonts w:cs="Times Armenian" w:ascii="Times Armenian" w:hAnsi="Times Armenian"/>
          <w:b/>
          <w:i/>
          <w:sz w:val="21"/>
          <w:szCs w:val="21"/>
          <w:lang w:val="af-ZA"/>
        </w:rPr>
        <w:t>շատ արագ, համարվեցին նոր ու աստվածային հայերեն ձևեր, հենց միայն ա՛յն պատճառով, որ հայերի բանավոր խոսքի մեջ սրանք ուղղակի չկային: Ու քանի որ հայերեն Աստվածաշնչի բովանդակությունը համարվում էր սուրբ, հայերեն Աստվածաշնչի լեզուն է՛լ համարվեց սուրբ ու միակ ընդունե</w:t>
        <w:softHyphen/>
        <w:t>լին ու կանոնականը:</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t>Ըստ էության, Սուրբ Գրքի գրական ոճերն այն օրերի հայերենից` Արա</w:t>
        <w:softHyphen/>
        <w:t>րատ</w:t>
        <w:softHyphen/>
        <w:t>յան բարբառից, տարբերվում էին միայն իրենց օտարաբանություն</w:t>
        <w:softHyphen/>
        <w:t>ներո՛վ (մետրիկան մի կողմ թողած), այսինքն, ի վերջո, իրենց ո՛չ հայերեն երևույթ</w:t>
        <w:softHyphen/>
        <w:t>նե</w:t>
        <w:softHyphen/>
        <w:t xml:space="preserve">րով, իրենց սխալներո՛վ: </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t>Ու հենց այդ օրերից սկսած` հայերի գրական ոճերը հայերի կենդանի բար</w:t>
        <w:softHyphen/>
        <w:t>բառ</w:t>
        <w:softHyphen/>
        <w:t>ներից միշտ էլ տարբերվել են իրենց ա՛յն սխալներով, որ արել կամ ներմու</w:t>
        <w:softHyphen/>
        <w:t>ծել են թարգմանները</w:t>
      </w:r>
      <w:r>
        <w:rPr>
          <w:rFonts w:cs="Times Armenian" w:ascii="Times Armenian" w:hAnsi="Times Armenian"/>
          <w:sz w:val="21"/>
          <w:szCs w:val="21"/>
          <w:lang w:val="af-ZA"/>
        </w:rPr>
        <w:t xml:space="preserve">, </w:t>
      </w:r>
      <w:r>
        <w:rPr>
          <w:rFonts w:cs="Times Armenian" w:ascii="Times Armenian" w:hAnsi="Times Armenian"/>
          <w:b/>
          <w:i/>
          <w:sz w:val="21"/>
          <w:szCs w:val="21"/>
          <w:lang w:val="af-ZA"/>
        </w:rPr>
        <w:t>իսկ հատ ու կենտ «ինքնուրույն» գրողներն էլ, այս սխալները համարե</w:t>
        <w:softHyphen/>
        <w:t>լով սքան</w:t>
        <w:softHyphen/>
        <w:t>չելի ու ընտիր հայերեն, կապկել են սրանց ու տարածել:</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Մաշտոցի թարգմանած հենց առաջին նախադասությունը թարգմանա</w:t>
        <w:softHyphen/>
        <w:t>կան կալկա՛ է, կլիշե՛ է, օտա՛ր է, հունական բնագրի կույր-կույր ընդօրինակու</w:t>
        <w:softHyphen/>
        <w:t xml:space="preserve">թյո՛ւնն է, հայերեն չի՛: </w:t>
      </w:r>
    </w:p>
    <w:p>
      <w:pPr>
        <w:pStyle w:val="Normal"/>
        <w:ind w:firstLine="360"/>
        <w:jc w:val="both"/>
        <w:rPr>
          <w:rFonts w:ascii="Times Armenian" w:hAnsi="Times Armenian" w:cs="Times Armenian"/>
          <w:b/>
          <w:i/>
          <w:i/>
          <w:sz w:val="21"/>
          <w:szCs w:val="21"/>
          <w:lang w:val="af-ZA"/>
        </w:rPr>
      </w:pPr>
      <w:r>
        <w:rPr>
          <w:rFonts w:cs="Times Armenian" w:ascii="Times Armenian" w:hAnsi="Times Armenian"/>
          <w:sz w:val="21"/>
          <w:szCs w:val="21"/>
          <w:lang w:val="af-ZA"/>
        </w:rPr>
        <w:t xml:space="preserve">Մաշտոցը գրում է. </w:t>
      </w:r>
      <w:r>
        <w:rPr>
          <w:rFonts w:cs="Times Armenian" w:ascii="Times Armenian" w:hAnsi="Times Armenian"/>
          <w:b/>
          <w:i/>
          <w:sz w:val="21"/>
          <w:szCs w:val="21"/>
          <w:lang w:val="af-ZA"/>
        </w:rPr>
        <w:t xml:space="preserve">«Ճանաչել զիմաստութիւն, իմանալ զբանս և զխրատ հանճարոյ»: </w:t>
      </w:r>
      <w:r>
        <w:rPr>
          <w:rFonts w:cs="Times Armenian" w:ascii="Times Armenian" w:hAnsi="Times Armenian"/>
          <w:sz w:val="21"/>
          <w:szCs w:val="21"/>
          <w:lang w:val="af-ZA"/>
        </w:rPr>
        <w:t>Սա Ժողովողի (Էկլեզիաստի) առաջին նախադասու</w:t>
        <w:softHyphen/>
        <w:t>թյունն է, ա</w:t>
        <w:softHyphen/>
        <w:t xml:space="preserve">վելի ճիշտ, վերնագրի մի մասն է. «Առակք Սողոմոնի, որդւոյ Դաւթի </w:t>
      </w:r>
      <w:r>
        <w:rPr>
          <w:rFonts w:cs="Times Armenian" w:ascii="Times Armenian" w:hAnsi="Times Armenian"/>
          <w:b/>
          <w:i/>
          <w:sz w:val="21"/>
          <w:szCs w:val="21"/>
          <w:lang w:val="af-ZA"/>
        </w:rPr>
        <w:t>ճա</w:t>
        <w:softHyphen/>
        <w:t>նաչել զի</w:t>
        <w:softHyphen/>
        <w:t>մաս</w:t>
        <w:softHyphen/>
        <w:t xml:space="preserve">տութիւն, իմանալ զբանս և զխրատ հանճարոյ»: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 xml:space="preserve">Ակնհայտ է, որ Մաշտոցը, առանց խորանալու, ընդօրինակել է հունարեն բնագրի </w:t>
      </w:r>
      <w:r>
        <w:rPr>
          <w:rFonts w:cs="Times Armenian" w:ascii="Times Armenian" w:hAnsi="Times Armenian"/>
          <w:b/>
          <w:i/>
          <w:sz w:val="21"/>
          <w:szCs w:val="21"/>
          <w:lang w:val="af-ZA"/>
        </w:rPr>
        <w:t>ինֆինիտիվը` անորոշ դերբայը,</w:t>
      </w:r>
      <w:r>
        <w:rPr>
          <w:rFonts w:cs="Times Armenian" w:ascii="Times Armenian" w:hAnsi="Times Armenian"/>
          <w:sz w:val="21"/>
          <w:szCs w:val="21"/>
          <w:lang w:val="af-ZA"/>
        </w:rPr>
        <w:t xml:space="preserve"> որովհետև իմաստից (ու այլ լեզու</w:t>
        <w:softHyphen/>
        <w:t xml:space="preserve">ներով արած թարգմանությունների հետ համեմատելուց) երևում է, որ սրա հայերենը պիտի լիներ. «Առակք Սողոմոնի, որդւոյ Դաւթի, </w:t>
      </w:r>
      <w:r>
        <w:rPr>
          <w:rFonts w:cs="Times Armenian" w:ascii="Times Armenian" w:hAnsi="Times Armenian"/>
          <w:b/>
          <w:i/>
          <w:sz w:val="21"/>
          <w:szCs w:val="21"/>
          <w:lang w:val="af-ZA"/>
        </w:rPr>
        <w:t>ճանաչելոյ զի</w:t>
        <w:softHyphen/>
        <w:t>մաս</w:t>
        <w:softHyphen/>
        <w:t xml:space="preserve">տութիւն, իմանալոյ զբանս և զխրատ հանճարոյ», այսինքն, </w:t>
      </w:r>
      <w:r>
        <w:rPr>
          <w:rFonts w:cs="Times Armenian" w:ascii="Times Armenian" w:hAnsi="Times Armenian"/>
          <w:sz w:val="21"/>
          <w:szCs w:val="21"/>
          <w:lang w:val="af-ZA"/>
        </w:rPr>
        <w:t xml:space="preserve">«Դավթի որդի Սողոմոնի առակները` </w:t>
      </w:r>
      <w:r>
        <w:rPr>
          <w:rFonts w:cs="Times Armenian" w:ascii="Times Armenian" w:hAnsi="Times Armenian"/>
          <w:b/>
          <w:i/>
          <w:sz w:val="21"/>
          <w:szCs w:val="21"/>
          <w:lang w:val="af-ZA"/>
        </w:rPr>
        <w:t>ճանաչելու</w:t>
      </w:r>
      <w:r>
        <w:rPr>
          <w:rFonts w:cs="Times Armenian" w:ascii="Times Armenian" w:hAnsi="Times Armenian"/>
          <w:sz w:val="21"/>
          <w:szCs w:val="21"/>
          <w:lang w:val="af-ZA"/>
        </w:rPr>
        <w:t xml:space="preserve"> {ծանոթանալու} </w:t>
      </w:r>
      <w:r>
        <w:rPr>
          <w:rFonts w:cs="Times Armenian" w:ascii="Times Armenian" w:hAnsi="Times Armenian"/>
          <w:b/>
          <w:i/>
          <w:sz w:val="21"/>
          <w:szCs w:val="21"/>
          <w:lang w:val="af-ZA"/>
        </w:rPr>
        <w:t>համար</w:t>
      </w:r>
      <w:r>
        <w:rPr>
          <w:rFonts w:cs="Times Armenian" w:ascii="Times Armenian" w:hAnsi="Times Armenian"/>
          <w:sz w:val="21"/>
          <w:szCs w:val="21"/>
          <w:lang w:val="af-ZA"/>
        </w:rPr>
        <w:t xml:space="preserve"> իմաստ</w:t>
        <w:softHyphen/>
        <w:t xml:space="preserve">նությունը, </w:t>
      </w:r>
      <w:r>
        <w:rPr>
          <w:rFonts w:cs="Times Armenian" w:ascii="Times Armenian" w:hAnsi="Times Armenian"/>
          <w:b/>
          <w:i/>
          <w:sz w:val="21"/>
          <w:szCs w:val="21"/>
          <w:lang w:val="af-ZA"/>
        </w:rPr>
        <w:t>իմանալու համար</w:t>
      </w:r>
      <w:r>
        <w:rPr>
          <w:rFonts w:cs="Times Armenian" w:ascii="Times Armenian" w:hAnsi="Times Armenian"/>
          <w:sz w:val="21"/>
          <w:szCs w:val="21"/>
          <w:lang w:val="af-ZA"/>
        </w:rPr>
        <w:t xml:space="preserve"> վարպետների {</w:t>
      </w:r>
      <w:r>
        <w:rPr>
          <w:rFonts w:cs="Times Armenian" w:ascii="Times Armenian" w:hAnsi="Times Armenian"/>
          <w:b/>
          <w:i/>
          <w:sz w:val="21"/>
          <w:szCs w:val="21"/>
          <w:lang w:val="af-ZA"/>
        </w:rPr>
        <w:t>հանճար</w:t>
      </w:r>
      <w:r>
        <w:rPr>
          <w:rFonts w:cs="Times Armenian" w:ascii="Times Armenian" w:hAnsi="Times Armenian"/>
          <w:sz w:val="21"/>
          <w:szCs w:val="21"/>
          <w:lang w:val="af-ZA"/>
        </w:rPr>
        <w:t xml:space="preserve"> բառի այն օրերի ի</w:t>
        <w:softHyphen/>
        <w:t xml:space="preserve">մաստն է} խոսքն ու խրատը», այսինքն, </w:t>
      </w:r>
      <w:r>
        <w:rPr>
          <w:rFonts w:cs="Times Armenian" w:ascii="Times Armenian" w:hAnsi="Times Armenian"/>
          <w:b/>
          <w:i/>
          <w:sz w:val="21"/>
          <w:szCs w:val="21"/>
          <w:lang w:val="af-ZA"/>
        </w:rPr>
        <w:t>«ճանաչել»</w:t>
      </w:r>
      <w:r>
        <w:rPr>
          <w:rFonts w:cs="Times Armenian" w:ascii="Times Armenian" w:hAnsi="Times Armenian"/>
          <w:sz w:val="21"/>
          <w:szCs w:val="21"/>
          <w:lang w:val="af-ZA"/>
        </w:rPr>
        <w:t xml:space="preserve"> ու </w:t>
      </w:r>
      <w:r>
        <w:rPr>
          <w:rFonts w:cs="Times Armenian" w:ascii="Times Armenian" w:hAnsi="Times Armenian"/>
          <w:b/>
          <w:i/>
          <w:sz w:val="21"/>
          <w:szCs w:val="21"/>
          <w:lang w:val="af-ZA"/>
        </w:rPr>
        <w:t>«իմանալ»</w:t>
      </w:r>
      <w:r>
        <w:rPr>
          <w:rFonts w:cs="Times Armenian" w:ascii="Times Armenian" w:hAnsi="Times Armenian"/>
          <w:sz w:val="21"/>
          <w:szCs w:val="21"/>
          <w:lang w:val="af-ZA"/>
        </w:rPr>
        <w:t xml:space="preserve"> ան</w:t>
        <w:softHyphen/>
        <w:t>ո</w:t>
        <w:softHyphen/>
        <w:t>րոշները պիտի լի</w:t>
        <w:softHyphen/>
        <w:t>նեին սեռական հոլովաձևով:</w:t>
      </w:r>
    </w:p>
    <w:p>
      <w:pPr>
        <w:pStyle w:val="Normal"/>
        <w:ind w:firstLine="360"/>
        <w:jc w:val="both"/>
        <w:rPr>
          <w:rFonts w:ascii="Times Armenian" w:hAnsi="Times Armenian" w:cs="Times Armenian"/>
          <w:b/>
          <w:i/>
          <w:i/>
          <w:sz w:val="21"/>
          <w:szCs w:val="21"/>
          <w:lang w:val="af-ZA"/>
        </w:rPr>
      </w:pPr>
      <w:r>
        <w:rPr>
          <w:rFonts w:cs="Times Armenian" w:ascii="Times Armenian" w:hAnsi="Times Armenian"/>
          <w:sz w:val="21"/>
          <w:szCs w:val="21"/>
          <w:lang w:val="af-ZA"/>
        </w:rPr>
        <w:t xml:space="preserve">Իսկ եթե սա հրաման, հորդոր, պատվեր կամ խրատ լիներ, ոնց որ մերոնք են այսօր կարծում, այդ ժամանակ էլ այս անորոշ դերբայների տեղը պիտի դրվեին սրանց համապատասխան բայերի հրամայականները, այսինքն, </w:t>
      </w:r>
      <w:r>
        <w:rPr>
          <w:rFonts w:cs="Times Armenian" w:ascii="Times Armenian" w:hAnsi="Times Armenian"/>
          <w:b/>
          <w:i/>
          <w:sz w:val="21"/>
          <w:szCs w:val="21"/>
          <w:lang w:val="af-ZA"/>
        </w:rPr>
        <w:t>«Ծա</w:t>
        <w:softHyphen/>
        <w:t>նի՛ր զի</w:t>
        <w:softHyphen/>
        <w:t>մաս</w:t>
        <w:softHyphen/>
        <w:t>տու</w:t>
        <w:softHyphen/>
        <w:t xml:space="preserve">թիւն, իմա՛  զբանս և զխրատ հանճարոյ», </w:t>
      </w:r>
      <w:r>
        <w:rPr>
          <w:rFonts w:cs="Times Armenian" w:ascii="Times Armenian" w:hAnsi="Times Armenian"/>
          <w:sz w:val="21"/>
          <w:szCs w:val="21"/>
          <w:lang w:val="af-ZA"/>
        </w:rPr>
        <w:t>կամ</w:t>
      </w:r>
      <w:r>
        <w:rPr>
          <w:rFonts w:cs="Times Armenian" w:ascii="Times Armenian" w:hAnsi="Times Armenian"/>
          <w:b/>
          <w:i/>
          <w:sz w:val="21"/>
          <w:szCs w:val="21"/>
          <w:lang w:val="af-ZA"/>
        </w:rPr>
        <w:t xml:space="preserve"> «Ծանի՛ր զիմաստու</w:t>
        <w:softHyphen/>
        <w:t>թիւն, գիտասջի՛ր զբանս և զխրատ հանճարոյ»:</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 xml:space="preserve">Թող ընթերցողն ի՛նքը մտածի, թե ի՞նչ պատասխան ունեն հետևյալ երկու հարցը: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 xml:space="preserve">Առաջինը: </w:t>
      </w:r>
      <w:r>
        <w:rPr>
          <w:rFonts w:cs="Times Armenian" w:ascii="Times Armenian" w:hAnsi="Times Armenian"/>
          <w:b/>
          <w:i/>
          <w:sz w:val="21"/>
          <w:szCs w:val="21"/>
          <w:lang w:val="af-ZA"/>
        </w:rPr>
        <w:t>Թե որ Մաշտոցի թարգմանած հենց առաջին նախադա</w:t>
        <w:softHyphen/>
        <w:t>սու</w:t>
        <w:softHyphen/>
        <w:t>թյունը օ</w:t>
        <w:softHyphen/>
        <w:t>տար քերականության կալկա է, այսինքն, խորթ է հայերենին (ո</w:t>
        <w:softHyphen/>
        <w:t>րով</w:t>
        <w:softHyphen/>
        <w:t>հետև այն օրերի հայերն ուղղակի այդպես չէին խոսում), ինչքա՜՞ն ուրիշ  ու հա</w:t>
        <w:softHyphen/>
        <w:softHyphen/>
        <w:t>յերենին օտար քերականական երևույթ կա մեր հին գրականության մեջ:</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 xml:space="preserve">Երկրորդ հարցը: </w:t>
      </w:r>
      <w:r>
        <w:rPr>
          <w:rFonts w:cs="Times Armenian" w:ascii="Times Armenian" w:hAnsi="Times Armenian"/>
          <w:b/>
          <w:i/>
          <w:sz w:val="21"/>
          <w:szCs w:val="21"/>
          <w:lang w:val="af-ZA"/>
        </w:rPr>
        <w:t>Մեր մտավորականներն ինչքա՞ն ու ինչո՞ւ են  հավա</w:t>
        <w:softHyphen/>
        <w:t>տա</w:t>
        <w:softHyphen/>
        <w:softHyphen/>
        <w:t>ցել ու հավատում մեր այս գրական օտարաբան ու հայերենին խորթ ոճերին, որ սկսած մեր հունաբան հեղինակներից մինչև հիմա էլ մեր հա</w:t>
        <w:softHyphen/>
        <w:t>րազատ ու բնիկ հայերեն լեզուն համարում են` «ժարգոն, գռեհիկ, ռամիկ, զզվելի, փո</w:t>
        <w:softHyphen/>
        <w:t>ղո</w:t>
        <w:softHyphen/>
        <w:t>ցա</w:t>
        <w:softHyphen/>
        <w:t>յին» ու ան</w:t>
        <w:softHyphen/>
        <w:t>թույլատրելի, ու ստիպում են, որ մեր ողջ ժո</w:t>
        <w:softHyphen/>
        <w:t>ղո</w:t>
        <w:softHyphen/>
        <w:t>վուր</w:t>
        <w:softHyphen/>
        <w:t>դը հրա</w:t>
        <w:softHyphen/>
        <w:t>ժարվի իր մայրենի լեզվից ու խոսի այս օտար ոճերով:</w:t>
      </w:r>
      <w:r>
        <w:rPr>
          <w:rFonts w:cs="Times Armenian" w:ascii="Times Armenian" w:hAnsi="Times Armenian"/>
          <w:sz w:val="21"/>
          <w:szCs w:val="21"/>
          <w:lang w:val="af-ZA"/>
        </w:rPr>
        <w:t xml:space="preserve"> </w:t>
      </w:r>
    </w:p>
    <w:p>
      <w:pPr>
        <w:pStyle w:val="TextBodyIndent"/>
        <w:spacing w:lineRule="auto" w:line="240"/>
        <w:ind w:firstLine="360"/>
        <w:jc w:val="both"/>
        <w:rPr>
          <w:rFonts w:ascii="Times Armenian" w:hAnsi="Times Armenian" w:cs="Times Armenian"/>
          <w:iCs/>
          <w:sz w:val="21"/>
          <w:szCs w:val="21"/>
          <w:lang w:val="af-ZA"/>
        </w:rPr>
      </w:pPr>
      <w:r>
        <w:rPr>
          <w:rFonts w:cs="Times Armenian" w:ascii="Times Armenian" w:hAnsi="Times Armenian"/>
          <w:iCs/>
          <w:sz w:val="21"/>
          <w:szCs w:val="21"/>
          <w:lang w:val="af-ZA"/>
        </w:rPr>
      </w:r>
    </w:p>
    <w:p>
      <w:pPr>
        <w:pStyle w:val="TextBodyIndent"/>
        <w:spacing w:lineRule="auto" w:line="240"/>
        <w:ind w:firstLine="360"/>
        <w:jc w:val="both"/>
        <w:rPr/>
      </w:pPr>
      <w:r>
        <w:rPr>
          <w:rFonts w:cs="Times Armenian" w:ascii="Times Armenian" w:hAnsi="Times Armenian"/>
          <w:iCs/>
          <w:sz w:val="21"/>
          <w:szCs w:val="21"/>
          <w:lang w:val="af-ZA"/>
        </w:rPr>
        <w:t>Երկրորդ փորձն արին լատինաբանները` Մխիթարյան հայրերը, ում վաս</w:t>
        <w:softHyphen/>
        <w:t xml:space="preserve">տակը, իհարկե, անուրանալի է: </w:t>
      </w:r>
      <w:r>
        <w:rPr>
          <w:rFonts w:cs="Times Armenian" w:ascii="Times Armenian" w:hAnsi="Times Armenian"/>
          <w:b w:val="false"/>
          <w:i w:val="false"/>
          <w:iCs/>
          <w:sz w:val="21"/>
          <w:szCs w:val="21"/>
          <w:lang w:val="af-ZA"/>
        </w:rPr>
        <w:t>Բայց սրանք էլ ուզում էին հայերեն գրա</w:t>
        <w:softHyphen/>
        <w:t>կանը ձևեն ու կարեն լատիներենի օրինակով, որովհետև լատիներե՛նն էին համարում սքանչելի:</w:t>
      </w:r>
      <w:r>
        <w:rPr>
          <w:rFonts w:cs="Times Armenian" w:ascii="Times Armenian" w:hAnsi="Times Armenian"/>
          <w:iCs/>
          <w:sz w:val="21"/>
          <w:szCs w:val="21"/>
          <w:lang w:val="af-ZA"/>
        </w:rPr>
        <w:t xml:space="preserve"> Մի 150, եթե ոչ 200 տա</w:t>
        <w:softHyphen/>
        <w:t>րի էլ` ա՛յս «գրապայքարը» տևեց, ու իհարկե` է՛լի անարդյունք:</w:t>
      </w:r>
    </w:p>
    <w:p>
      <w:pPr>
        <w:pStyle w:val="TextBodyIndent"/>
        <w:spacing w:lineRule="auto" w:line="240"/>
        <w:ind w:firstLine="360"/>
        <w:jc w:val="both"/>
        <w:rPr>
          <w:rFonts w:ascii="Times Armenian" w:hAnsi="Times Armenian" w:cs="Times Armenian"/>
          <w:b w:val="false"/>
          <w:i w:val="false"/>
          <w:i w:val="false"/>
          <w:iCs/>
          <w:sz w:val="21"/>
          <w:szCs w:val="21"/>
          <w:lang w:val="af-ZA"/>
        </w:rPr>
      </w:pPr>
      <w:r>
        <w:rPr>
          <w:rFonts w:cs="Times Armenian" w:ascii="Times Armenian" w:hAnsi="Times Armenian"/>
          <w:b w:val="false"/>
          <w:i w:val="false"/>
          <w:iCs/>
          <w:sz w:val="21"/>
          <w:szCs w:val="21"/>
          <w:lang w:val="af-ZA"/>
        </w:rPr>
        <w:t>Երրորդ փորձն է՛լի Մխիթարյան հայրերինն էր, ովքեր երբ տեսան, որ առաջին երկու փորձն էլ խայտառակ ձևով տապալվեց, ասացին, թե հիմի էլ</w:t>
      </w:r>
      <w:r>
        <w:rPr>
          <w:rFonts w:cs="Times Armenian" w:ascii="Times Armenian" w:hAnsi="Times Armenian"/>
          <w:iCs/>
          <w:sz w:val="21"/>
          <w:szCs w:val="21"/>
          <w:lang w:val="af-ZA"/>
        </w:rPr>
        <w:t xml:space="preserve"> </w:t>
      </w:r>
      <w:r>
        <w:rPr>
          <w:rFonts w:cs="Times Armenian" w:ascii="Times Armenian" w:hAnsi="Times Armenian"/>
          <w:b w:val="false"/>
          <w:i w:val="false"/>
          <w:iCs/>
          <w:sz w:val="21"/>
          <w:szCs w:val="21"/>
          <w:lang w:val="af-ZA"/>
        </w:rPr>
        <w:t>ե</w:t>
        <w:softHyphen/>
        <w:softHyphen/>
        <w:t>կեք ժողովրդին ստիպենք, որ խոսի ու գրի «մաշտոցյան ոսկեդարյան ըն</w:t>
        <w:softHyphen/>
        <w:t xml:space="preserve">տիր գրաբարով», այսինքն, ա՛յն </w:t>
      </w:r>
      <w:r>
        <w:rPr>
          <w:rFonts w:cs="Times Armenian" w:ascii="Times Armenian" w:hAnsi="Times Armenian"/>
          <w:iCs/>
          <w:sz w:val="21"/>
          <w:szCs w:val="21"/>
          <w:lang w:val="af-ZA"/>
        </w:rPr>
        <w:t>գրական հայերեն ոճով,</w:t>
      </w:r>
      <w:r>
        <w:rPr>
          <w:rFonts w:cs="Times Armenian" w:ascii="Times Armenian" w:hAnsi="Times Armenian"/>
          <w:b w:val="false"/>
          <w:i w:val="false"/>
          <w:iCs/>
          <w:sz w:val="21"/>
          <w:szCs w:val="21"/>
          <w:lang w:val="af-ZA"/>
        </w:rPr>
        <w:t xml:space="preserve"> ինչը կար </w:t>
      </w:r>
      <w:r>
        <w:rPr>
          <w:rFonts w:cs="Times Armenian" w:ascii="Times Armenian" w:hAnsi="Times Armenian"/>
          <w:iCs/>
          <w:sz w:val="21"/>
          <w:szCs w:val="21"/>
          <w:lang w:val="af-ZA"/>
        </w:rPr>
        <w:t>մինչև</w:t>
      </w:r>
      <w:r>
        <w:rPr>
          <w:rFonts w:cs="Times Armenian" w:ascii="Times Armenian" w:hAnsi="Times Armenian"/>
          <w:b w:val="false"/>
          <w:i w:val="false"/>
          <w:iCs/>
          <w:sz w:val="21"/>
          <w:szCs w:val="21"/>
          <w:lang w:val="af-ZA"/>
        </w:rPr>
        <w:t xml:space="preserve"> հունա</w:t>
        <w:softHyphen/>
        <w:t>բան հեղինակները:</w:t>
      </w:r>
    </w:p>
    <w:p>
      <w:pPr>
        <w:pStyle w:val="TextBodyIndent"/>
        <w:spacing w:lineRule="auto" w:line="240"/>
        <w:ind w:firstLine="360"/>
        <w:jc w:val="both"/>
        <w:rPr>
          <w:rFonts w:ascii="Times Armenian" w:hAnsi="Times Armenian" w:cs="Times Armenian"/>
          <w:iCs/>
          <w:sz w:val="21"/>
          <w:szCs w:val="21"/>
          <w:lang w:val="af-ZA"/>
        </w:rPr>
      </w:pPr>
      <w:r>
        <w:rPr>
          <w:rFonts w:cs="Times Armenian" w:ascii="Times Armenian" w:hAnsi="Times Armenian"/>
          <w:iCs/>
          <w:sz w:val="21"/>
          <w:szCs w:val="21"/>
          <w:lang w:val="af-ZA"/>
        </w:rPr>
        <w:t>Այս փորձն էլ տևեց մի 150 տարի: Ու մինչ եվրոպացիք ու ռուսները  վա</w:t>
        <w:softHyphen/>
        <w:t>ղուց արդեն գրում էին իրենց ժողովուրդների կենդանի բարբառներով, կեն</w:t>
        <w:softHyphen/>
        <w:t>դանի լեզուներով, ու հրաժարվել էին նույնիսկ կլասիցիստական ոճե</w:t>
        <w:softHyphen/>
        <w:t>րից, մը</w:t>
        <w:softHyphen/>
        <w:t>խի</w:t>
        <w:softHyphen/>
        <w:t>թար</w:t>
        <w:softHyphen/>
        <w:t xml:space="preserve">յան հայր Արսեն Բագրատունին, կլասիցիստներին ու </w:t>
      </w:r>
      <w:r>
        <w:rPr>
          <w:rFonts w:cs="Times Armenian" w:ascii="Times Armenian" w:hAnsi="Times Armenian"/>
          <w:i w:val="false"/>
          <w:iCs/>
          <w:sz w:val="21"/>
          <w:szCs w:val="21"/>
          <w:lang w:val="af-ZA"/>
        </w:rPr>
        <w:t>Իլիա</w:t>
        <w:softHyphen/>
        <w:t>կանին</w:t>
      </w:r>
      <w:r>
        <w:rPr>
          <w:rFonts w:cs="Times Armenian" w:ascii="Times Armenian" w:hAnsi="Times Armenian"/>
          <w:iCs/>
          <w:sz w:val="21"/>
          <w:szCs w:val="21"/>
          <w:lang w:val="af-ZA"/>
        </w:rPr>
        <w:t xml:space="preserve"> ընդօրի</w:t>
        <w:softHyphen/>
        <w:t>նա</w:t>
        <w:softHyphen/>
        <w:t>կե</w:t>
        <w:softHyphen/>
        <w:t xml:space="preserve">լով, ընդամենը 150 տարի առաջ </w:t>
      </w:r>
      <w:r>
        <w:rPr>
          <w:rFonts w:cs="Times Armenian" w:ascii="Times Armenian" w:hAnsi="Times Armenian"/>
          <w:b w:val="false"/>
          <w:i w:val="false"/>
          <w:iCs/>
          <w:sz w:val="21"/>
          <w:szCs w:val="21"/>
          <w:lang w:val="af-ZA"/>
        </w:rPr>
        <w:t xml:space="preserve">(բայց </w:t>
      </w:r>
      <w:r>
        <w:rPr>
          <w:rFonts w:cs="Times Armenian" w:ascii="Times Armenian" w:hAnsi="Times Armenian"/>
          <w:i w:val="false"/>
          <w:iCs/>
          <w:sz w:val="21"/>
          <w:szCs w:val="21"/>
          <w:lang w:val="af-ZA"/>
        </w:rPr>
        <w:t>Իլիա</w:t>
        <w:softHyphen/>
        <w:t>կանից</w:t>
      </w:r>
      <w:r>
        <w:rPr>
          <w:rFonts w:cs="Times Armenian" w:ascii="Times Armenian" w:hAnsi="Times Armenian"/>
          <w:b w:val="false"/>
          <w:i w:val="false"/>
          <w:iCs/>
          <w:sz w:val="21"/>
          <w:szCs w:val="21"/>
          <w:lang w:val="af-ZA"/>
        </w:rPr>
        <w:t xml:space="preserve"> 26 դար հե</w:t>
        <w:softHyphen/>
        <w:t>տո)</w:t>
      </w:r>
      <w:r>
        <w:rPr>
          <w:rFonts w:cs="Times Armenian" w:ascii="Times Armenian" w:hAnsi="Times Armenian"/>
          <w:iCs/>
          <w:sz w:val="21"/>
          <w:szCs w:val="21"/>
          <w:lang w:val="af-ZA"/>
        </w:rPr>
        <w:t xml:space="preserve"> գրեց իր </w:t>
      </w:r>
      <w:r>
        <w:rPr>
          <w:rFonts w:cs="Times Armenian" w:ascii="Times Armenian" w:hAnsi="Times Armenian"/>
          <w:i w:val="false"/>
          <w:iCs/>
          <w:sz w:val="21"/>
          <w:szCs w:val="21"/>
          <w:lang w:val="af-ZA"/>
        </w:rPr>
        <w:t>Հայկ դյուցազնը,</w:t>
      </w:r>
      <w:r>
        <w:rPr>
          <w:rFonts w:cs="Times Armenian" w:ascii="Times Armenian" w:hAnsi="Times Armenian"/>
          <w:iCs/>
          <w:sz w:val="21"/>
          <w:szCs w:val="21"/>
          <w:lang w:val="af-ZA"/>
        </w:rPr>
        <w:t xml:space="preserve"> գրեց այդ գովաբանված ոսկեդարյան գրաբա</w:t>
        <w:softHyphen/>
        <w:t>րով:</w:t>
      </w:r>
    </w:p>
    <w:p>
      <w:pPr>
        <w:pStyle w:val="TextBodyIndent"/>
        <w:spacing w:lineRule="auto" w:line="240"/>
        <w:ind w:firstLine="360"/>
        <w:jc w:val="both"/>
        <w:rPr/>
      </w:pPr>
      <w:r>
        <w:rPr>
          <w:rFonts w:eastAsia="Times Armenian" w:cs="Times Armenian" w:ascii="Times Armenian" w:hAnsi="Times Armenian"/>
          <w:iCs/>
          <w:sz w:val="21"/>
          <w:szCs w:val="21"/>
          <w:lang w:val="af-ZA"/>
        </w:rPr>
        <w:t xml:space="preserve"> </w:t>
      </w:r>
      <w:r>
        <w:rPr>
          <w:rFonts w:cs="Times Armenian" w:ascii="Times Armenian" w:hAnsi="Times Armenian"/>
          <w:iCs/>
          <w:sz w:val="21"/>
          <w:szCs w:val="21"/>
          <w:lang w:val="af-ZA"/>
        </w:rPr>
        <w:t>Գրեց, բայց արդեն ուշ էր, արդեն ժամանակն անցել էր, ու հա</w:t>
        <w:softHyphen/>
        <w:t>մարյա ոչ մեկն էլ չկարդաց այդ գործը, ու հայերի մեծ մասն այսօր դրա մասին նույն</w:t>
        <w:softHyphen/>
        <w:t>իսկ չգիտի էլ:</w:t>
      </w:r>
    </w:p>
    <w:p>
      <w:pPr>
        <w:pStyle w:val="TextBodyIndent"/>
        <w:spacing w:lineRule="auto" w:line="240"/>
        <w:ind w:firstLine="360"/>
        <w:jc w:val="both"/>
        <w:rPr/>
      </w:pPr>
      <w:r>
        <w:rPr>
          <w:rFonts w:cs="Times Armenian" w:ascii="Times Armenian" w:hAnsi="Times Armenian"/>
          <w:iCs/>
          <w:sz w:val="21"/>
          <w:szCs w:val="21"/>
          <w:lang w:val="af-ZA"/>
        </w:rPr>
        <w:t>Գրեց, ու գրեց ա՛յն օրերին, երբ իրենց աշխարհաբարներով գրել էին` Դանթեն, Պե</w:t>
        <w:softHyphen/>
        <w:t>տրար</w:t>
        <w:softHyphen/>
        <w:t>կան, Չո</w:t>
        <w:softHyphen/>
        <w:t>սերը, Շեքսպիրը, Միլթոնը, Սերվան</w:t>
        <w:softHyphen/>
        <w:t>տեսը, Լոպե դե Վեգան, Բոկաչոն, Ռաբլեն, Հոլբախը, Վոլտերը, Դի</w:t>
        <w:softHyphen/>
        <w:t>դրոն, Գյոթեն, Հում</w:t>
        <w:softHyphen/>
        <w:t>բոլդտը, Լոմոնոսովը, Կռիլովը, Ժուկովսկին, Պուշ</w:t>
        <w:softHyphen/>
        <w:t>կինը, Բալզակը, Ստեն</w:t>
        <w:softHyphen/>
        <w:t>դալը, Մերիմեն, Դիկենսը, Շիլերը, Վուիթմենը, ևն, ևն:</w:t>
      </w:r>
    </w:p>
    <w:p>
      <w:pPr>
        <w:pStyle w:val="TextBodyIndent"/>
        <w:spacing w:lineRule="auto" w:line="240"/>
        <w:ind w:firstLine="360"/>
        <w:jc w:val="both"/>
        <w:rPr/>
      </w:pPr>
      <w:r>
        <w:rPr>
          <w:rFonts w:cs="Times Armenian" w:ascii="Times Armenian" w:hAnsi="Times Armenian"/>
          <w:iCs/>
          <w:sz w:val="21"/>
          <w:szCs w:val="21"/>
          <w:lang w:val="af-ZA"/>
        </w:rPr>
        <w:t>Հերթը հասավ Խաչատուր Աբովյանին:</w:t>
      </w:r>
    </w:p>
    <w:p>
      <w:pPr>
        <w:pStyle w:val="TextBodyIndent"/>
        <w:spacing w:lineRule="auto" w:line="240"/>
        <w:ind w:firstLine="360"/>
        <w:jc w:val="both"/>
        <w:rPr/>
      </w:pPr>
      <w:r>
        <w:rPr>
          <w:rFonts w:cs="Times Armenian" w:ascii="Times Armenian" w:hAnsi="Times Armenian"/>
          <w:iCs/>
          <w:sz w:val="21"/>
          <w:szCs w:val="21"/>
          <w:lang w:val="af-ZA"/>
        </w:rPr>
        <w:t>Աբովյանն սկզբում գրում էր գրաբարով, ինչը հոյակապ գիտեր, բայց Դոր</w:t>
        <w:softHyphen/>
        <w:t xml:space="preserve">պատում սովորելուց ու Հայաստան գալուց հետո, համարյա իսկույն, գրեց </w:t>
      </w:r>
      <w:r>
        <w:rPr>
          <w:rFonts w:cs="Times Armenian" w:ascii="Times Armenian" w:hAnsi="Times Armenian"/>
          <w:b w:val="false"/>
          <w:i w:val="false"/>
          <w:iCs/>
          <w:sz w:val="21"/>
          <w:szCs w:val="21"/>
          <w:lang w:val="af-ZA"/>
        </w:rPr>
        <w:t>Արարատյան բարբառի համարյա Երևանի խոսվածքով:</w:t>
      </w:r>
      <w:r>
        <w:rPr>
          <w:rFonts w:cs="Times Armenian" w:ascii="Times Armenian" w:hAnsi="Times Armenian"/>
          <w:iCs/>
          <w:sz w:val="21"/>
          <w:szCs w:val="21"/>
          <w:lang w:val="af-ZA"/>
        </w:rPr>
        <w:t xml:space="preserve"> Գրեց մի</w:t>
        <w:softHyphen/>
        <w:t>ան</w:t>
        <w:softHyphen/>
        <w:t xml:space="preserve">գամից շատ, ու այն օրերի համար կարևոր բաներ գրեց, գրեց իր </w:t>
      </w:r>
      <w:r>
        <w:rPr>
          <w:rFonts w:cs="Times Armenian" w:ascii="Times Armenian" w:hAnsi="Times Armenian"/>
          <w:i w:val="false"/>
          <w:iCs/>
          <w:sz w:val="21"/>
          <w:szCs w:val="21"/>
          <w:lang w:val="af-ZA"/>
        </w:rPr>
        <w:t>Նա</w:t>
        <w:softHyphen/>
        <w:t>խա</w:t>
        <w:softHyphen/>
        <w:t>շավիղը, Վերք Հայաստանին, Հազարփե</w:t>
        <w:softHyphen/>
        <w:t>շեն ու Պարապ ժամա</w:t>
        <w:softHyphen/>
        <w:t>նակվա խա</w:t>
        <w:softHyphen/>
        <w:t>ղալիքն</w:t>
      </w:r>
      <w:r>
        <w:rPr>
          <w:rFonts w:cs="Times Armenian" w:ascii="Times Armenian" w:hAnsi="Times Armenian"/>
          <w:iCs/>
          <w:sz w:val="21"/>
          <w:szCs w:val="21"/>
          <w:lang w:val="af-ZA"/>
        </w:rPr>
        <w:t xml:space="preserve"> ու էլի ուրիշ բաներ, ու սա` հլը 1839-1848 թվերին: </w:t>
      </w:r>
    </w:p>
    <w:p>
      <w:pPr>
        <w:pStyle w:val="TextBodyIndent"/>
        <w:spacing w:lineRule="auto" w:line="240"/>
        <w:ind w:firstLine="360"/>
        <w:jc w:val="both"/>
        <w:rPr/>
      </w:pPr>
      <w:r>
        <w:rPr>
          <w:rFonts w:cs="Times Armenian" w:ascii="Times Armenian" w:hAnsi="Times Armenian"/>
          <w:iCs/>
          <w:sz w:val="21"/>
          <w:szCs w:val="21"/>
          <w:lang w:val="af-ZA"/>
        </w:rPr>
        <w:t xml:space="preserve">Աբովյանի կենդանության օրոք սրանցից հրատարակվեց միայն </w:t>
      </w:r>
      <w:r>
        <w:rPr>
          <w:rFonts w:cs="Times Armenian" w:ascii="Times Armenian" w:hAnsi="Times Armenian"/>
          <w:i w:val="false"/>
          <w:iCs/>
          <w:sz w:val="21"/>
          <w:szCs w:val="21"/>
          <w:lang w:val="af-ZA"/>
        </w:rPr>
        <w:t>Նա</w:t>
        <w:softHyphen/>
        <w:t>խաշա</w:t>
        <w:softHyphen/>
        <w:t>վիղը,</w:t>
      </w:r>
      <w:r>
        <w:rPr>
          <w:rFonts w:cs="Times Armenian" w:ascii="Times Armenian" w:hAnsi="Times Armenian"/>
          <w:iCs/>
          <w:sz w:val="21"/>
          <w:szCs w:val="21"/>
          <w:lang w:val="af-ZA"/>
        </w:rPr>
        <w:t xml:space="preserve"> հրատարակվեց կիսատ-պռատ, իսկ </w:t>
      </w:r>
      <w:r>
        <w:rPr>
          <w:rFonts w:cs="Times Armenian" w:ascii="Times Armenian" w:hAnsi="Times Armenian"/>
          <w:i w:val="false"/>
          <w:iCs/>
          <w:sz w:val="21"/>
          <w:szCs w:val="21"/>
          <w:lang w:val="af-ZA"/>
        </w:rPr>
        <w:t>Վերքը</w:t>
      </w:r>
      <w:r>
        <w:rPr>
          <w:rFonts w:cs="Times Armenian" w:ascii="Times Armenian" w:hAnsi="Times Armenian"/>
          <w:iCs/>
          <w:sz w:val="21"/>
          <w:szCs w:val="21"/>
          <w:lang w:val="af-ZA"/>
        </w:rPr>
        <w:t xml:space="preserve"> հրատա</w:t>
        <w:softHyphen/>
        <w:t>րակ</w:t>
        <w:softHyphen/>
        <w:t>վեց Աբովյանի կորելուց 10 տարի հետո միայն, 1858 թվին,  երբ հայր Արսեն Բա</w:t>
        <w:softHyphen/>
        <w:t>գըրա</w:t>
        <w:softHyphen/>
        <w:softHyphen/>
        <w:t>տու</w:t>
        <w:softHyphen/>
        <w:t xml:space="preserve">նին գրաբարով հրատարակեց իր </w:t>
      </w:r>
      <w:r>
        <w:rPr>
          <w:rFonts w:cs="Times Armenian" w:ascii="Times Armenian" w:hAnsi="Times Armenian"/>
          <w:i w:val="false"/>
          <w:iCs/>
          <w:sz w:val="21"/>
          <w:szCs w:val="21"/>
          <w:lang w:val="af-ZA"/>
        </w:rPr>
        <w:t>Հայկ դյուց</w:t>
        <w:softHyphen/>
        <w:t>ազնը:</w:t>
      </w:r>
    </w:p>
    <w:p>
      <w:pPr>
        <w:pStyle w:val="TextBodyIndent"/>
        <w:spacing w:lineRule="auto" w:line="240"/>
        <w:ind w:firstLine="360"/>
        <w:jc w:val="both"/>
        <w:rPr>
          <w:rFonts w:ascii="Times Armenian" w:hAnsi="Times Armenian" w:cs="Times Armenian"/>
          <w:b w:val="false"/>
          <w:i w:val="false"/>
          <w:i w:val="false"/>
          <w:iCs/>
          <w:sz w:val="21"/>
          <w:szCs w:val="21"/>
          <w:lang w:val="af-ZA"/>
        </w:rPr>
      </w:pPr>
      <w:r>
        <w:rPr>
          <w:rFonts w:cs="Times Armenian" w:ascii="Times Armenian" w:hAnsi="Times Armenian"/>
          <w:b w:val="false"/>
          <w:i w:val="false"/>
          <w:iCs/>
          <w:sz w:val="21"/>
          <w:szCs w:val="21"/>
          <w:lang w:val="af-ZA"/>
        </w:rPr>
        <w:t>Աբովյանն է՛լ չարաչար պարտվեց, չնայած հիմա ասում են, թե Ա</w:t>
        <w:softHyphen/>
        <w:t>բով</w:t>
        <w:softHyphen/>
        <w:softHyphen/>
        <w:t>յանը հաղ</w:t>
        <w:softHyphen/>
        <w:t>թեց: Ով չի հավատում, որ Աբովյանը պարտվեց, թող կարդա այս գրքի</w:t>
      </w:r>
      <w:r>
        <w:rPr>
          <w:rFonts w:cs="Times Armenian" w:ascii="Times Armenian" w:hAnsi="Times Armenian"/>
          <w:iCs/>
          <w:sz w:val="21"/>
          <w:szCs w:val="21"/>
          <w:lang w:val="af-ZA"/>
        </w:rPr>
        <w:t xml:space="preserve"> 8-11 կետերի </w:t>
      </w:r>
      <w:r>
        <w:rPr>
          <w:rFonts w:cs="Times Armenian" w:ascii="Times Armenian" w:hAnsi="Times Armenian"/>
          <w:b w:val="false"/>
          <w:i w:val="false"/>
          <w:iCs/>
          <w:sz w:val="21"/>
          <w:szCs w:val="21"/>
          <w:lang w:val="af-ZA"/>
        </w:rPr>
        <w:t>նյութը:</w:t>
      </w:r>
    </w:p>
    <w:p>
      <w:pPr>
        <w:pStyle w:val="TextBodyIndent"/>
        <w:spacing w:lineRule="auto" w:line="240"/>
        <w:ind w:firstLine="360"/>
        <w:jc w:val="both"/>
        <w:rPr>
          <w:rFonts w:ascii="Times Armenian" w:hAnsi="Times Armenian" w:cs="Times Armenian"/>
          <w:b w:val="false"/>
          <w:i w:val="false"/>
          <w:i w:val="false"/>
          <w:iCs/>
          <w:sz w:val="21"/>
          <w:szCs w:val="21"/>
          <w:lang w:val="af-ZA"/>
        </w:rPr>
      </w:pPr>
      <w:r>
        <w:rPr>
          <w:rFonts w:cs="Times Armenian" w:ascii="Times Armenian" w:hAnsi="Times Armenian"/>
          <w:b w:val="false"/>
          <w:i w:val="false"/>
          <w:iCs/>
          <w:sz w:val="21"/>
          <w:szCs w:val="21"/>
          <w:lang w:val="af-ZA"/>
        </w:rPr>
        <w:t>Հայր Արսեն Բագրատունու փորձը մի անգամ է՛լ է ասում, որ հայ գրա</w:t>
        <w:softHyphen/>
        <w:t>կա</w:t>
        <w:softHyphen/>
        <w:t>նու</w:t>
        <w:softHyphen/>
        <w:t>թյան հիմնական խնդիրը թարգմանական-փոխադրական է, որով</w:t>
        <w:softHyphen/>
        <w:t xml:space="preserve">հետև </w:t>
      </w:r>
      <w:r>
        <w:rPr>
          <w:rFonts w:cs="Times Armenian" w:ascii="Times Armenian" w:hAnsi="Times Armenian"/>
          <w:iCs/>
          <w:sz w:val="21"/>
          <w:szCs w:val="21"/>
          <w:lang w:val="af-ZA"/>
        </w:rPr>
        <w:t>Հայկ դյուցազնը,</w:t>
      </w:r>
      <w:r>
        <w:rPr>
          <w:rFonts w:cs="Times Armenian" w:ascii="Times Armenian" w:hAnsi="Times Armenian"/>
          <w:b w:val="false"/>
          <w:i w:val="false"/>
          <w:iCs/>
          <w:sz w:val="21"/>
          <w:szCs w:val="21"/>
          <w:lang w:val="af-ZA"/>
        </w:rPr>
        <w:t xml:space="preserve"> ի վերջո, նմանակելո՛ւ փորձ էր: </w:t>
      </w:r>
    </w:p>
    <w:p>
      <w:pPr>
        <w:pStyle w:val="TextBodyIndent"/>
        <w:spacing w:lineRule="auto" w:line="240"/>
        <w:ind w:firstLine="360"/>
        <w:jc w:val="both"/>
        <w:rPr>
          <w:rFonts w:ascii="Times Armenian" w:hAnsi="Times Armenian" w:cs="Times Armenian"/>
          <w:b w:val="false"/>
          <w:i w:val="false"/>
          <w:i w:val="false"/>
          <w:iCs/>
          <w:sz w:val="21"/>
          <w:szCs w:val="21"/>
          <w:lang w:val="af-ZA"/>
        </w:rPr>
      </w:pPr>
      <w:r>
        <w:rPr>
          <w:rFonts w:cs="Times Armenian" w:ascii="Times Armenian" w:hAnsi="Times Armenian"/>
          <w:b w:val="false"/>
          <w:i w:val="false"/>
          <w:iCs/>
          <w:sz w:val="21"/>
          <w:szCs w:val="21"/>
          <w:lang w:val="af-ZA"/>
        </w:rPr>
        <w:t>Սա բնական է, քանզի չսովորող ժողովուրդ համարյա չի եղել ու չկա (ա</w:t>
        <w:softHyphen/>
        <w:t>վելի ճիշտ, չսովորողներն անհետացել գնացել են, կամ էլ` հետամնաց են), ու չկա նաև ժողո</w:t>
        <w:softHyphen/>
        <w:t>վուրդ, ով միայն ի՛նքն ստեղծի ամե՜ն-ամեն ինչ: Մշակութային փոխառու</w:t>
        <w:softHyphen/>
        <w:softHyphen/>
        <w:t>թյունը ժո</w:t>
        <w:softHyphen/>
        <w:t>ղովրդի համար պարտադի՛ր է, եթե այդ ժողովուրդը չի ու</w:t>
        <w:softHyphen/>
        <w:t>զում, որ անհուսալի հետ մնա առա</w:t>
        <w:softHyphen/>
        <w:t>ջա</w:t>
        <w:softHyphen/>
        <w:t>վոր</w:t>
        <w:softHyphen/>
        <w:t>ներից:</w:t>
      </w:r>
    </w:p>
    <w:p>
      <w:pPr>
        <w:pStyle w:val="TextBodyIndent"/>
        <w:spacing w:lineRule="auto" w:line="240"/>
        <w:ind w:firstLine="360"/>
        <w:jc w:val="both"/>
        <w:rPr>
          <w:rFonts w:ascii="Times Armenian" w:hAnsi="Times Armenian" w:cs="Times Armenian"/>
          <w:iCs/>
          <w:sz w:val="21"/>
          <w:szCs w:val="21"/>
          <w:lang w:val="af-ZA"/>
        </w:rPr>
      </w:pPr>
      <w:r>
        <w:rPr>
          <w:rFonts w:cs="Times Armenian" w:ascii="Times Armenian" w:hAnsi="Times Armenian"/>
          <w:iCs/>
          <w:sz w:val="21"/>
          <w:szCs w:val="21"/>
          <w:lang w:val="af-ZA"/>
        </w:rPr>
        <w:t>Ռուսները թարգմանական արվեստի կանոնները մշակեցին 1930-ական թվականների ստալինյան մղձավանջային օրերին, երբ Կ. Չու</w:t>
        <w:softHyphen/>
        <w:t>կովսկու դըպ</w:t>
        <w:softHyphen/>
        <w:t>րոցն իր հրաշալի թարգմանություններով ապացուցեց, որ տխ</w:t>
        <w:softHyphen/>
        <w:t>րա</w:t>
        <w:softHyphen/>
        <w:t>հռչակ «ճըշ</w:t>
        <w:softHyphen/>
        <w:t>գրիտ թարգմանությունից» սխալ բան չկա, ու սրա հա</w:t>
        <w:softHyphen/>
        <w:t>մար էլ, չնայած բոլ</w:t>
        <w:softHyphen/>
        <w:t>շե</w:t>
        <w:softHyphen/>
        <w:t>վիկ</w:t>
        <w:softHyphen/>
        <w:t>յան արյունալի տոտալիտարիզմին ու սոցիալիս</w:t>
        <w:softHyphen/>
        <w:t>տա</w:t>
        <w:softHyphen/>
        <w:t>կան ռեալիզմի  բռնու</w:t>
        <w:softHyphen/>
        <w:t>թյա</w:t>
        <w:softHyphen/>
        <w:t>նը, ռուսները, հենց բոլշևիզմի օրոք, լիքը բան թարգ</w:t>
        <w:softHyphen/>
        <w:t>մա</w:t>
        <w:softHyphen/>
        <w:t>նե</w:t>
        <w:softHyphen/>
        <w:t>ցին (ու հրաշալի թարգմա</w:t>
        <w:softHyphen/>
        <w:t>նե</w:t>
        <w:softHyphen/>
        <w:t>ցին) ու ստեղ</w:t>
        <w:softHyphen/>
        <w:t>ծեցին իրոք արժեքավոր գրականություն, մանավանդ մանկական, ինչը հույժ կա</w:t>
        <w:softHyphen/>
        <w:t>րևոր է մանուկ սերնդի միտքն ու գեղագի</w:t>
        <w:softHyphen/>
        <w:t>տական ճաշակը ձևավորելու համար:</w:t>
      </w:r>
    </w:p>
    <w:p>
      <w:pPr>
        <w:pStyle w:val="TextBodyIndent"/>
        <w:spacing w:lineRule="auto" w:line="240"/>
        <w:ind w:firstLine="360"/>
        <w:jc w:val="both"/>
        <w:rPr>
          <w:rFonts w:ascii="Times Armenian" w:hAnsi="Times Armenian" w:cs="Times Armenian"/>
          <w:b w:val="false"/>
          <w:i w:val="false"/>
          <w:i w:val="false"/>
          <w:iCs/>
          <w:sz w:val="21"/>
          <w:szCs w:val="21"/>
          <w:lang w:val="af-ZA"/>
        </w:rPr>
      </w:pPr>
      <w:r>
        <w:rPr>
          <w:rFonts w:cs="Times Armenian" w:ascii="Times Armenian" w:hAnsi="Times Armenian"/>
          <w:b w:val="false"/>
          <w:i w:val="false"/>
          <w:iCs/>
          <w:sz w:val="21"/>
          <w:szCs w:val="21"/>
          <w:lang w:val="af-ZA"/>
        </w:rPr>
      </w:r>
    </w:p>
    <w:p>
      <w:pPr>
        <w:pStyle w:val="TextBodyIndent"/>
        <w:spacing w:lineRule="auto" w:line="240"/>
        <w:ind w:firstLine="360"/>
        <w:jc w:val="both"/>
        <w:rPr>
          <w:rFonts w:ascii="Times Armenian" w:hAnsi="Times Armenian" w:cs="Times Armenian"/>
          <w:iCs/>
          <w:sz w:val="21"/>
          <w:szCs w:val="21"/>
          <w:lang w:val="af-ZA"/>
        </w:rPr>
      </w:pPr>
      <w:r>
        <w:rPr>
          <w:rFonts w:cs="Times Armenian" w:ascii="Times Armenian" w:hAnsi="Times Armenian"/>
          <w:b w:val="false"/>
          <w:i w:val="false"/>
          <w:iCs/>
          <w:sz w:val="21"/>
          <w:szCs w:val="21"/>
          <w:lang w:val="af-ZA"/>
        </w:rPr>
        <w:t>Հայերեն գրական ոճերի նկատմամբ մեր այս արտառոց վերաբեր</w:t>
        <w:softHyphen/>
        <w:t xml:space="preserve">մունքը, </w:t>
      </w:r>
      <w:r>
        <w:rPr>
          <w:rFonts w:cs="Times Armenian" w:ascii="Times Armenian" w:hAnsi="Times Armenian"/>
          <w:iCs/>
          <w:sz w:val="21"/>
          <w:szCs w:val="21"/>
          <w:lang w:val="af-ZA"/>
        </w:rPr>
        <w:t>հայերեն գրական ոճերը հայերենին խորթ ձևով մշակելն ու այս հարատև գը</w:t>
        <w:softHyphen/>
        <w:t>րա</w:t>
        <w:softHyphen/>
        <w:softHyphen/>
        <w:t>պայքարը, հայերեն բանավոր լեզուները, այսինքն, բարբառները, ատելը, ու հենց սրա պատճառով էլ` հայերենով թարգմանելու արվեստը երբևէ չմշա</w:t>
        <w:softHyphen/>
        <w:t>կելը` հայ գրականությունը, մանավանդ պոեզիան, հասցրին այսօրվա (ի՛մ կար</w:t>
        <w:softHyphen/>
        <w:t>ծի</w:t>
        <w:softHyphen/>
        <w:t>քով) ողբեր</w:t>
        <w:softHyphen/>
        <w:t xml:space="preserve">գական վիճակին: </w:t>
      </w:r>
    </w:p>
    <w:p>
      <w:pPr>
        <w:pStyle w:val="TextBodyIndent"/>
        <w:spacing w:lineRule="auto" w:line="240"/>
        <w:ind w:firstLine="360"/>
        <w:jc w:val="both"/>
        <w:rPr>
          <w:rFonts w:ascii="Times Armenian" w:hAnsi="Times Armenian" w:cs="Times Armenian"/>
          <w:b w:val="false"/>
          <w:i w:val="false"/>
          <w:i w:val="false"/>
          <w:iCs/>
          <w:sz w:val="21"/>
          <w:szCs w:val="21"/>
          <w:lang w:val="af-ZA"/>
        </w:rPr>
      </w:pPr>
      <w:r>
        <w:rPr>
          <w:rFonts w:cs="Times Armenian" w:ascii="Times Armenian" w:hAnsi="Times Armenian"/>
          <w:iCs/>
          <w:sz w:val="21"/>
          <w:szCs w:val="21"/>
          <w:lang w:val="af-ZA"/>
        </w:rPr>
        <w:t>Ու սրա՛ համար է, որ ուզած-չուզած պիտի ընդունենք (թե որ անկեղծ լի</w:t>
        <w:softHyphen/>
        <w:t>նենք ու կույր ու մեծամոլ չլինենք), որ հայ գրականու</w:t>
        <w:softHyphen/>
        <w:t>թյունն այսօր մրցունակ  չի լուրջ գրականությունների հետ:</w:t>
      </w:r>
      <w:r>
        <w:rPr>
          <w:rFonts w:cs="Times Armenian" w:ascii="Times Armenian" w:hAnsi="Times Armenian"/>
          <w:b w:val="false"/>
          <w:i w:val="false"/>
          <w:iCs/>
          <w:sz w:val="21"/>
          <w:szCs w:val="21"/>
          <w:lang w:val="af-ZA"/>
        </w:rPr>
        <w:t xml:space="preserve"> </w:t>
      </w:r>
    </w:p>
    <w:p>
      <w:pPr>
        <w:pStyle w:val="Normal"/>
        <w:ind w:firstLine="360"/>
        <w:jc w:val="both"/>
        <w:rPr>
          <w:rFonts w:ascii="Times Armenian" w:hAnsi="Times Armenian" w:cs="Times Armenian"/>
          <w:b/>
          <w:i/>
          <w:i/>
          <w:iCs/>
          <w:sz w:val="21"/>
          <w:szCs w:val="21"/>
          <w:lang w:val="af-ZA"/>
        </w:rPr>
      </w:pPr>
      <w:r>
        <w:rPr>
          <w:rFonts w:cs="Times Armenian" w:ascii="Times Armenian" w:hAnsi="Times Armenian"/>
          <w:b/>
          <w:i/>
          <w:iCs/>
          <w:sz w:val="21"/>
          <w:szCs w:val="21"/>
          <w:lang w:val="af-ZA"/>
        </w:rPr>
      </w:r>
    </w:p>
    <w:p>
      <w:pPr>
        <w:pStyle w:val="Normal"/>
        <w:ind w:firstLine="360"/>
        <w:jc w:val="center"/>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Heading1"/>
        <w:numPr>
          <w:ilvl w:val="0"/>
          <w:numId w:val="0"/>
        </w:numPr>
        <w:ind w:start="0" w:hanging="0"/>
        <w:jc w:val="center"/>
        <w:rPr>
          <w:rFonts w:ascii="Times Armenian" w:hAnsi="Times Armenian" w:cs="Times Armenian"/>
          <w:lang w:val="af-ZA"/>
        </w:rPr>
      </w:pPr>
      <w:bookmarkStart w:id="4" w:name="__RefHeading___Toc409540302"/>
      <w:bookmarkEnd w:id="4"/>
      <w:r>
        <w:rPr>
          <w:rFonts w:cs="Times Armenian" w:ascii="Times Armenian" w:hAnsi="Times Armenian"/>
          <w:lang w:val="af-ZA"/>
        </w:rPr>
        <w:t>3. ՀԱՅԵՐԵՆ ԹԱՐԳՄԱՆՈՒԹՅԱՆ ՄԱՍԻՆ</w:t>
      </w:r>
    </w:p>
    <w:p>
      <w:pPr>
        <w:pStyle w:val="Normal"/>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ind w:firstLine="360"/>
        <w:jc w:val="both"/>
        <w:rPr/>
      </w:pPr>
      <w:r>
        <w:rPr>
          <w:rFonts w:cs="Times Armenian" w:ascii="Times Armenian" w:hAnsi="Times Armenian"/>
          <w:b/>
          <w:i/>
          <w:sz w:val="21"/>
          <w:szCs w:val="21"/>
          <w:lang w:val="af-ZA"/>
        </w:rPr>
        <w:t>Հայերենով թարգմանելու կանոններ միչև այսօր չեն եղել:</w:t>
      </w:r>
      <w:r>
        <w:rPr>
          <w:rFonts w:cs="Times Armenian" w:ascii="Times Armenian" w:hAnsi="Times Armenian"/>
          <w:i/>
          <w:sz w:val="21"/>
          <w:szCs w:val="21"/>
          <w:lang w:val="af-ZA"/>
        </w:rPr>
        <w:t xml:space="preserve"> </w:t>
      </w:r>
      <w:r>
        <w:rPr>
          <w:rFonts w:cs="Times Armenian" w:ascii="Times Armenian" w:hAnsi="Times Armenian"/>
          <w:sz w:val="21"/>
          <w:szCs w:val="21"/>
          <w:lang w:val="af-ZA"/>
        </w:rPr>
        <w:t>Ավելի ճիշտ, եղել է միայն մի կանոն, ինչն ասում է, թե «թարգմանությունը պիտի ճշգրիտ լինի»:</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«Ճշգրիտ թարգմանություն» ասելով էլ` հասկանում են միայն ու միայն բա</w:t>
        <w:softHyphen/>
        <w:t>ռա</w:t>
        <w:softHyphen/>
        <w:t>րան</w:t>
        <w:softHyphen/>
        <w:t>ներով արածները,</w:t>
      </w:r>
      <w:r>
        <w:rPr>
          <w:rFonts w:cs="Times Armenian" w:ascii="Times Armenian" w:hAnsi="Times Armenian"/>
          <w:i/>
          <w:sz w:val="21"/>
          <w:szCs w:val="21"/>
          <w:lang w:val="af-ZA"/>
        </w:rPr>
        <w:t xml:space="preserve"> </w:t>
      </w:r>
      <w:r>
        <w:rPr>
          <w:rFonts w:cs="Times Armenian" w:ascii="Times Armenian" w:hAnsi="Times Armenian"/>
          <w:sz w:val="21"/>
          <w:szCs w:val="21"/>
          <w:lang w:val="af-ZA"/>
        </w:rPr>
        <w:t xml:space="preserve">որովհետև համոզված են, թե բառարաններում գրած են բառերի հնարավոր բոլո՛ր արժեքները, բոլո՛ր իմաստները: Սա լրի՛վ է սխալ: </w:t>
      </w:r>
    </w:p>
    <w:p>
      <w:pPr>
        <w:pStyle w:val="Normal"/>
        <w:ind w:firstLine="360"/>
        <w:jc w:val="both"/>
        <w:rPr>
          <w:rFonts w:ascii="Times Armenian" w:hAnsi="Times Armenian" w:cs="Times Armenian"/>
          <w:b/>
          <w:sz w:val="21"/>
          <w:szCs w:val="21"/>
          <w:lang w:val="af-ZA"/>
        </w:rPr>
      </w:pPr>
      <w:r>
        <w:rPr>
          <w:rFonts w:cs="Times Armenian" w:ascii="Times Armenian" w:hAnsi="Times Armenian"/>
          <w:b/>
          <w:i/>
          <w:sz w:val="21"/>
          <w:szCs w:val="21"/>
          <w:lang w:val="af-ZA"/>
        </w:rPr>
        <w:t>Բառարաններում, աշխարհի նույնիսկ ամենալավ բառարաններում` ռուս</w:t>
        <w:softHyphen/>
        <w:softHyphen/>
        <w:t>ների ու անգլիացիների սարքածների մեջ, գրած են բառերի միայն գըլ</w:t>
        <w:softHyphen/>
        <w:t>խավոր, հիմնական, շատ գործածվող արժեքները:</w:t>
      </w:r>
      <w:r>
        <w:rPr>
          <w:rFonts w:cs="Times Armenian" w:ascii="Times Armenian" w:hAnsi="Times Armenian"/>
          <w:sz w:val="21"/>
          <w:szCs w:val="21"/>
          <w:lang w:val="af-ZA"/>
        </w:rPr>
        <w:t xml:space="preserve"> Սրա համար էլ </w:t>
      </w:r>
      <w:r>
        <w:rPr>
          <w:rFonts w:cs="Times Armenian" w:ascii="Times Armenian" w:hAnsi="Times Armenian"/>
          <w:b/>
          <w:i/>
          <w:sz w:val="21"/>
          <w:szCs w:val="21"/>
          <w:lang w:val="af-ZA"/>
        </w:rPr>
        <w:t>«ճշգրիտ թարգ</w:t>
        <w:softHyphen/>
        <w:t>մանության» պահանջը, ի վերջո, հասցնում է «բառացի», այսինքն, բա</w:t>
        <w:softHyphen/>
        <w:t>ռարանով թարգմանելու պահանջին:</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Ասվեց արդեն, որ ռուսները 1930-ական թվերին համոզվեցին ու իրենց հա</w:t>
        <w:softHyphen/>
        <w:t>մարյա բոլոր գրողներին էլ համոզեցին, որ</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«ճշգրիտ» թարգամանությունն ա՛նպայ</w:t>
        <w:softHyphen/>
        <w:t>ման է սխալ,</w:t>
      </w:r>
      <w:r>
        <w:rPr>
          <w:rFonts w:cs="Times Armenian" w:ascii="Times Armenian" w:hAnsi="Times Armenian"/>
          <w:i/>
          <w:sz w:val="21"/>
          <w:szCs w:val="21"/>
          <w:lang w:val="af-ZA"/>
        </w:rPr>
        <w:t xml:space="preserve"> </w:t>
      </w:r>
      <w:r>
        <w:rPr>
          <w:rFonts w:cs="Times Armenian" w:ascii="Times Armenian" w:hAnsi="Times Armenian"/>
          <w:sz w:val="21"/>
          <w:szCs w:val="21"/>
          <w:lang w:val="af-ZA"/>
        </w:rPr>
        <w:t>իսկ ռուսների թարգմանական դպրոցն ու տրադի</w:t>
        <w:softHyphen/>
        <w:t>ցիա</w:t>
        <w:softHyphen/>
        <w:softHyphen/>
        <w:t>ները անգերազանց են ո՛ղջ աշխարհում: (Համարյա, որով</w:t>
        <w:softHyphen/>
        <w:t>հետև Լենինգրադի թարգմանական դպրոցը նորից «ճշգրիտ» թարգմանու</w:t>
        <w:softHyphen/>
        <w:t>թյան հետևորդն է, չը</w:t>
        <w:softHyphen/>
        <w:t>նայած` շատ մեղմ ձևով):</w:t>
      </w:r>
    </w:p>
    <w:p>
      <w:pPr>
        <w:pStyle w:val="Normal"/>
        <w:ind w:firstLine="360"/>
        <w:jc w:val="both"/>
        <w:rPr>
          <w:rFonts w:ascii="Times Armenian" w:hAnsi="Times Armenian" w:cs="Times Armenian"/>
          <w:i/>
          <w:i/>
          <w:sz w:val="21"/>
          <w:szCs w:val="21"/>
          <w:lang w:val="af-ZA"/>
        </w:rPr>
      </w:pPr>
      <w:r>
        <w:rPr>
          <w:rFonts w:cs="Times Armenian" w:ascii="Times Armenian" w:hAnsi="Times Armenian"/>
          <w:sz w:val="21"/>
          <w:szCs w:val="21"/>
          <w:lang w:val="af-ZA"/>
        </w:rPr>
        <w:t>Թարգմանական գործի մեջ «ճշգրիտ թարգմանությանն» ասում են`</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«կալ</w:t>
        <w:softHyphen/>
        <w:t>կա, կլիշե, կույր ընդօրինակություն, (թարգմանական) պատճեն, կապ</w:t>
        <w:softHyphen/>
        <w:softHyphen/>
        <w:t>կել»,</w:t>
      </w:r>
      <w:r>
        <w:rPr>
          <w:rFonts w:cs="Times Armenian" w:ascii="Times Armenian" w:hAnsi="Times Armenian"/>
          <w:i/>
          <w:sz w:val="21"/>
          <w:szCs w:val="21"/>
          <w:lang w:val="af-ZA"/>
        </w:rPr>
        <w:t xml:space="preserve"> </w:t>
      </w:r>
      <w:r>
        <w:rPr>
          <w:rFonts w:cs="Times Armenian" w:ascii="Times Armenian" w:hAnsi="Times Armenian"/>
          <w:sz w:val="21"/>
          <w:szCs w:val="21"/>
          <w:lang w:val="af-ZA"/>
        </w:rPr>
        <w:t>մի խոսքով` «կապիկություն»:</w:t>
      </w:r>
    </w:p>
    <w:p>
      <w:pPr>
        <w:pStyle w:val="Normal"/>
        <w:spacing w:lineRule="exact" w:line="240"/>
        <w:ind w:firstLine="357"/>
        <w:jc w:val="both"/>
        <w:rPr/>
      </w:pPr>
      <w:r>
        <w:rPr>
          <w:rFonts w:cs="Times Armenian" w:ascii="Times Armenian" w:hAnsi="Times Armenian"/>
          <w:b/>
          <w:i/>
          <w:sz w:val="21"/>
          <w:szCs w:val="21"/>
          <w:lang w:val="af-ZA"/>
        </w:rPr>
        <w:t>Թարգման</w:t>
      </w:r>
      <w:r>
        <w:rPr>
          <w:rFonts w:cs="Times Armenian" w:ascii="Times Armenian" w:hAnsi="Times Armenian"/>
          <w:i/>
          <w:sz w:val="21"/>
          <w:szCs w:val="21"/>
          <w:lang w:val="af-ZA"/>
        </w:rPr>
        <w:t xml:space="preserve"> </w:t>
      </w:r>
      <w:r>
        <w:rPr>
          <w:rFonts w:cs="Times Armenian" w:ascii="Times Armenian" w:hAnsi="Times Armenian"/>
          <w:sz w:val="21"/>
          <w:szCs w:val="21"/>
          <w:lang w:val="af-ZA"/>
        </w:rPr>
        <w:t>բառը սեմական լեզուներից է,  ու մեր առաջին հեղինակ</w:t>
        <w:softHyphen/>
        <w:t xml:space="preserve">ներն այս բառը վեցրել են ասորերենից, </w:t>
      </w:r>
      <w:r>
        <w:rPr>
          <w:rFonts w:cs="Times Armenian" w:ascii="Times Armenian" w:hAnsi="Times Armenian"/>
          <w:b/>
          <w:sz w:val="21"/>
          <w:szCs w:val="21"/>
          <w:lang w:val="af-ZA"/>
        </w:rPr>
        <w:t>targm</w:t>
      </w:r>
      <w:r>
        <w:rPr>
          <w:b/>
          <w:sz w:val="21"/>
          <w:szCs w:val="21"/>
          <w:lang w:val="af-ZA"/>
        </w:rPr>
        <w:t>ā</w:t>
      </w:r>
      <w:r>
        <w:rPr>
          <w:rFonts w:cs="Times Armenian" w:ascii="Times Armenian" w:hAnsi="Times Armenian"/>
          <w:b/>
          <w:sz w:val="21"/>
          <w:szCs w:val="21"/>
          <w:lang w:val="af-ZA"/>
        </w:rPr>
        <w:t>n</w:t>
      </w:r>
      <w:r>
        <w:rPr>
          <w:b/>
          <w:sz w:val="21"/>
          <w:szCs w:val="21"/>
          <w:lang w:val="af-ZA"/>
        </w:rPr>
        <w:t xml:space="preserve">ā </w:t>
      </w:r>
      <w:r>
        <w:rPr>
          <w:rFonts w:cs="Times Armenian" w:ascii="Times Armenian" w:hAnsi="Times Armenian"/>
          <w:sz w:val="21"/>
          <w:szCs w:val="21"/>
          <w:lang w:val="af-ZA"/>
        </w:rPr>
        <w:t>ձևով, ինչը նշանակում էր`</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մեկ</w:t>
        <w:softHyphen/>
        <w:t xml:space="preserve">նիչ, Սուրբ Գրքի մեկնաբան: </w:t>
      </w:r>
      <w:r>
        <w:rPr>
          <w:rFonts w:cs="Times Armenian" w:ascii="Times Armenian" w:hAnsi="Times Armenian"/>
          <w:sz w:val="21"/>
          <w:szCs w:val="21"/>
          <w:lang w:val="af-ZA"/>
        </w:rPr>
        <w:t>Ռուսներն ու եվրոպացիք թարգմա</w:t>
        <w:softHyphen/>
        <w:t>նու</w:t>
        <w:softHyphen/>
        <w:softHyphen/>
        <w:softHyphen/>
        <w:t>թյանն ա</w:t>
        <w:softHyphen/>
        <w:t xml:space="preserve">սում են` </w:t>
      </w:r>
      <w:r>
        <w:rPr>
          <w:rFonts w:cs="Russian Times" w:ascii="Russian Times" w:hAnsi="Russian Times"/>
          <w:b/>
          <w:sz w:val="21"/>
          <w:szCs w:val="21"/>
          <w:lang w:val="af-ZA"/>
        </w:rPr>
        <w:t>перевод,</w:t>
      </w:r>
      <w:r>
        <w:rPr>
          <w:rFonts w:cs="Baltica" w:ascii="Baltica" w:hAnsi="Baltica"/>
          <w:b/>
          <w:sz w:val="21"/>
          <w:szCs w:val="21"/>
          <w:lang w:val="af-ZA"/>
        </w:rPr>
        <w:t xml:space="preserve"> </w:t>
      </w:r>
      <w:r>
        <w:rPr>
          <w:rFonts w:cs="Russian Times" w:ascii="Russian Times" w:hAnsi="Russian Times"/>
          <w:b/>
          <w:sz w:val="21"/>
          <w:szCs w:val="21"/>
          <w:lang w:val="af-ZA"/>
        </w:rPr>
        <w:t>translation,</w:t>
      </w:r>
      <w:r>
        <w:rPr>
          <w:rFonts w:cs="Baltica" w:ascii="Baltica" w:hAnsi="Baltica"/>
          <w:i/>
          <w:sz w:val="21"/>
          <w:szCs w:val="21"/>
          <w:lang w:val="af-ZA"/>
        </w:rPr>
        <w:t xml:space="preserve"> </w:t>
      </w:r>
      <w:r>
        <w:rPr>
          <w:rFonts w:cs="Times Armenian" w:ascii="Times Armenian" w:hAnsi="Times Armenian"/>
          <w:sz w:val="21"/>
          <w:szCs w:val="21"/>
          <w:lang w:val="af-ZA"/>
        </w:rPr>
        <w:t>այսինքն,</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փոխա</w:t>
        <w:softHyphen/>
        <w:t>դրու</w:t>
        <w:softHyphen/>
        <w:t>թյուն, տեղից տեղ տա</w:t>
        <w:softHyphen/>
        <w:t>նելը:</w:t>
      </w:r>
    </w:p>
    <w:p>
      <w:pPr>
        <w:pStyle w:val="Normal"/>
        <w:ind w:firstLine="357"/>
        <w:jc w:val="both"/>
        <w:rPr/>
      </w:pPr>
      <w:r>
        <w:rPr>
          <w:rFonts w:cs="Times Armenian" w:ascii="Times Armenian" w:hAnsi="Times Armenian"/>
          <w:b/>
          <w:i/>
          <w:sz w:val="21"/>
          <w:szCs w:val="21"/>
          <w:lang w:val="af-ZA"/>
        </w:rPr>
        <w:t>Ու ճիշտ որ, թարգմանը պիտի միշտ է՛լ փոխադրող լինի ու սրա հետ էլ` մեկնող, մեկնաբանող, այսինքն, թարգմանը պիտի թարգմանելիք լեզվին ան</w:t>
        <w:softHyphen/>
        <w:t>պայման հարազատ ու այդ լեզվի մի գերազանց նմուշը ստեղծի, համարյա անկախ այն հանգամանքից, թե բնագիրն ի՛նչ հատկություններ ունի:</w:t>
      </w:r>
    </w:p>
    <w:p>
      <w:pPr>
        <w:pStyle w:val="Normal"/>
        <w:ind w:firstLine="357"/>
        <w:jc w:val="both"/>
        <w:rPr>
          <w:rFonts w:ascii="Times Armenian" w:hAnsi="Times Armenian" w:cs="Times Armenian"/>
          <w:b/>
          <w:i/>
          <w:i/>
          <w:sz w:val="21"/>
          <w:szCs w:val="21"/>
          <w:lang w:val="af-ZA"/>
        </w:rPr>
      </w:pPr>
      <w:r>
        <w:rPr>
          <w:rFonts w:cs="Times Armenian" w:ascii="Times Armenian" w:hAnsi="Times Armenian"/>
          <w:b/>
          <w:i/>
          <w:sz w:val="21"/>
          <w:szCs w:val="21"/>
          <w:lang w:val="af-ZA"/>
        </w:rPr>
        <w:t>Իսկ ավելի ճիշտ ասած, թարգմանը պիտի անպայման գրող լինի, ու պիտի լա՛վ գրող լինի, որովհետև թարգմանը բնագրի հեղինակի հետ նույն բանը պիտի գրի ի՛ր լեզվով, ու սա էլ` բնագրի չափ սիրուն կամ նույնիսկ ա</w:t>
        <w:softHyphen/>
        <w:t xml:space="preserve">վելի՛ սիրուն, թե հնարավոր է: </w:t>
      </w:r>
    </w:p>
    <w:p>
      <w:pPr>
        <w:pStyle w:val="Normal"/>
        <w:ind w:firstLine="357"/>
        <w:jc w:val="both"/>
        <w:rPr/>
      </w:pPr>
      <w:r>
        <w:rPr>
          <w:rFonts w:cs="Times Armenian" w:ascii="Times Armenian" w:hAnsi="Times Armenian"/>
          <w:b/>
          <w:i/>
          <w:sz w:val="21"/>
          <w:szCs w:val="21"/>
          <w:lang w:val="af-ZA"/>
        </w:rPr>
        <w:t>Թե որ թարգմանածը թարգմանելիք լեզվի գրական ընտիր մի նմուշը չե</w:t>
        <w:softHyphen/>
        <w:t>ղավ, պիտի դա դեն շպրտես, քանի որ այս անգամ այդ թարգմանությանն էլ արդեն ո՛չ մի բան, ո՛չ մի «ճշգրտություն», ու ո՛չ մի «գրական սիրուն ու ընտիր լեզու կամ ոճ» չի փրկի:</w:t>
      </w:r>
    </w:p>
    <w:p>
      <w:pPr>
        <w:pStyle w:val="Normal"/>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jc w:val="center"/>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Heading1"/>
        <w:numPr>
          <w:ilvl w:val="0"/>
          <w:numId w:val="0"/>
        </w:numPr>
        <w:ind w:start="0" w:hanging="0"/>
        <w:jc w:val="center"/>
        <w:rPr>
          <w:rFonts w:ascii="Times Armenian" w:hAnsi="Times Armenian" w:cs="Times Armenian"/>
          <w:lang w:val="af-ZA"/>
        </w:rPr>
      </w:pPr>
      <w:bookmarkStart w:id="5" w:name="__RefHeading___Toc409540303"/>
      <w:bookmarkEnd w:id="5"/>
      <w:r>
        <w:rPr>
          <w:rFonts w:cs="Times Armenian" w:ascii="Times Armenian" w:hAnsi="Times Armenian"/>
          <w:lang w:val="af-ZA"/>
        </w:rPr>
        <w:t>4. ԹԱՐԳՄԱՆՈՒԹՅԱՆ ՆՊԱՏԱԿԸ</w:t>
      </w:r>
    </w:p>
    <w:p>
      <w:pPr>
        <w:pStyle w:val="Normal"/>
        <w:ind w:firstLine="360"/>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firstLine="360"/>
        <w:jc w:val="both"/>
        <w:rPr/>
      </w:pPr>
      <w:r>
        <w:rPr>
          <w:rFonts w:cs="Times Armenian" w:ascii="Times Armenian" w:hAnsi="Times Armenian"/>
          <w:b/>
          <w:i/>
          <w:sz w:val="21"/>
          <w:szCs w:val="21"/>
          <w:lang w:val="af-ZA"/>
        </w:rPr>
        <w:t>Վերջին հաշվով` թարգմանությունը միայն մի նպատակ ունի, ու այդ նը</w:t>
        <w:softHyphen/>
        <w:t>պա</w:t>
        <w:softHyphen/>
        <w:softHyphen/>
        <w:t>տակը մշակութային փոխառությունն է: Այսինքն, պոետը, գրողը առհա</w:t>
        <w:softHyphen/>
        <w:t>սարակ`  օտարին թարգմանում է միայն ա՛յն ժամանակ,  երբ համա</w:t>
        <w:softHyphen/>
        <w:t>րում է, որ այդ օտարի ստեղ</w:t>
        <w:softHyphen/>
        <w:softHyphen/>
        <w:t>ծածը մի անչափ կարևոր բան է, ու պիտի ի՛ր ժողովուրդն էլ ունենա այդ տեսակ կարևոր բան:</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t>Բայց արվեստի մեջ, ընդհանուր առումով, իսկ պոեզիայում` մանավանդ, կարևորն ու առաջնայինը ձև՛ն է: Թե որ պոետը իրականու</w:t>
        <w:softHyphen/>
        <w:t>թյունը միայն «պատ</w:t>
        <w:softHyphen/>
        <w:t>մում է», «պատմում է» իրական կյանքը, այսինքն, չի՛ հորինում, չի՛ փիլիսոփայում, չի՛ քարո</w:t>
        <w:softHyphen/>
        <w:t>զում, չի՛ խրա</w:t>
        <w:softHyphen/>
        <w:t>տում, չի «ուսուցանում», ու փոխարենը` ուղղակի պատմում է կյանքի ճշմար</w:t>
        <w:softHyphen/>
        <w:t>տությունը, այդ ժամանակ, մի զարմա</w:t>
        <w:softHyphen/>
        <w:t>նալի ու անհայտ  ձևով, իր պատմածի մեջ, իրենից անկախ, փիլիսոփայու</w:t>
        <w:softHyphen/>
        <w:t>թյուն է՛լ է լինում, քարոզ է՛լ, խրատ է՛լ, ուսում է՛լ, ու շատ բան էլ ավել:</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t>Սրա պատճառն ա՛յն հանգամանքն է, ինչին ասում ենք` «ար</w:t>
        <w:softHyphen/>
        <w:t>վեստի գոր</w:t>
        <w:softHyphen/>
        <w:t>ծի սի</w:t>
        <w:softHyphen/>
        <w:t>րունություն, գեղեցկություն, գեղարվեստ», այսինքն, «գեղե</w:t>
        <w:softHyphen/>
        <w:t>ցիկի ար</w:t>
        <w:softHyphen/>
        <w:t>վեստ»: Արվեստի ու գիտության տարբերությունը հենց սա՛ է: Այս ա</w:t>
        <w:softHyphen/>
        <w:t>ռու</w:t>
        <w:softHyphen/>
        <w:t>մով, արվեստը, գիտությանը հակառակ, իռացիոնալ է, այսինքն, մաթեմա</w:t>
        <w:softHyphen/>
        <w:t>տիկական տրա</w:t>
        <w:softHyphen/>
        <w:t>մաբանության ճորտը չի, ու շատ անգամ էլ` սրան լրի՛վ է հակառակ:</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Հենց այս իռացիոնալության համար է, որ Հին Աշխարհի մեծ մասում հա</w:t>
        <w:softHyphen/>
        <w:t>սարակ մարդը դարբիններին, վարպետ բրուտներին, ու առհասարակ` ո</w:t>
        <w:softHyphen/>
        <w:t>րակ</w:t>
        <w:softHyphen/>
        <w:t>յալ արհեստավորներին ու գրել կարդալ իմացողներին, այսինքն, «բա</w:t>
        <w:softHyphen/>
        <w:t>նաս</w:t>
        <w:softHyphen/>
        <w:t>տեղծներին» (Հին Աշխարհում այսպես էին ասում բոլոր գրողներին), լրիվ լուրջ, համարում էր կախարդ, որովհետև սրանք, «լրիվ դատարկ տեղից», եր</w:t>
        <w:softHyphen/>
        <w:t>կաթե ու կավե հրաշագործ (այս բառի հենց բուն իմաստով) իրեր, տա</w:t>
        <w:softHyphen/>
        <w:t>ճար</w:t>
        <w:softHyphen/>
        <w:t>ներ, ու «բանաստեղծություն» էին ստեղծում: Ստեղծում էին այն տեսակ մի հրաշքով, ինչը հին օ</w:t>
        <w:softHyphen/>
        <w:t>րերի շարքային մարդու հասկացողությունից վեր էր:</w:t>
      </w:r>
    </w:p>
    <w:p>
      <w:pPr>
        <w:pStyle w:val="Normal"/>
        <w:ind w:firstLine="360"/>
        <w:jc w:val="both"/>
        <w:rPr/>
      </w:pPr>
      <w:r>
        <w:rPr>
          <w:rFonts w:cs="Times Armenian" w:ascii="Times Armenian" w:hAnsi="Times Armenian"/>
          <w:b/>
          <w:i/>
          <w:sz w:val="21"/>
          <w:szCs w:val="21"/>
          <w:lang w:val="af-ZA"/>
        </w:rPr>
        <w:t>Ուրեմն, թարգմանության միակ ու վերջնական նպատակը մշա</w:t>
        <w:softHyphen/>
        <w:t>կութային փոխառությունն է, ինչն էլ հենց այս «իռացիոնալ սիրունու</w:t>
        <w:softHyphen/>
        <w:t>թյան», այս ան</w:t>
        <w:softHyphen/>
        <w:t>կրկ</w:t>
        <w:softHyphen/>
        <w:t>նելի ու մինչև այդ օրը չեղած սիրու</w:t>
        <w:softHyphen/>
        <w:t>նության ու թարմության թարգ</w:t>
        <w:softHyphen/>
        <w:t>մա</w:t>
        <w:softHyphen/>
        <w:t>նու</w:t>
        <w:softHyphen/>
        <w:t>թյունն է, այսինքն, սրանց փոխա</w:t>
        <w:softHyphen/>
        <w:t>դրու</w:t>
        <w:softHyphen/>
        <w:t>թյունը (օրինակ) հայկական մի</w:t>
        <w:softHyphen/>
        <w:t xml:space="preserve">ջավայրը: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Հաջորդ պարագրաֆում կտեսնենք, որ այս տեսակ փոխադրությունը, գի</w:t>
        <w:softHyphen/>
        <w:t xml:space="preserve">տական նյութերի փոխադրությանը հակառակ, ոչ մի անգամ միարժեք չի՛, ու չի է՛լ կարող միարժեք լինի: Կտեսնենք, որ նույնիսկ Հ. Թումանյանի </w:t>
      </w:r>
      <w:r>
        <w:rPr>
          <w:rFonts w:cs="Times Armenian" w:ascii="Times Armenian" w:hAnsi="Times Armenian"/>
          <w:b/>
          <w:i/>
          <w:sz w:val="21"/>
          <w:szCs w:val="21"/>
          <w:lang w:val="af-ZA"/>
        </w:rPr>
        <w:t>«Ձմռան իրիկունի»</w:t>
      </w:r>
      <w:r>
        <w:rPr>
          <w:rFonts w:cs="Times Armenian" w:ascii="Times Armenian" w:hAnsi="Times Armenian"/>
          <w:sz w:val="21"/>
          <w:szCs w:val="21"/>
          <w:lang w:val="af-ZA"/>
        </w:rPr>
        <w:t xml:space="preserve"> փառահեղ թարգմանությունը, մեր «ճշգրտամոլների» պահանջած իմաստով, լրիվ չի, որ «համարժեք է» բնագրին, բայց այնուամեն</w:t>
        <w:softHyphen/>
        <w:t>այնիվ` համ</w:t>
        <w:softHyphen/>
        <w:t>ար</w:t>
        <w:softHyphen/>
        <w:t>ժեք է, ու բոլոր հայերն էլ սրտանց համարում են, որ Թումանյանի թարգ</w:t>
        <w:softHyphen/>
        <w:t>մա</w:t>
        <w:softHyphen/>
        <w:t>նու</w:t>
        <w:softHyphen/>
        <w:t>թյունը բնագրից է՛լ է լավը, որովհետև դա հայերե՛ն է, ու գերազա՛նց հա</w:t>
        <w:softHyphen/>
        <w:t xml:space="preserve">յերեն է: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Այս լրիվ ճիշտ համոզմունքի պատճառը ա՛յն հանգամանքն է, որ Թու</w:t>
        <w:softHyphen/>
        <w:t>ման</w:t>
        <w:softHyphen/>
        <w:softHyphen/>
        <w:softHyphen/>
        <w:t>յանը կարողացել է Պուշկինի գրածի սիրունությունն ու թարմությունն այն</w:t>
        <w:softHyphen/>
        <w:t>քան լավ թարգ</w:t>
        <w:softHyphen/>
        <w:softHyphen/>
        <w:t>մանի, ինչն այն օրերի (ու նույնիսկ` մեր օրերի) համար ապշելու էր:</w:t>
      </w:r>
    </w:p>
    <w:p>
      <w:pPr>
        <w:pStyle w:val="Normal"/>
        <w:ind w:firstLine="360"/>
        <w:jc w:val="both"/>
        <w:rPr>
          <w:rFonts w:ascii="Times Armenian" w:hAnsi="Times Armenian" w:cs="Times Armenian"/>
          <w:b/>
          <w:i/>
          <w:i/>
          <w:sz w:val="21"/>
          <w:szCs w:val="21"/>
          <w:lang w:val="af-ZA"/>
        </w:rPr>
      </w:pPr>
      <w:r>
        <w:rPr>
          <w:rFonts w:cs="Times Armenian" w:ascii="Times Armenian" w:hAnsi="Times Armenian"/>
          <w:sz w:val="21"/>
          <w:szCs w:val="21"/>
          <w:lang w:val="af-ZA"/>
        </w:rPr>
        <w:t>Թումանյանը Պուշկինի այս մի ոտանավորը չի՛ թարգմանել, փոխադրե՛լ է, այսինքն, Պուշկինի գրածի օգնությամբ մի հայերեն գերազանց ոտանավոր  է գրել, ինչն արդեն հա՛յ գրականության կարևորագույն գործերից է: Հետո՞  ինչ, որ սրա բնագրի հեղինակը ռուս Պուշկինն է:</w:t>
      </w:r>
      <w:r>
        <w:rPr>
          <w:rFonts w:cs="Times Armenian" w:ascii="Times Armenian" w:hAnsi="Times Armenian"/>
          <w:b/>
          <w:i/>
          <w:sz w:val="21"/>
          <w:szCs w:val="21"/>
          <w:lang w:val="af-ZA"/>
        </w:rPr>
        <w:t xml:space="preserve"> Ոտանավորը, մեկ է, Թու</w:t>
        <w:softHyphen/>
        <w:t>մանյանինն է՛լ է, ու հայերինն է՛լ է:</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t>Ասվեց, որ մի ազգը ոչ մի անգամ էլ չի կարող ամեն բան ստեղծի, ինչքան էլ շատ տաղանդավոր անդամ ունենա: Ամենահզոր ազգերն անգամ վիթ</w:t>
        <w:softHyphen/>
        <w:t>խարի քա</w:t>
        <w:softHyphen/>
        <w:t>նակով մշակութային փոխառություն են անում ու յուրացնում են ուրիշների ստեղծածը, ու հենց փոխառություններով են հզորանում: Չյու</w:t>
        <w:softHyphen/>
        <w:t>րացրին ու յուրացրածը չպահեցին, ան</w:t>
        <w:softHyphen/>
        <w:t>հույս հետ են ընկնելու, ու չեն դիմա</w:t>
        <w:softHyphen/>
        <w:t>նալու գոյու</w:t>
        <w:softHyphen/>
        <w:t>թյան խմբային հարատև պայ</w:t>
        <w:softHyphen/>
        <w:t>քարին, ու հնարավոր է, անհետա</w:t>
        <w:softHyphen/>
        <w:t>նան գնան:</w:t>
      </w:r>
    </w:p>
    <w:p>
      <w:pPr>
        <w:pStyle w:val="Normal"/>
        <w:ind w:firstLine="360"/>
        <w:jc w:val="both"/>
        <w:rPr/>
      </w:pPr>
      <w:r>
        <w:rPr>
          <w:rFonts w:cs="Times Armenian" w:ascii="Times Armenian" w:hAnsi="Times Armenian"/>
          <w:sz w:val="21"/>
          <w:szCs w:val="21"/>
          <w:lang w:val="af-ZA"/>
        </w:rPr>
        <w:t>Երբ իսպանացի կոնկիստադորները գնացին Ամերիկա ու տեսան դրանց ստեղծած իրոք որ զարմանալի բարձր մշակույթը, մի քանի բանից ապշեցին: Ամե</w:t>
        <w:softHyphen/>
        <w:t>րիկայի բնիկները անվի պես «հասարակ» բանը չէին հայտնագործել, ու սրա համար էլ քարշող կենդանիներին չէին ընտելացրել, չունեին` ճախարակ (նաև` ճարտարապետական կարիքների համար), բրուտի անիվ, սայլ, կառք, ձի, էշ, ջորի, հեծելազոր, ջրաղաց, հաց թխելու մե՛ր տեխնիկան, ևն, ևն, ևն:</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Անիվը Հին Աշխարհում հայտնագործել է մեն մի հատիկ մարդ, մի հան</w:t>
        <w:softHyphen/>
        <w:t>ճարեղ մարդ, ով նաև ուրիշներին (իր ցեղի անդամներին) համոզել է, որ իր ա</w:t>
        <w:softHyphen/>
        <w:t>րածը շատ կարևոր բան է: Ու հենց մշակութային փոխառությա՛ն շնորհիվ է, որ անվի ու սրա վրա հիմնված տեխնո</w:t>
        <w:softHyphen/>
        <w:t>լոգիաները տարածվել են ողջ Հին Աշ</w:t>
        <w:softHyphen/>
        <w:t>խարհով մեկ:</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Չլիներ անիվը հայտնագործող այդ հանճարեղ մարդը, շատ հնարավոր է, որ անիվը մինչև հիմա էլ հայտնագործված չլիներ, սրա բոլոր հետևանքներն էլ հետը: Ու քանի՜-քանի այս տեսակ հայտնագործություն է եղել, մինչև հա</w:t>
        <w:softHyphen/>
        <w:t>սել ենք «քաղաքակրթության» այսօրվա մակարդակին:</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t>Սրա համար է, որ թարգմանությունը մշակութային փոխառության ամե</w:t>
        <w:softHyphen/>
        <w:t>նա</w:t>
        <w:softHyphen/>
        <w:t>կարևոր ձևերից մեկն է, ու բոլորովին էլ ինքնանպատակ  չի: Թարգ</w:t>
        <w:softHyphen/>
        <w:t>մա</w:t>
        <w:softHyphen/>
        <w:t>նու</w:t>
        <w:softHyphen/>
        <w:t>թյունն ա՛յն բանի համար չի, որ իմանանք, թե Պուշկինը  ոնց է գրում: Թարգ</w:t>
        <w:softHyphen/>
        <w:t xml:space="preserve">մանությունը Պուշկիններից սովորելո՛ւ համար է: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Ու թարգմանն ի՛նքն  է ընտրում, թե որ մի Պուշկինից պիտի սովորի, որ իր ազգի մյուս անդամներն էլ այդ մեկից սովորելու հնար ունենան:</w:t>
      </w:r>
    </w:p>
    <w:p>
      <w:pPr>
        <w:pStyle w:val="Normal"/>
        <w:ind w:firstLine="357"/>
        <w:jc w:val="both"/>
        <w:rPr/>
      </w:pPr>
      <w:r>
        <w:rPr>
          <w:rFonts w:cs="Times Armenian" w:ascii="Times Armenian" w:hAnsi="Times Armenian"/>
          <w:b/>
          <w:i/>
          <w:sz w:val="21"/>
          <w:szCs w:val="21"/>
          <w:lang w:val="af-ZA"/>
        </w:rPr>
        <w:t>Իմ համար է՛լ է թարգմանելը այլալեզու հզոր հեղինակի օգնությունով հա</w:t>
        <w:softHyphen/>
        <w:t>յերեն շատ լավ, ուղղակի հզոր ոտանավոր գրելը</w:t>
      </w:r>
      <w:r>
        <w:rPr>
          <w:rFonts w:cs="Times Armenian" w:ascii="Times Armenian" w:hAnsi="Times Armenian"/>
          <w:b/>
          <w:sz w:val="21"/>
          <w:szCs w:val="21"/>
          <w:lang w:val="af-ZA"/>
        </w:rPr>
        <w:t>:</w:t>
      </w:r>
      <w:r>
        <w:rPr>
          <w:rFonts w:cs="Times Armenian" w:ascii="Times Armenian" w:hAnsi="Times Armenian"/>
          <w:sz w:val="21"/>
          <w:szCs w:val="21"/>
          <w:lang w:val="af-ZA"/>
        </w:rPr>
        <w:t xml:space="preserve"> Ես անպայման ձգտում եմ սիրունությունն ու ոգին փոխադրեմ (ինչքան կարող եմ), ու թե որ թարգ</w:t>
        <w:softHyphen/>
        <w:t>մանե</w:t>
        <w:softHyphen/>
        <w:t>լիքս գիտական գործ չի, չեմ վախենում, որ թարգմանելուց ինչ-որ մանր-մունր բաներ կկորեն:</w:t>
      </w:r>
    </w:p>
    <w:p>
      <w:pPr>
        <w:pStyle w:val="Normal"/>
        <w:ind w:firstLine="357"/>
        <w:jc w:val="both"/>
        <w:rPr>
          <w:rFonts w:ascii="Times Armenian" w:hAnsi="Times Armenian" w:cs="Times Armenian"/>
          <w:sz w:val="21"/>
          <w:szCs w:val="21"/>
          <w:lang w:val="af-ZA"/>
        </w:rPr>
      </w:pPr>
      <w:r>
        <w:rPr>
          <w:rFonts w:cs="Times Armenian" w:ascii="Times Armenian" w:hAnsi="Times Armenian"/>
          <w:sz w:val="21"/>
          <w:szCs w:val="21"/>
          <w:lang w:val="af-ZA"/>
        </w:rPr>
        <w:t>Իմ մտերիմ ընկերներից մեկը, մաթեմատիկոս Աղեկյան Գագիկը, ասաց.</w:t>
      </w:r>
    </w:p>
    <w:p>
      <w:pPr>
        <w:pStyle w:val="Normal"/>
        <w:ind w:firstLine="357"/>
        <w:jc w:val="both"/>
        <w:rPr/>
      </w:pPr>
      <w:r>
        <w:rPr>
          <w:rFonts w:cs="Times Armenian" w:ascii="Times Armenian" w:hAnsi="Times Armenian"/>
          <w:sz w:val="20"/>
          <w:szCs w:val="20"/>
          <w:lang w:val="af-ZA"/>
        </w:rPr>
        <w:t>–</w:t>
      </w:r>
      <w:r>
        <w:rPr>
          <w:rFonts w:eastAsia="Times Armenian" w:cs="Times Armenian" w:ascii="Times Armenian" w:hAnsi="Times Armenian"/>
          <w:sz w:val="20"/>
          <w:szCs w:val="20"/>
          <w:lang w:val="af-ZA"/>
        </w:rPr>
        <w:t xml:space="preserve"> </w:t>
      </w:r>
      <w:r>
        <w:rPr>
          <w:rFonts w:cs="Times Armenian" w:ascii="Times Armenian" w:hAnsi="Times Armenian"/>
          <w:sz w:val="20"/>
          <w:szCs w:val="20"/>
          <w:lang w:val="af-ZA"/>
        </w:rPr>
        <w:t xml:space="preserve">Բայց ես քու թարգմանածից ուզում եմ </w:t>
      </w:r>
      <w:r>
        <w:rPr>
          <w:rFonts w:cs="Times Armenian" w:ascii="Times Armenian" w:hAnsi="Times Armenian"/>
          <w:b/>
          <w:i/>
          <w:sz w:val="20"/>
          <w:szCs w:val="20"/>
          <w:lang w:val="af-ZA"/>
        </w:rPr>
        <w:t>բնագրի՛</w:t>
      </w:r>
      <w:r>
        <w:rPr>
          <w:rFonts w:cs="Times Armenian" w:ascii="Times Armenian" w:hAnsi="Times Armenian"/>
          <w:i/>
          <w:sz w:val="20"/>
          <w:szCs w:val="20"/>
          <w:lang w:val="af-ZA"/>
        </w:rPr>
        <w:t xml:space="preserve"> </w:t>
      </w:r>
      <w:r>
        <w:rPr>
          <w:rFonts w:cs="Times Armenian" w:ascii="Times Armenian" w:hAnsi="Times Armenian"/>
          <w:sz w:val="20"/>
          <w:szCs w:val="20"/>
          <w:lang w:val="af-ZA"/>
        </w:rPr>
        <w:t>մասին պատկերա</w:t>
        <w:softHyphen/>
        <w:t xml:space="preserve">ցում կազմեմ, իսկ դու Եսենինի էս բանաստեղծության մեջ </w:t>
      </w:r>
      <w:r>
        <w:rPr>
          <w:rFonts w:cs="Russian Times" w:ascii="Russian Times" w:hAnsi="Russian Times"/>
          <w:sz w:val="20"/>
          <w:szCs w:val="20"/>
          <w:lang w:val="af-ZA"/>
        </w:rPr>
        <w:t>(Эта улица мне знакома)</w:t>
      </w:r>
      <w:r>
        <w:rPr>
          <w:rFonts w:cs="Times Armenian" w:ascii="Times Armenian" w:hAnsi="Times Armenian"/>
          <w:sz w:val="20"/>
          <w:szCs w:val="20"/>
          <w:lang w:val="af-ZA"/>
        </w:rPr>
        <w:t xml:space="preserve"> ռուսական</w:t>
      </w:r>
      <w:r>
        <w:rPr>
          <w:rFonts w:cs="Times Armenian" w:ascii="Times Armenian" w:hAnsi="Times Armenian"/>
          <w:i/>
          <w:sz w:val="20"/>
          <w:szCs w:val="20"/>
          <w:lang w:val="af-ZA"/>
        </w:rPr>
        <w:t xml:space="preserve"> </w:t>
      </w:r>
      <w:r>
        <w:rPr>
          <w:rFonts w:cs="Times Armenian" w:ascii="Times Armenian" w:hAnsi="Times Armenian"/>
          <w:b/>
          <w:i/>
          <w:sz w:val="20"/>
          <w:szCs w:val="20"/>
          <w:lang w:val="af-ZA"/>
        </w:rPr>
        <w:t>փեջի</w:t>
      </w:r>
      <w:r>
        <w:rPr>
          <w:rFonts w:cs="Times Armenian" w:ascii="Times Armenian" w:hAnsi="Times Armenian"/>
          <w:i/>
          <w:sz w:val="20"/>
          <w:szCs w:val="20"/>
          <w:lang w:val="af-ZA"/>
        </w:rPr>
        <w:t xml:space="preserve"> </w:t>
      </w:r>
      <w:r>
        <w:rPr>
          <w:rFonts w:cs="Times Armenian" w:ascii="Times Armenian" w:hAnsi="Times Armenian"/>
          <w:sz w:val="20"/>
          <w:szCs w:val="20"/>
          <w:lang w:val="af-ZA"/>
        </w:rPr>
        <w:t>տեղը գրել ես</w:t>
      </w:r>
      <w:r>
        <w:rPr>
          <w:rFonts w:cs="Times Armenian" w:ascii="Times Armenian" w:hAnsi="Times Armenian"/>
          <w:i/>
          <w:sz w:val="20"/>
          <w:szCs w:val="20"/>
          <w:lang w:val="af-ZA"/>
        </w:rPr>
        <w:t xml:space="preserve"> </w:t>
      </w:r>
      <w:r>
        <w:rPr>
          <w:rFonts w:cs="Times Armenian" w:ascii="Times Armenian" w:hAnsi="Times Armenian"/>
          <w:b/>
          <w:i/>
          <w:sz w:val="20"/>
          <w:szCs w:val="20"/>
          <w:lang w:val="af-ZA"/>
        </w:rPr>
        <w:t>թոնիր</w:t>
      </w:r>
      <w:r>
        <w:rPr>
          <w:rFonts w:cs="Times Armenian" w:ascii="Times Armenian" w:hAnsi="Times Armenian"/>
          <w:i/>
          <w:sz w:val="20"/>
          <w:szCs w:val="20"/>
          <w:lang w:val="af-ZA"/>
        </w:rPr>
        <w:t xml:space="preserve">, </w:t>
      </w:r>
      <w:r>
        <w:rPr>
          <w:rFonts w:cs="Times Armenian" w:ascii="Times Armenian" w:hAnsi="Times Armenian"/>
          <w:b/>
          <w:i/>
          <w:sz w:val="20"/>
          <w:szCs w:val="20"/>
          <w:lang w:val="af-ZA"/>
        </w:rPr>
        <w:t>Աֆղանստանի</w:t>
      </w:r>
      <w:r>
        <w:rPr>
          <w:rFonts w:cs="Times Armenian" w:ascii="Times Armenian" w:hAnsi="Times Armenian"/>
          <w:i/>
          <w:sz w:val="20"/>
          <w:szCs w:val="20"/>
          <w:lang w:val="af-ZA"/>
        </w:rPr>
        <w:t xml:space="preserve"> </w:t>
      </w:r>
      <w:r>
        <w:rPr>
          <w:rFonts w:cs="Times Armenian" w:ascii="Times Armenian" w:hAnsi="Times Armenian"/>
          <w:sz w:val="20"/>
          <w:szCs w:val="20"/>
          <w:lang w:val="af-ZA"/>
        </w:rPr>
        <w:t xml:space="preserve">ու </w:t>
      </w:r>
      <w:r>
        <w:rPr>
          <w:rFonts w:cs="Times Armenian" w:ascii="Times Armenian" w:hAnsi="Times Armenian"/>
          <w:b/>
          <w:i/>
          <w:sz w:val="20"/>
          <w:szCs w:val="20"/>
          <w:lang w:val="af-ZA"/>
        </w:rPr>
        <w:t>Բուխա</w:t>
        <w:softHyphen/>
        <w:t>րայի</w:t>
      </w:r>
      <w:r>
        <w:rPr>
          <w:rFonts w:cs="Times Armenian" w:ascii="Times Armenian" w:hAnsi="Times Armenian"/>
          <w:i/>
          <w:sz w:val="20"/>
          <w:szCs w:val="20"/>
          <w:lang w:val="af-ZA"/>
        </w:rPr>
        <w:t xml:space="preserve"> </w:t>
      </w:r>
      <w:r>
        <w:rPr>
          <w:rFonts w:cs="Times Armenian" w:ascii="Times Armenian" w:hAnsi="Times Armenian"/>
          <w:sz w:val="20"/>
          <w:szCs w:val="20"/>
          <w:lang w:val="af-ZA"/>
        </w:rPr>
        <w:t>տեղը`</w:t>
      </w:r>
      <w:r>
        <w:rPr>
          <w:rFonts w:cs="Times Armenian" w:ascii="Times Armenian" w:hAnsi="Times Armenian"/>
          <w:i/>
          <w:sz w:val="20"/>
          <w:szCs w:val="20"/>
          <w:lang w:val="af-ZA"/>
        </w:rPr>
        <w:t xml:space="preserve"> </w:t>
      </w:r>
      <w:r>
        <w:rPr>
          <w:rFonts w:cs="Times Armenian" w:ascii="Times Armenian" w:hAnsi="Times Armenian"/>
          <w:b/>
          <w:i/>
          <w:sz w:val="20"/>
          <w:szCs w:val="20"/>
          <w:lang w:val="af-ZA"/>
        </w:rPr>
        <w:t>Մարութա սար</w:t>
      </w:r>
      <w:r>
        <w:rPr>
          <w:rFonts w:cs="Times Armenian" w:ascii="Times Armenian" w:hAnsi="Times Armenian"/>
          <w:i/>
          <w:sz w:val="20"/>
          <w:szCs w:val="20"/>
          <w:lang w:val="af-ZA"/>
        </w:rPr>
        <w:t xml:space="preserve"> </w:t>
      </w:r>
      <w:r>
        <w:rPr>
          <w:rFonts w:cs="Times Armenian" w:ascii="Times Armenian" w:hAnsi="Times Armenian"/>
          <w:sz w:val="20"/>
          <w:szCs w:val="20"/>
          <w:lang w:val="af-ZA"/>
        </w:rPr>
        <w:t>ևն:</w:t>
      </w:r>
      <w:r>
        <w:rPr>
          <w:rFonts w:cs="Times Armenian" w:ascii="Times Armenian" w:hAnsi="Times Armenian"/>
          <w:i/>
          <w:sz w:val="20"/>
          <w:szCs w:val="20"/>
          <w:lang w:val="af-ZA"/>
        </w:rPr>
        <w:t xml:space="preserve"> </w:t>
      </w:r>
    </w:p>
    <w:p>
      <w:pPr>
        <w:pStyle w:val="Normal"/>
        <w:ind w:firstLine="357"/>
        <w:jc w:val="both"/>
        <w:rPr/>
      </w:pPr>
      <w:r>
        <w:rPr>
          <w:rFonts w:cs="Times Armenian" w:ascii="Times Armenian" w:hAnsi="Times Armenian"/>
          <w:sz w:val="20"/>
          <w:szCs w:val="20"/>
          <w:lang w:val="af-ZA"/>
        </w:rPr>
        <w:t>Ես էլ ասացի.</w:t>
      </w:r>
    </w:p>
    <w:p>
      <w:pPr>
        <w:pStyle w:val="Normal"/>
        <w:ind w:firstLine="357"/>
        <w:jc w:val="both"/>
        <w:rPr>
          <w:rFonts w:ascii="Times Armenian" w:hAnsi="Times Armenian" w:cs="Times Armenian"/>
          <w:i/>
          <w:i/>
          <w:sz w:val="20"/>
          <w:szCs w:val="20"/>
          <w:lang w:val="af-ZA"/>
        </w:rPr>
      </w:pPr>
      <w:r>
        <w:rPr>
          <w:rFonts w:cs="Times Armenian" w:ascii="Times Armenian" w:hAnsi="Times Armenian"/>
          <w:sz w:val="20"/>
          <w:szCs w:val="20"/>
          <w:lang w:val="af-ZA"/>
        </w:rPr>
        <w:t>–</w:t>
      </w:r>
      <w:r>
        <w:rPr>
          <w:rFonts w:eastAsia="Times Armenian" w:cs="Times Armenian" w:ascii="Times Armenian" w:hAnsi="Times Armenian"/>
          <w:sz w:val="20"/>
          <w:szCs w:val="20"/>
          <w:lang w:val="af-ZA"/>
        </w:rPr>
        <w:t xml:space="preserve"> </w:t>
      </w:r>
      <w:r>
        <w:rPr>
          <w:rFonts w:cs="Times Armenian" w:ascii="Times Armenian" w:hAnsi="Times Armenian"/>
          <w:sz w:val="20"/>
          <w:szCs w:val="20"/>
          <w:lang w:val="af-ZA"/>
        </w:rPr>
        <w:t>Նախ, գնա ու Թումանյանին է՛լ ասա, թե Լերմոնտովի ոտանավորի թարգմանության մեջ խի՞ ես գրե</w:t>
      </w:r>
      <w:r>
        <w:rPr>
          <w:rFonts w:cs="Times Armenian" w:ascii="Times Armenian" w:hAnsi="Times Armenian"/>
          <w:i/>
          <w:sz w:val="20"/>
          <w:szCs w:val="20"/>
          <w:lang w:val="af-ZA"/>
        </w:rPr>
        <w:t xml:space="preserve"> </w:t>
      </w:r>
      <w:r>
        <w:rPr>
          <w:rFonts w:cs="Times Armenian" w:ascii="Times Armenian" w:hAnsi="Times Armenian"/>
          <w:b/>
          <w:i/>
          <w:sz w:val="20"/>
          <w:szCs w:val="20"/>
          <w:lang w:val="af-ZA"/>
        </w:rPr>
        <w:t>Տարոն,</w:t>
      </w:r>
      <w:r>
        <w:rPr>
          <w:rFonts w:cs="Times Armenian" w:ascii="Times Armenian" w:hAnsi="Times Armenian"/>
          <w:i/>
          <w:sz w:val="20"/>
          <w:szCs w:val="20"/>
          <w:lang w:val="af-ZA"/>
        </w:rPr>
        <w:t xml:space="preserve"> </w:t>
      </w:r>
      <w:r>
        <w:rPr>
          <w:rFonts w:cs="Times Armenian" w:ascii="Times Armenian" w:hAnsi="Times Armenian"/>
          <w:sz w:val="20"/>
          <w:szCs w:val="20"/>
          <w:lang w:val="af-ZA"/>
        </w:rPr>
        <w:t xml:space="preserve">կամ Կոլցվի ոտանավորի մեջ հեղինակը գրել ա` </w:t>
      </w:r>
      <w:r>
        <w:rPr>
          <w:rFonts w:cs="Russian Times" w:ascii="Russian Times" w:hAnsi="Russian Times"/>
          <w:sz w:val="20"/>
          <w:szCs w:val="20"/>
          <w:lang w:val="af-ZA"/>
        </w:rPr>
        <w:t>сяду я за стол да подумаю,</w:t>
      </w:r>
      <w:r>
        <w:rPr>
          <w:rFonts w:cs="Baltica" w:ascii="Baltica" w:hAnsi="Baltica"/>
          <w:sz w:val="20"/>
          <w:szCs w:val="20"/>
          <w:lang w:val="af-ZA"/>
        </w:rPr>
        <w:t xml:space="preserve"> </w:t>
      </w:r>
      <w:r>
        <w:rPr>
          <w:rFonts w:cs="Times Armenian" w:ascii="Times Armenian" w:hAnsi="Times Armenian"/>
          <w:sz w:val="20"/>
          <w:szCs w:val="20"/>
          <w:lang w:val="af-ZA"/>
        </w:rPr>
        <w:t>իսկ դու (Թումանյանըդ) գրել ես`</w:t>
      </w:r>
      <w:r>
        <w:rPr>
          <w:rFonts w:cs="Times Armenian" w:ascii="Times Armenian" w:hAnsi="Times Armenian"/>
          <w:i/>
          <w:sz w:val="20"/>
          <w:szCs w:val="20"/>
          <w:lang w:val="af-ZA"/>
        </w:rPr>
        <w:t xml:space="preserve"> </w:t>
      </w:r>
      <w:r>
        <w:rPr>
          <w:rFonts w:cs="Times Armenian" w:ascii="Times Armenian" w:hAnsi="Times Armenian"/>
          <w:b/>
          <w:i/>
          <w:sz w:val="20"/>
          <w:szCs w:val="20"/>
          <w:lang w:val="af-ZA"/>
        </w:rPr>
        <w:t>«Նստել պա</w:t>
        <w:softHyphen/>
        <w:t>տի տակ ու միտք եմ անում»:</w:t>
      </w:r>
      <w:r>
        <w:rPr>
          <w:rFonts w:cs="Times Armenian" w:ascii="Times Armenian" w:hAnsi="Times Armenian"/>
          <w:i/>
          <w:sz w:val="20"/>
          <w:szCs w:val="20"/>
          <w:lang w:val="af-ZA"/>
        </w:rPr>
        <w:t xml:space="preserve"> </w:t>
      </w:r>
    </w:p>
    <w:p>
      <w:pPr>
        <w:pStyle w:val="Normal"/>
        <w:ind w:firstLine="357"/>
        <w:jc w:val="both"/>
        <w:rPr>
          <w:rFonts w:ascii="Times Armenian" w:hAnsi="Times Armenian" w:cs="Times Armenian"/>
          <w:sz w:val="21"/>
          <w:szCs w:val="21"/>
          <w:lang w:val="af-ZA"/>
        </w:rPr>
      </w:pPr>
      <w:r>
        <w:rPr>
          <w:rFonts w:cs="Times Armenian" w:ascii="Times Armenian" w:hAnsi="Times Armenian"/>
          <w:sz w:val="20"/>
          <w:szCs w:val="20"/>
          <w:lang w:val="af-ZA"/>
        </w:rPr>
        <w:t>Թե շատ ես ուզում իմանաս Եսենինը ո՛նց ա գրել, պիտի ռուսերե՛նը գերա</w:t>
        <w:softHyphen/>
        <w:t xml:space="preserve">զանց սովորես ու իրան ռուսերենով կարդաս, </w:t>
      </w:r>
      <w:r>
        <w:rPr>
          <w:rFonts w:cs="Times Armenian" w:ascii="Times Armenian" w:hAnsi="Times Armenian"/>
          <w:b/>
          <w:i/>
          <w:sz w:val="20"/>
          <w:szCs w:val="20"/>
          <w:lang w:val="af-ZA"/>
        </w:rPr>
        <w:t>ուրիշ ձև չկա:</w:t>
      </w:r>
      <w:r>
        <w:rPr>
          <w:rFonts w:cs="Times Armenian" w:ascii="Times Armenian" w:hAnsi="Times Armenian"/>
          <w:sz w:val="21"/>
          <w:szCs w:val="21"/>
          <w:lang w:val="af-ZA"/>
        </w:rPr>
        <w:t xml:space="preserve"> </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t>Ամփոփեմ: Թարգմանության միակ ու անպայման նպատակը «օտար» մշակույթների ստեղծած լավագույն գործերը յուրացնելն է: Գրականության մեջ լավագույն է համարվում ա՛յն գործը միայն, ինչը կատարյալ է իր սիրու</w:t>
        <w:softHyphen/>
        <w:t>նությունով ու թարմությունով ու նորությունով, իր իռացիոնա՛լ սիրունությու</w:t>
        <w:softHyphen/>
        <w:t>նով ու իռացիոնա՛լ նորությունով,  թեկուզ այդ գործը գրած լինեն 1000 տարի  ա</w:t>
        <w:softHyphen/>
        <w:t>ռաջ, ոնց որ, օրինակ, Խայամի կամ Աբու-Լը-Ալա-Ալ-Մահարու գործերը:</w:t>
      </w:r>
    </w:p>
    <w:p>
      <w:pPr>
        <w:pStyle w:val="Normal"/>
        <w:ind w:firstLine="360"/>
        <w:jc w:val="both"/>
        <w:rPr/>
      </w:pPr>
      <w:r>
        <w:rPr>
          <w:rFonts w:cs="Times Armenian" w:ascii="Times Armenian" w:hAnsi="Times Armenian"/>
          <w:b/>
          <w:i/>
          <w:sz w:val="21"/>
          <w:szCs w:val="21"/>
          <w:lang w:val="af-ZA"/>
        </w:rPr>
        <w:t>Ու թե որ այդ սիրունությունն ու նորությունը չի՛ թարգմանվում, չի՛ փոխա</w:t>
        <w:softHyphen/>
        <w:t>դրվում, այդ թարգմանությունը, ինչքան էլ «ճշգրիտ» լինի, ոչ մի բանի ու ոչ մեկին պետք չի, ու պիտի անպայման դեն շպրտվի, որովհետև դա ոչ միայն ոչ մի բանի պետք չի, այլև ահավոր վնասակար է: Վնասակար է, որովհետև տպավորություն է ստեղծում, թե օտարազգի պուշկիններն էլ են այդքան վատ գրում, ինչքան այդ պուշկինների թարգմանները, բայց հանճարեղ են համար</w:t>
        <w:softHyphen/>
        <w:t>վում: Իսկ սա մոլո</w:t>
        <w:softHyphen/>
        <w:t xml:space="preserve">րեցնում խաբում է ազգի բոլոր մարդկանց: </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Ասվածը կհիմնավորվի թարգմանությունները համեմատելիս, մանա</w:t>
        <w:softHyphen/>
        <w:t>վանդ 6-րդ վերնագրի շարադրանքում, որտեղ ցույց կտրվի, որ երբ իռացիո</w:t>
        <w:softHyphen/>
        <w:t>նալ սի</w:t>
        <w:softHyphen/>
        <w:t>րունությունն ու թարմությունը չես փոխա</w:t>
        <w:softHyphen/>
        <w:t>դրում, արդյունքը խայտառա</w:t>
        <w:softHyphen/>
        <w:t>կու</w:t>
        <w:softHyphen/>
        <w:t>թյունն է լինում, ցույց կտրվի մեր «թարգմա</w:t>
        <w:softHyphen/>
        <w:t>նական արվեստի» վերջին 40 տար</w:t>
        <w:softHyphen/>
        <w:softHyphen/>
        <w:softHyphen/>
        <w:t>վա օրինակով:</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Իհարկե, այս ասածս իռացիոնալ սիրունությունն ու թարմությունը փո</w:t>
        <w:softHyphen/>
        <w:t>խա</w:t>
        <w:softHyphen/>
        <w:softHyphen/>
        <w:t>դրելն ամեն մարդու գործ չի, ու հները երևի ճիշտ էին, երբ մտածում էին, թե լավ թարգմանը, լավ պոետը, իրոք է՛լ, մի քիչ կախարդ է:</w:t>
      </w:r>
    </w:p>
    <w:p>
      <w:pPr>
        <w:pStyle w:val="Normal"/>
        <w:ind w:firstLine="360"/>
        <w:jc w:val="both"/>
        <w:rPr>
          <w:rFonts w:ascii="Times Armenian" w:hAnsi="Times Armenian" w:cs="Times Armenian"/>
          <w:b/>
          <w:i/>
          <w:i/>
          <w:sz w:val="21"/>
          <w:szCs w:val="21"/>
          <w:lang w:val="af-ZA"/>
        </w:rPr>
      </w:pPr>
      <w:r>
        <w:rPr>
          <w:rFonts w:eastAsia="Times Armenian" w:cs="Times Armenian" w:ascii="Times Armenian" w:hAnsi="Times Armenian"/>
          <w:b/>
          <w:i/>
          <w:sz w:val="21"/>
          <w:szCs w:val="21"/>
          <w:lang w:val="af-ZA"/>
        </w:rPr>
        <w:t xml:space="preserve"> </w:t>
      </w:r>
      <w:r>
        <w:rPr>
          <w:rFonts w:cs="Times Armenian" w:ascii="Times Armenian" w:hAnsi="Times Armenian"/>
          <w:b/>
          <w:i/>
          <w:sz w:val="21"/>
          <w:szCs w:val="21"/>
          <w:lang w:val="af-ZA"/>
        </w:rPr>
        <w:t>Ինչ որ է, չնայած ասել եմ, թե թարգմանական կանոններ չկան, բերում եմ ա՛յն կանոնները, որ ի՛նքս եմ չարչարանքով գտել վերջին 25-30 տարում:</w:t>
      </w:r>
    </w:p>
    <w:p>
      <w:pPr>
        <w:pStyle w:val="Normal"/>
        <w:ind w:firstLine="360"/>
        <w:jc w:val="both"/>
        <w:rPr>
          <w:rFonts w:ascii="Times Armenian" w:hAnsi="Times Armenian" w:cs="Times Armenian"/>
          <w:b/>
          <w:i/>
          <w:i/>
          <w:sz w:val="21"/>
          <w:szCs w:val="21"/>
          <w:lang w:val="af-ZA"/>
        </w:rPr>
      </w:pPr>
      <w:r>
        <w:rPr>
          <w:rFonts w:eastAsia="Times Armenian" w:cs="Times Armenian" w:ascii="Times Armenian" w:hAnsi="Times Armenian"/>
          <w:b/>
          <w:i/>
          <w:sz w:val="21"/>
          <w:szCs w:val="21"/>
          <w:lang w:val="af-ZA"/>
        </w:rPr>
        <w:t xml:space="preserve"> </w:t>
      </w:r>
      <w:r>
        <w:rPr>
          <w:rFonts w:cs="Times Armenian" w:ascii="Times Armenian" w:hAnsi="Times Armenian"/>
          <w:b/>
          <w:i/>
          <w:sz w:val="21"/>
          <w:szCs w:val="21"/>
          <w:lang w:val="af-ZA"/>
        </w:rPr>
        <w:t>Այդ կանոններն ինձ օգնում են, որ փոխադրելիս սիրունությունն ու թար</w:t>
        <w:softHyphen/>
        <w:t>մությունը զոհ չտամ: Կարծում եմ, որ սրանք ուրիշներին է՛լ կօգնեն, մա</w:t>
        <w:softHyphen/>
        <w:t>նավանդ սկսնակներին: Ու սկսնակները գուցե ժամանակ խնայեն ու ավելի քիչ չարչարվեն ու գործն ավելի շուտ սովորեն, որ իրենք էլ իրե՛նց կանոնները գտնեն:</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t>Այս կանոնների իմացությունը, իհարկե, երաշխիք չի, որ արդեն դարձել ես լավ թարգման: Կանոնը` կանոն, բայց ոնց որ Հ. Թումանյանն է ասում, «շնորհքի բան է», թե ով ոնց կգործածի սրանք:</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t>Ես չեմ ասում, թե միակ ու գերագույն թարգմանն եմ, ու սրանք էլ ան</w:t>
        <w:softHyphen/>
        <w:t>խախտ ու վերջնական կանոններ են: Այս կանոնները, ավելի շուտ ու  ա</w:t>
        <w:softHyphen/>
        <w:t>վելի շատ, արգելքի կանոններ են: Սրա՛նք են, որ պիտի հուշեն, թե թարգ</w:t>
        <w:softHyphen/>
        <w:t>մանելիս ինչը չպիտի արվի կամ լավ կլինի, որ չարվի: Մնացածը, էլի՛ եմ ասում, շը</w:t>
        <w:softHyphen/>
        <w:t xml:space="preserve">նորհքի բան է: </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t>Գործն անելո՛վ են սովորում:</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Heading1"/>
        <w:numPr>
          <w:ilvl w:val="0"/>
          <w:numId w:val="0"/>
        </w:numPr>
        <w:ind w:start="0" w:hanging="0"/>
        <w:jc w:val="center"/>
        <w:rPr/>
      </w:pPr>
      <w:bookmarkStart w:id="6" w:name="__RefHeading___Toc409540304"/>
      <w:bookmarkEnd w:id="6"/>
      <w:r>
        <w:rPr>
          <w:rFonts w:cs="Times Armenian" w:ascii="Times Armenian" w:hAnsi="Times Armenian"/>
          <w:lang w:val="af-ZA"/>
        </w:rPr>
        <w:t>5. ԹԱՐԳՄԱՆՈՒԹՅԱՆ ՀԻՄՆԱԿԱՆ ԿԱՆՈՆՆԵՐԸ</w:t>
      </w:r>
    </w:p>
    <w:p>
      <w:pPr>
        <w:pStyle w:val="Normal"/>
        <w:ind w:firstLine="357"/>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ind w:firstLine="357"/>
        <w:jc w:val="both"/>
        <w:rPr>
          <w:rFonts w:ascii="Times Armenian" w:hAnsi="Times Armenian" w:cs="Times Armenian"/>
          <w:i/>
          <w:i/>
          <w:sz w:val="21"/>
          <w:szCs w:val="21"/>
          <w:lang w:val="af-ZA"/>
        </w:rPr>
      </w:pPr>
      <w:r>
        <w:rPr>
          <w:rFonts w:cs="Times Armenian" w:ascii="Times Armenian" w:hAnsi="Times Armenian"/>
          <w:sz w:val="21"/>
          <w:szCs w:val="21"/>
          <w:lang w:val="af-ZA"/>
        </w:rPr>
        <w:t>Ըստ էության, այս կանոնները նաև գրելու կանոններն են: Ուղղակի գրե</w:t>
        <w:softHyphen/>
        <w:t>լուց լրի՛վ ես ազատ, ու քեզ սահմանափակող բնագիրը չկա, ու ամե՛ն-ամեն ինչի ընտրողն էլ դո՛ւ ես, իսկ թարգմանելուց` բնագիրը զսպում է քեզ:</w:t>
      </w:r>
    </w:p>
    <w:p>
      <w:pPr>
        <w:pStyle w:val="Normal"/>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t>1. Բնագրի լեզուն, ինչքան հնարավոր է, պիտի լա՛վ իմանաս, ու  պիտի  այդ լեզվի արտասանական նրբություններն է՛լ լավ իմանաս, որովհետև ո</w:t>
        <w:softHyphen/>
        <w:t>տանավորը, ի վերջո, «երգ» է: Այդ երգը պիտի քեզ ահավոր դուր գա, որ դու ուզենաս, ու շա՛տ-շատ ուզենաս, որ դրա պես մի բան էլ հայերենով դո՛ւ սարքես: Եթե այդ լեզուն վատ գիտես, մի՛ թարգմանի:</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firstLine="360"/>
        <w:jc w:val="both"/>
        <w:rPr/>
      </w:pPr>
      <w:r>
        <w:rPr>
          <w:rFonts w:cs="Times Armenian" w:ascii="Times Armenian" w:hAnsi="Times Armenian"/>
          <w:b/>
          <w:i/>
          <w:sz w:val="21"/>
          <w:szCs w:val="21"/>
          <w:lang w:val="af-ZA"/>
        </w:rPr>
        <w:t>2. Գեղարվեստի մեջ ձևն առաջնային է, որովհետև բովանդակությունն արդեն կա, արդեն քեզ տրված է: Տրված է, որովհետև լավ պոետը, լավ գը</w:t>
        <w:softHyphen/>
        <w:t>րողը, համարյա առանց բացառության, պատմող է, ու իր պատմելիքն էլ իրա</w:t>
        <w:softHyphen/>
        <w:softHyphen/>
        <w:t>կան կյանքն է, կյանքի՛ բովանդակությունը: Ուրեմն` պատմելու նյութը կյան</w:t>
        <w:softHyphen/>
        <w:t>քից վերցնելուց հետո, պիտի պատմելու ձև՛ը գտնես: Սա ասւմ են` Թուման</w:t>
        <w:softHyphen/>
        <w:t>յանը, Սարոյանը, Քոլրիջը, Պաս</w:t>
        <w:softHyphen/>
        <w:t>տեռ</w:t>
        <w:softHyphen/>
        <w:t>նակը, Ցվեյգը ու ուրիշ շատ-շատ հզոր գրող:</w:t>
      </w:r>
    </w:p>
    <w:p>
      <w:pPr>
        <w:pStyle w:val="Normal"/>
        <w:ind w:firstLine="360"/>
        <w:jc w:val="both"/>
        <w:rPr>
          <w:rFonts w:ascii="Times Armenian" w:hAnsi="Times Armenian" w:cs="Times Armenian"/>
          <w:b/>
          <w:i/>
          <w:i/>
          <w:sz w:val="21"/>
          <w:szCs w:val="21"/>
          <w:lang w:val="af-ZA"/>
        </w:rPr>
      </w:pPr>
      <w:r>
        <w:rPr>
          <w:rFonts w:cs="Times Armenian" w:ascii="Times Armenian" w:hAnsi="Times Armenian"/>
          <w:sz w:val="21"/>
          <w:szCs w:val="21"/>
          <w:lang w:val="af-ZA"/>
        </w:rPr>
        <w:t>Ու թե մի Եսենինի, կամ Շեքսպիրի, կամ Լորկայի, կամ Նարե</w:t>
        <w:softHyphen/>
        <w:t>կացու գը</w:t>
        <w:softHyphen/>
        <w:t>րածը այն</w:t>
        <w:softHyphen/>
        <w:t>քա՛ն  է դուրըդ եկել, որ ուզում ես դրա պես մի բան էլ հայերենով դո՛ւ սարքես, աշխատի բնագրի ձևի ար</w:t>
        <w:softHyphen/>
        <w:t>տառո</w:t>
        <w:softHyphen/>
        <w:t>ցությունը, «նորությունն ու թար</w:t>
        <w:softHyphen/>
        <w:t>մությունը» պա</w:t>
        <w:softHyphen/>
        <w:t>հես:</w:t>
      </w:r>
      <w:r>
        <w:rPr>
          <w:rFonts w:cs="Times Armenian" w:ascii="Times Armenian" w:hAnsi="Times Armenian"/>
          <w:b/>
          <w:i/>
          <w:sz w:val="21"/>
          <w:szCs w:val="21"/>
          <w:lang w:val="af-ZA"/>
        </w:rPr>
        <w:t xml:space="preserve"> </w:t>
      </w:r>
    </w:p>
    <w:p>
      <w:pPr>
        <w:pStyle w:val="Normal"/>
        <w:ind w:firstLine="360"/>
        <w:jc w:val="both"/>
        <w:rPr/>
      </w:pPr>
      <w:r>
        <w:rPr>
          <w:rFonts w:cs="Times Armenian" w:ascii="Times Armenian" w:hAnsi="Times Armenian"/>
          <w:b/>
          <w:i/>
          <w:sz w:val="21"/>
          <w:szCs w:val="21"/>
          <w:lang w:val="af-ZA"/>
        </w:rPr>
        <w:t>Լավ գրվածքի մեջ այդ արտառոցը, «նորն ու թարմը» միշտ է՛լ կա, ա՛ն</w:t>
        <w:softHyphen/>
        <w:t>պայման կա, չնայած կարող է` դա մի քանի դար առաջ գրած լինի, ոնց որ, օրինակ, Շեքսպիրի կամ Խայամի գրածներից շատ-շատերը:</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firstLine="360"/>
        <w:jc w:val="both"/>
        <w:rPr/>
      </w:pPr>
      <w:r>
        <w:rPr>
          <w:rFonts w:cs="Times Armenian" w:ascii="Times Armenian" w:hAnsi="Times Armenian"/>
          <w:b/>
          <w:i/>
          <w:sz w:val="21"/>
          <w:szCs w:val="21"/>
          <w:lang w:val="af-ZA"/>
        </w:rPr>
        <w:t>3. Բնագրի բանաստեղծական մետրը չես պահի, այդպիսի բան ոչ մեկը  չի արել ու չի էլ անի, անհնար է, իզուր չչարչարվես: Նույնիսկ Թու</w:t>
        <w:softHyphen/>
        <w:t>ման</w:t>
        <w:softHyphen/>
        <w:t>յանի հայտնի «Ձմռան իրիկունի՛» բնագրի մետրն է հայերենի մետրից տար</w:t>
        <w:softHyphen/>
        <w:t xml:space="preserve">բեր: </w:t>
      </w:r>
    </w:p>
    <w:p>
      <w:pPr>
        <w:pStyle w:val="Normal"/>
        <w:ind w:firstLine="360"/>
        <w:jc w:val="both"/>
        <w:rPr/>
      </w:pPr>
      <w:r>
        <w:rPr>
          <w:rFonts w:cs="Times Armenian" w:ascii="Times Armenian" w:hAnsi="Times Armenian"/>
          <w:b/>
          <w:i/>
          <w:sz w:val="21"/>
          <w:szCs w:val="21"/>
          <w:lang w:val="af-ZA"/>
        </w:rPr>
        <w:t>Անհնար է` թեկուզ ա՛յն պաճառով, որ հայերենի շեշտը մեծ մասամբ վեր</w:t>
        <w:softHyphen/>
        <w:t>ջ</w:t>
        <w:softHyphen/>
        <w:t>նահար է, այսինքն, բառի վերջին վանկի վրա է, մեկ-մեկ էլ նախա</w:t>
        <w:softHyphen/>
        <w:t>վերջին վան</w:t>
        <w:softHyphen/>
        <w:softHyphen/>
        <w:t xml:space="preserve">կի վրա է, թե որ բառի վերջին վանկը միավանկ օժանդակ բայ է կամ վանկի ձայնավորն </w:t>
      </w:r>
      <w:r>
        <w:rPr>
          <w:rFonts w:cs="Times Armenian" w:ascii="Times Armenian" w:hAnsi="Times Armenian"/>
          <w:b/>
          <w:sz w:val="21"/>
          <w:szCs w:val="21"/>
          <w:lang w:val="af-ZA"/>
        </w:rPr>
        <w:t>ը-ն</w:t>
      </w:r>
      <w:r>
        <w:rPr>
          <w:rFonts w:cs="Times Armenian" w:ascii="Times Armenian" w:hAnsi="Times Armenian"/>
          <w:b/>
          <w:i/>
          <w:sz w:val="21"/>
          <w:szCs w:val="21"/>
          <w:lang w:val="af-ZA"/>
        </w:rPr>
        <w:t xml:space="preserve"> է </w:t>
      </w:r>
      <w:r>
        <w:rPr>
          <w:rFonts w:cs="Times Armenian" w:ascii="Times Armenian" w:hAnsi="Times Armenian"/>
          <w:b/>
          <w:sz w:val="21"/>
          <w:szCs w:val="21"/>
          <w:lang w:val="af-ZA"/>
        </w:rPr>
        <w:t>(ը-ով</w:t>
      </w:r>
      <w:r>
        <w:rPr>
          <w:rFonts w:cs="Times Armenian" w:ascii="Times Armenian" w:hAnsi="Times Armenian"/>
          <w:b/>
          <w:i/>
          <w:sz w:val="21"/>
          <w:szCs w:val="21"/>
          <w:lang w:val="af-ZA"/>
        </w:rPr>
        <w:t xml:space="preserve"> վանկերին ասում են </w:t>
      </w:r>
      <w:r>
        <w:rPr>
          <w:rFonts w:cs="Times Armenian" w:ascii="Times Armenian" w:hAnsi="Times Armenian"/>
          <w:b/>
          <w:sz w:val="21"/>
          <w:szCs w:val="21"/>
          <w:lang w:val="af-ZA"/>
        </w:rPr>
        <w:t>գաղտնա</w:t>
        <w:softHyphen/>
        <w:t>վանկ)</w:t>
      </w:r>
      <w:r>
        <w:rPr>
          <w:rFonts w:cs="Times Armenian" w:ascii="Times Armenian" w:hAnsi="Times Armenian"/>
          <w:b/>
          <w:i/>
          <w:sz w:val="21"/>
          <w:szCs w:val="21"/>
          <w:lang w:val="af-ZA"/>
        </w:rPr>
        <w:t>:</w:t>
      </w:r>
    </w:p>
    <w:p>
      <w:pPr>
        <w:pStyle w:val="Normal"/>
        <w:ind w:firstLine="360"/>
        <w:jc w:val="both"/>
        <w:rPr/>
      </w:pPr>
      <w:r>
        <w:rPr>
          <w:rFonts w:eastAsia="Times Armenian" w:cs="Times Armenian" w:ascii="Times Armenian" w:hAnsi="Times Armenian"/>
          <w:b/>
          <w:i/>
          <w:sz w:val="21"/>
          <w:szCs w:val="21"/>
          <w:lang w:val="af-ZA"/>
        </w:rPr>
        <w:t xml:space="preserve"> </w:t>
      </w:r>
      <w:r>
        <w:rPr>
          <w:rFonts w:cs="Times Armenian" w:ascii="Times Armenian" w:hAnsi="Times Armenian"/>
          <w:b/>
          <w:i/>
          <w:sz w:val="21"/>
          <w:szCs w:val="21"/>
          <w:lang w:val="af-ZA"/>
        </w:rPr>
        <w:t>Թե որ բառի վերջին վանկը գաղտնավանկ կամ օժանդակ բայ չի, զգաց</w:t>
        <w:softHyphen/>
        <w:t>մունքային (ինտո</w:t>
        <w:softHyphen/>
        <w:softHyphen/>
        <w:t>նա</w:t>
        <w:softHyphen/>
        <w:t>ցիոն կամ «տրամաբանական») շեշտը ընկնում  է բառի վերջին վանկի վրա: Իսկ օրինակ, ռուսերենի կամ անգլերենի շեշտի տեղը փոփոխական է: Վերցնենք Պուշ</w:t>
        <w:softHyphen/>
        <w:t>կինի հայտնի ոտանավորը.</w:t>
      </w:r>
    </w:p>
    <w:p>
      <w:pPr>
        <w:pStyle w:val="Normal"/>
        <w:jc w:val="both"/>
        <w:rPr>
          <w:rFonts w:ascii="Baltica" w:hAnsi="Baltica" w:cs="Baltica"/>
          <w:b/>
          <w:i/>
          <w:i/>
          <w:sz w:val="21"/>
          <w:szCs w:val="21"/>
          <w:lang w:val="af-ZA"/>
        </w:rPr>
      </w:pPr>
      <w:r>
        <w:rPr>
          <w:rFonts w:cs="Baltica" w:ascii="Baltica" w:hAnsi="Baltica"/>
          <w:b/>
          <w:i/>
          <w:sz w:val="21"/>
          <w:szCs w:val="21"/>
          <w:lang w:val="af-ZA"/>
        </w:rPr>
      </w:r>
    </w:p>
    <w:p>
      <w:pPr>
        <w:pStyle w:val="Normal"/>
        <w:ind w:firstLine="360"/>
        <w:jc w:val="both"/>
        <w:rPr>
          <w:rFonts w:ascii="Russian Times" w:hAnsi="Russian Times" w:cs="Russian Times"/>
          <w:sz w:val="21"/>
          <w:szCs w:val="21"/>
          <w:lang w:val="af-ZA"/>
        </w:rPr>
      </w:pPr>
      <w:r>
        <w:rPr>
          <w:rFonts w:cs="Russian Times" w:ascii="Russian Times" w:hAnsi="Russian Times"/>
          <w:sz w:val="21"/>
          <w:szCs w:val="21"/>
          <w:lang w:val="af-ZA"/>
        </w:rPr>
        <w:t>Бу´ря мгло´ю не´бо кро´ет,</w:t>
      </w:r>
    </w:p>
    <w:p>
      <w:pPr>
        <w:pStyle w:val="Normal"/>
        <w:ind w:firstLine="360"/>
        <w:jc w:val="both"/>
        <w:rPr>
          <w:rFonts w:ascii="Russian Times" w:hAnsi="Russian Times" w:cs="Russian Times"/>
          <w:sz w:val="21"/>
          <w:szCs w:val="21"/>
          <w:lang w:val="af-ZA"/>
        </w:rPr>
      </w:pPr>
      <w:r>
        <w:rPr>
          <w:rFonts w:cs="Russian Times" w:ascii="Russian Times" w:hAnsi="Russian Times"/>
          <w:sz w:val="21"/>
          <w:szCs w:val="21"/>
          <w:lang w:val="af-ZA"/>
        </w:rPr>
        <w:t>Вы´хри сне´жные крутя´,</w:t>
      </w:r>
    </w:p>
    <w:p>
      <w:pPr>
        <w:pStyle w:val="Normal"/>
        <w:ind w:firstLine="360"/>
        <w:jc w:val="both"/>
        <w:rPr>
          <w:rFonts w:ascii="Russian Times" w:hAnsi="Russian Times" w:cs="Russian Times"/>
          <w:sz w:val="21"/>
          <w:szCs w:val="21"/>
          <w:lang w:val="af-ZA"/>
        </w:rPr>
      </w:pPr>
      <w:r>
        <w:rPr>
          <w:rFonts w:cs="Russian Times" w:ascii="Russian Times" w:hAnsi="Russian Times"/>
          <w:sz w:val="21"/>
          <w:szCs w:val="21"/>
          <w:lang w:val="af-ZA"/>
        </w:rPr>
        <w:t>То´ ка´к зве´рь она´ заво´ет,</w:t>
      </w:r>
    </w:p>
    <w:p>
      <w:pPr>
        <w:pStyle w:val="Normal"/>
        <w:ind w:firstLine="360"/>
        <w:jc w:val="both"/>
        <w:rPr>
          <w:rFonts w:ascii="Russian Times" w:hAnsi="Russian Times" w:cs="Russian Times"/>
          <w:sz w:val="21"/>
          <w:szCs w:val="21"/>
          <w:lang w:val="af-ZA"/>
        </w:rPr>
      </w:pPr>
      <w:r>
        <w:rPr>
          <w:rFonts w:cs="Russian Times" w:ascii="Russian Times" w:hAnsi="Russian Times"/>
          <w:sz w:val="21"/>
          <w:szCs w:val="21"/>
          <w:lang w:val="af-ZA"/>
        </w:rPr>
        <w:t xml:space="preserve">То´ запла´чет ка´к дитя´.  </w:t>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t>Հո՛ղմը մեգո՛վ երկի՛նքն առնո՛ւմ,</w:t>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t>Գալարո՛ւմ է բո՛ւքը ձյա՛ն,</w:t>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t>Մի՛ն մանկա՛ն պե՛ս լա՛ց է լինո՛ւմ,</w:t>
      </w:r>
    </w:p>
    <w:p>
      <w:pPr>
        <w:pStyle w:val="Normal"/>
        <w:ind w:firstLine="360"/>
        <w:jc w:val="both"/>
        <w:rPr/>
      </w:pPr>
      <w:r>
        <w:rPr>
          <w:rFonts w:cs="Times Armenian" w:ascii="Times Armenian" w:hAnsi="Times Armenian"/>
          <w:i/>
          <w:sz w:val="21"/>
          <w:szCs w:val="21"/>
          <w:lang w:val="af-ZA"/>
        </w:rPr>
        <w:t>Մի՛ն ոռնո՛ւմ է զե՛րթ գազա՛ն:</w:t>
      </w:r>
    </w:p>
    <w:p>
      <w:pPr>
        <w:pStyle w:val="Normal"/>
        <w:ind w:firstLine="357"/>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ind w:firstLine="357"/>
        <w:jc w:val="both"/>
        <w:rPr>
          <w:rFonts w:ascii="Times Armenian" w:hAnsi="Times Armenian" w:cs="Times Armenian"/>
          <w:i/>
          <w:i/>
          <w:sz w:val="21"/>
          <w:szCs w:val="21"/>
          <w:lang w:val="af-ZA"/>
        </w:rPr>
      </w:pPr>
      <w:r>
        <w:rPr>
          <w:rFonts w:cs="Times Armenian" w:ascii="Times Armenian" w:hAnsi="Times Armenian"/>
          <w:i/>
          <w:sz w:val="21"/>
          <w:szCs w:val="21"/>
          <w:lang w:val="af-ZA"/>
        </w:rPr>
        <w:t>Այս օրինակից պարզ է, որ թարգմանության շեշտերի տեղը բնագրի շեշտերի տեղերից տարբեր է: Ուրեմն, «ճշգրտամոլների» տեսակետից, սա «ճշգրիտ» թարգմանություն չի: Բայց այս տեսակետը, իհարկե, սխալ է:</w:t>
      </w:r>
    </w:p>
    <w:p>
      <w:pPr>
        <w:pStyle w:val="Normal"/>
        <w:ind w:firstLine="357"/>
        <w:jc w:val="both"/>
        <w:rPr>
          <w:rFonts w:ascii="Times Armenian" w:hAnsi="Times Armenian" w:cs="Times Armenian"/>
          <w:b/>
          <w:i/>
          <w:i/>
          <w:sz w:val="21"/>
          <w:szCs w:val="21"/>
          <w:lang w:val="af-ZA"/>
        </w:rPr>
      </w:pPr>
      <w:r>
        <w:rPr>
          <w:rFonts w:cs="Times Armenian" w:ascii="Times Armenian" w:hAnsi="Times Armenian"/>
          <w:b/>
          <w:i/>
          <w:sz w:val="21"/>
          <w:szCs w:val="21"/>
          <w:lang w:val="af-ZA"/>
        </w:rPr>
        <w:t>Ոտանավորի տողի այս վերջին շեշտը կարևոր է, որովհետև մեծ մասամբ սրա</w:t>
        <w:softHyphen/>
        <w:t xml:space="preserve">նից հետո դադար կա, ու նոր պատկեր է սկսվում: Թե որ ոտանավորի տողը պրծնում է շեշտած վանկով, ասում են, որ այդ վանկը կամ հանգը </w:t>
      </w:r>
      <w:r>
        <w:rPr>
          <w:rFonts w:cs="Times Armenian" w:ascii="Times Armenian" w:hAnsi="Times Armenian"/>
          <w:sz w:val="21"/>
          <w:szCs w:val="21"/>
          <w:lang w:val="af-ZA"/>
        </w:rPr>
        <w:t>ա</w:t>
        <w:softHyphen/>
        <w:t>րական է,</w:t>
      </w:r>
      <w:r>
        <w:rPr>
          <w:rFonts w:cs="Times Armenian" w:ascii="Times Armenian" w:hAnsi="Times Armenian"/>
          <w:b/>
          <w:sz w:val="21"/>
          <w:szCs w:val="21"/>
          <w:lang w:val="af-ZA"/>
        </w:rPr>
        <w:t xml:space="preserve"> </w:t>
      </w:r>
      <w:r>
        <w:rPr>
          <w:rFonts w:cs="Times Armenian" w:ascii="Times Armenian" w:hAnsi="Times Armenian"/>
          <w:b/>
          <w:i/>
          <w:sz w:val="21"/>
          <w:szCs w:val="21"/>
          <w:lang w:val="af-ZA"/>
        </w:rPr>
        <w:t>բայց երբ տողի վերջին վանկն ան</w:t>
        <w:softHyphen/>
        <w:t>շեշտ է, ու շեշտը նախա</w:t>
        <w:softHyphen/>
        <w:t xml:space="preserve">վերջին վանկի վրա է, ասում են, որ այդ վանկը կամ հանգը </w:t>
      </w:r>
      <w:r>
        <w:rPr>
          <w:rFonts w:cs="Times Armenian" w:ascii="Times Armenian" w:hAnsi="Times Armenian"/>
          <w:sz w:val="21"/>
          <w:szCs w:val="21"/>
          <w:lang w:val="af-ZA"/>
        </w:rPr>
        <w:t>իգական է:</w:t>
      </w:r>
      <w:r>
        <w:rPr>
          <w:rFonts w:cs="Times Armenian" w:ascii="Times Armenian" w:hAnsi="Times Armenian"/>
          <w:b/>
          <w:sz w:val="21"/>
          <w:szCs w:val="21"/>
          <w:lang w:val="af-ZA"/>
        </w:rPr>
        <w:t xml:space="preserve"> </w:t>
      </w:r>
    </w:p>
    <w:p>
      <w:pPr>
        <w:pStyle w:val="Normal"/>
        <w:ind w:firstLine="357"/>
        <w:jc w:val="both"/>
        <w:rPr/>
      </w:pPr>
      <w:r>
        <w:rPr>
          <w:rFonts w:cs="Times Armenian" w:ascii="Times Armenian" w:hAnsi="Times Armenian"/>
          <w:sz w:val="21"/>
          <w:szCs w:val="21"/>
          <w:lang w:val="af-ZA"/>
        </w:rPr>
        <w:t>Հայերեն ոտանավորի հանգերը, համարյա լրիվ, արական են,</w:t>
      </w:r>
      <w:r>
        <w:rPr>
          <w:rFonts w:cs="Times Armenian" w:ascii="Times Armenian" w:hAnsi="Times Armenian"/>
          <w:b/>
          <w:i/>
          <w:sz w:val="21"/>
          <w:szCs w:val="21"/>
          <w:lang w:val="af-ZA"/>
        </w:rPr>
        <w:t xml:space="preserve"> հա</w:t>
        <w:softHyphen/>
        <w:t>յե</w:t>
        <w:softHyphen/>
        <w:t>րենի շեշտի ասածս հատկությունների պաճառով: Այսինքն, հայերեն ոտանա</w:t>
        <w:softHyphen/>
        <w:t>վորի տողի հանգը միայն ա՛յն ժամանակ  է իգական, երբ վերջին վանկը կա՛մ ան</w:t>
        <w:softHyphen/>
        <w:t>շեշտ «օժանդակ» բայ է, կամ է՛լ գաղտ</w:t>
        <w:softHyphen/>
        <w:t>նա</w:t>
        <w:softHyphen/>
        <w:t>վանկ: Օրինակ.</w:t>
      </w:r>
    </w:p>
    <w:p>
      <w:pPr>
        <w:pStyle w:val="Normal"/>
        <w:ind w:firstLine="357"/>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firstLine="357"/>
        <w:jc w:val="both"/>
        <w:rPr>
          <w:rFonts w:ascii="Times Armenian" w:hAnsi="Times Armenian" w:cs="Times Armenian"/>
          <w:i/>
          <w:i/>
          <w:sz w:val="21"/>
          <w:szCs w:val="21"/>
          <w:lang w:val="af-ZA"/>
        </w:rPr>
      </w:pPr>
      <w:r>
        <w:rPr>
          <w:rFonts w:cs="Times Armenian" w:ascii="Times Armenian" w:hAnsi="Times Armenian"/>
          <w:i/>
          <w:sz w:val="21"/>
          <w:szCs w:val="21"/>
          <w:lang w:val="af-ZA"/>
        </w:rPr>
        <w:t>Բրոնզ ես, հո՛ւր ես,</w:t>
      </w:r>
    </w:p>
    <w:p>
      <w:pPr>
        <w:pStyle w:val="Normal"/>
        <w:ind w:firstLine="357"/>
        <w:jc w:val="both"/>
        <w:rPr>
          <w:rFonts w:ascii="Times Armenian" w:hAnsi="Times Armenian" w:cs="Times Armenian"/>
          <w:i/>
          <w:i/>
          <w:sz w:val="21"/>
          <w:szCs w:val="21"/>
          <w:lang w:val="af-ZA"/>
        </w:rPr>
      </w:pPr>
      <w:r>
        <w:rPr>
          <w:rFonts w:cs="Times Armenian" w:ascii="Times Armenian" w:hAnsi="Times Armenian"/>
          <w:i/>
          <w:sz w:val="21"/>
          <w:szCs w:val="21"/>
          <w:lang w:val="af-ZA"/>
        </w:rPr>
        <w:t>Բրոնզե սո՛ւր ես,</w:t>
      </w:r>
    </w:p>
    <w:p>
      <w:pPr>
        <w:pStyle w:val="Normal"/>
        <w:ind w:firstLine="357"/>
        <w:jc w:val="both"/>
        <w:rPr>
          <w:rFonts w:ascii="Times Armenian" w:hAnsi="Times Armenian" w:cs="Times Armenian"/>
          <w:i/>
          <w:i/>
          <w:sz w:val="21"/>
          <w:szCs w:val="21"/>
          <w:lang w:val="af-ZA"/>
        </w:rPr>
      </w:pPr>
      <w:r>
        <w:rPr>
          <w:rFonts w:cs="Times Armenian" w:ascii="Times Armenian" w:hAnsi="Times Armenian"/>
          <w:i/>
          <w:sz w:val="21"/>
          <w:szCs w:val="21"/>
          <w:lang w:val="af-ZA"/>
        </w:rPr>
        <w:t>Բրոնզե փա՛ռք ես, / բրոնզե փա՛յլ:</w:t>
      </w:r>
    </w:p>
    <w:p>
      <w:pPr>
        <w:pStyle w:val="Normal"/>
        <w:ind w:firstLine="357"/>
        <w:jc w:val="both"/>
        <w:rPr>
          <w:rFonts w:ascii="Times Armenian" w:hAnsi="Times Armenian" w:cs="Times Armenian"/>
          <w:i/>
          <w:i/>
          <w:sz w:val="21"/>
          <w:szCs w:val="21"/>
          <w:lang w:val="af-ZA"/>
        </w:rPr>
      </w:pPr>
      <w:r>
        <w:rPr>
          <w:rFonts w:cs="Times Armenian" w:ascii="Times Armenian" w:hAnsi="Times Armenian"/>
          <w:i/>
          <w:sz w:val="21"/>
          <w:szCs w:val="21"/>
          <w:lang w:val="af-ZA"/>
        </w:rPr>
        <w:t>Բայց դու զո՛ւր ես,</w:t>
      </w:r>
    </w:p>
    <w:p>
      <w:pPr>
        <w:pStyle w:val="Normal"/>
        <w:ind w:firstLine="357"/>
        <w:jc w:val="both"/>
        <w:rPr>
          <w:rFonts w:ascii="Times Armenian" w:hAnsi="Times Armenian" w:cs="Times Armenian"/>
          <w:i/>
          <w:i/>
          <w:sz w:val="21"/>
          <w:szCs w:val="21"/>
          <w:lang w:val="af-ZA"/>
        </w:rPr>
      </w:pPr>
      <w:r>
        <w:rPr>
          <w:rFonts w:cs="Times Armenian" w:ascii="Times Armenian" w:hAnsi="Times Armenian"/>
          <w:i/>
          <w:sz w:val="21"/>
          <w:szCs w:val="21"/>
          <w:lang w:val="af-ZA"/>
        </w:rPr>
        <w:t>Ախ, իզո՛ւր ես</w:t>
      </w:r>
    </w:p>
    <w:p>
      <w:pPr>
        <w:pStyle w:val="Normal"/>
        <w:ind w:firstLine="357"/>
        <w:jc w:val="both"/>
        <w:rPr/>
      </w:pPr>
      <w:r>
        <w:rPr>
          <w:rFonts w:cs="Times Armenian" w:ascii="Times Armenian" w:hAnsi="Times Armenian"/>
          <w:i/>
          <w:sz w:val="21"/>
          <w:szCs w:val="21"/>
          <w:lang w:val="af-ZA"/>
        </w:rPr>
        <w:t>Կոտրում սո՛ւրըս / արևա՛ռ:</w:t>
      </w:r>
      <w:r>
        <w:rPr>
          <w:rFonts w:cs="Times Armenian" w:ascii="Times Armenian" w:hAnsi="Times Armenian"/>
          <w:sz w:val="21"/>
          <w:szCs w:val="21"/>
          <w:lang w:val="af-ZA"/>
        </w:rPr>
        <w:t xml:space="preserve">  (Չարենց)</w:t>
      </w:r>
    </w:p>
    <w:p>
      <w:pPr>
        <w:pStyle w:val="Normal"/>
        <w:ind w:firstLine="357"/>
        <w:jc w:val="both"/>
        <w:rPr>
          <w:rFonts w:ascii="Times Armenian" w:hAnsi="Times Armenian" w:cs="Times Armenian"/>
          <w:sz w:val="21"/>
          <w:szCs w:val="21"/>
          <w:lang w:val="af-ZA"/>
        </w:rPr>
      </w:pPr>
      <w:r>
        <w:rPr>
          <w:rFonts w:cs="Times Armenian" w:ascii="Times Armenian" w:hAnsi="Times Armenian"/>
          <w:sz w:val="21"/>
          <w:szCs w:val="21"/>
          <w:lang w:val="af-ZA"/>
        </w:rPr>
      </w:r>
    </w:p>
    <w:p>
      <w:pPr>
        <w:pStyle w:val="Normal"/>
        <w:ind w:firstLine="357"/>
        <w:jc w:val="both"/>
        <w:rPr/>
      </w:pPr>
      <w:r>
        <w:rPr>
          <w:rFonts w:cs="Times Armenian" w:ascii="Times Armenian" w:hAnsi="Times Armenian"/>
          <w:sz w:val="21"/>
          <w:szCs w:val="21"/>
          <w:lang w:val="af-ZA"/>
        </w:rPr>
        <w:t xml:space="preserve">(Թեք գծիկով նշանակել եմ «ոտների» արանքները` </w:t>
      </w:r>
      <w:r>
        <w:rPr>
          <w:rFonts w:cs="Times Armenian" w:ascii="Times Armenian" w:hAnsi="Times Armenian"/>
          <w:b/>
          <w:i/>
          <w:sz w:val="21"/>
          <w:szCs w:val="21"/>
          <w:lang w:val="af-ZA"/>
        </w:rPr>
        <w:t>հատածները</w:t>
      </w:r>
      <w:r>
        <w:rPr>
          <w:rFonts w:cs="Times Armenian" w:ascii="Times Armenian" w:hAnsi="Times Armenian"/>
          <w:sz w:val="21"/>
          <w:szCs w:val="21"/>
          <w:lang w:val="af-ZA"/>
        </w:rPr>
        <w:t>):</w:t>
      </w:r>
    </w:p>
    <w:p>
      <w:pPr>
        <w:pStyle w:val="Normal"/>
        <w:ind w:firstLine="357"/>
        <w:jc w:val="both"/>
        <w:rPr/>
      </w:pPr>
      <w:r>
        <w:rPr>
          <w:rFonts w:cs="Times Armenian" w:ascii="Times Armenian" w:hAnsi="Times Armenian"/>
          <w:sz w:val="21"/>
          <w:szCs w:val="21"/>
          <w:lang w:val="af-ZA"/>
        </w:rPr>
        <w:t>Բայց այս ոտները կարող ենք այնպես շարենք, որ նորից ունենանք երկու տողանոց ու «հայերենին հարազատ» արական հանգերով ոտանավոր.</w:t>
      </w:r>
    </w:p>
    <w:p>
      <w:pPr>
        <w:pStyle w:val="Normal"/>
        <w:ind w:firstLine="357"/>
        <w:jc w:val="both"/>
        <w:rPr>
          <w:rFonts w:ascii="Times Armenian" w:hAnsi="Times Armenian" w:cs="Times Armenian"/>
          <w:sz w:val="21"/>
          <w:szCs w:val="21"/>
          <w:lang w:val="af-ZA"/>
        </w:rPr>
      </w:pPr>
      <w:r>
        <w:rPr>
          <w:rFonts w:cs="Times Armenian" w:ascii="Times Armenian" w:hAnsi="Times Armenian"/>
          <w:sz w:val="21"/>
          <w:szCs w:val="21"/>
          <w:lang w:val="af-ZA"/>
        </w:rPr>
      </w:r>
    </w:p>
    <w:p>
      <w:pPr>
        <w:pStyle w:val="Normal"/>
        <w:ind w:firstLine="357"/>
        <w:jc w:val="both"/>
        <w:rPr/>
      </w:pPr>
      <w:r>
        <w:rPr>
          <w:rFonts w:cs="Times Armenian" w:ascii="Times Armenian" w:hAnsi="Times Armenian"/>
          <w:i/>
          <w:sz w:val="21"/>
          <w:szCs w:val="21"/>
          <w:lang w:val="af-ZA"/>
        </w:rPr>
        <w:t>Բրոնզ ես,  /հո՛ւր ես, /բրոնզե սո՛ւր ես, /բրոնզե փա՛ռք ես,  /բրոնզե փա՛յլ:</w:t>
      </w:r>
    </w:p>
    <w:p>
      <w:pPr>
        <w:pStyle w:val="Normal"/>
        <w:ind w:firstLine="357"/>
        <w:jc w:val="both"/>
        <w:rPr/>
      </w:pPr>
      <w:r>
        <w:rPr>
          <w:rFonts w:cs="Times Armenian" w:ascii="Times Armenian" w:hAnsi="Times Armenian"/>
          <w:i/>
          <w:sz w:val="21"/>
          <w:szCs w:val="21"/>
          <w:lang w:val="af-ZA"/>
        </w:rPr>
        <w:t xml:space="preserve">Բայց դու զո՛ւր ես, /ախ, իզո՛ւր ես /կոտրում սո՛ւրըս /արևա՛ռ:  </w:t>
      </w:r>
    </w:p>
    <w:p>
      <w:pPr>
        <w:pStyle w:val="Normal"/>
        <w:ind w:firstLine="357"/>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ind w:firstLine="357"/>
        <w:jc w:val="both"/>
        <w:rPr/>
      </w:pPr>
      <w:r>
        <w:rPr>
          <w:rFonts w:cs="Times Armenian" w:ascii="Times Armenian" w:hAnsi="Times Armenian"/>
          <w:b/>
          <w:i/>
          <w:sz w:val="21"/>
          <w:szCs w:val="21"/>
          <w:lang w:val="af-ZA"/>
        </w:rPr>
        <w:t>Պուշկինի «Ձմեռվա իրիկունի» Թումանյանի իրո՛ք փառավոր թարգմա</w:t>
        <w:softHyphen/>
        <w:t>նու</w:t>
        <w:softHyphen/>
        <w:t>թյան մետրը, ոնց որ երևում է վերևի քառատողից, բնագրի մետրը չունի՛: Ուրեմն.</w:t>
      </w:r>
    </w:p>
    <w:p>
      <w:pPr>
        <w:pStyle w:val="Normal"/>
        <w:ind w:firstLine="357"/>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firstLine="357"/>
        <w:jc w:val="both"/>
        <w:rPr/>
      </w:pPr>
      <w:r>
        <w:rPr>
          <w:rFonts w:cs="Times Armenian" w:ascii="Times Armenian" w:hAnsi="Times Armenian"/>
          <w:b/>
          <w:i/>
          <w:sz w:val="21"/>
          <w:szCs w:val="21"/>
          <w:lang w:val="af-ZA"/>
        </w:rPr>
        <w:t>4. Ոտանավոր գրելու կամ թարգմանելու համար պարտադիր չի, որ տաղաչափության հիմունքներն անգիր իմանաս: Այսինքը, պարտադիր  չի  ու պետք է՛լ չի, որ հիշես, թե ինչ է` յամբը, անապեստը, քորեյը, ամփի</w:t>
        <w:softHyphen/>
        <w:t>բրա</w:t>
        <w:softHyphen/>
        <w:softHyphen/>
        <w:softHyphen/>
        <w:t>քոսը, պեոնը, դակտիլը ևն: Սրանց իմացությունը նույնիսկ խան</w:t>
        <w:softHyphen/>
        <w:t>գարելու է, որով</w:t>
        <w:softHyphen/>
        <w:t>հետև ուշադրությունդ շեղելու է, թե որ հանկարծ ընկնես սրանց հե</w:t>
        <w:softHyphen/>
        <w:t>տևը:  Ո</w:t>
        <w:softHyphen/>
        <w:t>տա</w:t>
        <w:softHyphen/>
        <w:t>նա</w:t>
        <w:softHyphen/>
        <w:t>վորը երաժշտական լսողությու</w:t>
        <w:softHyphen/>
        <w:t>նո՛վ են թարգմա</w:t>
        <w:softHyphen/>
        <w:t xml:space="preserve">նում կամ գրում: </w:t>
      </w:r>
    </w:p>
    <w:p>
      <w:pPr>
        <w:pStyle w:val="Normal"/>
        <w:ind w:firstLine="357"/>
        <w:jc w:val="both"/>
        <w:rPr/>
      </w:pPr>
      <w:r>
        <w:rPr>
          <w:rFonts w:cs="Times Armenian" w:ascii="Times Armenian" w:hAnsi="Times Armenian"/>
          <w:sz w:val="21"/>
          <w:szCs w:val="21"/>
          <w:lang w:val="af-ZA"/>
        </w:rPr>
        <w:t xml:space="preserve">(Թարգմանության հիմունքները սովորելուց հետո` անպայման արժի, որ Մանուկ Աբեղյանի </w:t>
      </w:r>
      <w:r>
        <w:rPr>
          <w:rFonts w:cs="Times Armenian" w:ascii="Times Armenian" w:hAnsi="Times Armenian"/>
          <w:b/>
          <w:i/>
          <w:sz w:val="21"/>
          <w:szCs w:val="21"/>
          <w:lang w:val="af-ZA"/>
        </w:rPr>
        <w:t>Տաղաչափությունը</w:t>
      </w:r>
      <w:r>
        <w:rPr>
          <w:rFonts w:cs="Times Armenian" w:ascii="Times Armenian" w:hAnsi="Times Armenian"/>
          <w:sz w:val="21"/>
          <w:szCs w:val="21"/>
          <w:lang w:val="af-ZA"/>
        </w:rPr>
        <w:t>, գոնե մի անգամ, ուշադիր կարդաս, բայց չմոռանաս, որ դրա միջի մի քանի բանի մասին սեփական կարծիքդ ունենալու իրավունքն է՛լ ունես):</w:t>
      </w:r>
    </w:p>
    <w:p>
      <w:pPr>
        <w:pStyle w:val="Normal"/>
        <w:ind w:firstLine="357"/>
        <w:jc w:val="both"/>
        <w:rPr/>
      </w:pPr>
      <w:r>
        <w:rPr>
          <w:rFonts w:cs="Times Armenian" w:ascii="Times Armenian" w:hAnsi="Times Armenian"/>
          <w:b/>
          <w:i/>
          <w:sz w:val="21"/>
          <w:szCs w:val="21"/>
          <w:lang w:val="af-ZA"/>
        </w:rPr>
        <w:t>Թե որ չափածոյի համար հարկավոր լսողությունը չունես, քեզնից ոտա</w:t>
        <w:softHyphen/>
        <w:t>նավոր գրող կամ թարգմանող չի՛ ստացվի: Մեկ-մեկ լսողությունդ ասելու է,  որ տողդ ան</w:t>
        <w:softHyphen/>
        <w:t>հարթ է: Այդ ժամանակ պիտի նայես ու ստուգես տողիդ ոտները, պիտի ստու</w:t>
        <w:softHyphen/>
        <w:t>գես, թե այս կամ այն ոտի մեջ հո ավել կամ պակաս վանկ չու</w:t>
        <w:softHyphen/>
        <w:t xml:space="preserve">նե՞ս: </w:t>
      </w:r>
    </w:p>
    <w:p>
      <w:pPr>
        <w:pStyle w:val="Normal"/>
        <w:ind w:firstLine="357"/>
        <w:jc w:val="both"/>
        <w:rPr/>
      </w:pPr>
      <w:r>
        <w:rPr>
          <w:rFonts w:cs="Times Armenian" w:ascii="Times Armenian" w:hAnsi="Times Armenian"/>
          <w:b/>
          <w:i/>
          <w:sz w:val="21"/>
          <w:szCs w:val="21"/>
          <w:lang w:val="af-ZA"/>
        </w:rPr>
        <w:t>(Ամենահեշտ ձևը տողի կամ ոտի վանկերը հաշվելն է, բայց մեկ-մեկ պիտի հաշվի առնես, որ դադարն էլ կարող է վանկ լինի: Թե որ սա չի օգնում, նոր պիտի ստուգես շեշտերի դրությունը: Ոտի գաղափարին արդեն ծանո</w:t>
        <w:softHyphen/>
        <w:t xml:space="preserve">թացրել եմ վերևի Չարենցի ոտանավորի օրինակով): </w:t>
      </w:r>
    </w:p>
    <w:p>
      <w:pPr>
        <w:pStyle w:val="Normal"/>
        <w:ind w:firstLine="357"/>
        <w:jc w:val="both"/>
        <w:rPr/>
      </w:pPr>
      <w:r>
        <w:rPr>
          <w:rFonts w:cs="Times Armenian" w:ascii="Times Armenian" w:hAnsi="Times Armenian"/>
          <w:sz w:val="21"/>
          <w:szCs w:val="21"/>
          <w:lang w:val="af-ZA"/>
        </w:rPr>
        <w:t xml:space="preserve">(Իմիջիայլոց, հենց ոտների համար են ասում` </w:t>
      </w:r>
      <w:r>
        <w:rPr>
          <w:rFonts w:cs="Times Armenian" w:ascii="Times Armenian" w:hAnsi="Times Armenian"/>
          <w:b/>
          <w:i/>
          <w:sz w:val="21"/>
          <w:szCs w:val="21"/>
          <w:lang w:val="af-ZA"/>
        </w:rPr>
        <w:t>ոտանավոր,</w:t>
      </w:r>
      <w:r>
        <w:rPr>
          <w:rFonts w:cs="Times Armenian" w:ascii="Times Armenian" w:hAnsi="Times Armenian"/>
          <w:sz w:val="21"/>
          <w:szCs w:val="21"/>
          <w:lang w:val="af-ZA"/>
        </w:rPr>
        <w:t xml:space="preserve"> այս</w:t>
        <w:softHyphen/>
        <w:t xml:space="preserve">ինքն, </w:t>
      </w:r>
      <w:r>
        <w:rPr>
          <w:rFonts w:cs="Times Armenian" w:ascii="Times Armenian" w:hAnsi="Times Armenian"/>
          <w:b/>
          <w:i/>
          <w:sz w:val="21"/>
          <w:szCs w:val="21"/>
          <w:lang w:val="af-ZA"/>
        </w:rPr>
        <w:t>ոտավոր, ոտ</w:t>
      </w:r>
      <w:r>
        <w:rPr>
          <w:rFonts w:cs="Times Armenian" w:ascii="Times Armenian" w:hAnsi="Times Armenian"/>
          <w:sz w:val="21"/>
          <w:szCs w:val="21"/>
          <w:lang w:val="af-ZA"/>
        </w:rPr>
        <w:t xml:space="preserve"> ունեցող: </w:t>
      </w:r>
      <w:r>
        <w:rPr>
          <w:rFonts w:cs="Times Armenian" w:ascii="Times Armenian" w:hAnsi="Times Armenian"/>
          <w:b/>
          <w:i/>
          <w:sz w:val="21"/>
          <w:szCs w:val="21"/>
          <w:lang w:val="af-ZA"/>
        </w:rPr>
        <w:t>Բանաստեղծությունը</w:t>
      </w:r>
      <w:r>
        <w:rPr>
          <w:rFonts w:cs="Times Armenian" w:ascii="Times Armenian" w:hAnsi="Times Armenian"/>
          <w:sz w:val="21"/>
          <w:szCs w:val="21"/>
          <w:lang w:val="af-ZA"/>
        </w:rPr>
        <w:t xml:space="preserve"> նշանակում է  </w:t>
      </w:r>
      <w:r>
        <w:rPr>
          <w:rFonts w:cs="Times Armenian" w:ascii="Times Armenian" w:hAnsi="Times Armenian"/>
          <w:b/>
          <w:i/>
          <w:sz w:val="21"/>
          <w:szCs w:val="21"/>
          <w:lang w:val="af-ZA"/>
        </w:rPr>
        <w:t>խոսքա</w:t>
        <w:softHyphen/>
        <w:softHyphen/>
        <w:t>ստեղ</w:t>
        <w:softHyphen/>
        <w:t>ծու</w:t>
        <w:softHyphen/>
        <w:t>թյուն,</w:t>
      </w:r>
      <w:r>
        <w:rPr>
          <w:rFonts w:cs="Times Armenian" w:ascii="Times Armenian" w:hAnsi="Times Armenian"/>
          <w:sz w:val="21"/>
          <w:szCs w:val="21"/>
          <w:lang w:val="af-ZA"/>
        </w:rPr>
        <w:t xml:space="preserve"> ինչը շատ ավելի ընդհանուր գաղափար է):</w:t>
      </w:r>
    </w:p>
    <w:p>
      <w:pPr>
        <w:pStyle w:val="Normal"/>
        <w:ind w:firstLine="357"/>
        <w:jc w:val="both"/>
        <w:rPr/>
      </w:pPr>
      <w:r>
        <w:rPr>
          <w:rFonts w:cs="Times Armenian" w:ascii="Times Armenian" w:hAnsi="Times Armenian"/>
          <w:sz w:val="21"/>
          <w:szCs w:val="21"/>
          <w:lang w:val="af-ZA"/>
        </w:rPr>
        <w:t>Թումանյանի քառատողը նորից եմ բերում, «ինտոնացիոն» կամ «տրա</w:t>
        <w:softHyphen/>
        <w:t>մա</w:t>
        <w:softHyphen/>
        <w:t>բանա</w:t>
        <w:softHyphen/>
        <w:t>կան կոչված հզոր շեշտը նշելով կրկնակ շեշտով: Իհարկե, այս հզոր շեշտի տեղը որոշելը ճաշակի հարց է, սա դնելու մեկից ավել ձև կա, մանա</w:t>
        <w:softHyphen/>
        <w:t>վանդ երկար տողերով ոտանավորների մեջ.</w:t>
      </w:r>
    </w:p>
    <w:p>
      <w:pPr>
        <w:pStyle w:val="Normal"/>
        <w:ind w:firstLine="357"/>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ind w:firstLine="360"/>
        <w:jc w:val="both"/>
        <w:rPr>
          <w:rFonts w:ascii="Times Armenian" w:hAnsi="Times Armenian" w:cs="Times Armenian"/>
          <w:i/>
          <w:i/>
          <w:sz w:val="21"/>
          <w:szCs w:val="21"/>
          <w:lang w:val="af-ZA"/>
        </w:rPr>
      </w:pPr>
      <w:r>
        <w:rPr>
          <w:rFonts w:eastAsia="Times Armenian" w:cs="Times Armenian" w:ascii="Times Armenian" w:hAnsi="Times Armenian"/>
          <w:i/>
          <w:sz w:val="21"/>
          <w:szCs w:val="21"/>
          <w:lang w:val="af-ZA"/>
        </w:rPr>
        <w:t xml:space="preserve"> </w:t>
      </w:r>
      <w:r>
        <w:rPr>
          <w:rFonts w:cs="Times Armenian" w:ascii="Times Armenian" w:hAnsi="Times Armenian"/>
          <w:i/>
          <w:sz w:val="21"/>
          <w:szCs w:val="21"/>
          <w:lang w:val="af-ZA"/>
        </w:rPr>
        <w:t>Հո՛ղմը մեգո՛վ / երկի՛նքն առնո՛ւմ,</w:t>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t>Գալարո՛՛ւմ է / բո՛ւքը ձյա՛ն,</w:t>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t>Մի՛ն մանկա՛ն պե՛ս / լա՛՛ց է լինո՛ւմ,</w:t>
      </w:r>
    </w:p>
    <w:p>
      <w:pPr>
        <w:pStyle w:val="Normal"/>
        <w:ind w:firstLine="357"/>
        <w:jc w:val="both"/>
        <w:rPr/>
      </w:pPr>
      <w:r>
        <w:rPr>
          <w:rFonts w:cs="Times Armenian" w:ascii="Times Armenian" w:hAnsi="Times Armenian"/>
          <w:i/>
          <w:sz w:val="21"/>
          <w:szCs w:val="21"/>
          <w:lang w:val="af-ZA"/>
        </w:rPr>
        <w:t>Մի՛ն ոռնո՛՛ւմ է / զե՛րթ գազա՛ն:</w:t>
      </w:r>
    </w:p>
    <w:p>
      <w:pPr>
        <w:pStyle w:val="Normal"/>
        <w:ind w:firstLine="357"/>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firstLine="357"/>
        <w:jc w:val="both"/>
        <w:rPr/>
      </w:pPr>
      <w:r>
        <w:rPr>
          <w:rFonts w:cs="Times Armenian" w:ascii="Times Armenian" w:hAnsi="Times Armenian"/>
          <w:sz w:val="21"/>
          <w:szCs w:val="21"/>
          <w:lang w:val="af-ZA"/>
        </w:rPr>
        <w:t>Ահա սրա մի ուրիշ տարբերակը.</w:t>
      </w:r>
    </w:p>
    <w:p>
      <w:pPr>
        <w:pStyle w:val="Normal"/>
        <w:ind w:firstLine="357"/>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t>Հո՛ղմը մեգո՛վ / երկի՛՛նքն առնո՛ւմ,</w:t>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t>Գալարո՛՛ւմ է / բո՛ւքը ձյա՛ն,</w:t>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t>Մի՛ն մանկա՛ն պե՛ս / լա՛՛ց է լինո՛ւմ,</w:t>
      </w:r>
    </w:p>
    <w:p>
      <w:pPr>
        <w:pStyle w:val="Normal"/>
        <w:ind w:firstLine="357"/>
        <w:jc w:val="both"/>
        <w:rPr/>
      </w:pPr>
      <w:r>
        <w:rPr>
          <w:rFonts w:cs="Times Armenian" w:ascii="Times Armenian" w:hAnsi="Times Armenian"/>
          <w:i/>
          <w:sz w:val="21"/>
          <w:szCs w:val="21"/>
          <w:lang w:val="af-ZA"/>
        </w:rPr>
        <w:t>Մի՛ն ոռնո՛՛ւմ է / զե՛րթ գազա՛ն:</w:t>
      </w:r>
    </w:p>
    <w:p>
      <w:pPr>
        <w:pStyle w:val="Normal"/>
        <w:ind w:firstLine="357"/>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ind w:firstLine="357"/>
        <w:jc w:val="both"/>
        <w:rPr/>
      </w:pPr>
      <w:r>
        <w:rPr>
          <w:rFonts w:cs="Times Armenian" w:ascii="Times Armenian" w:hAnsi="Times Armenian"/>
          <w:sz w:val="21"/>
          <w:szCs w:val="21"/>
          <w:lang w:val="af-ZA"/>
        </w:rPr>
        <w:t>Ահա 3-րդ տարբերակը.</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t>Հո՛ղմը մեգո՛վ / երկի՛՛նքն առնո՛ւմ,</w:t>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t>Գալարո՛ւմ է / բո՛ւքը ձյա՛ն,</w:t>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t>Մի՛ն մանկա՛ն պե՛ս / լա՛՛ց է լինո՛ւմ,</w:t>
      </w:r>
    </w:p>
    <w:p>
      <w:pPr>
        <w:pStyle w:val="Normal"/>
        <w:ind w:firstLine="357"/>
        <w:jc w:val="both"/>
        <w:rPr/>
      </w:pPr>
      <w:r>
        <w:rPr>
          <w:rFonts w:cs="Times Armenian" w:ascii="Times Armenian" w:hAnsi="Times Armenian"/>
          <w:i/>
          <w:sz w:val="21"/>
          <w:szCs w:val="21"/>
          <w:lang w:val="af-ZA"/>
        </w:rPr>
        <w:t>Մի՛ն ոռնո՛՛ւմ է / զե՛րթ գազա՛ն:</w:t>
      </w:r>
    </w:p>
    <w:p>
      <w:pPr>
        <w:pStyle w:val="Normal"/>
        <w:ind w:firstLine="357"/>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ind w:firstLine="357"/>
        <w:jc w:val="both"/>
        <w:rPr/>
      </w:pPr>
      <w:r>
        <w:rPr>
          <w:rFonts w:cs="Times Armenian" w:ascii="Times Armenian" w:hAnsi="Times Armenian"/>
          <w:b/>
          <w:i/>
          <w:sz w:val="21"/>
          <w:szCs w:val="21"/>
          <w:lang w:val="af-ZA"/>
        </w:rPr>
        <w:t xml:space="preserve">5. Իհարկե, պոետն է՛լ, թարգմանն է՛լ պիտի բազմակողմանի գիտելիք ունենա, մանավանդ արձակ գրողը (չեմ հավատում, որ մարդը գրելու շնորհք չունենա, բայց թարգմանելու շնորհք ունենա): </w:t>
      </w:r>
    </w:p>
    <w:p>
      <w:pPr>
        <w:pStyle w:val="Normal"/>
        <w:ind w:firstLine="357"/>
        <w:jc w:val="both"/>
        <w:rPr/>
      </w:pPr>
      <w:r>
        <w:rPr>
          <w:rFonts w:cs="Times Armenian" w:ascii="Times Armenian" w:hAnsi="Times Armenian"/>
          <w:b/>
          <w:i/>
          <w:sz w:val="21"/>
          <w:szCs w:val="21"/>
          <w:lang w:val="af-ZA"/>
        </w:rPr>
        <w:t>Սրա համար էլ պիտի տաղաչափությունը գոնե մի անգամ «սովորած ու հետո մոռացած» լինես, որ  հենց պետք լինի, բացես, օրինակ, Մանուկ Աբեղ</w:t>
        <w:softHyphen/>
        <w:t>յանի «Տաղաչափությունն» ու պետք եղած բաներն ստու</w:t>
        <w:softHyphen/>
        <w:t>գես, կամ իմացած</w:t>
        <w:softHyphen/>
        <w:t xml:space="preserve">ներդ թարմացնես: </w:t>
      </w:r>
    </w:p>
    <w:p>
      <w:pPr>
        <w:pStyle w:val="Normal"/>
        <w:ind w:firstLine="357"/>
        <w:jc w:val="both"/>
        <w:rPr/>
      </w:pPr>
      <w:r>
        <w:rPr>
          <w:rFonts w:cs="Times Armenian" w:ascii="Times Armenian" w:hAnsi="Times Armenian"/>
          <w:sz w:val="21"/>
          <w:szCs w:val="21"/>
          <w:lang w:val="af-ZA"/>
        </w:rPr>
        <w:t>Ինքը, Աբեղյանը, ով վիթխարի գիտելիքի տեր մարդ էր, ու ինչքան էլ իրեն չսիրողները վայրահաչեն, մեր երևի հլը որ ամենախոշոր ու ամենա</w:t>
        <w:softHyphen/>
        <w:t>հան</w:t>
        <w:softHyphen/>
        <w:t>ճա</w:t>
        <w:softHyphen/>
        <w:t>րեղ հայագետն է, իր</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Տաղաչափություն</w:t>
      </w:r>
      <w:r>
        <w:rPr>
          <w:rFonts w:cs="Times Armenian" w:ascii="Times Armenian" w:hAnsi="Times Armenian"/>
          <w:i/>
          <w:sz w:val="21"/>
          <w:szCs w:val="21"/>
          <w:lang w:val="af-ZA"/>
        </w:rPr>
        <w:t xml:space="preserve"> </w:t>
      </w:r>
      <w:r>
        <w:rPr>
          <w:rFonts w:cs="Times Armenian" w:ascii="Times Armenian" w:hAnsi="Times Armenian"/>
          <w:sz w:val="21"/>
          <w:szCs w:val="21"/>
          <w:lang w:val="af-ZA"/>
        </w:rPr>
        <w:t>գրքով ապացուցում է, որ  տաղա</w:t>
        <w:softHyphen/>
        <w:t>չափություն ասված գիտությունը հոյակապ գիտի:</w:t>
      </w:r>
    </w:p>
    <w:p>
      <w:pPr>
        <w:pStyle w:val="Normal"/>
        <w:ind w:firstLine="357"/>
        <w:jc w:val="both"/>
        <w:rPr/>
      </w:pPr>
      <w:r>
        <w:rPr>
          <w:rFonts w:eastAsia="Times Armenian" w:cs="Times Armenian" w:ascii="Times Armenian" w:hAnsi="Times Armenian"/>
          <w:b/>
          <w:i/>
          <w:sz w:val="21"/>
          <w:szCs w:val="21"/>
          <w:lang w:val="af-ZA"/>
        </w:rPr>
        <w:t xml:space="preserve"> </w:t>
      </w:r>
      <w:r>
        <w:rPr>
          <w:rFonts w:cs="Times Armenian" w:ascii="Times Armenian" w:hAnsi="Times Armenian"/>
          <w:b/>
          <w:i/>
          <w:sz w:val="21"/>
          <w:szCs w:val="21"/>
          <w:lang w:val="af-ZA"/>
        </w:rPr>
        <w:t xml:space="preserve">Բայց «տաղ չափելու» վարպետությունը լրի՛վ  է տարբեր «տաղ գրելու» վարպետությունից: </w:t>
      </w:r>
      <w:r>
        <w:rPr>
          <w:rFonts w:cs="Times Armenian" w:ascii="Times Armenian" w:hAnsi="Times Armenian"/>
          <w:sz w:val="21"/>
          <w:szCs w:val="21"/>
          <w:lang w:val="af-ZA"/>
        </w:rPr>
        <w:t>Աբեղյանն իր ասածս գրքում դրել  է իր գրած մի քառա</w:t>
        <w:softHyphen/>
        <w:t>տո</w:t>
        <w:softHyphen/>
        <w:t>ղը, դրել է օրինակի համար, բայց այս օրինակի ոտներն «անհարթ են», ինչն ապացուցում է, որ տաղաչափական զուտ տեսական գիտելիքները հե</w:t>
        <w:softHyphen/>
        <w:t>րիք չեն, որ կարողանաս ոտանավոր գրես:</w:t>
      </w:r>
      <w:r>
        <w:rPr>
          <w:rFonts w:cs="Times Armenian" w:ascii="Times Armenian" w:hAnsi="Times Armenian"/>
          <w:b/>
          <w:sz w:val="21"/>
          <w:szCs w:val="21"/>
          <w:lang w:val="af-ZA"/>
        </w:rPr>
        <w:t xml:space="preserve"> </w:t>
      </w:r>
    </w:p>
    <w:p>
      <w:pPr>
        <w:pStyle w:val="Normal"/>
        <w:ind w:firstLine="357"/>
        <w:jc w:val="both"/>
        <w:rPr/>
      </w:pPr>
      <w:r>
        <w:rPr>
          <w:rFonts w:cs="Times Armenian" w:ascii="Times Armenian" w:hAnsi="Times Armenian"/>
          <w:b/>
          <w:i/>
          <w:sz w:val="21"/>
          <w:szCs w:val="21"/>
          <w:lang w:val="af-ZA"/>
        </w:rPr>
        <w:t>Երևի մի թեթև բնատուր շնորհք է պետք, բայց այդ շնորհքը պիտի զար</w:t>
        <w:softHyphen/>
        <w:t>գացնես: Պիտի մանա</w:t>
        <w:softHyphen/>
        <w:t>վանդ զարգացնես ճաշակդ ու գիտելիքդ: Գի</w:t>
        <w:softHyphen/>
        <w:t>տե</w:t>
        <w:softHyphen/>
        <w:t>լի</w:t>
        <w:softHyphen/>
        <w:t>քդ պիտի զարգաց</w:t>
        <w:softHyphen/>
        <w:t>նես ու կուտակես անընդհատ, ու բոլո՛ր ասպարեզ</w:t>
        <w:softHyphen/>
        <w:t>ներից, ոնց որ Շեքսպիրը, Միլթոնը, Պուշկինը, Էվրիպիդեսն ու խոշորա</w:t>
        <w:softHyphen/>
        <w:t>գույն գրող</w:t>
        <w:softHyphen/>
        <w:t>ներից շա</w:t>
        <w:softHyphen/>
        <w:t>տերը (թե չէ` 19.2-ի թարգմանի պես կղզու անունը կխառնես մարդու ա</w:t>
        <w:softHyphen/>
        <w:t>նունի հետ):</w:t>
      </w:r>
    </w:p>
    <w:p>
      <w:pPr>
        <w:pStyle w:val="Normal"/>
        <w:ind w:firstLine="357"/>
        <w:jc w:val="both"/>
        <w:rPr/>
      </w:pPr>
      <w:r>
        <w:rPr>
          <w:rFonts w:cs="Times Armenian" w:ascii="Times Armenian" w:hAnsi="Times Armenian"/>
          <w:sz w:val="21"/>
          <w:szCs w:val="21"/>
          <w:lang w:val="af-ZA"/>
        </w:rPr>
        <w:t>Սրանցից Էվրիպիդեսը հիմնավոր գիտելիք ուներ իր օրերի ո՛ղջ գիտու</w:t>
        <w:softHyphen/>
        <w:t>թյու</w:t>
        <w:softHyphen/>
        <w:t>նից, իսկ առաջին երեքը լավ էին ծանոթ այն օրերի բնագիտու</w:t>
        <w:softHyphen/>
        <w:t>թյանը, ինչն Էվրիպիդեսից 25 դար հետո հազվագյուտ բան է ողջ աշխարհում:</w:t>
      </w:r>
    </w:p>
    <w:p>
      <w:pPr>
        <w:pStyle w:val="Normal"/>
        <w:ind w:firstLine="357"/>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firstLine="357"/>
        <w:jc w:val="both"/>
        <w:rPr/>
      </w:pPr>
      <w:r>
        <w:rPr>
          <w:rFonts w:cs="Times Armenian" w:ascii="Times Armenian" w:hAnsi="Times Armenian"/>
          <w:b/>
          <w:i/>
          <w:sz w:val="21"/>
          <w:szCs w:val="21"/>
          <w:lang w:val="af-ZA"/>
        </w:rPr>
        <w:t xml:space="preserve">6. Շատ լավ կլինի, որ բնագրի տողերի թիվը չփոխես, թե որ փոխելն «օդի պես անհրաժեշտ չի»: </w:t>
      </w:r>
    </w:p>
    <w:p>
      <w:pPr>
        <w:pStyle w:val="Normal"/>
        <w:ind w:firstLine="357"/>
        <w:jc w:val="both"/>
        <w:rPr/>
      </w:pPr>
      <w:r>
        <w:rPr>
          <w:rFonts w:cs="Times Armenian" w:ascii="Times Armenian" w:hAnsi="Times Armenian"/>
          <w:sz w:val="21"/>
          <w:szCs w:val="21"/>
          <w:lang w:val="af-ZA"/>
        </w:rPr>
        <w:t>Եսենինի 10-րդ ոտանավորի 4-րդ տունը, օրինակ, իմ թարգմանության մեջ դարձավ երկու տուն, որովհետև բնագիրն այնքա՜ն էր սիրուն, որ չուզեցի, որ դրանից բան կորցնեմ, իսկ հայերեն գտածս երկու տարբերակն էլ այնքա՛ն էին հաջող թվում, որ որոշեցի` երկուսն է՛լ թողնեմ:</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Թե որ մեկնումեկն ասի, թե դա թարգմանություն չի, վնաս չկա, թող համարեն նմանություն, կամ «փո</w:t>
        <w:softHyphen/>
        <w:t>խա</w:t>
        <w:softHyphen/>
        <w:t>դրություն»:</w:t>
      </w:r>
    </w:p>
    <w:p>
      <w:pPr>
        <w:pStyle w:val="Normal"/>
        <w:ind w:firstLine="357"/>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firstLine="357"/>
        <w:jc w:val="both"/>
        <w:rPr/>
      </w:pPr>
      <w:r>
        <w:rPr>
          <w:rFonts w:cs="Times Armenian" w:ascii="Times Armenian" w:hAnsi="Times Armenian"/>
          <w:b/>
          <w:i/>
          <w:sz w:val="21"/>
          <w:szCs w:val="21"/>
          <w:lang w:val="af-ZA"/>
        </w:rPr>
        <w:t>7. Տողերի տեղերը փոխելու իրավունքն անպայման ունե՛ս, թե որ դրա կա</w:t>
        <w:softHyphen/>
        <w:t>րիքը կա: Տողերի տեղերը փոխելուց պատկերների ու սիրունությունների (Կ. Չու</w:t>
        <w:softHyphen/>
        <w:t>կով</w:t>
        <w:softHyphen/>
        <w:t>սկու ասած` «նրբագեղության էլեմենտների` տարրերի») թիվը լավ կլինի` պահես: Նրբագեղության տարրերն ու սրանց թիվն ու ոտանավորի տեմպը պահելու խաթեր` կա</w:t>
        <w:softHyphen/>
        <w:t>րող ես նույնիսկ տների տեղերը փոխես, ոնց որ արած է 21 -րդ ոտա</w:t>
        <w:softHyphen/>
        <w:softHyphen/>
        <w:t>նա</w:t>
        <w:softHyphen/>
        <w:t>վորի 21.1 ու 21.2 թարգմանությունների մեջ:</w:t>
      </w:r>
    </w:p>
    <w:p>
      <w:pPr>
        <w:pStyle w:val="Normal"/>
        <w:ind w:firstLine="357"/>
        <w:jc w:val="both"/>
        <w:rPr/>
      </w:pPr>
      <w:r>
        <w:rPr>
          <w:rFonts w:cs="Times Armenian" w:ascii="Times Armenian" w:hAnsi="Times Armenian"/>
          <w:b/>
          <w:i/>
          <w:sz w:val="21"/>
          <w:szCs w:val="21"/>
          <w:lang w:val="af-ZA"/>
        </w:rPr>
        <w:t>8. Թե որ տողերի տեղերը փոխելուց կարևո՛ր բան ես կորցնում, օրինակ, տեմպը, կամ ոտանավորի «վայրենությունը», տողերի տեղերը մի՛ փոխի, չի՛ կարելի, որովհետև անթույլատրելի է, որ տեմպը կամ «վայրենությունը» թու</w:t>
        <w:softHyphen/>
        <w:t>լաց</w:t>
        <w:softHyphen/>
        <w:t xml:space="preserve">նես: </w:t>
      </w:r>
    </w:p>
    <w:p>
      <w:pPr>
        <w:pStyle w:val="Normal"/>
        <w:ind w:firstLine="357"/>
        <w:jc w:val="both"/>
        <w:rPr>
          <w:rFonts w:ascii="Times Armenian" w:hAnsi="Times Armenian" w:cs="Times Armenian"/>
          <w:sz w:val="21"/>
          <w:szCs w:val="21"/>
          <w:lang w:val="af-ZA"/>
        </w:rPr>
      </w:pPr>
      <w:r>
        <w:rPr>
          <w:rFonts w:cs="Times Armenian" w:ascii="Times Armenian" w:hAnsi="Times Armenian"/>
          <w:sz w:val="21"/>
          <w:szCs w:val="21"/>
          <w:lang w:val="af-ZA"/>
        </w:rPr>
        <w:t>Օրինակ, Շեքսպիրի 90-րդ սոնետն սկսվում է մի «վայրենի» ու «կա</w:t>
        <w:softHyphen/>
        <w:t>տա</w:t>
        <w:softHyphen/>
        <w:t>ղած» տողով.</w:t>
      </w:r>
    </w:p>
    <w:p>
      <w:pPr>
        <w:pStyle w:val="Normal"/>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firstLine="357"/>
        <w:jc w:val="both"/>
        <w:rPr>
          <w:rFonts w:ascii="Times Armenian" w:hAnsi="Times Armenian" w:cs="Times Armenian"/>
          <w:i/>
          <w:i/>
          <w:sz w:val="21"/>
          <w:szCs w:val="21"/>
        </w:rPr>
      </w:pPr>
      <w:r>
        <w:rPr>
          <w:rFonts w:cs="Times Armenian" w:ascii="Times Armenian" w:hAnsi="Times Armenian"/>
          <w:i/>
          <w:sz w:val="21"/>
          <w:szCs w:val="21"/>
        </w:rPr>
        <w:t>Then hate me when thou wilt; if ever – now!</w:t>
      </w:r>
    </w:p>
    <w:p>
      <w:pPr>
        <w:pStyle w:val="Normal"/>
        <w:ind w:firstLine="357"/>
        <w:jc w:val="both"/>
        <w:rPr>
          <w:rFonts w:ascii="Times Armenian" w:hAnsi="Times Armenian" w:eastAsia="Times Armenian" w:cs="Times Armenian"/>
          <w:b/>
          <w:i/>
          <w:i/>
          <w:sz w:val="21"/>
          <w:szCs w:val="21"/>
        </w:rPr>
      </w:pPr>
      <w:r>
        <w:rPr>
          <w:rFonts w:eastAsia="Times Armenian" w:cs="Times Armenian" w:ascii="Times Armenian" w:hAnsi="Times Armenian"/>
          <w:b/>
          <w:i/>
          <w:sz w:val="21"/>
          <w:szCs w:val="21"/>
        </w:rPr>
        <w:t xml:space="preserve">   </w:t>
      </w:r>
    </w:p>
    <w:p>
      <w:pPr>
        <w:pStyle w:val="Normal"/>
        <w:jc w:val="both"/>
        <w:rPr/>
      </w:pPr>
      <w:r>
        <w:rPr>
          <w:rFonts w:cs="Times Armenian" w:ascii="Times Armenian" w:hAnsi="Times Armenian"/>
          <w:sz w:val="21"/>
          <w:szCs w:val="21"/>
        </w:rPr>
        <w:t>ինչը նշանակում է.</w:t>
      </w:r>
    </w:p>
    <w:p>
      <w:pPr>
        <w:pStyle w:val="Normal"/>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Ուրեմն ատի՛ր ինձ, երբ որ կամենաս. եթե երբևէ – ուրեմն` հիմա՛...</w:t>
      </w:r>
    </w:p>
    <w:p>
      <w:pPr>
        <w:pStyle w:val="Normal"/>
        <w:jc w:val="both"/>
        <w:rPr>
          <w:rFonts w:ascii="Times Armenian" w:hAnsi="Times Armenian" w:cs="Times Armenian"/>
          <w:i/>
          <w:i/>
          <w:sz w:val="21"/>
          <w:szCs w:val="21"/>
        </w:rPr>
      </w:pPr>
      <w:r>
        <w:rPr>
          <w:rFonts w:cs="Times Armenian" w:ascii="Times Armenian" w:hAnsi="Times Armenian"/>
          <w:i/>
          <w:sz w:val="21"/>
          <w:szCs w:val="21"/>
        </w:rPr>
      </w:r>
    </w:p>
    <w:p>
      <w:pPr>
        <w:pStyle w:val="Normal"/>
        <w:jc w:val="both"/>
        <w:rPr/>
      </w:pPr>
      <w:r>
        <w:rPr>
          <w:rFonts w:cs="Times Armenian" w:ascii="Times Armenian" w:hAnsi="Times Armenian"/>
          <w:sz w:val="21"/>
          <w:szCs w:val="21"/>
        </w:rPr>
        <w:t>ու այս տողն ստիպում է, որ սոնետի մնացած մասն էլ ունենա այս «վայրե</w:t>
        <w:softHyphen/>
        <w:t>նությունը», այս «կատաղածությունը», այս ահավոր արագ տեմպը, ու Շեքս</w:t>
        <w:softHyphen/>
        <w:t>պիրն այս վիթխարի տեմպը պահում է միչև վերջ, մինչև սո</w:t>
        <w:softHyphen/>
        <w:t>նետի վերջին երկու տողը, որ այդ երկու տողով ասի, թե ինչքան շա՛տ ու շատ է սիրում իր սիրա</w:t>
        <w:softHyphen/>
        <w:t>ծին: Այ, այս տեսակ տողի տեղը, ուրեմն, համ էլ տեմպը փո</w:t>
        <w:softHyphen/>
        <w:t>խելու իրա</w:t>
        <w:softHyphen/>
        <w:t>վունքը չունե՛ս:</w:t>
      </w:r>
    </w:p>
    <w:p>
      <w:pPr>
        <w:pStyle w:val="Normal"/>
        <w:ind w:firstLine="360"/>
        <w:jc w:val="both"/>
        <w:rPr/>
      </w:pPr>
      <w:r>
        <w:rPr>
          <w:rFonts w:cs="Times Armenian" w:ascii="Times Armenian" w:hAnsi="Times Armenian"/>
          <w:sz w:val="21"/>
          <w:szCs w:val="21"/>
        </w:rPr>
        <w:t>Հայերենի իմ հենց նոր ասած տողը 15 վանկ ունի, բնագիրը` 11: Իհարկե, հնա</w:t>
        <w:softHyphen/>
        <w:t>րավոր է, որ հայերեն տողն էլ լինի 10-11 վանկանոց (ոտների արանքի դա</w:t>
        <w:softHyphen/>
        <w:t>դարներն էլ հետը հաշված).</w:t>
      </w:r>
    </w:p>
    <w:p>
      <w:pPr>
        <w:pStyle w:val="Normal"/>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Տո դե, ատո՛ւմ ես, ատի՛ հենց հմի՛...</w:t>
      </w:r>
    </w:p>
    <w:p>
      <w:pPr>
        <w:pStyle w:val="Normal"/>
        <w:jc w:val="both"/>
        <w:rPr>
          <w:rFonts w:ascii="Times Armenian" w:hAnsi="Times Armenian" w:cs="Times Armenian"/>
          <w:i/>
          <w:i/>
          <w:sz w:val="21"/>
          <w:szCs w:val="21"/>
        </w:rPr>
      </w:pPr>
      <w:r>
        <w:rPr>
          <w:rFonts w:cs="Times Armenian" w:ascii="Times Armenian" w:hAnsi="Times Armenian"/>
          <w:i/>
          <w:sz w:val="21"/>
          <w:szCs w:val="21"/>
        </w:rPr>
      </w:r>
    </w:p>
    <w:p>
      <w:pPr>
        <w:pStyle w:val="Normal"/>
        <w:jc w:val="both"/>
        <w:rPr>
          <w:rFonts w:ascii="Times Armenian" w:hAnsi="Times Armenian" w:cs="Times Armenian"/>
          <w:sz w:val="21"/>
          <w:szCs w:val="21"/>
        </w:rPr>
      </w:pPr>
      <w:r>
        <w:rPr>
          <w:rFonts w:cs="Times Armenian" w:ascii="Times Armenian" w:hAnsi="Times Armenian"/>
          <w:sz w:val="21"/>
          <w:szCs w:val="21"/>
        </w:rPr>
        <w:t>կամ</w:t>
      </w:r>
    </w:p>
    <w:p>
      <w:pPr>
        <w:pStyle w:val="Normal"/>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Թե պիտի ատես, ատի՛ հենց հմի՛...</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pPr>
      <w:r>
        <w:rPr>
          <w:rFonts w:cs="Times Armenian" w:ascii="Times Armenian" w:hAnsi="Times Armenian"/>
          <w:sz w:val="21"/>
          <w:szCs w:val="21"/>
        </w:rPr>
        <w:t xml:space="preserve">Մարշակն այս տեմպը չի պահել, որովհետև ռուսերենով </w:t>
      </w:r>
      <w:r>
        <w:rPr>
          <w:rFonts w:cs="Times Armenian" w:ascii="Times Armenian" w:hAnsi="Times Armenian"/>
          <w:b/>
          <w:sz w:val="21"/>
          <w:szCs w:val="21"/>
        </w:rPr>
        <w:t>ատի՛</w:t>
      </w:r>
      <w:r>
        <w:rPr>
          <w:rFonts w:cs="Times Armenian" w:ascii="Times Armenian" w:hAnsi="Times Armenian"/>
          <w:sz w:val="21"/>
          <w:szCs w:val="21"/>
        </w:rPr>
        <w:t xml:space="preserve"> բառը շատ է երկար ու ոչ «ոտանավորային» </w:t>
      </w:r>
      <w:r>
        <w:rPr>
          <w:rFonts w:cs="Russian Times" w:ascii="Russian Times" w:hAnsi="Russian Times"/>
          <w:sz w:val="21"/>
          <w:szCs w:val="21"/>
        </w:rPr>
        <w:t>“ненавидь меня!”:</w:t>
      </w:r>
      <w:r>
        <w:rPr>
          <w:rFonts w:cs="Baltica" w:ascii="Baltica" w:hAnsi="Baltica"/>
          <w:sz w:val="21"/>
          <w:szCs w:val="21"/>
        </w:rPr>
        <w:t xml:space="preserve"> </w:t>
      </w:r>
      <w:r>
        <w:rPr>
          <w:rFonts w:cs="Times Armenian" w:ascii="Times Armenian" w:hAnsi="Times Armenian"/>
          <w:sz w:val="21"/>
          <w:szCs w:val="21"/>
        </w:rPr>
        <w:t>Սրա հա</w:t>
        <w:softHyphen/>
        <w:t>մար էլ, ստիպ</w:t>
        <w:softHyphen/>
        <w:t>ված, Մարշակը գրել է.</w:t>
      </w:r>
    </w:p>
    <w:p>
      <w:pPr>
        <w:pStyle w:val="Normal"/>
        <w:ind w:firstLine="360"/>
        <w:jc w:val="both"/>
        <w:rPr>
          <w:rFonts w:ascii="Baltica" w:hAnsi="Baltica" w:cs="Baltica"/>
          <w:sz w:val="21"/>
          <w:szCs w:val="21"/>
        </w:rPr>
      </w:pPr>
      <w:r>
        <w:rPr>
          <w:rFonts w:cs="Baltica" w:ascii="Baltica" w:hAnsi="Baltica"/>
          <w:sz w:val="21"/>
          <w:szCs w:val="21"/>
        </w:rPr>
      </w:r>
    </w:p>
    <w:p>
      <w:pPr>
        <w:pStyle w:val="Normal"/>
        <w:ind w:firstLine="360"/>
        <w:jc w:val="both"/>
        <w:rPr>
          <w:rFonts w:ascii="Russian Times" w:hAnsi="Russian Times" w:cs="Russian Times"/>
          <w:i/>
          <w:i/>
          <w:sz w:val="21"/>
          <w:szCs w:val="21"/>
          <w:lang w:val="ru-RU"/>
        </w:rPr>
      </w:pPr>
      <w:r>
        <w:rPr>
          <w:rFonts w:cs="Russian Times" w:ascii="Russian Times" w:hAnsi="Russian Times"/>
          <w:i/>
          <w:sz w:val="21"/>
          <w:szCs w:val="21"/>
          <w:lang w:val="ru-RU"/>
        </w:rPr>
        <w:t>Уж если ты разлюбишь – так теперь...</w:t>
      </w:r>
    </w:p>
    <w:p>
      <w:pPr>
        <w:pStyle w:val="Normal"/>
        <w:ind w:firstLine="360"/>
        <w:jc w:val="both"/>
        <w:rPr>
          <w:rFonts w:ascii="Baltica" w:hAnsi="Baltica" w:cs="Baltica"/>
          <w:i/>
          <w:i/>
          <w:sz w:val="21"/>
          <w:szCs w:val="21"/>
          <w:lang w:val="ru-RU"/>
        </w:rPr>
      </w:pPr>
      <w:r>
        <w:rPr>
          <w:rFonts w:cs="Baltica" w:ascii="Baltica" w:hAnsi="Baltica"/>
          <w:i/>
          <w:sz w:val="21"/>
          <w:szCs w:val="21"/>
          <w:lang w:val="ru-RU"/>
        </w:rPr>
      </w:r>
    </w:p>
    <w:p>
      <w:pPr>
        <w:pStyle w:val="Normal"/>
        <w:ind w:firstLine="360"/>
        <w:jc w:val="both"/>
        <w:rPr/>
      </w:pPr>
      <w:r>
        <w:rPr>
          <w:rFonts w:cs="Arial" w:ascii="Times Armenian" w:hAnsi="Times Armenian"/>
          <w:sz w:val="21"/>
          <w:szCs w:val="21"/>
          <w:lang w:val="ru-RU"/>
        </w:rPr>
        <w:t>Գ. Էմինն էլ, չնայած իր գրքի առաջաբանում գրում է, թե անգլերեն ո</w:t>
        <w:softHyphen/>
        <w:t>տա</w:t>
        <w:softHyphen/>
        <w:t>նավորները բնագրից է թարգմանել, մնացածներն էլ` տողացուց, այս</w:t>
        <w:softHyphen/>
        <w:t>ինքն, բա</w:t>
        <w:softHyphen/>
        <w:t>ռացուց, իր թարգմանությունը սկսում է Մարշակի ռուսերեն թարգ</w:t>
        <w:softHyphen/>
        <w:t>մա</w:t>
        <w:softHyphen/>
        <w:t>նու</w:t>
        <w:softHyphen/>
        <w:t>թյան 9-րդ տողի գաղափարով.</w:t>
      </w:r>
    </w:p>
    <w:p>
      <w:pPr>
        <w:pStyle w:val="Normal"/>
        <w:ind w:firstLine="360"/>
        <w:jc w:val="both"/>
        <w:rPr>
          <w:rFonts w:ascii="Times Armenian" w:hAnsi="Times Armenian" w:cs="Arial"/>
          <w:sz w:val="21"/>
          <w:szCs w:val="21"/>
          <w:lang w:val="ru-RU"/>
        </w:rPr>
      </w:pPr>
      <w:r>
        <w:rPr>
          <w:rFonts w:cs="Arial" w:ascii="Times Armenian" w:hAnsi="Times Armenian"/>
          <w:sz w:val="21"/>
          <w:szCs w:val="21"/>
          <w:lang w:val="ru-RU"/>
        </w:rPr>
      </w:r>
    </w:p>
    <w:p>
      <w:pPr>
        <w:pStyle w:val="Normal"/>
        <w:ind w:firstLine="360"/>
        <w:jc w:val="both"/>
        <w:rPr>
          <w:rFonts w:ascii="Times Armenian" w:hAnsi="Times Armenian" w:cs="Arial"/>
          <w:i/>
          <w:i/>
          <w:sz w:val="21"/>
          <w:szCs w:val="21"/>
          <w:lang w:val="ru-RU"/>
        </w:rPr>
      </w:pPr>
      <w:r>
        <w:rPr>
          <w:rFonts w:cs="Arial" w:ascii="Times Armenian" w:hAnsi="Times Armenian"/>
          <w:i/>
          <w:sz w:val="21"/>
          <w:szCs w:val="21"/>
          <w:lang w:val="ru-RU"/>
        </w:rPr>
        <w:t>Եթե պիտի ինձ լքես, լավ է, լքես հենց հիմա՛...</w:t>
      </w:r>
    </w:p>
    <w:p>
      <w:pPr>
        <w:pStyle w:val="Normal"/>
        <w:ind w:firstLine="360"/>
        <w:jc w:val="both"/>
        <w:rPr>
          <w:rFonts w:ascii="Times Armenian" w:hAnsi="Times Armenian" w:cs="Arial"/>
          <w:i/>
          <w:i/>
          <w:sz w:val="21"/>
          <w:szCs w:val="21"/>
          <w:lang w:val="ru-RU"/>
        </w:rPr>
      </w:pPr>
      <w:r>
        <w:rPr>
          <w:rFonts w:cs="Arial" w:ascii="Times Armenian" w:hAnsi="Times Armenian"/>
          <w:i/>
          <w:sz w:val="21"/>
          <w:szCs w:val="21"/>
          <w:lang w:val="ru-RU"/>
        </w:rPr>
      </w:r>
    </w:p>
    <w:p>
      <w:pPr>
        <w:pStyle w:val="Normal"/>
        <w:jc w:val="both"/>
        <w:rPr/>
      </w:pPr>
      <w:r>
        <w:rPr>
          <w:rFonts w:cs="Arial" w:ascii="Times Armenian" w:hAnsi="Times Armenian"/>
          <w:sz w:val="21"/>
          <w:szCs w:val="21"/>
          <w:lang w:val="ru-RU"/>
        </w:rPr>
        <w:t>ինչը, դադարներն էլ հետը, մոտ 14-15 վանկանի տող է, ու Շեքսպիրի տողի վայրենությունը բոլորովին չունի: Ուրեմը, հիշի՛ հետևյալ կանոնը.</w:t>
      </w:r>
    </w:p>
    <w:p>
      <w:pPr>
        <w:pStyle w:val="Normal"/>
        <w:ind w:firstLine="360"/>
        <w:jc w:val="both"/>
        <w:rPr>
          <w:rFonts w:ascii="Times Armenian" w:hAnsi="Times Armenian" w:cs="Arial"/>
          <w:b/>
          <w:i/>
          <w:i/>
          <w:sz w:val="21"/>
          <w:szCs w:val="21"/>
          <w:lang w:val="ru-RU"/>
        </w:rPr>
      </w:pPr>
      <w:r>
        <w:rPr>
          <w:rFonts w:cs="Arial" w:ascii="Times Armenian" w:hAnsi="Times Armenian"/>
          <w:b/>
          <w:i/>
          <w:sz w:val="21"/>
          <w:szCs w:val="21"/>
          <w:lang w:val="ru-RU"/>
        </w:rPr>
      </w:r>
    </w:p>
    <w:p>
      <w:pPr>
        <w:pStyle w:val="Normal"/>
        <w:ind w:firstLine="360"/>
        <w:jc w:val="both"/>
        <w:rPr/>
      </w:pPr>
      <w:r>
        <w:rPr>
          <w:rFonts w:cs="Arial" w:ascii="Times Armenian" w:hAnsi="Times Armenian"/>
          <w:b/>
          <w:i/>
          <w:sz w:val="21"/>
          <w:szCs w:val="21"/>
          <w:lang w:val="ru-RU"/>
        </w:rPr>
        <w:t>9. Թե որոշել ես, որ պիտի պոետ կամ թարգման դառնաս (սրանք պիտի նույն բանը լինեն) ոչ մի անգամ սուտ մի՛ ասա, թեկուզ ա՛յն պատճառով, որ մի օր Էմինի պես կբռնվես:</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b/>
          <w:i/>
          <w:sz w:val="21"/>
          <w:szCs w:val="21"/>
          <w:lang w:val="ru-RU"/>
        </w:rPr>
        <w:t>10. Թե կարող ես, բնագրի տողերի վանկերի թիվը պահի՛ կամ այդ թվին մո՛տ մնա:</w:t>
      </w:r>
      <w:r>
        <w:rPr>
          <w:rFonts w:cs="Times Armenian" w:ascii="Times Armenian" w:hAnsi="Times Armenian"/>
          <w:i/>
          <w:sz w:val="21"/>
          <w:szCs w:val="21"/>
          <w:lang w:val="ru-RU"/>
        </w:rPr>
        <w:t xml:space="preserve"> </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pPr>
      <w:r>
        <w:rPr>
          <w:rFonts w:cs="Times Armenian" w:ascii="Times Armenian" w:hAnsi="Times Armenian"/>
          <w:sz w:val="21"/>
          <w:szCs w:val="21"/>
          <w:lang w:val="ru-RU"/>
        </w:rPr>
        <w:t>Բայց թե սկսնակ ես, սա շատ դժվար կլինի: Մյուս կողմից` հայերեն մա</w:t>
        <w:softHyphen/>
        <w:t>նավանդ գրա</w:t>
        <w:softHyphen/>
        <w:t>կան ոճի բառերը միջին հաշվով շատ ավելի երկար են, օրինակ, անգլե</w:t>
        <w:softHyphen/>
        <w:t>րեն բառերից, որոնց մեծ մասը միավանկ է, ու միջինով` հայերենները ռու</w:t>
        <w:softHyphen/>
        <w:t>սերե</w:t>
        <w:softHyphen/>
        <w:t>նից է՛լ են երկար:</w:t>
      </w:r>
    </w:p>
    <w:p>
      <w:pPr>
        <w:pStyle w:val="Normal"/>
        <w:ind w:firstLine="360"/>
        <w:jc w:val="both"/>
        <w:rPr/>
      </w:pPr>
      <w:r>
        <w:rPr>
          <w:rFonts w:cs="Times Armenian" w:ascii="Times Armenian" w:hAnsi="Times Armenian"/>
          <w:sz w:val="21"/>
          <w:szCs w:val="21"/>
          <w:lang w:val="ru-RU"/>
        </w:rPr>
        <w:t>Սրա համար էլ` հայերեն ոտանավորի տողի (արձակինն է՛լ) վանկերի թի</w:t>
        <w:softHyphen/>
        <w:t>վը միջինով, բնագրի համեմատ, միշտ է՛լ մի քիչ շատանում է, ու ինչքան շատ ես ընկնում «իմաստային ճշգրտության» հետևը, տողն այնքան շատ է երկա</w:t>
        <w:softHyphen/>
        <w:t>րում: Հազ</w:t>
        <w:softHyphen/>
        <w:t>վագյուտ է, երբ թարգմանության վանկերի թիվը հավասար է բնա</w:t>
        <w:softHyphen/>
        <w:t>գրի վանկերի թվին:</w:t>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lang w:val="ru-RU"/>
        </w:rPr>
        <w:t>Շեքսպիրի վերի 2-րդ ու 3-րդ տարբերակների վանկերի թիվը նույնն է, ինչ</w:t>
        <w:softHyphen/>
        <w:softHyphen/>
        <w:t>-</w:t>
        <w:softHyphen/>
        <w:t>որ բնա</w:t>
        <w:softHyphen/>
        <w:t>գրինը, բայց այդքան կարճ տողերի մեջ բնագրի ասելիքը տեղա</w:t>
        <w:softHyphen/>
        <w:t>վորելը շատ դժվար կլինի, որովհետև, ոնց որ ասվեց, հայերենի մանավանդ գրա</w:t>
        <w:softHyphen/>
        <w:t>կան բառերն ահա</w:t>
        <w:softHyphen/>
        <w:t>վոր երկար են: (Հմմտ 15.1-ն ու 15.2-ը: Առաջինի վան</w:t>
        <w:softHyphen/>
        <w:t>կե</w:t>
        <w:softHyphen/>
        <w:t>րը 150 հատ են, այսինքն, ճիշտ բնագրի վանկերի չափ, իսկ երկրորդինը` 200 հատ):</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t>(Արձակի հարցն ուրիշ է: Չնայած Սովետի օրոք հատուկ պետական նորմա կար, որ հայերեն թարգմանությունն աճում  է բնագրի 15 %-ով, փորձը ցույց է տալիս, որ լավ թարգմանը, համարյա միշտ, հնարավոր է, որ տեքստի ծավալը նույն</w:t>
        <w:softHyphen/>
        <w:t>իսկ կրճատի):</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Ոնց էլ լինի</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 xml:space="preserve">թարգմանության  տողերը շատ-շատ երկարացնելը լավ չի </w:t>
      </w:r>
      <w:r>
        <w:rPr>
          <w:rFonts w:cs="Times Armenian" w:ascii="Times Armenian" w:hAnsi="Times Armenian"/>
          <w:i/>
          <w:sz w:val="21"/>
          <w:szCs w:val="21"/>
          <w:lang w:val="ru-RU"/>
        </w:rPr>
        <w:t xml:space="preserve"> </w:t>
      </w:r>
      <w:r>
        <w:rPr>
          <w:rFonts w:cs="Times Armenian" w:ascii="Times Armenian" w:hAnsi="Times Armenian"/>
          <w:sz w:val="21"/>
          <w:szCs w:val="21"/>
          <w:lang w:val="ru-RU"/>
        </w:rPr>
        <w:t>(սկզբում ես է՛լ էի տողերը շատ երկարացնում, բայց հետո վարպե</w:t>
        <w:softHyphen/>
        <w:softHyphen/>
        <w:t xml:space="preserve">տացա, ու ինչքան կարող էի, կարճ տողերով էի թարգմանում. տես, օրինակ, Եսենինի </w:t>
      </w:r>
      <w:r>
        <w:rPr>
          <w:rFonts w:cs="Times Armenian" w:ascii="Times Armenian" w:hAnsi="Times Armenian"/>
          <w:b/>
          <w:i/>
          <w:sz w:val="21"/>
          <w:szCs w:val="21"/>
          <w:lang w:val="ru-RU"/>
        </w:rPr>
        <w:t>Սահադին միշտ, քու ասելով</w:t>
      </w:r>
      <w:r>
        <w:rPr>
          <w:rFonts w:cs="Times Armenian" w:ascii="Times Armenian" w:hAnsi="Times Armenian"/>
          <w:b/>
          <w:sz w:val="21"/>
          <w:szCs w:val="21"/>
          <w:lang w:val="ru-RU"/>
        </w:rPr>
        <w:t>,...</w:t>
      </w:r>
      <w:r>
        <w:rPr>
          <w:rFonts w:cs="Times Armenian" w:ascii="Times Armenian" w:hAnsi="Times Armenian"/>
          <w:sz w:val="21"/>
          <w:szCs w:val="21"/>
          <w:lang w:val="ru-RU"/>
        </w:rPr>
        <w:t xml:space="preserve"> ու Ֆռոստի</w:t>
      </w:r>
      <w:r>
        <w:rPr>
          <w:rFonts w:cs="Times Armenian" w:ascii="Times Armenian" w:hAnsi="Times Armenian"/>
          <w:i/>
          <w:sz w:val="21"/>
          <w:szCs w:val="21"/>
          <w:lang w:val="ru-RU"/>
        </w:rPr>
        <w:t xml:space="preserve"> </w:t>
      </w:r>
      <w:r>
        <w:rPr>
          <w:rFonts w:cs="Times Armenian" w:ascii="Times Armenian" w:hAnsi="Times Armenian"/>
          <w:b/>
          <w:i/>
          <w:sz w:val="21"/>
          <w:szCs w:val="21"/>
        </w:rPr>
        <w:t>AWAY</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Դա</w:t>
        <w:softHyphen/>
        <w:t>գաղիս մեջ)</w:t>
      </w:r>
      <w:r>
        <w:rPr>
          <w:rFonts w:cs="Times Armenian" w:ascii="Times Armenian" w:hAnsi="Times Armenian"/>
          <w:i/>
          <w:sz w:val="21"/>
          <w:szCs w:val="21"/>
          <w:lang w:val="ru-RU"/>
        </w:rPr>
        <w:t xml:space="preserve"> </w:t>
      </w:r>
      <w:r>
        <w:rPr>
          <w:rFonts w:cs="Times Armenian" w:ascii="Times Armenian" w:hAnsi="Times Armenian"/>
          <w:sz w:val="21"/>
          <w:szCs w:val="21"/>
          <w:lang w:val="ru-RU"/>
        </w:rPr>
        <w:t>ոտա</w:t>
        <w:softHyphen/>
        <w:t>նավորները):</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b/>
          <w:i/>
          <w:sz w:val="21"/>
          <w:szCs w:val="21"/>
          <w:lang w:val="ru-RU"/>
        </w:rPr>
        <w:t>11. Թե որ բնագրի բոլոր տողերի վանկերի թիվը հավասար է, բայց արական ու իգական հանգերը հերթով հաջորդում են իրար, հայերենի տողե</w:t>
        <w:softHyphen/>
        <w:t>րից մեկը կարող ես մյուսից մեկ-երկու վանկ կարճ անես, որովհետև իգական  վանկն ավելի «կարճ» է,  քան թե արականը, ու որովհետև կարճ տողը «շրըխ</w:t>
        <w:softHyphen/>
        <w:t>կում ա»: Ո՛րը կարճ կանես, դո՛ւ ես որո</w:t>
        <w:softHyphen/>
        <w:t xml:space="preserve">շողը: </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t xml:space="preserve">12. Առհասարակ, թարգմանելիս` ամե՛ն ինչն էլ դո՛ւ ես որոշողը: </w:t>
      </w:r>
      <w:r>
        <w:rPr>
          <w:rFonts w:cs="Times Armenian" w:ascii="Times Armenian" w:hAnsi="Times Armenian"/>
          <w:sz w:val="21"/>
          <w:szCs w:val="21"/>
          <w:lang w:val="ru-RU"/>
        </w:rPr>
        <w:t>Թե չես կարողանում որոշես, ուրեմն պոետ չես, իսկ թե պոետ չես, ուրեմն թարգման է՛լ չես, որովհետև թարգմանն ա՛նպայման է պոետ, ու լավ կլինի, որ պոետն էլ թարգմա՛ն լինի:</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b/>
          <w:i/>
          <w:sz w:val="21"/>
          <w:szCs w:val="21"/>
          <w:lang w:val="ru-RU"/>
        </w:rPr>
        <w:t>13. Անպայման պահի՛ հանգավորելու սիստեմը: Թե որ բնագրի հան</w:t>
        <w:softHyphen/>
        <w:t>գերը շքեղ են (երկու կամ երեք վանկանոց են), դու է՛լ պիտի շքեղ հան</w:t>
        <w:softHyphen/>
        <w:t xml:space="preserve">գեր ունենաս, բայց պարտադիր չի, որ շքեղ հանգերդ հենց բնագրի հանգերի տեղը լինեն: </w:t>
      </w:r>
    </w:p>
    <w:p>
      <w:pPr>
        <w:pStyle w:val="Normal"/>
        <w:ind w:firstLine="360"/>
        <w:jc w:val="both"/>
        <w:rPr/>
      </w:pPr>
      <w:r>
        <w:rPr>
          <w:rFonts w:cs="Times Armenian" w:ascii="Times Armenian" w:hAnsi="Times Armenian"/>
          <w:b/>
          <w:i/>
          <w:sz w:val="21"/>
          <w:szCs w:val="21"/>
          <w:lang w:val="ru-RU"/>
        </w:rPr>
        <w:t>Ու կարևոր է, որ ասածս նրբագեղության տարրերի թիվը չպակասի:</w:t>
      </w:r>
      <w:r>
        <w:rPr>
          <w:rFonts w:cs="Times Armenian" w:ascii="Times Armenian" w:hAnsi="Times Armenian"/>
          <w:i/>
          <w:sz w:val="21"/>
          <w:szCs w:val="21"/>
          <w:lang w:val="ru-RU"/>
        </w:rPr>
        <w:t xml:space="preserve">  </w:t>
      </w:r>
      <w:r>
        <w:rPr>
          <w:rFonts w:cs="Times Armenian" w:ascii="Times Armenian" w:hAnsi="Times Armenian"/>
          <w:sz w:val="21"/>
          <w:szCs w:val="21"/>
          <w:lang w:val="ru-RU"/>
        </w:rPr>
        <w:t xml:space="preserve">Այս գրքի </w:t>
      </w:r>
      <w:r>
        <w:rPr>
          <w:rFonts w:cs="Times Armenian" w:ascii="Times Armenian" w:hAnsi="Times Armenian"/>
          <w:b/>
          <w:i/>
          <w:sz w:val="21"/>
          <w:szCs w:val="21"/>
          <w:lang w:val="ru-RU"/>
        </w:rPr>
        <w:t>Արտեմիզմն ու հայ պոեզիայի ողբերգությունը</w:t>
      </w:r>
      <w:r>
        <w:rPr>
          <w:rFonts w:cs="Times Armenian" w:ascii="Times Armenian" w:hAnsi="Times Armenian"/>
          <w:i/>
          <w:sz w:val="21"/>
          <w:szCs w:val="21"/>
          <w:lang w:val="ru-RU"/>
        </w:rPr>
        <w:t xml:space="preserve"> </w:t>
      </w:r>
      <w:r>
        <w:rPr>
          <w:rFonts w:cs="Times Armenian" w:ascii="Times Armenian" w:hAnsi="Times Armenian"/>
          <w:sz w:val="21"/>
          <w:szCs w:val="21"/>
          <w:lang w:val="ru-RU"/>
        </w:rPr>
        <w:t>վերլուծությունը կարդա, ու հաշվի առ համ էլ սրա հաջորդ կետը:</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t xml:space="preserve">14. Անպայման պահի </w:t>
      </w:r>
      <w:r>
        <w:rPr>
          <w:rFonts w:cs="Times Armenian" w:ascii="Times Armenian" w:hAnsi="Times Armenian"/>
          <w:b/>
          <w:sz w:val="21"/>
          <w:szCs w:val="21"/>
          <w:lang w:val="ru-RU"/>
        </w:rPr>
        <w:t>ալիտերացիա</w:t>
      </w:r>
      <w:r>
        <w:rPr>
          <w:rFonts w:cs="Times Armenian" w:ascii="Times Armenian" w:hAnsi="Times Armenian"/>
          <w:b/>
          <w:i/>
          <w:sz w:val="21"/>
          <w:szCs w:val="21"/>
          <w:lang w:val="ru-RU"/>
        </w:rPr>
        <w:t xml:space="preserve"> կոչված նրբագեղության տար</w:t>
        <w:softHyphen/>
        <w:t xml:space="preserve">րերի թիվը, կամ էլ սրանք շատացրու, թե կարող ես: </w:t>
      </w:r>
    </w:p>
    <w:p>
      <w:pPr>
        <w:pStyle w:val="Normal"/>
        <w:ind w:firstLine="360"/>
        <w:jc w:val="both"/>
        <w:rPr/>
      </w:pPr>
      <w:r>
        <w:rPr>
          <w:rFonts w:cs="Times Armenian" w:ascii="Times Armenian" w:hAnsi="Times Armenian"/>
          <w:b/>
          <w:i/>
          <w:sz w:val="21"/>
          <w:szCs w:val="21"/>
          <w:lang w:val="ru-RU"/>
        </w:rPr>
        <w:t>Ալիտերացիան նման բաղա</w:t>
        <w:softHyphen/>
        <w:t xml:space="preserve">ձայնները ոտանավորով մեկ շնորքով փռելն է: </w:t>
      </w:r>
      <w:r>
        <w:rPr>
          <w:rFonts w:cs="Times Armenian" w:ascii="Times Armenian" w:hAnsi="Times Armenian"/>
          <w:sz w:val="21"/>
          <w:szCs w:val="21"/>
          <w:lang w:val="ru-RU"/>
        </w:rPr>
        <w:t>Սրա լավ օրինակ</w:t>
        <w:softHyphen/>
        <w:t>ներն ունի Տերյանը, երբ իր «աշնա</w:t>
        <w:softHyphen/>
        <w:t>նային» ոտանա</w:t>
        <w:softHyphen/>
        <w:t>վոր</w:t>
        <w:softHyphen/>
        <w:t>ների մեջ</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շ-երն</w:t>
      </w:r>
      <w:r>
        <w:rPr>
          <w:rFonts w:cs="Times Armenian" w:ascii="Times Armenian" w:hAnsi="Times Armenian"/>
          <w:i/>
          <w:sz w:val="21"/>
          <w:szCs w:val="21"/>
          <w:lang w:val="ru-RU"/>
        </w:rPr>
        <w:t xml:space="preserve">  </w:t>
      </w:r>
      <w:r>
        <w:rPr>
          <w:rFonts w:cs="Times Armenian" w:ascii="Times Armenian" w:hAnsi="Times Armenian"/>
          <w:sz w:val="21"/>
          <w:szCs w:val="21"/>
          <w:lang w:val="ru-RU"/>
        </w:rPr>
        <w:t>է սիրուն փռում  ու դրանցով թախծոտ տրամադրություն է ըս</w:t>
        <w:softHyphen/>
        <w:t>տեղ</w:t>
        <w:softHyphen/>
        <w:t>ծում:</w:t>
      </w:r>
    </w:p>
    <w:p>
      <w:pPr>
        <w:pStyle w:val="Normal"/>
        <w:ind w:firstLine="360"/>
        <w:jc w:val="both"/>
        <w:rPr/>
      </w:pPr>
      <w:r>
        <w:rPr>
          <w:rFonts w:cs="Times Armenian" w:ascii="Times Armenian" w:hAnsi="Times Armenian"/>
          <w:b/>
          <w:i/>
          <w:sz w:val="21"/>
          <w:szCs w:val="21"/>
          <w:lang w:val="ru-RU"/>
        </w:rPr>
        <w:t xml:space="preserve">Չմտածես, թե </w:t>
      </w:r>
      <w:r>
        <w:rPr>
          <w:rFonts w:cs="Times Armenian" w:ascii="Times Armenian" w:hAnsi="Times Armenian"/>
          <w:b/>
          <w:sz w:val="21"/>
          <w:szCs w:val="21"/>
          <w:lang w:val="ru-RU"/>
        </w:rPr>
        <w:t>շ-երով</w:t>
      </w:r>
      <w:r>
        <w:rPr>
          <w:rFonts w:cs="Times Armenian" w:ascii="Times Armenian" w:hAnsi="Times Armenian"/>
          <w:b/>
          <w:i/>
          <w:sz w:val="21"/>
          <w:szCs w:val="21"/>
          <w:lang w:val="ru-RU"/>
        </w:rPr>
        <w:t xml:space="preserve"> միայն թախիծ է ստեղծվում: Կարող է լրիվ հա</w:t>
        <w:softHyphen/>
        <w:t>կա</w:t>
        <w:softHyphen/>
        <w:t>ռակը լինի: Շնորհքի հարց է:</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Մի բան էլ:</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Պարտադիր չի, ու հնարավոր է՛լ չի, որ հենց բնագրի բա</w:t>
        <w:softHyphen/>
        <w:t>ղա</w:t>
        <w:softHyphen/>
        <w:t>ձայնների սիստեմը պահես:</w:t>
      </w:r>
      <w:r>
        <w:rPr>
          <w:rFonts w:cs="Times Armenian" w:ascii="Times Armenian" w:hAnsi="Times Armenian"/>
          <w:i/>
          <w:sz w:val="21"/>
          <w:szCs w:val="21"/>
          <w:lang w:val="ru-RU"/>
        </w:rPr>
        <w:t xml:space="preserve"> </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rPr>
        <w:t>O</w:t>
      </w:r>
      <w:r>
        <w:rPr>
          <w:rFonts w:cs="Times Armenian" w:ascii="Times Armenian" w:hAnsi="Times Armenian"/>
          <w:sz w:val="21"/>
          <w:szCs w:val="21"/>
          <w:lang w:val="ru-RU"/>
        </w:rPr>
        <w:t>րինակ, նայի</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Դևի</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4.3</w:t>
      </w:r>
      <w:r>
        <w:rPr>
          <w:rFonts w:cs="Times Armenian" w:ascii="Times Armenian" w:hAnsi="Times Armenian"/>
          <w:i/>
          <w:sz w:val="21"/>
          <w:szCs w:val="21"/>
          <w:lang w:val="ru-RU"/>
        </w:rPr>
        <w:t xml:space="preserve"> </w:t>
      </w:r>
      <w:r>
        <w:rPr>
          <w:rFonts w:cs="Times Armenian" w:ascii="Times Armenian" w:hAnsi="Times Armenian"/>
          <w:sz w:val="21"/>
          <w:szCs w:val="21"/>
          <w:lang w:val="ru-RU"/>
        </w:rPr>
        <w:t>թարգմանու</w:t>
        <w:softHyphen/>
        <w:t>թյան առա</w:t>
        <w:softHyphen/>
        <w:t>ջին հատվածը, ուր, մեծ մա</w:t>
        <w:softHyphen/>
        <w:t>սամբ,</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սուլող» ձայների</w:t>
      </w:r>
      <w:r>
        <w:rPr>
          <w:rFonts w:cs="Times Armenian" w:ascii="Times Armenian" w:hAnsi="Times Armenian"/>
          <w:i/>
          <w:sz w:val="21"/>
          <w:szCs w:val="21"/>
          <w:lang w:val="ru-RU"/>
        </w:rPr>
        <w:t xml:space="preserve"> </w:t>
      </w:r>
      <w:r>
        <w:rPr>
          <w:rFonts w:cs="Times Armenian" w:ascii="Times Armenian" w:hAnsi="Times Armenian"/>
          <w:sz w:val="21"/>
          <w:szCs w:val="21"/>
          <w:lang w:val="ru-RU"/>
        </w:rPr>
        <w:t>ալիտերացիան է որոշակի տրամա</w:t>
        <w:softHyphen/>
        <w:t>դրու</w:t>
        <w:softHyphen/>
        <w:t>թյուն  ըս</w:t>
        <w:softHyphen/>
        <w:t>տեղ</w:t>
        <w:softHyphen/>
        <w:softHyphen/>
        <w:t xml:space="preserve">ծում: </w:t>
      </w:r>
    </w:p>
    <w:p>
      <w:pPr>
        <w:pStyle w:val="Normal"/>
        <w:ind w:firstLine="360"/>
        <w:jc w:val="both"/>
        <w:rPr/>
      </w:pPr>
      <w:r>
        <w:rPr>
          <w:rFonts w:cs="Times Armenian" w:ascii="Times Armenian" w:hAnsi="Times Armenian"/>
          <w:sz w:val="21"/>
          <w:szCs w:val="21"/>
          <w:lang w:val="ru-RU"/>
        </w:rPr>
        <w:t>Ի՞նչ տրամադրություն է դա, ես է՛լ չգիտեմ, մենակ գիտեմ, որ սիրուն  բան է ստացվել, բայց լրիվ պատահական է, որ բնագրի ալիտերացիա</w:t>
        <w:softHyphen/>
        <w:t xml:space="preserve">ներն էլ են սուլողներով, չնայած այնտեղ լիքը ուրիշ ալիտերացիա էլ կա: Մի խոսքով, բնագրում կարող է </w:t>
      </w:r>
      <w:r>
        <w:rPr>
          <w:rFonts w:cs="Times Armenian" w:ascii="Times Armenian" w:hAnsi="Times Armenian"/>
          <w:b/>
          <w:i/>
          <w:sz w:val="21"/>
          <w:szCs w:val="21"/>
          <w:lang w:val="ru-RU"/>
        </w:rPr>
        <w:t>ժ-երն</w:t>
      </w:r>
      <w:r>
        <w:rPr>
          <w:rFonts w:cs="Times Armenian" w:ascii="Times Armenian" w:hAnsi="Times Armenian"/>
          <w:sz w:val="21"/>
          <w:szCs w:val="21"/>
          <w:lang w:val="ru-RU"/>
        </w:rPr>
        <w:t xml:space="preserve"> ու </w:t>
      </w:r>
      <w:r>
        <w:rPr>
          <w:rFonts w:cs="Times Armenian" w:ascii="Times Armenian" w:hAnsi="Times Armenian"/>
          <w:b/>
          <w:i/>
          <w:sz w:val="21"/>
          <w:szCs w:val="21"/>
          <w:lang w:val="ru-RU"/>
        </w:rPr>
        <w:t>զ-երը</w:t>
      </w:r>
      <w:r>
        <w:rPr>
          <w:rFonts w:cs="Times Armenian" w:ascii="Times Armenian" w:hAnsi="Times Armenian"/>
          <w:sz w:val="21"/>
          <w:szCs w:val="21"/>
          <w:lang w:val="ru-RU"/>
        </w:rPr>
        <w:t xml:space="preserve"> փռված լինեն, իսկ հայերենում` երկու լրիվ ուրիշ համալուծ հնչյուն (տես մանավանդ </w:t>
      </w:r>
      <w:r>
        <w:rPr>
          <w:rFonts w:cs="Times Armenian" w:ascii="Times Armenian" w:hAnsi="Times Armenian"/>
          <w:b/>
          <w:i/>
          <w:sz w:val="21"/>
          <w:szCs w:val="21"/>
          <w:lang w:val="ru-RU"/>
        </w:rPr>
        <w:t>32-ն ու 32.1-ը</w:t>
      </w:r>
      <w:r>
        <w:rPr>
          <w:rFonts w:cs="Times Armenian" w:ascii="Times Armenian" w:hAnsi="Times Armenian"/>
          <w:sz w:val="21"/>
          <w:szCs w:val="21"/>
          <w:lang w:val="ru-RU"/>
        </w:rPr>
        <w:t>): Շատ կարևոր է, որ ալիտերացիաներն ա՛նպայման լինեն:</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t>15. Նույնիսկ թե որ բնագրի ալիտերացիաները քիչ են կամ աղքատ են, աշ</w:t>
        <w:softHyphen/>
        <w:t xml:space="preserve">խատի ինքդ քունո՛նքը սարքես, որովհետև </w:t>
      </w:r>
      <w:r>
        <w:rPr>
          <w:rFonts w:cs="Times Armenian" w:ascii="Times Armenian" w:hAnsi="Times Armenian"/>
          <w:sz w:val="21"/>
          <w:szCs w:val="21"/>
          <w:lang w:val="ru-RU"/>
        </w:rPr>
        <w:t>դու մենակ թարգման չես, դու բնագրի հեղինակի հետ հայերեն ընտիր ոտանավոր գրող ես:</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b/>
          <w:i/>
          <w:sz w:val="21"/>
          <w:szCs w:val="21"/>
          <w:lang w:val="ru-RU"/>
        </w:rPr>
        <w:t>16. Անպայման պահի ասոնանսները, այսինքն նման ձայնավորների «խա</w:t>
        <w:softHyphen/>
        <w:t>ղը»: Դասական մետրերի մեջ սրանք մեծ մասամբ հանգերի մեջ են լինում, մանավանդ երբ հանգերը թույլ են: Ազատ ոտանավորի մեջ ասոնանս</w:t>
        <w:softHyphen/>
        <w:t xml:space="preserve">ները պատահում են ամեն տեղ, երբեմն` հեռու-հեռու, բայց շատ անգամ էլ` երկու հարևան բառի մեջ, ու հազար ու մի ձևով: </w:t>
      </w:r>
    </w:p>
    <w:p>
      <w:pPr>
        <w:pStyle w:val="Normal"/>
        <w:ind w:firstLine="360"/>
        <w:jc w:val="both"/>
        <w:rPr/>
      </w:pPr>
      <w:r>
        <w:rPr>
          <w:rFonts w:cs="Times Armenian" w:ascii="Times Armenian" w:hAnsi="Times Armenian"/>
          <w:b/>
          <w:i/>
          <w:sz w:val="21"/>
          <w:szCs w:val="21"/>
          <w:lang w:val="ru-RU"/>
        </w:rPr>
        <w:t>Սրա համար էլ պիտի շատ զգուշ լինես, ու թարգմանելուց առաջ բնագիրը լա՜վ քրքրես ու իմանաս նրբագեղության բոլոր տարրերն ու դրանց տեղերը:</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b/>
          <w:i/>
          <w:sz w:val="21"/>
          <w:szCs w:val="21"/>
          <w:lang w:val="ru-RU"/>
        </w:rPr>
        <w:t>17. Թարգմանելուց «օդի մեջ մի՛ մտածի», ինչ որ մտքիդ եկավ, ա՛նպայ</w:t>
        <w:softHyphen/>
        <w:t>ման գրի թղթի վրա կամ «կոմպիդ» մեջ: Զարմանալի է ու լրիվ անհասկա</w:t>
        <w:softHyphen/>
        <w:t>նա</w:t>
        <w:softHyphen/>
        <w:t>լի,  թե ո՛նց է լինում, բայց որ մտքիդ եկած նույնիսկ ամենահիմար բանն էլ գը</w:t>
        <w:softHyphen/>
        <w:t>րում ես, դա, համարյա միշտ, հուշում է, թե ճիշտը ո՛րն է:</w:t>
      </w:r>
    </w:p>
    <w:p>
      <w:pPr>
        <w:pStyle w:val="Normal"/>
        <w:ind w:firstLine="360"/>
        <w:jc w:val="both"/>
        <w:rPr/>
      </w:pPr>
      <w:r>
        <w:rPr>
          <w:rFonts w:cs="Times Armenian" w:ascii="Times Armenian" w:hAnsi="Times Armenian"/>
          <w:sz w:val="21"/>
          <w:szCs w:val="21"/>
          <w:lang w:val="ru-RU"/>
        </w:rPr>
        <w:t>Պատահել է, որ ինձ հարկավոր բառը գտնելու համար տողը մի քա</w:t>
        <w:softHyphen/>
        <w:t>նի ժամ անընդհատ գրել եմ, ու անընդհատ էլ փոխած:</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Պատահում էր, որ հար</w:t>
        <w:softHyphen/>
        <w:t>կավոր բառի տեղը մի բարբաջանք էի գրում, օրինակ, «բրբունք, գամփակ» ևն: Սրանք է՛լ են օգնում, որ ուզածդ բառը գտնես:</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spacing w:lineRule="exact" w:line="240"/>
        <w:ind w:firstLine="357"/>
        <w:jc w:val="both"/>
        <w:rPr/>
      </w:pPr>
      <w:r>
        <w:rPr>
          <w:rFonts w:cs="Times Armenian" w:ascii="Times Armenian" w:hAnsi="Times Armenian"/>
          <w:b/>
          <w:i/>
          <w:sz w:val="21"/>
          <w:szCs w:val="21"/>
          <w:lang w:val="ru-RU"/>
        </w:rPr>
        <w:t>18. Ազա՛տ եղի, ախր գրելուց լրի՛վ ես մենակ: Անընդհատ էքսպերի</w:t>
        <w:softHyphen/>
        <w:t>մենտ արա, ինչ որ մտքիդ գալիս է, փորձի՛: Մի՛ վախեցի. ու հիշի՛, որ Շեքսպիրն ու Թումանյանն էլ են ջահել ու խամ եղել, բայց ահա</w:t>
        <w:softHyphen/>
        <w:t>վոր աշխատավոր են եղել, եղել են զորավոր աշխատավոր:</w:t>
      </w:r>
      <w:r>
        <w:rPr>
          <w:rFonts w:cs="Baltica" w:ascii="Baltica" w:hAnsi="Baltica"/>
          <w:b/>
          <w:i/>
          <w:sz w:val="21"/>
          <w:szCs w:val="21"/>
          <w:lang w:val="ru-RU"/>
        </w:rPr>
        <w:t xml:space="preserve"> </w:t>
      </w:r>
      <w:r>
        <w:rPr>
          <w:rFonts w:cs="Times Armenian" w:ascii="Times Armenian" w:hAnsi="Times Armenian"/>
          <w:b/>
          <w:i/>
          <w:sz w:val="21"/>
          <w:szCs w:val="21"/>
          <w:lang w:val="ru-RU"/>
        </w:rPr>
        <w:t>Դառի զորավոր աշխատավոր:</w:t>
      </w:r>
      <w:r>
        <w:rPr>
          <w:rFonts w:cs="Baltica" w:ascii="Baltica" w:hAnsi="Baltica"/>
          <w:b/>
          <w:i/>
          <w:sz w:val="21"/>
          <w:szCs w:val="21"/>
          <w:lang w:val="ru-RU"/>
        </w:rPr>
        <w:t xml:space="preserve"> </w:t>
      </w:r>
      <w:r>
        <w:rPr>
          <w:rFonts w:cs="Times Armenian" w:ascii="Times Armenian" w:hAnsi="Times Armenian"/>
          <w:b/>
          <w:i/>
          <w:sz w:val="21"/>
          <w:szCs w:val="21"/>
          <w:lang w:val="ru-RU"/>
        </w:rPr>
        <w:t>Որ դար</w:t>
        <w:softHyphen/>
        <w:t>ձար զորավոր աշխատավոր</w:t>
      </w:r>
      <w:r>
        <w:rPr>
          <w:rFonts w:cs="Baltica" w:ascii="Baltica" w:hAnsi="Baltica"/>
          <w:b/>
          <w:i/>
          <w:sz w:val="21"/>
          <w:szCs w:val="21"/>
          <w:lang w:val="ru-RU"/>
        </w:rPr>
        <w:t xml:space="preserve">, </w:t>
      </w:r>
      <w:r>
        <w:rPr>
          <w:rFonts w:cs="Times Armenian" w:ascii="Times Armenian" w:hAnsi="Times Armenian"/>
          <w:b/>
          <w:i/>
          <w:sz w:val="21"/>
          <w:szCs w:val="21"/>
          <w:lang w:val="ru-RU"/>
        </w:rPr>
        <w:t>հաստատ` մի լավ բան կդառնաս:</w:t>
      </w:r>
    </w:p>
    <w:p>
      <w:pPr>
        <w:pStyle w:val="Normal"/>
        <w:ind w:firstLine="360"/>
        <w:jc w:val="both"/>
        <w:rPr/>
      </w:pPr>
      <w:r>
        <w:rPr>
          <w:rFonts w:cs="Times Armenian" w:ascii="Times Armenian" w:hAnsi="Times Armenian"/>
          <w:b/>
          <w:i/>
          <w:sz w:val="21"/>
          <w:szCs w:val="21"/>
          <w:lang w:val="ru-RU"/>
        </w:rPr>
        <w:t>Հիշի՛, ամենամեծ արատը` ծուլությունն է:</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b/>
          <w:i/>
          <w:sz w:val="21"/>
          <w:szCs w:val="21"/>
          <w:lang w:val="ru-RU"/>
        </w:rPr>
        <w:t>19. Մի ձգտի արածդ գործը վռազ ցույց տաս ուրիշին, կամ տանես խըմ</w:t>
        <w:softHyphen/>
        <w:t>բագրություն: Համբերի՛ մի քիչ: Մի քանի օր, ու նույնիսկ մի քանի շաբաթ կամ ամիս: Թող որ այդ գործը հնանա, ու դու էլ համարյա մոռա</w:t>
        <w:softHyphen/>
        <w:t>նաս, թե ի՛նչ ես գրել: Հետո վերցրու  ու նորից կարդա արածդ, ու նոր կտեսնես, լա՞վ ես արել, թե՞ չէ:</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b/>
          <w:i/>
          <w:sz w:val="21"/>
          <w:szCs w:val="21"/>
          <w:lang w:val="ru-RU"/>
        </w:rPr>
        <w:t>20. Ոչ մի անգամ խմած ժամանակ մի՛ գրի, ու մ՛ի գրի, երբ տխուր ես, կամ հիվանդ: Ամենատխուր ու նույնիսկ ամենաողբերգական բաները գր</w:t>
        <w:softHyphen/>
        <w:t>վում են ամենաառողջ ու լրիվ տագնապազուրկ վիճակում:</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b/>
          <w:i/>
          <w:sz w:val="21"/>
          <w:szCs w:val="21"/>
          <w:lang w:val="ru-RU"/>
        </w:rPr>
        <w:t>21. Խուսափի՛ գրական «շտամպից», այսինքն, ծեծված մաշված  «սի</w:t>
        <w:softHyphen/>
        <w:t>րուն» կամ «բանաստեղծական» համարվող բառե</w:t>
        <w:softHyphen/>
        <w:t>րից ու հանգերից, ու, ինչ</w:t>
        <w:softHyphen/>
        <w:t xml:space="preserve">քան կարող ես, գրի «խոսակցակա՛ն շերտով»: </w:t>
      </w:r>
    </w:p>
    <w:p>
      <w:pPr>
        <w:pStyle w:val="Normal"/>
        <w:ind w:firstLine="360"/>
        <w:jc w:val="both"/>
        <w:rPr/>
      </w:pPr>
      <w:r>
        <w:rPr>
          <w:rFonts w:cs="Times Armenian" w:ascii="Times Armenian" w:hAnsi="Times Armenian"/>
          <w:sz w:val="21"/>
          <w:szCs w:val="21"/>
          <w:lang w:val="ru-RU"/>
        </w:rPr>
        <w:t>Ամերիկացի Հեմինգվեյն ասում է, որ Փարիզի մի ժուռնալում աշխա</w:t>
        <w:softHyphen/>
        <w:t>տելու ժամանակ մի շատ լավ խմբագիր ուներ: Այս խմբագիրը բառերի մի ցուցակ էր կախել պատից, ու ասել էր, թե ժուռնալիստներից ով այդ բառերը գործ</w:t>
        <w:softHyphen/>
        <w:t xml:space="preserve">ածի, գործից հանելու է: </w:t>
      </w:r>
    </w:p>
    <w:p>
      <w:pPr>
        <w:pStyle w:val="Normal"/>
        <w:ind w:firstLine="360"/>
        <w:jc w:val="both"/>
        <w:rPr/>
      </w:pPr>
      <w:r>
        <w:rPr>
          <w:rFonts w:cs="Times Armenian" w:ascii="Times Armenian" w:hAnsi="Times Armenian"/>
          <w:sz w:val="21"/>
          <w:szCs w:val="21"/>
          <w:lang w:val="ru-RU"/>
        </w:rPr>
        <w:t>Այդ ցուցակի բառերից էին` «հիասքանչ, դառնադաժան, տարաշխարհիկ, հավուր պատշաճի, և ինչո՞ւ ոչ, անձուկ, անագորույն, անգոսնել, զգետնել, զգլխիչ» ևն (պարզ է, որ հայե</w:t>
        <w:softHyphen/>
        <w:t>րեն նմանակներն եմ բերում): Հեմինգվեյն ա</w:t>
        <w:softHyphen/>
        <w:t>սում է, որ այդ դասն ինքը հիշել ու կիրառել է  իր ողջ կյանքում, ու որ իր լակո</w:t>
        <w:softHyphen/>
        <w:t>նիկ գրելաձևի, իր հաջողության գաղտնիքներից մեկը` սա էր:</w:t>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Թումանյանը,</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Անուշի</w:t>
      </w:r>
      <w:r>
        <w:rPr>
          <w:rFonts w:cs="Times Armenian" w:ascii="Times Armenian" w:hAnsi="Times Armenian"/>
          <w:i/>
          <w:sz w:val="21"/>
          <w:szCs w:val="21"/>
          <w:lang w:val="ru-RU"/>
        </w:rPr>
        <w:t xml:space="preserve"> </w:t>
      </w:r>
      <w:r>
        <w:rPr>
          <w:rFonts w:cs="Times Armenian" w:ascii="Times Armenian" w:hAnsi="Times Armenian"/>
          <w:sz w:val="21"/>
          <w:szCs w:val="21"/>
          <w:lang w:val="ru-RU"/>
        </w:rPr>
        <w:t>առաջին տարբերակներից մեկը տպելուց հետո ա</w:t>
        <w:softHyphen/>
        <w:t>հա</w:t>
        <w:softHyphen/>
        <w:t xml:space="preserve">գին փոխում է իր </w:t>
      </w:r>
      <w:r>
        <w:rPr>
          <w:rFonts w:cs="Times Armenian" w:ascii="Times Armenian" w:hAnsi="Times Armenian"/>
          <w:b/>
          <w:i/>
          <w:sz w:val="21"/>
          <w:szCs w:val="21"/>
          <w:lang w:val="ru-RU"/>
        </w:rPr>
        <w:t>Անուշը:</w:t>
      </w:r>
      <w:r>
        <w:rPr>
          <w:rFonts w:cs="Times Armenian" w:ascii="Times Armenian" w:hAnsi="Times Armenian"/>
          <w:sz w:val="21"/>
          <w:szCs w:val="21"/>
          <w:lang w:val="ru-RU"/>
        </w:rPr>
        <w:t xml:space="preserve"> Փո</w:t>
        <w:softHyphen/>
        <w:t>փոխություններից մեկը բառաշերտն էր:</w:t>
      </w:r>
      <w:r>
        <w:rPr>
          <w:rFonts w:cs="Times Armenian" w:ascii="Times Armenian" w:hAnsi="Times Armenian"/>
          <w:i/>
          <w:sz w:val="21"/>
          <w:szCs w:val="21"/>
          <w:lang w:val="ru-RU"/>
        </w:rPr>
        <w:t xml:space="preserve"> </w:t>
      </w:r>
    </w:p>
    <w:p>
      <w:pPr>
        <w:pStyle w:val="Normal"/>
        <w:ind w:firstLine="360"/>
        <w:jc w:val="both"/>
        <w:rPr/>
      </w:pPr>
      <w:r>
        <w:rPr>
          <w:rFonts w:cs="Times Armenian" w:ascii="Times Armenian" w:hAnsi="Times Armenian"/>
          <w:b/>
          <w:i/>
          <w:sz w:val="21"/>
          <w:szCs w:val="21"/>
          <w:lang w:val="ru-RU"/>
        </w:rPr>
        <w:t>Թու</w:t>
        <w:softHyphen/>
        <w:t>ման</w:t>
        <w:softHyphen/>
        <w:t>յանն իր Անուշի սկզբի տարբերակներից քերում հանում է ա՛յն բա</w:t>
        <w:softHyphen/>
        <w:t>ռերը (1902-1916), որ այն օրերի հային` կա՛մ անծա</w:t>
        <w:softHyphen/>
        <w:t xml:space="preserve">նոթ ու անհասկանալի էին, կա՛մ անսովոր: </w:t>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Հիշի՛, որ</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Թումանյանը շատ լավ գրաբար է՛լ գիտեր, գրական ոճերն է՛լ, այսինքն, գիտե՛ր, թե ինչ է անում:</w:t>
      </w:r>
      <w:r>
        <w:rPr>
          <w:rFonts w:cs="Times Armenian" w:ascii="Times Armenian" w:hAnsi="Times Armenian"/>
          <w:i/>
          <w:sz w:val="21"/>
          <w:szCs w:val="21"/>
          <w:lang w:val="ru-RU"/>
        </w:rPr>
        <w:t xml:space="preserve"> </w:t>
      </w:r>
      <w:r>
        <w:rPr>
          <w:rFonts w:cs="Times Armenian" w:ascii="Times Armenian" w:hAnsi="Times Armenian"/>
          <w:sz w:val="21"/>
          <w:szCs w:val="21"/>
          <w:lang w:val="ru-RU"/>
        </w:rPr>
        <w:t>Ասածս բացատրելու համար սկզբից բերում եմ Թումանյանի</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Հառաչանքի</w:t>
      </w:r>
      <w:r>
        <w:rPr>
          <w:rFonts w:cs="Times Armenian" w:ascii="Times Armenian" w:hAnsi="Times Armenian"/>
          <w:i/>
          <w:sz w:val="21"/>
          <w:szCs w:val="21"/>
          <w:lang w:val="ru-RU"/>
        </w:rPr>
        <w:t xml:space="preserve"> </w:t>
      </w:r>
      <w:r>
        <w:rPr>
          <w:rFonts w:cs="Times Armenian" w:ascii="Times Armenian" w:hAnsi="Times Armenian"/>
          <w:sz w:val="21"/>
          <w:szCs w:val="21"/>
          <w:lang w:val="ru-RU"/>
        </w:rPr>
        <w:t>նախ</w:t>
        <w:softHyphen/>
        <w:t>եր</w:t>
        <w:softHyphen/>
        <w:t>գանքը, ինչի մեջ ընդգծել եմ այն բա</w:t>
        <w:softHyphen/>
        <w:t>ռե</w:t>
        <w:softHyphen/>
        <w:t>րը, որ այն օրերի «քիչ» գրա</w:t>
        <w:softHyphen/>
        <w:t xml:space="preserve">գետ հայի (այսինքն, հայերի 99 %-ի) ականջին շա՛տ-շատ էին անսովոր, ու հետո դրանցից </w:t>
      </w:r>
      <w:r>
        <w:rPr>
          <w:rFonts w:cs="Times Armenian" w:ascii="Times Armenian" w:hAnsi="Times Armenian"/>
          <w:b/>
          <w:i/>
          <w:sz w:val="21"/>
          <w:szCs w:val="21"/>
          <w:lang w:val="ru-RU"/>
        </w:rPr>
        <w:t>մի քանիսը միայն`</w:t>
      </w:r>
      <w:r>
        <w:rPr>
          <w:rFonts w:cs="Times Armenian" w:ascii="Times Armenian" w:hAnsi="Times Armenian"/>
          <w:sz w:val="21"/>
          <w:szCs w:val="21"/>
          <w:lang w:val="ru-RU"/>
        </w:rPr>
        <w:t xml:space="preserve"> փոխում եմ այն օ</w:t>
        <w:softHyphen/>
        <w:t>րերի (1890-ականների) համար սովորական բառերով:</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pPr>
      <w:r>
        <w:rPr>
          <w:rFonts w:cs="Times Armenian" w:ascii="Times Armenian" w:hAnsi="Times Armenian"/>
          <w:b/>
          <w:i/>
          <w:sz w:val="21"/>
          <w:szCs w:val="21"/>
          <w:lang w:val="ru-RU"/>
        </w:rPr>
        <w:t>Լեռնե՜ր, ներշընչված դարձյալ</w:t>
      </w:r>
      <w:r>
        <w:rPr>
          <w:rFonts w:cs="Times Armenian" w:ascii="Times Armenian" w:hAnsi="Times Armenian"/>
          <w:i/>
          <w:sz w:val="21"/>
          <w:szCs w:val="21"/>
          <w:lang w:val="ru-RU"/>
        </w:rPr>
        <w:t xml:space="preserve"> ձեզանով,</w:t>
      </w:r>
    </w:p>
    <w:p>
      <w:pPr>
        <w:pStyle w:val="Normal"/>
        <w:ind w:firstLine="360"/>
        <w:jc w:val="both"/>
        <w:rPr/>
      </w:pPr>
      <w:r>
        <w:rPr>
          <w:rFonts w:cs="Times Armenian" w:ascii="Times Armenian" w:hAnsi="Times Armenian"/>
          <w:b/>
          <w:i/>
          <w:sz w:val="21"/>
          <w:szCs w:val="21"/>
          <w:lang w:val="ru-RU"/>
        </w:rPr>
        <w:t>Թընդում է</w:t>
      </w:r>
      <w:r>
        <w:rPr>
          <w:rFonts w:cs="Times Armenian" w:ascii="Times Armenian" w:hAnsi="Times Armenian"/>
          <w:i/>
          <w:sz w:val="21"/>
          <w:szCs w:val="21"/>
          <w:lang w:val="ru-RU"/>
        </w:rPr>
        <w:t xml:space="preserve"> հոգիս </w:t>
      </w:r>
      <w:r>
        <w:rPr>
          <w:rFonts w:cs="Times Armenian" w:ascii="Times Armenian" w:hAnsi="Times Armenian"/>
          <w:b/>
          <w:i/>
          <w:sz w:val="21"/>
          <w:szCs w:val="21"/>
          <w:lang w:val="ru-RU"/>
        </w:rPr>
        <w:t>աշխուժով</w:t>
      </w:r>
      <w:r>
        <w:rPr>
          <w:rFonts w:cs="Times Armenian" w:ascii="Times Armenian" w:hAnsi="Times Armenian"/>
          <w:i/>
          <w:sz w:val="21"/>
          <w:szCs w:val="21"/>
          <w:lang w:val="ru-RU"/>
        </w:rPr>
        <w:t xml:space="preserve"> լցված, </w:t>
      </w:r>
    </w:p>
    <w:p>
      <w:pPr>
        <w:pStyle w:val="Normal"/>
        <w:ind w:firstLine="360"/>
        <w:jc w:val="both"/>
        <w:rPr/>
      </w:pPr>
      <w:r>
        <w:rPr>
          <w:rFonts w:cs="Times Armenian" w:ascii="Times Armenian" w:hAnsi="Times Armenian"/>
          <w:i/>
          <w:sz w:val="21"/>
          <w:szCs w:val="21"/>
          <w:lang w:val="ru-RU"/>
        </w:rPr>
        <w:t xml:space="preserve">Ու </w:t>
      </w:r>
      <w:r>
        <w:rPr>
          <w:rFonts w:cs="Times Armenian" w:ascii="Times Armenian" w:hAnsi="Times Armenian"/>
          <w:b/>
          <w:i/>
          <w:sz w:val="21"/>
          <w:szCs w:val="21"/>
          <w:lang w:val="ru-RU"/>
        </w:rPr>
        <w:t>ջերմ ըղձերըս,</w:t>
      </w:r>
      <w:r>
        <w:rPr>
          <w:rFonts w:cs="Times Armenian" w:ascii="Times Armenian" w:hAnsi="Times Armenian"/>
          <w:i/>
          <w:sz w:val="21"/>
          <w:szCs w:val="21"/>
          <w:lang w:val="ru-RU"/>
        </w:rPr>
        <w:t xml:space="preserve"> բախտից </w:t>
      </w:r>
      <w:r>
        <w:rPr>
          <w:rFonts w:cs="Times Armenian" w:ascii="Times Armenian" w:hAnsi="Times Armenian"/>
          <w:b/>
          <w:i/>
          <w:sz w:val="21"/>
          <w:szCs w:val="21"/>
          <w:lang w:val="ru-RU"/>
        </w:rPr>
        <w:t>հալածված,</w:t>
      </w:r>
      <w:r>
        <w:rPr>
          <w:rFonts w:cs="Times Armenian" w:ascii="Times Armenian" w:hAnsi="Times Armenian"/>
          <w:i/>
          <w:sz w:val="21"/>
          <w:szCs w:val="21"/>
          <w:lang w:val="ru-RU"/>
        </w:rPr>
        <w:t xml:space="preserve"> </w:t>
      </w:r>
    </w:p>
    <w:p>
      <w:pPr>
        <w:pStyle w:val="Normal"/>
        <w:ind w:firstLine="360"/>
        <w:jc w:val="both"/>
        <w:rPr>
          <w:rFonts w:ascii="Times Armenian" w:hAnsi="Times Armenian" w:cs="Times Armenian"/>
          <w:i/>
          <w:i/>
          <w:sz w:val="21"/>
          <w:szCs w:val="21"/>
          <w:lang w:val="ru-RU"/>
        </w:rPr>
      </w:pPr>
      <w:r>
        <w:rPr>
          <w:rFonts w:cs="Times Armenian" w:ascii="Times Armenian" w:hAnsi="Times Armenian"/>
          <w:b/>
          <w:i/>
          <w:sz w:val="21"/>
          <w:szCs w:val="21"/>
          <w:lang w:val="ru-RU"/>
        </w:rPr>
        <w:t>Ձեզ</w:t>
      </w:r>
      <w:r>
        <w:rPr>
          <w:rFonts w:cs="Times Armenian" w:ascii="Times Armenian" w:hAnsi="Times Armenian"/>
          <w:i/>
          <w:sz w:val="21"/>
          <w:szCs w:val="21"/>
          <w:lang w:val="ru-RU"/>
        </w:rPr>
        <w:t xml:space="preserve"> մոտ են </w:t>
      </w:r>
      <w:r>
        <w:rPr>
          <w:rFonts w:cs="Times Armenian" w:ascii="Times Armenian" w:hAnsi="Times Armenian"/>
          <w:b/>
          <w:i/>
          <w:sz w:val="21"/>
          <w:szCs w:val="21"/>
          <w:lang w:val="ru-RU"/>
        </w:rPr>
        <w:t>թըռչում հախուռն երամով:</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Ձե՜զ, ձեզ</w:t>
      </w:r>
      <w:r>
        <w:rPr>
          <w:rFonts w:cs="Times Armenian" w:ascii="Times Armenian" w:hAnsi="Times Armenian"/>
          <w:b/>
          <w:i/>
          <w:sz w:val="21"/>
          <w:szCs w:val="21"/>
          <w:lang w:val="ru-RU"/>
        </w:rPr>
        <w:t xml:space="preserve"> վերըստին,</w:t>
      </w:r>
      <w:r>
        <w:rPr>
          <w:rFonts w:cs="Times Armenian" w:ascii="Times Armenian" w:hAnsi="Times Armenian"/>
          <w:i/>
          <w:sz w:val="21"/>
          <w:szCs w:val="21"/>
          <w:lang w:val="ru-RU"/>
        </w:rPr>
        <w:t xml:space="preserve"> ամպամած </w:t>
      </w:r>
      <w:r>
        <w:rPr>
          <w:rFonts w:cs="Times Armenian" w:ascii="Times Armenian" w:hAnsi="Times Armenian"/>
          <w:b/>
          <w:i/>
          <w:sz w:val="21"/>
          <w:szCs w:val="21"/>
          <w:lang w:val="ru-RU"/>
        </w:rPr>
        <w:t>լեռներ,</w:t>
      </w:r>
    </w:p>
    <w:p>
      <w:pPr>
        <w:pStyle w:val="Normal"/>
        <w:ind w:firstLine="360"/>
        <w:jc w:val="both"/>
        <w:rPr/>
      </w:pPr>
      <w:r>
        <w:rPr>
          <w:rFonts w:cs="Times Armenian" w:ascii="Times Armenian" w:hAnsi="Times Armenian"/>
          <w:i/>
          <w:sz w:val="21"/>
          <w:szCs w:val="21"/>
          <w:lang w:val="ru-RU"/>
        </w:rPr>
        <w:t xml:space="preserve">Կյանքի </w:t>
      </w:r>
      <w:r>
        <w:rPr>
          <w:rFonts w:cs="Times Armenian" w:ascii="Times Armenian" w:hAnsi="Times Armenian"/>
          <w:b/>
          <w:i/>
          <w:sz w:val="21"/>
          <w:szCs w:val="21"/>
          <w:lang w:val="ru-RU"/>
        </w:rPr>
        <w:t>տխրության</w:t>
      </w:r>
      <w:r>
        <w:rPr>
          <w:rFonts w:cs="Times Armenian" w:ascii="Times Armenian" w:hAnsi="Times Armenian"/>
          <w:i/>
          <w:sz w:val="21"/>
          <w:szCs w:val="21"/>
          <w:lang w:val="ru-RU"/>
        </w:rPr>
        <w:t xml:space="preserve"> ամպերի տակից </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 xml:space="preserve">Ես </w:t>
      </w:r>
      <w:r>
        <w:rPr>
          <w:rFonts w:cs="Times Armenian" w:ascii="Times Armenian" w:hAnsi="Times Armenian"/>
          <w:b/>
          <w:i/>
          <w:sz w:val="21"/>
          <w:szCs w:val="21"/>
          <w:lang w:val="ru-RU"/>
        </w:rPr>
        <w:t>ձայն</w:t>
      </w:r>
      <w:r>
        <w:rPr>
          <w:rFonts w:cs="Times Armenian" w:ascii="Times Armenian" w:hAnsi="Times Armenian"/>
          <w:i/>
          <w:sz w:val="21"/>
          <w:szCs w:val="21"/>
          <w:lang w:val="ru-RU"/>
        </w:rPr>
        <w:t xml:space="preserve"> եմ տալիս ու </w:t>
      </w:r>
      <w:r>
        <w:rPr>
          <w:rFonts w:cs="Times Armenian" w:ascii="Times Armenian" w:hAnsi="Times Armenian"/>
          <w:b/>
          <w:i/>
          <w:sz w:val="21"/>
          <w:szCs w:val="21"/>
          <w:lang w:val="ru-RU"/>
        </w:rPr>
        <w:t>ծանրաթախիծ</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 xml:space="preserve">Հոգուս </w:t>
      </w:r>
      <w:r>
        <w:rPr>
          <w:rFonts w:cs="Times Armenian" w:ascii="Times Armenian" w:hAnsi="Times Armenian"/>
          <w:b/>
          <w:i/>
          <w:sz w:val="21"/>
          <w:szCs w:val="21"/>
          <w:lang w:val="ru-RU"/>
        </w:rPr>
        <w:t>ձայները</w:t>
      </w:r>
      <w:r>
        <w:rPr>
          <w:rFonts w:cs="Times Armenian" w:ascii="Times Armenian" w:hAnsi="Times Armenian"/>
          <w:i/>
          <w:sz w:val="21"/>
          <w:szCs w:val="21"/>
          <w:lang w:val="ru-RU"/>
        </w:rPr>
        <w:t xml:space="preserve"> ձեզ բերում </w:t>
      </w:r>
      <w:r>
        <w:rPr>
          <w:rFonts w:cs="Times Armenian" w:ascii="Times Armenian" w:hAnsi="Times Armenian"/>
          <w:b/>
          <w:i/>
          <w:sz w:val="21"/>
          <w:szCs w:val="21"/>
          <w:lang w:val="ru-RU"/>
        </w:rPr>
        <w:t>նըվեր:</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b/>
          <w:i/>
          <w:sz w:val="21"/>
          <w:szCs w:val="21"/>
          <w:lang w:val="ru-RU"/>
        </w:rPr>
        <w:t>Քեզ</w:t>
      </w:r>
      <w:r>
        <w:rPr>
          <w:rFonts w:cs="Times Armenian" w:ascii="Times Armenian" w:hAnsi="Times Armenian"/>
          <w:i/>
          <w:sz w:val="21"/>
          <w:szCs w:val="21"/>
          <w:lang w:val="ru-RU"/>
        </w:rPr>
        <w:t xml:space="preserve"> մոտ եմ գալիս, իմ հի՜ն </w:t>
      </w:r>
      <w:r>
        <w:rPr>
          <w:rFonts w:cs="Times Armenian" w:ascii="Times Armenian" w:hAnsi="Times Armenian"/>
          <w:b/>
          <w:i/>
          <w:sz w:val="21"/>
          <w:szCs w:val="21"/>
          <w:lang w:val="ru-RU"/>
        </w:rPr>
        <w:t>տրտմություն,</w:t>
      </w:r>
    </w:p>
    <w:p>
      <w:pPr>
        <w:pStyle w:val="Normal"/>
        <w:ind w:firstLine="360"/>
        <w:jc w:val="both"/>
        <w:rPr/>
      </w:pPr>
      <w:r>
        <w:rPr>
          <w:rFonts w:cs="Times Armenian" w:ascii="Times Armenian" w:hAnsi="Times Armenian"/>
          <w:b/>
          <w:i/>
          <w:sz w:val="21"/>
          <w:szCs w:val="21"/>
          <w:lang w:val="ru-RU"/>
        </w:rPr>
        <w:t>Վեհափառ դայակ մանուկ</w:t>
      </w:r>
      <w:r>
        <w:rPr>
          <w:rFonts w:cs="Times Armenian" w:ascii="Times Armenian" w:hAnsi="Times Armenian"/>
          <w:i/>
          <w:sz w:val="21"/>
          <w:szCs w:val="21"/>
          <w:lang w:val="ru-RU"/>
        </w:rPr>
        <w:t xml:space="preserve"> օրերիս,</w:t>
      </w:r>
    </w:p>
    <w:p>
      <w:pPr>
        <w:pStyle w:val="Normal"/>
        <w:ind w:firstLine="360"/>
        <w:jc w:val="both"/>
        <w:rPr/>
      </w:pPr>
      <w:r>
        <w:rPr>
          <w:rFonts w:cs="Times Armenian" w:ascii="Times Armenian" w:hAnsi="Times Armenian"/>
          <w:b/>
          <w:i/>
          <w:sz w:val="21"/>
          <w:szCs w:val="21"/>
          <w:lang w:val="ru-RU"/>
        </w:rPr>
        <w:t>Այնժամ</w:t>
      </w:r>
      <w:r>
        <w:rPr>
          <w:rFonts w:cs="Times Armenian" w:ascii="Times Armenian" w:hAnsi="Times Armenian"/>
          <w:i/>
          <w:sz w:val="21"/>
          <w:szCs w:val="21"/>
          <w:lang w:val="ru-RU"/>
        </w:rPr>
        <w:t xml:space="preserve"> էլ չ</w:t>
      </w:r>
      <w:r>
        <w:rPr>
          <w:rFonts w:cs="Times Armenian" w:ascii="Times Armenian" w:hAnsi="Times Armenian"/>
          <w:b/>
          <w:sz w:val="21"/>
          <w:szCs w:val="21"/>
          <w:lang w:val="ru-RU"/>
        </w:rPr>
        <w:t>է</w:t>
      </w:r>
      <w:r>
        <w:rPr>
          <w:rFonts w:cs="Times Armenian" w:ascii="Times Armenian" w:hAnsi="Times Armenian"/>
          <w:i/>
          <w:sz w:val="21"/>
          <w:szCs w:val="21"/>
          <w:lang w:val="ru-RU"/>
        </w:rPr>
        <w:t xml:space="preserve">իր ինձ </w:t>
      </w:r>
      <w:r>
        <w:rPr>
          <w:rFonts w:cs="Times Armenian" w:ascii="Times Armenian" w:hAnsi="Times Armenian"/>
          <w:b/>
          <w:i/>
          <w:sz w:val="21"/>
          <w:szCs w:val="21"/>
          <w:lang w:val="ru-RU"/>
        </w:rPr>
        <w:t>հանգիստ</w:t>
      </w:r>
      <w:r>
        <w:rPr>
          <w:rFonts w:cs="Times Armenian" w:ascii="Times Armenian" w:hAnsi="Times Armenian"/>
          <w:i/>
          <w:sz w:val="21"/>
          <w:szCs w:val="21"/>
          <w:lang w:val="ru-RU"/>
        </w:rPr>
        <w:t xml:space="preserve"> տալի</w:t>
      </w:r>
      <w:r>
        <w:rPr>
          <w:rFonts w:cs="Times Armenian" w:ascii="Times Armenian" w:hAnsi="Times Armenian"/>
          <w:b/>
          <w:sz w:val="21"/>
          <w:szCs w:val="21"/>
          <w:lang w:val="ru-RU"/>
        </w:rPr>
        <w:t>ս</w:t>
      </w:r>
      <w:r>
        <w:rPr>
          <w:rFonts w:cs="Times Armenian" w:ascii="Times Armenian" w:hAnsi="Times Armenian"/>
          <w:i/>
          <w:sz w:val="21"/>
          <w:szCs w:val="21"/>
          <w:lang w:val="ru-RU"/>
        </w:rPr>
        <w:t>`</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 xml:space="preserve">Սրտիս </w:t>
      </w:r>
      <w:r>
        <w:rPr>
          <w:rFonts w:cs="Times Armenian" w:ascii="Times Armenian" w:hAnsi="Times Armenian"/>
          <w:b/>
          <w:i/>
          <w:sz w:val="21"/>
          <w:szCs w:val="21"/>
          <w:lang w:val="ru-RU"/>
        </w:rPr>
        <w:t>ականջին</w:t>
      </w:r>
      <w:r>
        <w:rPr>
          <w:rFonts w:cs="Times Armenian" w:ascii="Times Armenian" w:hAnsi="Times Armenian"/>
          <w:i/>
          <w:sz w:val="21"/>
          <w:szCs w:val="21"/>
          <w:lang w:val="ru-RU"/>
        </w:rPr>
        <w:t xml:space="preserve"> խոսելով </w:t>
      </w:r>
      <w:r>
        <w:rPr>
          <w:rFonts w:cs="Times Armenian" w:ascii="Times Armenian" w:hAnsi="Times Armenian"/>
          <w:b/>
          <w:i/>
          <w:sz w:val="21"/>
          <w:szCs w:val="21"/>
          <w:lang w:val="ru-RU"/>
        </w:rPr>
        <w:t>թաքուն...</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Ո՜վ, որ կանչում ես գիշեր ու ցերեկ</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 xml:space="preserve">Հազար ցավերով, հազար </w:t>
      </w:r>
      <w:r>
        <w:rPr>
          <w:rFonts w:cs="Times Armenian" w:ascii="Times Armenian" w:hAnsi="Times Armenian"/>
          <w:b/>
          <w:i/>
          <w:sz w:val="21"/>
          <w:szCs w:val="21"/>
          <w:lang w:val="ru-RU"/>
        </w:rPr>
        <w:t>ձևերով,–</w:t>
      </w:r>
    </w:p>
    <w:p>
      <w:pPr>
        <w:pStyle w:val="Normal"/>
        <w:ind w:firstLine="360"/>
        <w:jc w:val="both"/>
        <w:rPr/>
      </w:pPr>
      <w:r>
        <w:rPr>
          <w:rFonts w:cs="Times Armenian" w:ascii="Times Armenian" w:hAnsi="Times Armenian"/>
          <w:b/>
          <w:i/>
          <w:sz w:val="21"/>
          <w:szCs w:val="21"/>
          <w:lang w:val="ru-RU"/>
        </w:rPr>
        <w:t>Ոգևորության հզոր</w:t>
      </w:r>
      <w:r>
        <w:rPr>
          <w:rFonts w:cs="Times Armenian" w:ascii="Times Armenian" w:hAnsi="Times Armenian"/>
          <w:i/>
          <w:sz w:val="21"/>
          <w:szCs w:val="21"/>
          <w:lang w:val="ru-RU"/>
        </w:rPr>
        <w:t xml:space="preserve"> թևերով</w:t>
      </w:r>
    </w:p>
    <w:p>
      <w:pPr>
        <w:pStyle w:val="Normal"/>
        <w:ind w:firstLine="360"/>
        <w:jc w:val="both"/>
        <w:rPr>
          <w:rFonts w:ascii="Times Armenian" w:hAnsi="Times Armenian" w:cs="Times Armenian"/>
          <w:i/>
          <w:i/>
          <w:sz w:val="21"/>
          <w:szCs w:val="21"/>
          <w:lang w:val="ru-RU"/>
        </w:rPr>
      </w:pPr>
      <w:r>
        <w:rPr>
          <w:rFonts w:cs="Times Armenian" w:ascii="Times Armenian" w:hAnsi="Times Armenian"/>
          <w:b/>
          <w:i/>
          <w:sz w:val="21"/>
          <w:szCs w:val="21"/>
          <w:lang w:val="ru-RU"/>
        </w:rPr>
        <w:t>Քեզ</w:t>
      </w:r>
      <w:r>
        <w:rPr>
          <w:rFonts w:cs="Times Armenian" w:ascii="Times Armenian" w:hAnsi="Times Armenian"/>
          <w:i/>
          <w:sz w:val="21"/>
          <w:szCs w:val="21"/>
          <w:lang w:val="ru-RU"/>
        </w:rPr>
        <w:t xml:space="preserve"> մոտ եմ գալիս, </w:t>
      </w:r>
      <w:r>
        <w:rPr>
          <w:rFonts w:cs="Times Armenian" w:ascii="Times Armenian" w:hAnsi="Times Armenian"/>
          <w:b/>
          <w:i/>
          <w:sz w:val="21"/>
          <w:szCs w:val="21"/>
          <w:lang w:val="ru-RU"/>
        </w:rPr>
        <w:t>հայրենի՜ք</w:t>
      </w:r>
      <w:r>
        <w:rPr>
          <w:rFonts w:cs="Times Armenian" w:ascii="Times Armenian" w:hAnsi="Times Armenian"/>
          <w:i/>
          <w:sz w:val="21"/>
          <w:szCs w:val="21"/>
          <w:lang w:val="ru-RU"/>
        </w:rPr>
        <w:t xml:space="preserve"> իմ </w:t>
      </w:r>
      <w:r>
        <w:rPr>
          <w:rFonts w:cs="Times Armenian" w:ascii="Times Armenian" w:hAnsi="Times Armenian"/>
          <w:b/>
          <w:i/>
          <w:sz w:val="21"/>
          <w:szCs w:val="21"/>
          <w:lang w:val="ru-RU"/>
        </w:rPr>
        <w:t>հեգ:</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pPr>
      <w:r>
        <w:rPr>
          <w:rFonts w:cs="Times Armenian" w:ascii="Times Armenian" w:hAnsi="Times Armenian"/>
          <w:i/>
          <w:sz w:val="21"/>
          <w:szCs w:val="21"/>
          <w:lang w:val="ru-RU"/>
        </w:rPr>
        <w:t xml:space="preserve">Գալիս եմ, </w:t>
      </w:r>
      <w:r>
        <w:rPr>
          <w:rFonts w:cs="Times Armenian" w:ascii="Times Armenian" w:hAnsi="Times Armenian"/>
          <w:b/>
          <w:i/>
          <w:sz w:val="21"/>
          <w:szCs w:val="21"/>
          <w:lang w:val="ru-RU"/>
        </w:rPr>
        <w:t>բայց</w:t>
      </w:r>
      <w:r>
        <w:rPr>
          <w:rFonts w:cs="Times Armenian" w:ascii="Times Armenian" w:hAnsi="Times Armenian"/>
          <w:i/>
          <w:sz w:val="21"/>
          <w:szCs w:val="21"/>
          <w:lang w:val="ru-RU"/>
        </w:rPr>
        <w:t xml:space="preserve"> ոչ ուրախ երգերով</w:t>
      </w:r>
    </w:p>
    <w:p>
      <w:pPr>
        <w:pStyle w:val="Normal"/>
        <w:ind w:firstLine="360"/>
        <w:jc w:val="both"/>
        <w:rPr/>
      </w:pPr>
      <w:r>
        <w:rPr>
          <w:rFonts w:cs="Times Armenian" w:ascii="Times Armenian" w:hAnsi="Times Armenian"/>
          <w:b/>
          <w:i/>
          <w:sz w:val="21"/>
          <w:szCs w:val="21"/>
          <w:lang w:val="ru-RU"/>
        </w:rPr>
        <w:t>Քո</w:t>
      </w:r>
      <w:r>
        <w:rPr>
          <w:rFonts w:cs="Times Armenian" w:ascii="Times Armenian" w:hAnsi="Times Armenian"/>
          <w:i/>
          <w:sz w:val="21"/>
          <w:szCs w:val="21"/>
          <w:lang w:val="ru-RU"/>
        </w:rPr>
        <w:t xml:space="preserve"> ծաղիկներին ծաղիկ ավելցնեմ,</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 xml:space="preserve">Այլ դառն </w:t>
      </w:r>
      <w:r>
        <w:rPr>
          <w:rFonts w:cs="Times Armenian" w:ascii="Times Armenian" w:hAnsi="Times Armenian"/>
          <w:b/>
          <w:i/>
          <w:sz w:val="21"/>
          <w:szCs w:val="21"/>
          <w:lang w:val="ru-RU"/>
        </w:rPr>
        <w:t>հեծության հառաչանքներով</w:t>
      </w:r>
    </w:p>
    <w:p>
      <w:pPr>
        <w:pStyle w:val="Normal"/>
        <w:ind w:firstLine="360"/>
        <w:jc w:val="both"/>
        <w:rPr/>
      </w:pPr>
      <w:r>
        <w:rPr>
          <w:rFonts w:cs="Times Armenian" w:ascii="Times Armenian" w:hAnsi="Times Armenian"/>
          <w:i/>
          <w:sz w:val="21"/>
          <w:szCs w:val="21"/>
          <w:lang w:val="ru-RU"/>
        </w:rPr>
        <w:t xml:space="preserve">Էդ </w:t>
      </w:r>
      <w:r>
        <w:rPr>
          <w:rFonts w:cs="Times Armenian" w:ascii="Times Armenian" w:hAnsi="Times Armenian"/>
          <w:b/>
          <w:i/>
          <w:sz w:val="21"/>
          <w:szCs w:val="21"/>
          <w:lang w:val="ru-RU"/>
        </w:rPr>
        <w:t>անդընդ</w:t>
      </w:r>
      <w:r>
        <w:rPr>
          <w:rFonts w:cs="Times Armenian" w:ascii="Times Armenian" w:hAnsi="Times Armenian"/>
          <w:i/>
          <w:sz w:val="21"/>
          <w:szCs w:val="21"/>
          <w:lang w:val="ru-RU"/>
        </w:rPr>
        <w:t>ախոր ձորերըդ լցնեմ:</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 xml:space="preserve">Ձորե՛ր, ա՜յ ձորեր, սև, </w:t>
      </w:r>
      <w:r>
        <w:rPr>
          <w:rFonts w:cs="Times Armenian" w:ascii="Times Armenian" w:hAnsi="Times Armenian"/>
          <w:b/>
          <w:i/>
          <w:sz w:val="21"/>
          <w:szCs w:val="21"/>
          <w:lang w:val="ru-RU"/>
        </w:rPr>
        <w:t>լայնաբերան,</w:t>
      </w:r>
    </w:p>
    <w:p>
      <w:pPr>
        <w:pStyle w:val="Normal"/>
        <w:ind w:firstLine="360"/>
        <w:jc w:val="both"/>
        <w:rPr/>
      </w:pPr>
      <w:r>
        <w:rPr>
          <w:rFonts w:cs="Times Armenian" w:ascii="Times Armenian" w:hAnsi="Times Armenian"/>
          <w:i/>
          <w:sz w:val="21"/>
          <w:szCs w:val="21"/>
          <w:lang w:val="ru-RU"/>
        </w:rPr>
        <w:t xml:space="preserve">Սըրտիս էս </w:t>
      </w:r>
      <w:r>
        <w:rPr>
          <w:rFonts w:cs="Times Armenian" w:ascii="Times Armenian" w:hAnsi="Times Armenian"/>
          <w:b/>
          <w:i/>
          <w:sz w:val="21"/>
          <w:szCs w:val="21"/>
          <w:lang w:val="ru-RU"/>
        </w:rPr>
        <w:t>խորունկ վերքերի</w:t>
      </w:r>
      <w:r>
        <w:rPr>
          <w:rFonts w:cs="Times Armenian" w:ascii="Times Armenian" w:hAnsi="Times Armenian"/>
          <w:i/>
          <w:sz w:val="21"/>
          <w:szCs w:val="21"/>
          <w:lang w:val="ru-RU"/>
        </w:rPr>
        <w:t xml:space="preserve"> նման.</w:t>
      </w:r>
    </w:p>
    <w:p>
      <w:pPr>
        <w:pStyle w:val="Normal"/>
        <w:ind w:firstLine="360"/>
        <w:jc w:val="both"/>
        <w:rPr/>
      </w:pPr>
      <w:r>
        <w:rPr>
          <w:rFonts w:cs="Times Armenian" w:ascii="Times Armenian" w:hAnsi="Times Armenian"/>
          <w:i/>
          <w:sz w:val="21"/>
          <w:szCs w:val="21"/>
          <w:lang w:val="ru-RU"/>
        </w:rPr>
        <w:t xml:space="preserve">Աստծու </w:t>
      </w:r>
      <w:r>
        <w:rPr>
          <w:rFonts w:cs="Times Armenian" w:ascii="Times Armenian" w:hAnsi="Times Armenian"/>
          <w:b/>
          <w:i/>
          <w:sz w:val="21"/>
          <w:szCs w:val="21"/>
          <w:lang w:val="ru-RU"/>
        </w:rPr>
        <w:t>հարվածի</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հետքերն</w:t>
      </w:r>
      <w:r>
        <w:rPr>
          <w:rFonts w:cs="Times Armenian" w:ascii="Times Armenian" w:hAnsi="Times Armenian"/>
          <w:i/>
          <w:sz w:val="21"/>
          <w:szCs w:val="21"/>
          <w:lang w:val="ru-RU"/>
        </w:rPr>
        <w:t xml:space="preserve"> եք դուք էլ,</w:t>
      </w:r>
    </w:p>
    <w:p>
      <w:pPr>
        <w:pStyle w:val="Normal"/>
        <w:ind w:firstLine="360"/>
        <w:jc w:val="both"/>
        <w:rPr/>
      </w:pPr>
      <w:r>
        <w:rPr>
          <w:rFonts w:cs="Times Armenian" w:ascii="Times Armenian" w:hAnsi="Times Armenian"/>
          <w:b/>
          <w:i/>
          <w:sz w:val="21"/>
          <w:szCs w:val="21"/>
          <w:lang w:val="ru-RU"/>
        </w:rPr>
        <w:t>Ձեզ</w:t>
      </w:r>
      <w:r>
        <w:rPr>
          <w:rFonts w:cs="Times Armenian" w:ascii="Times Armenian" w:hAnsi="Times Armenian"/>
          <w:i/>
          <w:sz w:val="21"/>
          <w:szCs w:val="21"/>
          <w:lang w:val="ru-RU"/>
        </w:rPr>
        <w:t xml:space="preserve"> մոտ եմ գալի</w:t>
      </w:r>
      <w:r>
        <w:rPr>
          <w:rFonts w:cs="Times Armenian" w:ascii="Times Armenian" w:hAnsi="Times Armenian"/>
          <w:b/>
          <w:sz w:val="21"/>
          <w:szCs w:val="21"/>
          <w:lang w:val="ru-RU"/>
        </w:rPr>
        <w:t>ս</w:t>
      </w:r>
      <w:r>
        <w:rPr>
          <w:rFonts w:cs="Times Armenian" w:ascii="Times Armenian" w:hAnsi="Times Armenian"/>
          <w:i/>
          <w:sz w:val="21"/>
          <w:szCs w:val="21"/>
          <w:lang w:val="ru-RU"/>
        </w:rPr>
        <w:t>, ուզում եմ երգե</w:t>
      </w:r>
      <w:r>
        <w:rPr>
          <w:rFonts w:cs="Times Armenian" w:ascii="Times Armenian" w:hAnsi="Times Armenian"/>
          <w:b/>
          <w:sz w:val="21"/>
          <w:szCs w:val="21"/>
          <w:lang w:val="ru-RU"/>
        </w:rPr>
        <w:t>լ</w:t>
      </w:r>
      <w:r>
        <w:rPr>
          <w:rFonts w:cs="Times Armenian" w:ascii="Times Armenian" w:hAnsi="Times Armenian"/>
          <w:i/>
          <w:sz w:val="21"/>
          <w:szCs w:val="21"/>
          <w:lang w:val="ru-RU"/>
        </w:rPr>
        <w:t>:</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 xml:space="preserve">Դուք էլ </w:t>
      </w:r>
      <w:r>
        <w:rPr>
          <w:rFonts w:cs="Times Armenian" w:ascii="Times Armenian" w:hAnsi="Times Armenian"/>
          <w:b/>
          <w:i/>
          <w:sz w:val="21"/>
          <w:szCs w:val="21"/>
          <w:lang w:val="ru-RU"/>
        </w:rPr>
        <w:t>խոսեցեք,</w:t>
      </w:r>
      <w:r>
        <w:rPr>
          <w:rFonts w:cs="Times Armenian" w:ascii="Times Armenian" w:hAnsi="Times Armenian"/>
          <w:i/>
          <w:sz w:val="21"/>
          <w:szCs w:val="21"/>
          <w:lang w:val="ru-RU"/>
        </w:rPr>
        <w:t xml:space="preserve"> դուք էլ </w:t>
      </w:r>
      <w:r>
        <w:rPr>
          <w:rFonts w:cs="Times Armenian" w:ascii="Times Armenian" w:hAnsi="Times Armenian"/>
          <w:b/>
          <w:i/>
          <w:sz w:val="21"/>
          <w:szCs w:val="21"/>
          <w:lang w:val="ru-RU"/>
        </w:rPr>
        <w:t>պատմեցեք</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 xml:space="preserve">Ձեր </w:t>
      </w:r>
      <w:r>
        <w:rPr>
          <w:rFonts w:cs="Times Armenian" w:ascii="Times Armenian" w:hAnsi="Times Armenian"/>
          <w:b/>
          <w:i/>
          <w:sz w:val="21"/>
          <w:szCs w:val="21"/>
          <w:lang w:val="ru-RU"/>
        </w:rPr>
        <w:t>անդունդներով ե</w:t>
      </w:r>
      <w:r>
        <w:rPr>
          <w:rFonts w:cs="Times Armenian" w:ascii="Times Armenian" w:hAnsi="Times Armenian"/>
          <w:i/>
          <w:sz w:val="21"/>
          <w:szCs w:val="21"/>
          <w:lang w:val="ru-RU"/>
        </w:rPr>
        <w:t xml:space="preserve">կեք </w:t>
      </w:r>
      <w:r>
        <w:rPr>
          <w:rFonts w:cs="Times Armenian" w:ascii="Times Armenian" w:hAnsi="Times Armenian"/>
          <w:b/>
          <w:i/>
          <w:sz w:val="21"/>
          <w:szCs w:val="21"/>
          <w:lang w:val="ru-RU"/>
        </w:rPr>
        <w:t>չափվեցե՜ք,</w:t>
      </w:r>
    </w:p>
    <w:p>
      <w:pPr>
        <w:pStyle w:val="Normal"/>
        <w:ind w:firstLine="360"/>
        <w:jc w:val="both"/>
        <w:rPr/>
      </w:pPr>
      <w:r>
        <w:rPr>
          <w:rFonts w:cs="Times Armenian" w:ascii="Times Armenian" w:hAnsi="Times Armenian"/>
          <w:i/>
          <w:sz w:val="21"/>
          <w:szCs w:val="21"/>
          <w:lang w:val="ru-RU"/>
        </w:rPr>
        <w:t xml:space="preserve">Դուք է՞լ եք, </w:t>
      </w:r>
      <w:r>
        <w:rPr>
          <w:rFonts w:cs="Times Armenian" w:ascii="Times Armenian" w:hAnsi="Times Armenian"/>
          <w:b/>
          <w:i/>
          <w:sz w:val="21"/>
          <w:szCs w:val="21"/>
          <w:lang w:val="ru-RU"/>
        </w:rPr>
        <w:t>տեսնեմ,</w:t>
      </w:r>
      <w:r>
        <w:rPr>
          <w:rFonts w:cs="Times Armenian" w:ascii="Times Armenian" w:hAnsi="Times Armenian"/>
          <w:i/>
          <w:sz w:val="21"/>
          <w:szCs w:val="21"/>
          <w:lang w:val="ru-RU"/>
        </w:rPr>
        <w:t xml:space="preserve"> էնքան մեծ ու խոր,</w:t>
      </w:r>
    </w:p>
    <w:p>
      <w:pPr>
        <w:pStyle w:val="Normal"/>
        <w:ind w:firstLine="360"/>
        <w:jc w:val="both"/>
        <w:rPr/>
      </w:pPr>
      <w:r>
        <w:rPr>
          <w:rFonts w:cs="Times Armenian" w:ascii="Times Armenian" w:hAnsi="Times Armenian"/>
          <w:i/>
          <w:sz w:val="21"/>
          <w:szCs w:val="21"/>
          <w:lang w:val="ru-RU"/>
        </w:rPr>
        <w:t xml:space="preserve">Ինչքան իմ հոգու </w:t>
      </w:r>
      <w:r>
        <w:rPr>
          <w:rFonts w:cs="Times Armenian" w:ascii="Times Armenian" w:hAnsi="Times Armenian"/>
          <w:b/>
          <w:i/>
          <w:sz w:val="21"/>
          <w:szCs w:val="21"/>
          <w:lang w:val="ru-RU"/>
        </w:rPr>
        <w:t>թախիծն</w:t>
      </w:r>
      <w:r>
        <w:rPr>
          <w:rFonts w:cs="Times Armenian" w:ascii="Times Armenian" w:hAnsi="Times Armenian"/>
          <w:i/>
          <w:sz w:val="21"/>
          <w:szCs w:val="21"/>
          <w:lang w:val="ru-RU"/>
        </w:rPr>
        <w:t xml:space="preserve"> ահավոր...</w:t>
      </w:r>
    </w:p>
    <w:p>
      <w:pPr>
        <w:pStyle w:val="Normal"/>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pPr>
      <w:r>
        <w:rPr>
          <w:rFonts w:cs="Times Armenian" w:ascii="Times Armenian" w:hAnsi="Times Armenian"/>
          <w:sz w:val="21"/>
          <w:szCs w:val="21"/>
          <w:lang w:val="ru-RU"/>
        </w:rPr>
        <w:t>Հիմա սրան կցում եմ մի փոքրիկ բառարան, ինչի մեջ ընդգծածս ար</w:t>
        <w:softHyphen/>
        <w:t>խա</w:t>
        <w:softHyphen/>
        <w:t>յիկ բառերի դիմացը դնում եմ այն օրերի Արարատյան բարբառի կեն</w:t>
        <w:softHyphen/>
        <w:t>դանի բառերը կամ ձևերը, որ կարդացողն իմանա, թե Թումանյանի գրածն ա՛յն օ</w:t>
        <w:softHyphen/>
        <w:t>րերի հայի համար ինչքան էր անսովոր ու էկզոտիկ:</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center"/>
        <w:rPr>
          <w:rFonts w:ascii="Times Armenian" w:hAnsi="Times Armenian" w:cs="Times Armenian"/>
          <w:b/>
          <w:sz w:val="21"/>
          <w:szCs w:val="21"/>
          <w:lang w:val="ru-RU"/>
        </w:rPr>
      </w:pPr>
      <w:r>
        <w:rPr>
          <w:rFonts w:cs="Times Armenian" w:ascii="Times Armenian" w:hAnsi="Times Armenian"/>
          <w:b/>
          <w:sz w:val="21"/>
          <w:szCs w:val="21"/>
          <w:lang w:val="ru-RU"/>
        </w:rPr>
        <w:t>Բառարանիկ</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sz w:val="21"/>
          <w:szCs w:val="21"/>
          <w:lang w:val="ru-RU"/>
        </w:rPr>
        <w:t>լեռ</w:t>
      </w:r>
      <w:r>
        <w:rPr>
          <w:rFonts w:cs="Times Armenian" w:ascii="Times Armenian" w:hAnsi="Times Armenian"/>
          <w:i/>
          <w:sz w:val="21"/>
          <w:szCs w:val="21"/>
          <w:lang w:val="ru-RU"/>
        </w:rPr>
        <w:t xml:space="preserve"> – յալ, սար</w:t>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ներշընչված</w:t>
      </w:r>
      <w:r>
        <w:rPr>
          <w:rFonts w:cs="Times Armenian" w:ascii="Times Armenian" w:hAnsi="Times Armenian"/>
          <w:i/>
          <w:sz w:val="21"/>
          <w:szCs w:val="21"/>
          <w:lang w:val="ru-RU"/>
        </w:rPr>
        <w:t xml:space="preserve"> – սիրտ առած(?)</w:t>
      </w:r>
    </w:p>
    <w:p>
      <w:pPr>
        <w:pStyle w:val="Normal"/>
        <w:ind w:firstLine="360"/>
        <w:jc w:val="both"/>
        <w:rPr/>
      </w:pPr>
      <w:r>
        <w:rPr>
          <w:rFonts w:cs="Times Armenian" w:ascii="Times Armenian" w:hAnsi="Times Armenian"/>
          <w:sz w:val="21"/>
          <w:szCs w:val="21"/>
          <w:lang w:val="ru-RU"/>
        </w:rPr>
        <w:t>դարձյալ</w:t>
      </w:r>
      <w:r>
        <w:rPr>
          <w:rFonts w:cs="Times Armenian" w:ascii="Times Armenian" w:hAnsi="Times Armenian"/>
          <w:i/>
          <w:sz w:val="21"/>
          <w:szCs w:val="21"/>
          <w:lang w:val="ru-RU"/>
        </w:rPr>
        <w:t xml:space="preserve"> - էլի</w:t>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թընդալ</w:t>
      </w:r>
      <w:r>
        <w:rPr>
          <w:rFonts w:cs="Times Armenian" w:ascii="Times Armenian" w:hAnsi="Times Armenian"/>
          <w:i/>
          <w:sz w:val="21"/>
          <w:szCs w:val="21"/>
          <w:lang w:val="ru-RU"/>
        </w:rPr>
        <w:t xml:space="preserve"> - գոռգոռալ (?), դմբդմբալ</w:t>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աշխուժ</w:t>
      </w:r>
      <w:r>
        <w:rPr>
          <w:rFonts w:cs="Times Armenian" w:ascii="Times Armenian" w:hAnsi="Times Armenian"/>
          <w:i/>
          <w:sz w:val="21"/>
          <w:szCs w:val="21"/>
          <w:lang w:val="ru-RU"/>
        </w:rPr>
        <w:t xml:space="preserve"> -  ուրախ(?)</w:t>
      </w:r>
    </w:p>
    <w:p>
      <w:pPr>
        <w:pStyle w:val="Normal"/>
        <w:ind w:firstLine="360"/>
        <w:jc w:val="both"/>
        <w:rPr/>
      </w:pPr>
      <w:r>
        <w:rPr>
          <w:rFonts w:cs="Times Armenian" w:ascii="Times Armenian" w:hAnsi="Times Armenian"/>
          <w:sz w:val="21"/>
          <w:szCs w:val="21"/>
          <w:lang w:val="ru-RU"/>
        </w:rPr>
        <w:t>ջերմ</w:t>
      </w:r>
      <w:r>
        <w:rPr>
          <w:rFonts w:cs="Times Armenian" w:ascii="Times Armenian" w:hAnsi="Times Armenian"/>
          <w:i/>
          <w:sz w:val="21"/>
          <w:szCs w:val="21"/>
          <w:lang w:val="ru-RU"/>
        </w:rPr>
        <w:t xml:space="preserve"> – տաք</w:t>
      </w:r>
    </w:p>
    <w:p>
      <w:pPr>
        <w:pStyle w:val="Normal"/>
        <w:ind w:firstLine="360"/>
        <w:jc w:val="both"/>
        <w:rPr/>
      </w:pPr>
      <w:r>
        <w:rPr>
          <w:rFonts w:cs="Times Armenian" w:ascii="Times Armenian" w:hAnsi="Times Armenian"/>
          <w:sz w:val="21"/>
          <w:szCs w:val="21"/>
          <w:lang w:val="ru-RU"/>
        </w:rPr>
        <w:t>իղձ</w:t>
      </w:r>
      <w:r>
        <w:rPr>
          <w:rFonts w:cs="Times Armenian" w:ascii="Times Armenian" w:hAnsi="Times Armenian"/>
          <w:i/>
          <w:sz w:val="21"/>
          <w:szCs w:val="21"/>
          <w:lang w:val="ru-RU"/>
        </w:rPr>
        <w:t xml:space="preserve"> – մուրազ, էրազ, ուզածը</w:t>
      </w:r>
    </w:p>
    <w:p>
      <w:pPr>
        <w:pStyle w:val="Normal"/>
        <w:ind w:firstLine="360"/>
        <w:jc w:val="both"/>
        <w:rPr/>
      </w:pPr>
      <w:r>
        <w:rPr>
          <w:rFonts w:cs="Times Armenian" w:ascii="Times Armenian" w:hAnsi="Times Armenian"/>
          <w:sz w:val="21"/>
          <w:szCs w:val="21"/>
          <w:lang w:val="ru-RU"/>
        </w:rPr>
        <w:t xml:space="preserve">ձեզ մոտ </w:t>
      </w:r>
      <w:r>
        <w:rPr>
          <w:rFonts w:cs="Times Armenian" w:ascii="Times Armenian" w:hAnsi="Times Armenian"/>
          <w:i/>
          <w:sz w:val="21"/>
          <w:szCs w:val="21"/>
          <w:lang w:val="ru-RU"/>
        </w:rPr>
        <w:t>– ձեր մոտ</w:t>
      </w:r>
    </w:p>
    <w:p>
      <w:pPr>
        <w:pStyle w:val="Normal"/>
        <w:ind w:firstLine="360"/>
        <w:jc w:val="both"/>
        <w:rPr/>
      </w:pPr>
      <w:r>
        <w:rPr>
          <w:rFonts w:cs="Times Armenian" w:ascii="Times Armenian" w:hAnsi="Times Armenian"/>
          <w:sz w:val="21"/>
          <w:szCs w:val="21"/>
          <w:lang w:val="ru-RU"/>
        </w:rPr>
        <w:t xml:space="preserve">թըռչում – </w:t>
      </w:r>
      <w:r>
        <w:rPr>
          <w:rFonts w:cs="Times Armenian" w:ascii="Times Armenian" w:hAnsi="Times Armenian"/>
          <w:i/>
          <w:sz w:val="21"/>
          <w:szCs w:val="21"/>
          <w:lang w:val="ru-RU"/>
        </w:rPr>
        <w:t>թռնում</w:t>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lang w:val="ru-RU"/>
        </w:rPr>
        <w:t>հախուռն – (?)</w:t>
      </w:r>
    </w:p>
    <w:p>
      <w:pPr>
        <w:pStyle w:val="Normal"/>
        <w:ind w:firstLine="360"/>
        <w:jc w:val="both"/>
        <w:rPr/>
      </w:pPr>
      <w:r>
        <w:rPr>
          <w:rFonts w:cs="Times Armenian" w:ascii="Times Armenian" w:hAnsi="Times Armenian"/>
          <w:sz w:val="21"/>
          <w:szCs w:val="21"/>
          <w:lang w:val="ru-RU"/>
        </w:rPr>
        <w:t>հալածել</w:t>
      </w:r>
      <w:r>
        <w:rPr>
          <w:rFonts w:cs="Times Armenian" w:ascii="Times Armenian" w:hAnsi="Times Armenian"/>
          <w:i/>
          <w:sz w:val="21"/>
          <w:szCs w:val="21"/>
          <w:lang w:val="ru-RU"/>
        </w:rPr>
        <w:t xml:space="preserve"> – հետևից ընգնելով չարչարել</w:t>
      </w:r>
    </w:p>
    <w:p>
      <w:pPr>
        <w:pStyle w:val="Normal"/>
        <w:ind w:firstLine="360"/>
        <w:jc w:val="both"/>
        <w:rPr/>
      </w:pPr>
      <w:r>
        <w:rPr>
          <w:rFonts w:cs="Times Armenian" w:ascii="Times Armenian" w:hAnsi="Times Armenian"/>
          <w:sz w:val="21"/>
          <w:szCs w:val="21"/>
          <w:lang w:val="ru-RU"/>
        </w:rPr>
        <w:t>վերըստին</w:t>
      </w:r>
      <w:r>
        <w:rPr>
          <w:rFonts w:cs="Times Armenian" w:ascii="Times Armenian" w:hAnsi="Times Armenian"/>
          <w:i/>
          <w:sz w:val="21"/>
          <w:szCs w:val="21"/>
          <w:lang w:val="ru-RU"/>
        </w:rPr>
        <w:t xml:space="preserve"> – նորից, էլի</w:t>
      </w:r>
    </w:p>
    <w:p>
      <w:pPr>
        <w:pStyle w:val="Normal"/>
        <w:ind w:firstLine="360"/>
        <w:jc w:val="both"/>
        <w:rPr/>
      </w:pPr>
      <w:r>
        <w:rPr>
          <w:rFonts w:cs="Times Armenian" w:ascii="Times Armenian" w:hAnsi="Times Armenian"/>
          <w:sz w:val="21"/>
          <w:szCs w:val="21"/>
          <w:lang w:val="ru-RU"/>
        </w:rPr>
        <w:t>տխուր</w:t>
      </w:r>
      <w:r>
        <w:rPr>
          <w:rFonts w:cs="Times Armenian" w:ascii="Times Armenian" w:hAnsi="Times Armenian"/>
          <w:i/>
          <w:sz w:val="21"/>
          <w:szCs w:val="21"/>
          <w:lang w:val="ru-RU"/>
        </w:rPr>
        <w:t xml:space="preserve"> - դիլխոր, քիթ ու մռութը կախ</w:t>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lang w:val="ru-RU"/>
        </w:rPr>
        <w:t>ձայն – ձեն</w:t>
      </w:r>
    </w:p>
    <w:p>
      <w:pPr>
        <w:pStyle w:val="Normal"/>
        <w:ind w:firstLine="360"/>
        <w:jc w:val="both"/>
        <w:rPr/>
      </w:pPr>
      <w:r>
        <w:rPr>
          <w:rFonts w:cs="Times Armenian" w:ascii="Times Armenian" w:hAnsi="Times Armenian"/>
          <w:sz w:val="21"/>
          <w:szCs w:val="21"/>
          <w:lang w:val="ru-RU"/>
        </w:rPr>
        <w:t xml:space="preserve">ծանր – </w:t>
      </w:r>
      <w:r>
        <w:rPr>
          <w:rFonts w:cs="Times Armenian" w:ascii="Times Armenian" w:hAnsi="Times Armenian"/>
          <w:i/>
          <w:sz w:val="21"/>
          <w:szCs w:val="21"/>
          <w:lang w:val="ru-RU"/>
        </w:rPr>
        <w:t>ծանդր</w:t>
      </w:r>
    </w:p>
    <w:p>
      <w:pPr>
        <w:pStyle w:val="Normal"/>
        <w:ind w:firstLine="360"/>
        <w:jc w:val="both"/>
        <w:rPr/>
      </w:pPr>
      <w:r>
        <w:rPr>
          <w:rFonts w:cs="Times Armenian" w:ascii="Times Armenian" w:hAnsi="Times Armenian"/>
          <w:sz w:val="21"/>
          <w:szCs w:val="21"/>
          <w:lang w:val="ru-RU"/>
        </w:rPr>
        <w:t>թախիծ</w:t>
      </w:r>
      <w:r>
        <w:rPr>
          <w:rFonts w:cs="Times Armenian" w:ascii="Times Armenian" w:hAnsi="Times Armenian"/>
          <w:i/>
          <w:sz w:val="21"/>
          <w:szCs w:val="21"/>
          <w:lang w:val="ru-RU"/>
        </w:rPr>
        <w:t xml:space="preserve">, </w:t>
      </w:r>
      <w:r>
        <w:rPr>
          <w:rFonts w:cs="Times Armenian" w:ascii="Times Armenian" w:hAnsi="Times Armenian"/>
          <w:sz w:val="21"/>
          <w:szCs w:val="21"/>
          <w:lang w:val="ru-RU"/>
        </w:rPr>
        <w:t>տրտմություն  -</w:t>
      </w:r>
      <w:r>
        <w:rPr>
          <w:rFonts w:cs="Times Armenian" w:ascii="Times Armenian" w:hAnsi="Times Armenian"/>
          <w:i/>
          <w:sz w:val="21"/>
          <w:szCs w:val="21"/>
          <w:lang w:val="ru-RU"/>
        </w:rPr>
        <w:t xml:space="preserve"> անհավեսութին, բեհավեսութին, դիլխորութին</w:t>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նըվեր</w:t>
      </w:r>
      <w:r>
        <w:rPr>
          <w:rFonts w:cs="Times Armenian" w:ascii="Times Armenian" w:hAnsi="Times Armenian"/>
          <w:i/>
          <w:sz w:val="21"/>
          <w:szCs w:val="21"/>
          <w:lang w:val="ru-RU"/>
        </w:rPr>
        <w:t xml:space="preserve"> - փեշքեշ, բախշիշ</w:t>
      </w:r>
    </w:p>
    <w:p>
      <w:pPr>
        <w:pStyle w:val="Normal"/>
        <w:ind w:firstLine="360"/>
        <w:jc w:val="both"/>
        <w:rPr/>
      </w:pPr>
      <w:r>
        <w:rPr>
          <w:rFonts w:cs="Times Armenian" w:ascii="Times Armenian" w:hAnsi="Times Armenian"/>
          <w:sz w:val="21"/>
          <w:szCs w:val="21"/>
          <w:lang w:val="ru-RU"/>
        </w:rPr>
        <w:t>վեհափառ</w:t>
      </w:r>
      <w:r>
        <w:rPr>
          <w:rFonts w:cs="Times Armenian" w:ascii="Times Armenian" w:hAnsi="Times Armenian"/>
          <w:i/>
          <w:sz w:val="21"/>
          <w:szCs w:val="21"/>
          <w:lang w:val="ru-RU"/>
        </w:rPr>
        <w:t xml:space="preserve"> – (ասվում էր մենակ կաթողիկոսին)</w:t>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դայակ</w:t>
      </w:r>
      <w:r>
        <w:rPr>
          <w:rFonts w:cs="Times Armenian" w:ascii="Times Armenian" w:hAnsi="Times Armenian"/>
          <w:i/>
          <w:sz w:val="21"/>
          <w:szCs w:val="21"/>
          <w:lang w:val="ru-RU"/>
        </w:rPr>
        <w:t xml:space="preserve"> – </w:t>
      </w:r>
      <w:r>
        <w:rPr>
          <w:rFonts w:cs="Times Armenian" w:ascii="Times Armenian" w:hAnsi="Times Armenian"/>
          <w:sz w:val="21"/>
          <w:szCs w:val="21"/>
          <w:lang w:val="ru-RU"/>
        </w:rPr>
        <w:t>(չկար)</w:t>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մանուկ</w:t>
      </w:r>
      <w:r>
        <w:rPr>
          <w:rFonts w:cs="Times Armenian" w:ascii="Times Armenian" w:hAnsi="Times Armenian"/>
          <w:i/>
          <w:sz w:val="21"/>
          <w:szCs w:val="21"/>
          <w:lang w:val="ru-RU"/>
        </w:rPr>
        <w:t xml:space="preserve"> – քյորփա, էրեխա</w:t>
      </w:r>
    </w:p>
    <w:p>
      <w:pPr>
        <w:pStyle w:val="Normal"/>
        <w:ind w:firstLine="360"/>
        <w:jc w:val="both"/>
        <w:rPr/>
      </w:pPr>
      <w:r>
        <w:rPr>
          <w:rFonts w:cs="Times Armenian" w:ascii="Times Armenian" w:hAnsi="Times Armenian"/>
          <w:sz w:val="21"/>
          <w:szCs w:val="21"/>
          <w:lang w:val="ru-RU"/>
        </w:rPr>
        <w:t>այնժամ</w:t>
      </w:r>
      <w:r>
        <w:rPr>
          <w:rFonts w:cs="Times Armenian" w:ascii="Times Armenian" w:hAnsi="Times Armenian"/>
          <w:i/>
          <w:sz w:val="21"/>
          <w:szCs w:val="21"/>
          <w:lang w:val="ru-RU"/>
        </w:rPr>
        <w:t xml:space="preserve"> - էն վախտ, էն սհաթին </w:t>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lang w:val="ru-RU"/>
        </w:rPr>
        <w:t xml:space="preserve">հանգիստ - </w:t>
      </w:r>
      <w:r>
        <w:rPr>
          <w:rFonts w:cs="Times Armenian" w:ascii="Times Armenian" w:hAnsi="Times Armenian"/>
          <w:i/>
          <w:sz w:val="21"/>
          <w:szCs w:val="21"/>
          <w:lang w:val="ru-RU"/>
        </w:rPr>
        <w:t>դինջ (կամ սրա պես մի բան</w:t>
      </w:r>
      <w:r>
        <w:rPr>
          <w:rFonts w:cs="Times Armenian" w:ascii="Times Armenian" w:hAnsi="Times Armenian"/>
          <w:sz w:val="21"/>
          <w:szCs w:val="21"/>
          <w:lang w:val="ru-RU"/>
        </w:rPr>
        <w:t>)</w:t>
      </w:r>
    </w:p>
    <w:p>
      <w:pPr>
        <w:pStyle w:val="Normal"/>
        <w:ind w:firstLine="360"/>
        <w:jc w:val="both"/>
        <w:rPr/>
      </w:pPr>
      <w:r>
        <w:rPr>
          <w:rFonts w:cs="Times Armenian" w:ascii="Times Armenian" w:hAnsi="Times Armenian"/>
          <w:sz w:val="21"/>
          <w:szCs w:val="21"/>
          <w:lang w:val="ru-RU"/>
        </w:rPr>
        <w:t>ականջ</w:t>
      </w:r>
      <w:r>
        <w:rPr>
          <w:rFonts w:cs="Times Armenian" w:ascii="Times Armenian" w:hAnsi="Times Armenian"/>
          <w:i/>
          <w:sz w:val="21"/>
          <w:szCs w:val="21"/>
          <w:lang w:val="ru-RU"/>
        </w:rPr>
        <w:t xml:space="preserve"> - անգաճ</w:t>
      </w:r>
    </w:p>
    <w:p>
      <w:pPr>
        <w:pStyle w:val="Normal"/>
        <w:ind w:firstLine="360"/>
        <w:jc w:val="both"/>
        <w:rPr/>
      </w:pPr>
      <w:r>
        <w:rPr>
          <w:rFonts w:cs="Times Armenian" w:ascii="Times Armenian" w:hAnsi="Times Armenian"/>
          <w:sz w:val="21"/>
          <w:szCs w:val="21"/>
          <w:lang w:val="ru-RU"/>
        </w:rPr>
        <w:t>թաքուն</w:t>
      </w:r>
      <w:r>
        <w:rPr>
          <w:rFonts w:cs="Times Armenian" w:ascii="Times Armenian" w:hAnsi="Times Armenian"/>
          <w:i/>
          <w:sz w:val="21"/>
          <w:szCs w:val="21"/>
          <w:lang w:val="ru-RU"/>
        </w:rPr>
        <w:t xml:space="preserve"> - գողտի, գողտուկ</w:t>
      </w:r>
    </w:p>
    <w:p>
      <w:pPr>
        <w:pStyle w:val="Normal"/>
        <w:ind w:firstLine="360"/>
        <w:jc w:val="both"/>
        <w:rPr/>
      </w:pPr>
      <w:r>
        <w:rPr>
          <w:rFonts w:cs="Times Armenian" w:ascii="Times Armenian" w:hAnsi="Times Armenian"/>
          <w:sz w:val="21"/>
          <w:szCs w:val="21"/>
          <w:lang w:val="ru-RU"/>
        </w:rPr>
        <w:t>ձև</w:t>
      </w:r>
      <w:r>
        <w:rPr>
          <w:rFonts w:cs="Times Armenian" w:ascii="Times Armenian" w:hAnsi="Times Armenian"/>
          <w:i/>
          <w:sz w:val="21"/>
          <w:szCs w:val="21"/>
          <w:lang w:val="ru-RU"/>
        </w:rPr>
        <w:t xml:space="preserve"> - սամթ</w:t>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ոգևորություն</w:t>
      </w:r>
      <w:r>
        <w:rPr>
          <w:rFonts w:cs="Times Armenian" w:ascii="Times Armenian" w:hAnsi="Times Armenian"/>
          <w:i/>
          <w:sz w:val="21"/>
          <w:szCs w:val="21"/>
          <w:lang w:val="ru-RU"/>
        </w:rPr>
        <w:t xml:space="preserve"> – </w:t>
      </w:r>
      <w:r>
        <w:rPr>
          <w:rFonts w:cs="Times Armenian" w:ascii="Times Armenian" w:hAnsi="Times Armenian"/>
          <w:sz w:val="21"/>
          <w:szCs w:val="21"/>
          <w:lang w:val="ru-RU"/>
        </w:rPr>
        <w:t>(?)</w:t>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lang w:val="ru-RU"/>
        </w:rPr>
        <w:t xml:space="preserve">հայրենիք – </w:t>
      </w:r>
      <w:r>
        <w:rPr>
          <w:rFonts w:cs="Times Armenian" w:ascii="Times Armenian" w:hAnsi="Times Armenian"/>
          <w:i/>
          <w:sz w:val="21"/>
          <w:szCs w:val="21"/>
          <w:lang w:val="ru-RU"/>
        </w:rPr>
        <w:t>վաթան</w:t>
      </w:r>
    </w:p>
    <w:p>
      <w:pPr>
        <w:pStyle w:val="Normal"/>
        <w:ind w:firstLine="360"/>
        <w:jc w:val="both"/>
        <w:rPr/>
      </w:pPr>
      <w:r>
        <w:rPr>
          <w:rFonts w:cs="Times Armenian" w:ascii="Times Armenian" w:hAnsi="Times Armenian"/>
          <w:sz w:val="21"/>
          <w:szCs w:val="21"/>
          <w:lang w:val="ru-RU"/>
        </w:rPr>
        <w:t xml:space="preserve">հեգ - </w:t>
      </w:r>
      <w:r>
        <w:rPr>
          <w:rFonts w:cs="Times Armenian" w:ascii="Times Armenian" w:hAnsi="Times Armenian"/>
          <w:i/>
          <w:sz w:val="21"/>
          <w:szCs w:val="21"/>
          <w:lang w:val="ru-RU"/>
        </w:rPr>
        <w:t>խեղճուկրակ</w:t>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հզոր</w:t>
      </w:r>
      <w:r>
        <w:rPr>
          <w:rFonts w:cs="Times Armenian" w:ascii="Times Armenian" w:hAnsi="Times Armenian"/>
          <w:i/>
          <w:sz w:val="21"/>
          <w:szCs w:val="21"/>
          <w:lang w:val="ru-RU"/>
        </w:rPr>
        <w:t xml:space="preserve"> – ղվաթով, ուժով, թափով</w:t>
      </w:r>
    </w:p>
    <w:p>
      <w:pPr>
        <w:pStyle w:val="Normal"/>
        <w:ind w:firstLine="360"/>
        <w:jc w:val="both"/>
        <w:rPr/>
      </w:pPr>
      <w:r>
        <w:rPr>
          <w:rFonts w:cs="Times Armenian" w:ascii="Times Armenian" w:hAnsi="Times Armenian"/>
          <w:sz w:val="21"/>
          <w:szCs w:val="21"/>
          <w:lang w:val="ru-RU"/>
        </w:rPr>
        <w:t xml:space="preserve">քեզ մոտ </w:t>
      </w:r>
      <w:r>
        <w:rPr>
          <w:rFonts w:cs="Times Armenian" w:ascii="Times Armenian" w:hAnsi="Times Armenian"/>
          <w:i/>
          <w:sz w:val="21"/>
          <w:szCs w:val="21"/>
          <w:lang w:val="ru-RU"/>
        </w:rPr>
        <w:t>– քու մոտ</w:t>
      </w:r>
    </w:p>
    <w:p>
      <w:pPr>
        <w:pStyle w:val="Normal"/>
        <w:ind w:firstLine="360"/>
        <w:jc w:val="both"/>
        <w:rPr/>
      </w:pPr>
      <w:r>
        <w:rPr>
          <w:rFonts w:cs="Times Armenian" w:ascii="Times Armenian" w:hAnsi="Times Armenian"/>
          <w:sz w:val="21"/>
          <w:szCs w:val="21"/>
          <w:lang w:val="ru-RU"/>
        </w:rPr>
        <w:t>բայց</w:t>
      </w:r>
      <w:r>
        <w:rPr>
          <w:rFonts w:cs="Times Armenian" w:ascii="Times Armenian" w:hAnsi="Times Armenian"/>
          <w:i/>
          <w:sz w:val="21"/>
          <w:szCs w:val="21"/>
          <w:lang w:val="ru-RU"/>
        </w:rPr>
        <w:t xml:space="preserve"> - ամա</w:t>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քո ծաղիկներին</w:t>
      </w:r>
      <w:r>
        <w:rPr>
          <w:rFonts w:cs="Times Armenian" w:ascii="Times Armenian" w:hAnsi="Times Armenian"/>
          <w:i/>
          <w:sz w:val="21"/>
          <w:szCs w:val="21"/>
          <w:lang w:val="ru-RU"/>
        </w:rPr>
        <w:t xml:space="preserve"> – քու լալաներին</w:t>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lang w:val="ru-RU"/>
        </w:rPr>
        <w:t xml:space="preserve">ծաղիկ – </w:t>
      </w:r>
      <w:r>
        <w:rPr>
          <w:rFonts w:cs="Times Armenian" w:ascii="Times Armenian" w:hAnsi="Times Armenian"/>
          <w:i/>
          <w:sz w:val="21"/>
          <w:szCs w:val="21"/>
          <w:lang w:val="ru-RU"/>
        </w:rPr>
        <w:t>լալա</w:t>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հեծություն</w:t>
      </w:r>
      <w:r>
        <w:rPr>
          <w:rFonts w:cs="Times Armenian" w:ascii="Times Armenian" w:hAnsi="Times Armenian"/>
          <w:i/>
          <w:sz w:val="21"/>
          <w:szCs w:val="21"/>
          <w:lang w:val="ru-RU"/>
        </w:rPr>
        <w:t xml:space="preserve"> – սուգ ու շիվան(?)</w:t>
      </w:r>
    </w:p>
    <w:p>
      <w:pPr>
        <w:pStyle w:val="Normal"/>
        <w:ind w:firstLine="360"/>
        <w:jc w:val="both"/>
        <w:rPr/>
      </w:pPr>
      <w:r>
        <w:rPr>
          <w:rFonts w:cs="Times Armenian" w:ascii="Times Armenian" w:hAnsi="Times Armenian"/>
          <w:sz w:val="21"/>
          <w:szCs w:val="21"/>
          <w:lang w:val="ru-RU"/>
        </w:rPr>
        <w:t>հառաչանք</w:t>
      </w:r>
      <w:r>
        <w:rPr>
          <w:rFonts w:cs="Times Armenian" w:ascii="Times Armenian" w:hAnsi="Times Armenian"/>
          <w:i/>
          <w:sz w:val="21"/>
          <w:szCs w:val="21"/>
          <w:lang w:val="ru-RU"/>
        </w:rPr>
        <w:t xml:space="preserve"> - ա՜խ ու վա՜խ, հոգոց հանելը</w:t>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անդունդ</w:t>
      </w:r>
      <w:r>
        <w:rPr>
          <w:rFonts w:cs="Times Armenian" w:ascii="Times Armenian" w:hAnsi="Times Armenian"/>
          <w:i/>
          <w:sz w:val="21"/>
          <w:szCs w:val="21"/>
          <w:lang w:val="ru-RU"/>
        </w:rPr>
        <w:t xml:space="preserve"> - շատ խոր ձոր</w:t>
      </w:r>
    </w:p>
    <w:p>
      <w:pPr>
        <w:pStyle w:val="Normal"/>
        <w:ind w:firstLine="360"/>
        <w:jc w:val="both"/>
        <w:rPr/>
      </w:pPr>
      <w:r>
        <w:rPr>
          <w:rFonts w:cs="Times Armenian" w:ascii="Times Armenian" w:hAnsi="Times Armenian"/>
          <w:sz w:val="21"/>
          <w:szCs w:val="21"/>
          <w:lang w:val="ru-RU"/>
        </w:rPr>
        <w:t>խորունկ վերքեր</w:t>
      </w:r>
      <w:r>
        <w:rPr>
          <w:rFonts w:cs="Times Armenian" w:ascii="Times Armenian" w:hAnsi="Times Armenian"/>
          <w:i/>
          <w:sz w:val="21"/>
          <w:szCs w:val="21"/>
          <w:lang w:val="ru-RU"/>
        </w:rPr>
        <w:t xml:space="preserve"> - փիս յարաներ</w:t>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հարված</w:t>
      </w:r>
      <w:r>
        <w:rPr>
          <w:rFonts w:cs="Times Armenian" w:ascii="Times Armenian" w:hAnsi="Times Armenian"/>
          <w:i/>
          <w:sz w:val="21"/>
          <w:szCs w:val="21"/>
          <w:lang w:val="ru-RU"/>
        </w:rPr>
        <w:t xml:space="preserve"> – դմբուզ, քոթակ(?)</w:t>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հետք</w:t>
      </w:r>
      <w:r>
        <w:rPr>
          <w:rFonts w:cs="Times Armenian" w:ascii="Times Armenian" w:hAnsi="Times Armenian"/>
          <w:i/>
          <w:sz w:val="21"/>
          <w:szCs w:val="21"/>
          <w:lang w:val="ru-RU"/>
        </w:rPr>
        <w:t xml:space="preserve"> – ըռադ, իզ</w:t>
      </w:r>
    </w:p>
    <w:p>
      <w:pPr>
        <w:pStyle w:val="Normal"/>
        <w:ind w:firstLine="360"/>
        <w:jc w:val="both"/>
        <w:rPr/>
      </w:pPr>
      <w:r>
        <w:rPr>
          <w:rFonts w:cs="Times Armenian" w:ascii="Times Armenian" w:hAnsi="Times Armenian"/>
          <w:sz w:val="21"/>
          <w:szCs w:val="21"/>
          <w:lang w:val="ru-RU"/>
        </w:rPr>
        <w:t>խոսեցեք</w:t>
      </w:r>
      <w:r>
        <w:rPr>
          <w:rFonts w:cs="Times Armenian" w:ascii="Times Armenian" w:hAnsi="Times Armenian"/>
          <w:i/>
          <w:sz w:val="21"/>
          <w:szCs w:val="21"/>
          <w:lang w:val="ru-RU"/>
        </w:rPr>
        <w:t xml:space="preserve"> – խոսեք</w:t>
      </w:r>
    </w:p>
    <w:p>
      <w:pPr>
        <w:pStyle w:val="Normal"/>
        <w:ind w:firstLine="360"/>
        <w:jc w:val="both"/>
        <w:rPr/>
      </w:pPr>
      <w:r>
        <w:rPr>
          <w:rFonts w:cs="Times Armenian" w:ascii="Times Armenian" w:hAnsi="Times Armenian"/>
          <w:sz w:val="21"/>
          <w:szCs w:val="21"/>
          <w:lang w:val="ru-RU"/>
        </w:rPr>
        <w:t>պատմեցեք</w:t>
      </w:r>
      <w:r>
        <w:rPr>
          <w:rFonts w:cs="Times Armenian" w:ascii="Times Armenian" w:hAnsi="Times Armenian"/>
          <w:i/>
          <w:sz w:val="21"/>
          <w:szCs w:val="21"/>
          <w:lang w:val="ru-RU"/>
        </w:rPr>
        <w:t xml:space="preserve"> – պատմեք</w:t>
      </w:r>
    </w:p>
    <w:p>
      <w:pPr>
        <w:pStyle w:val="Normal"/>
        <w:ind w:firstLine="360"/>
        <w:jc w:val="both"/>
        <w:rPr/>
      </w:pPr>
      <w:r>
        <w:rPr>
          <w:rFonts w:cs="Times Armenian" w:ascii="Times Armenian" w:hAnsi="Times Armenian"/>
          <w:sz w:val="21"/>
          <w:szCs w:val="21"/>
          <w:lang w:val="ru-RU"/>
        </w:rPr>
        <w:t>եկեք - էկեք</w:t>
      </w:r>
    </w:p>
    <w:p>
      <w:pPr>
        <w:pStyle w:val="Normal"/>
        <w:ind w:firstLine="360"/>
        <w:jc w:val="both"/>
        <w:rPr/>
      </w:pPr>
      <w:r>
        <w:rPr>
          <w:rFonts w:cs="Times Armenian" w:ascii="Times Armenian" w:hAnsi="Times Armenian"/>
          <w:sz w:val="21"/>
          <w:szCs w:val="21"/>
          <w:lang w:val="ru-RU"/>
        </w:rPr>
        <w:t>չափվեցեք</w:t>
      </w:r>
      <w:r>
        <w:rPr>
          <w:rFonts w:cs="Times Armenian" w:ascii="Times Armenian" w:hAnsi="Times Armenian"/>
          <w:i/>
          <w:sz w:val="21"/>
          <w:szCs w:val="21"/>
          <w:lang w:val="ru-RU"/>
        </w:rPr>
        <w:t xml:space="preserve"> – չափվեք</w:t>
      </w:r>
    </w:p>
    <w:p>
      <w:pPr>
        <w:pStyle w:val="Normal"/>
        <w:ind w:firstLine="360"/>
        <w:jc w:val="both"/>
        <w:rPr/>
      </w:pPr>
      <w:r>
        <w:rPr>
          <w:rFonts w:cs="Times Armenian" w:ascii="Times Armenian" w:hAnsi="Times Armenian"/>
          <w:sz w:val="21"/>
          <w:szCs w:val="21"/>
          <w:lang w:val="ru-RU"/>
        </w:rPr>
        <w:t>տեսնեմ</w:t>
      </w:r>
      <w:r>
        <w:rPr>
          <w:rFonts w:cs="Times Armenian" w:ascii="Times Armenian" w:hAnsi="Times Armenian"/>
          <w:i/>
          <w:sz w:val="21"/>
          <w:szCs w:val="21"/>
          <w:lang w:val="ru-RU"/>
        </w:rPr>
        <w:t xml:space="preserve"> – տենամ</w:t>
      </w:r>
    </w:p>
    <w:p>
      <w:pPr>
        <w:pStyle w:val="Normal"/>
        <w:ind w:firstLine="360"/>
        <w:jc w:val="both"/>
        <w:rPr/>
      </w:pPr>
      <w:r>
        <w:rPr>
          <w:rFonts w:cs="Times Armenian" w:ascii="Times Armenian" w:hAnsi="Times Armenian"/>
          <w:sz w:val="21"/>
          <w:szCs w:val="21"/>
          <w:lang w:val="ru-RU"/>
        </w:rPr>
        <w:t xml:space="preserve">ուզում եմ երգել - </w:t>
      </w:r>
      <w:r>
        <w:rPr>
          <w:rFonts w:cs="Times Armenian" w:ascii="Times Armenian" w:hAnsi="Times Armenian"/>
          <w:i/>
          <w:sz w:val="21"/>
          <w:szCs w:val="21"/>
          <w:lang w:val="ru-RU"/>
        </w:rPr>
        <w:t>ուզում եմ երգեմ</w:t>
      </w:r>
      <w:r>
        <w:rPr>
          <w:rFonts w:cs="Times Armenian" w:ascii="Times Armenian" w:hAnsi="Times Armenian"/>
          <w:sz w:val="21"/>
          <w:szCs w:val="21"/>
          <w:lang w:val="ru-RU"/>
        </w:rPr>
        <w:t xml:space="preserve"> </w:t>
      </w:r>
      <w:r>
        <w:rPr>
          <w:rFonts w:cs="Times Armenian" w:ascii="Times Armenian" w:hAnsi="Times Armenian"/>
          <w:i/>
          <w:sz w:val="21"/>
          <w:szCs w:val="21"/>
          <w:lang w:val="ru-RU"/>
        </w:rPr>
        <w:t>(ձախ կողմինը ռուսիզմ է)</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rFonts w:ascii="Times Armenian" w:hAnsi="Times Armenian" w:cs="Times Armenian"/>
          <w:b/>
          <w:i/>
          <w:i/>
          <w:sz w:val="21"/>
          <w:szCs w:val="21"/>
          <w:lang w:val="ru-RU"/>
        </w:rPr>
      </w:pPr>
      <w:r>
        <w:rPr>
          <w:rFonts w:cs="Times Armenian" w:ascii="Times Armenian" w:hAnsi="Times Armenian"/>
          <w:sz w:val="21"/>
          <w:szCs w:val="21"/>
          <w:lang w:val="ru-RU"/>
        </w:rPr>
        <w:t xml:space="preserve">Իհարկե, հնարավոր է, որ այս ցուցակի մեջ մի քանի մանր-մունր սխալ կամ վրիպակ լինի, որովհետև սրանք հիշելով եմ բերում: </w:t>
      </w:r>
    </w:p>
    <w:p>
      <w:pPr>
        <w:pStyle w:val="Normal"/>
        <w:spacing w:lineRule="exact" w:line="240"/>
        <w:ind w:firstLine="357"/>
        <w:jc w:val="both"/>
        <w:rPr>
          <w:rFonts w:ascii="Times Armenian" w:hAnsi="Times Armenian" w:cs="Times Armenian"/>
          <w:b/>
          <w:i/>
          <w:i/>
          <w:sz w:val="21"/>
          <w:szCs w:val="21"/>
          <w:lang w:val="ru-RU"/>
        </w:rPr>
      </w:pPr>
      <w:r>
        <w:rPr>
          <w:rFonts w:cs="Times Armenian" w:ascii="Times Armenian" w:hAnsi="Times Armenian"/>
          <w:sz w:val="21"/>
          <w:szCs w:val="21"/>
          <w:lang w:val="ru-RU"/>
        </w:rPr>
        <w:t>Հետո Թումանյանը, ինչքան կարող էր, ազատվեց Հյուսիսափայլի սքո</w:t>
        <w:softHyphen/>
        <w:t>լաս</w:t>
        <w:softHyphen/>
        <w:t>տիկական ազդեցությունից, ու մեծ մասամբ գործածում էր կենդանի, «խո</w:t>
        <w:softHyphen/>
        <w:t>սակ</w:t>
        <w:softHyphen/>
        <w:t>ցա</w:t>
        <w:softHyphen/>
        <w:softHyphen/>
        <w:t>կան» լեզուն, որովհետև</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կենդանի, «խոսակցական» լեզուն շատ ավելի դի</w:t>
        <w:softHyphen/>
        <w:t>պուկ ու շատ ավելի մտերմիկ է, ու սրա բառերն էլ շատ ավելի կարճ են ու հարմար, ինչ էլ որ մաքրամոլներն ասեն: Ու Թումանյանն իր լավագույն ար</w:t>
        <w:softHyphen/>
        <w:t>ձակ գործերը հենց այդ «խոսակցական» լեզվով է գրել:</w:t>
      </w:r>
    </w:p>
    <w:p>
      <w:pPr>
        <w:pStyle w:val="Normal"/>
        <w:ind w:firstLine="360"/>
        <w:jc w:val="center"/>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48"/>
        <w:jc w:val="both"/>
        <w:rPr>
          <w:rFonts w:ascii="Times Armenian" w:hAnsi="Times Armenian" w:cs="Times Armenian"/>
          <w:sz w:val="21"/>
          <w:szCs w:val="21"/>
          <w:lang w:val="ru-RU"/>
        </w:rPr>
      </w:pPr>
      <w:r>
        <w:rPr>
          <w:rFonts w:cs="Times Armenian" w:ascii="Times Armenian" w:hAnsi="Times Armenian"/>
          <w:sz w:val="21"/>
          <w:szCs w:val="21"/>
          <w:lang w:val="ru-RU"/>
        </w:rPr>
        <w:t xml:space="preserve">Հիմա էլ եմ բերում նույն ոտանավորը, ոնց որ Թումանյանը </w:t>
      </w:r>
      <w:r>
        <w:rPr>
          <w:rFonts w:cs="Times Armenian" w:ascii="Times Armenian" w:hAnsi="Times Armenian"/>
          <w:sz w:val="21"/>
          <w:szCs w:val="21"/>
        </w:rPr>
        <w:t>h</w:t>
      </w:r>
      <w:r>
        <w:rPr>
          <w:rFonts w:cs="Times Armenian" w:ascii="Times Armenian" w:hAnsi="Times Armenian"/>
          <w:sz w:val="21"/>
          <w:szCs w:val="21"/>
          <w:lang w:val="ru-RU"/>
        </w:rPr>
        <w:t>ասուն տա</w:t>
        <w:softHyphen/>
        <w:t>րի</w:t>
        <w:softHyphen/>
        <w:softHyphen/>
        <w:t xml:space="preserve">քում կխմբագրեր, </w:t>
      </w:r>
      <w:r>
        <w:rPr>
          <w:rFonts w:cs="Times Armenian" w:ascii="Times Armenian" w:hAnsi="Times Armenian"/>
          <w:b/>
          <w:i/>
          <w:sz w:val="21"/>
          <w:szCs w:val="21"/>
          <w:lang w:val="ru-RU"/>
        </w:rPr>
        <w:t>թե որ հրատարակիչները թողնեին ու Հյուսիսափայլի հաստա</w:t>
        <w:softHyphen/>
        <w:t>տած մոդան էլ չլիներ, ու Թումանյանն էլ  հա</w:t>
        <w:softHyphen/>
        <w:t>սա</w:t>
        <w:softHyphen/>
        <w:t>րակական կարծիքից բոլորո</w:t>
        <w:softHyphen/>
        <w:t>վին չվախենար.</w:t>
      </w:r>
    </w:p>
    <w:p>
      <w:pPr>
        <w:pStyle w:val="Normal"/>
        <w:ind w:start="360" w:hanging="0"/>
        <w:jc w:val="both"/>
        <w:rPr>
          <w:rFonts w:ascii="Times Armenian" w:hAnsi="Times Armenian" w:cs="Times Armenian"/>
          <w:sz w:val="21"/>
          <w:szCs w:val="21"/>
          <w:lang w:val="ru-RU"/>
        </w:rPr>
      </w:pPr>
      <w:r>
        <w:rPr>
          <w:rFonts w:cs="Times Armenian" w:ascii="Times Armenian" w:hAnsi="Times Armenian"/>
          <w:sz w:val="21"/>
          <w:szCs w:val="21"/>
          <w:lang w:val="ru-RU"/>
        </w:rPr>
      </w:r>
    </w:p>
    <w:p>
      <w:pPr>
        <w:pStyle w:val="Normal"/>
        <w:ind w:start="360" w:hanging="0"/>
        <w:jc w:val="both"/>
        <w:rPr/>
      </w:pPr>
      <w:r>
        <w:rPr>
          <w:rFonts w:cs="Times Armenian" w:ascii="Times Armenian" w:hAnsi="Times Armenian"/>
          <w:i/>
          <w:sz w:val="21"/>
          <w:szCs w:val="21"/>
          <w:lang w:val="ru-RU"/>
        </w:rPr>
        <w:t>Լեռնե՜ր, ներշընչված</w:t>
      </w:r>
      <w:r>
        <w:rPr>
          <w:rFonts w:cs="Times Armenian" w:ascii="Times Armenian" w:hAnsi="Times Armenian"/>
          <w:b/>
          <w:i/>
          <w:sz w:val="21"/>
          <w:szCs w:val="21"/>
          <w:lang w:val="ru-RU"/>
        </w:rPr>
        <w:t xml:space="preserve"> է՛լի </w:t>
      </w:r>
      <w:r>
        <w:rPr>
          <w:rFonts w:cs="Times Armenian" w:ascii="Times Armenian" w:hAnsi="Times Armenian"/>
          <w:i/>
          <w:sz w:val="21"/>
          <w:szCs w:val="21"/>
          <w:lang w:val="ru-RU"/>
        </w:rPr>
        <w:t xml:space="preserve"> ձեզանով,</w:t>
      </w:r>
    </w:p>
    <w:p>
      <w:pPr>
        <w:pStyle w:val="Normal"/>
        <w:ind w:firstLine="360"/>
        <w:jc w:val="both"/>
        <w:rPr/>
      </w:pPr>
      <w:r>
        <w:rPr>
          <w:rFonts w:cs="Times Armenian" w:ascii="Times Armenian" w:hAnsi="Times Armenian"/>
          <w:i/>
          <w:sz w:val="21"/>
          <w:szCs w:val="21"/>
          <w:lang w:val="ru-RU"/>
        </w:rPr>
        <w:t>Թընդո՛՛ւմ</w:t>
      </w:r>
      <w:r>
        <w:rPr>
          <w:rFonts w:cs="Times Armenian" w:ascii="Times Armenian" w:hAnsi="Times Armenian"/>
          <w:b/>
          <w:i/>
          <w:sz w:val="21"/>
          <w:szCs w:val="21"/>
          <w:lang w:val="ru-RU"/>
        </w:rPr>
        <w:t xml:space="preserve"> ա  </w:t>
      </w:r>
      <w:r>
        <w:rPr>
          <w:rFonts w:cs="Times Armenian" w:ascii="Times Armenian" w:hAnsi="Times Armenian"/>
          <w:i/>
          <w:sz w:val="21"/>
          <w:szCs w:val="21"/>
          <w:lang w:val="ru-RU"/>
        </w:rPr>
        <w:t xml:space="preserve">հոգիս աշխուժով լցված, </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 xml:space="preserve">Ու ջե՛՛րմ ըղձերըս, բախտից հալածված, </w:t>
      </w:r>
    </w:p>
    <w:p>
      <w:pPr>
        <w:pStyle w:val="Normal"/>
        <w:ind w:firstLine="360"/>
        <w:jc w:val="both"/>
        <w:rPr/>
      </w:pPr>
      <w:r>
        <w:rPr>
          <w:rFonts w:cs="Times Armenian" w:ascii="Times Armenian" w:hAnsi="Times Armenian"/>
          <w:b/>
          <w:i/>
          <w:sz w:val="21"/>
          <w:szCs w:val="21"/>
          <w:lang w:val="ru-RU"/>
        </w:rPr>
        <w:t xml:space="preserve">Ձե՛՛ր </w:t>
      </w:r>
      <w:r>
        <w:rPr>
          <w:rFonts w:cs="Times Armenian" w:ascii="Times Armenian" w:hAnsi="Times Armenian"/>
          <w:i/>
          <w:sz w:val="21"/>
          <w:szCs w:val="21"/>
          <w:lang w:val="ru-RU"/>
        </w:rPr>
        <w:t xml:space="preserve">մոտ են </w:t>
      </w:r>
      <w:r>
        <w:rPr>
          <w:rFonts w:cs="Times Armenian" w:ascii="Times Armenian" w:hAnsi="Times Armenian"/>
          <w:b/>
          <w:i/>
          <w:sz w:val="21"/>
          <w:szCs w:val="21"/>
          <w:lang w:val="ru-RU"/>
        </w:rPr>
        <w:t xml:space="preserve">թռնում </w:t>
      </w:r>
      <w:r>
        <w:rPr>
          <w:rFonts w:cs="Times Armenian" w:ascii="Times Armenian" w:hAnsi="Times Armenian"/>
          <w:i/>
          <w:sz w:val="21"/>
          <w:szCs w:val="21"/>
          <w:lang w:val="ru-RU"/>
        </w:rPr>
        <w:t>հախուռն երամով:</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pPr>
      <w:r>
        <w:rPr>
          <w:rFonts w:cs="Times Armenian" w:ascii="Times Armenian" w:hAnsi="Times Armenian"/>
          <w:i/>
          <w:sz w:val="21"/>
          <w:szCs w:val="21"/>
          <w:lang w:val="ru-RU"/>
        </w:rPr>
        <w:t>Ձե՜զ, ձե՛զ</w:t>
      </w:r>
      <w:r>
        <w:rPr>
          <w:rFonts w:cs="Times Armenian" w:ascii="Times Armenian" w:hAnsi="Times Armenian"/>
          <w:b/>
          <w:i/>
          <w:sz w:val="21"/>
          <w:szCs w:val="21"/>
          <w:lang w:val="ru-RU"/>
        </w:rPr>
        <w:t xml:space="preserve"> </w:t>
      </w:r>
      <w:r>
        <w:rPr>
          <w:rFonts w:cs="Times Armenian" w:ascii="Times Armenian" w:hAnsi="Times Armenian"/>
          <w:i/>
          <w:sz w:val="21"/>
          <w:szCs w:val="21"/>
          <w:lang w:val="ru-RU"/>
        </w:rPr>
        <w:t>վերըստին, ամպամած լեռներ,</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 xml:space="preserve">Կյանքի տխրության ամպերի տակից </w:t>
      </w:r>
    </w:p>
    <w:p>
      <w:pPr>
        <w:pStyle w:val="Normal"/>
        <w:ind w:firstLine="360"/>
        <w:jc w:val="both"/>
        <w:rPr/>
      </w:pPr>
      <w:r>
        <w:rPr>
          <w:rFonts w:cs="Times Armenian" w:ascii="Times Armenian" w:hAnsi="Times Armenian"/>
          <w:i/>
          <w:sz w:val="21"/>
          <w:szCs w:val="21"/>
          <w:lang w:val="ru-RU"/>
        </w:rPr>
        <w:t xml:space="preserve">Ես </w:t>
      </w:r>
      <w:r>
        <w:rPr>
          <w:rFonts w:cs="Times Armenian" w:ascii="Times Armenian" w:hAnsi="Times Armenian"/>
          <w:b/>
          <w:i/>
          <w:sz w:val="21"/>
          <w:szCs w:val="21"/>
          <w:lang w:val="ru-RU"/>
        </w:rPr>
        <w:t>ձե՛՛ն</w:t>
      </w:r>
      <w:r>
        <w:rPr>
          <w:rFonts w:cs="Times Armenian" w:ascii="Times Armenian" w:hAnsi="Times Armenian"/>
          <w:i/>
          <w:sz w:val="21"/>
          <w:szCs w:val="21"/>
          <w:lang w:val="ru-RU"/>
        </w:rPr>
        <w:t xml:space="preserve"> եմ </w:t>
      </w:r>
      <w:r>
        <w:rPr>
          <w:rFonts w:cs="Times Armenian" w:ascii="Times Armenian" w:hAnsi="Times Armenian"/>
          <w:b/>
          <w:i/>
          <w:sz w:val="21"/>
          <w:szCs w:val="21"/>
          <w:lang w:val="ru-RU"/>
        </w:rPr>
        <w:t>տալի</w:t>
      </w:r>
      <w:r>
        <w:rPr>
          <w:rFonts w:cs="Times Armenian" w:ascii="Times Armenian" w:hAnsi="Times Armenian"/>
          <w:i/>
          <w:sz w:val="21"/>
          <w:szCs w:val="21"/>
          <w:lang w:val="ru-RU"/>
        </w:rPr>
        <w:t xml:space="preserve"> ու ծանրաթախիծ</w:t>
      </w:r>
    </w:p>
    <w:p>
      <w:pPr>
        <w:pStyle w:val="Normal"/>
        <w:ind w:firstLine="360"/>
        <w:jc w:val="both"/>
        <w:rPr/>
      </w:pPr>
      <w:r>
        <w:rPr>
          <w:rFonts w:cs="Times Armenian" w:ascii="Times Armenian" w:hAnsi="Times Armenian"/>
          <w:i/>
          <w:sz w:val="21"/>
          <w:szCs w:val="21"/>
          <w:lang w:val="ru-RU"/>
        </w:rPr>
        <w:t xml:space="preserve">Հոգուս </w:t>
      </w:r>
      <w:r>
        <w:rPr>
          <w:rFonts w:cs="Times Armenian" w:ascii="Times Armenian" w:hAnsi="Times Armenian"/>
          <w:b/>
          <w:i/>
          <w:sz w:val="21"/>
          <w:szCs w:val="21"/>
          <w:lang w:val="ru-RU"/>
        </w:rPr>
        <w:t>ձեները</w:t>
      </w:r>
      <w:r>
        <w:rPr>
          <w:rFonts w:cs="Times Armenian" w:ascii="Times Armenian" w:hAnsi="Times Armenian"/>
          <w:i/>
          <w:sz w:val="21"/>
          <w:szCs w:val="21"/>
          <w:lang w:val="ru-RU"/>
        </w:rPr>
        <w:t xml:space="preserve"> ձե</w:t>
      </w:r>
      <w:r>
        <w:rPr>
          <w:rFonts w:cs="Times Armenian" w:ascii="Times Armenian" w:hAnsi="Times Armenian"/>
          <w:b/>
          <w:i/>
          <w:sz w:val="21"/>
          <w:szCs w:val="21"/>
          <w:lang w:val="ru-RU"/>
        </w:rPr>
        <w:t>՛՛</w:t>
      </w:r>
      <w:r>
        <w:rPr>
          <w:rFonts w:cs="Times Armenian" w:ascii="Times Armenian" w:hAnsi="Times Armenian"/>
          <w:i/>
          <w:sz w:val="21"/>
          <w:szCs w:val="21"/>
          <w:lang w:val="ru-RU"/>
        </w:rPr>
        <w:t>զ բերում նըվեր:</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b/>
          <w:i/>
          <w:sz w:val="21"/>
          <w:szCs w:val="21"/>
          <w:lang w:val="ru-RU"/>
        </w:rPr>
        <w:t>Քո՛ւ</w:t>
      </w:r>
      <w:r>
        <w:rPr>
          <w:rFonts w:cs="Times Armenian" w:ascii="Times Armenian" w:hAnsi="Times Armenian"/>
          <w:i/>
          <w:sz w:val="21"/>
          <w:szCs w:val="21"/>
          <w:lang w:val="ru-RU"/>
        </w:rPr>
        <w:t xml:space="preserve"> մոտ եմ </w:t>
      </w:r>
      <w:r>
        <w:rPr>
          <w:rFonts w:cs="Times Armenian" w:ascii="Times Armenian" w:hAnsi="Times Armenian"/>
          <w:b/>
          <w:i/>
          <w:sz w:val="21"/>
          <w:szCs w:val="21"/>
          <w:lang w:val="ru-RU"/>
        </w:rPr>
        <w:t>գալի,</w:t>
      </w:r>
      <w:r>
        <w:rPr>
          <w:rFonts w:cs="Times Armenian" w:ascii="Times Armenian" w:hAnsi="Times Armenian"/>
          <w:i/>
          <w:sz w:val="21"/>
          <w:szCs w:val="21"/>
          <w:lang w:val="ru-RU"/>
        </w:rPr>
        <w:t xml:space="preserve"> իմ հի՜ն տրտմություն,</w:t>
      </w:r>
    </w:p>
    <w:p>
      <w:pPr>
        <w:pStyle w:val="Normal"/>
        <w:ind w:firstLine="360"/>
        <w:jc w:val="both"/>
        <w:rPr/>
      </w:pPr>
      <w:r>
        <w:rPr>
          <w:rFonts w:cs="Times Armenian" w:ascii="Times Armenian" w:hAnsi="Times Armenian"/>
          <w:i/>
          <w:sz w:val="21"/>
          <w:szCs w:val="21"/>
          <w:lang w:val="ru-RU"/>
        </w:rPr>
        <w:t xml:space="preserve">Վեհափառ դայակ </w:t>
      </w:r>
      <w:r>
        <w:rPr>
          <w:rFonts w:cs="Times Armenian" w:ascii="Times Armenian" w:hAnsi="Times Armenian"/>
          <w:b/>
          <w:i/>
          <w:sz w:val="21"/>
          <w:szCs w:val="21"/>
          <w:lang w:val="ru-RU"/>
        </w:rPr>
        <w:t>էն հին</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օրերի</w:t>
      </w:r>
      <w:r>
        <w:rPr>
          <w:rFonts w:cs="Times Armenian" w:ascii="Times Armenian" w:hAnsi="Times Armenian"/>
          <w:i/>
          <w:sz w:val="21"/>
          <w:szCs w:val="21"/>
          <w:lang w:val="ru-RU"/>
        </w:rPr>
        <w:t>,</w:t>
      </w:r>
    </w:p>
    <w:p>
      <w:pPr>
        <w:pStyle w:val="Normal"/>
        <w:ind w:firstLine="360"/>
        <w:jc w:val="both"/>
        <w:rPr>
          <w:rFonts w:ascii="Times Armenian" w:hAnsi="Times Armenian" w:cs="Times Armenian"/>
          <w:i/>
          <w:i/>
          <w:sz w:val="21"/>
          <w:szCs w:val="21"/>
          <w:lang w:val="ru-RU"/>
        </w:rPr>
      </w:pPr>
      <w:r>
        <w:rPr>
          <w:rFonts w:cs="Times Armenian" w:ascii="Times Armenian" w:hAnsi="Times Armenian"/>
          <w:b/>
          <w:i/>
          <w:sz w:val="21"/>
          <w:szCs w:val="21"/>
          <w:lang w:val="ru-RU"/>
        </w:rPr>
        <w:t xml:space="preserve">Է՛ն ժամ </w:t>
      </w:r>
      <w:r>
        <w:rPr>
          <w:rFonts w:cs="Times Armenian" w:ascii="Times Armenian" w:hAnsi="Times Armenian"/>
          <w:i/>
          <w:sz w:val="21"/>
          <w:szCs w:val="21"/>
          <w:lang w:val="ru-RU"/>
        </w:rPr>
        <w:t xml:space="preserve">է՛՛լ չէիր ինձ հանգիստ </w:t>
      </w:r>
      <w:r>
        <w:rPr>
          <w:rFonts w:cs="Times Armenian" w:ascii="Times Armenian" w:hAnsi="Times Armenian"/>
          <w:b/>
          <w:i/>
          <w:sz w:val="21"/>
          <w:szCs w:val="21"/>
          <w:lang w:val="ru-RU"/>
        </w:rPr>
        <w:t>տալի`</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Սրտիս ականջին խոսելով թաքուն...</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Ո՜վ, որ կանչում ես գիշեր ու ցերեկ</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Հազար ցավերով, հազար ձևերով,–</w:t>
      </w:r>
    </w:p>
    <w:p>
      <w:pPr>
        <w:pStyle w:val="Normal"/>
        <w:ind w:firstLine="360"/>
        <w:jc w:val="both"/>
        <w:rPr/>
      </w:pPr>
      <w:r>
        <w:rPr>
          <w:rFonts w:cs="Times Armenian" w:ascii="Times Armenian" w:hAnsi="Times Armenian"/>
          <w:i/>
          <w:sz w:val="21"/>
          <w:szCs w:val="21"/>
          <w:lang w:val="ru-RU"/>
        </w:rPr>
        <w:t>Ոգևորության հզո</w:t>
      </w:r>
      <w:r>
        <w:rPr>
          <w:rFonts w:cs="Times Armenian" w:ascii="Times Armenian" w:hAnsi="Times Armenian"/>
          <w:b/>
          <w:i/>
          <w:sz w:val="21"/>
          <w:szCs w:val="21"/>
          <w:lang w:val="ru-RU"/>
        </w:rPr>
        <w:t>՛՛</w:t>
      </w:r>
      <w:r>
        <w:rPr>
          <w:rFonts w:cs="Times Armenian" w:ascii="Times Armenian" w:hAnsi="Times Armenian"/>
          <w:i/>
          <w:sz w:val="21"/>
          <w:szCs w:val="21"/>
          <w:lang w:val="ru-RU"/>
        </w:rPr>
        <w:t>ր թևերով</w:t>
      </w:r>
    </w:p>
    <w:p>
      <w:pPr>
        <w:pStyle w:val="Normal"/>
        <w:ind w:firstLine="360"/>
        <w:jc w:val="both"/>
        <w:rPr/>
      </w:pPr>
      <w:r>
        <w:rPr>
          <w:rFonts w:cs="Times Armenian" w:ascii="Times Armenian" w:hAnsi="Times Armenian"/>
          <w:b/>
          <w:i/>
          <w:sz w:val="21"/>
          <w:szCs w:val="21"/>
          <w:lang w:val="ru-RU"/>
        </w:rPr>
        <w:t>Քո՛՛ւ</w:t>
      </w:r>
      <w:r>
        <w:rPr>
          <w:rFonts w:cs="Times Armenian" w:ascii="Times Armenian" w:hAnsi="Times Armenian"/>
          <w:i/>
          <w:sz w:val="21"/>
          <w:szCs w:val="21"/>
          <w:lang w:val="ru-RU"/>
        </w:rPr>
        <w:t xml:space="preserve"> մոտ եմ </w:t>
      </w:r>
      <w:r>
        <w:rPr>
          <w:rFonts w:cs="Times Armenian" w:ascii="Times Armenian" w:hAnsi="Times Armenian"/>
          <w:b/>
          <w:i/>
          <w:sz w:val="21"/>
          <w:szCs w:val="21"/>
          <w:lang w:val="ru-RU"/>
        </w:rPr>
        <w:t>գալի,</w:t>
      </w:r>
      <w:r>
        <w:rPr>
          <w:rFonts w:cs="Times Armenian" w:ascii="Times Armenian" w:hAnsi="Times Armenian"/>
          <w:i/>
          <w:sz w:val="21"/>
          <w:szCs w:val="21"/>
          <w:lang w:val="ru-RU"/>
        </w:rPr>
        <w:t xml:space="preserve"> հայրենի՜ք իմ հեգ:</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Գալիս եմ, բայց ո՛՛չ ուրախ երգերով</w:t>
      </w:r>
    </w:p>
    <w:p>
      <w:pPr>
        <w:pStyle w:val="Normal"/>
        <w:ind w:firstLine="360"/>
        <w:jc w:val="both"/>
        <w:rPr/>
      </w:pPr>
      <w:r>
        <w:rPr>
          <w:rFonts w:cs="Times Armenian" w:ascii="Times Armenian" w:hAnsi="Times Armenian"/>
          <w:b/>
          <w:i/>
          <w:sz w:val="21"/>
          <w:szCs w:val="21"/>
          <w:lang w:val="ru-RU"/>
        </w:rPr>
        <w:t>Քու</w:t>
      </w:r>
      <w:r>
        <w:rPr>
          <w:rFonts w:cs="Times Armenian" w:ascii="Times Armenian" w:hAnsi="Times Armenian"/>
          <w:i/>
          <w:sz w:val="21"/>
          <w:szCs w:val="21"/>
          <w:lang w:val="ru-RU"/>
        </w:rPr>
        <w:t xml:space="preserve"> ծաղիկներին ծաղիկ ավելցնեմ,</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Այլ դա՛՛ռն հեծության հառաչանքներով</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Էդ անդընդախոր ձորե՛՛րըդ լցնեմ:</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pPr>
      <w:r>
        <w:rPr>
          <w:rFonts w:cs="Times Armenian" w:ascii="Times Armenian" w:hAnsi="Times Armenian"/>
          <w:i/>
          <w:sz w:val="21"/>
          <w:szCs w:val="21"/>
          <w:lang w:val="ru-RU"/>
        </w:rPr>
        <w:t xml:space="preserve">Ձորե՛ր, ա՜յ ձորեր, </w:t>
      </w:r>
      <w:r>
        <w:rPr>
          <w:rFonts w:cs="Times Armenian" w:ascii="Times Armenian" w:hAnsi="Times Armenian"/>
          <w:b/>
          <w:i/>
          <w:sz w:val="21"/>
          <w:szCs w:val="21"/>
          <w:lang w:val="ru-RU"/>
        </w:rPr>
        <w:t>սև՜,</w:t>
      </w:r>
      <w:r>
        <w:rPr>
          <w:rFonts w:cs="Times Armenian" w:ascii="Times Armenian" w:hAnsi="Times Armenian"/>
          <w:i/>
          <w:sz w:val="21"/>
          <w:szCs w:val="21"/>
          <w:lang w:val="ru-RU"/>
        </w:rPr>
        <w:t xml:space="preserve"> լա՛յնաբերա՛՛ն,</w:t>
      </w:r>
    </w:p>
    <w:p>
      <w:pPr>
        <w:pStyle w:val="Normal"/>
        <w:ind w:firstLine="360"/>
        <w:jc w:val="both"/>
        <w:rPr/>
      </w:pPr>
      <w:r>
        <w:rPr>
          <w:rFonts w:cs="Times Armenian" w:ascii="Times Armenian" w:hAnsi="Times Armenian"/>
          <w:i/>
          <w:sz w:val="21"/>
          <w:szCs w:val="21"/>
          <w:lang w:val="ru-RU"/>
        </w:rPr>
        <w:t>Սըրտիս էս խորո</w:t>
      </w:r>
      <w:r>
        <w:rPr>
          <w:rFonts w:cs="Times Armenian" w:ascii="Times Armenian" w:hAnsi="Times Armenian"/>
          <w:b/>
          <w:i/>
          <w:sz w:val="21"/>
          <w:szCs w:val="21"/>
          <w:lang w:val="ru-RU"/>
        </w:rPr>
        <w:t>՛՛</w:t>
      </w:r>
      <w:r>
        <w:rPr>
          <w:rFonts w:cs="Times Armenian" w:ascii="Times Armenian" w:hAnsi="Times Armenian"/>
          <w:i/>
          <w:sz w:val="21"/>
          <w:szCs w:val="21"/>
          <w:lang w:val="ru-RU"/>
        </w:rPr>
        <w:t>ւնկ վերքերի նման.</w:t>
      </w:r>
    </w:p>
    <w:p>
      <w:pPr>
        <w:pStyle w:val="Normal"/>
        <w:ind w:firstLine="360"/>
        <w:jc w:val="both"/>
        <w:rPr/>
      </w:pPr>
      <w:r>
        <w:rPr>
          <w:rFonts w:cs="Times Armenian" w:ascii="Times Armenian" w:hAnsi="Times Armenian"/>
          <w:i/>
          <w:sz w:val="21"/>
          <w:szCs w:val="21"/>
          <w:lang w:val="ru-RU"/>
        </w:rPr>
        <w:t>Աստծու հարվածի հետքե</w:t>
      </w:r>
      <w:r>
        <w:rPr>
          <w:rFonts w:cs="Times Armenian" w:ascii="Times Armenian" w:hAnsi="Times Armenian"/>
          <w:b/>
          <w:i/>
          <w:sz w:val="21"/>
          <w:szCs w:val="21"/>
          <w:lang w:val="ru-RU"/>
        </w:rPr>
        <w:t>՛՛</w:t>
      </w:r>
      <w:r>
        <w:rPr>
          <w:rFonts w:cs="Times Armenian" w:ascii="Times Armenian" w:hAnsi="Times Armenian"/>
          <w:i/>
          <w:sz w:val="21"/>
          <w:szCs w:val="21"/>
          <w:lang w:val="ru-RU"/>
        </w:rPr>
        <w:t>րն եք դուք էլ,</w:t>
      </w:r>
    </w:p>
    <w:p>
      <w:pPr>
        <w:pStyle w:val="Normal"/>
        <w:ind w:firstLine="360"/>
        <w:jc w:val="both"/>
        <w:rPr>
          <w:rFonts w:ascii="Times Armenian" w:hAnsi="Times Armenian" w:cs="Times Armenian"/>
          <w:i/>
          <w:i/>
          <w:sz w:val="21"/>
          <w:szCs w:val="21"/>
          <w:lang w:val="ru-RU"/>
        </w:rPr>
      </w:pPr>
      <w:r>
        <w:rPr>
          <w:rFonts w:cs="Times Armenian" w:ascii="Times Armenian" w:hAnsi="Times Armenian"/>
          <w:b/>
          <w:i/>
          <w:sz w:val="21"/>
          <w:szCs w:val="21"/>
          <w:lang w:val="ru-RU"/>
        </w:rPr>
        <w:t>Ձե՛՛ր</w:t>
      </w:r>
      <w:r>
        <w:rPr>
          <w:rFonts w:cs="Times Armenian" w:ascii="Times Armenian" w:hAnsi="Times Armenian"/>
          <w:i/>
          <w:sz w:val="21"/>
          <w:szCs w:val="21"/>
          <w:lang w:val="ru-RU"/>
        </w:rPr>
        <w:t xml:space="preserve"> մոտ եմ </w:t>
      </w:r>
      <w:r>
        <w:rPr>
          <w:rFonts w:cs="Times Armenian" w:ascii="Times Armenian" w:hAnsi="Times Armenian"/>
          <w:b/>
          <w:i/>
          <w:sz w:val="21"/>
          <w:szCs w:val="21"/>
          <w:lang w:val="ru-RU"/>
        </w:rPr>
        <w:t>գալի,</w:t>
      </w:r>
      <w:r>
        <w:rPr>
          <w:rFonts w:cs="Times Armenian" w:ascii="Times Armenian" w:hAnsi="Times Armenian"/>
          <w:i/>
          <w:sz w:val="21"/>
          <w:szCs w:val="21"/>
          <w:lang w:val="ru-RU"/>
        </w:rPr>
        <w:t xml:space="preserve"> ուզո՛ւմ եմ </w:t>
      </w:r>
      <w:r>
        <w:rPr>
          <w:rFonts w:cs="Times Armenian" w:ascii="Times Armenian" w:hAnsi="Times Armenian"/>
          <w:b/>
          <w:i/>
          <w:sz w:val="21"/>
          <w:szCs w:val="21"/>
          <w:lang w:val="ru-RU"/>
        </w:rPr>
        <w:t>երգե՛մ:</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b/>
          <w:i/>
          <w:sz w:val="21"/>
          <w:szCs w:val="21"/>
          <w:lang w:val="ru-RU"/>
        </w:rPr>
        <w:t>Ու</w:t>
      </w:r>
      <w:r>
        <w:rPr>
          <w:rFonts w:cs="Times Armenian" w:ascii="Times Armenian" w:hAnsi="Times Armenian"/>
          <w:i/>
          <w:sz w:val="21"/>
          <w:szCs w:val="21"/>
          <w:lang w:val="ru-RU"/>
        </w:rPr>
        <w:t xml:space="preserve"> դուք է՛լ </w:t>
      </w:r>
      <w:r>
        <w:rPr>
          <w:rFonts w:cs="Times Armenian" w:ascii="Times Armenian" w:hAnsi="Times Armenian"/>
          <w:b/>
          <w:i/>
          <w:sz w:val="21"/>
          <w:szCs w:val="21"/>
          <w:lang w:val="ru-RU"/>
        </w:rPr>
        <w:t>խոսեք,</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ու</w:t>
      </w:r>
      <w:r>
        <w:rPr>
          <w:rFonts w:cs="Times Armenian" w:ascii="Times Armenian" w:hAnsi="Times Armenian"/>
          <w:i/>
          <w:sz w:val="21"/>
          <w:szCs w:val="21"/>
          <w:lang w:val="ru-RU"/>
        </w:rPr>
        <w:t xml:space="preserve"> դուք է՛լ </w:t>
      </w:r>
      <w:r>
        <w:rPr>
          <w:rFonts w:cs="Times Armenian" w:ascii="Times Armenian" w:hAnsi="Times Armenian"/>
          <w:b/>
          <w:i/>
          <w:sz w:val="21"/>
          <w:szCs w:val="21"/>
          <w:lang w:val="ru-RU"/>
        </w:rPr>
        <w:t>պատմեք</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 xml:space="preserve">Ձեր անդունդներով </w:t>
      </w:r>
      <w:r>
        <w:rPr>
          <w:rFonts w:cs="Times Armenian" w:ascii="Times Armenian" w:hAnsi="Times Armenian"/>
          <w:b/>
          <w:i/>
          <w:sz w:val="21"/>
          <w:szCs w:val="21"/>
          <w:lang w:val="ru-RU"/>
        </w:rPr>
        <w:t>էկե՛ք</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ու</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չափվեք,</w:t>
      </w:r>
    </w:p>
    <w:p>
      <w:pPr>
        <w:pStyle w:val="Normal"/>
        <w:ind w:firstLine="360"/>
        <w:jc w:val="both"/>
        <w:rPr/>
      </w:pPr>
      <w:r>
        <w:rPr>
          <w:rFonts w:cs="Times Armenian" w:ascii="Times Armenian" w:hAnsi="Times Armenian"/>
          <w:i/>
          <w:sz w:val="21"/>
          <w:szCs w:val="21"/>
          <w:lang w:val="ru-RU"/>
        </w:rPr>
        <w:t xml:space="preserve">Դուք է՞լ եք, </w:t>
      </w:r>
      <w:r>
        <w:rPr>
          <w:rFonts w:cs="Times Armenian" w:ascii="Times Armenian" w:hAnsi="Times Armenian"/>
          <w:b/>
          <w:i/>
          <w:sz w:val="21"/>
          <w:szCs w:val="21"/>
          <w:lang w:val="ru-RU"/>
        </w:rPr>
        <w:t>տենամ,</w:t>
      </w:r>
      <w:r>
        <w:rPr>
          <w:rFonts w:cs="Times Armenian" w:ascii="Times Armenian" w:hAnsi="Times Armenian"/>
          <w:i/>
          <w:sz w:val="21"/>
          <w:szCs w:val="21"/>
          <w:lang w:val="ru-RU"/>
        </w:rPr>
        <w:t xml:space="preserve"> էնքան մեծ ու խոր,</w:t>
      </w:r>
    </w:p>
    <w:p>
      <w:pPr>
        <w:pStyle w:val="Normal"/>
        <w:ind w:firstLine="360"/>
        <w:jc w:val="both"/>
        <w:rPr/>
      </w:pPr>
      <w:r>
        <w:rPr>
          <w:rFonts w:cs="Times Armenian" w:ascii="Times Armenian" w:hAnsi="Times Armenian"/>
          <w:i/>
          <w:sz w:val="21"/>
          <w:szCs w:val="21"/>
          <w:lang w:val="ru-RU"/>
        </w:rPr>
        <w:t>Ինչքան իմ հոգու թախի</w:t>
      </w:r>
      <w:r>
        <w:rPr>
          <w:rFonts w:cs="Times Armenian" w:ascii="Times Armenian" w:hAnsi="Times Armenian"/>
          <w:b/>
          <w:i/>
          <w:sz w:val="21"/>
          <w:szCs w:val="21"/>
          <w:lang w:val="ru-RU"/>
        </w:rPr>
        <w:t>՛՛</w:t>
      </w:r>
      <w:r>
        <w:rPr>
          <w:rFonts w:cs="Times Armenian" w:ascii="Times Armenian" w:hAnsi="Times Armenian"/>
          <w:i/>
          <w:sz w:val="21"/>
          <w:szCs w:val="21"/>
          <w:lang w:val="ru-RU"/>
        </w:rPr>
        <w:t>ծն ահավոր...</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lang w:val="ru-RU"/>
        </w:rPr>
        <w:t>Այստեղ մոտ 30 փոփոխություն եմ արել, բայց որ ե՛ս եմ կարդում, ոչ մեկը գլխի է՛լ չի ընկնում, թե որևէ բան է փոխած: Ու մեր դասականներից կամ էլ նորագույն լավ գրողներից ի՛նչ էլ կարդամ, կարդալուց գրական ոճը, ավտո</w:t>
        <w:softHyphen/>
        <w:t>մատ, փո</w:t>
        <w:softHyphen/>
        <w:t>խում եմ:</w:t>
      </w:r>
    </w:p>
    <w:p>
      <w:pPr>
        <w:pStyle w:val="Normal"/>
        <w:ind w:firstLine="360"/>
        <w:jc w:val="both"/>
        <w:rPr/>
      </w:pPr>
      <w:r>
        <w:rPr>
          <w:rFonts w:cs="Times Armenian" w:ascii="Times Armenian" w:hAnsi="Times Armenian"/>
          <w:sz w:val="21"/>
          <w:szCs w:val="21"/>
          <w:lang w:val="ru-RU"/>
        </w:rPr>
        <w:t>Չգիտեմ, ում` ոնց, բայց այս տարբերակն ինձ շատ ավելի շատ է դուր գա</w:t>
        <w:softHyphen/>
        <w:softHyphen/>
        <w:t>լիս, ու ես կասկած անգամ չունեմ, որ թե Թումանյանը հրաշքով կենդա</w:t>
        <w:softHyphen/>
        <w:t>նա</w:t>
        <w:softHyphen/>
        <w:t>նար, վռազ համաձայնելու էր ասածիս (Սահյանը, օրինակ, չէր համա</w:t>
        <w:softHyphen/>
        <w:t xml:space="preserve">ձայնի, ինչ է՛լ ասեիր): </w:t>
      </w:r>
    </w:p>
    <w:p>
      <w:pPr>
        <w:pStyle w:val="Normal"/>
        <w:ind w:firstLine="360"/>
        <w:jc w:val="both"/>
        <w:rPr/>
      </w:pPr>
      <w:r>
        <w:rPr>
          <w:rFonts w:cs="Times Armenian" w:ascii="Times Armenian" w:hAnsi="Times Armenian"/>
          <w:sz w:val="21"/>
          <w:szCs w:val="21"/>
          <w:lang w:val="ru-RU"/>
        </w:rPr>
        <w:t>Քանի առիթ կա, ասեմ, որ</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այս ոտանավորը ցույց է տալիս, որ Թուման</w:t>
        <w:softHyphen/>
        <w:t>յանը բոլորովին էլ բարբառով չի գրել: Թումանյանը գրել է ի՛ր գրական ոճով, ա՛յն տեսակ մի գրական ոճով, ինչի հիմքը, անկասկած, Արարատյան բար</w:t>
        <w:softHyphen/>
        <w:t>բառն  է: Ու այդ գրական ոճն իր բառապաշարով շա՜տ-շատ է հեռու Արա</w:t>
        <w:softHyphen/>
        <w:t>րատ</w:t>
        <w:softHyphen/>
        <w:t>յան բարբառից:</w:t>
      </w:r>
    </w:p>
    <w:p>
      <w:pPr>
        <w:pStyle w:val="Normal"/>
        <w:ind w:firstLine="360"/>
        <w:jc w:val="both"/>
        <w:rPr/>
      </w:pPr>
      <w:r>
        <w:rPr>
          <w:rFonts w:cs="Times Armenian" w:ascii="Times Armenian" w:hAnsi="Times Armenian"/>
          <w:sz w:val="21"/>
          <w:szCs w:val="21"/>
          <w:lang w:val="ru-RU"/>
        </w:rPr>
        <w:t>Նույն ձևով էլ, ես` ինքս, բարբառով չեմ գրում: Ես է՛լ եմ գրում գրական ոճով, ի՛մ գրական ոճով, ու իմ այս ոճը բառապաշարով է՛լ, իր քերականու</w:t>
        <w:softHyphen/>
        <w:t>թյունով է՛լ շատ-շատ է մոտ Արարատյանին, ավելի մոտ է, քան թե մինչև այս</w:t>
        <w:softHyphen/>
        <w:t xml:space="preserve">օր կիրառված որևէ մի գրական ոճը, բացի, երևի Աբովյանինը` բարբառի ի՛ր օրերի վիճակից: </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t>Իմ գրական ոճի մեջ չկա որևէ մի բան, որ Արարատյան բարբառի մեջ չլինի, ու որ այդ բանը ես ի</w:t>
      </w:r>
      <w:r>
        <w:rPr>
          <w:rFonts w:cs="Times Armenian" w:ascii="Times Armenian" w:hAnsi="Times Armenian"/>
          <w:sz w:val="21"/>
          <w:szCs w:val="21"/>
          <w:lang w:val="ru-RU"/>
        </w:rPr>
        <w:t>՛</w:t>
      </w:r>
      <w:r>
        <w:rPr>
          <w:rFonts w:cs="Times Armenian" w:ascii="Times Armenian" w:hAnsi="Times Armenian"/>
          <w:b/>
          <w:i/>
          <w:sz w:val="21"/>
          <w:szCs w:val="21"/>
          <w:lang w:val="ru-RU"/>
        </w:rPr>
        <w:t xml:space="preserve">նքս հորինած լինեմ: Ու իմ ոճի մեջ չկա մի բան, բացի </w:t>
      </w:r>
      <w:r>
        <w:rPr>
          <w:rFonts w:cs="Times Armenian" w:ascii="Times Armenian" w:hAnsi="Times Armenian"/>
          <w:b/>
          <w:sz w:val="21"/>
          <w:szCs w:val="21"/>
          <w:lang w:val="ru-RU"/>
        </w:rPr>
        <w:t>խի՞</w:t>
      </w:r>
      <w:r>
        <w:rPr>
          <w:rFonts w:cs="Times Armenian" w:ascii="Times Armenian" w:hAnsi="Times Armenian"/>
          <w:b/>
          <w:i/>
          <w:sz w:val="21"/>
          <w:szCs w:val="21"/>
          <w:lang w:val="ru-RU"/>
        </w:rPr>
        <w:t xml:space="preserve"> հարցականը, </w:t>
      </w:r>
      <w:r>
        <w:rPr>
          <w:rFonts w:cs="Times Armenian" w:ascii="Times Armenian" w:hAnsi="Times Armenian"/>
          <w:b/>
          <w:sz w:val="21"/>
          <w:szCs w:val="21"/>
          <w:lang w:val="ru-RU"/>
        </w:rPr>
        <w:t>հեչ</w:t>
      </w:r>
      <w:r>
        <w:rPr>
          <w:rFonts w:cs="Times Armenian" w:ascii="Times Armenian" w:hAnsi="Times Armenian"/>
          <w:b/>
          <w:i/>
          <w:sz w:val="21"/>
          <w:szCs w:val="21"/>
          <w:lang w:val="ru-RU"/>
        </w:rPr>
        <w:t xml:space="preserve"> ժխտականն ու մի քանի դերանունը, որ Խ. Ա</w:t>
        <w:softHyphen/>
        <w:t>բովյանը, Պ. Պռոշյանը, Վրթ. Փա</w:t>
        <w:softHyphen/>
        <w:t>փազ</w:t>
        <w:softHyphen/>
        <w:t>յանը, Հ. Թուման</w:t>
        <w:softHyphen/>
        <w:t>յանն ու Դ. Դեմիր</w:t>
        <w:softHyphen/>
        <w:t>ճյանն  ու ուրիշներն ար</w:t>
        <w:softHyphen/>
        <w:t xml:space="preserve">դեն գործածած չլինեն: </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 xml:space="preserve">Ու չեմ հասկանում, իրենց «խի՞» է կարելի, իսկ ինձ` չէ: (Այս </w:t>
      </w:r>
      <w:r>
        <w:rPr>
          <w:rFonts w:cs="Times Armenian" w:ascii="Times Armenian" w:hAnsi="Times Armenian"/>
          <w:b/>
          <w:i/>
          <w:sz w:val="21"/>
          <w:szCs w:val="21"/>
          <w:lang w:val="ru-RU"/>
        </w:rPr>
        <w:t>խի-ի</w:t>
      </w:r>
      <w:r>
        <w:rPr>
          <w:rFonts w:cs="Times Armenian" w:ascii="Times Armenian" w:hAnsi="Times Armenian"/>
          <w:sz w:val="21"/>
          <w:szCs w:val="21"/>
          <w:lang w:val="ru-RU"/>
        </w:rPr>
        <w:t xml:space="preserve"> մասին տես 17-ի դիտողությունների մեջ):</w:t>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lang w:val="ru-RU"/>
        </w:rPr>
        <w:t>Մի բան չեմ հասկանում: Կարո՞ղ է` մեր այս հայ ժողովուրդը մտածում է, թե Խ. Աբովյանն ու Հ. Թումանյանը պիտի ոչ մի հետևորդ չունենան, ու զար</w:t>
        <w:softHyphen/>
        <w:t>մա</w:t>
        <w:softHyphen/>
        <w:t>նում է, երբ իմ պես մեկը հետևում է իրենց: Բա Խ. Աբովյանի ու Հ. Թու</w:t>
        <w:softHyphen/>
        <w:t>ման</w:t>
        <w:softHyphen/>
        <w:t>յանի սկզբունքներին հետևելը այլանդա՞կ է, զզվելի ու անթույլա</w:t>
        <w:softHyphen/>
        <w:t>տրելի՞ է:</w:t>
      </w:r>
    </w:p>
    <w:p>
      <w:pPr>
        <w:pStyle w:val="Normal"/>
        <w:ind w:firstLine="360"/>
        <w:jc w:val="both"/>
        <w:rPr>
          <w:rFonts w:ascii="Times Armenian" w:hAnsi="Times Armenian" w:cs="Times Armenian"/>
          <w:b/>
          <w:sz w:val="21"/>
          <w:szCs w:val="21"/>
          <w:lang w:val="ru-RU"/>
        </w:rPr>
      </w:pPr>
      <w:r>
        <w:rPr>
          <w:rFonts w:cs="Times Armenian" w:ascii="Times Armenian" w:hAnsi="Times Armenian"/>
          <w:sz w:val="21"/>
          <w:szCs w:val="21"/>
          <w:lang w:val="ru-RU"/>
        </w:rPr>
        <w:t>Ես, այս ամենի հետ, բառապաշարով չեմ ստրկանում ո՛չ բարբառներից որևէ մեկին, ոչ է՛լ գրաբարին, այսինքն,</w:t>
      </w:r>
      <w:r>
        <w:rPr>
          <w:rFonts w:cs="Times Armenian" w:ascii="Times Armenian" w:hAnsi="Times Armenian"/>
          <w:b/>
          <w:i/>
          <w:sz w:val="21"/>
          <w:szCs w:val="21"/>
          <w:lang w:val="ru-RU"/>
        </w:rPr>
        <w:t xml:space="preserve"> հետևում եմ Աբովյանին ու Թու</w:t>
        <w:softHyphen/>
        <w:t>ման</w:t>
        <w:softHyphen/>
        <w:t xml:space="preserve">յանին: </w:t>
      </w:r>
      <w:r>
        <w:rPr>
          <w:rFonts w:cs="Times Armenian" w:ascii="Times Armenian" w:hAnsi="Times Armenian"/>
          <w:sz w:val="21"/>
          <w:szCs w:val="21"/>
          <w:lang w:val="ru-RU"/>
        </w:rPr>
        <w:t xml:space="preserve">Ուրեմն, ճիշտը  որ ասեմ, հենց ու միայն ե՛ս եմ, որ </w:t>
      </w:r>
      <w:r>
        <w:rPr>
          <w:rFonts w:cs="Times Armenian" w:ascii="Times Armenian" w:hAnsi="Times Armenian"/>
          <w:b/>
          <w:i/>
          <w:sz w:val="21"/>
          <w:szCs w:val="21"/>
          <w:lang w:val="ru-RU"/>
        </w:rPr>
        <w:t>անշեղ ենթարկ</w:t>
        <w:softHyphen/>
        <w:t>վում եմ Ստեփանոս Նա</w:t>
        <w:softHyphen/>
        <w:t>զարյանի ու Միքայել Նալբանդյանի պահանջ</w:t>
        <w:softHyphen/>
        <w:t xml:space="preserve">ներին, </w:t>
      </w:r>
      <w:r>
        <w:rPr>
          <w:rFonts w:cs="Times Armenian" w:ascii="Times Armenian" w:hAnsi="Times Armenian"/>
          <w:sz w:val="21"/>
          <w:szCs w:val="21"/>
          <w:lang w:val="ru-RU"/>
        </w:rPr>
        <w:t>բայց մեկ է` միայն ու միայն թուք ու մուր եմ ուտում: Ու թե պետք է լինում, «գրա</w:t>
        <w:softHyphen/>
        <w:t>կան» բառերն էլ եմ գործածում, բայց շատ զգույշ ու տեղին:</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b/>
          <w:i/>
          <w:sz w:val="21"/>
          <w:szCs w:val="21"/>
          <w:lang w:val="ru-RU"/>
        </w:rPr>
        <w:t>Ու չեմ էլ ասում կամ պահանջում, որ ուրիշներն էլ ի՛մ պես գրեն կամ իմ պես թարգմանեն: Ազատությունը, ուրիշներին չվնասող ազատու</w:t>
        <w:softHyphen/>
        <w:t>թյունը, ամե</w:t>
        <w:softHyphen/>
        <w:t>նաթանկ բանն է այս արևի տակ: Թող ամեն մեկը գրի իր ուզած ձևով, իր ու</w:t>
        <w:softHyphen/>
        <w:t>զած գրական ոճով, կամ թեկուզ իր բարբառով:</w:t>
      </w:r>
    </w:p>
    <w:p>
      <w:pPr>
        <w:pStyle w:val="Normal"/>
        <w:ind w:firstLine="360"/>
        <w:jc w:val="both"/>
        <w:rPr>
          <w:rFonts w:ascii="Times Armenian" w:hAnsi="Times Armenian" w:cs="Times Armenian"/>
          <w:i/>
          <w:i/>
          <w:sz w:val="21"/>
          <w:szCs w:val="21"/>
          <w:lang w:val="ru-RU"/>
        </w:rPr>
      </w:pPr>
      <w:r>
        <w:rPr>
          <w:rFonts w:eastAsia="Times Armenian" w:cs="Times Armenian" w:ascii="Times Armenian" w:hAnsi="Times Armenian"/>
          <w:i/>
          <w:sz w:val="21"/>
          <w:szCs w:val="21"/>
          <w:lang w:val="ru-RU"/>
        </w:rPr>
        <w:t xml:space="preserve"> </w:t>
      </w:r>
    </w:p>
    <w:p>
      <w:pPr>
        <w:pStyle w:val="Normal"/>
        <w:ind w:firstLine="360"/>
        <w:jc w:val="both"/>
        <w:rPr/>
      </w:pPr>
      <w:r>
        <w:rPr>
          <w:rFonts w:cs="Times Armenian" w:ascii="Times Armenian" w:hAnsi="Times Armenian"/>
          <w:i/>
          <w:sz w:val="21"/>
          <w:szCs w:val="21"/>
          <w:lang w:val="ru-RU"/>
        </w:rPr>
        <w:t xml:space="preserve">Ախր չէ՞ որ դատավորը միայն ու միայն ժամանակն է: </w:t>
      </w:r>
      <w:r>
        <w:rPr>
          <w:rFonts w:cs="Times Armenian" w:ascii="Times Armenian" w:hAnsi="Times Armenian"/>
          <w:b/>
          <w:i/>
          <w:sz w:val="21"/>
          <w:szCs w:val="21"/>
          <w:lang w:val="ru-RU"/>
        </w:rPr>
        <w:t>Բա որ ժա</w:t>
        <w:softHyphen/>
        <w:t>մա</w:t>
        <w:softHyphen/>
        <w:t>նակը ցույց տվեց, որ ճիշտը հենց ե՛ս եմ: Այդ ո՞վ է ապացուցել, որ մեր գրա</w:t>
        <w:softHyphen/>
        <w:t>կան ու լեզվական մաքրամոլնե՛րն են ճիշտ:</w:t>
      </w:r>
      <w:r>
        <w:rPr>
          <w:rFonts w:cs="Times Armenian" w:ascii="Times Armenian" w:hAnsi="Times Armenian"/>
          <w:i/>
          <w:sz w:val="21"/>
          <w:szCs w:val="21"/>
          <w:lang w:val="ru-RU"/>
        </w:rPr>
        <w:t xml:space="preserve"> </w:t>
      </w:r>
      <w:r>
        <w:rPr>
          <w:rFonts w:cs="Times Armenian" w:ascii="Times Armenian" w:hAnsi="Times Armenian"/>
          <w:sz w:val="21"/>
          <w:szCs w:val="21"/>
          <w:lang w:val="ru-RU"/>
        </w:rPr>
        <w:t>Ոչ մեկը, ու ոչ մի անգամ:</w:t>
      </w:r>
    </w:p>
    <w:p>
      <w:pPr>
        <w:pStyle w:val="Normal"/>
        <w:ind w:firstLine="360"/>
        <w:jc w:val="both"/>
        <w:rPr/>
      </w:pPr>
      <w:r>
        <w:rPr>
          <w:rFonts w:cs="Times Armenian" w:ascii="Times Armenian" w:hAnsi="Times Armenian"/>
          <w:b/>
          <w:i/>
          <w:sz w:val="21"/>
          <w:szCs w:val="21"/>
          <w:lang w:val="ru-RU"/>
        </w:rPr>
        <w:t>Ու իմ առաջարկած թարգմանական այս կանոնները ճիշտ են ու կիրա</w:t>
        <w:softHyphen/>
        <w:t>ռելի գրական ամե՛՛ն մի ոճի համար:</w:t>
      </w:r>
    </w:p>
    <w:p>
      <w:pPr>
        <w:pStyle w:val="Normal"/>
        <w:ind w:firstLine="360"/>
        <w:jc w:val="both"/>
        <w:rPr>
          <w:rFonts w:ascii="Times Armenian" w:hAnsi="Times Armenian" w:cs="Times Armenian"/>
          <w:i/>
          <w:i/>
          <w:sz w:val="21"/>
          <w:szCs w:val="21"/>
          <w:lang w:val="ru-RU"/>
        </w:rPr>
      </w:pPr>
      <w:r>
        <w:rPr>
          <w:rFonts w:cs="Times Armenian" w:ascii="Times Armenian" w:hAnsi="Times Armenian"/>
          <w:sz w:val="21"/>
          <w:szCs w:val="21"/>
          <w:lang w:val="ru-RU"/>
        </w:rPr>
        <w:t>Իմիջիայլոց, իմ գրածները կամ թարգմանածները, ինձնից բացի, ոչ մեկը,նույնիսկ պրոֆեսիոնալ ասմունքողները, չեն կարող կարդան,</w:t>
      </w:r>
      <w:r>
        <w:rPr>
          <w:rFonts w:cs="Times Armenian" w:ascii="Times Armenian" w:hAnsi="Times Armenian"/>
          <w:b/>
          <w:i/>
          <w:sz w:val="21"/>
          <w:szCs w:val="21"/>
          <w:lang w:val="ru-RU"/>
        </w:rPr>
        <w:t xml:space="preserve"> որով</w:t>
        <w:softHyphen/>
        <w:t>հետև սո</w:t>
        <w:softHyphen/>
        <w:t>վոր են մեր «ավանդական» կոչված եկեղեցական արտա</w:t>
        <w:softHyphen/>
        <w:t>սանու</w:t>
        <w:softHyphen/>
        <w:t>թյանը, ինչով հայ ժողովրդի ոչ  մի հատվածը, ո՛չ մի (նույնիսկ ամենա</w:t>
        <w:softHyphen/>
        <w:softHyphen/>
        <w:t xml:space="preserve">փոքր) գյուղը, ո՛չ մի օր չի խոսել: </w:t>
      </w:r>
      <w:r>
        <w:rPr>
          <w:rFonts w:cs="Times Armenian" w:ascii="Times Armenian" w:hAnsi="Times Armenian"/>
          <w:sz w:val="21"/>
          <w:szCs w:val="21"/>
          <w:lang w:val="ru-RU"/>
        </w:rPr>
        <w:t>Ես չեմ «կարդում», ես` խոսո՛ւմ եմ, խոսում եմ Երևանի՛ բարբառով, իհարկե, մի քիչ շեշտած:</w:t>
      </w:r>
    </w:p>
    <w:p>
      <w:pPr>
        <w:pStyle w:val="Normal"/>
        <w:ind w:firstLine="360"/>
        <w:jc w:val="both"/>
        <w:rPr/>
      </w:pPr>
      <w:r>
        <w:rPr>
          <w:rFonts w:cs="Times Armenian" w:ascii="Times Armenian" w:hAnsi="Times Armenian"/>
          <w:sz w:val="21"/>
          <w:szCs w:val="21"/>
          <w:lang w:val="ru-RU"/>
        </w:rPr>
        <w:t>Նկատելի է, որ Թումանյանը (ու իր օրերի գրողներից շատերը) շատ ան</w:t>
        <w:softHyphen/>
        <w:t xml:space="preserve">գամ գաղտնավանկի </w:t>
      </w:r>
      <w:r>
        <w:rPr>
          <w:rFonts w:cs="Times Armenian" w:ascii="Times Armenian" w:hAnsi="Times Armenian"/>
          <w:b/>
          <w:i/>
          <w:sz w:val="21"/>
          <w:szCs w:val="21"/>
          <w:lang w:val="ru-RU"/>
        </w:rPr>
        <w:t>ը-ն</w:t>
      </w:r>
      <w:r>
        <w:rPr>
          <w:rFonts w:cs="Times Armenian" w:ascii="Times Armenian" w:hAnsi="Times Armenian"/>
          <w:sz w:val="21"/>
          <w:szCs w:val="21"/>
          <w:lang w:val="ru-RU"/>
        </w:rPr>
        <w:t xml:space="preserve"> գրում է: Գրում է մա՛նավանդ ա՛յն բառերի մեջ, որ ինքն է՛լ գիտի, որ անսովոր են ու ժողովրդին անծանոթ: Գրում է, որ գրին «խամ» մարդը ճիշտ կարդա: Ես սա գիտեմ, որովհետև ինքս է՛լ եմ այդպես անում: </w:t>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lang w:val="ru-RU"/>
        </w:rPr>
        <w:t>Օրինակ, հենց նոր գրեցի` «ինքս», ոչ  թե` «ինքըս», որովհետև այս բառը  բոլորն էլ գրած վիճակով շատ են տեսել: Բայց գրում եմ` «դուրըս գալիս է, դուրըդ չի գալի», որովհետև որ այսպես չգրեմ, կարող է կարդան` «դուրս (ներ</w:t>
        <w:softHyphen/>
        <w:softHyphen/>
        <w:t>սից) գալիս ա» ևն: Մանավանդ, գրական ոճերին հետևելիս, Թուման</w:t>
        <w:softHyphen/>
        <w:t xml:space="preserve">յանի պես, գրում եմ` </w:t>
      </w:r>
      <w:r>
        <w:rPr>
          <w:rFonts w:cs="Times Armenian" w:ascii="Times Armenian" w:hAnsi="Times Armenian"/>
          <w:b/>
          <w:i/>
          <w:sz w:val="21"/>
          <w:szCs w:val="21"/>
          <w:lang w:val="ru-RU"/>
        </w:rPr>
        <w:t xml:space="preserve">ըսփռել, ըսքողել ևն,  </w:t>
      </w:r>
      <w:r>
        <w:rPr>
          <w:rFonts w:cs="Times Armenian" w:ascii="Times Armenian" w:hAnsi="Times Armenian"/>
          <w:sz w:val="21"/>
          <w:szCs w:val="21"/>
          <w:lang w:val="ru-RU"/>
        </w:rPr>
        <w:t>որ անտեղյակները հանկարծ չկար</w:t>
        <w:softHyphen/>
        <w:t xml:space="preserve">դան` </w:t>
      </w:r>
      <w:r>
        <w:rPr>
          <w:rFonts w:cs="Times Armenian" w:ascii="Times Armenian" w:hAnsi="Times Armenian"/>
          <w:b/>
          <w:i/>
          <w:sz w:val="21"/>
          <w:szCs w:val="21"/>
          <w:lang w:val="ru-RU"/>
        </w:rPr>
        <w:t>սըփըռել, սըքողել:</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t xml:space="preserve">Գաղտնավանկի </w:t>
      </w:r>
      <w:r>
        <w:rPr>
          <w:rFonts w:cs="Times Armenian" w:ascii="Times Armenian" w:hAnsi="Times Armenian"/>
          <w:i/>
          <w:sz w:val="21"/>
          <w:szCs w:val="21"/>
          <w:lang w:val="ru-RU"/>
        </w:rPr>
        <w:t>ը-ի</w:t>
      </w:r>
      <w:r>
        <w:rPr>
          <w:rFonts w:cs="Times Armenian" w:ascii="Times Armenian" w:hAnsi="Times Armenian"/>
          <w:b/>
          <w:i/>
          <w:sz w:val="21"/>
          <w:szCs w:val="21"/>
          <w:lang w:val="ru-RU"/>
        </w:rPr>
        <w:t xml:space="preserve"> չգրելը Մաշտոցն է սկսել, որովհետև հունարենը  </w:t>
      </w:r>
      <w:r>
        <w:rPr>
          <w:rFonts w:cs="Times Armenian" w:ascii="Times Armenian" w:hAnsi="Times Armenian"/>
          <w:i/>
          <w:sz w:val="21"/>
          <w:szCs w:val="21"/>
          <w:lang w:val="ru-RU"/>
        </w:rPr>
        <w:t>ը</w:t>
      </w:r>
      <w:r>
        <w:rPr>
          <w:rFonts w:cs="Times Armenian" w:ascii="Times Armenian" w:hAnsi="Times Armenian"/>
          <w:b/>
          <w:sz w:val="21"/>
          <w:szCs w:val="21"/>
          <w:lang w:val="ru-RU"/>
        </w:rPr>
        <w:t xml:space="preserve"> </w:t>
      </w:r>
      <w:r>
        <w:rPr>
          <w:rFonts w:cs="Times Armenian" w:ascii="Times Armenian" w:hAnsi="Times Armenian"/>
          <w:b/>
          <w:i/>
          <w:sz w:val="21"/>
          <w:szCs w:val="21"/>
          <w:lang w:val="ru-RU"/>
        </w:rPr>
        <w:t xml:space="preserve">ձայնն ու տառը չուներ, իսկ Մաշտոցը հունարենին շա՛տ էր հետևում: </w:t>
      </w:r>
    </w:p>
    <w:p>
      <w:pPr>
        <w:pStyle w:val="Normal"/>
        <w:ind w:firstLine="360"/>
        <w:jc w:val="both"/>
        <w:rPr>
          <w:rFonts w:ascii="Times Armenian" w:hAnsi="Times Armenian" w:cs="Times Armenian"/>
          <w:b/>
          <w:sz w:val="21"/>
          <w:szCs w:val="21"/>
          <w:lang w:val="ru-RU"/>
        </w:rPr>
      </w:pPr>
      <w:r>
        <w:rPr>
          <w:rFonts w:cs="Times Armenian" w:ascii="Times Armenian" w:hAnsi="Times Armenian"/>
          <w:sz w:val="21"/>
          <w:szCs w:val="21"/>
          <w:lang w:val="ru-RU"/>
        </w:rPr>
        <w:t>Հազար ափսոս, որ գրեր, մեր մանուկները գրել կարդալը շատ ավելի հեշտ կսովո</w:t>
        <w:softHyphen/>
        <w:t>րեին:</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t>22. Շտամպ (այսինքն, «մաշված, ծամծմված») կարող է լինի համ էլ բա</w:t>
        <w:softHyphen/>
        <w:t xml:space="preserve">նաստեղծական մետրն ու ռիթմը: </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lang w:val="ru-RU"/>
        </w:rPr>
        <w:t>Ռուս գրականության մեջ, Պուշկինից ու Լերմոնտովից հետո, ահագին եր</w:t>
        <w:softHyphen/>
        <w:softHyphen/>
        <w:t>կար ժամանակ, շատերն էին գրում սրանց մետրերով ու ռիթմերով, մինչև որ եվրոպական իմպրեսիոնիստական հզոր շարժումը (շատ արագ) հասավ Ռուսաստան, ու Բլոկը, Եսենինը, Մայակովսկին, Պաստեռնակը, Մանդել</w:t>
        <w:softHyphen/>
        <w:t>շտամն ու ուրիշները հազար ու մի նոր մետր ու ռիթմ բերին պոեզիա ու «թար</w:t>
        <w:softHyphen/>
        <w:t>մաց</w:t>
        <w:softHyphen/>
        <w:t>րին» ռուսական պոեզիան:</w:t>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lang w:val="ru-RU"/>
        </w:rPr>
        <w:t>Ու երբ Եսենինին կամ մեկ ուրիշին թարգմանում են «դասական» շտամպ</w:t>
        <w:softHyphen/>
        <w:t>ներով, չի սազում, ու սրանց ոգուց ու տրամա</w:t>
        <w:softHyphen/>
        <w:t>դրությունից ու ձևի նորությու</w:t>
        <w:softHyphen/>
        <w:t>նից բան չի մնում:</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t>23. Թարգմանությունն սկսի՛ ամենակարևոր տող(եր)ից կամ տնից: Այդ տողո՛վ պիտի գտնես հայերենին ամենաշատը սազող մետրը: (Սա չի նշա</w:t>
        <w:softHyphen/>
        <w:t>նակում, որ այդ տողը պիտի դնես ոտանավորի հենց սկիզբը: Երևի տողը մնա իր տեղը):</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sz w:val="21"/>
          <w:szCs w:val="21"/>
          <w:lang w:val="ru-RU"/>
        </w:rPr>
        <w:t>Օրինակ, Շեքսպիրի ասված սոնետի հենց առաջին տողն է կարևորը, ու դրա թարգ</w:t>
        <w:softHyphen/>
        <w:t>մանությունը հենց այդ տողից է՛լ պիտի սկսվի, ու հենց դրա՛ մետրն ու տրամա</w:t>
        <w:softHyphen/>
        <w:t>դրությունն են որոշելու ոտանավորի մետրն ու տրա</w:t>
        <w:softHyphen/>
        <w:t>մա</w:t>
        <w:softHyphen/>
        <w:t>դրու</w:t>
        <w:softHyphen/>
        <w:t>թյունը:Ու մնացած սոնետների համարյա բոլորի հիմնական ասելիքը  սո</w:t>
        <w:softHyphen/>
        <w:t>նետի վեր</w:t>
        <w:softHyphen/>
        <w:t>ջին երկու տողի մեջ է, ուրեմն, թարգմանը պիտի հենց այդ երկու տողո՛վ «բռնի» ոտանավորի մետրն ու ռիթմն ու տրամադրությունը:</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b/>
          <w:i/>
          <w:sz w:val="21"/>
          <w:szCs w:val="21"/>
          <w:lang w:val="ru-RU"/>
        </w:rPr>
        <w:t xml:space="preserve">24. Մանկական ոտանավոր թարգմանելուց` անպայման գրի </w:t>
      </w:r>
      <w:r>
        <w:rPr>
          <w:rFonts w:cs="Times Armenian" w:ascii="Times Armenian" w:hAnsi="Times Armenian"/>
          <w:b/>
          <w:i/>
          <w:sz w:val="21"/>
          <w:szCs w:val="21"/>
        </w:rPr>
        <w:t>aabb</w:t>
      </w:r>
      <w:r>
        <w:rPr>
          <w:rFonts w:cs="Times Armenian" w:ascii="Times Armenian" w:hAnsi="Times Armenian"/>
          <w:b/>
          <w:i/>
          <w:sz w:val="21"/>
          <w:szCs w:val="21"/>
          <w:lang w:val="ru-RU"/>
        </w:rPr>
        <w:t xml:space="preserve"> հան</w:t>
        <w:softHyphen/>
        <w:t>գերով, ու թե բնագիրն այդպես չի գրած, կամ հատուկ տեսակի ոտանավոր է, օրի</w:t>
        <w:softHyphen/>
        <w:t>նակ, լիմե</w:t>
        <w:softHyphen/>
        <w:t>րիկ է, նոր միայն պահի բնագրի հանգավորումը: Թե որ բնագրի հանգավո</w:t>
        <w:softHyphen/>
        <w:t>րումն ասածս տեսակից չի, ուրեմն, կամ փոքրերի համար չի, կամ լավը չի, մի՛ թարգմանի: Առհասարակ, թարգմանի մենակ ա՛յն ոտա</w:t>
        <w:softHyphen/>
        <w:t>նավոր</w:t>
        <w:softHyphen/>
        <w:t>ները, որ այնքա՛ն են դուրըդ գալիս, որ կուզեիր, որ դո՛ւ գրած լինեիր:</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t>25. Հիշի՛, կետադրությունը միշտ է՛լ անհատական է, այսինքն, ամեն մարդ ունի իր անհատական կետադրությունը, ու կետադրության բոլորի հա</w:t>
        <w:softHyphen/>
        <w:t xml:space="preserve">մար միասնական կանոններ չկան աշխարհի ո՛չ մի լեզվով, ու չեն է՛լ  եղել: (Տես Հր. Աճառյան, </w:t>
      </w:r>
      <w:r>
        <w:rPr>
          <w:rFonts w:cs="Times Armenian" w:ascii="Times Armenian" w:hAnsi="Times Armenian"/>
          <w:b/>
          <w:sz w:val="21"/>
          <w:szCs w:val="21"/>
          <w:lang w:val="ru-RU"/>
        </w:rPr>
        <w:t>Լիակատար քերականություն հայերեն լեզվի,</w:t>
      </w:r>
      <w:r>
        <w:rPr>
          <w:rFonts w:cs="Times Armenian" w:ascii="Times Armenian" w:hAnsi="Times Armenian"/>
          <w:b/>
          <w:i/>
          <w:sz w:val="21"/>
          <w:szCs w:val="21"/>
          <w:lang w:val="ru-RU"/>
        </w:rPr>
        <w:t xml:space="preserve"> հատոր 6-րդ, կետադրության գլուխը):</w:t>
      </w:r>
    </w:p>
    <w:p>
      <w:pPr>
        <w:pStyle w:val="Normal"/>
        <w:ind w:firstLine="360"/>
        <w:jc w:val="both"/>
        <w:rPr/>
      </w:pPr>
      <w:r>
        <w:rPr>
          <w:rFonts w:cs="Times Armenian" w:ascii="Times Armenian" w:hAnsi="Times Armenian"/>
          <w:b/>
          <w:i/>
          <w:sz w:val="21"/>
          <w:szCs w:val="21"/>
          <w:lang w:val="ru-RU"/>
        </w:rPr>
        <w:t>Չկա հայերեն կետադրության կամ ուղղագրության ոչ մի կանոն, նույն</w:t>
        <w:softHyphen/>
        <w:t>իսկ մի հատիկը, որ մեր գրողներն ու գրագետները, ու հենց իրենք, կե</w:t>
        <w:softHyphen/>
        <w:t>տա</w:t>
        <w:softHyphen/>
        <w:softHyphen/>
        <w:t>դրու</w:t>
        <w:softHyphen/>
        <w:softHyphen/>
        <w:t>թյան ու ուղղագրության կանոնների հեղինակ հայ լեզվաբանները, հա</w:t>
        <w:softHyphen/>
        <w:t>զար-հազար անգամ խախտած չլինեն:</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sz w:val="21"/>
          <w:szCs w:val="21"/>
          <w:lang w:val="ru-RU"/>
        </w:rPr>
        <w:t>Թումանյանը սա լա՛վ գիտեր, ու սրա համար էլ նույն նախադա</w:t>
        <w:softHyphen/>
        <w:t>սու</w:t>
        <w:softHyphen/>
        <w:t>թյան մեջ մի անգամ գրում է` «թե`չէ», իսկ մի քանի բառ հետո` «թե չէ», ու սրա պես բան` իր գրվածքներում շատ կա:</w:t>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lang w:val="ru-RU"/>
        </w:rPr>
        <w:t>Իհարկե, մարդկանց (մանավանդ իրենց հույժ գրագետ համարող «լեզ</w:t>
        <w:softHyphen/>
        <w:t>վաբաններին, ժուռնալիստներին ու հայերենի դասատուներին») շատ չ</w:t>
        <w:softHyphen/>
        <w:t>գը</w:t>
        <w:softHyphen/>
        <w:t>ր</w:t>
        <w:softHyphen/>
        <w:t>գըռելու ու քննություններից չկտրվելու համար, արժի, որ կետադրական «հիմ</w:t>
        <w:softHyphen/>
        <w:t xml:space="preserve">նական կանոնները» մի քիչ իմանաս ու կիրառես: </w:t>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lang w:val="ru-RU"/>
        </w:rPr>
        <w:t>Բայց թե պետք է, որ կետադրության կանոնները խախտես, խախտի՛, մի՛ վախեցի: Կետադրությունը դնում են, որ կեն</w:t>
        <w:softHyphen/>
        <w:t>դանի խոսքի դադարներն ու ին</w:t>
        <w:softHyphen/>
        <w:t>տո</w:t>
        <w:softHyphen/>
        <w:t>նացիան գոնե մի՜ քիչ նշեն, ու դու էլ ա՛յնպես դիր, ոնց որ ականջդ է հու</w:t>
        <w:softHyphen/>
        <w:t>շում: Մեկ-մեկ էլ կետադրությունն օգնում է, որ տրամաբանական երկ</w:t>
        <w:softHyphen/>
        <w:t>վու</w:t>
        <w:softHyphen/>
        <w:t>թյուն չլինի:</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t>Հիշի՛, իսկի է՛լ պարտադիր չի, որ թարգմանության ու բնագրի կետա</w:t>
        <w:softHyphen/>
        <w:t xml:space="preserve">դրությունները նույնը լինեն: Շատ անգամ սա նույնիսկ անհնար է: </w:t>
      </w:r>
      <w:r>
        <w:rPr>
          <w:rFonts w:cs="Times Armenian" w:ascii="Times Armenian" w:hAnsi="Times Armenian"/>
          <w:sz w:val="21"/>
          <w:szCs w:val="21"/>
          <w:lang w:val="ru-RU"/>
        </w:rPr>
        <w:t>(Տես, օրի</w:t>
        <w:softHyphen/>
        <w:t xml:space="preserve">նակ, </w:t>
      </w:r>
      <w:r>
        <w:rPr>
          <w:rFonts w:cs="Times Armenian" w:ascii="Times Armenian" w:hAnsi="Times Armenian"/>
          <w:b/>
          <w:i/>
          <w:sz w:val="21"/>
          <w:szCs w:val="21"/>
          <w:lang w:val="ru-RU"/>
        </w:rPr>
        <w:t>Դևի</w:t>
      </w:r>
      <w:r>
        <w:rPr>
          <w:rFonts w:cs="Times Armenian" w:ascii="Times Armenian" w:hAnsi="Times Armenian"/>
          <w:sz w:val="21"/>
          <w:szCs w:val="21"/>
          <w:lang w:val="ru-RU"/>
        </w:rPr>
        <w:t xml:space="preserve"> կամ </w:t>
      </w:r>
      <w:r>
        <w:rPr>
          <w:rFonts w:cs="Times Armenian" w:ascii="Times Armenian" w:hAnsi="Times Armenian"/>
          <w:b/>
          <w:i/>
          <w:sz w:val="21"/>
          <w:szCs w:val="21"/>
          <w:lang w:val="ru-RU"/>
        </w:rPr>
        <w:t>7.2-ի</w:t>
      </w:r>
      <w:r>
        <w:rPr>
          <w:rFonts w:cs="Times Armenian" w:ascii="Times Armenian" w:hAnsi="Times Armenian"/>
          <w:sz w:val="21"/>
          <w:szCs w:val="21"/>
          <w:lang w:val="ru-RU"/>
        </w:rPr>
        <w:t xml:space="preserve"> թարգմանություններին արած դիտողությունները):</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b/>
          <w:i/>
          <w:sz w:val="21"/>
          <w:szCs w:val="21"/>
          <w:lang w:val="ru-RU"/>
        </w:rPr>
        <w:t>26. Հիշի՛, գրածդ կարող է քեզ թվա ռիթմիկ, բայց ռիթմով դասա</w:t>
        <w:softHyphen/>
        <w:t xml:space="preserve">վորված չլինի: Ասածս բացատրեմ Թումանյանի </w:t>
      </w:r>
      <w:r>
        <w:rPr>
          <w:rFonts w:cs="Times Armenian" w:ascii="Times Armenian" w:hAnsi="Times Armenian"/>
          <w:b/>
          <w:sz w:val="21"/>
          <w:szCs w:val="21"/>
          <w:lang w:val="ru-RU"/>
        </w:rPr>
        <w:t>Լոռեցի Սաքոյից</w:t>
      </w:r>
      <w:r>
        <w:rPr>
          <w:rFonts w:cs="Times Armenian" w:ascii="Times Armenian" w:hAnsi="Times Armenian"/>
          <w:b/>
          <w:i/>
          <w:sz w:val="21"/>
          <w:szCs w:val="21"/>
          <w:lang w:val="ru-RU"/>
        </w:rPr>
        <w:t xml:space="preserve"> առած մի հայտնի օրինակով: Թե որ Թումանյանն այդ գործի առաջի տունը դասավորած լիներ հայերենի դասատուի պահանջած «ճիշտ» ձևով, ասածս տունը ոտանավոր չէր լինի, կլիներ արձակ.</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 xml:space="preserve">Էն Լոռու ձորն է, ուր հանդիպակաց ժայռերը </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խորունկ նոթերը կիտած,</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Դեմուդեմ կանգնած, համառ ու անթարթ հայացքով</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Հանդարտ նայում են իրար:</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pPr>
      <w:r>
        <w:rPr>
          <w:rFonts w:cs="Times Armenian" w:ascii="Times Armenian" w:hAnsi="Times Armenian"/>
          <w:sz w:val="21"/>
          <w:szCs w:val="21"/>
          <w:lang w:val="ru-RU"/>
        </w:rPr>
        <w:t>Հիմա այս տողերը դասավորենք համարյա Թումանյանի պես, այսինքն, նո</w:t>
        <w:softHyphen/>
        <w:t>րից գրելով արձակի ձևով, բայց կետադրելով պոետի պես.</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Էն Լոռու ձորն է, ուր հանդիպակաց` ժայռերը խորունկ նոթերը կիտած, դեմուդեմ կանգնած, համառ ու անթարթ` հայացքով հանդարտ` նայում են իրար:</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pPr>
      <w:r>
        <w:rPr>
          <w:rFonts w:cs="Times Armenian" w:ascii="Times Armenian" w:hAnsi="Times Armenian"/>
          <w:sz w:val="21"/>
          <w:szCs w:val="21"/>
          <w:lang w:val="ru-RU"/>
        </w:rPr>
        <w:t>Սա արդեն ոտանավորի ռիթմ ունի, ու հենց ոտանավոր է, որ կա՛: Թու</w:t>
        <w:softHyphen/>
        <w:t>ման</w:t>
        <w:softHyphen/>
        <w:t>յանը սա մի թեթև ուրիշ ձևով է դասավորել.</w:t>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lang w:val="ru-RU"/>
        </w:rPr>
      </w:r>
    </w:p>
    <w:p>
      <w:pPr>
        <w:pStyle w:val="Normal"/>
        <w:ind w:firstLine="360"/>
        <w:jc w:val="both"/>
        <w:rPr/>
      </w:pPr>
      <w:r>
        <w:rPr>
          <w:rFonts w:cs="Times Armenian" w:ascii="Times Armenian" w:hAnsi="Times Armenian"/>
          <w:i/>
          <w:sz w:val="21"/>
          <w:szCs w:val="21"/>
          <w:lang w:val="ru-RU"/>
        </w:rPr>
        <w:t>Էն Լոռու ձորն է, ուր հանդիպակաց` ժայռերը խորունկ նոթերը կիտած, դեմուդեմ կանգնած, համառ ու անթարթ` հայացքով իրար` նայում են հան</w:t>
        <w:softHyphen/>
        <w:t>դարտ:</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lang w:val="ru-RU"/>
        </w:rPr>
        <w:t>Կամ ճիշտ ու ճիշտ Թումանյանի՛ ձևով.</w:t>
      </w:r>
    </w:p>
    <w:p>
      <w:pPr>
        <w:pStyle w:val="Normal"/>
        <w:ind w:firstLine="360"/>
        <w:jc w:val="both"/>
        <w:rPr>
          <w:rFonts w:ascii="Times Armenian" w:hAnsi="Times Armenian" w:cs="Times Armenian"/>
          <w:sz w:val="21"/>
          <w:szCs w:val="21"/>
          <w:lang w:val="ru-RU"/>
        </w:rPr>
      </w:pPr>
      <w:r>
        <w:rPr>
          <w:rFonts w:cs="Times Armenian" w:ascii="Times Armenian" w:hAnsi="Times Armenian"/>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 xml:space="preserve">Էն Լոռու ձորն է, ուր հանդիպակաց </w:t>
      </w:r>
    </w:p>
    <w:p>
      <w:pPr>
        <w:pStyle w:val="Normal"/>
        <w:ind w:firstLine="360"/>
        <w:jc w:val="both"/>
        <w:rPr/>
      </w:pPr>
      <w:r>
        <w:rPr>
          <w:rFonts w:cs="Times Armenian" w:ascii="Times Armenian" w:hAnsi="Times Armenian"/>
          <w:i/>
          <w:sz w:val="21"/>
          <w:szCs w:val="21"/>
          <w:lang w:val="ru-RU"/>
        </w:rPr>
        <w:t xml:space="preserve">Ժայռերը` խորունկ նոթերը կիտած՝ </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 xml:space="preserve">Դեմուդեմ կանգնած, համառ ու անթարթ </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t>Հայացքով իրար նայում են հանդարտ:</w:t>
      </w:r>
    </w:p>
    <w:p>
      <w:pPr>
        <w:pStyle w:val="Normal"/>
        <w:ind w:firstLine="360"/>
        <w:jc w:val="both"/>
        <w:rPr>
          <w:rFonts w:ascii="Times Armenian" w:hAnsi="Times Armenian" w:cs="Times Armenian"/>
          <w:i/>
          <w:i/>
          <w:sz w:val="21"/>
          <w:szCs w:val="21"/>
          <w:lang w:val="ru-RU"/>
        </w:rPr>
      </w:pPr>
      <w:r>
        <w:rPr>
          <w:rFonts w:cs="Times Armenian" w:ascii="Times Armenian" w:hAnsi="Times Armenian"/>
          <w:i/>
          <w:sz w:val="21"/>
          <w:szCs w:val="21"/>
          <w:lang w:val="ru-RU"/>
        </w:rPr>
      </w:r>
    </w:p>
    <w:p>
      <w:pPr>
        <w:pStyle w:val="Normal"/>
        <w:ind w:firstLine="360"/>
        <w:jc w:val="both"/>
        <w:rPr/>
      </w:pPr>
      <w:r>
        <w:rPr>
          <w:rFonts w:cs="Times Armenian" w:ascii="Times Armenian" w:hAnsi="Times Armenian"/>
          <w:sz w:val="21"/>
          <w:szCs w:val="21"/>
          <w:lang w:val="ru-RU"/>
        </w:rPr>
        <w:t>Հիմա երևի պարզ է, թե կետադրությունն ու տողատելն ինչ նշանա</w:t>
        <w:softHyphen/>
        <w:t>կու</w:t>
        <w:softHyphen/>
        <w:t>թյուն ունեն խոսքի ռիթմի ու երգեցիկության, ուրեմն, համ էլ ոտանավորի հա</w:t>
        <w:softHyphen/>
        <w:t>մար: Սրա համար էլ պիտի ուշադիր լինես, ու ստուգես, թե որ հանկարծ գը</w:t>
        <w:softHyphen/>
        <w:t>րածդ մի քիչ ուրիշ դադարներով կարդաս, հո ռիթմը չի՞ դառնում ար</w:t>
        <w:softHyphen/>
        <w:t xml:space="preserve">ձակի ռիթմ: </w:t>
      </w:r>
    </w:p>
    <w:p>
      <w:pPr>
        <w:pStyle w:val="Normal"/>
        <w:ind w:firstLine="360"/>
        <w:jc w:val="both"/>
        <w:rPr/>
      </w:pPr>
      <w:r>
        <w:rPr>
          <w:rFonts w:cs="Times Armenian" w:ascii="Times Armenian" w:hAnsi="Times Armenian"/>
          <w:b/>
          <w:i/>
          <w:sz w:val="21"/>
          <w:szCs w:val="21"/>
          <w:lang w:val="ru-RU"/>
        </w:rPr>
        <w:t>Թե դառնում է, պիտի այնպես կետադրես, որ հատածներն իրենց ճիշտ տեղերն ընկնեն, որ նույնիսկ «խամ» կարդացողը ոտանավորի մետրը չը</w:t>
        <w:softHyphen/>
        <w:t xml:space="preserve">խախտի: </w:t>
      </w:r>
    </w:p>
    <w:p>
      <w:pPr>
        <w:pStyle w:val="Normal"/>
        <w:ind w:firstLine="360"/>
        <w:jc w:val="both"/>
        <w:rPr/>
      </w:pPr>
      <w:r>
        <w:rPr>
          <w:rFonts w:cs="Times Armenian" w:ascii="Times Armenian" w:hAnsi="Times Armenian"/>
          <w:b/>
          <w:i/>
          <w:sz w:val="21"/>
          <w:szCs w:val="21"/>
          <w:lang w:val="ru-RU"/>
        </w:rPr>
        <w:t>Սրա համար կետա</w:t>
        <w:softHyphen/>
        <w:t>դրա</w:t>
        <w:softHyphen/>
        <w:t>կան նշաններից հարմար են` բութը, կախման կետերը (որ իբր թե թեր</w:t>
        <w:softHyphen/>
        <w:t>ա</w:t>
        <w:softHyphen/>
        <w:t>սու</w:t>
        <w:softHyphen/>
        <w:t>թյուն են հուշում), գիծը, ու մեկ-մեկ էլ` տրամա</w:t>
        <w:softHyphen/>
        <w:t>բանական հզոր շեշտը: Կամ էլ` այնպես տողատի, որ նորից մետրի</w:t>
        <w:softHyphen/>
        <w:t>կան չխախտվի, բայց եթե սա հակառակ է բնագրի «դիզայնին», խոր</w:t>
        <w:softHyphen/>
        <w:t>հուրդ չի տըր</w:t>
        <w:softHyphen/>
        <w:t>վում:</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b/>
          <w:i/>
          <w:sz w:val="21"/>
          <w:szCs w:val="21"/>
          <w:lang w:val="ru-RU"/>
        </w:rPr>
        <w:t>27. Պիտի շատ կարդաս ու շատ թարգմանես, որ սինոնիմների շար</w:t>
        <w:softHyphen/>
        <w:t>քերդ հարուստ ու արթուն լինեն: Չընկնես սինոնիմների բառարանների հետևից, դրանք օգուտ չեն տալիս:</w:t>
      </w:r>
      <w:r>
        <w:rPr>
          <w:rFonts w:cs="Times Armenian" w:ascii="Times Armenian" w:hAnsi="Times Armenian"/>
          <w:i/>
          <w:sz w:val="21"/>
          <w:szCs w:val="21"/>
          <w:lang w:val="ru-RU"/>
        </w:rPr>
        <w:t xml:space="preserve"> </w:t>
      </w:r>
      <w:r>
        <w:rPr>
          <w:rFonts w:cs="Times Armenian" w:ascii="Times Armenian" w:hAnsi="Times Armenian"/>
          <w:sz w:val="21"/>
          <w:szCs w:val="21"/>
          <w:lang w:val="ru-RU"/>
        </w:rPr>
        <w:t>Առնում ես, մեկ-երկու անգամ բացում ու համոզ</w:t>
        <w:softHyphen/>
        <w:t>վում, որ ուզածդ բառը չկա, ու էլ ոչ  մի անգամ չես բացում:</w:t>
      </w:r>
    </w:p>
    <w:p>
      <w:pPr>
        <w:pStyle w:val="Normal"/>
        <w:ind w:firstLine="360"/>
        <w:jc w:val="both"/>
        <w:rPr>
          <w:rFonts w:ascii="Times Armenian" w:hAnsi="Times Armenian" w:cs="Times Armenian"/>
          <w:i/>
          <w:i/>
          <w:sz w:val="21"/>
          <w:szCs w:val="21"/>
          <w:lang w:val="ru-RU"/>
        </w:rPr>
      </w:pPr>
      <w:r>
        <w:rPr>
          <w:rFonts w:eastAsia="Times Armenian" w:cs="Times Armenian" w:ascii="Times Armenian" w:hAnsi="Times Armenian"/>
          <w:i/>
          <w:sz w:val="21"/>
          <w:szCs w:val="21"/>
          <w:lang w:val="ru-RU"/>
        </w:rPr>
        <w:t xml:space="preserve"> </w:t>
      </w:r>
    </w:p>
    <w:p>
      <w:pPr>
        <w:pStyle w:val="Normal"/>
        <w:ind w:firstLine="360"/>
        <w:jc w:val="both"/>
        <w:rPr>
          <w:rFonts w:ascii="Times Armenian" w:hAnsi="Times Armenian" w:cs="Times Armenian"/>
          <w:i/>
          <w:i/>
          <w:sz w:val="21"/>
          <w:szCs w:val="21"/>
          <w:lang w:val="ru-RU"/>
        </w:rPr>
      </w:pPr>
      <w:r>
        <w:rPr>
          <w:rFonts w:cs="Times Armenian" w:ascii="Times Armenian" w:hAnsi="Times Armenian"/>
          <w:b/>
          <w:i/>
          <w:sz w:val="21"/>
          <w:szCs w:val="21"/>
          <w:lang w:val="ru-RU"/>
        </w:rPr>
        <w:t>28.</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Գործն անելո՛վ են սովորում. ուրիշ ձև չկա, ու չի էլ եղել:</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b/>
          <w:i/>
          <w:sz w:val="21"/>
          <w:szCs w:val="21"/>
          <w:lang w:val="ru-RU"/>
        </w:rPr>
        <w:t>29. Հիշի՛,</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մենակ բառերը չեն, որ սինոնիմներ ունեն: Բառակապակցու</w:t>
        <w:softHyphen/>
        <w:t>թյուն</w:t>
        <w:softHyphen/>
        <w:t>ները, նախադասությունները ու նույնիսկ ոտանավորներն էլ սինոնիմ</w:t>
        <w:softHyphen/>
        <w:t xml:space="preserve"> ունեն:</w:t>
      </w:r>
      <w:r>
        <w:rPr>
          <w:rFonts w:cs="Times Armenian" w:ascii="Times Armenian" w:hAnsi="Times Armenian"/>
          <w:i/>
          <w:sz w:val="21"/>
          <w:szCs w:val="21"/>
          <w:lang w:val="ru-RU"/>
        </w:rPr>
        <w:t xml:space="preserve"> </w:t>
      </w:r>
      <w:r>
        <w:rPr>
          <w:rFonts w:cs="Times Armenian" w:ascii="Times Armenian" w:hAnsi="Times Armenian"/>
          <w:sz w:val="21"/>
          <w:szCs w:val="21"/>
          <w:lang w:val="ru-RU"/>
        </w:rPr>
        <w:t>Ճիշտը որ ասենք` թարգմանությունը հենց «սինոնիմ» է, որ կա:</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b/>
          <w:i/>
          <w:sz w:val="21"/>
          <w:szCs w:val="21"/>
          <w:lang w:val="ru-RU"/>
        </w:rPr>
        <w:t>30. Հիշի՛ համ էլ, որ դրական խոսքերից համարյա բոլորն էլ ունեն բացա</w:t>
        <w:softHyphen/>
        <w:t>սական սի</w:t>
        <w:softHyphen/>
        <w:t>նոնիմ, ու հակառակը:</w:t>
      </w:r>
      <w:r>
        <w:rPr>
          <w:rFonts w:cs="Times Armenian" w:ascii="Times Armenian" w:hAnsi="Times Armenian"/>
          <w:i/>
          <w:sz w:val="21"/>
          <w:szCs w:val="21"/>
          <w:lang w:val="ru-RU"/>
        </w:rPr>
        <w:t xml:space="preserve"> </w:t>
      </w:r>
      <w:r>
        <w:rPr>
          <w:rFonts w:cs="Times Armenian" w:ascii="Times Armenian" w:hAnsi="Times Armenian"/>
          <w:sz w:val="21"/>
          <w:szCs w:val="21"/>
          <w:lang w:val="ru-RU"/>
        </w:rPr>
        <w:t>Օրինակ, «այստեղ չի մնա» խոսքը «այս</w:t>
        <w:softHyphen/>
        <w:t>տեղից կգնա» խոսքի սինոնիմն է, ու հակառակը, սրանցից երկրորդն առա</w:t>
        <w:softHyphen/>
        <w:t>ջինի սինո</w:t>
        <w:softHyphen/>
        <w:t>նիմն է:</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Օգտվի՛ այս հնարքից:</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t xml:space="preserve">31. </w:t>
      </w:r>
      <w:r>
        <w:rPr>
          <w:rFonts w:cs="Times Armenian" w:ascii="Times Armenian" w:hAnsi="Times Armenian"/>
          <w:sz w:val="21"/>
          <w:szCs w:val="21"/>
          <w:lang w:val="ru-RU"/>
        </w:rPr>
        <w:t>Հ-ից</w:t>
      </w:r>
      <w:r>
        <w:rPr>
          <w:rFonts w:cs="Times Armenian" w:ascii="Times Armenian" w:hAnsi="Times Armenian"/>
          <w:b/>
          <w:i/>
          <w:sz w:val="21"/>
          <w:szCs w:val="21"/>
          <w:lang w:val="ru-RU"/>
        </w:rPr>
        <w:t xml:space="preserve"> առաջ ոչ  մի անգամ </w:t>
      </w:r>
      <w:r>
        <w:rPr>
          <w:rFonts w:cs="Times Armenian" w:ascii="Times Armenian" w:hAnsi="Times Armenian"/>
          <w:i/>
          <w:sz w:val="21"/>
          <w:szCs w:val="21"/>
          <w:lang w:val="ru-RU"/>
        </w:rPr>
        <w:t>«</w:t>
      </w:r>
      <w:r>
        <w:rPr>
          <w:rFonts w:cs="Times Armenian" w:ascii="Times Armenian" w:hAnsi="Times Armenian"/>
          <w:sz w:val="21"/>
          <w:szCs w:val="21"/>
          <w:lang w:val="ru-RU"/>
        </w:rPr>
        <w:t>ն»</w:t>
      </w:r>
      <w:r>
        <w:rPr>
          <w:rFonts w:cs="Times Armenian" w:ascii="Times Armenian" w:hAnsi="Times Armenian"/>
          <w:b/>
          <w:sz w:val="21"/>
          <w:szCs w:val="21"/>
          <w:lang w:val="ru-RU"/>
        </w:rPr>
        <w:t xml:space="preserve"> </w:t>
      </w:r>
      <w:r>
        <w:rPr>
          <w:rFonts w:cs="Times Armenian" w:ascii="Times Armenian" w:hAnsi="Times Armenian"/>
          <w:b/>
          <w:i/>
          <w:sz w:val="21"/>
          <w:szCs w:val="21"/>
          <w:lang w:val="ru-RU"/>
        </w:rPr>
        <w:t xml:space="preserve">հոդը մի՛ գրի: Արարատյան բարբառի (մի քանի ուրիշինն էլ)  </w:t>
      </w:r>
      <w:r>
        <w:rPr>
          <w:rFonts w:cs="Times Armenian" w:ascii="Times Armenian" w:hAnsi="Times Armenian"/>
          <w:sz w:val="21"/>
          <w:szCs w:val="21"/>
          <w:lang w:val="ru-RU"/>
        </w:rPr>
        <w:t>«հ»</w:t>
      </w:r>
      <w:r>
        <w:rPr>
          <w:rFonts w:cs="Times Armenian" w:ascii="Times Armenian" w:hAnsi="Times Armenian"/>
          <w:b/>
          <w:i/>
          <w:sz w:val="21"/>
          <w:szCs w:val="21"/>
          <w:lang w:val="ru-RU"/>
        </w:rPr>
        <w:t xml:space="preserve"> ձայնը (կամ «շունչը») այնքան ուժեղ է, որ իր շրջապատի ձայնավորներից լրի՛վ է անկախ: Ուզում եմ ասեմ, մի՛ գրի, օ</w:t>
        <w:softHyphen/>
        <w:t xml:space="preserve">րինակ, </w:t>
      </w:r>
      <w:r>
        <w:rPr>
          <w:rFonts w:cs="Times Armenian" w:ascii="Times Armenian" w:hAnsi="Times Armenian"/>
          <w:b/>
          <w:sz w:val="21"/>
          <w:szCs w:val="21"/>
          <w:lang w:val="ru-RU"/>
        </w:rPr>
        <w:t>«լույսն հանգավ».</w:t>
      </w:r>
      <w:r>
        <w:rPr>
          <w:rFonts w:cs="Times Armenian" w:ascii="Times Armenian" w:hAnsi="Times Armenian"/>
          <w:b/>
          <w:i/>
          <w:sz w:val="21"/>
          <w:szCs w:val="21"/>
          <w:lang w:val="ru-RU"/>
        </w:rPr>
        <w:t xml:space="preserve"> գրի՛ ու անպայման` </w:t>
      </w:r>
      <w:r>
        <w:rPr>
          <w:rFonts w:cs="Times Armenian" w:ascii="Times Armenian" w:hAnsi="Times Armenian"/>
          <w:b/>
          <w:sz w:val="21"/>
          <w:szCs w:val="21"/>
          <w:lang w:val="ru-RU"/>
        </w:rPr>
        <w:t>«լույսը հանգավ»,</w:t>
      </w:r>
      <w:r>
        <w:rPr>
          <w:rFonts w:cs="Times Armenian" w:ascii="Times Armenian" w:hAnsi="Times Armenian"/>
          <w:b/>
          <w:i/>
          <w:sz w:val="21"/>
          <w:szCs w:val="21"/>
          <w:lang w:val="ru-RU"/>
        </w:rPr>
        <w:t xml:space="preserve"> որով</w:t>
        <w:softHyphen/>
        <w:t>հետև Արա</w:t>
        <w:softHyphen/>
        <w:t xml:space="preserve">րատյան բարբառը հենց այսպե՛ս է ասում, իսկ մեր գրական ոճերի հիմքը Արարատյան բարբառն է: </w:t>
      </w:r>
    </w:p>
    <w:p>
      <w:pPr>
        <w:pStyle w:val="Normal"/>
        <w:ind w:firstLine="360"/>
        <w:jc w:val="both"/>
        <w:rPr/>
      </w:pPr>
      <w:r>
        <w:rPr>
          <w:rFonts w:cs="Times Armenian" w:ascii="Times Armenian" w:hAnsi="Times Armenian"/>
          <w:b/>
          <w:i/>
          <w:sz w:val="21"/>
          <w:szCs w:val="21"/>
          <w:lang w:val="ru-RU"/>
        </w:rPr>
        <w:t xml:space="preserve">Եթե գրես </w:t>
      </w:r>
      <w:r>
        <w:rPr>
          <w:rFonts w:cs="Times Armenian" w:ascii="Times Armenian" w:hAnsi="Times Armenian"/>
          <w:b/>
          <w:sz w:val="21"/>
          <w:szCs w:val="21"/>
          <w:lang w:val="ru-RU"/>
        </w:rPr>
        <w:t>«լույսն հանգավ»,</w:t>
      </w:r>
      <w:r>
        <w:rPr>
          <w:rFonts w:cs="Times Armenian" w:ascii="Times Armenian" w:hAnsi="Times Armenian"/>
          <w:b/>
          <w:i/>
          <w:sz w:val="21"/>
          <w:szCs w:val="21"/>
          <w:lang w:val="ru-RU"/>
        </w:rPr>
        <w:t xml:space="preserve"> պիտի կարդանք` </w:t>
      </w:r>
      <w:r>
        <w:rPr>
          <w:rFonts w:cs="Times Armenian" w:ascii="Times Armenian" w:hAnsi="Times Armenian"/>
          <w:b/>
          <w:sz w:val="21"/>
          <w:szCs w:val="21"/>
          <w:lang w:val="ru-RU"/>
        </w:rPr>
        <w:t>«լույսն անգավ»,</w:t>
      </w:r>
      <w:r>
        <w:rPr>
          <w:rFonts w:cs="Times Armenian" w:ascii="Times Armenian" w:hAnsi="Times Armenian"/>
          <w:b/>
          <w:i/>
          <w:sz w:val="21"/>
          <w:szCs w:val="21"/>
          <w:lang w:val="ru-RU"/>
        </w:rPr>
        <w:t xml:space="preserve"> այսինքն, առանց </w:t>
      </w:r>
      <w:r>
        <w:rPr>
          <w:rFonts w:cs="Times Armenian" w:ascii="Times Armenian" w:hAnsi="Times Armenian"/>
          <w:sz w:val="21"/>
          <w:szCs w:val="21"/>
          <w:lang w:val="ru-RU"/>
        </w:rPr>
        <w:t>հ-ի,</w:t>
      </w:r>
      <w:r>
        <w:rPr>
          <w:rFonts w:cs="Times Armenian" w:ascii="Times Armenian" w:hAnsi="Times Armenian"/>
          <w:b/>
          <w:i/>
          <w:sz w:val="21"/>
          <w:szCs w:val="21"/>
          <w:lang w:val="ru-RU"/>
        </w:rPr>
        <w:t xml:space="preserve"> որ կարենանք առաջին </w:t>
      </w:r>
      <w:r>
        <w:rPr>
          <w:rFonts w:cs="Times Armenian" w:ascii="Times Armenian" w:hAnsi="Times Armenian"/>
          <w:sz w:val="21"/>
          <w:szCs w:val="21"/>
          <w:lang w:val="ru-RU"/>
        </w:rPr>
        <w:t>ն-ն</w:t>
      </w:r>
      <w:r>
        <w:rPr>
          <w:rFonts w:cs="Times Armenian" w:ascii="Times Armenian" w:hAnsi="Times Armenian"/>
          <w:b/>
          <w:i/>
          <w:sz w:val="21"/>
          <w:szCs w:val="21"/>
          <w:lang w:val="ru-RU"/>
        </w:rPr>
        <w:t xml:space="preserve"> ասենք: Կամ էլ պիտի կարդանք </w:t>
      </w:r>
      <w:r>
        <w:rPr>
          <w:rFonts w:cs="Times Armenian" w:ascii="Times Armenian" w:hAnsi="Times Armenian"/>
          <w:b/>
          <w:sz w:val="21"/>
          <w:szCs w:val="21"/>
          <w:lang w:val="ru-RU"/>
        </w:rPr>
        <w:t>«լույսըն հանգավ»,</w:t>
      </w:r>
      <w:r>
        <w:rPr>
          <w:rFonts w:cs="Times Armenian" w:ascii="Times Armenian" w:hAnsi="Times Armenian"/>
          <w:b/>
          <w:i/>
          <w:sz w:val="21"/>
          <w:szCs w:val="21"/>
          <w:lang w:val="ru-RU"/>
        </w:rPr>
        <w:t xml:space="preserve"> ինչը նախորդից մի վանկ ավել է, ու ճիշտ է Սևանի ավա</w:t>
        <w:softHyphen/>
        <w:t>զանի մի քանի խոսվածքի համար, բայց ո՛չ Արա</w:t>
        <w:softHyphen/>
        <w:t>րատյան բարբառի:</w:t>
      </w:r>
    </w:p>
    <w:p>
      <w:pPr>
        <w:pStyle w:val="Normal"/>
        <w:ind w:firstLine="360"/>
        <w:jc w:val="both"/>
        <w:rPr/>
      </w:pPr>
      <w:r>
        <w:rPr>
          <w:rFonts w:cs="Times Armenian" w:ascii="Times Armenian" w:hAnsi="Times Armenian"/>
          <w:b/>
          <w:i/>
          <w:sz w:val="21"/>
          <w:szCs w:val="21"/>
          <w:lang w:val="ru-RU"/>
        </w:rPr>
        <w:t xml:space="preserve">Բացի սրանք` </w:t>
      </w:r>
      <w:r>
        <w:rPr>
          <w:rFonts w:cs="Times Armenian" w:ascii="Times Armenian" w:hAnsi="Times Armenian"/>
          <w:sz w:val="21"/>
          <w:szCs w:val="21"/>
          <w:lang w:val="ru-RU"/>
        </w:rPr>
        <w:t>ն</w:t>
      </w:r>
      <w:r>
        <w:rPr>
          <w:rFonts w:cs="Times Armenian" w:ascii="Times Armenian" w:hAnsi="Times Armenian"/>
          <w:b/>
          <w:i/>
          <w:sz w:val="21"/>
          <w:szCs w:val="21"/>
          <w:lang w:val="ru-RU"/>
        </w:rPr>
        <w:t xml:space="preserve"> որոշյալ հոդն ստորակետից կամ մի ուրիշ դադարից ա</w:t>
        <w:softHyphen/>
        <w:t xml:space="preserve">ռաջ չի կարելի: Սրա տեղը պիտի լինի </w:t>
      </w:r>
      <w:r>
        <w:rPr>
          <w:rFonts w:cs="Times Armenian" w:ascii="Times Armenian" w:hAnsi="Times Armenian"/>
          <w:sz w:val="21"/>
          <w:szCs w:val="21"/>
          <w:lang w:val="ru-RU"/>
        </w:rPr>
        <w:t>ը</w:t>
      </w:r>
      <w:r>
        <w:rPr>
          <w:rFonts w:cs="Times Armenian" w:ascii="Times Armenian" w:hAnsi="Times Armenian"/>
          <w:b/>
          <w:i/>
          <w:sz w:val="21"/>
          <w:szCs w:val="21"/>
          <w:lang w:val="ru-RU"/>
        </w:rPr>
        <w:t xml:space="preserve"> հոդը: Այս սխալը շատ-շատերն են անում: Տես 8.2-ը:</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b/>
          <w:i/>
          <w:sz w:val="21"/>
          <w:szCs w:val="21"/>
          <w:lang w:val="ru-RU"/>
        </w:rPr>
        <w:t>32. Ոտանավորի վանկերի պակասը լրացնելու խաթեր դերանուն ու  ու</w:t>
        <w:softHyphen/>
        <w:t>րիշ «սպասարկու» բառ մի խցկի այդ տողը, ոնց որ, օրինակ, Վ. Դավթյանն ու Հ. Սահյանն ու ուրիշ շատ-շատերն են անում (տես թարգմանությունները), մանավանդ, եթե այդ բառերը ոտանավորին չկապ</w:t>
        <w:softHyphen/>
        <w:t>ված միտք ու տրամա</w:t>
        <w:softHyphen/>
        <w:t>դրու</w:t>
        <w:softHyphen/>
        <w:t>թյուն են բերում ու խաթարում են բնագրի միասնությունը:</w:t>
      </w:r>
    </w:p>
    <w:p>
      <w:pPr>
        <w:pStyle w:val="Normal"/>
        <w:ind w:firstLine="360"/>
        <w:jc w:val="both"/>
        <w:rPr/>
      </w:pPr>
      <w:r>
        <w:rPr>
          <w:rFonts w:eastAsia="Times Armenian" w:cs="Times Armenian" w:ascii="Times Armenian" w:hAnsi="Times Armenian"/>
          <w:sz w:val="21"/>
          <w:szCs w:val="21"/>
          <w:lang w:val="ru-RU"/>
        </w:rPr>
        <w:t xml:space="preserve"> </w:t>
      </w:r>
      <w:r>
        <w:rPr>
          <w:rFonts w:cs="Times Armenian" w:ascii="Times Armenian" w:hAnsi="Times Armenian"/>
          <w:sz w:val="21"/>
          <w:szCs w:val="21"/>
          <w:lang w:val="ru-RU"/>
        </w:rPr>
        <w:t>Սպասարկու բառերի այս տեսակ «գործածությունը» պոետական անզո</w:t>
        <w:softHyphen/>
        <w:t>րության կամ ծուլության նշան է, ու միշտ է՛լ թուլացնում է ոտանավորի ազդե</w:t>
        <w:softHyphen/>
        <w:t>ցու</w:t>
        <w:softHyphen/>
        <w:softHyphen/>
        <w:t>թյունը: Փորձը ցույց է տալիս, որ թե լավ չարչարվես, միշտ է՛լ կարող ես սպա</w:t>
        <w:softHyphen/>
        <w:t>սարկու բառերի ան</w:t>
        <w:softHyphen/>
        <w:t>հարկի գործածությունից խուսափես:</w:t>
      </w:r>
    </w:p>
    <w:p>
      <w:pPr>
        <w:pStyle w:val="Normal"/>
        <w:ind w:firstLine="360"/>
        <w:jc w:val="both"/>
        <w:rPr>
          <w:rFonts w:ascii="Times Armenian" w:hAnsi="Times Armenian" w:cs="Times Armenian"/>
          <w:b/>
          <w:sz w:val="21"/>
          <w:szCs w:val="21"/>
          <w:lang w:val="ru-RU"/>
        </w:rPr>
      </w:pPr>
      <w:r>
        <w:rPr>
          <w:rFonts w:cs="Times Armenian" w:ascii="Times Armenian" w:hAnsi="Times Armenian"/>
          <w:b/>
          <w:sz w:val="21"/>
          <w:szCs w:val="21"/>
          <w:lang w:val="ru-RU"/>
        </w:rPr>
      </w:r>
    </w:p>
    <w:p>
      <w:pPr>
        <w:pStyle w:val="Normal"/>
        <w:ind w:firstLine="360"/>
        <w:jc w:val="both"/>
        <w:rPr>
          <w:rFonts w:ascii="Times Armenian" w:hAnsi="Times Armenian" w:cs="Times Armenian"/>
          <w:i/>
          <w:i/>
          <w:sz w:val="21"/>
          <w:szCs w:val="21"/>
          <w:lang w:val="ru-RU"/>
        </w:rPr>
      </w:pPr>
      <w:r>
        <w:rPr>
          <w:rFonts w:cs="Times Armenian" w:ascii="Times Armenian" w:hAnsi="Times Armenian"/>
          <w:b/>
          <w:i/>
          <w:sz w:val="21"/>
          <w:szCs w:val="21"/>
          <w:lang w:val="ru-RU"/>
        </w:rPr>
        <w:t>33.</w:t>
      </w:r>
      <w:r>
        <w:rPr>
          <w:rFonts w:cs="Times Armenian" w:ascii="Times Armenian" w:hAnsi="Times Armenian"/>
          <w:sz w:val="21"/>
          <w:szCs w:val="21"/>
          <w:lang w:val="ru-RU"/>
        </w:rPr>
        <w:t xml:space="preserve"> Ռուսերենը հոդ չունի: Լեզու էլ կա, որ հայերենի զրո հոդի տեղը հոդ ունի, օրինակ անգլերենը: Հայն ասում է` (մի, ինչ-որ մի)</w:t>
      </w:r>
      <w:r>
        <w:rPr>
          <w:rFonts w:cs="Times Armenian" w:ascii="Times Armenian" w:hAnsi="Times Armenian"/>
          <w:i/>
          <w:sz w:val="21"/>
          <w:szCs w:val="21"/>
          <w:lang w:val="ru-RU"/>
        </w:rPr>
        <w:t xml:space="preserve"> </w:t>
      </w:r>
      <w:r>
        <w:rPr>
          <w:rFonts w:cs="Times Armenian" w:ascii="Times Armenian" w:hAnsi="Times Armenian"/>
          <w:b/>
          <w:i/>
          <w:sz w:val="21"/>
          <w:szCs w:val="21"/>
          <w:lang w:val="ru-RU"/>
        </w:rPr>
        <w:t>գիրք,</w:t>
      </w:r>
      <w:r>
        <w:rPr>
          <w:rFonts w:cs="Times Armenian" w:ascii="Times Armenian" w:hAnsi="Times Armenian"/>
          <w:i/>
          <w:sz w:val="21"/>
          <w:szCs w:val="21"/>
          <w:lang w:val="ru-RU"/>
        </w:rPr>
        <w:t xml:space="preserve"> </w:t>
      </w:r>
      <w:r>
        <w:rPr>
          <w:rFonts w:cs="Times Armenian" w:ascii="Times Armenian" w:hAnsi="Times Armenian"/>
          <w:sz w:val="21"/>
          <w:szCs w:val="21"/>
          <w:lang w:val="ru-RU"/>
        </w:rPr>
        <w:t>անգլիա</w:t>
        <w:softHyphen/>
        <w:t>ցին`</w:t>
      </w:r>
      <w:r>
        <w:rPr>
          <w:rFonts w:cs="Times Armenian" w:ascii="Times Armenian" w:hAnsi="Times Armenian"/>
          <w:i/>
          <w:sz w:val="21"/>
          <w:szCs w:val="21"/>
          <w:lang w:val="ru-RU"/>
        </w:rPr>
        <w:t xml:space="preserve"> </w:t>
      </w:r>
      <w:r>
        <w:rPr>
          <w:rFonts w:cs="Times Armenian" w:ascii="Times Armenian" w:hAnsi="Times Armenian"/>
          <w:b/>
          <w:i/>
          <w:sz w:val="21"/>
          <w:szCs w:val="21"/>
        </w:rPr>
        <w:t>a</w:t>
      </w:r>
      <w:r>
        <w:rPr>
          <w:rFonts w:cs="Times Armenian" w:ascii="Times Armenian" w:hAnsi="Times Armenian"/>
          <w:b/>
          <w:i/>
          <w:sz w:val="21"/>
          <w:szCs w:val="21"/>
          <w:lang w:val="ru-RU"/>
        </w:rPr>
        <w:t xml:space="preserve"> </w:t>
      </w:r>
      <w:r>
        <w:rPr>
          <w:rFonts w:cs="Times Armenian" w:ascii="Times Armenian" w:hAnsi="Times Armenian"/>
          <w:b/>
          <w:i/>
          <w:sz w:val="21"/>
          <w:szCs w:val="21"/>
        </w:rPr>
        <w:t>book</w:t>
      </w:r>
      <w:r>
        <w:rPr>
          <w:rFonts w:cs="Times Armenian" w:ascii="Times Armenian" w:hAnsi="Times Armenian"/>
          <w:i/>
          <w:sz w:val="21"/>
          <w:szCs w:val="21"/>
          <w:lang w:val="ru-RU"/>
        </w:rPr>
        <w:t xml:space="preserve">, </w:t>
      </w:r>
      <w:r>
        <w:rPr>
          <w:rFonts w:cs="Times Armenian" w:ascii="Times Armenian" w:hAnsi="Times Armenian"/>
          <w:sz w:val="21"/>
          <w:szCs w:val="21"/>
          <w:lang w:val="ru-RU"/>
        </w:rPr>
        <w:t xml:space="preserve">այսինքն, </w:t>
      </w:r>
      <w:r>
        <w:rPr>
          <w:rFonts w:cs="Times Armenian" w:ascii="Times Armenian" w:hAnsi="Times Armenian"/>
          <w:b/>
          <w:i/>
          <w:sz w:val="21"/>
          <w:szCs w:val="21"/>
          <w:lang w:val="ru-RU"/>
        </w:rPr>
        <w:t>մի (ինչ-որ) գիրք</w:t>
      </w:r>
      <w:r>
        <w:rPr>
          <w:rFonts w:cs="Times Armenian" w:ascii="Times Armenian" w:hAnsi="Times Armenian"/>
          <w:sz w:val="21"/>
          <w:szCs w:val="21"/>
          <w:lang w:val="ru-RU"/>
        </w:rPr>
        <w:t>: Ռուսի հոդը միայն տեքստից կա</w:t>
        <w:softHyphen/>
        <w:t>րող ես գլխի ընկնես: Ու հայերը, մանավանդ ռուսերենից թարգմանելուց, շատ ան</w:t>
        <w:softHyphen/>
        <w:t xml:space="preserve">գամ  հոդ չեն դնում, ինչը կոպիտ սխալ է: </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t>Ուրեմն, մանավանդ վերնագրերը դնելիս (ու առհասարակ) մտածի՛,   հոդ պե՞տք է, թե՞ չէ: Հոդի դերի ահավոր կարևորությունը տես 18-րդ ոտանավորի դիտողությունների ու նաև «Արտեմիզմին» նվիրված վերլուծության մեջ:</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t xml:space="preserve">34. Դերանունը համարվում է սպասարկու բառ, բայց, ինչպես Մանուկ Աբեղյանն է ասում, հայերենի դերանունները ոնց որ մի տեսակ շռայլություն լինեն, քանի որ հայերենի բայը միշտ էլ դեմք ունի: </w:t>
      </w:r>
    </w:p>
    <w:p>
      <w:pPr>
        <w:pStyle w:val="Normal"/>
        <w:ind w:firstLine="360"/>
        <w:jc w:val="both"/>
        <w:rPr/>
      </w:pPr>
      <w:r>
        <w:rPr>
          <w:rFonts w:cs="Times Armenian" w:ascii="Times Armenian" w:hAnsi="Times Armenian"/>
          <w:b/>
          <w:i/>
          <w:sz w:val="21"/>
          <w:szCs w:val="21"/>
          <w:lang w:val="ru-RU"/>
        </w:rPr>
        <w:t xml:space="preserve">Հայերենի բայն ա՛նպայման դեմք ունի (Մանուկ Աբեղյանն իր  </w:t>
      </w:r>
      <w:r>
        <w:rPr>
          <w:rFonts w:cs="Times Armenian" w:ascii="Times Armenian" w:hAnsi="Times Armenian"/>
          <w:b/>
          <w:sz w:val="21"/>
          <w:szCs w:val="21"/>
          <w:lang w:val="ru-RU"/>
        </w:rPr>
        <w:t>Մի  քա</w:t>
        <w:softHyphen/>
        <w:t>նի քերականական հարցերի մասին</w:t>
      </w:r>
      <w:r>
        <w:rPr>
          <w:rFonts w:cs="Times Armenian" w:ascii="Times Armenian" w:hAnsi="Times Armenian"/>
          <w:b/>
          <w:i/>
          <w:sz w:val="21"/>
          <w:szCs w:val="21"/>
          <w:lang w:val="ru-RU"/>
        </w:rPr>
        <w:t xml:space="preserve"> գործի մեջ, լրիվ իրավացի, ասում է, թե «անորոշ դերբայ կոչվածը հայերենում ոչ մի բայական ֆունկցիա չունի, ու միայն ու միայն գոյական է»):</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t>Ուրեմն, հայերեն բայի տեղը երբեք անորոշ դերբայ մի՛ գործածի, այս</w:t>
        <w:softHyphen/>
        <w:t xml:space="preserve">ինքն, մի՛ գրի. «ուզում եմ երգել», որովհետև սա հայերեն չի: Սա ինչո՞ւ հայերեն չի: </w:t>
      </w:r>
    </w:p>
    <w:p>
      <w:pPr>
        <w:pStyle w:val="Normal"/>
        <w:ind w:firstLine="360"/>
        <w:jc w:val="both"/>
        <w:rPr>
          <w:rFonts w:ascii="Times Armenian" w:hAnsi="Times Armenian" w:cs="Times Armenian"/>
          <w:b/>
          <w:i/>
          <w:i/>
          <w:sz w:val="28"/>
          <w:szCs w:val="28"/>
          <w:lang w:val="ru-RU"/>
        </w:rPr>
      </w:pPr>
      <w:r>
        <w:rPr>
          <w:rFonts w:cs="Times Armenian" w:ascii="Times Armenian" w:hAnsi="Times Armenian"/>
          <w:b/>
          <w:i/>
          <w:sz w:val="28"/>
          <w:szCs w:val="28"/>
          <w:lang w:val="ru-RU"/>
        </w:rPr>
        <w:t xml:space="preserve">Սա հայերեն չի, որովհետև հայերի մեծագույն մասն այսպես չի ասում: </w:t>
      </w:r>
    </w:p>
    <w:p>
      <w:pPr>
        <w:pStyle w:val="Normal"/>
        <w:ind w:firstLine="360"/>
        <w:jc w:val="both"/>
        <w:rPr/>
      </w:pPr>
      <w:r>
        <w:rPr>
          <w:rFonts w:cs="Times Armenian" w:ascii="Times Armenian" w:hAnsi="Times Armenian"/>
          <w:b/>
          <w:i/>
          <w:sz w:val="21"/>
          <w:szCs w:val="21"/>
          <w:lang w:val="ru-RU"/>
        </w:rPr>
        <w:t xml:space="preserve">Սրա տեղը հայն ասում է. «Ուզում եմ երգեմ»: </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t>Հիշի՛, բայ է միայն ու միայն ա՛յն բառը, ինչը միաժամանակ դեմք ու թիվ  ու ժամանակ ունի:</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b/>
          <w:i/>
          <w:sz w:val="21"/>
          <w:szCs w:val="21"/>
          <w:lang w:val="ru-RU"/>
        </w:rPr>
        <w:t>35. Անգլերենի բայը համարյա դեմք չունի</w:t>
      </w:r>
      <w:r>
        <w:rPr>
          <w:rFonts w:cs="Times Armenian" w:ascii="Times Armenian" w:hAnsi="Times Armenian"/>
          <w:i/>
          <w:sz w:val="21"/>
          <w:szCs w:val="21"/>
          <w:lang w:val="ru-RU"/>
        </w:rPr>
        <w:t xml:space="preserve"> </w:t>
      </w:r>
      <w:r>
        <w:rPr>
          <w:rFonts w:cs="Times Armenian" w:ascii="Times Armenian" w:hAnsi="Times Armenian"/>
          <w:sz w:val="21"/>
          <w:szCs w:val="21"/>
          <w:lang w:val="ru-RU"/>
        </w:rPr>
        <w:t xml:space="preserve">(թե որ չհաշվենք </w:t>
      </w:r>
      <w:r>
        <w:rPr>
          <w:rFonts w:cs="Times Armenian" w:ascii="Times Armenian" w:hAnsi="Times Armenian"/>
          <w:sz w:val="21"/>
          <w:szCs w:val="21"/>
        </w:rPr>
        <w:t>Present</w:t>
      </w:r>
      <w:r>
        <w:rPr>
          <w:rFonts w:cs="Times Armenian" w:ascii="Times Armenian" w:hAnsi="Times Armenian"/>
          <w:sz w:val="21"/>
          <w:szCs w:val="21"/>
          <w:lang w:val="ru-RU"/>
        </w:rPr>
        <w:t xml:space="preserve"> </w:t>
      </w:r>
      <w:r>
        <w:rPr>
          <w:rFonts w:cs="Times Armenian" w:ascii="Times Armenian" w:hAnsi="Times Armenian"/>
          <w:sz w:val="21"/>
          <w:szCs w:val="21"/>
        </w:rPr>
        <w:t>Simple</w:t>
      </w:r>
      <w:r>
        <w:rPr>
          <w:rFonts w:cs="Times Armenian" w:ascii="Times Armenian" w:hAnsi="Times Armenian"/>
          <w:sz w:val="21"/>
          <w:szCs w:val="21"/>
          <w:lang w:val="ru-RU"/>
        </w:rPr>
        <w:t xml:space="preserve">-ի եզակի երրորդ դեմքի </w:t>
      </w:r>
      <w:r>
        <w:rPr>
          <w:rFonts w:cs="Times Armenian" w:ascii="Times Armenian" w:hAnsi="Times Armenian"/>
          <w:sz w:val="21"/>
          <w:szCs w:val="21"/>
        </w:rPr>
        <w:t>s</w:t>
      </w:r>
      <w:r>
        <w:rPr>
          <w:rFonts w:cs="Times Armenian" w:ascii="Times Armenian" w:hAnsi="Times Armenian"/>
          <w:sz w:val="21"/>
          <w:szCs w:val="21"/>
          <w:lang w:val="ru-RU"/>
        </w:rPr>
        <w:t xml:space="preserve"> վերջավորությունը): Օրինակ, թե որ մի ան</w:t>
        <w:softHyphen/>
        <w:t xml:space="preserve">գլիացու ասես` </w:t>
      </w:r>
      <w:r>
        <w:rPr>
          <w:rFonts w:cs="Times Armenian" w:ascii="Times Armenian" w:hAnsi="Times Armenian"/>
          <w:sz w:val="21"/>
          <w:szCs w:val="21"/>
        </w:rPr>
        <w:t>went</w:t>
      </w:r>
      <w:r>
        <w:rPr>
          <w:rFonts w:cs="Times Armenian" w:ascii="Times Armenian" w:hAnsi="Times Armenian"/>
          <w:sz w:val="21"/>
          <w:szCs w:val="21"/>
          <w:lang w:val="ru-RU"/>
        </w:rPr>
        <w:t xml:space="preserve">, ինքը չի իմանա, թե «ով </w:t>
      </w:r>
      <w:r>
        <w:rPr>
          <w:rFonts w:cs="Times Armenian" w:ascii="Times Armenian" w:hAnsi="Times Armenian"/>
          <w:sz w:val="21"/>
          <w:szCs w:val="21"/>
        </w:rPr>
        <w:t>went</w:t>
      </w:r>
      <w:r>
        <w:rPr>
          <w:rFonts w:cs="Times Armenian" w:ascii="Times Armenian" w:hAnsi="Times Armenian"/>
          <w:sz w:val="21"/>
          <w:szCs w:val="21"/>
          <w:lang w:val="ru-RU"/>
        </w:rPr>
        <w:t xml:space="preserve"> արեց», որովհետև կարող է լինի </w:t>
      </w:r>
      <w:r>
        <w:rPr>
          <w:rFonts w:cs="Times Armenian" w:ascii="Times Armenian" w:hAnsi="Times Armenian"/>
          <w:b/>
          <w:sz w:val="21"/>
          <w:szCs w:val="21"/>
        </w:rPr>
        <w:t>I</w:t>
      </w:r>
      <w:r>
        <w:rPr>
          <w:rFonts w:cs="Times Armenian" w:ascii="Times Armenian" w:hAnsi="Times Armenian"/>
          <w:b/>
          <w:sz w:val="21"/>
          <w:szCs w:val="21"/>
          <w:lang w:val="ru-RU"/>
        </w:rPr>
        <w:t>/</w:t>
      </w:r>
      <w:r>
        <w:rPr>
          <w:rFonts w:cs="Times Armenian" w:ascii="Times Armenian" w:hAnsi="Times Armenian"/>
          <w:b/>
          <w:sz w:val="21"/>
          <w:szCs w:val="21"/>
        </w:rPr>
        <w:t>he</w:t>
      </w:r>
      <w:r>
        <w:rPr>
          <w:rFonts w:cs="Times Armenian" w:ascii="Times Armenian" w:hAnsi="Times Armenian"/>
          <w:b/>
          <w:sz w:val="21"/>
          <w:szCs w:val="21"/>
          <w:lang w:val="ru-RU"/>
        </w:rPr>
        <w:t>/</w:t>
      </w:r>
      <w:r>
        <w:rPr>
          <w:rFonts w:cs="Times Armenian" w:ascii="Times Armenian" w:hAnsi="Times Armenian"/>
          <w:b/>
          <w:sz w:val="21"/>
          <w:szCs w:val="21"/>
        </w:rPr>
        <w:t>she</w:t>
      </w:r>
      <w:r>
        <w:rPr>
          <w:rFonts w:cs="Times Armenian" w:ascii="Times Armenian" w:hAnsi="Times Armenian"/>
          <w:b/>
          <w:sz w:val="21"/>
          <w:szCs w:val="21"/>
          <w:lang w:val="ru-RU"/>
        </w:rPr>
        <w:t>/</w:t>
      </w:r>
      <w:r>
        <w:rPr>
          <w:rFonts w:cs="Times Armenian" w:ascii="Times Armenian" w:hAnsi="Times Armenian"/>
          <w:b/>
          <w:sz w:val="21"/>
          <w:szCs w:val="21"/>
        </w:rPr>
        <w:t>it</w:t>
      </w:r>
      <w:r>
        <w:rPr>
          <w:rFonts w:cs="Times Armenian" w:ascii="Times Armenian" w:hAnsi="Times Armenian"/>
          <w:b/>
          <w:sz w:val="21"/>
          <w:szCs w:val="21"/>
          <w:lang w:val="ru-RU"/>
        </w:rPr>
        <w:t>/</w:t>
      </w:r>
      <w:r>
        <w:rPr>
          <w:rFonts w:cs="Times Armenian" w:ascii="Times Armenian" w:hAnsi="Times Armenian"/>
          <w:b/>
          <w:sz w:val="21"/>
          <w:szCs w:val="21"/>
        </w:rPr>
        <w:t>we</w:t>
      </w:r>
      <w:r>
        <w:rPr>
          <w:rFonts w:cs="Times Armenian" w:ascii="Times Armenian" w:hAnsi="Times Armenian"/>
          <w:b/>
          <w:sz w:val="21"/>
          <w:szCs w:val="21"/>
          <w:lang w:val="ru-RU"/>
        </w:rPr>
        <w:t>/</w:t>
      </w:r>
      <w:r>
        <w:rPr>
          <w:rFonts w:cs="Times Armenian" w:ascii="Times Armenian" w:hAnsi="Times Armenian"/>
          <w:b/>
          <w:sz w:val="21"/>
          <w:szCs w:val="21"/>
        </w:rPr>
        <w:t>you</w:t>
      </w:r>
      <w:r>
        <w:rPr>
          <w:rFonts w:cs="Times Armenian" w:ascii="Times Armenian" w:hAnsi="Times Armenian"/>
          <w:b/>
          <w:sz w:val="21"/>
          <w:szCs w:val="21"/>
          <w:lang w:val="ru-RU"/>
        </w:rPr>
        <w:t>/</w:t>
      </w:r>
      <w:r>
        <w:rPr>
          <w:rFonts w:cs="Times Armenian" w:ascii="Times Armenian" w:hAnsi="Times Armenian"/>
          <w:b/>
          <w:sz w:val="21"/>
          <w:szCs w:val="21"/>
        </w:rPr>
        <w:t>they</w:t>
      </w:r>
      <w:r>
        <w:rPr>
          <w:rFonts w:cs="Times Armenian" w:ascii="Times Armenian" w:hAnsi="Times Armenian"/>
          <w:b/>
          <w:sz w:val="21"/>
          <w:szCs w:val="21"/>
          <w:lang w:val="ru-RU"/>
        </w:rPr>
        <w:t xml:space="preserve"> </w:t>
      </w:r>
      <w:r>
        <w:rPr>
          <w:rFonts w:cs="Times Armenian" w:ascii="Times Armenian" w:hAnsi="Times Armenian"/>
          <w:b/>
          <w:sz w:val="21"/>
          <w:szCs w:val="21"/>
        </w:rPr>
        <w:t>went</w:t>
      </w:r>
      <w:r>
        <w:rPr>
          <w:rFonts w:cs="Times Armenian" w:ascii="Times Armenian" w:hAnsi="Times Armenian"/>
          <w:b/>
          <w:sz w:val="21"/>
          <w:szCs w:val="21"/>
          <w:lang w:val="ru-RU"/>
        </w:rPr>
        <w:t>.</w:t>
      </w:r>
      <w:r>
        <w:rPr>
          <w:rFonts w:cs="Times Armenian" w:ascii="Times Armenian" w:hAnsi="Times Armenian"/>
          <w:sz w:val="21"/>
          <w:szCs w:val="21"/>
          <w:lang w:val="ru-RU"/>
        </w:rPr>
        <w:t xml:space="preserve"> Սրա համար է, որ անգլերենի նա</w:t>
        <w:softHyphen/>
        <w:t>խա</w:t>
        <w:softHyphen/>
        <w:t>դասությունն առանց դերանունի «կյանք չունի»:</w:t>
      </w:r>
    </w:p>
    <w:p>
      <w:pPr>
        <w:pStyle w:val="Normal"/>
        <w:spacing w:lineRule="exact" w:line="240"/>
        <w:ind w:firstLine="357"/>
        <w:jc w:val="both"/>
        <w:rPr>
          <w:rFonts w:ascii="Times Armenian" w:hAnsi="Times Armenian" w:cs="Times Armenian"/>
          <w:i/>
          <w:i/>
          <w:sz w:val="21"/>
          <w:szCs w:val="21"/>
          <w:lang w:val="ru-RU"/>
        </w:rPr>
      </w:pPr>
      <w:r>
        <w:rPr>
          <w:rFonts w:cs="Times Armenian" w:ascii="Times Armenian" w:hAnsi="Times Armenian"/>
          <w:b/>
          <w:i/>
          <w:sz w:val="21"/>
          <w:szCs w:val="21"/>
          <w:lang w:val="ru-RU"/>
        </w:rPr>
        <w:t>Ռուսերենի բայի անցյալն է՛լ դեմք չունի:</w:t>
      </w:r>
      <w:r>
        <w:rPr>
          <w:rFonts w:cs="Times Armenian" w:ascii="Times Armenian" w:hAnsi="Times Armenian"/>
          <w:i/>
          <w:sz w:val="21"/>
          <w:szCs w:val="21"/>
          <w:lang w:val="ru-RU"/>
        </w:rPr>
        <w:t xml:space="preserve"> </w:t>
      </w:r>
      <w:r>
        <w:rPr>
          <w:rFonts w:cs="Times Armenian" w:ascii="Times Armenian" w:hAnsi="Times Armenian"/>
          <w:sz w:val="21"/>
          <w:szCs w:val="21"/>
          <w:lang w:val="ru-RU"/>
        </w:rPr>
        <w:t xml:space="preserve">Թե որ ռուսին ասես` </w:t>
      </w:r>
      <w:r>
        <w:rPr>
          <w:rFonts w:cs="Russian Times" w:ascii="Russian Times" w:hAnsi="Russian Times"/>
          <w:sz w:val="21"/>
          <w:szCs w:val="21"/>
          <w:lang w:val="ru-RU"/>
        </w:rPr>
        <w:t>ходил,</w:t>
      </w:r>
      <w:r>
        <w:rPr>
          <w:rFonts w:cs="Baltica" w:ascii="Baltica" w:hAnsi="Baltica"/>
          <w:sz w:val="21"/>
          <w:szCs w:val="21"/>
          <w:lang w:val="ru-RU"/>
        </w:rPr>
        <w:t xml:space="preserve"> </w:t>
      </w:r>
      <w:r>
        <w:rPr>
          <w:rFonts w:cs="Times Armenian" w:ascii="Times Armenian" w:hAnsi="Times Armenian"/>
          <w:sz w:val="21"/>
          <w:szCs w:val="21"/>
          <w:lang w:val="ru-RU"/>
        </w:rPr>
        <w:t xml:space="preserve">ինքը չի իմանա, թե </w:t>
      </w:r>
      <w:r>
        <w:rPr>
          <w:rFonts w:cs="Times Armenian" w:ascii="Times Armenian" w:hAnsi="Times Armenian"/>
          <w:i/>
          <w:sz w:val="21"/>
          <w:szCs w:val="21"/>
          <w:lang w:val="ru-RU"/>
        </w:rPr>
        <w:t>ո՛վ</w:t>
      </w:r>
      <w:r>
        <w:rPr>
          <w:rFonts w:cs="Baltica" w:ascii="Baltica" w:hAnsi="Baltica"/>
          <w:i/>
          <w:sz w:val="21"/>
          <w:szCs w:val="21"/>
          <w:lang w:val="ru-RU"/>
        </w:rPr>
        <w:t xml:space="preserve"> </w:t>
      </w:r>
      <w:r>
        <w:rPr>
          <w:rFonts w:cs="Russian Times" w:ascii="Russian Times" w:hAnsi="Russian Times"/>
          <w:i/>
          <w:sz w:val="21"/>
          <w:szCs w:val="21"/>
          <w:lang w:val="ru-RU"/>
        </w:rPr>
        <w:t>ходил,</w:t>
      </w:r>
      <w:r>
        <w:rPr>
          <w:rFonts w:cs="Baltica" w:ascii="Baltica" w:hAnsi="Baltica"/>
          <w:i/>
          <w:sz w:val="21"/>
          <w:szCs w:val="21"/>
          <w:lang w:val="ru-RU"/>
        </w:rPr>
        <w:t xml:space="preserve"> </w:t>
      </w:r>
      <w:r>
        <w:rPr>
          <w:rFonts w:cs="Times Armenian" w:ascii="Times Armenian" w:hAnsi="Times Armenian"/>
          <w:i/>
          <w:sz w:val="21"/>
          <w:szCs w:val="21"/>
          <w:lang w:val="ru-RU"/>
        </w:rPr>
        <w:t>ով`</w:t>
      </w:r>
      <w:r>
        <w:rPr>
          <w:rFonts w:cs="Baltica" w:ascii="Baltica" w:hAnsi="Baltica"/>
          <w:i/>
          <w:sz w:val="21"/>
          <w:szCs w:val="21"/>
          <w:lang w:val="ru-RU"/>
        </w:rPr>
        <w:t xml:space="preserve"> </w:t>
      </w:r>
      <w:r>
        <w:rPr>
          <w:rFonts w:cs="Russian Times" w:ascii="Russian Times" w:hAnsi="Russian Times"/>
          <w:i/>
          <w:sz w:val="21"/>
          <w:szCs w:val="21"/>
          <w:lang w:val="ru-RU"/>
        </w:rPr>
        <w:t>я, ты,</w:t>
      </w:r>
      <w:r>
        <w:rPr>
          <w:rFonts w:cs="Baltica" w:ascii="Baltica" w:hAnsi="Baltica"/>
          <w:i/>
          <w:sz w:val="21"/>
          <w:szCs w:val="21"/>
          <w:lang w:val="ru-RU"/>
        </w:rPr>
        <w:t xml:space="preserve"> </w:t>
      </w:r>
      <w:r>
        <w:rPr>
          <w:rFonts w:cs="Times Armenian" w:ascii="Times Armenian" w:hAnsi="Times Armenian"/>
          <w:i/>
          <w:sz w:val="21"/>
          <w:szCs w:val="21"/>
          <w:lang w:val="ru-RU"/>
        </w:rPr>
        <w:t xml:space="preserve">թե </w:t>
      </w:r>
      <w:r>
        <w:rPr>
          <w:rFonts w:cs="Russian Times" w:ascii="Russian Times" w:hAnsi="Russian Times"/>
          <w:i/>
          <w:sz w:val="21"/>
          <w:szCs w:val="21"/>
          <w:lang w:val="ru-RU"/>
        </w:rPr>
        <w:t>он.</w:t>
      </w:r>
      <w:r>
        <w:rPr>
          <w:rFonts w:cs="Baltica" w:ascii="Baltica" w:hAnsi="Baltica"/>
          <w:sz w:val="21"/>
          <w:szCs w:val="21"/>
          <w:lang w:val="ru-RU"/>
        </w:rPr>
        <w:t xml:space="preserve"> </w:t>
      </w:r>
      <w:r>
        <w:rPr>
          <w:rFonts w:cs="Times Armenian" w:ascii="Times Armenian" w:hAnsi="Times Armenian"/>
          <w:sz w:val="21"/>
          <w:szCs w:val="21"/>
          <w:lang w:val="ru-RU"/>
        </w:rPr>
        <w:t>Սրա համար էլ ռուսերենն ու մանա</w:t>
        <w:softHyphen/>
        <w:t>վանդ անգլերենը` անհնար են առանց դերանունի</w:t>
      </w:r>
      <w:r>
        <w:rPr>
          <w:rFonts w:cs="Times Armenian" w:ascii="Times Armenian" w:hAnsi="Times Armenian"/>
          <w:i/>
          <w:sz w:val="21"/>
          <w:szCs w:val="21"/>
          <w:lang w:val="ru-RU"/>
        </w:rPr>
        <w:t xml:space="preserve">: </w:t>
      </w:r>
    </w:p>
    <w:p>
      <w:pPr>
        <w:pStyle w:val="Normal"/>
        <w:spacing w:lineRule="exact" w:line="240"/>
        <w:ind w:firstLine="357"/>
        <w:jc w:val="both"/>
        <w:rPr>
          <w:rFonts w:ascii="Times Armenian" w:hAnsi="Times Armenian" w:cs="Times Armenian"/>
          <w:b/>
          <w:i/>
          <w:i/>
          <w:sz w:val="21"/>
          <w:szCs w:val="21"/>
          <w:lang w:val="ru-RU"/>
        </w:rPr>
      </w:pPr>
      <w:r>
        <w:rPr>
          <w:rFonts w:cs="Times Armenian" w:ascii="Times Armenian" w:hAnsi="Times Armenian"/>
          <w:b/>
          <w:i/>
          <w:sz w:val="21"/>
          <w:szCs w:val="21"/>
          <w:lang w:val="ru-RU"/>
        </w:rPr>
        <w:t>Թարգմանը սա պիտի անպայման հաշվի առնի, ու հայերեն տեքստն ան</w:t>
        <w:softHyphen/>
        <w:t>հարկի չհե</w:t>
        <w:softHyphen/>
        <w:t>ղեղի դերանուններով: Այս կանոնը շատ է կարևոր արձակի հա</w:t>
        <w:softHyphen/>
        <w:t xml:space="preserve">մար: </w:t>
      </w:r>
    </w:p>
    <w:p>
      <w:pPr>
        <w:pStyle w:val="Normal"/>
        <w:ind w:firstLine="360"/>
        <w:jc w:val="both"/>
        <w:rPr/>
      </w:pPr>
      <w:r>
        <w:rPr>
          <w:rFonts w:cs="Times Armenian" w:ascii="Times Armenian" w:hAnsi="Times Armenian"/>
          <w:b/>
          <w:i/>
          <w:sz w:val="21"/>
          <w:szCs w:val="21"/>
          <w:lang w:val="ru-RU"/>
        </w:rPr>
        <w:t>Մեր «ճշգրիտ» թարգմանության հետևորդներն «ամենայն բարե</w:t>
        <w:softHyphen/>
        <w:t>խըղ</w:t>
        <w:softHyphen/>
        <w:t>ճությամբ» «թարգմանում են» պատահած բոլոր դերանուններն ու սպա</w:t>
        <w:softHyphen/>
        <w:t>սարկու բառերը. իհարկե, տեղի-անտեղի:</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b/>
          <w:i/>
          <w:sz w:val="21"/>
          <w:szCs w:val="21"/>
          <w:lang w:val="ru-RU"/>
        </w:rPr>
        <w:t>36. Կարիք չկա, որ օտար մի գրողին լրիվ կարդաս ուսումնասիրես, որ նոր իրենից ինչ-որ բան թարգմանես, չնայած, որ լավ կարդացած լինես, չի խանգարի, կօգնի: Որ լրիվության ձգտես, գործ չես անի, որովհետև լրիվու</w:t>
        <w:softHyphen/>
        <w:t>թյունը վերջ չունի: Աշխարհի ամենագրագետ մարդն էլ ողջ գրակա</w:t>
        <w:softHyphen/>
        <w:t>նու</w:t>
        <w:softHyphen/>
        <w:t>թյունը չի կարդացել, ու չի է՛լ կարող կարդա:</w:t>
      </w:r>
    </w:p>
    <w:p>
      <w:pPr>
        <w:pStyle w:val="Normal"/>
        <w:ind w:firstLine="360"/>
        <w:jc w:val="both"/>
        <w:rPr/>
      </w:pPr>
      <w:r>
        <w:rPr>
          <w:rFonts w:cs="Times Armenian" w:ascii="Times Armenian" w:hAnsi="Times Armenian"/>
          <w:b/>
          <w:i/>
          <w:sz w:val="21"/>
          <w:szCs w:val="21"/>
          <w:lang w:val="ru-RU"/>
        </w:rPr>
        <w:t>Այնուամենայնիվ, մինչև գրելը կամ թարգմանելն սկսելը, պիտի գոնե մի երկու-երեք հազար գիրք կարդացած լինես, ընդ որում, ամենատարբեր աս</w:t>
        <w:softHyphen/>
        <w:t>պա</w:t>
        <w:softHyphen/>
        <w:t>րեզներից ու առնվազն երեք լեզվով (երեք լեզվով միասին):</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pPr>
      <w:r>
        <w:rPr>
          <w:rFonts w:cs="Times Armenian" w:ascii="Times Armenian" w:hAnsi="Times Armenian"/>
          <w:b/>
          <w:i/>
          <w:sz w:val="21"/>
          <w:szCs w:val="21"/>
          <w:lang w:val="ru-RU"/>
        </w:rPr>
        <w:t>37. Ոտանավորը չափածոյի ռիթմ չունեցավ, դեն շպրտի՛, որովհետև այդ ժա</w:t>
        <w:softHyphen/>
        <w:t>մանակ դա արձակ է: Ու թե որ արձակ ես գրել, ինչո՞ւ ես ասում կամ մտա</w:t>
        <w:softHyphen/>
        <w:t>ծում, թե ոտա</w:t>
        <w:softHyphen/>
        <w:t>նավոր ես գրել:</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t xml:space="preserve">38. Ինչ որ գրում ես, պիտի հնարավոր ու տրամաբանական լինի, թե  որ բնագիրն այդպես է, (այսինքն, թե որ բնագիրը Թ. Ս. Էլիոթի </w:t>
      </w:r>
      <w:r>
        <w:rPr>
          <w:rFonts w:cs="Times Armenian" w:ascii="Times Armenian" w:hAnsi="Times Armenian"/>
          <w:b/>
          <w:sz w:val="21"/>
          <w:szCs w:val="21"/>
          <w:lang w:val="ru-RU"/>
        </w:rPr>
        <w:t>Անապատ երկրի</w:t>
      </w:r>
      <w:r>
        <w:rPr>
          <w:rFonts w:cs="Times Armenian" w:ascii="Times Armenian" w:hAnsi="Times Armenian"/>
          <w:b/>
          <w:i/>
          <w:sz w:val="21"/>
          <w:szCs w:val="21"/>
          <w:lang w:val="ru-RU"/>
        </w:rPr>
        <w:t xml:space="preserve"> պես չի):</w:t>
      </w:r>
    </w:p>
    <w:p>
      <w:pPr>
        <w:pStyle w:val="Normal"/>
        <w:ind w:firstLine="360"/>
        <w:jc w:val="both"/>
        <w:rPr>
          <w:rFonts w:ascii="Times Armenian" w:hAnsi="Times Armenian" w:cs="Times Armenian"/>
          <w:b/>
          <w:i/>
          <w:i/>
          <w:sz w:val="21"/>
          <w:szCs w:val="21"/>
          <w:lang w:val="ru-RU"/>
        </w:rPr>
      </w:pPr>
      <w:r>
        <w:rPr>
          <w:rFonts w:eastAsia="Times Armenian" w:cs="Times Armenian" w:ascii="Times Armenian" w:hAnsi="Times Armenian"/>
          <w:b/>
          <w:i/>
          <w:sz w:val="21"/>
          <w:szCs w:val="21"/>
          <w:lang w:val="ru-RU"/>
        </w:rPr>
        <w:t xml:space="preserve"> </w:t>
      </w:r>
      <w:r>
        <w:rPr>
          <w:rFonts w:cs="Times Armenian" w:ascii="Times Armenian" w:hAnsi="Times Armenian"/>
          <w:b/>
          <w:i/>
          <w:sz w:val="21"/>
          <w:szCs w:val="21"/>
          <w:lang w:val="ru-RU"/>
        </w:rPr>
        <w:t>Թարգմանություն լինի ոտանավորը, թե հեղինակային, դրա թե՛ տողերը, թե՛ տները պիտի անկապ չլինեն ու արդարացված լինեն, ու կարդացողին տա</w:t>
        <w:softHyphen/>
        <w:t>նեն հասցնեն ոտանավորի վերջնական ու գլխավոր ասելիքին:</w:t>
      </w:r>
    </w:p>
    <w:p>
      <w:pPr>
        <w:pStyle w:val="TextBodyIndent"/>
        <w:spacing w:lineRule="auto" w:line="240"/>
        <w:ind w:firstLine="360"/>
        <w:jc w:val="both"/>
        <w:rPr>
          <w:rFonts w:ascii="Times Armenian" w:hAnsi="Times Armenian" w:cs="Times Armenian"/>
          <w:b w:val="false"/>
          <w:i w:val="false"/>
          <w:i w:val="false"/>
          <w:iCs/>
          <w:sz w:val="21"/>
          <w:szCs w:val="21"/>
          <w:lang w:val="ru-RU"/>
        </w:rPr>
      </w:pPr>
      <w:r>
        <w:rPr>
          <w:rFonts w:cs="Times Armenian" w:ascii="Times Armenian" w:hAnsi="Times Armenian"/>
          <w:b w:val="false"/>
          <w:i w:val="false"/>
          <w:iCs/>
          <w:sz w:val="21"/>
          <w:szCs w:val="21"/>
          <w:lang w:val="ru-RU"/>
        </w:rPr>
      </w:r>
    </w:p>
    <w:p>
      <w:pPr>
        <w:pStyle w:val="TextBodyIndent"/>
        <w:spacing w:lineRule="auto" w:line="240"/>
        <w:ind w:firstLine="360"/>
        <w:jc w:val="both"/>
        <w:rPr>
          <w:rFonts w:ascii="Times Armenian" w:hAnsi="Times Armenian" w:cs="Times Armenian"/>
          <w:b w:val="false"/>
          <w:i w:val="false"/>
          <w:i w:val="false"/>
          <w:iCs/>
          <w:sz w:val="21"/>
          <w:szCs w:val="21"/>
          <w:lang w:val="af-ZA"/>
        </w:rPr>
      </w:pPr>
      <w:r>
        <w:rPr>
          <w:rFonts w:cs="Times Armenian" w:ascii="Times Armenian" w:hAnsi="Times Armenian"/>
          <w:iCs/>
          <w:sz w:val="21"/>
          <w:szCs w:val="21"/>
          <w:lang w:val="ru-RU"/>
        </w:rPr>
        <w:t xml:space="preserve">39. Ուրեմն, </w:t>
      </w:r>
      <w:r>
        <w:rPr>
          <w:rFonts w:cs="Times Armenian" w:ascii="Times Armenian" w:hAnsi="Times Armenian"/>
          <w:sz w:val="21"/>
          <w:szCs w:val="21"/>
          <w:lang w:val="ru-RU"/>
        </w:rPr>
        <w:t>թարգմանելիքդ պտի տեսնես կամ տեսած լինես, թե չէ` դա տրամաբանական չի՛ լինի:</w:t>
      </w:r>
    </w:p>
    <w:p>
      <w:pPr>
        <w:pStyle w:val="Normal"/>
        <w:ind w:firstLine="360"/>
        <w:jc w:val="both"/>
        <w:rPr>
          <w:rFonts w:ascii="Times Armenian" w:hAnsi="Times Armenian" w:cs="Times Armenian"/>
          <w:b/>
          <w:i/>
          <w:i/>
          <w:iCs/>
          <w:sz w:val="21"/>
          <w:szCs w:val="21"/>
          <w:lang w:val="ru-RU"/>
        </w:rPr>
      </w:pPr>
      <w:r>
        <w:rPr>
          <w:rFonts w:cs="Times Armenian" w:ascii="Times Armenian" w:hAnsi="Times Armenian"/>
          <w:b/>
          <w:i/>
          <w:iCs/>
          <w:sz w:val="21"/>
          <w:szCs w:val="21"/>
          <w:lang w:val="ru-RU"/>
        </w:rPr>
      </w:r>
    </w:p>
    <w:p>
      <w:pPr>
        <w:pStyle w:val="Normal"/>
        <w:ind w:firstLine="360"/>
        <w:jc w:val="both"/>
        <w:rPr/>
      </w:pPr>
      <w:r>
        <w:rPr>
          <w:rFonts w:cs="Times Armenian" w:ascii="Times Armenian" w:hAnsi="Times Armenian"/>
          <w:b/>
          <w:i/>
          <w:sz w:val="21"/>
          <w:szCs w:val="21"/>
          <w:lang w:val="ru-RU"/>
        </w:rPr>
        <w:t>40. Թարգմանը, հանգի կամ մի ուրիշ բանի խաթեր, իրավունք չունի հա</w:t>
        <w:softHyphen/>
        <w:t>յերենին խորթ բան գրի, ո՛չ մի հատ, ու ո՛չ մի տեղ ու ոչ մի անգամ:</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Normal"/>
        <w:ind w:firstLine="360"/>
        <w:jc w:val="both"/>
        <w:rPr>
          <w:rFonts w:ascii="Times Armenian" w:hAnsi="Times Armenian" w:cs="Times Armenian"/>
          <w:b/>
          <w:i/>
          <w:i/>
          <w:sz w:val="28"/>
          <w:szCs w:val="28"/>
          <w:lang w:val="ru-RU"/>
        </w:rPr>
      </w:pPr>
      <w:r>
        <w:rPr>
          <w:rFonts w:cs="Times Armenian" w:ascii="Times Armenian" w:hAnsi="Times Armenian"/>
          <w:b/>
          <w:i/>
          <w:sz w:val="28"/>
          <w:szCs w:val="28"/>
          <w:lang w:val="ru-RU"/>
        </w:rPr>
        <w:t>41. Չնայած ասվեց, որ հանուն գերազանց հայերենով ոտանավոր ստեղծելու՝ թարգմանն իրավունք ունի բնա</w:t>
        <w:softHyphen/>
        <w:t>գրի համարյա ամեն ինչն էլ զոհի, այնուամենայնիվ, ինչ</w:t>
        <w:softHyphen/>
        <w:t>քան թարգմանի վարպետությունը բարձր է, այնքան նման զոհ քիչ է լինում: Լավ թարգմանը միշտ է՛լ կատարելու</w:t>
        <w:softHyphen/>
        <w:t>թյան է ձգտում, ու ձգտում է, որ ինչքան հնարավոր է, բը</w:t>
        <w:softHyphen/>
        <w:t>նա</w:t>
        <w:softHyphen/>
        <w:softHyphen/>
        <w:softHyphen/>
        <w:t>գրին հարազատ լինի, բայց միայն հանուն բնագրի «ի</w:t>
        <w:softHyphen/>
        <w:t>ռա</w:t>
        <w:softHyphen/>
        <w:t>ցիոնալ» սիրունության ու թարմության, հանուն բնա</w:t>
        <w:softHyphen/>
        <w:t>գրի ոգու:</w:t>
      </w:r>
    </w:p>
    <w:p>
      <w:pPr>
        <w:pStyle w:val="Normal"/>
        <w:ind w:firstLine="360"/>
        <w:jc w:val="both"/>
        <w:rPr>
          <w:rFonts w:ascii="Times Armenian" w:hAnsi="Times Armenian" w:cs="Times Armenian"/>
          <w:b/>
          <w:i/>
          <w:i/>
          <w:sz w:val="28"/>
          <w:szCs w:val="28"/>
          <w:lang w:val="ru-RU"/>
        </w:rPr>
      </w:pPr>
      <w:r>
        <w:rPr>
          <w:rFonts w:cs="Times Armenian" w:ascii="Times Armenian" w:hAnsi="Times Armenian"/>
          <w:b/>
          <w:i/>
          <w:sz w:val="28"/>
          <w:szCs w:val="28"/>
          <w:lang w:val="ru-RU"/>
        </w:rPr>
        <w:t xml:space="preserve">Սրա համար էլ` իսկական թարգմանը, ճիշտը որ ասեմ, բնագրի ստրուկտուրան հազվագյուտ է փոխում: </w:t>
      </w:r>
    </w:p>
    <w:p>
      <w:pPr>
        <w:pStyle w:val="Normal"/>
        <w:ind w:firstLine="360"/>
        <w:jc w:val="both"/>
        <w:rPr>
          <w:rFonts w:ascii="Times Armenian" w:hAnsi="Times Armenian" w:cs="Times Armenian"/>
          <w:b/>
          <w:i/>
          <w:i/>
          <w:sz w:val="21"/>
          <w:szCs w:val="21"/>
          <w:lang w:val="ru-RU"/>
        </w:rPr>
      </w:pPr>
      <w:r>
        <w:rPr>
          <w:rFonts w:cs="Times Armenian" w:ascii="Times Armenian" w:hAnsi="Times Armenian"/>
          <w:b/>
          <w:i/>
          <w:sz w:val="21"/>
          <w:szCs w:val="21"/>
          <w:lang w:val="ru-RU"/>
        </w:rPr>
      </w:r>
    </w:p>
    <w:p>
      <w:pPr>
        <w:pStyle w:val="TextBodyIndent"/>
        <w:spacing w:lineRule="auto" w:line="240"/>
        <w:ind w:hanging="0"/>
        <w:rPr>
          <w:rFonts w:ascii="Times Armenian" w:hAnsi="Times Armenian" w:cs="Times Armenian"/>
          <w:b w:val="false"/>
          <w:bCs/>
          <w:i w:val="false"/>
          <w:i w:val="false"/>
          <w:sz w:val="21"/>
          <w:szCs w:val="21"/>
          <w:lang w:val="ru-RU"/>
        </w:rPr>
      </w:pPr>
      <w:r>
        <w:rPr>
          <w:rFonts w:cs="Times Armenian" w:ascii="Times Armenian" w:hAnsi="Times Armenian"/>
          <w:b w:val="false"/>
          <w:bCs/>
          <w:i w:val="false"/>
          <w:sz w:val="21"/>
          <w:szCs w:val="21"/>
          <w:lang w:val="ru-RU"/>
        </w:rPr>
      </w:r>
    </w:p>
    <w:p>
      <w:pPr>
        <w:pStyle w:val="TextBodyIndent"/>
        <w:spacing w:lineRule="auto" w:line="240"/>
        <w:ind w:hanging="0"/>
        <w:jc w:val="center"/>
        <w:rPr>
          <w:rFonts w:ascii="Times Armenian" w:hAnsi="Times Armenian" w:cs="Times Armenian"/>
          <w:b w:val="false"/>
          <w:i w:val="false"/>
          <w:i w:val="false"/>
          <w:iCs/>
          <w:sz w:val="21"/>
          <w:szCs w:val="21"/>
          <w:lang w:val="af-ZA"/>
        </w:rPr>
      </w:pPr>
      <w:r>
        <w:rPr>
          <w:rFonts w:cs="Times Armenian" w:ascii="Times Armenian" w:hAnsi="Times Armenian"/>
          <w:bCs/>
          <w:sz w:val="21"/>
          <w:szCs w:val="21"/>
          <w:lang w:val="ru-RU"/>
        </w:rPr>
        <w:t>***</w:t>
      </w:r>
    </w:p>
    <w:p>
      <w:pPr>
        <w:pStyle w:val="TextBodyIndent"/>
        <w:spacing w:lineRule="auto" w:line="240"/>
        <w:ind w:firstLine="360"/>
        <w:jc w:val="both"/>
        <w:rPr>
          <w:rFonts w:ascii="Times Armenian" w:hAnsi="Times Armenian" w:cs="Times Armenian"/>
          <w:b w:val="false"/>
          <w:iCs/>
          <w:sz w:val="18"/>
          <w:szCs w:val="18"/>
          <w:lang w:val="af-ZA"/>
        </w:rPr>
      </w:pPr>
      <w:r>
        <w:rPr>
          <w:rFonts w:cs="Times Armenian" w:ascii="Times Armenian" w:hAnsi="Times Armenian"/>
          <w:b w:val="false"/>
          <w:iCs/>
          <w:sz w:val="18"/>
          <w:szCs w:val="18"/>
          <w:lang w:val="af-ZA"/>
        </w:rPr>
        <w:t xml:space="preserve">2005  թվին մի հոդված գրեցի </w:t>
      </w:r>
      <w:r>
        <w:rPr>
          <w:rFonts w:cs="Times Armenian" w:ascii="Times Armenian" w:hAnsi="Times Armenian"/>
          <w:iCs/>
          <w:sz w:val="18"/>
          <w:szCs w:val="18"/>
          <w:lang w:val="af-ZA"/>
        </w:rPr>
        <w:t xml:space="preserve">«Նոր աշխարհ» </w:t>
      </w:r>
      <w:r>
        <w:rPr>
          <w:rFonts w:cs="Times Armenian" w:ascii="Times Armenian" w:hAnsi="Times Armenian"/>
          <w:b w:val="false"/>
          <w:iCs/>
          <w:sz w:val="18"/>
          <w:szCs w:val="18"/>
          <w:lang w:val="af-ZA"/>
        </w:rPr>
        <w:t>ամսագրի առաջին հա</w:t>
        <w:softHyphen/>
        <w:t>մա</w:t>
        <w:softHyphen/>
        <w:t>րում, ինչը, մի թեթև փոխած ու մի քիչ էլ կրճատած, դրել եմ այս</w:t>
        <w:softHyphen/>
        <w:t>տեղ, ու հենց սրանով եմ սկսում թարգ</w:t>
        <w:softHyphen/>
        <w:t>մա</w:t>
        <w:softHyphen/>
        <w:t>նու</w:t>
        <w:softHyphen/>
        <w:t>թյան սկզբունք</w:t>
        <w:softHyphen/>
        <w:t>ների մա</w:t>
        <w:softHyphen/>
        <w:t>սին իմ խոսակցությունը, որ ցուցադրեմ ասածս «կա</w:t>
        <w:softHyphen/>
        <w:t>նոն</w:t>
        <w:softHyphen/>
        <w:t>ների» կարևո</w:t>
        <w:softHyphen/>
        <w:t>րությունը:</w:t>
      </w:r>
    </w:p>
    <w:p>
      <w:pPr>
        <w:pStyle w:val="TextBodyIndent"/>
        <w:spacing w:lineRule="auto" w:line="240"/>
        <w:ind w:firstLine="360"/>
        <w:jc w:val="both"/>
        <w:rPr>
          <w:rFonts w:ascii="Times Armenian" w:hAnsi="Times Armenian" w:cs="Times Armenian"/>
          <w:b w:val="false"/>
          <w:iCs/>
          <w:sz w:val="18"/>
          <w:szCs w:val="18"/>
          <w:lang w:val="af-ZA"/>
        </w:rPr>
      </w:pPr>
      <w:r>
        <w:rPr>
          <w:rFonts w:cs="Times Armenian" w:ascii="Times Armenian" w:hAnsi="Times Armenian"/>
          <w:b w:val="false"/>
          <w:iCs/>
          <w:sz w:val="18"/>
          <w:szCs w:val="18"/>
          <w:lang w:val="af-ZA"/>
        </w:rPr>
        <w:t>Այս հոդվածի «թարգմանությունները» խախտում են ասածս համարյա բոլոր կանոն</w:t>
        <w:softHyphen/>
        <w:t>ները, ու սրա համար էլ` սրա ուսումնասիրությունն սկսնակի համար պարտադիր է:</w:t>
      </w:r>
    </w:p>
    <w:p>
      <w:pPr>
        <w:pStyle w:val="TextBodyIndent"/>
        <w:spacing w:lineRule="auto" w:line="240"/>
        <w:ind w:firstLine="360"/>
        <w:jc w:val="both"/>
        <w:rPr>
          <w:rFonts w:ascii="Times Armenian" w:hAnsi="Times Armenian" w:cs="Times Armenian"/>
          <w:iCs/>
          <w:sz w:val="21"/>
          <w:szCs w:val="21"/>
          <w:lang w:val="af-ZA"/>
        </w:rPr>
      </w:pPr>
      <w:r>
        <w:rPr>
          <w:rFonts w:cs="Times Armenian" w:ascii="Times Armenian" w:hAnsi="Times Armenian"/>
          <w:b w:val="false"/>
          <w:iCs/>
          <w:sz w:val="18"/>
          <w:szCs w:val="18"/>
          <w:lang w:val="af-ZA"/>
        </w:rPr>
        <w:t xml:space="preserve">Ասեմ, որ </w:t>
      </w:r>
      <w:r>
        <w:rPr>
          <w:rFonts w:cs="Times Armenian" w:ascii="Times Armenian" w:hAnsi="Times Armenian"/>
          <w:iCs/>
          <w:sz w:val="18"/>
          <w:szCs w:val="18"/>
          <w:lang w:val="af-ZA"/>
        </w:rPr>
        <w:t>այդ հոդվածին ոչ ոք պատասխանելու փորձ անգամ չարեց, ինչը մի  անգամ էլ հաստատեց, որ ճշմարտությունը զորավոր բան է:</w:t>
      </w:r>
    </w:p>
    <w:p>
      <w:pPr>
        <w:pStyle w:val="Normal"/>
        <w:ind w:start="2837" w:hanging="0"/>
        <w:rPr>
          <w:rFonts w:ascii="Times Armenian" w:hAnsi="Times Armenian" w:cs="Times Armenian"/>
          <w:b/>
          <w:bCs w:val="false"/>
          <w:sz w:val="21"/>
          <w:szCs w:val="21"/>
          <w:lang w:val="af-ZA"/>
        </w:rPr>
      </w:pPr>
      <w:r>
        <w:rPr>
          <w:rFonts w:eastAsia="Times Armenian" w:cs="Times Armenian" w:ascii="Times Armenian" w:hAnsi="Times Armenian"/>
          <w:b/>
          <w:bCs w:val="false"/>
          <w:sz w:val="21"/>
          <w:szCs w:val="21"/>
          <w:lang w:val="af-ZA"/>
        </w:rPr>
        <w:t xml:space="preserve">        </w:t>
      </w:r>
    </w:p>
    <w:p>
      <w:pPr>
        <w:pStyle w:val="Normal"/>
        <w:jc w:val="center"/>
        <w:rPr>
          <w:rFonts w:ascii="Times Armenian" w:hAnsi="Times Armenian" w:cs="Times Armenian"/>
          <w:b/>
          <w:bCs w:val="false"/>
          <w:sz w:val="21"/>
          <w:szCs w:val="21"/>
          <w:lang w:val="af-ZA"/>
        </w:rPr>
      </w:pPr>
      <w:r>
        <w:rPr>
          <w:rFonts w:cs="Times Armenian" w:ascii="Times Armenian" w:hAnsi="Times Armenian"/>
          <w:b/>
          <w:bCs w:val="false"/>
          <w:sz w:val="21"/>
          <w:szCs w:val="21"/>
          <w:lang w:val="af-ZA"/>
        </w:rPr>
        <w:t>***</w:t>
      </w:r>
    </w:p>
    <w:p>
      <w:pPr>
        <w:pStyle w:val="Heading1"/>
        <w:numPr>
          <w:ilvl w:val="0"/>
          <w:numId w:val="0"/>
        </w:numPr>
        <w:ind w:start="0" w:hanging="0"/>
        <w:jc w:val="center"/>
        <w:rPr>
          <w:lang w:val="af-ZA"/>
        </w:rPr>
      </w:pPr>
      <w:bookmarkStart w:id="7" w:name="__RefHeading___Toc409540305"/>
      <w:bookmarkEnd w:id="7"/>
      <w:r>
        <w:rPr>
          <w:rFonts w:cs="Times Armenian" w:ascii="Times Armenian" w:hAnsi="Times Armenian"/>
          <w:lang w:val="af-ZA"/>
        </w:rPr>
        <w:t>6. ԱՐՏԵՄԻԶՄՆ ՈՒ ՀԱՅ ՊՈԵԶԻԱՅԻ ՈՂԲԵՐԳՈՒԹՅՈՒՆԸ</w:t>
      </w:r>
    </w:p>
    <w:p>
      <w:pPr>
        <w:pStyle w:val="Normal"/>
        <w:ind w:firstLine="360"/>
        <w:jc w:val="center"/>
        <w:rPr>
          <w:rFonts w:ascii="Times Armenian" w:hAnsi="Times Armenian" w:cs="Times Armenian"/>
          <w:b/>
          <w:bCs w:val="false"/>
          <w:sz w:val="21"/>
          <w:szCs w:val="21"/>
          <w:lang w:val="af-ZA"/>
        </w:rPr>
      </w:pPr>
      <w:r>
        <w:rPr>
          <w:rFonts w:cs="Times Armenian" w:ascii="Times Armenian" w:hAnsi="Times Armenian"/>
          <w:b/>
          <w:bCs w:val="false"/>
          <w:sz w:val="21"/>
          <w:szCs w:val="21"/>
          <w:lang w:val="af-ZA"/>
        </w:rPr>
      </w:r>
    </w:p>
    <w:p>
      <w:pPr>
        <w:pStyle w:val="Heading2"/>
        <w:numPr>
          <w:ilvl w:val="0"/>
          <w:numId w:val="0"/>
        </w:numPr>
        <w:ind w:start="0" w:hanging="0"/>
        <w:rPr/>
      </w:pPr>
      <w:bookmarkStart w:id="8" w:name="__RefHeading___Toc409540306"/>
      <w:bookmarkEnd w:id="8"/>
      <w:r>
        <w:rPr>
          <w:rFonts w:cs="Times Armenian" w:ascii="Times Armenian" w:hAnsi="Times Armenian"/>
          <w:lang w:val="af-ZA"/>
        </w:rPr>
        <w:t>6.1 Ի ՍԿԶԲԱՆԷ</w:t>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spacing w:lineRule="exact" w:line="251"/>
        <w:ind w:firstLine="360"/>
        <w:jc w:val="both"/>
        <w:rPr>
          <w:rFonts w:ascii="Times Armenian" w:hAnsi="Times Armenian" w:cs="Times Armenian"/>
          <w:sz w:val="21"/>
          <w:szCs w:val="21"/>
          <w:lang w:val="af-ZA"/>
        </w:rPr>
      </w:pPr>
      <w:r>
        <w:rPr>
          <w:rFonts w:cs="Times Armenian" w:ascii="Times Armenian" w:hAnsi="Times Armenian"/>
          <w:sz w:val="21"/>
          <w:szCs w:val="21"/>
          <w:lang w:val="af-ZA"/>
        </w:rPr>
        <w:t>Անց</w:t>
        <w:softHyphen/>
        <w:t>յալ դա</w:t>
        <w:softHyphen/>
        <w:t>րի 60-ա</w:t>
        <w:softHyphen/>
        <w:t>կան թվե</w:t>
        <w:softHyphen/>
        <w:t>րին կո</w:t>
        <w:softHyphen/>
        <w:t>մու</w:t>
        <w:softHyphen/>
        <w:t>նիս</w:t>
        <w:softHyphen/>
        <w:t>տա</w:t>
        <w:softHyphen/>
        <w:t>կան կու</w:t>
        <w:softHyphen/>
        <w:t>սակ</w:t>
        <w:softHyphen/>
        <w:t>ցութ</w:t>
        <w:softHyphen/>
        <w:t>յունն իր տո</w:t>
        <w:softHyphen/>
        <w:t>տա</w:t>
        <w:softHyphen/>
        <w:t>լի</w:t>
        <w:softHyphen/>
        <w:t>տար ռե</w:t>
        <w:softHyphen/>
        <w:t>ժի</w:t>
        <w:softHyphen/>
        <w:t>մի սան</w:t>
        <w:softHyphen/>
        <w:t>ձե</w:t>
        <w:softHyphen/>
        <w:t>րը բա</w:t>
        <w:softHyphen/>
        <w:t>վա</w:t>
        <w:softHyphen/>
        <w:t>կան թու</w:t>
        <w:softHyphen/>
        <w:t>լաց</w:t>
        <w:softHyphen/>
        <w:t>րել էր, ու այն հե</w:t>
        <w:softHyphen/>
        <w:t>ղա</w:t>
        <w:softHyphen/>
        <w:t>փո</w:t>
        <w:softHyphen/>
        <w:t>խութ</w:t>
        <w:softHyphen/>
        <w:t>յուն</w:t>
        <w:softHyphen/>
        <w:t>նե</w:t>
        <w:softHyphen/>
        <w:t>րը, որ Եվ</w:t>
        <w:softHyphen/>
        <w:t>րո</w:t>
        <w:softHyphen/>
        <w:t>պա</w:t>
        <w:softHyphen/>
        <w:t>յի ու նա</w:t>
        <w:softHyphen/>
        <w:t>խա</w:t>
        <w:softHyphen/>
        <w:t>հե</w:t>
        <w:softHyphen/>
        <w:t>ղա</w:t>
        <w:softHyphen/>
        <w:t>փո</w:t>
        <w:softHyphen/>
        <w:t>խա</w:t>
        <w:softHyphen/>
        <w:t>կան Ռու</w:t>
        <w:softHyphen/>
        <w:t>սիա</w:t>
        <w:softHyphen/>
        <w:t>յի ար</w:t>
        <w:softHyphen/>
        <w:t>վես</w:t>
        <w:softHyphen/>
        <w:t>տի ու գը</w:t>
        <w:softHyphen/>
        <w:t>րա</w:t>
        <w:softHyphen/>
        <w:softHyphen/>
        <w:t>կա</w:t>
        <w:softHyphen/>
        <w:t>նութ</w:t>
        <w:softHyphen/>
        <w:t>յան մեջ մեկ-եր</w:t>
        <w:softHyphen/>
        <w:t>կու դար ա</w:t>
        <w:softHyphen/>
        <w:t>ռաջ էին եղել, Հա</w:t>
        <w:softHyphen/>
        <w:t>յաս</w:t>
        <w:softHyphen/>
        <w:t>տան էլ հա</w:t>
        <w:softHyphen/>
        <w:t xml:space="preserve">սան: </w:t>
      </w:r>
    </w:p>
    <w:p>
      <w:pPr>
        <w:pStyle w:val="Normal"/>
        <w:spacing w:lineRule="exact" w:line="251"/>
        <w:ind w:firstLine="360"/>
        <w:jc w:val="both"/>
        <w:rPr>
          <w:rFonts w:ascii="Times Armenian" w:hAnsi="Times Armenian" w:cs="Times Armenian"/>
          <w:sz w:val="21"/>
          <w:szCs w:val="21"/>
          <w:lang w:val="af-ZA"/>
        </w:rPr>
      </w:pPr>
      <w:r>
        <w:rPr>
          <w:rFonts w:cs="Times Armenian" w:ascii="Times Armenian" w:hAnsi="Times Armenian"/>
          <w:sz w:val="21"/>
          <w:szCs w:val="21"/>
          <w:lang w:val="af-ZA"/>
        </w:rPr>
        <w:t>Այն օ</w:t>
        <w:softHyphen/>
        <w:t>րե</w:t>
        <w:softHyphen/>
        <w:t>րի մեր ջա</w:t>
        <w:softHyphen/>
        <w:t>հել ու ինք</w:t>
        <w:softHyphen/>
        <w:t>նահռ</w:t>
        <w:softHyphen/>
        <w:t>չակ պոետ</w:t>
        <w:softHyphen/>
        <w:t>նե</w:t>
        <w:softHyphen/>
        <w:t>րից մի քա</w:t>
        <w:softHyphen/>
        <w:t>նի</w:t>
        <w:softHyphen/>
        <w:t>սը, մեծ մա</w:t>
        <w:softHyphen/>
        <w:t>սամբ դեռ ու</w:t>
        <w:softHyphen/>
        <w:t>սա</w:t>
        <w:softHyphen/>
        <w:t>նող, ա</w:t>
        <w:softHyphen/>
        <w:t>վե</w:t>
        <w:softHyphen/>
        <w:t>լի ճիշտ՝ Խո</w:t>
        <w:softHyphen/>
        <w:t>րե</w:t>
        <w:softHyphen/>
        <w:t>նա</w:t>
        <w:softHyphen/>
        <w:t>ցու ա</w:t>
        <w:softHyphen/>
        <w:t>սած՝ «ա</w:t>
        <w:softHyphen/>
        <w:t>շա</w:t>
        <w:softHyphen/>
        <w:t>կերտք՝ հեղգ առ ու</w:t>
        <w:softHyphen/>
        <w:t>սումն և փոյթք առ ի վարդապետել, որք նախ քան զտե</w:t>
        <w:softHyphen/>
        <w:t>սու</w:t>
        <w:softHyphen/>
        <w:t>թիւնն աս</w:t>
        <w:softHyphen/>
        <w:t>տո</w:t>
        <w:softHyphen/>
        <w:t>ւա</w:t>
        <w:softHyphen/>
        <w:t>ծա</w:t>
        <w:softHyphen/>
        <w:softHyphen/>
        <w:t>բանք», հայ</w:t>
        <w:softHyphen/>
        <w:t>տա</w:t>
        <w:softHyphen/>
        <w:t>րա</w:t>
        <w:softHyphen/>
        <w:t>րե</w:t>
        <w:softHyphen/>
        <w:t xml:space="preserve">ցին, թե </w:t>
      </w:r>
      <w:r>
        <w:rPr>
          <w:rFonts w:cs="Times Armenian" w:ascii="Times Armenian" w:hAnsi="Times Armenian"/>
          <w:b/>
          <w:i/>
          <w:sz w:val="21"/>
          <w:szCs w:val="21"/>
          <w:lang w:val="af-ZA"/>
        </w:rPr>
        <w:t>ի</w:t>
        <w:softHyphen/>
        <w:t>րենք արևմտյան «նո</w:t>
        <w:softHyphen/>
        <w:t>րա</w:t>
        <w:softHyphen/>
        <w:t>գույն» բա</w:t>
        <w:softHyphen/>
        <w:t>նաս</w:t>
        <w:softHyphen/>
        <w:t>տեղ</w:t>
        <w:softHyphen/>
        <w:t>ծութ</w:t>
        <w:softHyphen/>
        <w:t>յան, այ</w:t>
        <w:softHyphen/>
        <w:t>սինքն՝ ա</w:t>
        <w:softHyphen/>
        <w:t>զատ բա</w:t>
        <w:softHyphen/>
        <w:t>նաս</w:t>
        <w:softHyphen/>
        <w:t>տեղ</w:t>
        <w:softHyphen/>
        <w:t>ծութ</w:t>
        <w:softHyphen/>
        <w:t>յան հայ մար</w:t>
        <w:softHyphen/>
        <w:t>գա</w:t>
        <w:softHyphen/>
        <w:t>րե</w:t>
        <w:softHyphen/>
        <w:t>ներն ու ա</w:t>
        <w:softHyphen/>
        <w:t>ռաք</w:t>
        <w:softHyphen/>
        <w:t>յալ</w:t>
        <w:softHyphen/>
        <w:t>ներն են, ու որ ի</w:t>
        <w:softHyphen/>
        <w:t>րենց բա</w:t>
        <w:softHyphen/>
        <w:t>նաս</w:t>
        <w:softHyphen/>
        <w:t>տեղ</w:t>
        <w:softHyphen/>
        <w:t>ծութ</w:t>
        <w:softHyphen/>
        <w:t>յու</w:t>
        <w:softHyphen/>
        <w:t>ննե</w:t>
        <w:softHyphen/>
        <w:t>րը միակ ճշմա</w:t>
        <w:softHyphen/>
        <w:t>րիտ</w:t>
        <w:softHyphen/>
        <w:t>ներն են:</w:t>
      </w:r>
      <w:r>
        <w:rPr>
          <w:rFonts w:cs="Times Armenian" w:ascii="Times Armenian" w:hAnsi="Times Armenian"/>
          <w:sz w:val="21"/>
          <w:szCs w:val="21"/>
          <w:lang w:val="af-ZA"/>
        </w:rPr>
        <w:t xml:space="preserve"> </w:t>
      </w:r>
    </w:p>
    <w:p>
      <w:pPr>
        <w:pStyle w:val="Normal"/>
        <w:spacing w:lineRule="exact" w:line="251"/>
        <w:ind w:firstLine="360"/>
        <w:jc w:val="both"/>
        <w:rPr/>
      </w:pPr>
      <w:r>
        <w:rPr>
          <w:rFonts w:cs="Times Armenian" w:ascii="Times Armenian" w:hAnsi="Times Armenian"/>
          <w:sz w:val="21"/>
          <w:szCs w:val="21"/>
          <w:lang w:val="af-ZA"/>
        </w:rPr>
        <w:t>Ցա</w:t>
        <w:softHyphen/>
        <w:t>վոք, այս ինք</w:t>
        <w:softHyphen/>
        <w:t>նահռ</w:t>
        <w:softHyphen/>
        <w:t>չակ «ա</w:t>
        <w:softHyphen/>
        <w:t>շա</w:t>
        <w:softHyphen/>
        <w:t>կերտք հեղգք առ ու</w:t>
        <w:softHyphen/>
        <w:t>սումն», չնա</w:t>
        <w:softHyphen/>
        <w:t>յած ի</w:t>
        <w:softHyphen/>
        <w:t>րենց այն օ</w:t>
        <w:softHyphen/>
        <w:t>րե</w:t>
        <w:softHyphen/>
        <w:t>րի վախ</w:t>
        <w:softHyphen/>
        <w:t>վո</w:t>
        <w:softHyphen/>
        <w:t>րած (ու մեծ մա</w:t>
        <w:softHyphen/>
        <w:t>սամբ նեղ շրջան</w:t>
        <w:softHyphen/>
        <w:t>նե</w:t>
        <w:softHyphen/>
        <w:t>րում ա</w:t>
        <w:softHyphen/>
        <w:t>րած) հայ</w:t>
        <w:softHyphen/>
        <w:t>տա</w:t>
        <w:softHyphen/>
        <w:t>րա</w:t>
        <w:softHyphen/>
        <w:t>րութ</w:t>
        <w:softHyphen/>
        <w:t>յուն</w:t>
        <w:softHyphen/>
        <w:t>նե</w:t>
        <w:softHyphen/>
        <w:t>րին, թե «դա</w:t>
        <w:softHyphen/>
        <w:t>սա</w:t>
        <w:softHyphen/>
        <w:t>կան պոե</w:t>
        <w:softHyphen/>
        <w:t>զիան ի</w:t>
        <w:softHyphen/>
        <w:t>րեն ար</w:t>
        <w:softHyphen/>
        <w:t>դեն սպա</w:t>
        <w:softHyphen/>
        <w:t>ռել է», ու հենց ի</w:t>
        <w:softHyphen/>
        <w:t>րենք են, որ պի</w:t>
        <w:softHyphen/>
        <w:t>տի նո</w:t>
        <w:softHyphen/>
        <w:t>րա</w:t>
        <w:softHyphen/>
        <w:t>գույն հայ պոե</w:t>
        <w:softHyphen/>
        <w:t>զիա ստեղ</w:t>
        <w:softHyphen/>
        <w:t>ծեն, դեռ բա</w:t>
        <w:softHyphen/>
        <w:t>նաս</w:t>
        <w:softHyphen/>
        <w:t>տեղծ չէին ու դա</w:t>
        <w:softHyphen/>
        <w:t>սա</w:t>
        <w:softHyphen/>
        <w:t>կան պոե</w:t>
        <w:softHyphen/>
        <w:t>զիա</w:t>
        <w:softHyphen/>
        <w:t>յից էլ շատ թույլ գա</w:t>
        <w:softHyphen/>
        <w:t>ղա</w:t>
        <w:softHyphen/>
        <w:t>փար ու</w:t>
        <w:softHyphen/>
        <w:t xml:space="preserve">նեին: </w:t>
      </w:r>
    </w:p>
    <w:p>
      <w:pPr>
        <w:pStyle w:val="Normal"/>
        <w:spacing w:lineRule="exact" w:line="251"/>
        <w:ind w:firstLine="360"/>
        <w:jc w:val="both"/>
        <w:rPr/>
      </w:pPr>
      <w:r>
        <w:rPr>
          <w:rFonts w:cs="Times Armenian" w:ascii="Times Armenian" w:hAnsi="Times Armenian"/>
          <w:sz w:val="21"/>
          <w:szCs w:val="21"/>
          <w:lang w:val="af-ZA"/>
        </w:rPr>
        <w:t>Ու մեր այս ջա</w:t>
        <w:softHyphen/>
        <w:t>հել «պոետ</w:t>
        <w:softHyphen/>
        <w:t>նե</w:t>
        <w:softHyphen/>
        <w:t>րը», սուր</w:t>
        <w:softHyphen/>
        <w:t>ճի կամ գի</w:t>
        <w:softHyphen/>
        <w:t>նու սե</w:t>
        <w:softHyphen/>
        <w:t>ղան</w:t>
        <w:softHyphen/>
        <w:t>նե</w:t>
        <w:softHyphen/>
        <w:t>րի շուրջն ու ի</w:t>
        <w:softHyphen/>
        <w:t>րենց «հույժ մո</w:t>
        <w:softHyphen/>
        <w:t>դեռ</w:t>
        <w:softHyphen/>
        <w:t>նիս</w:t>
        <w:softHyphen/>
        <w:t>տա</w:t>
        <w:softHyphen/>
        <w:t>կան-ա</w:t>
        <w:softHyphen/>
        <w:t>վան</w:t>
        <w:softHyphen/>
        <w:t>գար</w:t>
        <w:softHyphen/>
        <w:t>դիս</w:t>
        <w:softHyphen/>
        <w:t>տա</w:t>
        <w:softHyphen/>
        <w:t>կան» հա</w:t>
        <w:softHyphen/>
        <w:t>վաք</w:t>
        <w:softHyphen/>
        <w:t>նե</w:t>
        <w:softHyphen/>
        <w:t>րին, վիթ</w:t>
        <w:softHyphen/>
        <w:t>խա</w:t>
        <w:softHyphen/>
        <w:softHyphen/>
        <w:t>րի ոգևո</w:t>
        <w:softHyphen/>
        <w:t>րութ</w:t>
        <w:softHyphen/>
        <w:t>յամբ հենց այս տե</w:t>
        <w:softHyphen/>
        <w:t>սակ «հան</w:t>
        <w:softHyphen/>
        <w:t>ճա</w:t>
        <w:softHyphen/>
        <w:t>րեղ» բաներից էին խոսում, ի</w:t>
        <w:softHyphen/>
        <w:t>րենց խոս</w:t>
        <w:softHyphen/>
        <w:t>քը հա</w:t>
        <w:softHyphen/>
        <w:t>մե</w:t>
        <w:softHyphen/>
        <w:t>մե</w:t>
        <w:softHyphen/>
        <w:t>լով դե</w:t>
        <w:softHyphen/>
        <w:t>սից-դե</w:t>
        <w:softHyphen/>
        <w:t>նից նոր-նոր փախց</w:t>
        <w:softHyphen/>
        <w:t>րած տա</w:t>
        <w:softHyphen/>
        <w:t>րաշխարհիկ «իմ</w:t>
        <w:softHyphen/>
        <w:t>պըրտ</w:t>
        <w:softHyphen/>
        <w:t>նի» տեր</w:t>
        <w:softHyphen/>
        <w:t>մին</w:t>
        <w:softHyphen/>
        <w:t>նե</w:t>
        <w:softHyphen/>
        <w:t>րով՝</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«իմպ</w:t>
        <w:softHyphen/>
        <w:t>րե</w:t>
        <w:softHyphen/>
        <w:t>սիո</w:t>
        <w:softHyphen/>
        <w:t>նիզմ, սյու</w:t>
        <w:softHyphen/>
        <w:t>ռեա</w:t>
        <w:softHyphen/>
        <w:t>լիզմ, էկ</w:t>
        <w:softHyphen/>
        <w:t>զիս</w:t>
        <w:softHyphen/>
        <w:t>տեն</w:t>
        <w:softHyphen/>
        <w:t>ցիա</w:t>
        <w:softHyphen/>
        <w:t>լիզմ, էքսպ</w:t>
        <w:softHyphen/>
        <w:t>րե</w:t>
        <w:softHyphen/>
        <w:t>սիո</w:t>
        <w:softHyphen/>
        <w:t xml:space="preserve">նիզմ..., </w:t>
      </w:r>
      <w:r>
        <w:rPr>
          <w:rFonts w:cs="Times Armenian" w:ascii="Times Armenian" w:hAnsi="Times Armenian"/>
          <w:i/>
          <w:sz w:val="21"/>
          <w:szCs w:val="21"/>
          <w:lang w:val="af-ZA"/>
        </w:rPr>
        <w:t xml:space="preserve">ևն, ևն: </w:t>
      </w:r>
    </w:p>
    <w:p>
      <w:pPr>
        <w:pStyle w:val="Normal"/>
        <w:spacing w:lineRule="exact" w:line="251"/>
        <w:ind w:firstLine="360"/>
        <w:jc w:val="both"/>
        <w:rPr/>
      </w:pPr>
      <w:r>
        <w:rPr>
          <w:rFonts w:cs="Times Armenian" w:ascii="Times Armenian" w:hAnsi="Times Armenian"/>
          <w:sz w:val="21"/>
          <w:szCs w:val="21"/>
          <w:lang w:val="af-ZA"/>
        </w:rPr>
        <w:t>Այն օ</w:t>
        <w:softHyphen/>
        <w:t>րե</w:t>
        <w:softHyphen/>
        <w:t>րին ինչ</w:t>
        <w:softHyphen/>
        <w:t>քան շատ սրանց պես ա</w:t>
        <w:softHyphen/>
        <w:t>նուն</w:t>
        <w:softHyphen/>
        <w:t xml:space="preserve"> ի</w:t>
        <w:softHyphen/>
        <w:t>մա</w:t>
        <w:softHyphen/>
        <w:t>նա</w:t>
        <w:softHyphen/>
        <w:t>յիր, այս ջա</w:t>
        <w:softHyphen/>
        <w:t>հել</w:t>
        <w:softHyphen/>
        <w:t>նե</w:t>
        <w:softHyphen/>
        <w:t>րի շր</w:t>
        <w:softHyphen/>
        <w:t>ջա</w:t>
        <w:softHyphen/>
        <w:t>նում այն</w:t>
        <w:softHyphen/>
        <w:t>քան ա</w:t>
        <w:softHyphen/>
        <w:t>վե</w:t>
        <w:softHyphen/>
        <w:t>լի կրթված էիր հա</w:t>
        <w:softHyphen/>
        <w:t>մար</w:t>
        <w:softHyphen/>
        <w:t xml:space="preserve">վում: </w:t>
      </w:r>
    </w:p>
    <w:p>
      <w:pPr>
        <w:pStyle w:val="Normal"/>
        <w:spacing w:lineRule="exact" w:line="251"/>
        <w:ind w:firstLine="360"/>
        <w:jc w:val="both"/>
        <w:rPr>
          <w:rFonts w:ascii="Times Armenian" w:hAnsi="Times Armenian" w:cs="Times Armenian"/>
          <w:sz w:val="21"/>
          <w:szCs w:val="21"/>
          <w:lang w:val="af-ZA"/>
        </w:rPr>
      </w:pPr>
      <w:r>
        <w:rPr>
          <w:rFonts w:cs="Times Armenian" w:ascii="Times Armenian" w:hAnsi="Times Armenian"/>
          <w:sz w:val="21"/>
          <w:szCs w:val="21"/>
          <w:lang w:val="af-ZA"/>
        </w:rPr>
        <w:t>Մեր այս ջա</w:t>
        <w:softHyphen/>
        <w:t>հել «պոետ</w:t>
        <w:softHyphen/>
        <w:t>նե</w:t>
        <w:softHyphen/>
        <w:t>րը», ի</w:t>
        <w:softHyphen/>
        <w:t>հար</w:t>
        <w:softHyphen/>
        <w:t>կե, հիմ</w:t>
        <w:softHyphen/>
        <w:t>նա</w:t>
        <w:softHyphen/>
        <w:t>վոր ծա</w:t>
        <w:softHyphen/>
        <w:t>նո</w:t>
        <w:softHyphen/>
        <w:t>թութ</w:t>
        <w:softHyphen/>
        <w:t>յուն  չու</w:t>
        <w:softHyphen/>
        <w:t>նեին այս ասածս «սի</w:t>
        <w:softHyphen/>
        <w:t>րուն ու խորհր</w:t>
        <w:softHyphen/>
        <w:t>դա</w:t>
        <w:softHyphen/>
        <w:t>վոր» բա</w:t>
        <w:softHyphen/>
        <w:t>նե</w:t>
        <w:softHyphen/>
        <w:t>րի հետ: Ու ան</w:t>
        <w:softHyphen/>
        <w:t>կաս</w:t>
        <w:softHyphen/>
        <w:t>կած, համարյա չէին կար</w:t>
        <w:softHyphen/>
        <w:t>դա</w:t>
        <w:softHyphen/>
        <w:t xml:space="preserve">ցել ո՛չ </w:t>
        <w:softHyphen/>
        <w:t>ռուս դա</w:t>
        <w:softHyphen/>
        <w:t>սա</w:t>
        <w:softHyphen/>
        <w:t>կան</w:t>
        <w:softHyphen/>
        <w:t>նե</w:t>
        <w:softHyphen/>
        <w:t>րին (ո</w:t>
        <w:softHyphen/>
        <w:t>ր, հա</w:t>
        <w:softHyphen/>
        <w:t>կա</w:t>
        <w:softHyphen/>
        <w:t>ռակ սրանց, լրիվ մատ</w:t>
        <w:softHyphen/>
        <w:t>չե</w:t>
        <w:softHyphen/>
        <w:t xml:space="preserve">լի էին), ո՛չ </w:t>
        <w:softHyphen/>
        <w:t>ռուս</w:t>
        <w:softHyphen/>
        <w:t>նե</w:t>
        <w:softHyphen/>
        <w:t>րի թարգ</w:t>
        <w:softHyphen/>
        <w:t>մա</w:t>
        <w:softHyphen/>
        <w:t>նած արևմտյան (կամ արևել</w:t>
        <w:softHyphen/>
        <w:t>յան) դա</w:t>
        <w:softHyphen/>
        <w:t>սա</w:t>
        <w:softHyphen/>
        <w:t>կան</w:t>
        <w:softHyphen/>
        <w:t>նե</w:t>
        <w:softHyphen/>
        <w:t>րին (ու որ ա</w:t>
        <w:softHyphen/>
        <w:t>սեմ մե</w:t>
        <w:softHyphen/>
        <w:t>րոնց էլ՝ շատ սխալ չեմ լի</w:t>
        <w:softHyphen/>
        <w:t>նի), ու կար</w:t>
        <w:softHyphen/>
        <w:t>դա</w:t>
        <w:softHyphen/>
        <w:t>լու միտք էլ չու</w:t>
        <w:softHyphen/>
        <w:t>նեին, ո</w:t>
        <w:softHyphen/>
        <w:t>րով</w:t>
        <w:softHyphen/>
        <w:t>հետև սրանց հա</w:t>
        <w:softHyphen/>
        <w:t>մա</w:t>
        <w:softHyphen/>
        <w:t>րում էին ան</w:t>
        <w:softHyphen/>
        <w:t>ցած գնա</w:t>
        <w:softHyphen/>
        <w:t>ցած շրջան:</w:t>
      </w:r>
    </w:p>
    <w:p>
      <w:pPr>
        <w:pStyle w:val="Normal"/>
        <w:spacing w:lineRule="exact" w:line="251"/>
        <w:ind w:firstLine="360"/>
        <w:jc w:val="both"/>
        <w:rPr>
          <w:rFonts w:ascii="Times Armenian" w:hAnsi="Times Armenian" w:cs="Times Armenian"/>
          <w:sz w:val="21"/>
          <w:szCs w:val="21"/>
          <w:lang w:val="af-ZA"/>
        </w:rPr>
      </w:pPr>
      <w:r>
        <w:rPr>
          <w:rFonts w:eastAsia="Times Armenian" w:cs="Times Armenian" w:ascii="Times Armenian" w:hAnsi="Times Armenian"/>
          <w:sz w:val="21"/>
          <w:szCs w:val="21"/>
          <w:lang w:val="af-ZA"/>
        </w:rPr>
        <w:t xml:space="preserve"> </w:t>
      </w:r>
      <w:r>
        <w:rPr>
          <w:rFonts w:cs="Times Armenian" w:ascii="Times Armenian" w:hAnsi="Times Armenian"/>
          <w:sz w:val="21"/>
          <w:szCs w:val="21"/>
          <w:lang w:val="af-ZA"/>
        </w:rPr>
        <w:t>Սրանց մեջ կա</w:t>
        <w:softHyphen/>
        <w:t>յին «պոետ</w:t>
        <w:softHyphen/>
        <w:t>ներ», ով</w:t>
        <w:softHyphen/>
        <w:t>քեր (ի</w:t>
        <w:softHyphen/>
        <w:t>րար մեջ ի</w:t>
        <w:softHyphen/>
        <w:t>հար</w:t>
        <w:softHyphen/>
        <w:t>կե, ոչ ա</w:t>
        <w:softHyphen/>
        <w:t>փաշկա</w:t>
        <w:softHyphen/>
        <w:t>րա) «մեր</w:t>
        <w:softHyphen/>
        <w:t>ժում էին» նույ</w:t>
        <w:softHyphen/>
        <w:t xml:space="preserve">նիսկ </w:t>
      </w:r>
      <w:r>
        <w:rPr>
          <w:rFonts w:cs="Times Armenian" w:ascii="Times Armenian" w:hAnsi="Times Armenian"/>
          <w:b/>
          <w:sz w:val="21"/>
          <w:szCs w:val="21"/>
          <w:lang w:val="af-ZA"/>
        </w:rPr>
        <w:t>Հով</w:t>
        <w:softHyphen/>
        <w:t>հան</w:t>
        <w:softHyphen/>
        <w:t>նես Թու</w:t>
        <w:softHyphen/>
        <w:t>ման</w:t>
        <w:softHyphen/>
        <w:t>յա</w:t>
        <w:softHyphen/>
        <w:t>նին</w:t>
      </w:r>
      <w:r>
        <w:rPr>
          <w:rFonts w:cs="Times Armenian" w:ascii="Times Armenian" w:hAnsi="Times Armenian"/>
          <w:sz w:val="21"/>
          <w:szCs w:val="21"/>
          <w:lang w:val="af-ZA"/>
        </w:rPr>
        <w:t xml:space="preserve"> ու </w:t>
      </w:r>
      <w:r>
        <w:rPr>
          <w:rFonts w:cs="Times Armenian" w:ascii="Times Armenian" w:hAnsi="Times Armenian"/>
          <w:b/>
          <w:sz w:val="21"/>
          <w:szCs w:val="21"/>
          <w:lang w:val="af-ZA"/>
        </w:rPr>
        <w:t>Ա</w:t>
        <w:softHyphen/>
        <w:t>վե</w:t>
        <w:softHyphen/>
        <w:t>տիք Ի</w:t>
        <w:softHyphen/>
        <w:t>սա</w:t>
        <w:softHyphen/>
        <w:t>հակ</w:t>
        <w:softHyphen/>
        <w:t>յա</w:t>
        <w:softHyphen/>
        <w:t>նին</w:t>
      </w:r>
      <w:r>
        <w:rPr>
          <w:rFonts w:cs="Times Armenian" w:ascii="Times Armenian" w:hAnsi="Times Armenian"/>
          <w:sz w:val="21"/>
          <w:szCs w:val="21"/>
          <w:lang w:val="af-ZA"/>
        </w:rPr>
        <w:t xml:space="preserve"> (ո</w:t>
        <w:softHyphen/>
        <w:t xml:space="preserve">մանք էլ՝ </w:t>
      </w:r>
      <w:r>
        <w:rPr>
          <w:rFonts w:cs="Times Armenian" w:ascii="Times Armenian" w:hAnsi="Times Armenian"/>
          <w:b/>
          <w:sz w:val="21"/>
          <w:szCs w:val="21"/>
          <w:lang w:val="af-ZA"/>
        </w:rPr>
        <w:t>Տեր</w:t>
        <w:softHyphen/>
        <w:t>յա</w:t>
        <w:softHyphen/>
        <w:t>նին ու Չարենցին</w:t>
      </w:r>
      <w:r>
        <w:rPr>
          <w:rFonts w:cs="Times Armenian" w:ascii="Times Armenian" w:hAnsi="Times Armenian"/>
          <w:sz w:val="21"/>
          <w:szCs w:val="21"/>
          <w:lang w:val="af-ZA"/>
        </w:rPr>
        <w:t>), ասելով, օրինակ, թե «Թուման</w:t>
        <w:softHyphen/>
        <w:t>յա</w:t>
        <w:softHyphen/>
        <w:t xml:space="preserve">նից գոմի հոտ ա գալի»: </w:t>
      </w:r>
    </w:p>
    <w:p>
      <w:pPr>
        <w:pStyle w:val="Normal"/>
        <w:spacing w:lineRule="exact" w:line="251"/>
        <w:ind w:firstLine="360"/>
        <w:jc w:val="both"/>
        <w:rPr>
          <w:rFonts w:ascii="Times Armenian" w:hAnsi="Times Armenian" w:cs="Times Armenian"/>
          <w:b/>
          <w:i/>
          <w:i/>
          <w:sz w:val="21"/>
          <w:szCs w:val="21"/>
          <w:lang w:val="af-ZA"/>
        </w:rPr>
      </w:pPr>
      <w:r>
        <w:rPr>
          <w:rFonts w:cs="Times Armenian" w:ascii="Times Armenian" w:hAnsi="Times Armenian"/>
          <w:sz w:val="21"/>
          <w:szCs w:val="21"/>
          <w:lang w:val="af-ZA"/>
        </w:rPr>
        <w:t>Սրանց «կրթութ</w:t>
        <w:softHyphen/>
        <w:t>յուն» կոչ</w:t>
        <w:softHyphen/>
        <w:t>վա</w:t>
        <w:softHyphen/>
        <w:t>ծը հույժ թե</w:t>
        <w:softHyphen/>
        <w:t>րի էր ու այդ</w:t>
        <w:softHyphen/>
        <w:t>պես էլ թե</w:t>
        <w:softHyphen/>
        <w:t>րի մնաց: Ու սրանք (չնա</w:t>
        <w:softHyphen/>
        <w:t>յած հա</w:t>
        <w:softHyphen/>
        <w:t>մար</w:t>
        <w:softHyphen/>
        <w:t>յա բո</w:t>
        <w:softHyphen/>
        <w:t>լորն էլ բա</w:t>
        <w:softHyphen/>
        <w:t>նա</w:t>
        <w:softHyphen/>
        <w:t>սի</w:t>
        <w:softHyphen/>
        <w:t>րա</w:t>
        <w:softHyphen/>
        <w:t>կան ֆա</w:t>
        <w:softHyphen/>
        <w:t>կուլ</w:t>
        <w:softHyphen/>
        <w:t>տե</w:t>
        <w:softHyphen/>
        <w:t>տներից էին) չգի</w:t>
        <w:softHyphen/>
        <w:t xml:space="preserve">տեին ու </w:t>
      </w:r>
      <w:r>
        <w:rPr>
          <w:rFonts w:cs="Times Armenian" w:ascii="Times Armenian" w:hAnsi="Times Armenian"/>
          <w:b/>
          <w:i/>
          <w:sz w:val="21"/>
          <w:szCs w:val="21"/>
          <w:lang w:val="af-ZA"/>
        </w:rPr>
        <w:t>եր</w:t>
        <w:softHyphen/>
        <w:t>բեք էլ հարկ ե</w:t>
        <w:softHyphen/>
        <w:t>ղա</w:t>
        <w:softHyphen/>
        <w:t>ծին պես չծա</w:t>
        <w:softHyphen/>
        <w:t>նո</w:t>
        <w:softHyphen/>
        <w:t>թա</w:t>
        <w:softHyphen/>
        <w:t>ցան՝ հնդեվ</w:t>
        <w:softHyphen/>
        <w:t>րո</w:t>
        <w:softHyphen/>
        <w:t>պա</w:t>
        <w:softHyphen/>
        <w:t>կան լեզ</w:t>
        <w:softHyphen/>
        <w:t>վա</w:t>
        <w:softHyphen/>
        <w:t>բա</w:t>
        <w:softHyphen/>
        <w:t>նութ</w:t>
        <w:softHyphen/>
        <w:t>յան, պատ</w:t>
        <w:softHyphen/>
        <w:t>մա</w:t>
        <w:softHyphen/>
        <w:t>հա</w:t>
        <w:softHyphen/>
        <w:t>մե</w:t>
        <w:softHyphen/>
        <w:t>մա</w:t>
        <w:softHyphen/>
        <w:t>տա</w:t>
        <w:softHyphen/>
        <w:t>կան մե</w:t>
        <w:softHyphen/>
        <w:t>թո</w:t>
        <w:softHyphen/>
        <w:t>դի, լեզ</w:t>
        <w:softHyphen/>
        <w:t>վի պատ</w:t>
        <w:softHyphen/>
        <w:t>մութ</w:t>
        <w:softHyphen/>
        <w:t>յան, գրա</w:t>
        <w:softHyphen/>
        <w:t>բա</w:t>
        <w:softHyphen/>
        <w:t>րի, հա</w:t>
        <w:softHyphen/>
        <w:t>մե</w:t>
        <w:softHyphen/>
        <w:t>մա</w:t>
        <w:softHyphen/>
        <w:t>տա</w:t>
        <w:softHyphen/>
        <w:t>կան ազ</w:t>
        <w:softHyphen/>
        <w:t>գագ</w:t>
        <w:softHyphen/>
        <w:t>րութ</w:t>
        <w:softHyphen/>
        <w:t>յան, հա</w:t>
        <w:softHyphen/>
        <w:t>մաշխարհա</w:t>
        <w:softHyphen/>
        <w:t>յին պատ</w:t>
        <w:softHyphen/>
        <w:t>մութ</w:t>
        <w:softHyphen/>
        <w:t>յան ու ու</w:t>
        <w:softHyphen/>
        <w:softHyphen/>
        <w:t>րիշ շատ ու շատ այս կար</w:t>
        <w:softHyphen/>
        <w:t>գի զուտ բա</w:t>
        <w:softHyphen/>
        <w:t>նա</w:t>
        <w:softHyphen/>
        <w:t>սի</w:t>
        <w:softHyphen/>
        <w:t>րա</w:t>
        <w:softHyphen/>
        <w:t>կան բնա</w:t>
        <w:softHyphen/>
        <w:t>գա</w:t>
        <w:softHyphen/>
        <w:t>վառ</w:t>
        <w:softHyphen/>
        <w:t>նե</w:t>
        <w:softHyphen/>
        <w:t>րին:</w:t>
      </w:r>
    </w:p>
    <w:p>
      <w:pPr>
        <w:pStyle w:val="Normal"/>
        <w:spacing w:lineRule="exact" w:line="251"/>
        <w:ind w:firstLine="360"/>
        <w:jc w:val="both"/>
        <w:rPr/>
      </w:pPr>
      <w:r>
        <w:rPr>
          <w:rFonts w:eastAsia="Times Armenian" w:cs="Times Armenian" w:ascii="Times Armenian" w:hAnsi="Times Armenian"/>
          <w:sz w:val="21"/>
          <w:szCs w:val="21"/>
          <w:lang w:val="af-ZA"/>
        </w:rPr>
        <w:t xml:space="preserve"> </w:t>
      </w:r>
      <w:r>
        <w:rPr>
          <w:rFonts w:cs="Times Armenian" w:ascii="Times Armenian" w:hAnsi="Times Armenian"/>
          <w:sz w:val="21"/>
          <w:szCs w:val="21"/>
          <w:lang w:val="af-ZA"/>
        </w:rPr>
        <w:t>Պարզ է, որ սրանք գա</w:t>
        <w:softHyphen/>
        <w:t>ղա</w:t>
        <w:softHyphen/>
        <w:t>փար չու</w:t>
        <w:softHyphen/>
        <w:t>նեին նաև բնա</w:t>
        <w:softHyphen/>
        <w:t>գի</w:t>
        <w:softHyphen/>
        <w:t>տութ</w:t>
        <w:softHyphen/>
        <w:t>յու</w:t>
        <w:softHyphen/>
        <w:t>նից, մա</w:t>
        <w:softHyphen/>
        <w:t>թե</w:t>
        <w:softHyphen/>
        <w:t>մա</w:t>
        <w:softHyphen/>
        <w:t>տի</w:t>
        <w:softHyphen/>
        <w:t>կա</w:t>
        <w:softHyphen/>
        <w:t>յից, լուրջ փի</w:t>
        <w:softHyphen/>
        <w:t>լի</w:t>
        <w:softHyphen/>
        <w:t>սո</w:t>
        <w:softHyphen/>
        <w:t>փա</w:t>
        <w:softHyphen/>
        <w:t>յութ</w:t>
        <w:softHyphen/>
        <w:t>յու</w:t>
        <w:softHyphen/>
        <w:t>նից, կրո</w:t>
        <w:softHyphen/>
        <w:t>նի պատ</w:t>
        <w:softHyphen/>
        <w:t>մութ</w:t>
        <w:softHyphen/>
        <w:t>յու</w:t>
        <w:softHyphen/>
        <w:t>նից և այլն:</w:t>
      </w:r>
    </w:p>
    <w:p>
      <w:pPr>
        <w:pStyle w:val="Normal"/>
        <w:spacing w:lineRule="exact" w:line="251"/>
        <w:ind w:firstLine="360"/>
        <w:jc w:val="both"/>
        <w:rPr/>
      </w:pPr>
      <w:r>
        <w:rPr>
          <w:rFonts w:cs="Times Armenian" w:ascii="Times Armenian" w:hAnsi="Times Armenian"/>
          <w:b/>
          <w:i/>
          <w:sz w:val="21"/>
          <w:szCs w:val="21"/>
          <w:lang w:val="af-ZA"/>
        </w:rPr>
        <w:t>Մեր այս ջա</w:t>
        <w:softHyphen/>
        <w:t>հել «պոետ</w:t>
        <w:softHyphen/>
        <w:t>նե</w:t>
        <w:softHyphen/>
        <w:t>րի» «կրթութ</w:t>
        <w:softHyphen/>
        <w:t>յու</w:t>
        <w:softHyphen/>
        <w:t>նը» մեծ մա</w:t>
        <w:softHyphen/>
        <w:t>սամբ «բա</w:t>
        <w:softHyphen/>
        <w:t>նա</w:t>
        <w:softHyphen/>
        <w:t>վոր» էր, քաղած սուր</w:t>
        <w:softHyphen/>
        <w:t>ճի կամ գի</w:t>
        <w:softHyphen/>
        <w:t>նու գա</w:t>
        <w:softHyphen/>
        <w:t>վաթն ու</w:t>
        <w:softHyphen/>
        <w:t>ղեկ</w:t>
        <w:softHyphen/>
        <w:t>ցող բամ</w:t>
        <w:softHyphen/>
        <w:t>բա</w:t>
        <w:softHyphen/>
        <w:t>սանք</w:t>
        <w:softHyphen/>
        <w:t>նե</w:t>
        <w:softHyphen/>
        <w:t>րից ու բեր</w:t>
        <w:softHyphen/>
        <w:t>նե</w:t>
        <w:softHyphen/>
        <w:t>բե</w:t>
        <w:softHyphen/>
        <w:t>րան փո</w:t>
        <w:softHyphen/>
        <w:t>խանց</w:t>
        <w:softHyphen/>
        <w:t>վող կի</w:t>
        <w:softHyphen/>
        <w:t>սատ-պռատ ա</w:t>
        <w:softHyphen/>
        <w:t>նեկ</w:t>
        <w:softHyphen/>
        <w:t>դո</w:t>
        <w:softHyphen/>
        <w:t>տա</w:t>
        <w:softHyphen/>
        <w:t>յին տե</w:t>
        <w:softHyphen/>
        <w:t>ղե</w:t>
        <w:softHyphen/>
        <w:t>կութ</w:t>
        <w:softHyphen/>
        <w:t>յուն</w:t>
        <w:softHyphen/>
        <w:t>նե</w:t>
        <w:softHyphen/>
        <w:t>րից, որ «փի</w:t>
        <w:softHyphen/>
        <w:softHyphen/>
        <w:softHyphen/>
        <w:t>լի</w:t>
        <w:softHyphen/>
        <w:softHyphen/>
        <w:t>սո</w:t>
        <w:softHyphen/>
        <w:t>փա</w:t>
        <w:softHyphen/>
        <w:t>յութ</w:t>
        <w:softHyphen/>
        <w:t>յուն» կամ «գրա</w:t>
        <w:softHyphen/>
        <w:t>կա</w:t>
        <w:softHyphen/>
        <w:t>նութ</w:t>
        <w:softHyphen/>
        <w:t>յան տե</w:t>
        <w:softHyphen/>
        <w:t>սութ</w:t>
        <w:softHyphen/>
        <w:t>յուն» էին հա</w:t>
        <w:softHyphen/>
        <w:t>մա</w:t>
        <w:softHyphen/>
        <w:t>րում, ու մեկ էլ՝ թեր</w:t>
        <w:softHyphen/>
        <w:t>թա</w:t>
        <w:softHyphen/>
        <w:t>յին-ժուռ</w:t>
        <w:softHyphen/>
        <w:t>նա</w:t>
        <w:softHyphen/>
        <w:t>լա</w:t>
        <w:softHyphen/>
        <w:t>յին կաս</w:t>
        <w:softHyphen/>
        <w:t>կա</w:t>
        <w:softHyphen/>
        <w:t>ծե</w:t>
        <w:softHyphen/>
        <w:t>լի հոդ</w:t>
        <w:softHyphen/>
        <w:t>ված</w:t>
        <w:softHyphen/>
        <w:t>նե</w:t>
        <w:softHyphen/>
        <w:t>րի ըն</w:t>
        <w:softHyphen/>
        <w:t>թեր</w:t>
        <w:softHyphen/>
        <w:t>ցա</w:t>
        <w:softHyphen/>
        <w:t>նութ</w:t>
        <w:softHyphen/>
        <w:t>յու</w:t>
        <w:softHyphen/>
        <w:t>նից, ու ի</w:t>
        <w:softHyphen/>
        <w:t>հար</w:t>
        <w:softHyphen/>
        <w:t>կե՝ «հայ</w:t>
        <w:softHyphen/>
        <w:t>րե</w:t>
        <w:softHyphen/>
        <w:t>նա</w:t>
        <w:softHyphen/>
        <w:t>սի</w:t>
        <w:softHyphen/>
        <w:t>րա</w:t>
        <w:softHyphen/>
        <w:t>կան» լո</w:t>
        <w:softHyphen/>
        <w:t>զունգ</w:t>
        <w:softHyphen/>
        <w:t>նե</w:t>
        <w:softHyphen/>
        <w:t>րի մի ստվար պա</w:t>
        <w:softHyphen/>
        <w:t>շա</w:t>
        <w:softHyphen/>
        <w:t xml:space="preserve">րից: </w:t>
      </w:r>
    </w:p>
    <w:p>
      <w:pPr>
        <w:pStyle w:val="Normal"/>
        <w:spacing w:lineRule="exact" w:line="251"/>
        <w:ind w:firstLine="360"/>
        <w:jc w:val="both"/>
        <w:rPr/>
      </w:pPr>
      <w:r>
        <w:rPr>
          <w:rFonts w:cs="Times Armenian" w:ascii="Times Armenian" w:hAnsi="Times Armenian"/>
          <w:sz w:val="21"/>
          <w:szCs w:val="21"/>
          <w:lang w:val="af-ZA"/>
        </w:rPr>
        <w:t>Սրանց խրա</w:t>
        <w:softHyphen/>
        <w:t>տա</w:t>
        <w:softHyphen/>
        <w:t>տուն մի գրաքն</w:t>
        <w:softHyphen/>
        <w:t>նա</w:t>
        <w:softHyphen/>
        <w:t>դատ ու գրա</w:t>
        <w:softHyphen/>
        <w:t>կա</w:t>
        <w:softHyphen/>
        <w:t>նա</w:t>
        <w:softHyphen/>
        <w:t>գետ էր, ով սրանց</w:t>
      </w:r>
      <w:r>
        <w:rPr>
          <w:rFonts w:cs="Times Armenian" w:ascii="Times Armenian" w:hAnsi="Times Armenian"/>
          <w:i/>
          <w:sz w:val="21"/>
          <w:szCs w:val="21"/>
          <w:lang w:val="af-ZA"/>
        </w:rPr>
        <w:t xml:space="preserve"> </w:t>
      </w:r>
      <w:r>
        <w:rPr>
          <w:rFonts w:cs="Times Armenian" w:ascii="Times Armenian" w:hAnsi="Times Armenian"/>
          <w:sz w:val="21"/>
          <w:szCs w:val="21"/>
          <w:lang w:val="af-ZA"/>
        </w:rPr>
        <w:t>անընդ</w:t>
        <w:softHyphen/>
        <w:t>հատ նոր ա</w:t>
        <w:softHyphen/>
        <w:t>նուն ու «տե</w:t>
        <w:softHyphen/>
        <w:t>սութ</w:t>
        <w:softHyphen/>
        <w:t>յուն» էր մա</w:t>
        <w:softHyphen/>
        <w:t>տա</w:t>
        <w:softHyphen/>
        <w:t>կա</w:t>
        <w:softHyphen/>
        <w:t>րա</w:t>
        <w:softHyphen/>
        <w:t>րում, ու իր թեր</w:t>
        <w:softHyphen/>
        <w:t>թա</w:t>
        <w:softHyphen/>
        <w:t>յին կամ ժուռ</w:t>
        <w:softHyphen/>
        <w:t>նա</w:t>
        <w:softHyphen/>
        <w:t>լա</w:t>
        <w:softHyphen/>
        <w:t>յին հոդ</w:t>
        <w:softHyphen/>
        <w:t>ված</w:t>
        <w:softHyphen/>
        <w:t>նե</w:t>
        <w:softHyphen/>
        <w:t>րով ոգևո</w:t>
        <w:softHyphen/>
        <w:t>րում ու թև էր տա</w:t>
        <w:softHyphen/>
        <w:t xml:space="preserve">լիս սրանց*: </w:t>
      </w:r>
    </w:p>
    <w:p>
      <w:pPr>
        <w:pStyle w:val="Normal"/>
        <w:spacing w:lineRule="exact" w:line="251"/>
        <w:ind w:firstLine="360"/>
        <w:jc w:val="both"/>
        <w:rPr>
          <w:rFonts w:ascii="Times Armenian" w:hAnsi="Times Armenian" w:cs="Times Armenian"/>
          <w:sz w:val="18"/>
          <w:szCs w:val="18"/>
          <w:lang w:val="af-ZA"/>
        </w:rPr>
      </w:pPr>
      <w:r>
        <w:rPr>
          <w:rFonts w:cs="Times Armenian" w:ascii="Times Armenian" w:hAnsi="Times Armenian"/>
          <w:sz w:val="18"/>
          <w:szCs w:val="18"/>
          <w:lang w:val="af-ZA"/>
        </w:rPr>
      </w:r>
    </w:p>
    <w:p>
      <w:pPr>
        <w:pStyle w:val="Normal"/>
        <w:spacing w:lineRule="exact" w:line="251"/>
        <w:ind w:firstLine="360"/>
        <w:jc w:val="both"/>
        <w:rPr>
          <w:rFonts w:ascii="Times Armenian" w:hAnsi="Times Armenian" w:cs="Times Armenian"/>
          <w:i/>
          <w:i/>
          <w:sz w:val="18"/>
          <w:szCs w:val="18"/>
          <w:lang w:val="af-ZA"/>
        </w:rPr>
      </w:pPr>
      <w:r>
        <w:rPr>
          <w:rFonts w:cs="Times Armenian" w:ascii="Times Armenian" w:hAnsi="Times Armenian"/>
          <w:i/>
          <w:sz w:val="18"/>
          <w:szCs w:val="18"/>
          <w:lang w:val="af-ZA"/>
        </w:rPr>
        <w:t>*Խոսքը` գրականագետ Ալեքսանդր Թոփչյանի մասին է, ով այս հոդվածը հրա</w:t>
        <w:softHyphen/>
        <w:t>պա</w:t>
        <w:softHyphen/>
        <w:t>րա</w:t>
        <w:softHyphen/>
        <w:t>կելուց հետո փողոցում մոտեցավ ինձ ու բողոքեց, թե ինչո՞ւ իր անունը բացահայտ չեմ գրել: Ու երբ ասացի, որ իր բողոքը մամուլով հայտնի, ասաց. «Որ քեզ ձրի ռեկլամ անե՞մ»: Հետո էլ ասաց. «Մեր դեմ 140 հոգի ա գրել, բայց դրանք բոլորն էլ մեռել գնացել են, իսկ մենք՝ կանք»:</w:t>
      </w:r>
    </w:p>
    <w:p>
      <w:pPr>
        <w:pStyle w:val="Normal"/>
        <w:spacing w:lineRule="exact" w:line="251"/>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spacing w:lineRule="exact" w:line="251"/>
        <w:ind w:firstLine="360"/>
        <w:jc w:val="both"/>
        <w:rPr>
          <w:rFonts w:ascii="Times Armenian" w:hAnsi="Times Armenian" w:cs="Times Armenian"/>
          <w:sz w:val="21"/>
          <w:szCs w:val="21"/>
          <w:lang w:val="af-ZA"/>
        </w:rPr>
      </w:pPr>
      <w:r>
        <w:rPr>
          <w:rFonts w:cs="Times Armenian" w:ascii="Times Armenian" w:hAnsi="Times Armenian"/>
          <w:sz w:val="21"/>
          <w:szCs w:val="21"/>
          <w:lang w:val="af-ZA"/>
        </w:rPr>
        <w:t>Ու ա</w:t>
        <w:softHyphen/>
        <w:t>մե</w:t>
        <w:softHyphen/>
        <w:t>նա</w:t>
        <w:softHyphen/>
        <w:t>կարևո</w:t>
        <w:softHyphen/>
        <w:t>րը՝ մեր այս ջա</w:t>
        <w:softHyphen/>
        <w:t>հել «պոետ</w:t>
        <w:softHyphen/>
        <w:t>ներն» օ</w:t>
        <w:softHyphen/>
        <w:t>տար լե</w:t>
        <w:softHyphen/>
        <w:t>զու կամ նույ</w:t>
        <w:softHyphen/>
        <w:t>նիսկ կար</w:t>
        <w:softHyphen/>
        <w:t>գին ռու</w:t>
        <w:softHyphen/>
        <w:t>սե</w:t>
        <w:softHyphen/>
        <w:t>րեն էլ չգի</w:t>
        <w:softHyphen/>
        <w:t>տեին ու թերևս</w:t>
        <w:softHyphen/>
        <w:t xml:space="preserve"> այդ</w:t>
        <w:softHyphen/>
        <w:t>պես էլ չի</w:t>
        <w:softHyphen/>
        <w:t>մա</w:t>
        <w:softHyphen/>
        <w:t>ցան: Ու</w:t>
        <w:softHyphen/>
        <w:t>րեմն՝ սրանք ի</w:t>
        <w:softHyphen/>
        <w:t>րենց այդ պաշտած արևմտյան պոե</w:t>
        <w:softHyphen/>
        <w:t>զիա</w:t>
        <w:softHyphen/>
        <w:t>յի, գրա</w:t>
        <w:softHyphen/>
        <w:t>կա</w:t>
        <w:softHyphen/>
        <w:t>նութ</w:t>
        <w:softHyphen/>
        <w:t>յան ու գրա</w:t>
        <w:softHyphen/>
        <w:t>կա</w:t>
        <w:softHyphen/>
        <w:t>նա</w:t>
        <w:softHyphen/>
        <w:t>գի</w:t>
        <w:softHyphen/>
        <w:t>տութ</w:t>
        <w:softHyphen/>
        <w:t>յա</w:t>
        <w:softHyphen/>
        <w:t>ն հետ բնագ</w:t>
        <w:softHyphen/>
        <w:t>րով ծա</w:t>
        <w:softHyphen/>
        <w:t>նո</w:t>
        <w:softHyphen/>
        <w:t>թա</w:t>
        <w:softHyphen/>
        <w:t>նա</w:t>
        <w:softHyphen/>
        <w:t>լու ոչ մի հնար չու</w:t>
        <w:softHyphen/>
        <w:t xml:space="preserve">նեին: </w:t>
      </w:r>
    </w:p>
    <w:p>
      <w:pPr>
        <w:pStyle w:val="Normal"/>
        <w:spacing w:lineRule="exact" w:line="251"/>
        <w:ind w:firstLine="360"/>
        <w:jc w:val="both"/>
        <w:rPr>
          <w:rFonts w:ascii="Times Armenian" w:hAnsi="Times Armenian" w:cs="Times Armenian"/>
          <w:sz w:val="21"/>
          <w:szCs w:val="21"/>
          <w:lang w:val="af-ZA"/>
        </w:rPr>
      </w:pPr>
      <w:r>
        <w:rPr>
          <w:rFonts w:cs="Times Armenian" w:ascii="Times Armenian" w:hAnsi="Times Armenian"/>
          <w:sz w:val="21"/>
          <w:szCs w:val="21"/>
          <w:lang w:val="af-ZA"/>
        </w:rPr>
        <w:t>Ու սրանք, հենց ա</w:t>
        <w:softHyphen/>
        <w:t>ռա</w:t>
        <w:softHyphen/>
        <w:t>ջին-երկ</w:t>
        <w:softHyphen/>
        <w:t>րորդ կուր</w:t>
        <w:softHyphen/>
        <w:t>սում հայ</w:t>
        <w:softHyphen/>
        <w:t>տա</w:t>
        <w:softHyphen/>
        <w:t>րա</w:t>
        <w:softHyphen/>
        <w:t>րե</w:t>
        <w:softHyphen/>
        <w:t>լով ու հա</w:t>
        <w:softHyphen/>
        <w:t>վա</w:t>
        <w:softHyphen/>
        <w:t>տա</w:t>
        <w:softHyphen/>
        <w:t>լով, թե ի</w:t>
        <w:softHyphen/>
        <w:t>րենք հան</w:t>
        <w:softHyphen/>
        <w:t>ճա</w:t>
        <w:softHyphen/>
        <w:t>րեղ են, հրա</w:t>
        <w:softHyphen/>
        <w:t>ժար</w:t>
        <w:softHyphen/>
        <w:t>վե</w:t>
        <w:softHyphen/>
        <w:t>ցին կար</w:t>
        <w:softHyphen/>
        <w:t>գին կրթութ</w:t>
        <w:softHyphen/>
        <w:t>յուն ստա</w:t>
        <w:softHyphen/>
        <w:t>նա</w:t>
        <w:softHyphen/>
        <w:t>լուց, ու բու</w:t>
        <w:softHyphen/>
        <w:t>հում մի քա</w:t>
        <w:softHyphen/>
        <w:t>նի տա</w:t>
        <w:softHyphen/>
        <w:t>րի մի կերպ յո</w:t>
        <w:softHyphen/>
        <w:t>լա գնա</w:t>
        <w:softHyphen/>
        <w:t>լով, բարձ</w:t>
        <w:softHyphen/>
        <w:t>րա</w:t>
        <w:softHyphen/>
        <w:t>գույն կրթութ</w:t>
        <w:softHyphen/>
        <w:t>յան դիպ</w:t>
        <w:softHyphen/>
        <w:t>լոմ փախցրին, ու ծա</w:t>
        <w:softHyphen/>
        <w:t>նո</w:t>
        <w:softHyphen/>
        <w:t>թութ</w:t>
        <w:softHyphen/>
        <w:t>յամբ կամ ու</w:t>
        <w:softHyphen/>
        <w:t>րիշ մի</w:t>
        <w:softHyphen/>
        <w:t>ջոց</w:t>
        <w:softHyphen/>
        <w:t>նե</w:t>
        <w:softHyphen/>
        <w:t>րով խցկվե</w:t>
        <w:softHyphen/>
        <w:t>ցին որևէ բուհ (դա</w:t>
        <w:softHyphen/>
        <w:t>սա</w:t>
        <w:softHyphen/>
        <w:t>խո</w:t>
        <w:softHyphen/>
        <w:t>սե</w:t>
        <w:softHyphen/>
        <w:t>լու, բա՜), կամ մի խմբագ</w:t>
        <w:softHyphen/>
        <w:t>րութ</w:t>
        <w:softHyphen/>
        <w:t>յուն կամ էլ հրա</w:t>
        <w:softHyphen/>
        <w:t>տա</w:t>
        <w:softHyphen/>
        <w:t>րակ</w:t>
        <w:softHyphen/>
        <w:t>չութ</w:t>
        <w:softHyphen/>
        <w:t>յուն կամ էլ նման մի ու</w:t>
        <w:softHyphen/>
        <w:t>րիշ տեղ (ռա</w:t>
        <w:softHyphen/>
        <w:t>դիո</w:t>
        <w:softHyphen/>
        <w:t>կո</w:t>
        <w:softHyphen/>
        <w:t>մի</w:t>
        <w:softHyphen/>
        <w:t>տե, Հայ</w:t>
        <w:softHyphen/>
        <w:t>ֆիլմ և այլն), որ հայերեն ոտանավորի «վերլիբր» կոչված տեսակն «ստեղ</w:t>
        <w:softHyphen/>
        <w:softHyphen/>
        <w:t>ծա</w:t>
        <w:softHyphen/>
        <w:t>գոր</w:t>
        <w:softHyphen/>
        <w:t>ծե</w:t>
        <w:softHyphen/>
        <w:t>ն» (է</w:t>
        <w:softHyphen/>
        <w:t>լի՝ բա՜):</w:t>
      </w:r>
    </w:p>
    <w:p>
      <w:pPr>
        <w:pStyle w:val="Normal"/>
        <w:spacing w:lineRule="exact" w:line="251"/>
        <w:ind w:firstLine="360"/>
        <w:jc w:val="both"/>
        <w:rPr>
          <w:rFonts w:ascii="Times Armenian" w:hAnsi="Times Armenian" w:cs="Times Armenian"/>
          <w:sz w:val="21"/>
          <w:szCs w:val="21"/>
          <w:lang w:val="af-ZA"/>
        </w:rPr>
      </w:pPr>
      <w:r>
        <w:rPr>
          <w:rFonts w:cs="Times Armenian" w:ascii="Times Armenian" w:hAnsi="Times Armenian"/>
          <w:sz w:val="21"/>
          <w:szCs w:val="21"/>
          <w:lang w:val="af-ZA"/>
        </w:rPr>
      </w:r>
    </w:p>
    <w:p>
      <w:pPr>
        <w:pStyle w:val="Normal"/>
        <w:jc w:val="center"/>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Heading2"/>
        <w:numPr>
          <w:ilvl w:val="0"/>
          <w:numId w:val="0"/>
        </w:numPr>
        <w:ind w:start="0" w:hanging="0"/>
        <w:rPr/>
      </w:pPr>
      <w:bookmarkStart w:id="9" w:name="__RefHeading___Toc409540307"/>
      <w:bookmarkEnd w:id="9"/>
      <w:r>
        <w:rPr>
          <w:rFonts w:cs="Times Armenian" w:ascii="Times Armenian" w:hAnsi="Times Armenian"/>
          <w:lang w:val="af-ZA"/>
        </w:rPr>
        <w:t>6.2 Ի՞ՆՉ ԱՆԵՍ, ՈՐ ԱՍԵՆ՝ «ՊՈԵՏ ԵՍ»</w:t>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ind w:firstLine="360"/>
        <w:jc w:val="both"/>
        <w:rPr/>
      </w:pPr>
      <w:r>
        <w:rPr>
          <w:rFonts w:cs="Times Armenian" w:ascii="Times Armenian" w:hAnsi="Times Armenian"/>
          <w:sz w:val="21"/>
          <w:szCs w:val="21"/>
          <w:lang w:val="af-ZA"/>
        </w:rPr>
        <w:t>Վեր</w:t>
        <w:softHyphen/>
        <w:t>լիբ</w:t>
        <w:softHyphen/>
        <w:t>րն ա</w:t>
        <w:softHyphen/>
        <w:t>զատ ո</w:t>
        <w:softHyphen/>
        <w:t>տա</w:t>
        <w:softHyphen/>
        <w:t>նա</w:t>
        <w:softHyphen/>
        <w:t>վորն է, ու սրա մա</w:t>
        <w:softHyphen/>
        <w:t>սին քիչ հե</w:t>
        <w:softHyphen/>
        <w:t>տո ա</w:t>
        <w:softHyphen/>
        <w:t>վե</w:t>
        <w:softHyphen/>
        <w:t>լի ման</w:t>
        <w:softHyphen/>
        <w:t>րա</w:t>
        <w:softHyphen/>
        <w:t>մասն կաս</w:t>
        <w:softHyphen/>
        <w:t>վի: Եթե ասվի, թե բոլոր ժողովուրդների ոտանավորները հնագույն շրջանում ազատ ոտանավոր էին, համարյա ոչ մի սխալ չի լինի: Մի կես դար առաջ մեր հայ հնա</w:t>
        <w:softHyphen/>
        <w:t>գույն ա</w:t>
        <w:softHyphen/>
        <w:t>զատ ո</w:t>
        <w:softHyphen/>
        <w:t>տա</w:t>
        <w:softHyphen/>
        <w:t>նա</w:t>
        <w:softHyphen/>
        <w:t>վո</w:t>
        <w:softHyphen/>
        <w:t>րը հրա</w:t>
        <w:softHyphen/>
        <w:t>պա</w:t>
        <w:softHyphen/>
        <w:t>րա</w:t>
        <w:softHyphen/>
        <w:t>կի վրա քիչ էր ե</w:t>
        <w:softHyphen/>
        <w:t>րևում (սրան առնչ</w:t>
        <w:softHyphen/>
        <w:t>վում էին միայն պրո</w:t>
        <w:softHyphen/>
        <w:t>ֆե</w:t>
        <w:softHyphen/>
        <w:t>սիո</w:t>
        <w:softHyphen/>
        <w:t>նալ</w:t>
        <w:softHyphen/>
        <w:t>նե</w:t>
        <w:softHyphen/>
        <w:t>րը), ու մեր այս ջա</w:t>
        <w:softHyphen/>
        <w:t>հել</w:t>
        <w:softHyphen/>
        <w:t>նե</w:t>
        <w:softHyphen/>
        <w:t>րը սրա</w:t>
        <w:softHyphen/>
        <w:t>նից հա</w:t>
        <w:softHyphen/>
        <w:t>մար</w:t>
        <w:softHyphen/>
        <w:t>յա գա</w:t>
        <w:softHyphen/>
        <w:t>ղա</w:t>
        <w:softHyphen/>
        <w:t>փար չու</w:t>
        <w:softHyphen/>
        <w:t>նեին: Ա</w:t>
        <w:softHyphen/>
        <w:t>վե</w:t>
        <w:softHyphen/>
        <w:t>լաց</w:t>
        <w:softHyphen/>
        <w:t>նեմ, որ մեր այս  ջա</w:t>
        <w:softHyphen/>
        <w:t>հել «պո</w:t>
        <w:softHyphen/>
        <w:t>վետ</w:t>
        <w:softHyphen/>
        <w:softHyphen/>
        <w:t>նե</w:t>
        <w:softHyphen/>
        <w:t xml:space="preserve">րը»  ո՛չ Ս. Գիրքն էին </w:t>
      </w:r>
      <w:r>
        <w:rPr>
          <w:rFonts w:cs="Times Armenian" w:ascii="Times Armenian" w:hAnsi="Times Armenian"/>
          <w:b/>
          <w:i/>
          <w:sz w:val="21"/>
          <w:szCs w:val="21"/>
          <w:lang w:val="af-ZA"/>
        </w:rPr>
        <w:t>(գրաբարով)</w:t>
      </w:r>
      <w:r>
        <w:rPr>
          <w:rFonts w:cs="Times Armenian" w:ascii="Times Armenian" w:hAnsi="Times Armenian"/>
          <w:sz w:val="21"/>
          <w:szCs w:val="21"/>
          <w:lang w:val="af-ZA"/>
        </w:rPr>
        <w:t xml:space="preserve"> կար</w:t>
        <w:softHyphen/>
        <w:t>դա</w:t>
        <w:softHyphen/>
        <w:t xml:space="preserve">ցել, ոչ է՛լ , օրինակ, </w:t>
        <w:softHyphen/>
        <w:t>Նա</w:t>
        <w:softHyphen/>
        <w:t>րե</w:t>
        <w:softHyphen/>
        <w:t>կա</w:t>
        <w:softHyphen/>
        <w:softHyphen/>
        <w:softHyphen/>
        <w:t>ցու տա</w:t>
        <w:softHyphen/>
        <w:t>ղե</w:t>
        <w:softHyphen/>
        <w:t>րը կամ Մատ</w:t>
        <w:softHyphen/>
        <w:t>յա</w:t>
        <w:softHyphen/>
        <w:t>նը (ու ոչ էլ հե</w:t>
        <w:softHyphen/>
        <w:t>տո կար</w:t>
        <w:softHyphen/>
        <w:t>դա</w:t>
        <w:softHyphen/>
        <w:t xml:space="preserve">ցին, կրկնում եմ՝ </w:t>
      </w:r>
      <w:r>
        <w:rPr>
          <w:rFonts w:cs="Times Armenian" w:ascii="Times Armenian" w:hAnsi="Times Armenian"/>
          <w:b/>
          <w:i/>
          <w:sz w:val="21"/>
          <w:szCs w:val="21"/>
          <w:lang w:val="af-ZA"/>
        </w:rPr>
        <w:t>գրա</w:t>
        <w:softHyphen/>
        <w:t>բարով,</w:t>
      </w:r>
      <w:r>
        <w:rPr>
          <w:rFonts w:cs="Times Armenian" w:ascii="Times Armenian" w:hAnsi="Times Armenian"/>
          <w:sz w:val="21"/>
          <w:szCs w:val="21"/>
          <w:lang w:val="af-ZA"/>
        </w:rPr>
        <w:t xml:space="preserve"> ո</w:t>
        <w:softHyphen/>
        <w:t>րով</w:t>
        <w:softHyphen/>
        <w:t>հետև այդ</w:t>
        <w:softHyphen/>
        <w:t>պես էլ գրա</w:t>
        <w:softHyphen/>
        <w:t>բար չսո</w:t>
        <w:softHyphen/>
        <w:t>վո</w:t>
        <w:softHyphen/>
        <w:t>րե</w:t>
        <w:softHyphen/>
        <w:t>ցին), ու մտքնե</w:t>
        <w:softHyphen/>
        <w:t>րով ան</w:t>
        <w:softHyphen/>
        <w:t>գամ չէր անց</w:t>
        <w:softHyphen/>
        <w:t>նում, թե սրա՛նք</w:t>
        <w:softHyphen/>
        <w:t xml:space="preserve"> էլ են ա</w:t>
        <w:softHyphen/>
        <w:t>զատ ո</w:t>
        <w:softHyphen/>
        <w:t>տա</w:t>
        <w:softHyphen/>
        <w:t>նա</w:t>
        <w:softHyphen/>
        <w:t>վոր:</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Ու ա</w:t>
        <w:softHyphen/>
        <w:t>հա, այն ան</w:t>
        <w:softHyphen/>
        <w:t>մեղ ու միա</w:t>
        <w:softHyphen/>
        <w:t>միտ օ</w:t>
        <w:softHyphen/>
        <w:t>րե</w:t>
        <w:softHyphen/>
        <w:t>րին, մի քա</w:t>
        <w:softHyphen/>
        <w:t>նի չա</w:t>
        <w:softHyphen/>
        <w:t>փա</w:t>
        <w:softHyphen/>
        <w:t>զանց ան</w:t>
        <w:softHyphen/>
        <w:t>հա</w:t>
        <w:softHyphen/>
        <w:t>ջող թարգ</w:t>
        <w:softHyphen/>
        <w:t>մա</w:t>
        <w:softHyphen/>
        <w:t>նութ</w:t>
        <w:softHyphen/>
        <w:t>յուն ար</w:t>
        <w:softHyphen/>
        <w:t>վեց, հիմ</w:t>
        <w:softHyphen/>
        <w:t>նա</w:t>
        <w:softHyphen/>
        <w:t>կա</w:t>
        <w:softHyphen/>
        <w:t>նում ֆրան</w:t>
        <w:softHyphen/>
        <w:t>սիա</w:t>
        <w:softHyphen/>
        <w:t>ցի բա</w:t>
        <w:softHyphen/>
        <w:t>նաս</w:t>
        <w:softHyphen/>
        <w:t>տեղծ</w:t>
        <w:softHyphen/>
        <w:t>ներ Ժակ Պրե</w:t>
        <w:softHyphen/>
        <w:t>վե</w:t>
        <w:softHyphen/>
        <w:t>րի ու Գի</w:t>
        <w:softHyphen/>
        <w:t>յոմ Ա</w:t>
        <w:softHyphen/>
        <w:t>պո</w:t>
        <w:softHyphen/>
        <w:t>լի</w:t>
        <w:softHyphen/>
        <w:t>նե</w:t>
        <w:softHyphen/>
        <w:t>րի ո</w:t>
        <w:softHyphen/>
        <w:t>տա</w:t>
        <w:softHyphen/>
        <w:t>նա</w:t>
        <w:softHyphen/>
        <w:t>վոր</w:t>
        <w:softHyphen/>
        <w:t>նե</w:t>
        <w:softHyphen/>
        <w:t>րից (հա</w:t>
        <w:softHyphen/>
        <w:t>մե</w:t>
        <w:softHyphen/>
        <w:t>նայն դեպս՝ սկզբում միայն սրանք էին մո</w:t>
        <w:softHyphen/>
        <w:t xml:space="preserve">դա):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Մեր ջա</w:t>
        <w:softHyphen/>
        <w:t>հել «պովետ</w:t>
        <w:softHyphen/>
        <w:t>նե</w:t>
        <w:softHyphen/>
        <w:t>րը», տես</w:t>
        <w:softHyphen/>
        <w:t>նե</w:t>
        <w:softHyphen/>
        <w:t>լով այս «թարգ</w:t>
        <w:softHyphen/>
        <w:t>մա</w:t>
        <w:softHyphen/>
        <w:t>նութ</w:t>
        <w:softHyphen/>
        <w:t>յուն</w:t>
        <w:softHyphen/>
        <w:t>նե</w:t>
        <w:softHyphen/>
        <w:t>րը», ա</w:t>
        <w:softHyphen/>
        <w:t>հա</w:t>
        <w:softHyphen/>
        <w:t>վոր ու</w:t>
        <w:softHyphen/>
        <w:t>րա</w:t>
        <w:softHyphen/>
        <w:t>խա</w:t>
        <w:softHyphen/>
        <w:t>ցան, ո</w:t>
        <w:softHyphen/>
        <w:t>րով</w:t>
        <w:softHyphen/>
        <w:t>հետև սրանք չէին տար</w:t>
        <w:softHyphen/>
        <w:t>բեր</w:t>
        <w:softHyphen/>
        <w:t>վում ար</w:t>
        <w:softHyphen/>
        <w:t>ձա</w:t>
        <w:softHyphen/>
        <w:t>կից, չու</w:t>
        <w:softHyphen/>
        <w:t>նեին պոե</w:t>
        <w:softHyphen/>
        <w:t>զիա</w:t>
        <w:softHyphen/>
        <w:t>յին հա</w:t>
        <w:softHyphen/>
        <w:t>տուկ չափ ու ռիթ</w:t>
        <w:softHyphen/>
        <w:t>մը, տո</w:t>
        <w:softHyphen/>
        <w:t>ղե</w:t>
        <w:softHyphen/>
        <w:t>րի մեջ վան</w:t>
        <w:softHyphen/>
        <w:t>կե</w:t>
        <w:softHyphen/>
        <w:t>րի թի</w:t>
        <w:softHyphen/>
        <w:t>վը լրիվ կա</w:t>
        <w:softHyphen/>
        <w:t>մա</w:t>
        <w:softHyphen/>
        <w:t>յա</w:t>
        <w:softHyphen/>
        <w:t>կան էր, ու սրանք շատ ան</w:t>
        <w:softHyphen/>
        <w:t>գամ նույ</w:t>
        <w:softHyphen/>
        <w:t>նիսկ կե</w:t>
        <w:softHyphen/>
        <w:t>տադ</w:t>
        <w:softHyphen/>
        <w:t>րութ</w:t>
        <w:softHyphen/>
        <w:t>յուն  էլ չու</w:t>
        <w:softHyphen/>
        <w:t>նեին, ին</w:t>
        <w:softHyphen/>
        <w:t>չը մեր ջա</w:t>
        <w:softHyphen/>
        <w:t>հել</w:t>
        <w:softHyphen/>
        <w:t>նե</w:t>
        <w:softHyphen/>
        <w:t>րի հա</w:t>
        <w:softHyphen/>
        <w:t>մար ուղ</w:t>
        <w:softHyphen/>
        <w:t>ղա</w:t>
        <w:softHyphen/>
        <w:t>կի ապ</w:t>
        <w:softHyphen/>
        <w:t>շե</w:t>
        <w:softHyphen/>
        <w:t>ցու</w:t>
        <w:softHyphen/>
        <w:t xml:space="preserve">ցիչ էր: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Ու բնագ</w:t>
        <w:softHyphen/>
        <w:t>րի հետ հա</w:t>
        <w:softHyphen/>
        <w:t>մարյա ոչ մի կապ չու</w:t>
        <w:softHyphen/>
        <w:t>նե</w:t>
        <w:softHyphen/>
        <w:t>ցող այս «թարգ</w:t>
        <w:softHyphen/>
        <w:t>մա</w:t>
        <w:softHyphen/>
        <w:t>նութ</w:t>
        <w:softHyphen/>
        <w:t>յուն</w:t>
        <w:softHyphen/>
        <w:t>նե</w:t>
        <w:softHyphen/>
        <w:t>րը» մեր ջա</w:t>
        <w:softHyphen/>
        <w:t>հել «պոետ</w:t>
        <w:softHyphen/>
        <w:t>նե</w:t>
        <w:softHyphen/>
        <w:t>րին» թվա</w:t>
        <w:softHyphen/>
        <w:t>ցին մի աստ</w:t>
        <w:softHyphen/>
        <w:t>վա</w:t>
        <w:softHyphen/>
        <w:t>ծա</w:t>
        <w:softHyphen/>
        <w:t>յին ապ</w:t>
        <w:softHyphen/>
        <w:t>շե</w:t>
        <w:softHyphen/>
        <w:t>ցու</w:t>
        <w:softHyphen/>
        <w:t>ցիչ ու ար</w:t>
        <w:softHyphen/>
        <w:t>տա</w:t>
        <w:softHyphen/>
        <w:t>ռոց հայտ</w:t>
        <w:softHyphen/>
        <w:t>նութ</w:t>
        <w:softHyphen/>
        <w:t>յուն, մա</w:t>
        <w:softHyphen/>
        <w:t>նա</w:t>
        <w:softHyphen/>
        <w:t>վանդ, որ սրանք խի՛ստ էին տար</w:t>
        <w:softHyphen/>
        <w:t>բեր մեր  դա</w:t>
        <w:softHyphen/>
        <w:t>սա</w:t>
        <w:softHyphen/>
        <w:softHyphen/>
        <w:softHyphen/>
        <w:t>կան պոե</w:t>
        <w:softHyphen/>
        <w:t>զիա</w:t>
        <w:softHyphen/>
        <w:t>յից՝ Թու</w:t>
        <w:softHyphen/>
        <w:t>ման</w:t>
        <w:softHyphen/>
        <w:t>յա</w:t>
        <w:softHyphen/>
        <w:t>նի, Ի</w:t>
        <w:softHyphen/>
        <w:t>սա</w:t>
        <w:softHyphen/>
        <w:t>հակ</w:t>
        <w:softHyphen/>
        <w:t>յա</w:t>
        <w:softHyphen/>
        <w:t>նի, Տեր</w:t>
        <w:softHyphen/>
        <w:t>յա</w:t>
        <w:softHyphen/>
        <w:t>նի ու Չա</w:t>
        <w:softHyphen/>
        <w:t>րեն</w:t>
        <w:softHyphen/>
        <w:t>ցի գըր</w:t>
        <w:softHyphen/>
        <w:t>վածք</w:t>
        <w:softHyphen/>
        <w:t>նե</w:t>
        <w:softHyphen/>
        <w:t xml:space="preserve">րից: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«Թու</w:t>
        <w:softHyphen/>
        <w:t>ման</w:t>
        <w:softHyphen/>
        <w:t>յան-Չա</w:t>
        <w:softHyphen/>
        <w:t>րենց</w:t>
        <w:softHyphen/>
        <w:t>յան» ո</w:t>
        <w:softHyphen/>
        <w:t>ճով գրե</w:t>
        <w:softHyphen/>
        <w:t>լը մեր այս ջա</w:t>
        <w:softHyphen/>
        <w:t>հել պոետ</w:t>
        <w:softHyphen/>
        <w:softHyphen/>
        <w:softHyphen/>
        <w:t>նե</w:t>
        <w:softHyphen/>
        <w:t>րի ու</w:t>
        <w:softHyphen/>
        <w:t>ժից վեր բան էր ու այդ</w:t>
        <w:softHyphen/>
        <w:t>պես էլ մնաց մի ան</w:t>
        <w:softHyphen/>
        <w:t>հաս բար</w:t>
        <w:softHyphen/>
        <w:t>ձունք: Այ</w:t>
        <w:softHyphen/>
        <w:t>նինչ՝ 60-ա</w:t>
        <w:softHyphen/>
        <w:t>կան</w:t>
        <w:softHyphen/>
        <w:t>նե</w:t>
        <w:softHyphen/>
        <w:t>րի այս ա</w:t>
        <w:softHyphen/>
        <w:t>պաշ</w:t>
        <w:softHyphen/>
        <w:t>նորհ թարգ</w:t>
        <w:softHyphen/>
        <w:t>մա</w:t>
        <w:softHyphen/>
        <w:t>նութ</w:t>
        <w:softHyphen/>
        <w:t>յուն</w:t>
        <w:softHyphen/>
        <w:t>նե</w:t>
        <w:softHyphen/>
        <w:t>րի պես մի  բան  գ</w:t>
        <w:softHyphen/>
        <w:t>րե</w:t>
        <w:softHyphen/>
        <w:t>լը չա</w:t>
        <w:softHyphen/>
        <w:t>փա</w:t>
        <w:softHyphen/>
        <w:t>զանց հեշտ թվաց մեր ջա</w:t>
        <w:softHyphen/>
        <w:t>հել</w:t>
        <w:softHyphen/>
        <w:t>նե</w:t>
        <w:softHyphen/>
        <w:t xml:space="preserve">րին: </w:t>
      </w:r>
    </w:p>
    <w:p>
      <w:pPr>
        <w:pStyle w:val="Normal"/>
        <w:ind w:firstLine="360"/>
        <w:jc w:val="both"/>
        <w:rPr/>
      </w:pPr>
      <w:r>
        <w:rPr>
          <w:rFonts w:cs="Times Armenian" w:ascii="Times Armenian" w:hAnsi="Times Armenian"/>
          <w:sz w:val="21"/>
          <w:szCs w:val="21"/>
          <w:lang w:val="af-ZA"/>
        </w:rPr>
        <w:t>Այս «թարգ</w:t>
        <w:softHyphen/>
        <w:t>մա</w:t>
        <w:softHyphen/>
        <w:t>նութ</w:t>
        <w:softHyphen/>
        <w:t>յուն-վեր</w:t>
        <w:softHyphen/>
        <w:t>լիբր</w:t>
        <w:softHyphen/>
        <w:t>նե</w:t>
        <w:softHyphen/>
        <w:t>րի» մեջ լի</w:t>
        <w:softHyphen/>
        <w:t>քը ինք</w:t>
        <w:softHyphen/>
        <w:t>նան</w:t>
        <w:softHyphen/>
        <w:t>պա</w:t>
        <w:softHyphen/>
        <w:t>տակ ան</w:t>
        <w:softHyphen/>
        <w:t>հե</w:t>
        <w:softHyphen/>
        <w:t>թե</w:t>
        <w:softHyphen/>
        <w:t>թութ</w:t>
        <w:softHyphen/>
        <w:t>յուն կար, ո</w:t>
        <w:softHyphen/>
        <w:t>րոնք պա</w:t>
        <w:softHyphen/>
        <w:t>րա</w:t>
        <w:softHyphen/>
        <w:t>դոք</w:t>
        <w:softHyphen/>
        <w:t>սի կամ բա</w:t>
        <w:softHyphen/>
        <w:t>ռա</w:t>
        <w:softHyphen/>
        <w:t>խա</w:t>
        <w:softHyphen/>
        <w:t>ղի հա</w:t>
        <w:softHyphen/>
        <w:t>վակ</w:t>
        <w:softHyphen/>
        <w:t>նութ</w:t>
        <w:softHyphen/>
        <w:t>յուն ու</w:t>
        <w:softHyphen/>
        <w:t>նեին, ու սա մեր «պոետ</w:t>
        <w:softHyphen/>
        <w:t>նե</w:t>
        <w:softHyphen/>
        <w:t>րին» խիստ ու</w:t>
        <w:softHyphen/>
        <w:t>րա</w:t>
        <w:softHyphen/>
        <w:t>խաց</w:t>
        <w:softHyphen/>
        <w:t>րեց: Թե որ «չքնաղ» պոե</w:t>
        <w:softHyphen/>
        <w:t>զիան սա է, թե որ «պա</w:t>
        <w:softHyphen/>
        <w:t>րա</w:t>
        <w:softHyphen/>
        <w:t>դոքս» ու «բա</w:t>
        <w:softHyphen/>
        <w:t>ռա</w:t>
        <w:softHyphen/>
        <w:t>խաղ» կոչ</w:t>
        <w:softHyphen/>
        <w:t>ված</w:t>
        <w:softHyphen/>
        <w:t>նե</w:t>
        <w:softHyphen/>
        <w:t>րը սրանք են, սրանց ստեղ</w:t>
        <w:softHyphen/>
        <w:t>ծե</w:t>
        <w:softHyphen/>
        <w:t>լը հո իս</w:t>
        <w:softHyphen/>
        <w:t>կի դժվար չի: Գրի՛ մտքիդ եկած բա</w:t>
        <w:softHyphen/>
        <w:t>ռե</w:t>
        <w:softHyphen/>
        <w:t>րի ա</w:t>
        <w:softHyphen/>
        <w:t>ռա</w:t>
        <w:softHyphen/>
        <w:t>ջին իսկ պա</w:t>
        <w:softHyphen/>
        <w:t>տա</w:t>
        <w:softHyphen/>
        <w:t>հա</w:t>
        <w:softHyphen/>
        <w:t>կան շա</w:t>
        <w:softHyphen/>
        <w:t>րանն ու վեր</w:t>
        <w:softHyphen/>
        <w:t>լիբր կու</w:t>
        <w:softHyphen/>
        <w:t>նե</w:t>
        <w:softHyphen/>
        <w:t>նաս: Գրածդ ինչ</w:t>
        <w:softHyphen/>
        <w:t>քան ան</w:t>
        <w:softHyphen/>
        <w:t>հե</w:t>
        <w:softHyphen/>
        <w:t>թեթ լի</w:t>
        <w:softHyphen/>
        <w:t>նի, վեր</w:t>
        <w:softHyphen/>
        <w:t>լիբրըդ այն</w:t>
        <w:softHyphen/>
        <w:t>քան ա</w:t>
        <w:softHyphen/>
        <w:t>վե</w:t>
        <w:softHyphen/>
        <w:t>լի լա</w:t>
        <w:softHyphen/>
        <w:t>վը կհա</w:t>
        <w:softHyphen/>
        <w:t>մա</w:t>
        <w:softHyphen/>
        <w:t>րեն: Կե</w:t>
        <w:softHyphen/>
        <w:t>տադ</w:t>
        <w:softHyphen/>
        <w:t>րութ</w:t>
        <w:softHyphen/>
        <w:t>յան մա</w:t>
        <w:softHyphen/>
        <w:t>սին էլ մի մտա</w:t>
        <w:softHyphen/>
        <w:t>ծի՝ սրա  դա</w:t>
        <w:softHyphen/>
        <w:t>րը հո վա</w:t>
        <w:softHyphen/>
        <w:t>ղուց է ան</w:t>
        <w:softHyphen/>
        <w:t>ցել: Ու մեր ջա</w:t>
        <w:softHyphen/>
        <w:t>հել</w:t>
        <w:softHyphen/>
        <w:t>նե</w:t>
        <w:softHyphen/>
        <w:t>րը գոր</w:t>
        <w:softHyphen/>
        <w:t>ծի ան</w:t>
        <w:softHyphen/>
        <w:t>ցան: Ա</w:t>
        <w:softHyphen/>
        <w:t>հա սրանց ժա</w:t>
        <w:softHyphen/>
        <w:t>մա</w:t>
        <w:softHyphen/>
        <w:t>նա</w:t>
        <w:softHyphen/>
        <w:t>կակ</w:t>
        <w:softHyphen/>
        <w:t>ցի նկա</w:t>
        <w:softHyphen/>
        <w:t>րագ</w:t>
        <w:softHyphen/>
        <w:t>րութ</w:t>
        <w:softHyphen/>
        <w:t>յու</w:t>
        <w:softHyphen/>
        <w:t>նը, որ ար</w:t>
        <w:softHyphen/>
        <w:t>վել է 2004 թվին (այս հոդ</w:t>
        <w:softHyphen/>
        <w:t>վա</w:t>
        <w:softHyphen/>
        <w:t>ծում ընդ</w:t>
        <w:softHyphen/>
        <w:t>գծած</w:t>
        <w:softHyphen/>
        <w:t>ներն ա</w:t>
        <w:softHyphen/>
        <w:t>մեն տեղ ի՛մն</w:t>
        <w:softHyphen/>
        <w:t xml:space="preserve"> են - Մ.Հ.):</w:t>
      </w:r>
    </w:p>
    <w:p>
      <w:pPr>
        <w:pStyle w:val="Normal"/>
        <w:ind w:firstLine="360"/>
        <w:jc w:val="both"/>
        <w:rPr/>
      </w:pPr>
      <w:r>
        <w:rPr>
          <w:rFonts w:cs="Times Armenian" w:ascii="Times Armenian" w:hAnsi="Times Armenian"/>
          <w:sz w:val="21"/>
          <w:szCs w:val="21"/>
          <w:lang w:val="af-ZA"/>
        </w:rPr>
        <w:t>«… Տ</w:t>
        <w:softHyphen/>
        <w:t>պագ</w:t>
        <w:softHyphen/>
        <w:t>րում են գիրք գրքի ետևից, քննա</w:t>
        <w:softHyphen/>
        <w:t>դա</w:t>
        <w:softHyphen/>
        <w:t>տութ</w:t>
        <w:softHyphen/>
        <w:t>յան դեմ կռիվ տա</w:t>
        <w:softHyphen/>
        <w:t>լիս, թե՝ մեզ չեք տես</w:t>
        <w:softHyphen/>
        <w:t>նում, չեք անդ</w:t>
        <w:softHyphen/>
        <w:t>րա</w:t>
        <w:softHyphen/>
        <w:t>դառ</w:t>
        <w:softHyphen/>
        <w:t>նում: Մինչ</w:t>
        <w:softHyphen/>
        <w:t>դեռ քննա</w:t>
        <w:softHyphen/>
        <w:t>դա</w:t>
        <w:softHyphen/>
        <w:t>տութ</w:t>
        <w:softHyphen/>
        <w:t>յու</w:t>
        <w:softHyphen/>
        <w:t>նը</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խո</w:t>
        <w:softHyphen/>
        <w:t>հեմ լռութ</w:t>
        <w:softHyphen/>
        <w:t>յամբ</w:t>
      </w:r>
      <w:r>
        <w:rPr>
          <w:rFonts w:cs="Times Armenian" w:ascii="Times Armenian" w:hAnsi="Times Armenian"/>
          <w:i/>
          <w:sz w:val="21"/>
          <w:szCs w:val="21"/>
          <w:lang w:val="af-ZA"/>
        </w:rPr>
        <w:t xml:space="preserve"> </w:t>
      </w:r>
      <w:r>
        <w:rPr>
          <w:rFonts w:cs="Times Armenian" w:ascii="Times Armenian" w:hAnsi="Times Armenian"/>
          <w:sz w:val="21"/>
          <w:szCs w:val="21"/>
          <w:lang w:val="af-ZA"/>
        </w:rPr>
        <w:t>(որ ի</w:t>
        <w:softHyphen/>
        <w:t>րենց օ</w:t>
        <w:softHyphen/>
        <w:t>գուտն է, բայց ոչ գրա</w:t>
        <w:softHyphen/>
        <w:t>կա</w:t>
        <w:softHyphen/>
        <w:t>նութ</w:t>
        <w:softHyphen/>
        <w:t>յան) փոր</w:t>
        <w:softHyphen/>
        <w:t>ձում է շըրջ</w:t>
        <w:softHyphen/>
        <w:t>ան</w:t>
        <w:softHyphen/>
        <w:t>ցել գե</w:t>
        <w:softHyphen/>
        <w:t>ղար</w:t>
        <w:softHyphen/>
        <w:t>վես</w:t>
        <w:softHyphen/>
        <w:t>տի հետ կապ չու</w:t>
        <w:softHyphen/>
        <w:t>նե</w:t>
        <w:softHyphen/>
        <w:t>ցող այդ ա</w:t>
        <w:softHyphen/>
        <w:t>վե</w:t>
        <w:softHyphen/>
        <w:t>լոր</w:t>
        <w:softHyphen/>
        <w:t>դութ</w:t>
        <w:softHyphen/>
        <w:t>յու</w:t>
        <w:softHyphen/>
        <w:t>նը: Հի</w:t>
        <w:softHyphen/>
        <w:t>մա էլ ճա</w:t>
        <w:softHyphen/>
        <w:t>նա</w:t>
        <w:softHyphen/>
        <w:t>պարհդ են կտրում, խոս</w:t>
        <w:softHyphen/>
        <w:t>քի մեջ ընկ</w:t>
        <w:softHyphen/>
        <w:t>նում՝ «իմ պոե</w:t>
        <w:softHyphen/>
        <w:t>զիա՜ն, իմ ար</w:t>
        <w:softHyphen/>
        <w:t>վե՜ստը… Տեր</w:t>
        <w:softHyphen/>
        <w:t>յա</w:t>
        <w:softHyphen/>
        <w:t>նի, Չա</w:t>
        <w:softHyphen/>
        <w:t>րեն</w:t>
        <w:softHyphen/>
        <w:t>ցի, Սահ</w:t>
        <w:softHyphen/>
        <w:t>յա</w:t>
        <w:softHyphen/>
        <w:t>նի, Ս</w:t>
        <w:softHyphen/>
        <w:t>ևա</w:t>
        <w:softHyphen/>
        <w:t>կի մա</w:t>
        <w:softHyphen/>
        <w:t>սին եք գրում, մեզ չե՜ք</w:t>
        <w:softHyphen/>
        <w:t xml:space="preserve"> ու</w:t>
        <w:softHyphen/>
        <w:t>զում նկա</w:t>
        <w:softHyphen/>
        <w:t>տել…»: Տհաճ մի</w:t>
        <w:softHyphen/>
        <w:t>ջա</w:t>
        <w:softHyphen/>
        <w:t>դեպ չես ու</w:t>
        <w:softHyphen/>
        <w:t>զում, որ ակն</w:t>
        <w:softHyphen/>
        <w:t>կա</w:t>
        <w:softHyphen/>
        <w:t>լի</w:t>
        <w:softHyphen/>
        <w:t>քով նվի</w:t>
        <w:softHyphen/>
        <w:t>րած «գիրք» կոչ</w:t>
        <w:softHyphen/>
        <w:t>վածն առ</w:t>
        <w:softHyphen/>
        <w:t>նես ու տաս «բա</w:t>
        <w:softHyphen/>
        <w:t>նաս</w:t>
        <w:softHyphen/>
        <w:t>տեղծ» կոչ</w:t>
        <w:softHyphen/>
        <w:t>վա</w:t>
        <w:softHyphen/>
        <w:t>ծի գլխին էլ, իր հո</w:t>
        <w:softHyphen/>
        <w:t>վա</w:t>
        <w:softHyphen/>
        <w:t>նա</w:t>
        <w:softHyphen/>
        <w:t>վո</w:t>
        <w:softHyphen/>
        <w:t>րի, հրա</w:t>
        <w:softHyphen/>
        <w:t>տա</w:t>
        <w:softHyphen/>
        <w:t>րակ</w:t>
        <w:softHyphen/>
        <w:t>չի ու խմբագ</w:t>
        <w:softHyphen/>
        <w:t>րի գլխին էլ և, այլևս լ</w:t>
        <w:softHyphen/>
        <w:t>ռել չկա</w:t>
        <w:softHyphen/>
        <w:t>րո</w:t>
        <w:softHyphen/>
        <w:t>ղա</w:t>
        <w:softHyphen/>
        <w:t>նա</w:t>
        <w:softHyphen/>
        <w:t>լով, բարձ</w:t>
        <w:softHyphen/>
        <w:t>րա</w:t>
        <w:softHyphen/>
        <w:t>ձայն ա</w:t>
        <w:softHyphen/>
        <w:t>սես. տգե՛տ</w:t>
        <w:softHyphen/>
        <w:t xml:space="preserve"> ու անգ</w:t>
        <w:softHyphen/>
        <w:t>րա</w:t>
        <w:softHyphen/>
        <w:t>գետ ոչն</w:t>
        <w:softHyphen/>
        <w:t>չութ</w:t>
        <w:softHyphen/>
        <w:t>յուն, գիր</w:t>
        <w:softHyphen/>
        <w:t>կապ ա</w:t>
        <w:softHyphen/>
        <w:t>րած տո</w:t>
        <w:softHyphen/>
        <w:t>ղերդ պոե</w:t>
        <w:softHyphen/>
        <w:t>զիա չե՛ն, այլ աղբ, մրո</w:t>
        <w:softHyphen/>
        <w:t>տած թուղթ, հե</w:t>
        <w:softHyphen/>
        <w:t>ռա</w:t>
        <w:softHyphen/>
        <w:t>ցիր գրա</w:t>
        <w:softHyphen/>
        <w:t>կա</w:t>
        <w:softHyphen/>
        <w:t>նութ</w:t>
        <w:softHyphen/>
        <w:t>յան ճա</w:t>
        <w:softHyphen/>
        <w:t>նա</w:t>
        <w:softHyphen/>
        <w:t>պար</w:t>
        <w:softHyphen/>
        <w:t>հից, թե չէ գե</w:t>
        <w:softHyphen/>
        <w:t>ղար</w:t>
        <w:softHyphen/>
        <w:t>վես</w:t>
        <w:softHyphen/>
        <w:t>տա</w:t>
        <w:softHyphen/>
        <w:t>կան ճա</w:t>
        <w:softHyphen/>
        <w:t>շակ փչաց</w:t>
        <w:softHyphen/>
        <w:t>նե</w:t>
        <w:softHyphen/>
        <w:t>լու, այս</w:t>
        <w:softHyphen/>
        <w:t>քան սպի</w:t>
        <w:softHyphen/>
        <w:t>տակ, ա</w:t>
        <w:softHyphen/>
        <w:t>նա</w:t>
        <w:softHyphen/>
        <w:t>րատ թուղթ  վատ</w:t>
        <w:softHyphen/>
        <w:softHyphen/>
        <w:softHyphen/>
        <w:t>նե</w:t>
        <w:softHyphen/>
        <w:t>լու հա</w:t>
        <w:softHyphen/>
        <w:t>մար քեզ կհանձնեմ ի</w:t>
        <w:softHyphen/>
        <w:t>րա</w:t>
        <w:softHyphen/>
        <w:t>վա</w:t>
        <w:softHyphen/>
        <w:t>պահ մար</w:t>
        <w:softHyphen/>
        <w:t>մին</w:t>
        <w:softHyphen/>
        <w:t>նե</w:t>
        <w:softHyphen/>
        <w:t>րին: Թող մա</w:t>
        <w:softHyphen/>
        <w:t>զերդ խու</w:t>
        <w:softHyphen/>
        <w:t>զեն, լե</w:t>
        <w:softHyphen/>
        <w:t>զուդ կա</w:t>
        <w:softHyphen/>
        <w:t>պեն, որ գո</w:t>
        <w:softHyphen/>
        <w:t>նե մի տասն</w:t>
        <w:softHyphen/>
        <w:t>հինգ օր գիրք կար</w:t>
        <w:softHyphen/>
        <w:t>դաս, գու</w:t>
        <w:softHyphen/>
        <w:t>ցե սթափ</w:t>
        <w:softHyphen/>
        <w:t>վես և դրա</w:t>
        <w:softHyphen/>
        <w:t>նից հե</w:t>
        <w:softHyphen/>
        <w:t>տո ա</w:t>
        <w:softHyphen/>
        <w:t>զա</w:t>
        <w:softHyphen/>
        <w:t>տագր</w:t>
        <w:softHyphen/>
        <w:t>վես ինքդ քո «բա</w:t>
        <w:softHyphen/>
        <w:t>նաս</w:t>
        <w:softHyphen/>
        <w:t>տեղ</w:t>
        <w:softHyphen/>
        <w:t>ծա</w:t>
        <w:softHyphen/>
        <w:t>կան» ստվե</w:t>
        <w:softHyphen/>
        <w:t>րի հե</w:t>
        <w:softHyphen/>
        <w:t>տապն</w:t>
        <w:softHyphen/>
        <w:t>դու</w:t>
        <w:softHyphen/>
        <w:t>մից:</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Բայց այս</w:t>
        <w:softHyphen/>
        <w:t>պես ինչ</w:t>
        <w:softHyphen/>
        <w:t>քա՞ն և մինչև ե՞րբ…</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softHyphen/>
        <w:t>Ճա</w:t>
        <w:softHyphen/>
        <w:t>նա</w:t>
        <w:softHyphen/>
        <w:t>պարհդ շե</w:t>
        <w:softHyphen/>
        <w:t>ղես, է</w:t>
        <w:softHyphen/>
        <w:t>լի կհայտն</w:t>
        <w:softHyphen/>
        <w:t>վեն, մթնո</w:t>
        <w:softHyphen/>
        <w:t>լոր</w:t>
        <w:softHyphen/>
        <w:t>տը կաղ</w:t>
        <w:softHyphen/>
        <w:t>տո</w:t>
        <w:softHyphen/>
        <w:t>տեն ի</w:t>
        <w:softHyphen/>
        <w:t>րենց  ներ</w:t>
        <w:softHyphen/>
        <w:t>կա</w:t>
        <w:softHyphen/>
        <w:t>յութ</w:t>
        <w:softHyphen/>
        <w:t>յամբ, ի</w:t>
        <w:softHyphen/>
        <w:t>րենց ան</w:t>
        <w:softHyphen/>
        <w:t>քա</w:t>
        <w:softHyphen/>
        <w:t>ղա</w:t>
        <w:softHyphen/>
        <w:t>քա</w:t>
        <w:softHyphen/>
        <w:t>կիրթ խոս</w:t>
        <w:softHyphen/>
        <w:t>քով, իս</w:t>
        <w:softHyphen/>
        <w:t>կը շու</w:t>
        <w:softHyphen/>
        <w:t>կա</w:t>
        <w:softHyphen/>
        <w:t>յի ճանճ: Կան, որ մեկ-եր</w:t>
        <w:softHyphen/>
        <w:t>կու գրքից հե</w:t>
        <w:softHyphen/>
        <w:t>տո մո</w:t>
        <w:softHyphen/>
        <w:t>ռաց</w:t>
        <w:softHyphen/>
        <w:t>վում, կոր</w:t>
        <w:softHyphen/>
        <w:t>չում, գնում են: Կան, որ հա</w:t>
        <w:softHyphen/>
        <w:t>մա</w:t>
        <w:softHyphen/>
        <w:t>ռում ու այդ</w:t>
        <w:softHyphen/>
        <w:t>պես 10-20 գիրք են տպագ</w:t>
        <w:softHyphen/>
        <w:t>րում, 50-60-70-ամ</w:t>
        <w:softHyphen/>
        <w:t>յակ</w:t>
        <w:softHyphen/>
        <w:t>ներ են նշում, շնոր</w:t>
        <w:softHyphen/>
        <w:t>հան</w:t>
        <w:softHyphen/>
        <w:t>դես</w:t>
        <w:softHyphen/>
        <w:t>ներ են ա</w:t>
        <w:softHyphen/>
        <w:t>նում, չեն էլ ա</w:t>
        <w:softHyphen/>
        <w:t>մա</w:t>
        <w:softHyphen/>
        <w:t>չում՝ քեզ էլ կան</w:t>
        <w:softHyphen/>
        <w:t>չում են՝ ու դեռ հույս ու</w:t>
        <w:softHyphen/>
        <w:t>նե</w:t>
        <w:softHyphen/>
        <w:t>նա</w:t>
        <w:softHyphen/>
        <w:t>լով, որ կգնաս և խոսք էլ կա</w:t>
        <w:softHyphen/>
        <w:t>սես: Այդ ըն</w:t>
        <w:softHyphen/>
        <w:t>թաց</w:t>
        <w:softHyphen/>
        <w:t>քում մու</w:t>
        <w:softHyphen/>
        <w:t>րա</w:t>
        <w:softHyphen/>
        <w:t>ցած, սար</w:t>
        <w:softHyphen/>
        <w:t>քած գրա</w:t>
        <w:softHyphen/>
        <w:t>խո</w:t>
        <w:softHyphen/>
        <w:t>սութ</w:t>
        <w:softHyphen/>
        <w:t>յուն</w:t>
        <w:softHyphen/>
        <w:t>ներ են տպագ</w:t>
        <w:softHyphen/>
        <w:t>րում և ծանր ու մեծ նստում են գրա</w:t>
        <w:softHyphen/>
        <w:t>կա</w:t>
        <w:softHyphen/>
        <w:t>նութ</w:t>
        <w:softHyphen/>
        <w:t>յան ճա</w:t>
        <w:softHyphen/>
        <w:t>նա</w:t>
        <w:softHyphen/>
        <w:t>պար</w:t>
        <w:softHyphen/>
        <w:t>հին: Ու նո</w:t>
        <w:softHyphen/>
        <w:t>րից դժգո</w:t>
        <w:softHyphen/>
        <w:t>հութ</w:t>
        <w:softHyphen/>
        <w:t>յան նույն ակ</w:t>
        <w:softHyphen/>
        <w:t>նար</w:t>
        <w:softHyphen/>
        <w:t>կը՝ այդ</w:t>
        <w:softHyphen/>
        <w:t>պես էլ մեր մա</w:t>
        <w:softHyphen/>
        <w:t>սին ո</w:t>
        <w:softHyphen/>
        <w:t>չինչ չգրե</w:t>
        <w:softHyphen/>
        <w:t>ցիր:  Խո</w:t>
        <w:softHyphen/>
        <w:t>սես՝  կռիվ  է, չխո</w:t>
        <w:softHyphen/>
        <w:t>սես՝ կար</w:t>
        <w:softHyphen/>
        <w:t>ծում են ճիշտ են: Հի</w:t>
        <w:softHyphen/>
        <w:t>մա հրա</w:t>
        <w:softHyphen/>
        <w:t>պա</w:t>
        <w:softHyphen/>
        <w:t>րա</w:t>
        <w:softHyphen/>
        <w:t>կավ բո</w:t>
        <w:softHyphen/>
        <w:t>լո</w:t>
        <w:softHyphen/>
        <w:t>րիդ ա</w:t>
        <w:softHyphen/>
        <w:t>սում եմ, բո</w:t>
        <w:softHyphen/>
        <w:t>լո</w:t>
        <w:softHyphen/>
        <w:t>րիդ, ո</w:t>
        <w:softHyphen/>
        <w:t>րով</w:t>
        <w:softHyphen/>
        <w:t>հետև դուք ա</w:t>
        <w:softHyphen/>
        <w:t>նուն չու</w:t>
        <w:softHyphen/>
        <w:t>նեք, դուք բազ</w:t>
        <w:softHyphen/>
        <w:t>մա</w:t>
        <w:softHyphen/>
        <w:t>նուն, բայց ա</w:t>
        <w:softHyphen/>
        <w:t>նա</w:t>
        <w:softHyphen/>
        <w:t>նուն տե</w:t>
        <w:softHyphen/>
        <w:t>սակ եք, որ կոչ</w:t>
        <w:softHyphen/>
        <w:t>վում է մո</w:t>
        <w:softHyphen/>
        <w:t>լա</w:t>
        <w:softHyphen/>
        <w:t>խոտ: Եվ ա</w:t>
        <w:softHyphen/>
        <w:t>սածս այս է. ու</w:t>
        <w:softHyphen/>
        <w:t>զում եք՝ ա</w:t>
        <w:softHyphen/>
        <w:t>մեն տա</w:t>
        <w:softHyphen/>
        <w:t>րի գիրք տպագ</w:t>
        <w:softHyphen/>
        <w:t>րեք, ան</w:t>
        <w:softHyphen/>
        <w:t>գամ հա</w:t>
        <w:softHyphen/>
        <w:t>տըն</w:t>
        <w:softHyphen/>
        <w:t>տիր ու ճա</w:t>
        <w:softHyphen/>
        <w:t>ռըն</w:t>
        <w:softHyphen/>
        <w:t>տիր,   հա</w:t>
        <w:softHyphen/>
        <w:t>տոր</w:t>
        <w:softHyphen/>
        <w:t>յակ կամ բազ</w:t>
        <w:softHyphen/>
        <w:t>մա</w:t>
        <w:softHyphen/>
        <w:t>հա</w:t>
        <w:softHyphen/>
        <w:t>տոր</w:t>
        <w:softHyphen/>
        <w:t>յակ, ու</w:t>
        <w:softHyphen/>
        <w:t>զում եք՝ ա</w:t>
        <w:softHyphen/>
        <w:t>մեն տա</w:t>
        <w:softHyphen/>
        <w:t>րի մի նոր մրցա</w:t>
        <w:softHyphen/>
        <w:t>նակ ստա</w:t>
        <w:softHyphen/>
        <w:t>ցեք, ու</w:t>
        <w:softHyphen/>
        <w:t>զում եք՝ ամ</w:t>
        <w:softHyphen/>
        <w:t>բիոն</w:t>
        <w:softHyphen/>
        <w:t>նե</w:t>
        <w:softHyphen/>
        <w:t>րը բռնած ճա</w:t>
        <w:softHyphen/>
        <w:t>ռեք ու հա</w:t>
        <w:softHyphen/>
        <w:t>կա</w:t>
        <w:softHyphen/>
        <w:t>ճա</w:t>
        <w:softHyphen/>
        <w:t>ռեք, ու</w:t>
        <w:softHyphen/>
        <w:t xml:space="preserve">զում եք՝ թող  ձե՛զ </w:t>
        <w:softHyphen/>
        <w:t>տեր կար</w:t>
        <w:softHyphen/>
        <w:t>գեն ու ան</w:t>
        <w:softHyphen/>
        <w:t>տե</w:t>
        <w:softHyphen/>
        <w:t>րութ</w:t>
        <w:softHyphen/>
        <w:t>յան մատ</w:t>
        <w:softHyphen/>
        <w:t>նեն գրա</w:t>
        <w:softHyphen/>
        <w:t>կա</w:t>
        <w:softHyphen/>
        <w:t>նութ</w:t>
        <w:softHyphen/>
        <w:t>յու</w:t>
        <w:softHyphen/>
        <w:t>նը, միև</w:t>
        <w:softHyphen/>
        <w:t>նույնն է՝  դուք գո</w:t>
        <w:softHyphen/>
        <w:t>յութ</w:t>
        <w:softHyphen/>
        <w:t>յուն չու</w:t>
        <w:softHyphen/>
        <w:t>նեք, դուք չկաք, ո</w:t>
        <w:softHyphen/>
        <w:t>րով</w:t>
        <w:softHyphen/>
        <w:t>հետև գրա</w:t>
        <w:softHyphen/>
        <w:t>կա</w:t>
        <w:softHyphen/>
        <w:t>նութ</w:t>
        <w:softHyphen/>
        <w:t>յու</w:t>
        <w:softHyphen/>
        <w:t>նը, բարձր   գե</w:t>
        <w:softHyphen/>
        <w:t>ղար</w:t>
        <w:softHyphen/>
        <w:t>վես</w:t>
        <w:softHyphen/>
        <w:t>տը ձեր աս</w:t>
        <w:softHyphen/>
        <w:t>պա</w:t>
        <w:softHyphen/>
        <w:t>րե</w:t>
        <w:softHyphen/>
        <w:t>զը չէ»: (Դա</w:t>
        <w:softHyphen/>
        <w:t>վիթ Գաս</w:t>
        <w:softHyphen/>
        <w:t>պար</w:t>
        <w:softHyphen/>
        <w:t>յան, «Գա</w:t>
        <w:softHyphen/>
        <w:t>րուն», 2004, 10):</w:t>
      </w:r>
    </w:p>
    <w:p>
      <w:pPr>
        <w:pStyle w:val="Normal"/>
        <w:ind w:firstLine="360"/>
        <w:jc w:val="both"/>
        <w:rPr/>
      </w:pPr>
      <w:r>
        <w:rPr>
          <w:rFonts w:cs="Times Armenian" w:ascii="Times Armenian" w:hAnsi="Times Armenian"/>
          <w:sz w:val="21"/>
          <w:szCs w:val="21"/>
          <w:lang w:val="af-ZA"/>
        </w:rPr>
        <w:t>Իսկ ա</w:t>
        <w:softHyphen/>
        <w:t>հա թե ինչ է գրում «Ի</w:t>
        <w:softHyphen/>
        <w:t>րա</w:t>
        <w:softHyphen/>
        <w:t>վունք» թեր</w:t>
        <w:softHyphen/>
        <w:t>թը (2005, փետր</w:t>
        <w:softHyphen/>
        <w:t>վա</w:t>
        <w:softHyphen/>
        <w:t>րի 4-10, 8 (1044)). «Զար</w:t>
        <w:softHyphen/>
        <w:t>մա</w:t>
        <w:softHyphen/>
        <w:t>նա</w:t>
        <w:softHyphen/>
        <w:t>լի փաստ է հայտ</w:t>
        <w:softHyphen/>
        <w:t xml:space="preserve">նում գրող </w:t>
      </w:r>
      <w:r>
        <w:rPr>
          <w:rFonts w:cs="Times Armenian" w:ascii="Times Armenian" w:hAnsi="Times Armenian"/>
          <w:b/>
          <w:sz w:val="21"/>
          <w:szCs w:val="21"/>
          <w:lang w:val="af-ZA"/>
        </w:rPr>
        <w:t>Էդ</w:t>
        <w:softHyphen/>
        <w:t>վարդ Մի</w:t>
        <w:softHyphen/>
        <w:t>լի</w:t>
        <w:softHyphen/>
        <w:t>տոն</w:t>
        <w:softHyphen/>
        <w:t>յա</w:t>
        <w:softHyphen/>
        <w:t>նը.</w:t>
      </w:r>
      <w:r>
        <w:rPr>
          <w:rFonts w:cs="Times Armenian" w:ascii="Times Armenian" w:hAnsi="Times Armenian"/>
          <w:sz w:val="21"/>
          <w:szCs w:val="21"/>
          <w:lang w:val="af-ZA"/>
        </w:rPr>
        <w:t xml:space="preserve"> «Գրող</w:t>
        <w:softHyphen/>
        <w:t>նե</w:t>
        <w:softHyphen/>
        <w:t>րը ճա</w:t>
        <w:softHyphen/>
        <w:t>նա</w:t>
        <w:softHyphen/>
        <w:t>չե</w:t>
        <w:softHyphen/>
        <w:t>լու ի</w:t>
        <w:softHyphen/>
        <w:t>մաս</w:t>
        <w:softHyphen/>
        <w:t>տով գո</w:t>
        <w:softHyphen/>
        <w:t>նե ի</w:t>
        <w:softHyphen/>
        <w:t>րար կար</w:t>
        <w:softHyphen/>
        <w:t>դան. շա</w:t>
        <w:softHyphen/>
        <w:t>տե</w:t>
        <w:softHyphen/>
        <w:t>րը չեն կար</w:t>
        <w:softHyphen/>
        <w:t>դում: Գիրք ընդ</w:t>
        <w:softHyphen/>
        <w:t>հան</w:t>
        <w:softHyphen/>
        <w:t>րա</w:t>
        <w:softHyphen/>
        <w:t>պես քիչ են կար</w:t>
        <w:softHyphen/>
        <w:t>դում, երկ</w:t>
        <w:softHyphen/>
        <w:t>րորդ՝ չեն կար</w:t>
        <w:softHyphen/>
        <w:t>դում միմ</w:t>
        <w:softHyphen/>
        <w:t>յանց գրքե</w:t>
        <w:softHyphen/>
        <w:t>րը»»:</w:t>
      </w:r>
    </w:p>
    <w:p>
      <w:pPr>
        <w:pStyle w:val="Normal"/>
        <w:ind w:firstLine="360"/>
        <w:jc w:val="both"/>
        <w:rPr/>
      </w:pPr>
      <w:r>
        <w:rPr>
          <w:rFonts w:cs="Times Armenian" w:ascii="Times Armenian" w:hAnsi="Times Armenian"/>
          <w:sz w:val="21"/>
          <w:szCs w:val="21"/>
          <w:lang w:val="af-ZA"/>
        </w:rPr>
        <w:t>Ու</w:t>
        <w:softHyphen/>
        <w:t>րեմն՝ այսօր</w:t>
        <w:softHyphen/>
        <w:t>վա մեր այս «կար</w:t>
        <w:softHyphen/>
        <w:t>կա</w:t>
        <w:softHyphen/>
        <w:t>ռուն պոետ</w:t>
        <w:softHyphen/>
        <w:t>ներն» էին, որ 60-ա</w:t>
        <w:softHyphen/>
        <w:t>կան</w:t>
        <w:softHyphen/>
        <w:t>նե</w:t>
        <w:softHyphen/>
        <w:t>րին հայ</w:t>
        <w:softHyphen/>
        <w:t>տա</w:t>
        <w:softHyphen/>
        <w:t>րա</w:t>
        <w:softHyphen/>
        <w:t>րե</w:t>
        <w:softHyphen/>
        <w:t>ցին, թե բա</w:t>
        <w:softHyphen/>
        <w:t>նաս</w:t>
        <w:softHyphen/>
        <w:t>տեղ</w:t>
        <w:softHyphen/>
        <w:t>ծութ</w:t>
        <w:softHyphen/>
        <w:t>յան աս</w:t>
        <w:softHyphen/>
        <w:t>պա</w:t>
        <w:softHyphen/>
        <w:t>րե</w:t>
        <w:softHyphen/>
        <w:t>զում հե</w:t>
        <w:softHyphen/>
        <w:t>ղա</w:t>
        <w:softHyphen/>
        <w:t>փո</w:t>
        <w:softHyphen/>
        <w:t>խութ</w:t>
        <w:softHyphen/>
        <w:t>յուն են ա</w:t>
        <w:softHyphen/>
        <w:t>նում՝ «ա</w:t>
        <w:softHyphen/>
        <w:t>զատ, կամ էլ հան</w:t>
        <w:softHyphen/>
        <w:t>գե</w:t>
        <w:softHyphen/>
        <w:t>րով, բայց լրիվ նոր ձ</w:t>
        <w:softHyphen/>
        <w:t>ևի ու բո</w:t>
        <w:softHyphen/>
        <w:t>վան</w:t>
        <w:softHyphen/>
        <w:t>դա</w:t>
        <w:softHyphen/>
        <w:t>կութ</w:t>
        <w:softHyphen/>
        <w:t>յան բա</w:t>
        <w:softHyphen/>
        <w:t>նաս</w:t>
        <w:softHyphen/>
        <w:t>տեղ</w:t>
        <w:softHyphen/>
        <w:t>ծութ</w:t>
        <w:softHyphen/>
        <w:t>յուն» են գրում, մեր</w:t>
        <w:softHyphen/>
        <w:t>ժե</w:t>
        <w:softHyphen/>
        <w:t>լով դա</w:t>
        <w:softHyphen/>
        <w:t>սա</w:t>
        <w:softHyphen/>
        <w:t>կան բա</w:t>
        <w:softHyphen/>
        <w:t>նաս</w:t>
        <w:softHyphen/>
        <w:t>տեղ</w:t>
        <w:softHyphen/>
        <w:t>ծութ</w:t>
        <w:softHyphen/>
        <w:t>յու</w:t>
        <w:softHyphen/>
        <w:t>նը, իբր որ</w:t>
        <w:softHyphen/>
        <w:t>դեգ</w:t>
        <w:softHyphen/>
        <w:t>րե</w:t>
        <w:softHyphen/>
        <w:t>լով «ար</w:t>
        <w:softHyphen/>
        <w:t>տա</w:t>
        <w:softHyphen/>
        <w:t>ռոցն» ու «ցնցո</w:t>
        <w:softHyphen/>
        <w:t>ղը», «հա</w:t>
        <w:softHyphen/>
        <w:t>նե</w:t>
        <w:softHyphen/>
        <w:t>լու</w:t>
        <w:softHyphen/>
        <w:t>կա</w:t>
        <w:softHyphen/>
        <w:t>յինն» ու «բա</w:t>
        <w:softHyphen/>
        <w:t>ռա</w:t>
        <w:softHyphen/>
        <w:t>խաղ-պա</w:t>
        <w:softHyphen/>
        <w:t>րա</w:t>
        <w:softHyphen/>
        <w:t>դոք</w:t>
        <w:softHyphen/>
        <w:t>սը», չնա</w:t>
        <w:softHyphen/>
        <w:t>յած այս բա</w:t>
        <w:softHyphen/>
        <w:t>նե</w:t>
        <w:softHyphen/>
        <w:t>րը եր</w:t>
        <w:softHyphen/>
        <w:t>բեք էլ չհայտն</w:t>
        <w:softHyphen/>
        <w:t>վե</w:t>
        <w:softHyphen/>
        <w:t>ցին սրանց գրած</w:t>
        <w:softHyphen/>
        <w:t>նե</w:t>
        <w:softHyphen/>
        <w:t>րի մեջ:</w:t>
      </w:r>
    </w:p>
    <w:p>
      <w:pPr>
        <w:pStyle w:val="Normal"/>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Heading2"/>
        <w:numPr>
          <w:ilvl w:val="0"/>
          <w:numId w:val="0"/>
        </w:numPr>
        <w:ind w:start="0" w:hanging="0"/>
        <w:rPr/>
      </w:pPr>
      <w:bookmarkStart w:id="10" w:name="__RefHeading___Toc409540308"/>
      <w:bookmarkEnd w:id="10"/>
      <w:r>
        <w:rPr>
          <w:rFonts w:cs="Times Armenian" w:ascii="Times Armenian" w:hAnsi="Times Armenian"/>
          <w:lang w:val="af-ZA"/>
        </w:rPr>
        <w:t>6.3 ՎԵՐԼԻԲՐՆ ԱՌՀԱՍԱՐԱԿ</w:t>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ind w:firstLine="360"/>
        <w:jc w:val="both"/>
        <w:rPr>
          <w:rFonts w:ascii="Times Armenian" w:hAnsi="Times Armenian" w:cs="Times Armenian"/>
          <w:i/>
          <w:i/>
          <w:sz w:val="21"/>
          <w:szCs w:val="21"/>
          <w:lang w:val="af-ZA"/>
        </w:rPr>
      </w:pPr>
      <w:r>
        <w:rPr>
          <w:rFonts w:cs="Times Armenian" w:ascii="Times Armenian" w:hAnsi="Times Armenian"/>
          <w:sz w:val="21"/>
          <w:szCs w:val="21"/>
          <w:lang w:val="af-ZA"/>
        </w:rPr>
        <w:t>Ա</w:t>
        <w:softHyphen/>
        <w:t>զատ բա</w:t>
        <w:softHyphen/>
        <w:t>նաս</w:t>
        <w:softHyphen/>
        <w:t>տեղ</w:t>
        <w:softHyphen/>
        <w:t>ծութ</w:t>
        <w:softHyphen/>
        <w:t>յանն անգ</w:t>
        <w:softHyphen/>
        <w:t>լիա</w:t>
        <w:softHyphen/>
        <w:t>ցիք ա</w:t>
        <w:softHyphen/>
        <w:t>սում են Free verse, իսկ ֆրան</w:t>
        <w:softHyphen/>
        <w:t>սիա</w:t>
        <w:softHyphen/>
        <w:t>ցի</w:t>
        <w:softHyphen/>
        <w:t>նե</w:t>
        <w:softHyphen/>
        <w:t>րը Vers Libre:</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Ըստ էութ</w:t>
        <w:softHyphen/>
        <w:t>յան՝ վեր</w:t>
        <w:softHyphen/>
        <w:t>լիբ</w:t>
        <w:softHyphen/>
        <w:t>րի  տե</w:t>
        <w:softHyphen/>
        <w:t>սակ</w:t>
        <w:softHyphen/>
        <w:t>ներն ան</w:t>
        <w:softHyphen/>
        <w:t>սահ</w:t>
        <w:softHyphen/>
        <w:t>ման են, ո</w:t>
        <w:softHyphen/>
        <w:softHyphen/>
        <w:t>րով</w:t>
        <w:softHyphen/>
        <w:t>հետև վեր</w:t>
        <w:softHyphen/>
        <w:t>լիբր ա</w:t>
        <w:softHyphen/>
        <w:t>սա</w:t>
        <w:softHyphen/>
        <w:t>ծը դա</w:t>
        <w:softHyphen/>
        <w:t>սա</w:t>
        <w:softHyphen/>
        <w:t>կան տա</w:t>
        <w:softHyphen/>
        <w:t>ղա</w:t>
        <w:softHyphen/>
        <w:t>չա</w:t>
        <w:softHyphen/>
        <w:t>փութ</w:t>
        <w:softHyphen/>
        <w:t>յու</w:t>
        <w:softHyphen/>
        <w:t>նից (հա</w:t>
        <w:softHyphen/>
        <w:t>մա</w:t>
        <w:softHyphen/>
        <w:t>շեշտ, վան</w:t>
        <w:softHyphen/>
        <w:t>կա</w:t>
        <w:softHyphen/>
        <w:t>կան, վան</w:t>
        <w:softHyphen/>
        <w:t>կա</w:t>
        <w:softHyphen/>
        <w:t>շեշ</w:t>
        <w:softHyphen/>
        <w:t>տա</w:t>
        <w:softHyphen/>
        <w:t>կան ու սրանց պես ո</w:t>
        <w:softHyphen/>
        <w:t>տա</w:t>
        <w:softHyphen/>
        <w:t>նա</w:t>
        <w:softHyphen/>
        <w:t>վոր</w:t>
        <w:softHyphen/>
        <w:t>նե</w:t>
        <w:softHyphen/>
        <w:t>րից) ար</w:t>
        <w:softHyphen/>
        <w:t>ված ա</w:t>
        <w:softHyphen/>
        <w:t>մե</w:t>
        <w:softHyphen/>
        <w:t>նայն շե</w:t>
        <w:softHyphen/>
        <w:t>ղում</w:t>
        <w:softHyphen/>
        <w:t>ներն են (տես օ</w:t>
        <w:softHyphen/>
        <w:t>րի</w:t>
        <w:softHyphen/>
        <w:t>նակ՝ (3)-ը):</w:t>
      </w:r>
      <w:r>
        <w:rPr>
          <w:rFonts w:cs="Times Armenian" w:ascii="Times Armenian" w:hAnsi="Times Armenian"/>
          <w:i/>
          <w:sz w:val="21"/>
          <w:szCs w:val="21"/>
          <w:lang w:val="af-ZA"/>
        </w:rPr>
        <w:t xml:space="preserve">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Վեր</w:t>
        <w:softHyphen/>
        <w:t>լիբր են հայ</w:t>
        <w:softHyphen/>
        <w:t>կա</w:t>
        <w:softHyphen/>
        <w:t>կան հին բա</w:t>
        <w:softHyphen/>
        <w:t>նաս</w:t>
        <w:softHyphen/>
        <w:t>տեղ</w:t>
        <w:softHyphen/>
        <w:t>ծութ</w:t>
        <w:softHyphen/>
        <w:t>յան Խո</w:t>
        <w:softHyphen/>
        <w:t>րե</w:t>
        <w:softHyphen/>
        <w:t>նա</w:t>
        <w:softHyphen/>
        <w:t>ցու պա</w:t>
        <w:softHyphen/>
        <w:t>հած նմուշ</w:t>
        <w:softHyphen/>
        <w:t>նե</w:t>
        <w:softHyphen/>
        <w:t xml:space="preserve">րը՝ </w:t>
      </w:r>
      <w:r>
        <w:rPr>
          <w:rFonts w:cs="Times Armenian" w:ascii="Times Armenian" w:hAnsi="Times Armenian"/>
          <w:b/>
          <w:i/>
          <w:sz w:val="21"/>
          <w:szCs w:val="21"/>
          <w:lang w:val="af-ZA"/>
        </w:rPr>
        <w:t>Վա</w:t>
        <w:softHyphen/>
        <w:t>հագ</w:t>
        <w:softHyphen/>
        <w:t>նի ծնուն</w:t>
        <w:softHyphen/>
        <w:t>դը,</w:t>
      </w:r>
      <w:r>
        <w:rPr>
          <w:rFonts w:cs="Times Armenian" w:ascii="Times Armenian" w:hAnsi="Times Armenian"/>
          <w:sz w:val="21"/>
          <w:szCs w:val="21"/>
          <w:lang w:val="af-ZA"/>
        </w:rPr>
        <w:t xml:space="preserve"> Սա</w:t>
        <w:softHyphen/>
        <w:t>թե</w:t>
        <w:softHyphen/>
        <w:t>նի</w:t>
        <w:softHyphen/>
        <w:t>կին առևան</w:t>
        <w:softHyphen/>
        <w:t>գե</w:t>
        <w:softHyphen/>
        <w:t>լու զրույ</w:t>
        <w:softHyphen/>
        <w:t>ցը ու շատ ան</w:t>
        <w:softHyphen/>
        <w:t xml:space="preserve">գամ (եթե ոչ լրիվ) հենց Խորենացու ողջ </w:t>
      </w:r>
      <w:r>
        <w:rPr>
          <w:rFonts w:cs="Times Armenian" w:ascii="Times Armenian" w:hAnsi="Times Armenian"/>
          <w:b/>
          <w:i/>
          <w:sz w:val="21"/>
          <w:szCs w:val="21"/>
          <w:lang w:val="af-ZA"/>
        </w:rPr>
        <w:t>Հայոց պատմությունը:</w:t>
      </w:r>
      <w:r>
        <w:rPr>
          <w:rFonts w:cs="Times Armenian" w:ascii="Times Armenian" w:hAnsi="Times Armenian"/>
          <w:sz w:val="21"/>
          <w:szCs w:val="21"/>
          <w:lang w:val="af-ZA"/>
        </w:rPr>
        <w:t xml:space="preserve"> </w:t>
      </w:r>
    </w:p>
    <w:p>
      <w:pPr>
        <w:pStyle w:val="Normal"/>
        <w:ind w:firstLine="360"/>
        <w:jc w:val="both"/>
        <w:rPr>
          <w:rFonts w:ascii="Times Armenian" w:hAnsi="Times Armenian" w:cs="Times Armenian"/>
          <w:i/>
          <w:i/>
          <w:sz w:val="21"/>
          <w:szCs w:val="21"/>
          <w:lang w:val="af-ZA"/>
        </w:rPr>
      </w:pPr>
      <w:r>
        <w:rPr>
          <w:rFonts w:cs="Times Armenian" w:ascii="Times Armenian" w:hAnsi="Times Armenian"/>
          <w:sz w:val="21"/>
          <w:szCs w:val="21"/>
          <w:lang w:val="af-ZA"/>
        </w:rPr>
        <w:t>Հա</w:t>
        <w:softHyphen/>
        <w:t>մար</w:t>
        <w:softHyphen/>
        <w:t>յա կասկած չկա, որ քրիս</w:t>
        <w:softHyphen/>
        <w:t>տո</w:t>
        <w:softHyphen/>
        <w:t>նեութ</w:t>
        <w:softHyphen/>
        <w:t>յու</w:t>
        <w:softHyphen/>
        <w:t>նից ա</w:t>
        <w:softHyphen/>
        <w:t>ռաջ հա</w:t>
        <w:softHyphen/>
        <w:t>յե</w:t>
        <w:softHyphen/>
        <w:t xml:space="preserve">րը սրանց պես </w:t>
      </w:r>
      <w:r>
        <w:rPr>
          <w:rFonts w:cs="Times Armenian" w:ascii="Times Armenian" w:hAnsi="Times Armenian"/>
          <w:b/>
          <w:i/>
          <w:sz w:val="21"/>
          <w:szCs w:val="21"/>
          <w:lang w:val="af-ZA"/>
        </w:rPr>
        <w:t>բա</w:t>
        <w:softHyphen/>
        <w:t>նա</w:t>
        <w:softHyphen/>
        <w:t>վոր</w:t>
      </w:r>
      <w:r>
        <w:rPr>
          <w:rFonts w:cs="Times Armenian" w:ascii="Times Armenian" w:hAnsi="Times Armenian"/>
          <w:sz w:val="21"/>
          <w:szCs w:val="21"/>
          <w:lang w:val="af-ZA"/>
        </w:rPr>
        <w:t xml:space="preserve"> ա</w:t>
        <w:softHyphen/>
        <w:t>զատ բա</w:t>
        <w:softHyphen/>
        <w:t>նաս</w:t>
        <w:softHyphen/>
        <w:t>տեղ</w:t>
        <w:softHyphen/>
        <w:t>ծութ</w:t>
        <w:softHyphen/>
        <w:t>յուն՝ շատ են ու</w:t>
        <w:softHyphen/>
        <w:t>նե</w:t>
        <w:softHyphen/>
        <w:t>ցել, ո</w:t>
        <w:softHyphen/>
        <w:t>րով</w:t>
        <w:softHyphen/>
        <w:t>հետև այն օ</w:t>
        <w:softHyphen/>
        <w:t>րե</w:t>
        <w:softHyphen/>
        <w:t>րին սո</w:t>
        <w:softHyphen/>
        <w:t>վո</w:t>
        <w:softHyphen/>
        <w:t>րա</w:t>
        <w:softHyphen/>
        <w:t>կան բան էր, որ ժո</w:t>
        <w:softHyphen/>
        <w:t>ղո</w:t>
        <w:softHyphen/>
        <w:t>վուրդ</w:t>
        <w:softHyphen/>
        <w:t>ներն ի</w:t>
        <w:softHyphen/>
        <w:t>րենց հա</w:t>
        <w:softHyphen/>
        <w:t>վա</w:t>
        <w:softHyphen/>
        <w:t>տա</w:t>
        <w:softHyphen/>
        <w:t>լիք</w:t>
        <w:softHyphen/>
        <w:t>ներն ար</w:t>
        <w:softHyphen/>
        <w:t>տա</w:t>
        <w:softHyphen/>
        <w:t>հայ</w:t>
        <w:softHyphen/>
        <w:t>տեն ա</w:t>
        <w:softHyphen/>
        <w:t>զատ ո</w:t>
        <w:softHyphen/>
        <w:t>տա</w:t>
        <w:softHyphen/>
        <w:t>նա</w:t>
        <w:softHyphen/>
        <w:t>վո</w:t>
        <w:softHyphen/>
        <w:t>րով, ինչը բանավոր փոխանցում էին երեք ձե</w:t>
        <w:softHyphen/>
        <w:t>վով. երգում էին (որ վանքերում մասամբ այսօր է՛լ են անում), «ի թիւ էին ա</w:t>
        <w:softHyphen/>
        <w:t>սում», այ</w:t>
        <w:softHyphen/>
        <w:t>սինքն ար</w:t>
        <w:softHyphen/>
        <w:t>տա</w:t>
        <w:softHyphen/>
        <w:t>սա</w:t>
        <w:softHyphen/>
        <w:t>նում էին սովորական խոսքի կամ պատմելու ձևով, ու հա</w:t>
        <w:softHyphen/>
        <w:t>տուկ ա</w:t>
        <w:softHyphen/>
        <w:t>սա</w:t>
        <w:softHyphen/>
        <w:t>ցող</w:t>
        <w:softHyphen/>
        <w:t>նե</w:t>
        <w:softHyphen/>
        <w:t>րը</w:t>
      </w:r>
      <w:r>
        <w:rPr>
          <w:rFonts w:cs="Times Armenian" w:ascii="Times Armenian" w:hAnsi="Times Armenian"/>
          <w:i/>
          <w:sz w:val="21"/>
          <w:szCs w:val="21"/>
          <w:lang w:val="af-ZA"/>
        </w:rPr>
        <w:t xml:space="preserve"> </w:t>
      </w:r>
      <w:r>
        <w:rPr>
          <w:rFonts w:cs="Times Armenian" w:ascii="Times Armenian" w:hAnsi="Times Armenian"/>
          <w:sz w:val="21"/>
          <w:szCs w:val="21"/>
          <w:lang w:val="af-ZA"/>
        </w:rPr>
        <w:t>«ի ձայն» կամ «ձայնիւ» (այսինքն, եր</w:t>
        <w:softHyphen/>
        <w:t>գե</w:t>
        <w:softHyphen/>
        <w:t>ցիկ ա</w:t>
        <w:softHyphen/>
        <w:t>ռո</w:t>
        <w:softHyphen/>
        <w:t>գա</w:t>
        <w:softHyphen/>
        <w:t>նութ</w:t>
        <w:softHyphen/>
        <w:t>յամբ (ռե</w:t>
        <w:softHyphen/>
        <w:t>չի</w:t>
        <w:softHyphen/>
        <w:t>տա</w:t>
        <w:softHyphen/>
        <w:t>տի</w:t>
        <w:softHyphen/>
        <w:t>վով)) էին ա</w:t>
        <w:softHyphen/>
        <w:t>սում (</w:t>
      </w:r>
      <w:r>
        <w:rPr>
          <w:rFonts w:cs="Times Armenian" w:ascii="Times Armenian" w:hAnsi="Times Armenian"/>
          <w:b/>
          <w:sz w:val="21"/>
          <w:szCs w:val="21"/>
          <w:lang w:val="af-ZA"/>
        </w:rPr>
        <w:t>Մ. Աբեղյան,</w:t>
      </w:r>
      <w:r>
        <w:rPr>
          <w:rFonts w:cs="Times Armenian" w:ascii="Times Armenian" w:hAnsi="Times Armenian"/>
          <w:sz w:val="21"/>
          <w:szCs w:val="21"/>
          <w:lang w:val="af-ZA"/>
        </w:rPr>
        <w:t xml:space="preserve"> </w:t>
      </w:r>
      <w:r>
        <w:rPr>
          <w:rFonts w:cs="Times Armenian" w:ascii="Times Armenian" w:hAnsi="Times Armenian"/>
          <w:b/>
          <w:i/>
          <w:sz w:val="21"/>
          <w:szCs w:val="21"/>
          <w:lang w:val="af-ZA"/>
        </w:rPr>
        <w:t>Տաղաչափություն,</w:t>
      </w:r>
      <w:r>
        <w:rPr>
          <w:rFonts w:cs="Times Armenian" w:ascii="Times Armenian" w:hAnsi="Times Armenian"/>
          <w:i/>
          <w:sz w:val="21"/>
          <w:szCs w:val="21"/>
          <w:lang w:val="af-ZA"/>
        </w:rPr>
        <w:t xml:space="preserve"> </w:t>
      </w:r>
      <w:r>
        <w:rPr>
          <w:rFonts w:cs="Times Armenian" w:ascii="Times Armenian" w:hAnsi="Times Armenian"/>
          <w:sz w:val="21"/>
          <w:szCs w:val="21"/>
          <w:lang w:val="af-ZA"/>
        </w:rPr>
        <w:t>1971, Երևան, էջ 447-448):</w:t>
      </w:r>
      <w:r>
        <w:rPr>
          <w:rFonts w:cs="Times Armenian" w:ascii="Times Armenian" w:hAnsi="Times Armenian"/>
          <w:i/>
          <w:sz w:val="21"/>
          <w:szCs w:val="21"/>
          <w:lang w:val="af-ZA"/>
        </w:rPr>
        <w:t xml:space="preserve"> </w:t>
      </w:r>
    </w:p>
    <w:p>
      <w:pPr>
        <w:pStyle w:val="Normal"/>
        <w:ind w:firstLine="360"/>
        <w:jc w:val="both"/>
        <w:rPr>
          <w:rFonts w:ascii="Times Armenian" w:hAnsi="Times Armenian" w:cs="Times Armenian"/>
          <w:i/>
          <w:i/>
          <w:sz w:val="21"/>
          <w:szCs w:val="21"/>
          <w:lang w:val="af-ZA"/>
        </w:rPr>
      </w:pPr>
      <w:r>
        <w:rPr>
          <w:rFonts w:cs="Times Armenian" w:ascii="Times Armenian" w:hAnsi="Times Armenian"/>
          <w:sz w:val="21"/>
          <w:szCs w:val="21"/>
          <w:lang w:val="af-ZA"/>
        </w:rPr>
        <w:t>«Ձայնիւ» աս</w:t>
        <w:softHyphen/>
        <w:t>վել են հույ</w:t>
        <w:softHyphen/>
        <w:t>նե</w:t>
        <w:softHyphen/>
        <w:t>րի</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Ի</w:t>
        <w:softHyphen/>
        <w:t>լիա</w:t>
        <w:softHyphen/>
        <w:t>կանն</w:t>
      </w:r>
      <w:r>
        <w:rPr>
          <w:rFonts w:cs="Times Armenian" w:ascii="Times Armenian" w:hAnsi="Times Armenian"/>
          <w:i/>
          <w:sz w:val="21"/>
          <w:szCs w:val="21"/>
          <w:lang w:val="af-ZA"/>
        </w:rPr>
        <w:t xml:space="preserve"> </w:t>
      </w:r>
      <w:r>
        <w:rPr>
          <w:rFonts w:cs="Times Armenian" w:ascii="Times Armenian" w:hAnsi="Times Armenian"/>
          <w:sz w:val="21"/>
          <w:szCs w:val="21"/>
          <w:lang w:val="af-ZA"/>
        </w:rPr>
        <w:t>ու</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Օ</w:t>
        <w:softHyphen/>
        <w:t>դի</w:t>
        <w:softHyphen/>
        <w:t>սա</w:t>
        <w:softHyphen/>
        <w:t>կա</w:t>
        <w:softHyphen/>
        <w:t>նը</w:t>
      </w:r>
      <w:r>
        <w:rPr>
          <w:rFonts w:cs="Times Armenian" w:ascii="Times Armenian" w:hAnsi="Times Armenian"/>
          <w:b/>
          <w:sz w:val="21"/>
          <w:szCs w:val="21"/>
          <w:lang w:val="af-ZA"/>
        </w:rPr>
        <w:t>,</w:t>
      </w:r>
      <w:r>
        <w:rPr>
          <w:rFonts w:cs="Times Armenian" w:ascii="Times Armenian" w:hAnsi="Times Armenian"/>
          <w:sz w:val="21"/>
          <w:szCs w:val="21"/>
          <w:lang w:val="af-ZA"/>
        </w:rPr>
        <w:t xml:space="preserve"> ու ո</w:t>
        <w:softHyphen/>
        <w:t>մանք պըն</w:t>
        <w:softHyphen/>
        <w:t>դում են, թե Հո</w:t>
        <w:softHyphen/>
        <w:t>մե</w:t>
        <w:softHyphen/>
        <w:t>րո</w:t>
        <w:softHyphen/>
        <w:t>սը մի կույր «ձայնիւ» ա</w:t>
        <w:softHyphen/>
        <w:t>սա</w:t>
        <w:softHyphen/>
        <w:t>ցող է ե</w:t>
        <w:softHyphen/>
        <w:t>ղել: «Ձայնիւ» է աս</w:t>
        <w:softHyphen/>
        <w:t>վել  մեր է</w:t>
        <w:softHyphen/>
        <w:t>պո</w:t>
        <w:softHyphen/>
        <w:t xml:space="preserve">սի՝ </w:t>
      </w:r>
      <w:r>
        <w:rPr>
          <w:rFonts w:cs="Times Armenian" w:ascii="Times Armenian" w:hAnsi="Times Armenian"/>
          <w:b/>
          <w:i/>
          <w:sz w:val="21"/>
          <w:szCs w:val="21"/>
          <w:lang w:val="af-ZA"/>
        </w:rPr>
        <w:t>Սաս</w:t>
        <w:softHyphen/>
        <w:t>նա ծռե</w:t>
        <w:softHyphen/>
        <w:t xml:space="preserve">րի </w:t>
      </w:r>
      <w:r>
        <w:rPr>
          <w:rFonts w:cs="Times Armenian" w:ascii="Times Armenian" w:hAnsi="Times Armenian"/>
          <w:sz w:val="21"/>
          <w:szCs w:val="21"/>
          <w:lang w:val="af-ZA"/>
        </w:rPr>
        <w:t xml:space="preserve">մեծ մասը (գուցե` լրիվ, մասամբ էլ երգվել է ու ինքն էլ թերևս </w:t>
        <w:softHyphen/>
        <w:t>քա</w:t>
        <w:softHyphen/>
        <w:t>ռա</w:t>
        <w:softHyphen/>
        <w:t>սուն ճյուղ է ու</w:t>
        <w:softHyphen/>
        <w:t>նե</w:t>
        <w:softHyphen/>
        <w:t>ցել), ու Գա</w:t>
        <w:softHyphen/>
        <w:t>րե</w:t>
        <w:softHyphen/>
        <w:t>գին Սրվանձտ</w:t>
        <w:softHyphen/>
        <w:t>յանն ու Մա</w:t>
        <w:softHyphen/>
        <w:t>նուկ Ա</w:t>
        <w:softHyphen/>
        <w:t>բեղ</w:t>
        <w:softHyphen/>
        <w:t>յանն ի</w:t>
        <w:softHyphen/>
        <w:t>րենց չոր</w:t>
        <w:softHyphen/>
        <w:t>սա</w:t>
        <w:softHyphen/>
        <w:t>կան ճյու</w:t>
        <w:softHyphen/>
        <w:t>ղե</w:t>
        <w:softHyphen/>
        <w:t>րը հենց «ձայնիւ» ա</w:t>
        <w:softHyphen/>
        <w:t>սա</w:t>
        <w:softHyphen/>
        <w:t>ցող</w:t>
        <w:softHyphen/>
        <w:t>նե</w:t>
        <w:softHyphen/>
        <w:t>րից են գը</w:t>
        <w:softHyphen/>
        <w:t>րան</w:t>
        <w:softHyphen/>
        <w:softHyphen/>
        <w:t>ցել: «Ձայնիվ են աս</w:t>
        <w:softHyphen/>
        <w:t>վել հրեա</w:t>
        <w:softHyphen/>
        <w:t>նե</w:t>
        <w:softHyphen/>
        <w:t>րի</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Հին ու Նոր կտա</w:t>
        <w:softHyphen/>
        <w:t>կա</w:t>
        <w:softHyphen/>
        <w:t>րան</w:t>
        <w:softHyphen/>
        <w:t>նե</w:t>
        <w:softHyphen/>
        <w:t>րը</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(«Աստ</w:t>
        <w:softHyphen/>
        <w:t>վա</w:t>
        <w:softHyphen/>
        <w:t>ծա</w:t>
        <w:softHyphen/>
        <w:t>շունչ»</w:t>
      </w:r>
      <w:r>
        <w:rPr>
          <w:rFonts w:cs="Times Armenian" w:ascii="Times Armenian" w:hAnsi="Times Armenian"/>
          <w:sz w:val="21"/>
          <w:szCs w:val="21"/>
          <w:lang w:val="af-ZA"/>
        </w:rPr>
        <w:t xml:space="preserve"> Սուրբ գիր</w:t>
        <w:softHyphen/>
        <w:t>քը)՝ ծայ</w:t>
        <w:softHyphen/>
        <w:t>րեի</w:t>
        <w:softHyphen/>
        <w:t>ծայր, ու իհարկե` Ղուրանը (</w:t>
      </w:r>
      <w:r>
        <w:rPr>
          <w:rFonts w:cs="Times Armenian" w:ascii="Times Armenian" w:hAnsi="Times Armenian"/>
          <w:i/>
          <w:sz w:val="21"/>
          <w:szCs w:val="21"/>
          <w:lang w:val="af-ZA"/>
        </w:rPr>
        <w:t>ղուրան</w:t>
      </w:r>
      <w:r>
        <w:rPr>
          <w:rFonts w:cs="Times Armenian" w:ascii="Times Armenian" w:hAnsi="Times Armenian"/>
          <w:sz w:val="21"/>
          <w:szCs w:val="21"/>
          <w:lang w:val="af-ZA"/>
        </w:rPr>
        <w:t xml:space="preserve"> բառը հենց նշանակում է` </w:t>
      </w:r>
      <w:r>
        <w:rPr>
          <w:rFonts w:cs="Times Armenian" w:ascii="Times Armenian" w:hAnsi="Times Armenian"/>
          <w:i/>
          <w:sz w:val="21"/>
          <w:szCs w:val="21"/>
          <w:lang w:val="af-ZA"/>
        </w:rPr>
        <w:t>արտասանություն</w:t>
      </w:r>
      <w:r>
        <w:rPr>
          <w:rFonts w:cs="Times Armenian" w:ascii="Times Armenian" w:hAnsi="Times Armenian"/>
          <w:sz w:val="21"/>
          <w:szCs w:val="21"/>
          <w:lang w:val="af-ZA"/>
        </w:rPr>
        <w:t xml:space="preserve">): </w:t>
      </w:r>
    </w:p>
    <w:p>
      <w:pPr>
        <w:pStyle w:val="Normal"/>
        <w:ind w:firstLine="360"/>
        <w:jc w:val="both"/>
        <w:rPr>
          <w:rFonts w:ascii="Times Armenian" w:hAnsi="Times Armenian" w:cs="Times Armenian"/>
          <w:i/>
          <w:i/>
          <w:sz w:val="21"/>
          <w:szCs w:val="21"/>
          <w:lang w:val="af-ZA"/>
        </w:rPr>
      </w:pPr>
      <w:r>
        <w:rPr>
          <w:rFonts w:cs="Times Armenian" w:ascii="Times Armenian" w:hAnsi="Times Armenian"/>
          <w:b/>
          <w:i/>
          <w:sz w:val="21"/>
          <w:szCs w:val="21"/>
          <w:lang w:val="af-ZA"/>
        </w:rPr>
        <w:t>«Ձայնիվ» են աս</w:t>
        <w:softHyphen/>
        <w:t>վել նաև կտա</w:t>
        <w:softHyphen/>
        <w:t>կա</w:t>
        <w:softHyphen/>
        <w:t>րան</w:t>
        <w:softHyphen/>
        <w:t>նե</w:t>
        <w:softHyphen/>
        <w:t>րի բո</w:t>
        <w:softHyphen/>
        <w:t>լոր հին թարգ</w:t>
        <w:softHyphen/>
        <w:t>մա</w:t>
        <w:softHyphen/>
        <w:t>նութ</w:t>
        <w:softHyphen/>
        <w:t>յուն</w:t>
        <w:softHyphen/>
        <w:t>նե</w:t>
        <w:softHyphen/>
        <w:t>րը:</w:t>
      </w:r>
      <w:r>
        <w:rPr>
          <w:rFonts w:cs="Times Armenian" w:ascii="Times Armenian" w:hAnsi="Times Armenian"/>
          <w:i/>
          <w:sz w:val="21"/>
          <w:szCs w:val="21"/>
          <w:lang w:val="af-ZA"/>
        </w:rPr>
        <w:t xml:space="preserve"> </w:t>
      </w:r>
      <w:r>
        <w:rPr>
          <w:rFonts w:cs="Times Armenian" w:ascii="Times Armenian" w:hAnsi="Times Armenian"/>
          <w:sz w:val="21"/>
          <w:szCs w:val="21"/>
          <w:lang w:val="af-ZA"/>
        </w:rPr>
        <w:t>Ու երբ այս գրքե</w:t>
        <w:softHyphen/>
        <w:t>րը թարգ</w:t>
        <w:softHyphen/>
        <w:t>ման</w:t>
        <w:softHyphen/>
        <w:t>վում էին, թարգ</w:t>
        <w:softHyphen/>
        <w:t>ման</w:t>
        <w:softHyphen/>
        <w:t>նե</w:t>
        <w:softHyphen/>
        <w:t>րը լավ գի</w:t>
        <w:softHyphen/>
        <w:t>տեին, որ</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բա</w:t>
        <w:softHyphen/>
        <w:t>նաս</w:t>
        <w:softHyphen/>
        <w:t>տեղ</w:t>
        <w:softHyphen/>
        <w:t>ծութ</w:t>
        <w:softHyphen/>
        <w:t>յուն են թարգ</w:t>
        <w:softHyphen/>
        <w:t>մա</w:t>
        <w:softHyphen/>
        <w:t>նում ու պի</w:t>
        <w:softHyphen/>
        <w:t>տի բա</w:t>
        <w:softHyphen/>
        <w:t>նաս</w:t>
        <w:softHyphen/>
        <w:t>տեղ</w:t>
        <w:softHyphen/>
        <w:t>ծութ</w:t>
        <w:softHyphen/>
        <w:t>յան պես թարգ</w:t>
        <w:softHyphen/>
        <w:softHyphen/>
        <w:softHyphen/>
        <w:t>մա</w:t>
        <w:softHyphen/>
        <w:t>նեն,</w:t>
      </w:r>
      <w:r>
        <w:rPr>
          <w:rFonts w:cs="Times Armenian" w:ascii="Times Armenian" w:hAnsi="Times Armenian"/>
          <w:i/>
          <w:sz w:val="21"/>
          <w:szCs w:val="21"/>
          <w:lang w:val="af-ZA"/>
        </w:rPr>
        <w:t xml:space="preserve"> </w:t>
      </w:r>
      <w:r>
        <w:rPr>
          <w:rFonts w:cs="Times Armenian" w:ascii="Times Armenian" w:hAnsi="Times Armenian"/>
          <w:sz w:val="21"/>
          <w:szCs w:val="21"/>
          <w:lang w:val="af-ZA"/>
        </w:rPr>
        <w:t>ոչ թե ար</w:t>
        <w:softHyphen/>
        <w:t>ձա</w:t>
        <w:softHyphen/>
        <w:t>կի, ինչ</w:t>
        <w:softHyphen/>
        <w:t>պես որ, ցավոք, Աստ</w:t>
        <w:softHyphen/>
        <w:t>վա</w:t>
        <w:softHyphen/>
        <w:t>ծաշն</w:t>
        <w:softHyphen/>
        <w:t>չի վեր</w:t>
        <w:softHyphen/>
        <w:t>ջին մեկ-եր</w:t>
        <w:softHyphen/>
        <w:t>կու հար</w:t>
        <w:softHyphen/>
        <w:t>յու</w:t>
        <w:softHyphen/>
        <w:t>րամ</w:t>
        <w:softHyphen/>
        <w:t>յա</w:t>
        <w:softHyphen/>
        <w:t>կի հա</w:t>
        <w:softHyphen/>
        <w:t>յե</w:t>
        <w:softHyphen/>
        <w:t>րեն աշխարհա</w:t>
        <w:softHyphen/>
        <w:t>բար թարգ</w:t>
        <w:softHyphen/>
        <w:t>մա</w:t>
        <w:softHyphen/>
        <w:t>նութ</w:t>
        <w:softHyphen/>
        <w:t>յուն</w:t>
        <w:softHyphen/>
        <w:t>ներն են:</w:t>
      </w:r>
      <w:r>
        <w:rPr>
          <w:rFonts w:cs="Times Armenian" w:ascii="Times Armenian" w:hAnsi="Times Armenian"/>
          <w:i/>
          <w:sz w:val="21"/>
          <w:szCs w:val="21"/>
          <w:lang w:val="af-ZA"/>
        </w:rPr>
        <w:t xml:space="preserve"> </w:t>
      </w:r>
    </w:p>
    <w:p>
      <w:pPr>
        <w:pStyle w:val="Normal"/>
        <w:ind w:firstLine="360"/>
        <w:jc w:val="both"/>
        <w:rPr>
          <w:rFonts w:ascii="Times Armenian" w:hAnsi="Times Armenian" w:cs="Times Armenian"/>
          <w:i/>
          <w:i/>
          <w:sz w:val="21"/>
          <w:szCs w:val="21"/>
          <w:lang w:val="af-ZA"/>
        </w:rPr>
      </w:pPr>
      <w:r>
        <w:rPr>
          <w:rFonts w:cs="Times Armenian" w:ascii="Times Armenian" w:hAnsi="Times Armenian"/>
          <w:sz w:val="21"/>
          <w:szCs w:val="21"/>
          <w:lang w:val="af-ZA"/>
        </w:rPr>
        <w:t>Ա</w:t>
        <w:softHyphen/>
        <w:t>զատ բա</w:t>
        <w:softHyphen/>
        <w:t>նաս</w:t>
        <w:softHyphen/>
        <w:t>տեղ</w:t>
        <w:softHyphen/>
        <w:t>ծութ</w:t>
        <w:softHyphen/>
        <w:t>յուն է</w:t>
      </w:r>
      <w:r>
        <w:rPr>
          <w:rFonts w:cs="Times Armenian" w:ascii="Times Armenian" w:hAnsi="Times Armenian"/>
          <w:i/>
          <w:sz w:val="21"/>
          <w:szCs w:val="21"/>
          <w:lang w:val="af-ZA"/>
        </w:rPr>
        <w:t xml:space="preserve"> </w:t>
      </w:r>
      <w:r>
        <w:rPr>
          <w:rFonts w:cs="Times Armenian" w:ascii="Times Armenian" w:hAnsi="Times Armenian"/>
          <w:b/>
          <w:sz w:val="21"/>
          <w:szCs w:val="21"/>
          <w:lang w:val="af-ZA"/>
        </w:rPr>
        <w:t>Նա</w:t>
        <w:softHyphen/>
        <w:t>րե</w:t>
        <w:softHyphen/>
        <w:t>կա</w:t>
        <w:softHyphen/>
        <w:t>ցու</w:t>
      </w:r>
      <w:r>
        <w:rPr>
          <w:rFonts w:cs="Times Armenian" w:ascii="Times Armenian" w:hAnsi="Times Armenian"/>
          <w:i/>
          <w:sz w:val="21"/>
          <w:szCs w:val="21"/>
          <w:lang w:val="af-ZA"/>
        </w:rPr>
        <w:t xml:space="preserve"> </w:t>
      </w:r>
      <w:r>
        <w:rPr>
          <w:rFonts w:cs="Times Armenian" w:ascii="Times Armenian" w:hAnsi="Times Armenian"/>
          <w:sz w:val="21"/>
          <w:szCs w:val="21"/>
          <w:lang w:val="af-ZA"/>
        </w:rPr>
        <w:t xml:space="preserve">ողջ </w:t>
      </w:r>
      <w:r>
        <w:rPr>
          <w:rFonts w:cs="Times Armenian" w:ascii="Times Armenian" w:hAnsi="Times Armenian"/>
          <w:b/>
          <w:i/>
          <w:sz w:val="21"/>
          <w:szCs w:val="21"/>
          <w:lang w:val="af-ZA"/>
        </w:rPr>
        <w:t>Մատ</w:t>
        <w:softHyphen/>
        <w:t>յա</w:t>
        <w:softHyphen/>
        <w:t>նը, ու սրա դա</w:t>
        <w:softHyphen/>
        <w:t>սա</w:t>
        <w:softHyphen/>
        <w:t>կան չա</w:t>
        <w:softHyphen/>
        <w:t>փե</w:t>
        <w:softHyphen/>
        <w:t>րով թարգ</w:t>
        <w:softHyphen/>
        <w:t>մա</w:t>
        <w:softHyphen/>
        <w:t>նութ</w:t>
        <w:softHyphen/>
        <w:t>յուններն ի</w:t>
        <w:softHyphen/>
        <w:t>հար</w:t>
        <w:softHyphen/>
        <w:t>կե, սխալ են, ո</w:t>
        <w:softHyphen/>
        <w:t>րով</w:t>
        <w:softHyphen/>
        <w:t>հետև այն  տը</w:t>
        <w:softHyphen/>
        <w:t>պա</w:t>
        <w:softHyphen/>
        <w:softHyphen/>
        <w:t>վո</w:t>
        <w:softHyphen/>
        <w:t>րութ</w:t>
        <w:softHyphen/>
        <w:t>յունն են ստեղ</w:t>
        <w:softHyphen/>
        <w:t>ծում, թե Նա</w:t>
        <w:softHyphen/>
        <w:t>րե</w:t>
        <w:softHyphen/>
        <w:t>կա</w:t>
        <w:softHyphen/>
        <w:t>ցին այսօր</w:t>
        <w:softHyphen/>
        <w:t>վա չափ ու հան</w:t>
        <w:softHyphen/>
        <w:t>գով էր գրում:</w:t>
      </w:r>
      <w:r>
        <w:rPr>
          <w:rFonts w:cs="Times Armenian" w:ascii="Times Armenian" w:hAnsi="Times Armenian"/>
          <w:i/>
          <w:sz w:val="21"/>
          <w:szCs w:val="21"/>
          <w:lang w:val="af-ZA"/>
        </w:rPr>
        <w:t xml:space="preserve"> </w:t>
      </w:r>
    </w:p>
    <w:p>
      <w:pPr>
        <w:pStyle w:val="Normal"/>
        <w:ind w:firstLine="360"/>
        <w:jc w:val="both"/>
        <w:rPr>
          <w:rFonts w:ascii="Times Armenian" w:hAnsi="Times Armenian" w:cs="Times Armenian"/>
          <w:sz w:val="21"/>
          <w:szCs w:val="21"/>
          <w:lang w:val="af-ZA"/>
        </w:rPr>
      </w:pPr>
      <w:r>
        <w:rPr>
          <w:rFonts w:cs="Times Armenian" w:ascii="Times Armenian" w:hAnsi="Times Armenian"/>
          <w:b/>
          <w:sz w:val="21"/>
          <w:szCs w:val="21"/>
          <w:lang w:val="af-ZA"/>
        </w:rPr>
        <w:t>Նա</w:t>
        <w:softHyphen/>
        <w:t>րե</w:t>
        <w:softHyphen/>
        <w:t>կա</w:t>
        <w:softHyphen/>
        <w:t>ցուց</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եր</w:t>
        <w:softHyphen/>
        <w:t>կու դար</w:t>
      </w:r>
      <w:r>
        <w:rPr>
          <w:rFonts w:cs="Times Armenian" w:ascii="Times Armenian" w:hAnsi="Times Armenian"/>
          <w:i/>
          <w:sz w:val="21"/>
          <w:szCs w:val="21"/>
          <w:lang w:val="af-ZA"/>
        </w:rPr>
        <w:t xml:space="preserve"> </w:t>
      </w:r>
      <w:r>
        <w:rPr>
          <w:rFonts w:cs="Times Armenian" w:ascii="Times Armenian" w:hAnsi="Times Armenian"/>
          <w:sz w:val="21"/>
          <w:szCs w:val="21"/>
          <w:lang w:val="af-ZA"/>
        </w:rPr>
        <w:t>ա</w:t>
        <w:softHyphen/>
        <w:t>ռաջ ա</w:t>
        <w:softHyphen/>
        <w:t>րաբ</w:t>
      </w:r>
      <w:r>
        <w:rPr>
          <w:rFonts w:cs="Times Armenian" w:ascii="Times Armenian" w:hAnsi="Times Armenian"/>
          <w:i/>
          <w:sz w:val="21"/>
          <w:szCs w:val="21"/>
          <w:lang w:val="af-ZA"/>
        </w:rPr>
        <w:t xml:space="preserve"> </w:t>
      </w:r>
      <w:r>
        <w:rPr>
          <w:rFonts w:cs="Times Armenian" w:ascii="Times Armenian" w:hAnsi="Times Armenian"/>
          <w:b/>
          <w:sz w:val="21"/>
          <w:szCs w:val="21"/>
          <w:lang w:val="af-ZA"/>
        </w:rPr>
        <w:t>Ա</w:t>
        <w:softHyphen/>
        <w:t>բու-Լը-Ա</w:t>
        <w:softHyphen/>
        <w:t>լա-Ալ-Մա</w:t>
        <w:softHyphen/>
        <w:t>հա</w:t>
        <w:softHyphen/>
        <w:t>րին</w:t>
      </w:r>
      <w:r>
        <w:rPr>
          <w:rFonts w:cs="Times Armenian" w:ascii="Times Armenian" w:hAnsi="Times Armenian"/>
          <w:i/>
          <w:sz w:val="21"/>
          <w:szCs w:val="21"/>
          <w:lang w:val="af-ZA"/>
        </w:rPr>
        <w:t xml:space="preserve">  </w:t>
      </w:r>
      <w:r>
        <w:rPr>
          <w:rFonts w:cs="Times Armenian" w:ascii="Times Armenian" w:hAnsi="Times Armenian"/>
          <w:sz w:val="21"/>
          <w:szCs w:val="21"/>
          <w:lang w:val="af-ZA"/>
        </w:rPr>
        <w:t>կամ պար</w:t>
        <w:softHyphen/>
        <w:t>սիկ</w:t>
      </w:r>
      <w:r>
        <w:rPr>
          <w:rFonts w:cs="Times Armenian" w:ascii="Times Armenian" w:hAnsi="Times Armenian"/>
          <w:i/>
          <w:sz w:val="21"/>
          <w:szCs w:val="21"/>
          <w:lang w:val="af-ZA"/>
        </w:rPr>
        <w:t xml:space="preserve"> </w:t>
      </w:r>
      <w:r>
        <w:rPr>
          <w:rFonts w:cs="Times Armenian" w:ascii="Times Armenian" w:hAnsi="Times Armenian"/>
          <w:b/>
          <w:sz w:val="21"/>
          <w:szCs w:val="21"/>
          <w:lang w:val="af-ZA"/>
        </w:rPr>
        <w:t>Ռու</w:t>
        <w:softHyphen/>
        <w:t>դա</w:t>
        <w:softHyphen/>
        <w:t>քին</w:t>
      </w:r>
      <w:r>
        <w:rPr>
          <w:rFonts w:cs="Times Armenian" w:ascii="Times Armenian" w:hAnsi="Times Armenian"/>
          <w:i/>
          <w:sz w:val="21"/>
          <w:szCs w:val="21"/>
          <w:lang w:val="af-ZA"/>
        </w:rPr>
        <w:t xml:space="preserve"> </w:t>
      </w:r>
      <w:r>
        <w:rPr>
          <w:rFonts w:cs="Times Armenian" w:ascii="Times Armenian" w:hAnsi="Times Armenian"/>
          <w:sz w:val="21"/>
          <w:szCs w:val="21"/>
          <w:lang w:val="af-ZA"/>
        </w:rPr>
        <w:t>գոր</w:t>
        <w:softHyphen/>
        <w:t>ծա</w:t>
        <w:softHyphen/>
        <w:t>ծում էին</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այսօր</w:t>
        <w:softHyphen/>
        <w:t>վա բո</w:t>
        <w:softHyphen/>
        <w:t>լոր չա</w:t>
        <w:softHyphen/>
        <w:t>փերն ու ար</w:t>
        <w:softHyphen/>
        <w:t>դեն հան</w:t>
        <w:softHyphen/>
        <w:t>գե</w:t>
        <w:softHyphen/>
        <w:t>րով  էին գրում,</w:t>
      </w:r>
      <w:r>
        <w:rPr>
          <w:rFonts w:cs="Times Armenian" w:ascii="Times Armenian" w:hAnsi="Times Armenian"/>
          <w:i/>
          <w:sz w:val="21"/>
          <w:szCs w:val="21"/>
          <w:lang w:val="af-ZA"/>
        </w:rPr>
        <w:t xml:space="preserve"> </w:t>
      </w:r>
      <w:r>
        <w:rPr>
          <w:rFonts w:cs="Times Armenian" w:ascii="Times Armenian" w:hAnsi="Times Armenian"/>
          <w:sz w:val="21"/>
          <w:szCs w:val="21"/>
          <w:lang w:val="af-ZA"/>
        </w:rPr>
        <w:t>բայց հա</w:t>
        <w:softHyphen/>
        <w:t xml:space="preserve">յ «պաշտոնական» գրողները (օրինակ՝ </w:t>
      </w:r>
      <w:r>
        <w:rPr>
          <w:rFonts w:cs="Times Armenian" w:ascii="Times Armenian" w:hAnsi="Times Armenian"/>
          <w:b/>
          <w:sz w:val="21"/>
          <w:szCs w:val="21"/>
          <w:lang w:val="af-ZA"/>
        </w:rPr>
        <w:t>Նա</w:t>
        <w:softHyphen/>
        <w:t>րե</w:t>
        <w:softHyphen/>
        <w:softHyphen/>
        <w:t>կացին)</w:t>
      </w:r>
      <w:r>
        <w:rPr>
          <w:rFonts w:cs="Times Armenian" w:ascii="Times Armenian" w:hAnsi="Times Armenian"/>
          <w:sz w:val="21"/>
          <w:szCs w:val="21"/>
          <w:lang w:val="af-ZA"/>
        </w:rPr>
        <w:t xml:space="preserve"> նորից ա</w:t>
        <w:softHyphen/>
        <w:t>զատ ո</w:t>
        <w:softHyphen/>
        <w:t>տա</w:t>
        <w:softHyphen/>
        <w:t>նա</w:t>
        <w:softHyphen/>
        <w:t xml:space="preserve">վոր էին գրում: </w:t>
      </w:r>
    </w:p>
    <w:p>
      <w:pPr>
        <w:pStyle w:val="Normal"/>
        <w:ind w:firstLine="360"/>
        <w:jc w:val="both"/>
        <w:rPr>
          <w:rFonts w:ascii="Times Armenian" w:hAnsi="Times Armenian" w:cs="Times Armenian"/>
          <w:sz w:val="21"/>
          <w:szCs w:val="21"/>
          <w:lang w:val="af-ZA"/>
        </w:rPr>
      </w:pPr>
      <w:r>
        <w:rPr>
          <w:rFonts w:cs="Times Armenian" w:ascii="Times Armenian" w:hAnsi="Times Armenian"/>
          <w:b/>
          <w:sz w:val="21"/>
          <w:szCs w:val="21"/>
          <w:lang w:val="af-ZA"/>
        </w:rPr>
        <w:t>Նա</w:t>
        <w:softHyphen/>
        <w:t>րե</w:t>
        <w:softHyphen/>
        <w:t>կա</w:t>
        <w:softHyphen/>
        <w:t>ցու</w:t>
      </w:r>
      <w:r>
        <w:rPr>
          <w:rFonts w:cs="Times Armenian" w:ascii="Times Armenian" w:hAnsi="Times Armenian"/>
          <w:sz w:val="21"/>
          <w:szCs w:val="21"/>
          <w:lang w:val="af-ZA"/>
        </w:rPr>
        <w:t xml:space="preserve"> ա</w:t>
        <w:softHyphen/>
        <w:t>զատ ո</w:t>
        <w:softHyphen/>
        <w:t>ճով գրած տա</w:t>
        <w:softHyphen/>
        <w:t>ղերն ուղ</w:t>
        <w:softHyphen/>
        <w:t>ղա</w:t>
        <w:softHyphen/>
        <w:t>կի սքան</w:t>
        <w:softHyphen/>
        <w:t>չե</w:t>
        <w:softHyphen/>
        <w:t>լի են, ու ա</w:t>
        <w:softHyphen/>
        <w:t>զատ ո</w:t>
        <w:softHyphen/>
        <w:t>տա</w:t>
        <w:softHyphen/>
        <w:t>նա</w:t>
        <w:softHyphen/>
        <w:t>վո</w:t>
        <w:softHyphen/>
        <w:t>րի շատ բարդ ու այնքան ինք</w:t>
        <w:softHyphen/>
        <w:t>նա</w:t>
        <w:softHyphen/>
        <w:t>տիպ օ</w:t>
        <w:softHyphen/>
        <w:t>րի</w:t>
        <w:softHyphen/>
        <w:t>նակ</w:t>
        <w:softHyphen/>
        <w:t>ներ են, որ իմ կար</w:t>
        <w:softHyphen/>
        <w:t>ծի</w:t>
        <w:softHyphen/>
        <w:t>քով, տեխ</w:t>
        <w:softHyphen/>
        <w:softHyphen/>
        <w:t>նի</w:t>
        <w:softHyphen/>
        <w:t>կա</w:t>
        <w:softHyphen/>
        <w:t>յի ու սի</w:t>
        <w:softHyphen/>
        <w:t>րու</w:t>
        <w:softHyphen/>
        <w:t>նութ</w:t>
        <w:softHyphen/>
        <w:t>յան տե</w:t>
        <w:softHyphen/>
        <w:t>սանկ</w:t>
        <w:softHyphen/>
        <w:t>յու</w:t>
        <w:softHyphen/>
        <w:t>նից, ոչ մի բա</w:t>
        <w:softHyphen/>
        <w:t>նով պա</w:t>
        <w:softHyphen/>
        <w:t>կաս չեն ա</w:t>
        <w:softHyphen/>
        <w:t xml:space="preserve">սենք՝ </w:t>
      </w:r>
      <w:r>
        <w:rPr>
          <w:rFonts w:cs="Times Armenian" w:ascii="Times Armenian" w:hAnsi="Times Armenian"/>
          <w:b/>
          <w:sz w:val="21"/>
          <w:szCs w:val="21"/>
          <w:lang w:val="af-ZA"/>
        </w:rPr>
        <w:t>Թ.Ս.Է</w:t>
        <w:softHyphen/>
        <w:t>լիո</w:t>
        <w:softHyphen/>
        <w:t>թի</w:t>
      </w:r>
      <w:r>
        <w:rPr>
          <w:rFonts w:cs="Times Armenian" w:ascii="Times Armenian" w:hAnsi="Times Armenian"/>
          <w:sz w:val="21"/>
          <w:szCs w:val="21"/>
          <w:lang w:val="af-ZA"/>
        </w:rPr>
        <w:t xml:space="preserve"> ա</w:t>
        <w:softHyphen/>
        <w:t>զատ ո</w:t>
        <w:softHyphen/>
        <w:t>տա</w:t>
        <w:softHyphen/>
        <w:t>նա</w:t>
        <w:softHyphen/>
        <w:t>վո</w:t>
        <w:softHyphen/>
        <w:t xml:space="preserve">րից: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Ցավոք` 60-ա</w:t>
        <w:softHyphen/>
        <w:t>կան</w:t>
        <w:softHyphen/>
        <w:t>նե</w:t>
        <w:softHyphen/>
        <w:t>րի մեր «պովետ</w:t>
        <w:softHyphen/>
        <w:t>նե</w:t>
        <w:softHyphen/>
        <w:t>րից» ոչ մե</w:t>
        <w:softHyphen/>
        <w:t>կը չյու</w:t>
        <w:softHyphen/>
        <w:t>րաց</w:t>
        <w:softHyphen/>
        <w:t xml:space="preserve">րեց </w:t>
      </w:r>
      <w:r>
        <w:rPr>
          <w:rFonts w:cs="Times Armenian" w:ascii="Times Armenian" w:hAnsi="Times Armenian"/>
          <w:b/>
          <w:sz w:val="21"/>
          <w:szCs w:val="21"/>
          <w:lang w:val="af-ZA"/>
        </w:rPr>
        <w:t>Նա</w:t>
        <w:softHyphen/>
        <w:t>րե</w:t>
        <w:softHyphen/>
        <w:t>կա</w:t>
        <w:softHyphen/>
        <w:t>ցու</w:t>
      </w:r>
      <w:r>
        <w:rPr>
          <w:rFonts w:cs="Times Armenian" w:ascii="Times Armenian" w:hAnsi="Times Armenian"/>
          <w:sz w:val="21"/>
          <w:szCs w:val="21"/>
          <w:lang w:val="af-ZA"/>
        </w:rPr>
        <w:t xml:space="preserve"> տա</w:t>
        <w:softHyphen/>
        <w:t>ղե</w:t>
        <w:softHyphen/>
        <w:t xml:space="preserve">րի կամ </w:t>
      </w:r>
      <w:r>
        <w:rPr>
          <w:rFonts w:cs="Times Armenian" w:ascii="Times Armenian" w:hAnsi="Times Armenian"/>
          <w:b/>
          <w:i/>
          <w:sz w:val="21"/>
          <w:szCs w:val="21"/>
          <w:lang w:val="af-ZA"/>
        </w:rPr>
        <w:t>Վա</w:t>
        <w:softHyphen/>
        <w:t>հագ</w:t>
        <w:softHyphen/>
        <w:t>նի ծննդի</w:t>
      </w:r>
      <w:r>
        <w:rPr>
          <w:rFonts w:cs="Times Armenian" w:ascii="Times Armenian" w:hAnsi="Times Armenian"/>
          <w:sz w:val="21"/>
          <w:szCs w:val="21"/>
          <w:lang w:val="af-ZA"/>
        </w:rPr>
        <w:t xml:space="preserve"> տեխ</w:t>
        <w:softHyphen/>
        <w:softHyphen/>
        <w:t>նի</w:t>
        <w:softHyphen/>
        <w:t>կան, ո</w:t>
        <w:softHyphen/>
        <w:t>րով</w:t>
        <w:softHyphen/>
        <w:t>հետև սրանք բարդ էին ու մեծ չար</w:t>
        <w:softHyphen/>
        <w:t>չա</w:t>
        <w:softHyphen/>
        <w:t>րանք էին պա</w:t>
        <w:softHyphen/>
        <w:t>հան</w:t>
        <w:softHyphen/>
        <w:t>ջում: Սրանք ընտ</w:t>
        <w:softHyphen/>
        <w:t>րե</w:t>
        <w:softHyphen/>
        <w:t>ցին ան</w:t>
        <w:softHyphen/>
        <w:t>հե</w:t>
        <w:softHyphen/>
        <w:t>թե</w:t>
        <w:softHyphen/>
        <w:t>թը շա</w:t>
        <w:softHyphen/>
        <w:t>րադ</w:t>
        <w:softHyphen/>
        <w:t>րե</w:t>
        <w:softHyphen/>
        <w:t>լու ի</w:t>
        <w:softHyphen/>
        <w:t>րենց «սյու</w:t>
        <w:softHyphen/>
        <w:t>ռեա</w:t>
        <w:softHyphen/>
        <w:t>լիս</w:t>
        <w:softHyphen/>
        <w:t>տա</w:t>
        <w:softHyphen/>
        <w:t>կան» ու</w:t>
        <w:softHyphen/>
        <w:t>ղին, ո</w:t>
        <w:softHyphen/>
        <w:t>րով</w:t>
        <w:softHyphen/>
        <w:t>հետև այս ու</w:t>
        <w:softHyphen/>
        <w:t>ղին ոչ մի չար</w:t>
        <w:softHyphen/>
        <w:t>չա</w:t>
        <w:softHyphen/>
        <w:t>րանք, գի</w:t>
        <w:softHyphen/>
        <w:t>տե</w:t>
        <w:softHyphen/>
        <w:t>լիք կամ շնորհք չէր պա</w:t>
        <w:softHyphen/>
        <w:t>հան</w:t>
        <w:softHyphen/>
        <w:t>ջում:</w:t>
      </w:r>
    </w:p>
    <w:p>
      <w:pPr>
        <w:pStyle w:val="Normal"/>
        <w:ind w:firstLine="360"/>
        <w:jc w:val="both"/>
        <w:rPr/>
      </w:pPr>
      <w:r>
        <w:rPr>
          <w:rFonts w:eastAsia="Times Armenian" w:cs="Times Armenian" w:ascii="Times Armenian" w:hAnsi="Times Armenian"/>
          <w:sz w:val="21"/>
          <w:szCs w:val="21"/>
          <w:lang w:val="af-ZA"/>
        </w:rPr>
        <w:t xml:space="preserve"> </w:t>
      </w:r>
      <w:r>
        <w:rPr>
          <w:rFonts w:cs="Times Armenian" w:ascii="Times Armenian" w:hAnsi="Times Armenian"/>
          <w:sz w:val="21"/>
          <w:szCs w:val="21"/>
          <w:lang w:val="af-ZA"/>
        </w:rPr>
        <w:t>Ին</w:t>
        <w:softHyphen/>
        <w:t xml:space="preserve">քը՝ </w:t>
      </w:r>
      <w:r>
        <w:rPr>
          <w:rFonts w:cs="Times Armenian" w:ascii="Times Armenian" w:hAnsi="Times Armenian"/>
          <w:b/>
          <w:sz w:val="21"/>
          <w:szCs w:val="21"/>
          <w:lang w:val="af-ZA"/>
        </w:rPr>
        <w:t>Նա</w:t>
        <w:softHyphen/>
        <w:t>րե</w:t>
        <w:softHyphen/>
        <w:t>կա</w:t>
        <w:softHyphen/>
        <w:t>ցին,</w:t>
      </w:r>
      <w:r>
        <w:rPr>
          <w:rFonts w:cs="Times Armenian" w:ascii="Times Armenian" w:hAnsi="Times Armenian"/>
          <w:sz w:val="21"/>
          <w:szCs w:val="21"/>
          <w:lang w:val="af-ZA"/>
        </w:rPr>
        <w:t xml:space="preserve"> ան</w:t>
        <w:softHyphen/>
        <w:t>պայ</w:t>
        <w:softHyphen/>
        <w:t>ման էր սո</w:t>
        <w:softHyphen/>
        <w:t>վո</w:t>
        <w:softHyphen/>
        <w:t>րել, սո</w:t>
        <w:softHyphen/>
        <w:t>վո</w:t>
        <w:softHyphen/>
        <w:t>րել էր օ</w:t>
        <w:softHyphen/>
        <w:t>րի</w:t>
        <w:softHyphen/>
        <w:t>նակ՝ աստ</w:t>
        <w:softHyphen/>
        <w:t>վա</w:t>
        <w:softHyphen/>
        <w:t>ծաշնչ</w:t>
        <w:softHyphen/>
        <w:t>յան վեր</w:t>
        <w:softHyphen/>
        <w:t>լիբ</w:t>
        <w:softHyphen/>
        <w:t>րը, ու սրա ազ</w:t>
        <w:softHyphen/>
        <w:t>դե</w:t>
        <w:softHyphen/>
        <w:t>ցութ</w:t>
        <w:softHyphen/>
        <w:t>յու</w:t>
        <w:softHyphen/>
        <w:t>նը (օ</w:t>
        <w:softHyphen/>
        <w:t>րի</w:t>
        <w:softHyphen/>
        <w:t xml:space="preserve">նակ՝ </w:t>
      </w:r>
      <w:r>
        <w:rPr>
          <w:rFonts w:cs="Times Armenian" w:ascii="Times Armenian" w:hAnsi="Times Armenian"/>
          <w:b/>
          <w:sz w:val="21"/>
          <w:szCs w:val="21"/>
          <w:lang w:val="af-ZA"/>
        </w:rPr>
        <w:t>Սո</w:t>
        <w:softHyphen/>
        <w:t>ղո</w:t>
        <w:softHyphen/>
        <w:t>մո</w:t>
        <w:softHyphen/>
        <w:t>նի</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Երգ եր</w:t>
        <w:softHyphen/>
        <w:t>գո</w:t>
        <w:softHyphen/>
        <w:t>ցի</w:t>
        <w:softHyphen/>
        <w:t>նը</w:t>
      </w:r>
      <w:r>
        <w:rPr>
          <w:rFonts w:cs="Times Armenian" w:ascii="Times Armenian" w:hAnsi="Times Armenian"/>
          <w:i/>
          <w:sz w:val="21"/>
          <w:szCs w:val="21"/>
          <w:lang w:val="af-ZA"/>
        </w:rPr>
        <w:t xml:space="preserve">) </w:t>
      </w:r>
      <w:r>
        <w:rPr>
          <w:rFonts w:cs="Times Armenian" w:ascii="Times Armenian" w:hAnsi="Times Armenian"/>
          <w:sz w:val="21"/>
          <w:szCs w:val="21"/>
          <w:lang w:val="af-ZA"/>
        </w:rPr>
        <w:t>ակն</w:t>
        <w:softHyphen/>
        <w:t>հայտ է</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Նա</w:t>
        <w:softHyphen/>
        <w:t>րե</w:t>
        <w:softHyphen/>
        <w:t>կա</w:t>
        <w:softHyphen/>
        <w:t>ցու</w:t>
      </w:r>
      <w:r>
        <w:rPr>
          <w:rFonts w:cs="Times Armenian" w:ascii="Times Armenian" w:hAnsi="Times Armenian"/>
          <w:i/>
          <w:sz w:val="21"/>
          <w:szCs w:val="21"/>
          <w:lang w:val="af-ZA"/>
        </w:rPr>
        <w:t xml:space="preserve"> </w:t>
      </w:r>
      <w:r>
        <w:rPr>
          <w:rFonts w:cs="Times Armenian" w:ascii="Times Armenian" w:hAnsi="Times Armenian"/>
          <w:sz w:val="21"/>
          <w:szCs w:val="21"/>
          <w:lang w:val="af-ZA"/>
        </w:rPr>
        <w:t>տա</w:t>
        <w:softHyphen/>
        <w:t>ղե</w:t>
        <w:softHyphen/>
        <w:t>րի մեջ, բայց մեր այս «պոետ</w:t>
        <w:softHyphen/>
        <w:t>նե</w:t>
        <w:softHyphen/>
        <w:t>րը» կապ</w:t>
        <w:softHyphen/>
        <w:softHyphen/>
        <w:t>կում էին 60-ա</w:t>
        <w:softHyphen/>
        <w:t>կան</w:t>
        <w:softHyphen/>
        <w:t>նե</w:t>
        <w:softHyphen/>
        <w:t>րի այ</w:t>
        <w:softHyphen/>
        <w:t>լան</w:t>
        <w:softHyphen/>
        <w:t>դակ թարգ</w:t>
        <w:softHyphen/>
        <w:t>մա</w:t>
        <w:softHyphen/>
        <w:t>նութ</w:t>
        <w:softHyphen/>
        <w:t>յուն</w:t>
        <w:softHyphen/>
        <w:t>նե</w:t>
        <w:softHyphen/>
        <w:t xml:space="preserve">րը միայն: </w:t>
      </w:r>
      <w:r>
        <w:rPr>
          <w:rFonts w:cs="Times Armenian" w:ascii="Times Armenian" w:hAnsi="Times Armenian"/>
          <w:b/>
          <w:i/>
          <w:sz w:val="21"/>
          <w:szCs w:val="21"/>
          <w:lang w:val="af-ZA"/>
        </w:rPr>
        <w:t>Նմա</w:t>
        <w:softHyphen/>
        <w:t>նա</w:t>
        <w:softHyphen/>
        <w:t>կե</w:t>
        <w:softHyphen/>
        <w:t>լը վատ բան չի ու սո</w:t>
        <w:softHyphen/>
        <w:t>վո</w:t>
        <w:softHyphen/>
        <w:t>րե</w:t>
        <w:softHyphen/>
        <w:t>լու էլ հիմքն է, սո</w:t>
        <w:softHyphen/>
        <w:t>վո</w:t>
        <w:softHyphen/>
        <w:t>րելն էլ պար</w:t>
        <w:softHyphen/>
        <w:t>տա</w:t>
        <w:softHyphen/>
        <w:t>դիր է,</w:t>
      </w:r>
      <w:r>
        <w:rPr>
          <w:rFonts w:cs="Times Armenian" w:ascii="Times Armenian" w:hAnsi="Times Armenian"/>
          <w:sz w:val="21"/>
          <w:szCs w:val="21"/>
          <w:lang w:val="af-ZA"/>
        </w:rPr>
        <w:t xml:space="preserve"> բայց դեռ կտես</w:t>
        <w:softHyphen/>
        <w:t xml:space="preserve">նենք, որ </w:t>
      </w:r>
      <w:r>
        <w:rPr>
          <w:rFonts w:cs="Times Armenian" w:ascii="Times Armenian" w:hAnsi="Times Armenian"/>
          <w:b/>
          <w:sz w:val="21"/>
          <w:szCs w:val="21"/>
          <w:lang w:val="af-ZA"/>
        </w:rPr>
        <w:t>Դ. Գաս</w:t>
        <w:softHyphen/>
        <w:t>պար</w:t>
        <w:softHyphen/>
        <w:t>յա</w:t>
        <w:softHyphen/>
        <w:t>նի</w:t>
      </w:r>
      <w:r>
        <w:rPr>
          <w:rFonts w:cs="Times Armenian" w:ascii="Times Armenian" w:hAnsi="Times Armenian"/>
          <w:sz w:val="21"/>
          <w:szCs w:val="21"/>
          <w:lang w:val="af-ZA"/>
        </w:rPr>
        <w:t xml:space="preserve"> 2004 թվին ա</w:t>
        <w:softHyphen/>
        <w:t>սա</w:t>
        <w:softHyphen/>
        <w:t>ծի պես՝ սրանք ոչ մի բան էլ չսո</w:t>
        <w:softHyphen/>
        <w:t>վո</w:t>
        <w:softHyphen/>
        <w:t>րե</w:t>
        <w:softHyphen/>
        <w:t>ցին):</w:t>
      </w:r>
    </w:p>
    <w:p>
      <w:pPr>
        <w:pStyle w:val="Normal"/>
        <w:ind w:firstLine="360"/>
        <w:jc w:val="both"/>
        <w:rPr>
          <w:rFonts w:ascii="Times Armenian" w:hAnsi="Times Armenian" w:cs="Times Armenian"/>
          <w:i/>
          <w:i/>
          <w:sz w:val="21"/>
          <w:szCs w:val="21"/>
          <w:lang w:val="af-ZA"/>
        </w:rPr>
      </w:pPr>
      <w:r>
        <w:rPr>
          <w:rFonts w:cs="Times Armenian" w:ascii="Times Armenian" w:hAnsi="Times Armenian"/>
          <w:sz w:val="21"/>
          <w:szCs w:val="21"/>
          <w:lang w:val="af-ZA"/>
        </w:rPr>
        <w:t>Ա</w:t>
        <w:softHyphen/>
        <w:t>զատ ո</w:t>
        <w:softHyphen/>
        <w:t>տա</w:t>
        <w:softHyphen/>
        <w:t>նա</w:t>
        <w:softHyphen/>
        <w:t>վոր են գրել Սիա</w:t>
        <w:softHyphen/>
        <w:t>ման</w:t>
        <w:softHyphen/>
        <w:t>թոն, Վա</w:t>
        <w:softHyphen/>
        <w:t>րու</w:t>
        <w:softHyphen/>
        <w:t>ժա</w:t>
        <w:softHyphen/>
        <w:t>նը, Չա</w:t>
        <w:softHyphen/>
        <w:t>րեն</w:t>
        <w:softHyphen/>
        <w:t>ցը, Ս</w:t>
        <w:softHyphen/>
        <w:t>ևա</w:t>
        <w:softHyphen/>
        <w:t>կը և ու</w:t>
        <w:softHyphen/>
        <w:t>րիշ շա</w:t>
        <w:softHyphen/>
        <w:t>տե</w:t>
        <w:softHyphen/>
        <w:t>րը: Ա</w:t>
        <w:softHyphen/>
        <w:t>զատ ո</w:t>
        <w:softHyphen/>
        <w:t>տա</w:t>
        <w:softHyphen/>
        <w:t>նա</w:t>
        <w:softHyphen/>
        <w:t>վո</w:t>
        <w:softHyphen/>
        <w:t>րով են գրված (եթե հեկզամետրն էլ համա</w:t>
        <w:softHyphen/>
        <w:t>րենք ազատ, ինչն այդքան էլ սխալ չի լինի) բո</w:t>
        <w:softHyphen/>
        <w:t>լոր ժո</w:t>
        <w:softHyphen/>
        <w:t>ղո</w:t>
        <w:softHyphen/>
        <w:t>վուրդ</w:t>
        <w:softHyphen/>
        <w:t>նե</w:t>
        <w:softHyphen/>
        <w:t>րի է</w:t>
        <w:softHyphen/>
        <w:t>պոս</w:t>
        <w:softHyphen/>
        <w:t>նե</w:t>
        <w:softHyphen/>
        <w:t>րը, հին հույ</w:t>
        <w:softHyphen/>
        <w:t>նե</w:t>
        <w:softHyphen/>
        <w:t>րի ողջ հա</w:t>
        <w:softHyphen/>
        <w:t>վա</w:t>
        <w:softHyphen/>
        <w:t>տա</w:t>
        <w:softHyphen/>
        <w:t>լիք</w:t>
        <w:softHyphen/>
        <w:t>նե</w:t>
        <w:softHyphen/>
        <w:t>րը, լե</w:t>
        <w:softHyphen/>
        <w:t>գենդ</w:t>
        <w:softHyphen/>
        <w:t>ներն ու ա</w:t>
        <w:softHyphen/>
        <w:t>ռաս</w:t>
        <w:softHyphen/>
        <w:t>պել</w:t>
        <w:softHyphen/>
        <w:t>նե</w:t>
        <w:softHyphen/>
        <w:t>րը, Էս</w:t>
        <w:softHyphen/>
        <w:t>քի</w:t>
        <w:softHyphen/>
        <w:t>լե</w:t>
        <w:softHyphen/>
        <w:t>սի, Սո</w:t>
        <w:softHyphen/>
        <w:t>ֆոկ</w:t>
        <w:softHyphen/>
        <w:t>լե</w:t>
        <w:softHyphen/>
        <w:t>սի, Էվ</w:t>
        <w:softHyphen/>
        <w:t>րի</w:t>
        <w:softHyphen/>
        <w:t>պի</w:t>
        <w:softHyphen/>
        <w:t>դե</w:t>
        <w:softHyphen/>
        <w:t>սի ու այ</w:t>
        <w:softHyphen/>
        <w:t>լոց ող</w:t>
        <w:softHyphen/>
        <w:t>բեր</w:t>
        <w:softHyphen/>
        <w:t>գութ</w:t>
        <w:softHyphen/>
        <w:t>յուն</w:t>
        <w:softHyphen/>
        <w:t>նե</w:t>
        <w:softHyphen/>
        <w:t>րը, հռո</w:t>
        <w:softHyphen/>
        <w:t>մեա</w:t>
        <w:softHyphen/>
        <w:t>կան հա</w:t>
        <w:softHyphen/>
        <w:t>մար</w:t>
        <w:softHyphen/>
        <w:t>յա ողջ բա</w:t>
        <w:softHyphen/>
        <w:t>նաս</w:t>
        <w:softHyphen/>
        <w:t>տեղ</w:t>
        <w:softHyphen/>
        <w:t>ծութ</w:t>
        <w:softHyphen/>
        <w:t>յունն ու նույ</w:t>
        <w:softHyphen/>
        <w:t xml:space="preserve">նիսկ </w:t>
      </w:r>
      <w:r>
        <w:rPr>
          <w:rFonts w:cs="Times Armenian" w:ascii="Times Armenian" w:hAnsi="Times Armenian"/>
          <w:b/>
          <w:sz w:val="21"/>
          <w:szCs w:val="21"/>
          <w:lang w:val="af-ZA"/>
        </w:rPr>
        <w:t>Տի</w:t>
        <w:softHyphen/>
        <w:t>տոս Լուկ</w:t>
        <w:softHyphen/>
        <w:t>րե</w:t>
        <w:softHyphen/>
        <w:t>ցիոս Կա</w:t>
        <w:softHyphen/>
        <w:t>րի</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«Ի</w:t>
        <w:softHyphen/>
        <w:t>րե</w:t>
        <w:softHyphen/>
        <w:t>րի բը</w:t>
        <w:softHyphen/>
        <w:t>նութ</w:t>
        <w:softHyphen/>
        <w:t>յան մա</w:t>
        <w:softHyphen/>
        <w:t>սին»</w:t>
      </w:r>
      <w:r>
        <w:rPr>
          <w:rFonts w:cs="Times Armenian" w:ascii="Times Armenian" w:hAnsi="Times Armenian"/>
          <w:i/>
          <w:sz w:val="21"/>
          <w:szCs w:val="21"/>
          <w:lang w:val="af-ZA"/>
        </w:rPr>
        <w:t xml:space="preserve"> </w:t>
      </w:r>
      <w:r>
        <w:rPr>
          <w:rFonts w:cs="Times Armenian" w:ascii="Times Armenian" w:hAnsi="Times Armenian"/>
          <w:sz w:val="21"/>
          <w:szCs w:val="21"/>
          <w:lang w:val="af-ZA"/>
        </w:rPr>
        <w:t>բնա</w:t>
        <w:softHyphen/>
        <w:t>փի</w:t>
        <w:softHyphen/>
        <w:t>լի</w:t>
        <w:softHyphen/>
        <w:t>սո</w:t>
        <w:softHyphen/>
        <w:t>փա</w:t>
        <w:softHyphen/>
        <w:t>յա</w:t>
        <w:softHyphen/>
        <w:t>կան եր</w:t>
        <w:softHyphen/>
        <w:t>կը, սկան</w:t>
        <w:softHyphen/>
        <w:t>դի</w:t>
        <w:softHyphen/>
        <w:t>նավ</w:t>
        <w:softHyphen/>
        <w:t>յան սա</w:t>
        <w:softHyphen/>
        <w:t>գա</w:t>
        <w:softHyphen/>
        <w:t>նե</w:t>
        <w:softHyphen/>
        <w:t>րը, ռու</w:t>
        <w:softHyphen/>
        <w:t>սա</w:t>
        <w:softHyphen/>
        <w:t>կան բի</w:t>
        <w:softHyphen/>
        <w:t>լի</w:t>
        <w:softHyphen/>
        <w:t>նա</w:t>
        <w:softHyphen/>
        <w:t xml:space="preserve">ներն ու </w:t>
      </w:r>
      <w:r>
        <w:rPr>
          <w:rFonts w:cs="Times Armenian" w:ascii="Times Armenian" w:hAnsi="Times Armenian"/>
          <w:b/>
          <w:i/>
          <w:sz w:val="21"/>
          <w:szCs w:val="21"/>
          <w:lang w:val="af-ZA"/>
        </w:rPr>
        <w:t>«Ասք Ի</w:t>
        <w:softHyphen/>
        <w:t>գո</w:t>
        <w:softHyphen/>
        <w:t>րի գնդի մա</w:t>
        <w:softHyphen/>
        <w:t>սին»</w:t>
      </w:r>
      <w:r>
        <w:rPr>
          <w:rFonts w:cs="Times Armenian" w:ascii="Times Armenian" w:hAnsi="Times Armenian"/>
          <w:i/>
          <w:sz w:val="21"/>
          <w:szCs w:val="21"/>
          <w:lang w:val="af-ZA"/>
        </w:rPr>
        <w:t xml:space="preserve"> </w:t>
      </w:r>
      <w:r>
        <w:rPr>
          <w:rFonts w:cs="Times Armenian" w:ascii="Times Armenian" w:hAnsi="Times Armenian"/>
          <w:sz w:val="21"/>
          <w:szCs w:val="21"/>
          <w:lang w:val="af-ZA"/>
        </w:rPr>
        <w:t>է</w:t>
        <w:softHyphen/>
        <w:t>պի</w:t>
        <w:softHyphen/>
        <w:t>կան,</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Խո</w:t>
        <w:softHyphen/>
        <w:t>րե</w:t>
        <w:softHyphen/>
        <w:t>նա</w:t>
        <w:softHyphen/>
        <w:t>ցու</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Հա</w:t>
        <w:softHyphen/>
        <w:softHyphen/>
        <w:t>յոց պատ</w:t>
        <w:softHyphen/>
        <w:t>մութ</w:t>
        <w:softHyphen/>
        <w:t>յու</w:t>
        <w:softHyphen/>
        <w:t>նը»</w:t>
      </w:r>
      <w:r>
        <w:rPr>
          <w:rFonts w:cs="Times Armenian" w:ascii="Times Armenian" w:hAnsi="Times Armenian"/>
          <w:i/>
          <w:sz w:val="21"/>
          <w:szCs w:val="21"/>
          <w:lang w:val="af-ZA"/>
        </w:rPr>
        <w:t xml:space="preserve"> </w:t>
      </w:r>
      <w:r>
        <w:rPr>
          <w:rFonts w:cs="Times Armenian" w:ascii="Times Armenian" w:hAnsi="Times Armenian"/>
          <w:sz w:val="21"/>
          <w:szCs w:val="21"/>
          <w:lang w:val="af-ZA"/>
        </w:rPr>
        <w:t>(ու մա</w:t>
        <w:softHyphen/>
        <w:t>նա</w:t>
        <w:softHyphen/>
        <w:t>վանդ</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«Ող</w:t>
        <w:softHyphen/>
        <w:t>բամ զքե</w:t>
        <w:softHyphen/>
        <w:t>զը»,</w:t>
      </w:r>
      <w:r>
        <w:rPr>
          <w:rFonts w:cs="Times Armenian" w:ascii="Times Armenian" w:hAnsi="Times Armenian"/>
          <w:i/>
          <w:sz w:val="21"/>
          <w:szCs w:val="21"/>
          <w:lang w:val="af-ZA"/>
        </w:rPr>
        <w:t xml:space="preserve"> որ ակն</w:t>
        <w:softHyphen/>
        <w:t>հայտ ազդ</w:t>
        <w:softHyphen/>
        <w:t xml:space="preserve">ված է </w:t>
      </w:r>
      <w:r>
        <w:rPr>
          <w:rFonts w:cs="Times Armenian" w:ascii="Times Armenian" w:hAnsi="Times Armenian"/>
          <w:b/>
          <w:sz w:val="21"/>
          <w:szCs w:val="21"/>
          <w:lang w:val="af-ZA"/>
        </w:rPr>
        <w:t>Ե</w:t>
        <w:softHyphen/>
        <w:t>րե</w:t>
        <w:softHyphen/>
        <w:t>միա</w:t>
        <w:softHyphen/>
        <w:t>յի</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«Ող</w:t>
        <w:softHyphen/>
        <w:t>բից»</w:t>
      </w:r>
      <w:r>
        <w:rPr>
          <w:rFonts w:cs="Times Armenian" w:ascii="Times Armenian" w:hAnsi="Times Armenian"/>
          <w:sz w:val="21"/>
          <w:szCs w:val="21"/>
          <w:lang w:val="af-ZA"/>
        </w:rPr>
        <w:t>), ու մեր հին պատ</w:t>
        <w:softHyphen/>
        <w:t>միչ</w:t>
        <w:softHyphen/>
        <w:t>նե</w:t>
        <w:softHyphen/>
        <w:t>րի գոր</w:t>
        <w:softHyphen/>
        <w:t>ծե</w:t>
        <w:softHyphen/>
        <w:t>րը, ով</w:t>
        <w:softHyphen/>
        <w:t>քեր քիչ թե շատ, ա</w:t>
        <w:softHyphen/>
        <w:t>մեն մեկն իր կա</w:t>
        <w:softHyphen/>
        <w:t>րո</w:t>
        <w:softHyphen/>
        <w:t>ղութ</w:t>
        <w:softHyphen/>
        <w:t>յան չա</w:t>
        <w:softHyphen/>
        <w:t>փով, նմա</w:t>
        <w:softHyphen/>
        <w:t>նա</w:t>
        <w:softHyphen/>
        <w:t>կում էին՝</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Ս.Գր</w:t>
        <w:softHyphen/>
        <w:t>քին</w:t>
      </w:r>
      <w:r>
        <w:rPr>
          <w:rFonts w:cs="Times Armenian" w:ascii="Times Armenian" w:hAnsi="Times Armenian"/>
          <w:i/>
          <w:sz w:val="21"/>
          <w:szCs w:val="21"/>
          <w:lang w:val="af-ZA"/>
        </w:rPr>
        <w:t xml:space="preserve">, </w:t>
      </w:r>
      <w:r>
        <w:rPr>
          <w:rFonts w:cs="Times Armenian" w:ascii="Times Armenian" w:hAnsi="Times Armenian"/>
          <w:sz w:val="21"/>
          <w:szCs w:val="21"/>
          <w:lang w:val="af-ZA"/>
        </w:rPr>
        <w:t>ի</w:t>
        <w:softHyphen/>
        <w:t>րար  ու</w:t>
      </w:r>
      <w:r>
        <w:rPr>
          <w:rFonts w:cs="Times Armenian" w:ascii="Times Armenian" w:hAnsi="Times Armenian"/>
          <w:i/>
          <w:sz w:val="21"/>
          <w:szCs w:val="21"/>
          <w:lang w:val="af-ZA"/>
        </w:rPr>
        <w:t xml:space="preserve"> </w:t>
      </w:r>
      <w:r>
        <w:rPr>
          <w:rFonts w:cs="Times Armenian" w:ascii="Times Armenian" w:hAnsi="Times Armenian"/>
          <w:b/>
          <w:sz w:val="21"/>
          <w:szCs w:val="21"/>
          <w:lang w:val="af-ZA"/>
        </w:rPr>
        <w:t>Խո</w:t>
        <w:softHyphen/>
        <w:t>րե</w:t>
        <w:softHyphen/>
        <w:t>նա</w:t>
        <w:softHyphen/>
        <w:t>ցուն:</w:t>
      </w:r>
      <w:r>
        <w:rPr>
          <w:rFonts w:cs="Times Armenian" w:ascii="Times Armenian" w:hAnsi="Times Armenian"/>
          <w:i/>
          <w:sz w:val="21"/>
          <w:szCs w:val="21"/>
          <w:lang w:val="af-ZA"/>
        </w:rPr>
        <w:t xml:space="preserve"> </w:t>
      </w:r>
    </w:p>
    <w:p>
      <w:pPr>
        <w:pStyle w:val="Normal"/>
        <w:ind w:firstLine="360"/>
        <w:jc w:val="both"/>
        <w:rPr/>
      </w:pPr>
      <w:r>
        <w:rPr>
          <w:rFonts w:cs="Times Armenian" w:ascii="Times Armenian" w:hAnsi="Times Armenian"/>
          <w:sz w:val="21"/>
          <w:szCs w:val="21"/>
          <w:lang w:val="af-ZA"/>
        </w:rPr>
        <w:t>Ի վեր</w:t>
        <w:softHyphen/>
        <w:t>ջո՝ ա</w:t>
        <w:softHyphen/>
        <w:t>զատ բա</w:t>
        <w:softHyphen/>
        <w:t>նաս</w:t>
        <w:softHyphen/>
        <w:t>տեղ</w:t>
        <w:softHyphen/>
        <w:t>ծութ</w:t>
        <w:softHyphen/>
        <w:t>յուն են՝ Գիլ</w:t>
        <w:softHyphen/>
        <w:t>գա</w:t>
        <w:softHyphen/>
        <w:t>մե</w:t>
        <w:softHyphen/>
        <w:t>շի շու</w:t>
        <w:softHyphen/>
        <w:t>մե</w:t>
        <w:softHyphen/>
        <w:t>րա</w:t>
        <w:softHyphen/>
        <w:t>կան ա</w:t>
        <w:softHyphen/>
        <w:t>ռաս</w:t>
        <w:softHyphen/>
        <w:t>պե</w:t>
        <w:softHyphen/>
        <w:t>լը, պարս</w:t>
        <w:softHyphen/>
        <w:t>կա</w:t>
        <w:softHyphen/>
        <w:t>կան</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Ա</w:t>
        <w:softHyphen/>
        <w:t>վես</w:t>
        <w:softHyphen/>
        <w:t>տան,</w:t>
      </w:r>
      <w:r>
        <w:rPr>
          <w:rFonts w:cs="Times Armenian" w:ascii="Times Armenian" w:hAnsi="Times Armenian"/>
          <w:i/>
          <w:sz w:val="21"/>
          <w:szCs w:val="21"/>
          <w:lang w:val="af-ZA"/>
        </w:rPr>
        <w:t xml:space="preserve"> </w:t>
      </w:r>
      <w:r>
        <w:rPr>
          <w:rFonts w:cs="Times Armenian" w:ascii="Times Armenian" w:hAnsi="Times Armenian"/>
          <w:sz w:val="21"/>
          <w:szCs w:val="21"/>
          <w:lang w:val="af-ZA"/>
        </w:rPr>
        <w:t>գեր</w:t>
        <w:softHyphen/>
        <w:t>ման</w:t>
        <w:softHyphen/>
        <w:t>նե</w:t>
        <w:softHyphen/>
        <w:t>րի</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Բե</w:t>
        <w:softHyphen/>
        <w:t>վուլ</w:t>
        <w:softHyphen/>
        <w:t>ֆը,</w:t>
      </w:r>
      <w:r>
        <w:rPr>
          <w:rFonts w:cs="Times Armenian" w:ascii="Times Armenian" w:hAnsi="Times Armenian"/>
          <w:i/>
          <w:sz w:val="21"/>
          <w:szCs w:val="21"/>
          <w:lang w:val="af-ZA"/>
        </w:rPr>
        <w:t xml:space="preserve"> </w:t>
      </w:r>
      <w:r>
        <w:rPr>
          <w:rFonts w:cs="Times Armenian" w:ascii="Times Armenian" w:hAnsi="Times Armenian"/>
          <w:sz w:val="21"/>
          <w:szCs w:val="21"/>
          <w:lang w:val="af-ZA"/>
        </w:rPr>
        <w:t>ևն, ևն, այն պարզ պատ</w:t>
        <w:softHyphen/>
        <w:t>ճա</w:t>
        <w:softHyphen/>
        <w:t>ռով, որ հին աշխարհում բա</w:t>
        <w:softHyphen/>
        <w:t>նաս</w:t>
        <w:softHyphen/>
        <w:t>տեղ</w:t>
        <w:softHyphen/>
        <w:t>ծութ</w:t>
        <w:softHyphen/>
        <w:t>յան ու</w:t>
        <w:softHyphen/>
        <w:t>րիշ ձև՝ ուղ</w:t>
        <w:softHyphen/>
        <w:t>ղա</w:t>
        <w:softHyphen/>
        <w:t>կի չը</w:t>
        <w:softHyphen/>
        <w:t>կար:</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Բայց 60-ա</w:t>
        <w:softHyphen/>
        <w:t>կան</w:t>
        <w:softHyphen/>
        <w:t>նե</w:t>
        <w:softHyphen/>
        <w:t>րի մեր «պովետ</w:t>
        <w:softHyphen/>
        <w:t>ներն» այս բա</w:t>
        <w:softHyphen/>
        <w:t>նե</w:t>
        <w:softHyphen/>
        <w:t>րը չգի</w:t>
        <w:softHyphen/>
        <w:t>տեին (չգի</w:t>
        <w:softHyphen/>
        <w:t>տեին, ո</w:t>
        <w:softHyphen/>
        <w:t>րով</w:t>
        <w:softHyphen/>
        <w:t>հետև ա</w:t>
        <w:softHyphen/>
        <w:t>զատ ո</w:t>
        <w:softHyphen/>
        <w:t>տա</w:t>
        <w:softHyphen/>
        <w:t>նա</w:t>
        <w:softHyphen/>
        <w:t>վո</w:t>
        <w:softHyphen/>
        <w:t>րի մա</w:t>
        <w:softHyphen/>
        <w:t>սին կար</w:t>
        <w:softHyphen/>
        <w:t>դա</w:t>
        <w:softHyphen/>
        <w:t>ցել էին երևի միայն</w:t>
      </w:r>
      <w:r>
        <w:rPr>
          <w:rFonts w:cs="Times Armenian" w:ascii="Times Armenian" w:hAnsi="Times Armenian"/>
          <w:i/>
          <w:sz w:val="21"/>
          <w:szCs w:val="21"/>
          <w:lang w:val="af-ZA"/>
        </w:rPr>
        <w:t xml:space="preserve"> </w:t>
      </w:r>
      <w:r>
        <w:rPr>
          <w:rFonts w:cs="Times Armenian" w:ascii="Times Armenian" w:hAnsi="Times Armenian"/>
          <w:b/>
          <w:sz w:val="21"/>
          <w:szCs w:val="21"/>
          <w:lang w:val="af-ZA"/>
        </w:rPr>
        <w:t>Է. Ջրբաշ</w:t>
        <w:softHyphen/>
        <w:t>յա</w:t>
        <w:softHyphen/>
        <w:t xml:space="preserve">նի </w:t>
      </w:r>
      <w:r>
        <w:rPr>
          <w:rFonts w:cs="Times Armenian" w:ascii="Times Armenian" w:hAnsi="Times Armenian"/>
          <w:sz w:val="21"/>
          <w:szCs w:val="21"/>
          <w:lang w:val="af-ZA"/>
        </w:rPr>
        <w:t>ու</w:t>
      </w:r>
      <w:r>
        <w:rPr>
          <w:rFonts w:cs="Times Armenian" w:ascii="Times Armenian" w:hAnsi="Times Armenian"/>
          <w:b/>
          <w:sz w:val="21"/>
          <w:szCs w:val="21"/>
          <w:lang w:val="af-ZA"/>
        </w:rPr>
        <w:t xml:space="preserve"> Հ. Մախ</w:t>
        <w:softHyphen/>
        <w:t>չան</w:t>
        <w:softHyphen/>
        <w:t>յա</w:t>
        <w:softHyphen/>
        <w:t>նի</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Գրա</w:t>
        <w:softHyphen/>
        <w:t>կա</w:t>
        <w:softHyphen/>
        <w:t>նա</w:t>
        <w:softHyphen/>
        <w:t>գի</w:t>
        <w:softHyphen/>
        <w:t>տա</w:t>
        <w:softHyphen/>
        <w:t>կան բա</w:t>
        <w:softHyphen/>
        <w:t>ռա</w:t>
        <w:softHyphen/>
        <w:t>րա</w:t>
        <w:softHyphen/>
        <w:t>նի</w:t>
      </w:r>
      <w:r>
        <w:rPr>
          <w:rFonts w:cs="Times Armenian" w:ascii="Times Armenian" w:hAnsi="Times Armenian"/>
          <w:i/>
          <w:sz w:val="21"/>
          <w:szCs w:val="21"/>
          <w:lang w:val="af-ZA"/>
        </w:rPr>
        <w:t xml:space="preserve"> </w:t>
      </w:r>
      <w:r>
        <w:rPr>
          <w:rFonts w:cs="Times Armenian" w:ascii="Times Armenian" w:hAnsi="Times Armenian"/>
          <w:sz w:val="21"/>
          <w:szCs w:val="21"/>
          <w:lang w:val="af-ZA"/>
        </w:rPr>
        <w:t>մի</w:t>
        <w:softHyphen/>
        <w:t>ջի հոդ</w:t>
        <w:softHyphen/>
        <w:t>վա</w:t>
        <w:softHyphen/>
        <w:t>ծը, ին</w:t>
        <w:softHyphen/>
        <w:t>չի տե</w:t>
        <w:softHyphen/>
        <w:t>ղե</w:t>
        <w:softHyphen/>
        <w:t>կութ</w:t>
        <w:softHyphen/>
        <w:t>յուն</w:t>
        <w:softHyphen/>
        <w:t>նե</w:t>
        <w:softHyphen/>
        <w:t>րը կի</w:t>
        <w:softHyphen/>
        <w:t>սատ-պռատ ու կցկտուր են) ու չգի</w:t>
        <w:softHyphen/>
        <w:t>տեին նաև, որ արևմտյան «նո</w:t>
        <w:softHyphen/>
        <w:t>րա</w:t>
        <w:softHyphen/>
        <w:t>գույն» բա</w:t>
        <w:softHyphen/>
        <w:t>նաս</w:t>
        <w:softHyphen/>
        <w:t>տեղ</w:t>
        <w:softHyphen/>
        <w:t>ծութ</w:t>
        <w:softHyphen/>
        <w:t>յան կե</w:t>
        <w:softHyphen/>
        <w:t>տադ</w:t>
        <w:softHyphen/>
        <w:t>րութ</w:t>
        <w:softHyphen/>
        <w:t>յան բա</w:t>
        <w:softHyphen/>
        <w:t>ցակա</w:t>
        <w:softHyphen/>
        <w:t>յութ</w:t>
        <w:softHyphen/>
        <w:t>յու</w:t>
        <w:softHyphen/>
        <w:t>նը, որ այդ</w:t>
        <w:softHyphen/>
        <w:t>քան ապ</w:t>
        <w:softHyphen/>
        <w:t>շեց</w:t>
        <w:softHyphen/>
        <w:t>րել էր ի</w:t>
        <w:softHyphen/>
        <w:t>րենց, իս</w:t>
        <w:softHyphen/>
        <w:t xml:space="preserve">կի էլ նոր բան չի: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Հին Աշխարհ</w:t>
        <w:softHyphen/>
        <w:t>ում կե</w:t>
        <w:softHyphen/>
        <w:t>տադ</w:t>
        <w:softHyphen/>
        <w:t>րութ</w:t>
        <w:softHyphen/>
        <w:t>յուն չկար առ</w:t>
        <w:softHyphen/>
        <w:t>հա</w:t>
        <w:softHyphen/>
        <w:t>սա</w:t>
        <w:softHyphen/>
        <w:t xml:space="preserve">րակ, ու երբ </w:t>
      </w:r>
      <w:r>
        <w:rPr>
          <w:rFonts w:cs="Times Armenian" w:ascii="Times Armenian" w:hAnsi="Times Armenian"/>
          <w:b/>
          <w:sz w:val="21"/>
          <w:szCs w:val="21"/>
          <w:lang w:val="af-ZA"/>
        </w:rPr>
        <w:t>Իշ</w:t>
        <w:softHyphen/>
        <w:t>խան</w:t>
        <w:softHyphen/>
        <w:t>յա</w:t>
        <w:softHyphen/>
        <w:t xml:space="preserve">նը </w:t>
      </w:r>
      <w:r>
        <w:rPr>
          <w:rFonts w:cs="Times Armenian" w:ascii="Times Armenian" w:hAnsi="Times Armenian"/>
          <w:sz w:val="21"/>
          <w:szCs w:val="21"/>
          <w:lang w:val="af-ZA"/>
        </w:rPr>
        <w:t>պա</w:t>
        <w:softHyphen/>
        <w:t>թե</w:t>
        <w:softHyphen/>
        <w:t>տիկ հարց էր տա</w:t>
        <w:softHyphen/>
        <w:t>լիս, թե «այդ ինչ</w:t>
        <w:softHyphen/>
        <w:t>պե՞ս</w:t>
        <w:softHyphen/>
        <w:t xml:space="preserve"> է, որ</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Աստ</w:t>
        <w:softHyphen/>
        <w:t>վա</w:t>
        <w:softHyphen/>
        <w:t>ծաշն</w:t>
        <w:softHyphen/>
        <w:t>չի</w:t>
      </w:r>
      <w:r>
        <w:rPr>
          <w:rFonts w:cs="Times Armenian" w:ascii="Times Armenian" w:hAnsi="Times Armenian"/>
          <w:i/>
          <w:sz w:val="21"/>
          <w:szCs w:val="21"/>
          <w:lang w:val="af-ZA"/>
        </w:rPr>
        <w:t xml:space="preserve"> </w:t>
      </w:r>
      <w:r>
        <w:rPr>
          <w:rFonts w:cs="Times Armenian" w:ascii="Times Armenian" w:hAnsi="Times Armenian"/>
          <w:sz w:val="21"/>
          <w:szCs w:val="21"/>
          <w:lang w:val="af-ZA"/>
        </w:rPr>
        <w:t xml:space="preserve">5-րդ </w:t>
        <w:softHyphen/>
        <w:t>դա</w:t>
        <w:softHyphen/>
        <w:t>րի հա</w:t>
        <w:softHyphen/>
        <w:t>յե</w:t>
        <w:softHyphen/>
        <w:t>րեն թարգ</w:t>
        <w:softHyphen/>
        <w:t>մա</w:t>
        <w:softHyphen/>
        <w:t>նութ</w:t>
        <w:softHyphen/>
        <w:t>յունն այդ</w:t>
        <w:softHyphen/>
        <w:t>քան կա</w:t>
        <w:softHyphen/>
        <w:t>տար</w:t>
        <w:softHyphen/>
        <w:t>յալ է» նկա</w:t>
        <w:softHyphen/>
        <w:t>տի ու</w:t>
        <w:softHyphen/>
        <w:t>ներ հենց ուղ</w:t>
        <w:softHyphen/>
        <w:t>ղագ</w:t>
        <w:softHyphen/>
        <w:t>րութ</w:t>
        <w:softHyphen/>
        <w:t>յունն ու կե</w:t>
        <w:softHyphen/>
        <w:t>տադ</w:t>
        <w:softHyphen/>
        <w:t>րութ</w:t>
        <w:softHyphen/>
        <w:t>յու</w:t>
        <w:softHyphen/>
        <w:t>նը, որովհետև չգիտեր, որ 5-րդ դարում գրած Աստ</w:t>
        <w:softHyphen/>
        <w:t xml:space="preserve">վածաշունչներից ո՛չ մեկը մեզ չի հասել: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Այսինքն, չգիտեր, որ Աստ</w:t>
        <w:softHyphen/>
        <w:t>վա</w:t>
        <w:softHyphen/>
        <w:t>ծաշնչի մեզ հասած առաջին օրինակը 9-րդ դարից է, մեր այս «պովետ</w:t>
        <w:softHyphen/>
        <w:t>նե</w:t>
        <w:softHyphen/>
        <w:t>րի» պես գա</w:t>
        <w:softHyphen/>
        <w:t>ղա</w:t>
        <w:softHyphen/>
        <w:t>փար ան</w:t>
        <w:softHyphen/>
        <w:t>գամ չու</w:t>
        <w:softHyphen/>
        <w:t xml:space="preserve">ներ, որ </w:t>
      </w:r>
      <w:r>
        <w:rPr>
          <w:rFonts w:cs="Times Armenian" w:ascii="Times Armenian" w:hAnsi="Times Armenian"/>
          <w:b/>
          <w:i/>
          <w:sz w:val="21"/>
          <w:szCs w:val="21"/>
          <w:lang w:val="af-ZA"/>
        </w:rPr>
        <w:t>հա</w:t>
        <w:softHyphen/>
        <w:t>յե</w:t>
        <w:softHyphen/>
        <w:t xml:space="preserve">րը մինչև 11-12-րդ </w:t>
        <w:softHyphen/>
        <w:t>դա</w:t>
        <w:softHyphen/>
        <w:t>րե</w:t>
        <w:softHyphen/>
        <w:t>րը կե</w:t>
        <w:softHyphen/>
        <w:t>տադ</w:t>
        <w:softHyphen/>
        <w:t>րա</w:t>
        <w:softHyphen/>
        <w:t>կան ոչ մի նշան չէին գոր</w:t>
        <w:softHyphen/>
        <w:t>ծա</w:t>
        <w:softHyphen/>
        <w:t>ծում, բա</w:t>
        <w:softHyphen/>
        <w:t>ցի մեջ</w:t>
        <w:softHyphen/>
        <w:t>բեր</w:t>
        <w:softHyphen/>
        <w:t>ման նշանն ու կե</w:t>
        <w:softHyphen/>
        <w:t>տը, որ դնում էին վեր</w:t>
        <w:softHyphen/>
        <w:t>ջա</w:t>
        <w:softHyphen/>
        <w:t>կե</w:t>
        <w:softHyphen/>
        <w:t>տի փո</w:t>
        <w:softHyphen/>
        <w:t>խա</w:t>
        <w:softHyphen/>
        <w:t>րեն («կե</w:t>
        <w:softHyphen/>
        <w:t>տադ</w:t>
        <w:softHyphen/>
        <w:t>րութ</w:t>
        <w:softHyphen/>
        <w:t>յուն» տեր</w:t>
        <w:softHyphen/>
        <w:t>մի</w:t>
        <w:softHyphen/>
        <w:t>նը հենց սրա</w:t>
        <w:softHyphen/>
        <w:t>նից է):</w:t>
      </w:r>
      <w:r>
        <w:rPr>
          <w:rFonts w:cs="Times Armenian" w:ascii="Times Armenian" w:hAnsi="Times Armenian"/>
          <w:sz w:val="21"/>
          <w:szCs w:val="21"/>
          <w:lang w:val="af-ZA"/>
        </w:rPr>
        <w:t xml:space="preserve">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Ու չգի</w:t>
        <w:softHyphen/>
        <w:t>տեր, որ հա</w:t>
        <w:softHyphen/>
        <w:t>յե</w:t>
        <w:softHyphen/>
        <w:t xml:space="preserve">րը մինչև 11-12-րդ </w:t>
        <w:softHyphen/>
        <w:t>դա</w:t>
        <w:softHyphen/>
        <w:t>րե</w:t>
        <w:softHyphen/>
        <w:t>րը բա</w:t>
        <w:softHyphen/>
        <w:t>ռերն ի</w:t>
        <w:softHyphen/>
        <w:t>րար կպած էին գրում ու փոք</w:t>
        <w:softHyphen/>
        <w:t>րա</w:t>
        <w:softHyphen/>
        <w:t>տառ չու</w:t>
        <w:softHyphen/>
        <w:t>նեին, չգի</w:t>
        <w:softHyphen/>
        <w:t>տեր, որ միաս</w:t>
        <w:softHyphen/>
        <w:t>նա</w:t>
        <w:softHyphen/>
        <w:t>կան ուղ</w:t>
        <w:softHyphen/>
        <w:t>ղագ</w:t>
        <w:softHyphen/>
        <w:t>րութ</w:t>
        <w:softHyphen/>
        <w:t xml:space="preserve">յուն չկար ևն, ևն: </w:t>
      </w:r>
    </w:p>
    <w:p>
      <w:pPr>
        <w:pStyle w:val="Normal"/>
        <w:ind w:firstLine="360"/>
        <w:jc w:val="both"/>
        <w:rPr>
          <w:rFonts w:ascii="Times Armenian" w:hAnsi="Times Armenian" w:cs="Times Armenian"/>
          <w:i/>
          <w:i/>
          <w:sz w:val="21"/>
          <w:szCs w:val="21"/>
          <w:lang w:val="af-ZA"/>
        </w:rPr>
      </w:pPr>
      <w:r>
        <w:rPr>
          <w:rFonts w:cs="Times Armenian" w:ascii="Times Armenian" w:hAnsi="Times Armenian"/>
          <w:sz w:val="21"/>
          <w:szCs w:val="21"/>
          <w:lang w:val="af-ZA"/>
        </w:rPr>
        <w:t>Ու 60-ա</w:t>
        <w:softHyphen/>
        <w:t>կան</w:t>
        <w:softHyphen/>
        <w:t>նե</w:t>
        <w:softHyphen/>
        <w:t>րի մեր ինք</w:t>
        <w:softHyphen/>
        <w:t>նահռ</w:t>
        <w:softHyphen/>
        <w:t>չակ «պոետ</w:t>
        <w:softHyphen/>
        <w:t>նե</w:t>
        <w:softHyphen/>
        <w:t>րը» չգի</w:t>
        <w:softHyphen/>
        <w:t>տեին, որ</w:t>
      </w:r>
      <w:r>
        <w:rPr>
          <w:rFonts w:cs="Times Armenian" w:ascii="Times Armenian" w:hAnsi="Times Armenian"/>
          <w:i/>
          <w:sz w:val="21"/>
          <w:szCs w:val="21"/>
          <w:lang w:val="af-ZA"/>
        </w:rPr>
        <w:t xml:space="preserve"> </w:t>
      </w:r>
      <w:r>
        <w:rPr>
          <w:rFonts w:cs="Times Armenian" w:ascii="Times Armenian" w:hAnsi="Times Armenian"/>
          <w:b/>
          <w:sz w:val="21"/>
          <w:szCs w:val="21"/>
          <w:lang w:val="af-ZA"/>
        </w:rPr>
        <w:t>Շեքս</w:t>
        <w:softHyphen/>
        <w:t>պիրն</w:t>
      </w:r>
      <w:r>
        <w:rPr>
          <w:rFonts w:cs="Times Armenian" w:ascii="Times Armenian" w:hAnsi="Times Armenian"/>
          <w:i/>
          <w:sz w:val="21"/>
          <w:szCs w:val="21"/>
          <w:lang w:val="af-ZA"/>
        </w:rPr>
        <w:t xml:space="preserve"> </w:t>
      </w:r>
      <w:r>
        <w:rPr>
          <w:rFonts w:cs="Times Armenian" w:ascii="Times Armenian" w:hAnsi="Times Armenian"/>
          <w:sz w:val="21"/>
          <w:szCs w:val="21"/>
          <w:lang w:val="af-ZA"/>
        </w:rPr>
        <w:t>իր բո</w:t>
        <w:softHyphen/>
        <w:t>լոր խոշոր գործերն էլ մեծ  մասամբ ա</w:t>
        <w:softHyphen/>
        <w:t>զատ ո</w:t>
        <w:softHyphen/>
        <w:t>տա</w:t>
        <w:softHyphen/>
        <w:t>նա</w:t>
        <w:softHyphen/>
        <w:t>վո</w:t>
        <w:softHyphen/>
        <w:t xml:space="preserve">րով է գրել, ու գրել է </w:t>
      </w:r>
      <w:r>
        <w:rPr>
          <w:rFonts w:cs="Times Armenian" w:ascii="Times Armenian" w:hAnsi="Times Armenian"/>
          <w:b/>
          <w:i/>
          <w:sz w:val="21"/>
          <w:szCs w:val="21"/>
          <w:lang w:val="af-ZA"/>
        </w:rPr>
        <w:t>«Լոն</w:t>
        <w:softHyphen/>
        <w:t>դո</w:t>
        <w:softHyphen/>
        <w:t>նի փո</w:t>
        <w:softHyphen/>
        <w:t>ղոց</w:t>
        <w:softHyphen/>
        <w:t>նե</w:t>
        <w:softHyphen/>
        <w:t>րի գռե</w:t>
        <w:softHyphen/>
        <w:t>հիկ ժար</w:t>
        <w:softHyphen/>
        <w:t>գո</w:t>
        <w:softHyphen/>
        <w:t>նով» (ինչ</w:t>
        <w:softHyphen/>
        <w:t>պես որ, հենց ի</w:t>
        <w:softHyphen/>
        <w:t>րենք, հենց ան</w:t>
        <w:softHyphen/>
        <w:softHyphen/>
        <w:t>գլիա</w:t>
        <w:softHyphen/>
        <w:softHyphen/>
        <w:softHyphen/>
        <w:t>ցի</w:t>
        <w:softHyphen/>
        <w:t>ներն էին ժա</w:t>
        <w:softHyphen/>
        <w:t>մա</w:t>
        <w:softHyphen/>
        <w:t>նա</w:t>
        <w:softHyphen/>
        <w:t>կին մե</w:t>
        <w:softHyphen/>
        <w:t>ղադ</w:t>
        <w:softHyphen/>
        <w:t>րում Շեքս</w:t>
        <w:softHyphen/>
        <w:t>պի</w:t>
        <w:softHyphen/>
        <w:t xml:space="preserve">րին):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Բայց մեր այս ջա</w:t>
        <w:softHyphen/>
        <w:t>հել «պոետ</w:t>
        <w:softHyphen/>
        <w:t>նե</w:t>
        <w:softHyphen/>
        <w:t>րին» թվում էր թե ա</w:t>
        <w:softHyphen/>
        <w:t>զատ ո</w:t>
        <w:softHyphen/>
        <w:t>տա</w:t>
        <w:softHyphen/>
        <w:t>նա</w:t>
        <w:softHyphen/>
        <w:t>վո</w:t>
        <w:softHyphen/>
        <w:t>րի նա</w:t>
        <w:softHyphen/>
        <w:t>հա</w:t>
        <w:softHyphen/>
        <w:t>պետ</w:t>
        <w:softHyphen/>
        <w:t>նե</w:t>
        <w:softHyphen/>
        <w:t xml:space="preserve">րը միայն </w:t>
      </w:r>
      <w:r>
        <w:rPr>
          <w:rFonts w:cs="Times Armenian" w:ascii="Times Armenian" w:hAnsi="Times Armenian"/>
          <w:b/>
          <w:sz w:val="21"/>
          <w:szCs w:val="21"/>
          <w:lang w:val="af-ZA"/>
        </w:rPr>
        <w:t>Ժակ Պրե</w:t>
        <w:softHyphen/>
        <w:t>վերն</w:t>
      </w:r>
      <w:r>
        <w:rPr>
          <w:rFonts w:cs="Times Armenian" w:ascii="Times Armenian" w:hAnsi="Times Armenian"/>
          <w:sz w:val="21"/>
          <w:szCs w:val="21"/>
          <w:lang w:val="af-ZA"/>
        </w:rPr>
        <w:t xml:space="preserve"> ու </w:t>
      </w:r>
      <w:r>
        <w:rPr>
          <w:rFonts w:cs="Times Armenian" w:ascii="Times Armenian" w:hAnsi="Times Armenian"/>
          <w:b/>
          <w:sz w:val="21"/>
          <w:szCs w:val="21"/>
          <w:lang w:val="af-ZA"/>
        </w:rPr>
        <w:t>Գի</w:t>
        <w:softHyphen/>
        <w:t>յոմ Ա</w:t>
        <w:softHyphen/>
        <w:t>պո</w:t>
        <w:softHyphen/>
        <w:t>լի</w:t>
        <w:softHyphen/>
        <w:t>ներն</w:t>
      </w:r>
      <w:r>
        <w:rPr>
          <w:rFonts w:cs="Times Armenian" w:ascii="Times Armenian" w:hAnsi="Times Armenian"/>
          <w:sz w:val="21"/>
          <w:szCs w:val="21"/>
          <w:lang w:val="af-ZA"/>
        </w:rPr>
        <w:t xml:space="preserve"> են (ա</w:t>
        <w:softHyphen/>
        <w:t>վե</w:t>
        <w:softHyphen/>
        <w:t>լի ճիշտ՝ սրանց գոր</w:t>
        <w:softHyphen/>
        <w:t>ծե</w:t>
        <w:softHyphen/>
        <w:t>րի այ</w:t>
        <w:softHyphen/>
        <w:t>լան</w:t>
        <w:softHyphen/>
        <w:t>դակ թարգ</w:t>
        <w:softHyphen/>
        <w:t>մա</w:t>
        <w:softHyphen/>
        <w:t>նութ</w:t>
        <w:softHyphen/>
        <w:t>յուն</w:t>
        <w:softHyphen/>
        <w:t>նե</w:t>
        <w:softHyphen/>
        <w:t xml:space="preserve">րը):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Ու մեր պոետ</w:t>
        <w:softHyphen/>
        <w:t>նե</w:t>
        <w:softHyphen/>
        <w:t>րի երևա</w:t>
        <w:softHyphen/>
        <w:t>կա</w:t>
        <w:softHyphen/>
        <w:t>յութ</w:t>
        <w:softHyphen/>
        <w:t>յան մեջ ար</w:t>
        <w:softHyphen/>
        <w:t>դեն անջն</w:t>
        <w:softHyphen/>
        <w:t>ջե</w:t>
        <w:softHyphen/>
        <w:t>լի մեխ</w:t>
        <w:softHyphen/>
        <w:t>վել էր, որ ա</w:t>
        <w:softHyphen/>
        <w:t>զատ ո</w:t>
        <w:softHyphen/>
        <w:t>տա</w:t>
        <w:softHyphen/>
        <w:t>նա</w:t>
        <w:softHyphen/>
        <w:t>վորն ան</w:t>
        <w:softHyphen/>
        <w:t>հանգ է ու ան</w:t>
        <w:softHyphen/>
        <w:t>ռիթմ, կամ էլ դասականից տար</w:t>
        <w:softHyphen/>
        <w:t>բեր</w:t>
        <w:softHyphen/>
        <w:t>վում է միայն տո</w:t>
        <w:softHyphen/>
        <w:t>ղե</w:t>
        <w:softHyphen/>
        <w:t>րի իր</w:t>
      </w:r>
      <w:r>
        <w:rPr>
          <w:rFonts w:cs="Times Armenian" w:ascii="Times Armenian" w:hAnsi="Times Armenian"/>
          <w:i/>
          <w:sz w:val="21"/>
          <w:szCs w:val="21"/>
          <w:lang w:val="af-ZA"/>
        </w:rPr>
        <w:t xml:space="preserve"> </w:t>
      </w:r>
      <w:r>
        <w:rPr>
          <w:rFonts w:cs="Times Armenian" w:ascii="Times Armenian" w:hAnsi="Times Armenian"/>
          <w:sz w:val="21"/>
          <w:szCs w:val="21"/>
          <w:lang w:val="af-ZA"/>
        </w:rPr>
        <w:t>«վեր</w:t>
        <w:softHyphen/>
        <w:t>լիբրա</w:t>
        <w:softHyphen/>
        <w:t>յին» դա</w:t>
        <w:softHyphen/>
        <w:t>սա</w:t>
        <w:softHyphen/>
        <w:t>վո</w:t>
        <w:softHyphen/>
        <w:t>րութ</w:t>
        <w:softHyphen/>
        <w:t>յամբ ու «ար</w:t>
        <w:softHyphen/>
        <w:t>տա</w:t>
        <w:softHyphen/>
        <w:t>ռոց» ի</w:t>
        <w:softHyphen/>
        <w:t>մաս</w:t>
        <w:softHyphen/>
        <w:t>տով (այ</w:t>
        <w:softHyphen/>
        <w:t>սինքն՝ ան</w:t>
        <w:softHyphen/>
        <w:t>հեթե</w:t>
        <w:softHyphen/>
        <w:t>թութ</w:t>
        <w:softHyphen/>
        <w:t>յամբ), իսկ այս «ար</w:t>
        <w:softHyphen/>
        <w:t>տա</w:t>
        <w:softHyphen/>
        <w:t>ռոց» ի</w:t>
        <w:softHyphen/>
        <w:t>մաս</w:t>
        <w:softHyphen/>
        <w:t>տին էլ հաս</w:t>
        <w:softHyphen/>
        <w:t>նում են ի</w:t>
        <w:softHyphen/>
        <w:t>րենց «բա</w:t>
        <w:softHyphen/>
        <w:t>նաս</w:t>
        <w:softHyphen/>
        <w:t>տեղ</w:t>
        <w:softHyphen/>
        <w:t>ծա</w:t>
        <w:softHyphen/>
        <w:t>կան ար</w:t>
        <w:softHyphen/>
        <w:t>տա</w:t>
        <w:softHyphen/>
        <w:t>ռոց զգա</w:t>
        <w:softHyphen/>
        <w:t>յութ</w:t>
        <w:softHyphen/>
        <w:t>յուն</w:t>
        <w:softHyphen/>
        <w:t>նե</w:t>
        <w:softHyphen/>
        <w:t>րը» թղթին ու սերընդ</w:t>
        <w:softHyphen/>
        <w:t>նե</w:t>
        <w:softHyphen/>
        <w:t>րին հանձ</w:t>
        <w:softHyphen/>
        <w:t>նե</w:t>
        <w:softHyphen/>
        <w:t xml:space="preserve">լով: </w:t>
      </w:r>
    </w:p>
    <w:p>
      <w:pPr>
        <w:pStyle w:val="Normal"/>
        <w:ind w:firstLine="360"/>
        <w:jc w:val="both"/>
        <w:rPr>
          <w:rFonts w:ascii="Times Armenian" w:hAnsi="Times Armenian" w:cs="Times Armenian"/>
          <w:i/>
          <w:i/>
          <w:sz w:val="21"/>
          <w:szCs w:val="21"/>
          <w:lang w:val="af-ZA"/>
        </w:rPr>
      </w:pPr>
      <w:r>
        <w:rPr>
          <w:rFonts w:cs="Times Armenian" w:ascii="Times Armenian" w:hAnsi="Times Armenian"/>
          <w:sz w:val="21"/>
          <w:szCs w:val="21"/>
          <w:lang w:val="af-ZA"/>
        </w:rPr>
        <w:t>Ու սրանք այդ</w:t>
        <w:softHyphen/>
        <w:t>պես էլ չի</w:t>
        <w:softHyphen/>
        <w:t>մա</w:t>
        <w:softHyphen/>
        <w:t>ցան, թե 20-րդ դա</w:t>
        <w:softHyphen/>
        <w:t>րում ինչ</w:t>
        <w:softHyphen/>
        <w:t>քան շքեղ ու հան</w:t>
        <w:softHyphen/>
        <w:t>գա</w:t>
        <w:softHyphen/>
        <w:t>վոր</w:t>
        <w:softHyphen/>
        <w:t>ված ա</w:t>
        <w:softHyphen/>
        <w:t>զատ ո</w:t>
        <w:softHyphen/>
        <w:t>տա</w:t>
        <w:softHyphen/>
        <w:t>նա</w:t>
        <w:softHyphen/>
        <w:t>վոր է ստեղծ</w:t>
        <w:softHyphen/>
        <w:t>վել,</w:t>
      </w:r>
      <w:r>
        <w:rPr>
          <w:rFonts w:cs="Times Armenian" w:ascii="Times Armenian" w:hAnsi="Times Armenian"/>
          <w:i/>
          <w:sz w:val="21"/>
          <w:szCs w:val="21"/>
          <w:lang w:val="af-ZA"/>
        </w:rPr>
        <w:t xml:space="preserve"> </w:t>
      </w:r>
      <w:r>
        <w:rPr>
          <w:rFonts w:cs="Times Armenian" w:ascii="Times Armenian" w:hAnsi="Times Armenian"/>
          <w:b/>
          <w:i/>
          <w:sz w:val="21"/>
          <w:szCs w:val="21"/>
          <w:lang w:val="af-ZA"/>
        </w:rPr>
        <w:t>ու չեն էլ ի</w:t>
        <w:softHyphen/>
        <w:t>մա</w:t>
        <w:softHyphen/>
        <w:t>նում, երբ նույ</w:t>
        <w:softHyphen/>
        <w:t>նիսկ այդ  ո</w:t>
        <w:softHyphen/>
        <w:t>տա</w:t>
        <w:softHyphen/>
        <w:t>նա</w:t>
        <w:softHyphen/>
        <w:t>վոր</w:t>
        <w:softHyphen/>
        <w:t>ներն ի</w:t>
        <w:softHyphen/>
        <w:t>րենց աչ</w:t>
        <w:softHyphen/>
        <w:t>քե</w:t>
        <w:softHyphen/>
        <w:t>րով են տես</w:t>
        <w:softHyphen/>
        <w:t>նում (տես «Արտեմիզմի» վերլուծու</w:t>
        <w:softHyphen/>
        <w:t>թյունը):</w:t>
      </w:r>
    </w:p>
    <w:p>
      <w:pPr>
        <w:pStyle w:val="Normal"/>
        <w:keepNext w:val="true"/>
        <w:ind w:start="708" w:firstLine="708"/>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Heading2"/>
        <w:numPr>
          <w:ilvl w:val="0"/>
          <w:numId w:val="0"/>
        </w:numPr>
        <w:ind w:start="0" w:hanging="0"/>
        <w:rPr/>
      </w:pPr>
      <w:bookmarkStart w:id="11" w:name="__RefHeading___Toc409540309"/>
      <w:bookmarkEnd w:id="11"/>
      <w:r>
        <w:rPr>
          <w:rFonts w:cs="Times Armenian" w:ascii="Times Armenian" w:hAnsi="Times Armenian"/>
          <w:lang w:val="af-ZA"/>
        </w:rPr>
        <w:t>6.4  ԹԱ</w:t>
        <w:softHyphen/>
        <w:t>ԳԱ</w:t>
        <w:softHyphen/>
        <w:t>ՎՈ</w:t>
        <w:softHyphen/>
        <w:t>ՐԻ ՆՈՐ ՀԱ</w:t>
        <w:softHyphen/>
        <w:t>ԳՈՒՍ</w:t>
        <w:softHyphen/>
        <w:t>ՏԻ ՍԻՆԴՐՈՄԸ</w:t>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ind w:firstLine="360"/>
        <w:jc w:val="both"/>
        <w:rPr/>
      </w:pPr>
      <w:r>
        <w:rPr>
          <w:rFonts w:cs="Times Armenian" w:ascii="Times Armenian" w:hAnsi="Times Armenian"/>
          <w:sz w:val="21"/>
          <w:szCs w:val="21"/>
          <w:lang w:val="af-ZA"/>
        </w:rPr>
        <w:t>Այ, հենց սա՛ էր 60-ա</w:t>
        <w:softHyphen/>
        <w:t>կան</w:t>
        <w:softHyphen/>
        <w:t>նե</w:t>
        <w:softHyphen/>
        <w:t>րի գրա</w:t>
        <w:softHyphen/>
        <w:t>կան ի</w:t>
        <w:softHyphen/>
        <w:t>րա</w:t>
        <w:softHyphen/>
        <w:t>վի</w:t>
        <w:softHyphen/>
        <w:t>ճա</w:t>
        <w:softHyphen/>
        <w:t>կը, երբ մեր «պովետ</w:t>
        <w:softHyphen/>
        <w:t>նե</w:t>
        <w:softHyphen/>
        <w:t>րը» «մեջ</w:t>
        <w:softHyphen/>
        <w:t>լիս մտան»: Ու գոր</w:t>
        <w:softHyphen/>
        <w:t>ծի ան</w:t>
        <w:softHyphen/>
        <w:t>ցավ Հանս Քրիս</w:t>
        <w:softHyphen/>
        <w:t>տիան Ան</w:t>
        <w:softHyphen/>
        <w:t>դեր</w:t>
        <w:softHyphen/>
        <w:t>սե</w:t>
        <w:softHyphen/>
        <w:t>նի «Թա</w:t>
        <w:softHyphen/>
        <w:t>գավո</w:t>
        <w:softHyphen/>
        <w:t>րի նոր հա</w:t>
        <w:softHyphen/>
        <w:t>գուս</w:t>
        <w:softHyphen/>
        <w:t>տը» հե</w:t>
        <w:softHyphen/>
        <w:t>քիա</w:t>
        <w:softHyphen/>
        <w:t xml:space="preserve">թի սինդրոմը: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Այս հե</w:t>
        <w:softHyphen/>
        <w:t>քիա</w:t>
        <w:softHyphen/>
        <w:t>թի մեջ եր</w:t>
        <w:softHyphen/>
        <w:t>կու խար</w:t>
        <w:softHyphen/>
        <w:t>դախ մարդ է գա</w:t>
        <w:softHyphen/>
        <w:t>լիս թա</w:t>
        <w:softHyphen/>
        <w:t>գա</w:t>
        <w:softHyphen/>
        <w:t>վո</w:t>
        <w:softHyphen/>
        <w:t>րի մոտ ու ա</w:t>
        <w:softHyphen/>
        <w:t>սում, թե ի</w:t>
        <w:softHyphen/>
        <w:t xml:space="preserve">րենք ա՛յն </w:t>
        <w:softHyphen/>
        <w:t>տե</w:t>
        <w:softHyphen/>
        <w:t>սակ մի հրաշք շոր են գոր</w:t>
        <w:softHyphen/>
        <w:t>ծում, որ այդ շո</w:t>
        <w:softHyphen/>
        <w:t>րը հի</w:t>
        <w:softHyphen/>
        <w:t>մար մարդ</w:t>
        <w:softHyphen/>
        <w:softHyphen/>
        <w:t>կանց հա</w:t>
        <w:softHyphen/>
        <w:t>մար ան</w:t>
        <w:softHyphen/>
        <w:t>տե</w:t>
        <w:softHyphen/>
        <w:t>սա</w:t>
        <w:softHyphen/>
        <w:t>նե</w:t>
        <w:softHyphen/>
        <w:t>լի է, բայց խե</w:t>
        <w:softHyphen/>
        <w:t>լոք մար</w:t>
        <w:softHyphen/>
        <w:t>դիկ տես</w:t>
        <w:softHyphen/>
        <w:t>նում են: Թա</w:t>
        <w:softHyphen/>
        <w:t>գա</w:t>
        <w:softHyphen/>
        <w:t>վո</w:t>
        <w:softHyphen/>
        <w:t>րը սրանց շատ փող ու ոս</w:t>
        <w:softHyphen/>
        <w:t>կի է տա</w:t>
        <w:softHyphen/>
        <w:t>լիս, որ այդ շո</w:t>
        <w:softHyphen/>
        <w:t>րը գոր</w:t>
        <w:softHyphen/>
        <w:t xml:space="preserve">ծեն: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Ու հե</w:t>
        <w:softHyphen/>
        <w:t>տո բո</w:t>
        <w:softHyphen/>
        <w:t>լո</w:t>
        <w:softHyphen/>
        <w:t>րը, թե՛ մի</w:t>
        <w:softHyphen/>
        <w:t>նիստր</w:t>
        <w:softHyphen/>
        <w:t>նե</w:t>
        <w:softHyphen/>
        <w:t>րը, թե՛ թա</w:t>
        <w:softHyphen/>
        <w:t>գա</w:t>
        <w:softHyphen/>
        <w:t>վորն ու թե՛ ողջ ժո</w:t>
        <w:softHyphen/>
        <w:t>ղո</w:t>
        <w:softHyphen/>
        <w:t>վուր</w:t>
        <w:softHyphen/>
        <w:t>դը, վա</w:t>
        <w:softHyphen/>
        <w:t>խե</w:t>
        <w:softHyphen/>
        <w:t>նա</w:t>
        <w:softHyphen/>
        <w:t>լով, որ ի</w:t>
        <w:softHyphen/>
        <w:t>րենց հի</w:t>
        <w:softHyphen/>
        <w:t>մա</w:t>
        <w:softHyphen/>
        <w:t>րութ</w:t>
        <w:softHyphen/>
        <w:t>յու</w:t>
        <w:softHyphen/>
        <w:t>նը հայտ</w:t>
        <w:softHyphen/>
        <w:t>նի կդառ</w:t>
        <w:softHyphen/>
        <w:t>նա ողջ աշխարհին, այդ շո</w:t>
        <w:softHyphen/>
        <w:t>րը «տես</w:t>
        <w:softHyphen/>
        <w:t>նում են» թա</w:t>
        <w:softHyphen/>
        <w:t>գա</w:t>
        <w:softHyphen/>
        <w:t>վո</w:t>
        <w:softHyphen/>
        <w:t>րի հա</w:t>
        <w:softHyphen/>
        <w:t>գին, այ</w:t>
        <w:softHyphen/>
        <w:t>նինչ՝ թա</w:t>
        <w:softHyphen/>
        <w:t>գա</w:t>
        <w:softHyphen/>
        <w:t>վո</w:t>
        <w:softHyphen/>
        <w:t>րը լրիվ տկլոր է «ճե</w:t>
        <w:softHyphen/>
        <w:t>մե</w:t>
        <w:softHyphen/>
        <w:t>լիս լի</w:t>
        <w:softHyphen/>
        <w:t>նում» ողջ երկ</w:t>
        <w:softHyphen/>
        <w:t>րի ա</w:t>
        <w:softHyphen/>
        <w:t>ռաջ: (Բա՜. ո</w:t>
        <w:softHyphen/>
        <w:t>ղոր</w:t>
        <w:softHyphen/>
        <w:t>մի քեզ, Հանս Ան</w:t>
        <w:softHyphen/>
        <w:t>դեր</w:t>
        <w:softHyphen/>
        <w:t>սեն, որ հլը այն օ</w:t>
        <w:softHyphen/>
        <w:t>րե</w:t>
        <w:softHyphen/>
        <w:t>րին էլ գի</w:t>
        <w:softHyphen/>
        <w:t>տեիր, որ ժո</w:t>
        <w:softHyphen/>
        <w:t>ղո</w:t>
        <w:softHyphen/>
        <w:t>վուրդը իսկի էլ ի</w:t>
        <w:softHyphen/>
        <w:t>մաս</w:t>
        <w:softHyphen/>
        <w:t>տուն չի):</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Ու մեր «ին</w:t>
        <w:softHyphen/>
        <w:t>տե</w:t>
        <w:softHyphen/>
        <w:t>լեկ</w:t>
        <w:softHyphen/>
        <w:t>տո</w:t>
        <w:softHyphen/>
        <w:t>ւալ</w:t>
        <w:softHyphen/>
        <w:t>նե</w:t>
        <w:softHyphen/>
        <w:t>րը», գոր</w:t>
        <w:softHyphen/>
        <w:t>ծե</w:t>
        <w:softHyphen/>
        <w:t>լով թա</w:t>
        <w:softHyphen/>
        <w:t>գա</w:t>
        <w:softHyphen/>
        <w:t>վո</w:t>
        <w:softHyphen/>
        <w:t>րի նոր հա</w:t>
        <w:softHyphen/>
        <w:t>գուս</w:t>
        <w:softHyphen/>
        <w:t>տի սին</w:t>
        <w:softHyphen/>
        <w:t>դրո</w:t>
        <w:softHyphen/>
        <w:t>մով, քիչ-քիչ հա</w:t>
        <w:softHyphen/>
        <w:t>մա</w:t>
        <w:softHyphen/>
        <w:t>կերպ</w:t>
        <w:softHyphen/>
        <w:t>վե</w:t>
        <w:softHyphen/>
        <w:t>ցին այս «նոփ-նոր ա</w:t>
        <w:softHyphen/>
        <w:t>զատ բա</w:t>
        <w:softHyphen/>
        <w:t>նաս</w:t>
        <w:softHyphen/>
        <w:t>տեղ</w:t>
        <w:softHyphen/>
        <w:t>ծութ</w:t>
        <w:softHyphen/>
        <w:t xml:space="preserve">յան» հետ: </w:t>
      </w:r>
      <w:r>
        <w:rPr>
          <w:rFonts w:cs="Times Armenian" w:ascii="Times Armenian" w:hAnsi="Times Armenian"/>
          <w:b/>
          <w:i/>
          <w:sz w:val="21"/>
          <w:szCs w:val="21"/>
          <w:lang w:val="af-ZA"/>
        </w:rPr>
        <w:t>Մեր գրա</w:t>
        <w:softHyphen/>
        <w:t>կա</w:t>
        <w:softHyphen/>
        <w:t>նա</w:t>
        <w:softHyphen/>
        <w:t>գետ</w:t>
        <w:softHyphen/>
        <w:t>նե</w:t>
        <w:softHyphen/>
        <w:t>րն էլ, սկզբում զգույշ ու վախ</w:t>
        <w:softHyphen/>
        <w:t>վո</w:t>
        <w:softHyphen/>
        <w:t>րած, ան</w:t>
        <w:softHyphen/>
        <w:t>ցան մեր այս նոր «հան</w:t>
        <w:softHyphen/>
        <w:t>ճար</w:t>
        <w:softHyphen/>
        <w:t>նե</w:t>
        <w:softHyphen/>
        <w:t>րին» գո</w:t>
        <w:softHyphen/>
        <w:t>վե</w:t>
        <w:softHyphen/>
        <w:t>լուն, որ հե</w:t>
        <w:softHyphen/>
        <w:t>տամ</w:t>
        <w:softHyphen/>
        <w:t>նաց չհա</w:t>
        <w:softHyphen/>
        <w:t>մար</w:t>
        <w:softHyphen/>
        <w:t xml:space="preserve">վեն, </w:t>
      </w:r>
      <w:r>
        <w:rPr>
          <w:rFonts w:cs="Times Armenian" w:ascii="Times Armenian" w:hAnsi="Times Armenian"/>
          <w:sz w:val="21"/>
          <w:szCs w:val="21"/>
          <w:lang w:val="af-ZA"/>
        </w:rPr>
        <w:t>ու հե</w:t>
        <w:softHyphen/>
        <w:t>տո էլ այս նո</w:t>
        <w:softHyphen/>
        <w:t>րա</w:t>
        <w:softHyphen/>
        <w:t>հայտ «պովետ» ա</w:t>
        <w:softHyphen/>
        <w:t>ռաք</w:t>
        <w:softHyphen/>
        <w:t>յալ</w:t>
        <w:softHyphen/>
        <w:t>նե</w:t>
        <w:softHyphen/>
        <w:t>րը, գործե</w:t>
        <w:softHyphen/>
        <w:t>լով թա</w:t>
        <w:softHyphen/>
        <w:t>գա</w:t>
        <w:softHyphen/>
        <w:t>վո</w:t>
        <w:softHyphen/>
        <w:t>րի նոր հա</w:t>
        <w:softHyphen/>
        <w:t>գուս</w:t>
        <w:softHyphen/>
        <w:t>տի սինդրոմով, գրա</w:t>
        <w:softHyphen/>
        <w:t>վե</w:t>
        <w:softHyphen/>
        <w:t>ցին ողջ աս</w:t>
        <w:softHyphen/>
        <w:t>պա</w:t>
        <w:softHyphen/>
        <w:t>րե</w:t>
        <w:softHyphen/>
        <w:t xml:space="preserve">զը: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Այն օ</w:t>
        <w:softHyphen/>
        <w:t>րե</w:t>
        <w:softHyphen/>
        <w:t>րին (նույ</w:t>
        <w:softHyphen/>
        <w:t>նիսկ հիմա էլ) հա</w:t>
        <w:softHyphen/>
        <w:t>մար</w:t>
        <w:softHyphen/>
        <w:t>վում էր, թե ով չի հաս</w:t>
        <w:softHyphen/>
        <w:t>կա</w:t>
        <w:softHyphen/>
        <w:t>նում այս «մո</w:t>
        <w:softHyphen/>
        <w:t>դեռն» կամ «ա</w:t>
        <w:softHyphen/>
        <w:t>վան</w:t>
        <w:softHyphen/>
        <w:t>գար</w:t>
        <w:softHyphen/>
        <w:t>դա</w:t>
        <w:softHyphen/>
        <w:t>յին բա</w:t>
        <w:softHyphen/>
        <w:t>նաս</w:t>
        <w:softHyphen/>
        <w:t>տեղ</w:t>
        <w:softHyphen/>
        <w:t>ծութ</w:t>
        <w:softHyphen/>
        <w:t>յուն» կոչ</w:t>
        <w:softHyphen/>
        <w:t>վա</w:t>
        <w:softHyphen/>
        <w:t>ծի հայ</w:t>
        <w:softHyphen/>
        <w:t>կա</w:t>
        <w:softHyphen/>
        <w:t>կան տե</w:t>
        <w:softHyphen/>
        <w:t>սա</w:t>
        <w:softHyphen/>
        <w:t>կը, չի կար</w:t>
        <w:softHyphen/>
        <w:t>դա</w:t>
        <w:softHyphen/>
        <w:t>ցել՝ Սարտ</w:t>
        <w:softHyphen/>
        <w:t>րին, Քամ</w:t>
        <w:softHyphen/>
        <w:t>յո</w:t>
        <w:softHyphen/>
        <w:t>ւին, Կաֆ</w:t>
        <w:softHyphen/>
        <w:t>կա</w:t>
        <w:softHyphen/>
        <w:t>յին, Մար</w:t>
        <w:softHyphen/>
        <w:t>կե</w:t>
        <w:softHyphen/>
        <w:t>սին ու Նից</w:t>
        <w:softHyphen/>
        <w:t>շեին (ա</w:t>
        <w:softHyphen/>
        <w:t>վե</w:t>
        <w:softHyphen/>
        <w:t>լի ճիշտ՝ սրանց ա</w:t>
        <w:softHyphen/>
        <w:t>նուն</w:t>
        <w:softHyphen/>
        <w:t>նե</w:t>
        <w:softHyphen/>
        <w:t>րը կամ չի լսել, կամ խոս</w:t>
        <w:softHyphen/>
        <w:t>քի ծե</w:t>
        <w:softHyphen/>
        <w:t>րին տա</w:t>
        <w:softHyphen/>
        <w:t>կին չի գոր</w:t>
        <w:softHyphen/>
        <w:t>ծա</w:t>
        <w:softHyphen/>
        <w:t>ծում, ո</w:t>
        <w:softHyphen/>
        <w:t>րով</w:t>
        <w:softHyphen/>
        <w:t>հետև հենց ի</w:t>
        <w:softHyphen/>
        <w:t>րենք եր</w:t>
        <w:softHyphen/>
        <w:t>բեք էլ չկար</w:t>
        <w:softHyphen/>
        <w:t>դա</w:t>
        <w:softHyphen/>
        <w:t xml:space="preserve">ցին ո՛չ </w:t>
        <w:softHyphen/>
        <w:t>Կեր</w:t>
        <w:softHyphen/>
        <w:t>կե</w:t>
        <w:softHyphen/>
        <w:t>գո</w:t>
        <w:softHyphen/>
        <w:t>րին, ոչ էլ բուն էկ</w:t>
        <w:softHyphen/>
        <w:t>զիս</w:t>
        <w:softHyphen/>
        <w:t>տեն</w:t>
        <w:softHyphen/>
        <w:t>ցիա</w:t>
        <w:softHyphen/>
        <w:t>լիստ</w:t>
        <w:softHyphen/>
        <w:t>նե</w:t>
        <w:softHyphen/>
        <w:t>րին, ոչ էլ հենց այս ա</w:t>
        <w:softHyphen/>
        <w:t>սածս գրող</w:t>
        <w:softHyphen/>
        <w:t>նե</w:t>
        <w:softHyphen/>
        <w:t>րին, չհաշ</w:t>
        <w:softHyphen/>
        <w:t>ված սրանց գոր</w:t>
        <w:softHyphen/>
        <w:t>ծե</w:t>
        <w:softHyphen/>
        <w:t>րի մեկ-եր</w:t>
        <w:softHyphen/>
        <w:t>կու ան</w:t>
        <w:softHyphen/>
        <w:t>հա</w:t>
        <w:softHyphen/>
        <w:t>ջող թարգ</w:t>
        <w:softHyphen/>
        <w:t>մա</w:t>
        <w:softHyphen/>
        <w:t>նութ</w:t>
        <w:softHyphen/>
        <w:t>յուն</w:t>
        <w:softHyphen/>
        <w:t>նե</w:t>
        <w:softHyphen/>
        <w:t>րը), ու</w:t>
        <w:softHyphen/>
        <w:t>րեմն,  հա</w:t>
        <w:softHyphen/>
        <w:t>մար</w:t>
        <w:softHyphen/>
        <w:t>վում էր, թե ով որ չի կար</w:t>
        <w:softHyphen/>
        <w:t>դա</w:t>
        <w:softHyphen/>
        <w:t>ցել սրանց ու չի հա</w:t>
        <w:softHyphen/>
        <w:t>վա</w:t>
        <w:softHyphen/>
        <w:t>նում Փա</w:t>
        <w:softHyphen/>
        <w:t>րա</w:t>
        <w:softHyphen/>
        <w:t>ջա</w:t>
        <w:softHyphen/>
        <w:t>նո</w:t>
        <w:softHyphen/>
        <w:t>վի «Նռան գույնն» ու «Մեր նախ</w:t>
        <w:softHyphen/>
        <w:t>նի</w:t>
        <w:softHyphen/>
        <w:t>նե</w:t>
        <w:softHyphen/>
        <w:t>րի ստվեր</w:t>
        <w:softHyphen/>
        <w:t>նե</w:t>
        <w:softHyphen/>
        <w:t>րը», ան</w:t>
        <w:softHyphen/>
        <w:t>հու</w:t>
        <w:softHyphen/>
        <w:t>սա</w:t>
        <w:softHyphen/>
        <w:t>լի հե</w:t>
        <w:softHyphen/>
        <w:t>տամ</w:t>
        <w:softHyphen/>
        <w:t xml:space="preserve">նաց է: </w:t>
      </w:r>
    </w:p>
    <w:p>
      <w:pPr>
        <w:pStyle w:val="Normal"/>
        <w:ind w:firstLine="360"/>
        <w:jc w:val="both"/>
        <w:rPr/>
      </w:pPr>
      <w:r>
        <w:rPr>
          <w:rFonts w:cs="Times Armenian" w:ascii="Times Armenian" w:hAnsi="Times Armenian"/>
          <w:sz w:val="21"/>
          <w:szCs w:val="21"/>
          <w:lang w:val="af-ZA"/>
        </w:rPr>
        <w:t>Ի</w:t>
        <w:softHyphen/>
        <w:t>մի</w:t>
        <w:softHyphen/>
        <w:t>ջիայ</w:t>
        <w:softHyphen/>
        <w:t>լոց՝ թե՛ Փա</w:t>
        <w:softHyphen/>
        <w:t>րա</w:t>
        <w:softHyphen/>
        <w:t>ջա</w:t>
        <w:softHyphen/>
        <w:t>նո</w:t>
        <w:softHyphen/>
        <w:t>վը, թե՛ Բյու</w:t>
        <w:softHyphen/>
        <w:t>նո</w:t>
        <w:softHyphen/>
        <w:t>ւելն ու Սալ</w:t>
        <w:softHyphen/>
        <w:t>վա</w:t>
        <w:softHyphen/>
        <w:t>տո</w:t>
        <w:softHyphen/>
        <w:t>րե Դա</w:t>
        <w:softHyphen/>
        <w:t>լին, թե՛ Ֆե</w:t>
        <w:softHyphen/>
        <w:t>լի</w:t>
        <w:softHyphen/>
        <w:t>նին ու Պի</w:t>
        <w:softHyphen/>
        <w:t>կա</w:t>
        <w:softHyphen/>
        <w:t>սոն ու սրանց հետևորդ՝ կու</w:t>
        <w:softHyphen/>
        <w:t>բիստ</w:t>
        <w:softHyphen/>
        <w:t>նե</w:t>
        <w:softHyphen/>
        <w:t>րը, դա</w:t>
        <w:softHyphen/>
        <w:t>դաիստ</w:t>
        <w:softHyphen/>
        <w:t>ներն ու բա</w:t>
        <w:softHyphen/>
        <w:t>զում ու</w:t>
        <w:softHyphen/>
        <w:t>րիշ «իս</w:t>
        <w:softHyphen/>
        <w:t>տե</w:t>
        <w:softHyphen/>
        <w:t>րը» շատ լավ գի</w:t>
        <w:softHyphen/>
        <w:t>տեին (ու այսօր էլ լավ գի</w:t>
        <w:softHyphen/>
        <w:t>տեն) թա</w:t>
        <w:softHyphen/>
        <w:t>գա</w:t>
        <w:softHyphen/>
        <w:t>վո</w:t>
        <w:softHyphen/>
        <w:t>րի նոր հա</w:t>
        <w:softHyphen/>
        <w:t>գուս</w:t>
        <w:softHyphen/>
        <w:t>տի սինդրոմը, ու լավ էլ օգտ</w:t>
        <w:softHyphen/>
        <w:t>վե</w:t>
        <w:softHyphen/>
        <w:t>ցին ու  է</w:t>
        <w:softHyphen/>
        <w:t>լի՛ են օգտ</w:t>
        <w:softHyphen/>
        <w:t>վում այս սին</w:t>
        <w:softHyphen/>
        <w:t>դրոմից:</w:t>
      </w:r>
    </w:p>
    <w:p>
      <w:pPr>
        <w:pStyle w:val="Normal"/>
        <w:ind w:firstLine="360"/>
        <w:jc w:val="both"/>
        <w:rPr/>
      </w:pPr>
      <w:r>
        <w:rPr>
          <w:rFonts w:cs="Times Armenian" w:ascii="Times Armenian" w:hAnsi="Times Armenian"/>
          <w:sz w:val="21"/>
          <w:szCs w:val="21"/>
          <w:lang w:val="af-ZA"/>
        </w:rPr>
        <w:t>Թող ըն</w:t>
        <w:softHyphen/>
        <w:t>թեր</w:t>
        <w:softHyphen/>
        <w:t>ցո</w:t>
        <w:softHyphen/>
        <w:t>ղը հան</w:t>
        <w:softHyphen/>
        <w:t>կարծ չմտա</w:t>
        <w:softHyphen/>
        <w:t>ծի, որ 60-ա</w:t>
        <w:softHyphen/>
        <w:t>կան</w:t>
        <w:softHyphen/>
        <w:t>նե</w:t>
        <w:softHyphen/>
        <w:t>րի այս ինք</w:t>
        <w:softHyphen/>
        <w:t>նահռ</w:t>
        <w:softHyphen/>
        <w:t>չակ</w:t>
        <w:softHyphen/>
        <w:t>նե</w:t>
        <w:softHyphen/>
        <w:t>րը միայն «ա</w:t>
        <w:softHyphen/>
        <w:t>զատ ո</w:t>
        <w:softHyphen/>
        <w:t>տա</w:t>
        <w:softHyphen/>
        <w:t>նա</w:t>
        <w:softHyphen/>
        <w:t>վոր» էին գրում: Չէ, սրանց մի մա</w:t>
        <w:softHyphen/>
        <w:t>սը դա</w:t>
        <w:softHyphen/>
        <w:t>սա</w:t>
        <w:softHyphen/>
        <w:t>կան չա</w:t>
        <w:softHyphen/>
        <w:t>փե</w:t>
        <w:softHyphen/>
        <w:t>րով գրե</w:t>
        <w:softHyphen/>
        <w:t>լու հու</w:t>
        <w:softHyphen/>
        <w:t>սա</w:t>
        <w:softHyphen/>
        <w:t>հատ փոր</w:t>
        <w:softHyphen/>
        <w:t>ձեր էր ա</w:t>
        <w:softHyphen/>
        <w:t>նում (ու հի</w:t>
        <w:softHyphen/>
        <w:t>մա էլ է ա</w:t>
        <w:softHyphen/>
        <w:t>նում, հա</w:t>
        <w:softHyphen/>
        <w:t>ճախ՝ միայն ման</w:t>
        <w:softHyphen/>
        <w:t>կա</w:t>
        <w:softHyphen/>
        <w:t>կան գրա</w:t>
        <w:softHyphen/>
        <w:t>կա</w:t>
        <w:softHyphen/>
        <w:t>նութ</w:t>
        <w:softHyphen/>
        <w:t>յան աս</w:t>
        <w:softHyphen/>
        <w:t>պա</w:t>
        <w:softHyphen/>
        <w:t>րե</w:t>
        <w:softHyphen/>
        <w:t>զում), բայց արդ</w:t>
        <w:softHyphen/>
        <w:t>յուն</w:t>
        <w:softHyphen/>
        <w:t>քը նույն ո</w:t>
        <w:softHyphen/>
        <w:t xml:space="preserve">չինչն է՝ ո՛չ </w:t>
        <w:softHyphen/>
        <w:t>բա</w:t>
        <w:softHyphen/>
        <w:t>նաս</w:t>
        <w:softHyphen/>
        <w:t>տեղ</w:t>
        <w:softHyphen/>
        <w:t>ծութ</w:t>
        <w:softHyphen/>
        <w:t>յուն կա, ո՛չ</w:t>
        <w:softHyphen/>
        <w:t xml:space="preserve"> ա</w:t>
        <w:softHyphen/>
        <w:t>սե</w:t>
        <w:softHyphen/>
        <w:t xml:space="preserve">լիք, ոչ է՛լ </w:t>
        <w:softHyphen/>
        <w:t>տա</w:t>
        <w:softHyphen/>
        <w:t>ղանդ: Իս</w:t>
        <w:softHyphen/>
        <w:t>կա</w:t>
        <w:softHyphen/>
        <w:t>կան պոետ</w:t>
        <w:softHyphen/>
        <w:softHyphen/>
        <w:t>ներն ու սրանց պոե</w:t>
        <w:softHyphen/>
        <w:t>զիան մնա</w:t>
        <w:softHyphen/>
        <w:t>ցին գրա</w:t>
        <w:softHyphen/>
        <w:t>կան «հետ</w:t>
        <w:softHyphen/>
        <w:t>նա</w:t>
        <w:softHyphen/>
        <w:t>խոր</w:t>
        <w:softHyphen/>
        <w:t>շե</w:t>
        <w:softHyphen/>
        <w:t>րում»:</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r>
    </w:p>
    <w:p>
      <w:pPr>
        <w:pStyle w:val="Normal"/>
        <w:jc w:val="center"/>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Heading2"/>
        <w:numPr>
          <w:ilvl w:val="0"/>
          <w:numId w:val="0"/>
        </w:numPr>
        <w:ind w:start="0" w:hanging="0"/>
        <w:rPr/>
      </w:pPr>
      <w:bookmarkStart w:id="12" w:name="__RefHeading___Toc409540310"/>
      <w:bookmarkEnd w:id="12"/>
      <w:r>
        <w:rPr>
          <w:rFonts w:cs="Times Armenian" w:ascii="Times Armenian" w:hAnsi="Times Armenian"/>
          <w:lang w:val="af-ZA"/>
        </w:rPr>
        <w:t>6.5 ՊՐՆ  ԱՐ</w:t>
        <w:softHyphen/>
        <w:t>ՏԵՄՆ  ՈՒ  ԱՐ</w:t>
        <w:softHyphen/>
        <w:t>ՏԵ</w:t>
        <w:softHyphen/>
        <w:t>ՄԻԶ</w:t>
        <w:softHyphen/>
        <w:t>ՄԸ</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Օ</w:t>
        <w:softHyphen/>
        <w:t>դի մեջ չխո</w:t>
        <w:softHyphen/>
        <w:t>սե</w:t>
        <w:softHyphen/>
        <w:t>լու հա</w:t>
        <w:softHyphen/>
        <w:t>մար՝ օ</w:t>
        <w:softHyphen/>
        <w:t>րի</w:t>
        <w:softHyphen/>
        <w:t>նակ բե</w:t>
        <w:softHyphen/>
        <w:t>րեմ Ար</w:t>
        <w:softHyphen/>
        <w:t>տեմ Հա</w:t>
        <w:softHyphen/>
        <w:t>րութ</w:t>
        <w:softHyphen/>
        <w:t>յուն</w:t>
        <w:softHyphen/>
        <w:t>յա</w:t>
        <w:softHyphen/>
        <w:t>նին, ով այսօր ար</w:t>
        <w:softHyphen/>
        <w:t>դեն 64 տա</w:t>
        <w:softHyphen/>
        <w:t>րե</w:t>
        <w:softHyphen/>
        <w:t>կան է*, ու 60-ա</w:t>
        <w:softHyphen/>
        <w:t>կան</w:t>
        <w:softHyphen/>
        <w:t>նե</w:t>
        <w:softHyphen/>
        <w:t>րի «մո</w:t>
        <w:softHyphen/>
        <w:t>դեռ</w:t>
        <w:softHyphen/>
        <w:t>նիստ-ա</w:t>
        <w:softHyphen/>
        <w:t>վան</w:t>
        <w:softHyphen/>
        <w:t>գար</w:t>
        <w:softHyphen/>
        <w:t>դիստ</w:t>
        <w:softHyphen/>
        <w:t>նե</w:t>
        <w:softHyphen/>
        <w:t>րի» մի հույժ բնու</w:t>
        <w:softHyphen/>
        <w:t>թագ</w:t>
        <w:softHyphen/>
        <w:t>րա</w:t>
        <w:softHyphen/>
        <w:t>կան օ</w:t>
        <w:softHyphen/>
        <w:t>րի</w:t>
        <w:softHyphen/>
        <w:t>նակն է: Պրն</w:t>
        <w:softHyphen/>
        <w:t xml:space="preserve"> Ար</w:t>
        <w:softHyphen/>
        <w:t>տեմն ա</w:t>
        <w:softHyphen/>
        <w:t>սես իր մեջ է խտաց</w:t>
        <w:softHyphen/>
        <w:t>րել մնա</w:t>
        <w:softHyphen/>
        <w:t>ցած բո</w:t>
        <w:softHyphen/>
        <w:t>լոր-բո</w:t>
        <w:softHyphen/>
        <w:t>լոր ար</w:t>
        <w:softHyphen/>
        <w:t>տեմ-ար</w:t>
        <w:softHyphen/>
        <w:t>տե</w:t>
        <w:softHyphen/>
        <w:t>մու</w:t>
        <w:softHyphen/>
        <w:t>հի</w:t>
        <w:softHyphen/>
        <w:t>նե</w:t>
        <w:softHyphen/>
        <w:t>րի բո</w:t>
        <w:softHyphen/>
        <w:t>լոր ա</w:t>
        <w:softHyphen/>
        <w:t>րատ</w:t>
        <w:softHyphen/>
        <w:t>նե</w:t>
        <w:softHyphen/>
        <w:t xml:space="preserve">րը: </w:t>
      </w:r>
    </w:p>
    <w:p>
      <w:pPr>
        <w:pStyle w:val="Normal"/>
        <w:ind w:firstLine="360"/>
        <w:jc w:val="both"/>
        <w:rPr>
          <w:rFonts w:ascii="Times Armenian" w:hAnsi="Times Armenian" w:cs="Times Armenian"/>
          <w:sz w:val="18"/>
          <w:szCs w:val="18"/>
          <w:lang w:val="af-ZA"/>
        </w:rPr>
      </w:pPr>
      <w:r>
        <w:rPr>
          <w:rFonts w:cs="Times Armenian" w:ascii="Times Armenian" w:hAnsi="Times Armenian"/>
          <w:sz w:val="18"/>
          <w:szCs w:val="18"/>
          <w:lang w:val="af-ZA"/>
        </w:rPr>
      </w:r>
    </w:p>
    <w:p>
      <w:pPr>
        <w:pStyle w:val="Normal"/>
        <w:ind w:firstLine="360"/>
        <w:jc w:val="both"/>
        <w:rPr>
          <w:rFonts w:ascii="Times Armenian" w:hAnsi="Times Armenian" w:cs="Times Armenian"/>
          <w:i/>
          <w:i/>
          <w:sz w:val="18"/>
          <w:szCs w:val="18"/>
          <w:lang w:val="af-ZA"/>
        </w:rPr>
      </w:pPr>
      <w:r>
        <w:rPr>
          <w:rFonts w:cs="Times Armenian" w:ascii="Times Armenian" w:hAnsi="Times Armenian"/>
          <w:i/>
          <w:sz w:val="18"/>
          <w:szCs w:val="18"/>
          <w:lang w:val="af-ZA"/>
        </w:rPr>
        <w:t xml:space="preserve">* Խոսքը 2005 թվի մասին է, երբ այս հոդվածը լույս տեսավ: </w:t>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Պրն</w:t>
        <w:softHyphen/>
        <w:t xml:space="preserve"> Ար</w:t>
        <w:softHyphen/>
        <w:t>տե</w:t>
        <w:softHyphen/>
        <w:t>մը բա</w:t>
        <w:softHyphen/>
        <w:t>նա</w:t>
        <w:softHyphen/>
        <w:t>սի</w:t>
        <w:softHyphen/>
        <w:t>րա</w:t>
        <w:softHyphen/>
        <w:t>կան գի</w:t>
        <w:softHyphen/>
        <w:t>տութ</w:t>
        <w:softHyphen/>
        <w:t>յուն</w:t>
        <w:softHyphen/>
        <w:t>նե</w:t>
        <w:softHyphen/>
        <w:t>րի դոկ</w:t>
        <w:softHyphen/>
        <w:t>տոր է, Երևա</w:t>
        <w:softHyphen/>
        <w:t>նի պե</w:t>
        <w:softHyphen/>
        <w:t>տա</w:t>
        <w:softHyphen/>
        <w:t>կան հա</w:t>
        <w:softHyphen/>
        <w:t>մալ</w:t>
        <w:softHyphen/>
        <w:t>սա</w:t>
        <w:softHyphen/>
        <w:t>րա</w:t>
        <w:softHyphen/>
        <w:t>նի պրո</w:t>
        <w:softHyphen/>
        <w:t>ֆե</w:t>
        <w:softHyphen/>
        <w:t>սոր, թարգ</w:t>
        <w:softHyphen/>
        <w:t>ման, պոետ, ար</w:t>
        <w:softHyphen/>
        <w:t>տա</w:t>
        <w:softHyphen/>
        <w:t>սահ</w:t>
        <w:softHyphen/>
        <w:t>ման</w:t>
        <w:softHyphen/>
        <w:t>յան գը</w:t>
        <w:softHyphen/>
        <w:t>րա</w:t>
        <w:softHyphen/>
        <w:softHyphen/>
        <w:t>կա</w:t>
        <w:softHyphen/>
        <w:t>նութ</w:t>
        <w:softHyphen/>
        <w:t>յան դա</w:t>
        <w:softHyphen/>
        <w:t>սա</w:t>
        <w:softHyphen/>
        <w:t>խոս ու մաս</w:t>
        <w:softHyphen/>
        <w:t>նա</w:t>
        <w:softHyphen/>
        <w:t>գետ, Հա</w:t>
        <w:softHyphen/>
        <w:t>յաս</w:t>
        <w:softHyphen/>
        <w:t>տա</w:t>
        <w:softHyphen/>
        <w:t>նի գրող</w:t>
        <w:softHyphen/>
        <w:t>նե</w:t>
        <w:softHyphen/>
        <w:t>րի միութ</w:t>
        <w:softHyphen/>
        <w:t>յան կար</w:t>
        <w:softHyphen/>
        <w:t>կա</w:t>
        <w:softHyphen/>
        <w:t>ռուն ան</w:t>
        <w:softHyphen/>
        <w:t>դամ</w:t>
        <w:softHyphen/>
        <w:t>նե</w:t>
        <w:softHyphen/>
        <w:t>րից է, ՀՀ ԳԱԱ Մ.Աբեղ</w:t>
        <w:softHyphen/>
        <w:t>յա</w:t>
        <w:softHyphen/>
        <w:t>նի ան</w:t>
        <w:softHyphen/>
        <w:t>վան գրա</w:t>
        <w:softHyphen/>
        <w:t>կա</w:t>
        <w:softHyphen/>
        <w:t>նու</w:t>
        <w:softHyphen/>
        <w:t>թյան ինս</w:t>
        <w:softHyphen/>
        <w:t>տի</w:t>
        <w:softHyphen/>
        <w:t>տու</w:t>
        <w:softHyphen/>
        <w:t>տի գի</w:t>
        <w:softHyphen/>
        <w:t>տա</w:t>
        <w:softHyphen/>
        <w:t>կան խորհր</w:t>
        <w:softHyphen/>
        <w:t>դի ան</w:t>
        <w:softHyphen/>
        <w:t>դամ, 2004-ի պե</w:t>
        <w:softHyphen/>
        <w:t>տա</w:t>
        <w:softHyphen/>
        <w:t>կան մր</w:t>
        <w:softHyphen/>
        <w:t>ցա</w:t>
        <w:softHyphen/>
        <w:t>նա</w:t>
        <w:softHyphen/>
        <w:t>կի դափ</w:t>
        <w:softHyphen/>
        <w:t>նե</w:t>
        <w:softHyphen/>
        <w:t>կիր, ՀՀ դես</w:t>
        <w:softHyphen/>
        <w:t>պանն է եղել Ղա</w:t>
        <w:softHyphen/>
        <w:t>րա</w:t>
        <w:softHyphen/>
        <w:t>բա</w:t>
        <w:softHyphen/>
        <w:t>ղում, չա</w:t>
        <w:softHyphen/>
        <w:t>փա</w:t>
        <w:softHyphen/>
        <w:t>զանց եռան</w:t>
        <w:softHyphen/>
        <w:t>դուն է, չա</w:t>
        <w:softHyphen/>
        <w:t>փա</w:t>
        <w:softHyphen/>
        <w:t>զանց շատ է տպագր</w:t>
        <w:softHyphen/>
        <w:t>վում (հա</w:t>
        <w:softHyphen/>
        <w:t>մար</w:t>
        <w:softHyphen/>
        <w:t>յա միշտ հար</w:t>
        <w:softHyphen/>
        <w:t>կա</w:t>
        <w:softHyphen/>
        <w:t>տու</w:t>
        <w:softHyphen/>
        <w:t>նե</w:t>
        <w:softHyphen/>
        <w:t>րի կամ ու</w:t>
        <w:softHyphen/>
        <w:t>րիշ</w:t>
        <w:softHyphen/>
        <w:t>նե</w:t>
        <w:softHyphen/>
        <w:t>րի հաշ</w:t>
        <w:softHyphen/>
        <w:t>վին, թեև նրան «աղ</w:t>
        <w:softHyphen/>
        <w:t>քատ» ասե</w:t>
        <w:softHyphen/>
        <w:t>լը մե</w:t>
        <w:softHyphen/>
        <w:t>ծա</w:t>
        <w:softHyphen/>
        <w:t>գույն մո</w:t>
        <w:softHyphen/>
        <w:t>լո</w:t>
        <w:softHyphen/>
        <w:t>րու</w:t>
        <w:softHyphen/>
        <w:t>թյու</w:t>
        <w:softHyphen/>
        <w:t>նը կլի</w:t>
        <w:softHyphen/>
        <w:t>նի), չա</w:t>
        <w:softHyphen/>
        <w:t>փա</w:t>
        <w:softHyphen/>
        <w:t>զանց շատ է երևում հե</w:t>
        <w:softHyphen/>
        <w:t>ռա</w:t>
        <w:softHyphen/>
        <w:t>ցույ</w:t>
        <w:softHyphen/>
        <w:t>ցի էկ</w:t>
        <w:softHyphen/>
        <w:t>րա</w:t>
        <w:softHyphen/>
        <w:t>նին, ան</w:t>
        <w:softHyphen/>
        <w:t>սահ</w:t>
        <w:softHyphen/>
        <w:t>ման ինք</w:t>
        <w:softHyphen/>
        <w:t>նա</w:t>
        <w:softHyphen/>
        <w:t>գով է ու գո</w:t>
        <w:softHyphen/>
        <w:t>ռո</w:t>
        <w:softHyphen/>
        <w:t>զա</w:t>
        <w:softHyphen/>
        <w:t>միտ, կեցված</w:t>
        <w:softHyphen/>
        <w:t>քա</w:t>
        <w:softHyphen/>
        <w:t>մոլ է, ինք</w:t>
        <w:softHyphen/>
        <w:t>նահռ</w:t>
        <w:softHyphen/>
        <w:t>չակ ու սկան</w:t>
        <w:softHyphen/>
        <w:t>դա</w:t>
        <w:softHyphen/>
        <w:t>լա</w:t>
        <w:softHyphen/>
        <w:t>յին փառ</w:t>
        <w:softHyphen/>
        <w:t>քի տեր:</w:t>
      </w:r>
    </w:p>
    <w:p>
      <w:pPr>
        <w:pStyle w:val="Normal"/>
        <w:ind w:firstLine="360"/>
        <w:jc w:val="both"/>
        <w:rPr/>
      </w:pPr>
      <w:r>
        <w:rPr>
          <w:rFonts w:cs="Times Armenian" w:ascii="Times Armenian" w:hAnsi="Times Armenian"/>
          <w:sz w:val="21"/>
          <w:szCs w:val="21"/>
          <w:lang w:val="af-ZA"/>
        </w:rPr>
        <w:t>Այս թվար</w:t>
        <w:softHyphen/>
        <w:t>կած</w:t>
        <w:softHyphen/>
        <w:t>նե</w:t>
        <w:softHyphen/>
        <w:t>րիս հիմ</w:t>
        <w:softHyphen/>
        <w:t>նա</w:t>
        <w:softHyphen/>
        <w:t>կան մասը երևի արատ չլի</w:t>
        <w:softHyphen/>
        <w:t>ներ, եթե պրն Ար</w:t>
        <w:softHyphen/>
        <w:t>տե</w:t>
        <w:softHyphen/>
        <w:t>մը լրիվ անար</w:t>
        <w:softHyphen/>
        <w:t>ժան չլի</w:t>
        <w:softHyphen/>
        <w:t xml:space="preserve">ներ իր պաշտոններին ու տիտղոսներին: </w:t>
      </w:r>
    </w:p>
    <w:p>
      <w:pPr>
        <w:pStyle w:val="Normal"/>
        <w:ind w:firstLine="360"/>
        <w:jc w:val="both"/>
        <w:rPr>
          <w:rFonts w:ascii="Times Armenian" w:hAnsi="Times Armenian" w:cs="Times Armenian"/>
          <w:sz w:val="21"/>
          <w:szCs w:val="21"/>
          <w:lang w:val="af-ZA"/>
        </w:rPr>
      </w:pPr>
      <w:r>
        <w:rPr>
          <w:rFonts w:cs="Times Armenian" w:ascii="Times Armenian" w:hAnsi="Times Armenian"/>
          <w:b/>
          <w:i/>
          <w:sz w:val="21"/>
          <w:szCs w:val="21"/>
          <w:lang w:val="af-ZA"/>
        </w:rPr>
        <w:t>...ԱՐ</w:t>
        <w:softHyphen/>
        <w:t>ՏԵ</w:t>
        <w:softHyphen/>
        <w:t>ՄԻԶ</w:t>
        <w:softHyphen/>
        <w:t>ՄԸ:</w:t>
      </w:r>
      <w:r>
        <w:rPr>
          <w:rFonts w:cs="Times Armenian" w:ascii="Times Armenian" w:hAnsi="Times Armenian"/>
          <w:i/>
          <w:sz w:val="21"/>
          <w:szCs w:val="21"/>
          <w:lang w:val="af-ZA"/>
        </w:rPr>
        <w:t xml:space="preserve"> </w:t>
      </w:r>
      <w:r>
        <w:rPr>
          <w:rFonts w:cs="Times Armenian" w:ascii="Times Armenian" w:hAnsi="Times Armenian"/>
          <w:sz w:val="21"/>
          <w:szCs w:val="21"/>
          <w:lang w:val="af-ZA"/>
        </w:rPr>
        <w:t>Թե՛ այս Ար</w:t>
        <w:softHyphen/>
        <w:t>տե</w:t>
        <w:softHyphen/>
        <w:t>մի, թե՛ մնա</w:t>
        <w:softHyphen/>
        <w:t>ցած ար</w:t>
        <w:softHyphen/>
        <w:t>տեմ</w:t>
        <w:softHyphen/>
        <w:t>նե</w:t>
        <w:softHyphen/>
        <w:t>րի գրած</w:t>
        <w:softHyphen/>
        <w:t>նե</w:t>
        <w:softHyphen/>
        <w:t>րի ու թարգ</w:t>
        <w:softHyphen/>
        <w:t>մա</w:t>
        <w:softHyphen/>
        <w:t>նած</w:t>
        <w:softHyphen/>
        <w:t>նե</w:t>
        <w:softHyphen/>
        <w:t>րի ա</w:t>
        <w:softHyphen/>
        <w:t>նա</w:t>
        <w:softHyphen/>
        <w:t>չառ վեր</w:t>
        <w:softHyphen/>
        <w:t>լու</w:t>
        <w:softHyphen/>
        <w:t>ծութ</w:t>
        <w:softHyphen/>
        <w:t>յու</w:t>
        <w:softHyphen/>
        <w:t>նը ցույց է տա</w:t>
        <w:softHyphen/>
        <w:t>լիս, որ այս գրվածք</w:t>
        <w:softHyphen/>
        <w:t>ները, բո</w:t>
        <w:softHyphen/>
        <w:t>լորն էլ, թերևս</w:t>
        <w:softHyphen/>
        <w:t xml:space="preserve"> ա</w:t>
        <w:softHyphen/>
        <w:t>ռանց բա</w:t>
        <w:softHyphen/>
        <w:t>ցա</w:t>
        <w:softHyphen/>
        <w:t>ռութ</w:t>
        <w:softHyphen/>
        <w:t>յան, զուրկ են որևէ ար</w:t>
        <w:softHyphen/>
        <w:t>ժա</w:t>
        <w:softHyphen/>
        <w:t>նի</w:t>
        <w:softHyphen/>
        <w:t>քից, լի</w:t>
        <w:softHyphen/>
        <w:t>նի այդ ար</w:t>
        <w:softHyphen/>
        <w:t>ժա</w:t>
        <w:softHyphen/>
        <w:t>նի</w:t>
        <w:softHyphen/>
        <w:t>քը գե</w:t>
        <w:softHyphen/>
        <w:t>ղար</w:t>
        <w:softHyphen/>
        <w:t>վես</w:t>
        <w:softHyphen/>
        <w:t>տա</w:t>
        <w:softHyphen/>
        <w:t xml:space="preserve">կան, թե՝ չէ: </w:t>
      </w:r>
    </w:p>
    <w:p>
      <w:pPr>
        <w:pStyle w:val="Normal"/>
        <w:ind w:firstLine="360"/>
        <w:jc w:val="both"/>
        <w:rPr/>
      </w:pPr>
      <w:r>
        <w:rPr>
          <w:rFonts w:cs="Times Armenian" w:ascii="Times Armenian" w:hAnsi="Times Armenian"/>
          <w:sz w:val="21"/>
          <w:szCs w:val="21"/>
          <w:lang w:val="af-ZA"/>
        </w:rPr>
        <w:t>Ու</w:t>
        <w:softHyphen/>
        <w:t>րիշ խոս</w:t>
        <w:softHyphen/>
        <w:t>քով՝ 60-ա</w:t>
        <w:softHyphen/>
        <w:t>կան</w:t>
        <w:softHyphen/>
        <w:t>նե</w:t>
        <w:softHyphen/>
        <w:t>րի «բա</w:t>
        <w:softHyphen/>
        <w:t>նաս</w:t>
        <w:softHyphen/>
        <w:t>տեղ</w:t>
        <w:softHyphen/>
        <w:t>ծա</w:t>
        <w:softHyphen/>
        <w:t>կան ա</w:t>
        <w:softHyphen/>
        <w:t>ռա</w:t>
        <w:softHyphen/>
        <w:t>ջին հե</w:t>
        <w:softHyphen/>
        <w:t>ղա</w:t>
        <w:softHyphen/>
        <w:t>փո</w:t>
        <w:softHyphen/>
        <w:t>խու</w:t>
        <w:softHyphen/>
        <w:t>թ</w:t>
        <w:softHyphen/>
        <w:t>յու</w:t>
        <w:softHyphen/>
        <w:t>նը» ա</w:t>
        <w:softHyphen/>
        <w:t>նի</w:t>
        <w:softHyphen/>
        <w:t>մաստ էր, ան</w:t>
        <w:softHyphen/>
        <w:t>հե</w:t>
        <w:softHyphen/>
        <w:t>թեթ ու վնա</w:t>
        <w:softHyphen/>
        <w:t>սա</w:t>
        <w:softHyphen/>
        <w:t>կար: Վնա</w:t>
        <w:softHyphen/>
        <w:t>սա</w:t>
        <w:softHyphen/>
        <w:t>կար էր, ո</w:t>
        <w:softHyphen/>
        <w:t>րով</w:t>
        <w:softHyphen/>
        <w:t>հետև փա</w:t>
        <w:softHyphen/>
        <w:softHyphen/>
        <w:t>կեց շնոր</w:t>
        <w:softHyphen/>
        <w:t>հա</w:t>
        <w:softHyphen/>
        <w:t>լի</w:t>
        <w:softHyphen/>
        <w:t>նե</w:t>
        <w:softHyphen/>
        <w:t>րի ճամ</w:t>
        <w:softHyphen/>
        <w:t>փան ու սխալ կարծիք ստեղ</w:t>
        <w:softHyphen/>
        <w:t>ծեց ճշմա</w:t>
        <w:softHyphen/>
        <w:t>րիտ բա</w:t>
        <w:softHyphen/>
        <w:t>նաս</w:t>
        <w:softHyphen/>
        <w:t>տեղ</w:t>
        <w:softHyphen/>
        <w:t>ծութ</w:t>
        <w:softHyphen/>
        <w:t>յան մա</w:t>
        <w:softHyphen/>
        <w:t>սին:</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Ար</w:t>
        <w:softHyphen/>
        <w:t>տեմ</w:t>
        <w:softHyphen/>
        <w:t>ներն այս բա</w:t>
        <w:softHyphen/>
        <w:t>նը շատ լավ են հաս</w:t>
        <w:softHyphen/>
        <w:t>կա</w:t>
        <w:softHyphen/>
        <w:t>նում, ու շատ լավ գի</w:t>
        <w:softHyphen/>
        <w:t>տեն, որ չնա</w:t>
        <w:softHyphen/>
        <w:t>յած ի</w:t>
        <w:softHyphen/>
        <w:t>րենք հաղ</w:t>
        <w:softHyphen/>
        <w:t>թել են, բայց ի</w:t>
        <w:softHyphen/>
        <w:t>րենց «բա</w:t>
        <w:softHyphen/>
        <w:t>նաս</w:t>
        <w:softHyphen/>
        <w:t>տեղ</w:t>
        <w:softHyphen/>
        <w:t>ծութ</w:t>
        <w:softHyphen/>
        <w:t>յու</w:t>
        <w:softHyphen/>
        <w:t>նը» պարտ</w:t>
        <w:softHyphen/>
        <w:t>վել է, ու որ շու</w:t>
        <w:softHyphen/>
        <w:t>տով սա ակն</w:t>
        <w:softHyphen/>
        <w:t>հայտ է դառ</w:t>
        <w:softHyphen/>
        <w:t>նա</w:t>
        <w:softHyphen/>
        <w:t>լու, ո</w:t>
        <w:softHyphen/>
        <w:t>րով</w:t>
        <w:softHyphen/>
        <w:t>հետև եվ</w:t>
        <w:softHyphen/>
        <w:t>րո</w:t>
        <w:softHyphen/>
        <w:t>պա</w:t>
        <w:softHyphen/>
        <w:t>կան լե</w:t>
        <w:softHyphen/>
        <w:t>զու ի</w:t>
        <w:softHyphen/>
        <w:t>մա</w:t>
        <w:softHyphen/>
        <w:t>ցող</w:t>
        <w:softHyphen/>
        <w:t>նե</w:t>
        <w:softHyphen/>
        <w:t>րի թի</w:t>
        <w:softHyphen/>
        <w:t>վը խիստ շա</w:t>
        <w:softHyphen/>
        <w:t>տա</w:t>
        <w:softHyphen/>
        <w:t>նում է, արևմտյան գրող</w:t>
        <w:softHyphen/>
        <w:t>նե</w:t>
        <w:softHyphen/>
        <w:t>րի գրքերն էլ ար</w:t>
        <w:softHyphen/>
        <w:t>դեն հեշտ են ճար</w:t>
        <w:softHyphen/>
        <w:t>վում, ու քիչ թե շատ՝ խոս</w:t>
        <w:softHyphen/>
        <w:t>քի ա</w:t>
        <w:softHyphen/>
        <w:t>զա</w:t>
        <w:softHyphen/>
        <w:t>տութ</w:t>
        <w:softHyphen/>
        <w:t xml:space="preserve">յուն էլ կա: </w:t>
      </w:r>
    </w:p>
    <w:p>
      <w:pPr>
        <w:pStyle w:val="Normal"/>
        <w:ind w:firstLine="360"/>
        <w:jc w:val="both"/>
        <w:rPr/>
      </w:pPr>
      <w:r>
        <w:rPr>
          <w:rFonts w:cs="Times Armenian" w:ascii="Times Armenian" w:hAnsi="Times Armenian"/>
          <w:b/>
          <w:i/>
          <w:sz w:val="21"/>
          <w:szCs w:val="21"/>
          <w:lang w:val="af-ZA"/>
        </w:rPr>
        <w:t>Սա՛ է պատ</w:t>
        <w:softHyphen/>
        <w:t>ճա</w:t>
        <w:softHyphen/>
        <w:t>ռը, որ սրանք ու</w:t>
        <w:softHyphen/>
        <w:t>զում են, որ ժո</w:t>
        <w:softHyphen/>
        <w:t>ղո</w:t>
        <w:softHyphen/>
        <w:t>վուր</w:t>
        <w:softHyphen/>
        <w:t>դը չսթափ</w:t>
        <w:softHyphen/>
        <w:t>վի, որ ժո</w:t>
        <w:softHyphen/>
        <w:t>ղովր</w:t>
        <w:softHyphen/>
        <w:t>դի գրա</w:t>
        <w:softHyphen/>
        <w:t>կան մո</w:t>
        <w:softHyphen/>
        <w:t>լո</w:t>
        <w:softHyphen/>
        <w:t>րութ</w:t>
        <w:softHyphen/>
        <w:t>յունն ա</w:t>
        <w:softHyphen/>
        <w:t>վե</w:t>
        <w:softHyphen/>
        <w:t>լի խո</w:t>
        <w:softHyphen/>
        <w:t>րա</w:t>
        <w:softHyphen/>
        <w:t>նա ու ար</w:t>
        <w:softHyphen/>
        <w:t>մա</w:t>
        <w:softHyphen/>
        <w:t>տա</w:t>
        <w:softHyphen/>
        <w:t>վոր</w:t>
        <w:softHyphen/>
        <w:t>վի:</w:t>
      </w:r>
      <w:r>
        <w:rPr>
          <w:rFonts w:cs="Times Armenian" w:ascii="Times Armenian" w:hAnsi="Times Armenian"/>
          <w:i/>
          <w:sz w:val="21"/>
          <w:szCs w:val="21"/>
          <w:lang w:val="af-ZA"/>
        </w:rPr>
        <w:t xml:space="preserve"> </w:t>
      </w:r>
      <w:r>
        <w:rPr>
          <w:rFonts w:cs="Times Armenian" w:ascii="Times Armenian" w:hAnsi="Times Armenian"/>
          <w:sz w:val="21"/>
          <w:szCs w:val="21"/>
          <w:lang w:val="af-ZA"/>
        </w:rPr>
        <w:t>Ու Ար</w:t>
        <w:softHyphen/>
        <w:t>տեմ Հա</w:t>
        <w:softHyphen/>
        <w:t>րութ</w:t>
        <w:softHyphen/>
        <w:t>յուն</w:t>
        <w:softHyphen/>
        <w:t>յա</w:t>
        <w:softHyphen/>
        <w:t>նի բե</w:t>
        <w:softHyphen/>
        <w:t>րա</w:t>
        <w:softHyphen/>
        <w:t>նով սրանք ի</w:t>
        <w:softHyphen/>
        <w:t>րենց «բա</w:t>
        <w:softHyphen/>
        <w:t>նաս</w:t>
        <w:softHyphen/>
        <w:t>տեղ</w:t>
        <w:softHyphen/>
        <w:t>ծա</w:t>
        <w:softHyphen/>
        <w:t>կան երկ</w:t>
        <w:softHyphen/>
        <w:t>րորդ  հե</w:t>
        <w:softHyphen/>
        <w:t>ղա</w:t>
        <w:softHyphen/>
        <w:t>փո</w:t>
        <w:softHyphen/>
        <w:t>խութ</w:t>
        <w:softHyphen/>
        <w:t>յունն» են հռչա</w:t>
        <w:softHyphen/>
        <w:t>կում, բաց ու ար</w:t>
        <w:softHyphen/>
        <w:t>ձակ ու խիստ ցի</w:t>
        <w:softHyphen/>
        <w:t>նիկ հայ</w:t>
        <w:softHyphen/>
        <w:t>տա</w:t>
        <w:softHyphen/>
        <w:t>րա</w:t>
        <w:softHyphen/>
        <w:t>րե</w:t>
        <w:softHyphen/>
        <w:t>լով, թե «Շի</w:t>
        <w:softHyphen/>
        <w:t>րա</w:t>
        <w:softHyphen/>
        <w:t>զի, Սահ</w:t>
        <w:softHyphen/>
        <w:t>յա</w:t>
        <w:softHyphen/>
        <w:t>նի, Ս</w:t>
        <w:softHyphen/>
        <w:t>ևա</w:t>
        <w:softHyphen/>
        <w:t>կի ու տի</w:t>
        <w:softHyphen/>
        <w:t>կին Սիլ</w:t>
        <w:softHyphen/>
        <w:t>վա</w:t>
        <w:softHyphen/>
        <w:t>յի բա</w:t>
        <w:softHyphen/>
        <w:t>նաս</w:t>
        <w:softHyphen/>
        <w:t>տեղ</w:t>
        <w:softHyphen/>
        <w:t>ծութ</w:t>
        <w:softHyphen/>
        <w:t>յուն</w:t>
        <w:softHyphen/>
        <w:t>ներն աղբ են ու պի</w:t>
        <w:softHyphen/>
        <w:t xml:space="preserve">տի դեն շպրտվեն»: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Սրանց այս երկ</w:t>
        <w:softHyphen/>
        <w:t>րորդ «հե</w:t>
        <w:softHyphen/>
        <w:t>ղա</w:t>
        <w:softHyphen/>
        <w:t>փո</w:t>
        <w:softHyphen/>
        <w:t>խութ</w:t>
        <w:softHyphen/>
        <w:t>յան» նպա</w:t>
        <w:softHyphen/>
        <w:t>տակն ի՞նչ</w:t>
        <w:softHyphen/>
        <w:t xml:space="preserve"> է: Պարզ է ու հս</w:t>
        <w:softHyphen/>
        <w:t>տակ, սրանց ու</w:t>
        <w:softHyphen/>
        <w:t>զա</w:t>
        <w:softHyphen/>
        <w:t>ծը՝ Շի</w:t>
        <w:softHyphen/>
        <w:t>րա</w:t>
        <w:softHyphen/>
        <w:t>զի, Սահ</w:t>
        <w:softHyphen/>
        <w:t>յա</w:t>
        <w:softHyphen/>
        <w:t>նի, Ս</w:t>
        <w:softHyphen/>
        <w:t>ևա</w:t>
        <w:softHyphen/>
        <w:t>կի ու տի</w:t>
        <w:softHyphen/>
        <w:t>կին Սիլ</w:t>
        <w:softHyphen/>
        <w:t>վա</w:t>
        <w:softHyphen/>
        <w:t>յի փառքն է: Ու սրանք ա</w:t>
        <w:softHyphen/>
        <w:t>նընդ</w:t>
        <w:softHyphen/>
        <w:t>հատ ա</w:t>
        <w:softHyphen/>
        <w:t>սում են, թե պի</w:t>
        <w:softHyphen/>
        <w:t>տի Շի</w:t>
        <w:softHyphen/>
        <w:t>րա</w:t>
        <w:softHyphen/>
        <w:t>զի, Սահ</w:t>
        <w:softHyphen/>
        <w:t>յա</w:t>
        <w:softHyphen/>
        <w:t>նի, Սևա</w:t>
        <w:softHyphen/>
        <w:softHyphen/>
        <w:t>կի ու Կա</w:t>
        <w:softHyphen/>
        <w:t>պու</w:t>
        <w:softHyphen/>
        <w:t>տիկ</w:t>
        <w:softHyphen/>
        <w:t>յա</w:t>
        <w:softHyphen/>
        <w:t>նի ու առ</w:t>
        <w:softHyphen/>
        <w:t>հա</w:t>
        <w:softHyphen/>
        <w:t>սա</w:t>
        <w:softHyphen/>
        <w:t>րակ՝ ա</w:t>
        <w:softHyphen/>
        <w:t>վագ սերն</w:t>
        <w:softHyphen/>
        <w:t>դի գրող</w:t>
        <w:softHyphen/>
        <w:t>նե</w:t>
        <w:softHyphen/>
        <w:t>րի (նույ</w:t>
        <w:softHyphen/>
        <w:t>նիսկ՝ Թու</w:t>
        <w:softHyphen/>
        <w:t>ման</w:t>
        <w:softHyphen/>
        <w:t>յա</w:t>
        <w:softHyphen/>
        <w:t>նի, Ի</w:t>
        <w:softHyphen/>
        <w:t>սա</w:t>
        <w:softHyphen/>
        <w:t>հակ</w:t>
        <w:softHyphen/>
        <w:t>յա</w:t>
        <w:softHyphen/>
        <w:t>նի ու Տեր</w:t>
        <w:softHyphen/>
        <w:t>յա</w:t>
        <w:softHyphen/>
        <w:t>նի) գրվածք</w:t>
        <w:softHyphen/>
        <w:t>նե</w:t>
        <w:softHyphen/>
        <w:t>րը դա</w:t>
        <w:softHyphen/>
        <w:t>սագր</w:t>
        <w:softHyphen/>
        <w:t>քե</w:t>
        <w:softHyphen/>
        <w:t>րից ու քրես</w:t>
        <w:softHyphen/>
        <w:t>տո</w:t>
        <w:softHyphen/>
        <w:t>մա</w:t>
        <w:softHyphen/>
        <w:t>տիա</w:t>
        <w:softHyphen/>
        <w:t>նե</w:t>
        <w:softHyphen/>
        <w:t>րից (ևն) հան</w:t>
        <w:softHyphen/>
        <w:t xml:space="preserve">վեն: </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t>Ին</w:t>
        <w:softHyphen/>
        <w:t>չո՞ւ: Նո</w:t>
        <w:softHyphen/>
        <w:t>րից պարզ է. որ տեղ բաց</w:t>
        <w:softHyphen/>
        <w:t>վի, որ հենց ի</w:t>
        <w:softHyphen/>
        <w:t>րե՛նց «բա</w:t>
        <w:softHyphen/>
        <w:t>նաս</w:t>
        <w:softHyphen/>
        <w:t>տեղ</w:t>
        <w:softHyphen/>
        <w:t>ծութ</w:t>
        <w:softHyphen/>
        <w:t>յուն» կոչ</w:t>
        <w:softHyphen/>
        <w:t>ված</w:t>
        <w:softHyphen/>
        <w:t>նե</w:t>
        <w:softHyphen/>
        <w:t>րը դնեն հան</w:t>
        <w:softHyphen/>
        <w:t>ված</w:t>
        <w:softHyphen/>
        <w:t>նե</w:t>
        <w:softHyphen/>
        <w:t>րի տե</w:t>
        <w:softHyphen/>
        <w:t>ղը  (ինչ</w:t>
        <w:softHyphen/>
        <w:t>պես որ ո</w:t>
        <w:softHyphen/>
        <w:t>մանք ար</w:t>
        <w:softHyphen/>
        <w:t>դեն  ա</w:t>
        <w:softHyphen/>
        <w:t>նում են), որ ի</w:t>
        <w:softHyphen/>
        <w:t>րենց նկար ու կեն</w:t>
        <w:softHyphen/>
        <w:t>սագ</w:t>
        <w:softHyphen/>
        <w:t>րա</w:t>
        <w:softHyphen/>
        <w:t>կան</w:t>
        <w:softHyphen/>
        <w:t>ներն է՛լ տ</w:t>
        <w:softHyphen/>
        <w:t>պեն հան</w:t>
        <w:softHyphen/>
        <w:t>րա</w:t>
        <w:softHyphen/>
        <w:t>գի</w:t>
        <w:softHyphen/>
        <w:t>տա</w:t>
        <w:softHyphen/>
        <w:t>րան</w:t>
        <w:softHyphen/>
        <w:t>նե</w:t>
        <w:softHyphen/>
        <w:t>րում ու դա</w:t>
        <w:softHyphen/>
        <w:t>սագր</w:t>
        <w:softHyphen/>
        <w:t>քե</w:t>
        <w:softHyphen/>
        <w:t>րում, որ ի</w:t>
        <w:softHyphen/>
        <w:t>րենց հո</w:t>
        <w:softHyphen/>
        <w:t>բել</w:t>
        <w:softHyphen/>
        <w:t>յան</w:t>
        <w:softHyphen/>
        <w:t>ներն էլ նշեն, որ ի</w:t>
        <w:softHyphen/>
        <w:t>րենց հա</w:t>
        <w:softHyphen/>
        <w:t xml:space="preserve">մար է՛լ </w:t>
        <w:softHyphen/>
        <w:t>տուն-թան</w:t>
        <w:softHyphen/>
        <w:t>գա</w:t>
        <w:softHyphen/>
        <w:t>րան սար</w:t>
        <w:softHyphen/>
        <w:t>քեն ու ի</w:t>
        <w:softHyphen/>
        <w:t>րենց</w:t>
        <w:softHyphen/>
        <w:t xml:space="preserve"> է՛լ պան</w:t>
        <w:softHyphen/>
        <w:t>թեո</w:t>
        <w:softHyphen/>
        <w:t>նում տեղ ա</w:t>
        <w:softHyphen/>
        <w:t>պա</w:t>
        <w:softHyphen/>
        <w:t>հո</w:t>
        <w:softHyphen/>
        <w:t>վեն   (հար</w:t>
        <w:softHyphen/>
        <w:t>կա</w:t>
        <w:softHyphen/>
        <w:t>տու</w:t>
        <w:softHyphen/>
        <w:t>նե</w:t>
        <w:softHyphen/>
        <w:t>րի հաշ</w:t>
        <w:softHyphen/>
        <w:t>վին), որ ի</w:t>
        <w:softHyphen/>
        <w:t>րենց է՛լ չմո</w:t>
        <w:softHyphen/>
        <w:t>ռա</w:t>
        <w:softHyphen/>
        <w:t xml:space="preserve">նան: </w:t>
      </w:r>
    </w:p>
    <w:p>
      <w:pPr>
        <w:pStyle w:val="Normal"/>
        <w:ind w:firstLine="360"/>
        <w:jc w:val="both"/>
        <w:rPr>
          <w:rFonts w:ascii="Times Armenian" w:hAnsi="Times Armenian" w:cs="Times Armenian"/>
          <w:b/>
          <w:sz w:val="21"/>
          <w:szCs w:val="21"/>
          <w:lang w:val="af-ZA"/>
        </w:rPr>
      </w:pPr>
      <w:r>
        <w:rPr>
          <w:rFonts w:cs="Times Armenian" w:ascii="Times Armenian" w:hAnsi="Times Armenian"/>
          <w:b/>
          <w:i/>
          <w:sz w:val="21"/>
          <w:szCs w:val="21"/>
          <w:lang w:val="af-ZA"/>
        </w:rPr>
        <w:t>Պատ</w:t>
        <w:softHyphen/>
        <w:t>կե</w:t>
        <w:softHyphen/>
        <w:t>րաց</w:t>
        <w:softHyphen/>
        <w:t>նո՞ւմ</w:t>
        <w:softHyphen/>
        <w:t xml:space="preserve"> եք սրանց ան</w:t>
        <w:softHyphen/>
        <w:t>հե</w:t>
        <w:softHyphen/>
        <w:t>թեթ ու անճա</w:t>
        <w:softHyphen/>
        <w:t>շակ (երբեմն գռեհիկ հայ</w:t>
        <w:softHyphen/>
        <w:t>հո</w:t>
        <w:softHyphen/>
        <w:t>յանք</w:t>
        <w:softHyphen/>
        <w:t>նե</w:t>
        <w:softHyphen/>
        <w:t>րով շա</w:t>
        <w:softHyphen/>
        <w:t>ղախ</w:t>
        <w:softHyphen/>
        <w:t>ված) «բա</w:t>
        <w:softHyphen/>
        <w:t>նաս</w:t>
        <w:softHyphen/>
        <w:t>տեղ</w:t>
        <w:softHyphen/>
        <w:t>ծութ</w:t>
        <w:softHyphen/>
        <w:t>յուն</w:t>
        <w:softHyphen/>
        <w:t>նե</w:t>
        <w:softHyphen/>
        <w:t>րը» դա</w:t>
        <w:softHyphen/>
        <w:t>սագր</w:t>
        <w:softHyphen/>
        <w:t>քե</w:t>
        <w:softHyphen/>
        <w:t>րում, որ</w:t>
        <w:softHyphen/>
        <w:t>պես ըն</w:t>
        <w:softHyphen/>
        <w:t>տիր ճա</w:t>
        <w:softHyphen/>
        <w:t>շա</w:t>
        <w:softHyphen/>
        <w:t>կի էտա</w:t>
        <w:softHyphen/>
        <w:t>լոն, իբր դա</w:t>
        <w:softHyphen/>
        <w:t>սագր</w:t>
        <w:softHyphen/>
        <w:t>քե</w:t>
        <w:softHyphen/>
        <w:t>րի մի</w:t>
        <w:softHyphen/>
        <w:t>ջի խո</w:t>
        <w:softHyphen/>
        <w:t>տա</w:t>
        <w:softHyphen/>
        <w:t>նը քիչ է:</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Բայց ախր այս ար</w:t>
        <w:softHyphen/>
        <w:t>տեմ</w:t>
        <w:softHyphen/>
        <w:t>նե</w:t>
        <w:softHyphen/>
        <w:t xml:space="preserve">րը ո՞նց </w:t>
        <w:softHyphen/>
        <w:t>հա</w:t>
        <w:softHyphen/>
        <w:t>սան ի</w:t>
        <w:softHyphen/>
        <w:t>րենց այսօր</w:t>
        <w:softHyphen/>
        <w:t>վա այս փա</w:t>
        <w:softHyphen/>
        <w:t>ռա</w:t>
        <w:softHyphen/>
        <w:t>հեղ վի</w:t>
        <w:softHyphen/>
        <w:t>ճա</w:t>
        <w:softHyphen/>
        <w:t>կին, ե</w:t>
        <w:softHyphen/>
        <w:t>թե սրանց գրած</w:t>
        <w:softHyphen/>
        <w:t>ներն այս</w:t>
        <w:softHyphen/>
        <w:t>քան ա</w:t>
        <w:softHyphen/>
        <w:t>նար</w:t>
        <w:softHyphen/>
        <w:t>ժեք են: Հա</w:t>
        <w:softHyphen/>
        <w:t>վա</w:t>
        <w:softHyphen/>
        <w:t>տա</w:t>
        <w:softHyphen/>
        <w:t xml:space="preserve">լո՞ւ </w:t>
        <w:softHyphen/>
        <w:t>բան է, որ նո</w:t>
        <w:softHyphen/>
        <w:t>րից թա</w:t>
        <w:softHyphen/>
        <w:t>գա</w:t>
        <w:softHyphen/>
        <w:t>վո</w:t>
        <w:softHyphen/>
        <w:t>րի նոր հա</w:t>
        <w:softHyphen/>
        <w:t>գուս</w:t>
        <w:softHyphen/>
        <w:t>տի սինդրոմն է պատ</w:t>
        <w:softHyphen/>
        <w:t>ճա</w:t>
        <w:softHyphen/>
        <w:t xml:space="preserve">ռը: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...Մենք մոտ 60 բուհ ու</w:t>
        <w:softHyphen/>
        <w:t>նենք, ու</w:t>
        <w:softHyphen/>
        <w:t>րեմն, ա</w:t>
        <w:softHyphen/>
        <w:t>մե</w:t>
        <w:softHyphen/>
        <w:t>նա</w:t>
        <w:softHyphen/>
        <w:t>քի</w:t>
        <w:softHyphen/>
        <w:t>չը՝ 1000-ից ա</w:t>
        <w:softHyphen/>
        <w:t>վել գրա</w:t>
        <w:softHyphen/>
        <w:t>կա</w:t>
        <w:softHyphen/>
        <w:t>նա</w:t>
        <w:softHyphen/>
        <w:t>գետ ու</w:t>
        <w:softHyphen/>
        <w:t>նենք, չհաշ</w:t>
        <w:softHyphen/>
        <w:t>ված գրա</w:t>
        <w:softHyphen/>
        <w:t>կա</w:t>
        <w:softHyphen/>
        <w:t>նութ</w:t>
        <w:softHyphen/>
        <w:t>յան ու լեզ</w:t>
        <w:softHyphen/>
        <w:t>վի ինս</w:t>
        <w:softHyphen/>
        <w:t>տի</w:t>
        <w:softHyphen/>
        <w:t>տուտ</w:t>
        <w:softHyphen/>
        <w:t>նե</w:t>
        <w:softHyphen/>
        <w:t>րը: Ին</w:t>
        <w:softHyphen/>
        <w:t>չի՞ հա</w:t>
        <w:softHyphen/>
        <w:t>մար են սրանք, ե</w:t>
        <w:softHyphen/>
        <w:t>թե մոտ կես դար լռե</w:t>
        <w:softHyphen/>
        <w:t>լուց հե</w:t>
        <w:softHyphen/>
        <w:t>տո՝ պի</w:t>
        <w:softHyphen/>
        <w:t>տի հի</w:t>
        <w:softHyphen/>
        <w:t>մա էլ լռեն:</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Վստահ եմ, որ մեր բո</w:t>
        <w:softHyphen/>
        <w:t>լոր գրա</w:t>
        <w:softHyphen/>
        <w:t>կա</w:t>
        <w:softHyphen/>
        <w:t>նա</w:t>
        <w:softHyphen/>
        <w:t>գետ</w:t>
        <w:softHyphen/>
        <w:t>ներն էլ (ու լեզ</w:t>
        <w:softHyphen/>
        <w:t>վա</w:t>
        <w:softHyphen/>
        <w:t>բան</w:t>
        <w:softHyphen/>
        <w:t>ներն էլ հե</w:t>
        <w:softHyphen/>
        <w:t>տը, չհաշ</w:t>
        <w:softHyphen/>
        <w:t>ված մնա</w:t>
        <w:softHyphen/>
        <w:t>ցած հա</w:t>
        <w:softHyphen/>
        <w:t>յա</w:t>
        <w:softHyphen/>
        <w:t>գետ</w:t>
        <w:softHyphen/>
        <w:t>նե</w:t>
        <w:softHyphen/>
        <w:t>րին) ի</w:t>
        <w:softHyphen/>
        <w:t>րենց հո</w:t>
        <w:softHyphen/>
        <w:t>գու խոր</w:t>
        <w:softHyphen/>
        <w:t>քում լրի՛վ</w:t>
        <w:softHyphen/>
        <w:t xml:space="preserve"> են հա</w:t>
        <w:softHyphen/>
        <w:t>մա</w:t>
        <w:softHyphen/>
        <w:t>ձայն հենց նոր ասվածին, բայց ին</w:t>
        <w:softHyphen/>
        <w:t>չո՞ւ</w:t>
        <w:softHyphen/>
        <w:t xml:space="preserve"> են լռում, երբ հեր</w:t>
        <w:softHyphen/>
        <w:t>թա</w:t>
        <w:softHyphen/>
        <w:t>կան ար</w:t>
        <w:softHyphen/>
        <w:t>տե</w:t>
        <w:softHyphen/>
        <w:t>մին փա</w:t>
        <w:softHyphen/>
        <w:t>ռա</w:t>
        <w:softHyphen/>
        <w:t>բա</w:t>
        <w:softHyphen/>
        <w:t>նում ու կո</w:t>
        <w:softHyphen/>
        <w:t>չում կամ մրցա</w:t>
        <w:softHyphen/>
        <w:t>նակ են տա</w:t>
        <w:softHyphen/>
        <w:t xml:space="preserve">լիս: </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t>...Մեր գրա</w:t>
        <w:softHyphen/>
        <w:t>կա</w:t>
        <w:softHyphen/>
        <w:t>նա</w:t>
        <w:softHyphen/>
        <w:t>գետ</w:t>
        <w:softHyphen/>
        <w:t>նե</w:t>
        <w:softHyphen/>
        <w:t xml:space="preserve">րը չե՞ն </w:t>
        <w:softHyphen/>
        <w:t>հաս</w:t>
        <w:softHyphen/>
        <w:t>կա</w:t>
        <w:softHyphen/>
        <w:t>նում, որ երբ ար</w:t>
        <w:softHyphen/>
        <w:t>տեմ</w:t>
        <w:softHyphen/>
        <w:t>նե</w:t>
        <w:softHyphen/>
        <w:t>րը հայ</w:t>
        <w:softHyphen/>
        <w:t>հո</w:t>
        <w:softHyphen/>
        <w:t>յում կամ ցեխ են շպրտում ա</w:t>
        <w:softHyphen/>
        <w:t>վագ սերն</w:t>
        <w:softHyphen/>
        <w:t>դի վրա, ցե</w:t>
        <w:softHyphen/>
        <w:t>խը հենց ի</w:t>
        <w:softHyphen/>
        <w:t>րենց՝ գրա</w:t>
        <w:softHyphen/>
        <w:t>կա</w:t>
        <w:softHyphen/>
        <w:t>նա</w:t>
        <w:softHyphen/>
        <w:t>գետ</w:t>
        <w:softHyphen/>
        <w:t>նե</w:t>
        <w:softHyphen/>
        <w:t>րի վրա է լցվում, հայ</w:t>
        <w:softHyphen/>
        <w:t>հո</w:t>
        <w:softHyphen/>
        <w:t>յան</w:t>
        <w:softHyphen/>
        <w:t>քը հենց ի</w:t>
        <w:softHyphen/>
        <w:t>րենց՝ գրա</w:t>
        <w:softHyphen/>
        <w:t>կա</w:t>
        <w:softHyphen/>
        <w:t>նա</w:t>
        <w:softHyphen/>
        <w:t>գետ</w:t>
        <w:softHyphen/>
        <w:t>նե</w:t>
        <w:softHyphen/>
        <w:t>րին է հաս</w:t>
        <w:softHyphen/>
        <w:t>նում:</w:t>
      </w:r>
    </w:p>
    <w:p>
      <w:pPr>
        <w:pStyle w:val="Normal"/>
        <w:ind w:firstLine="360"/>
        <w:jc w:val="both"/>
        <w:rPr/>
      </w:pPr>
      <w:r>
        <w:rPr>
          <w:rFonts w:cs="Times Armenian" w:ascii="Times Armenian" w:hAnsi="Times Armenian"/>
          <w:sz w:val="21"/>
          <w:szCs w:val="21"/>
          <w:lang w:val="af-ZA"/>
        </w:rPr>
        <w:t>...Մեր գրա</w:t>
        <w:softHyphen/>
        <w:t>կա</w:t>
        <w:softHyphen/>
        <w:t>նա</w:t>
        <w:softHyphen/>
        <w:t>գետ</w:t>
        <w:softHyphen/>
        <w:t>նե</w:t>
        <w:softHyphen/>
        <w:t xml:space="preserve">րը չե՞ն </w:t>
        <w:softHyphen/>
        <w:t>հաս</w:t>
        <w:softHyphen/>
        <w:t>կա</w:t>
        <w:softHyphen/>
        <w:t>նում, որ հենց որ այս արտեմները հեր</w:t>
        <w:softHyphen/>
        <w:t>թով կո</w:t>
        <w:softHyphen/>
        <w:t>չում, պաշտոն, մրցա</w:t>
        <w:softHyphen/>
        <w:t>նակ, փառք ու պա</w:t>
        <w:softHyphen/>
        <w:t>տիվ ստա</w:t>
        <w:softHyphen/>
        <w:t>ցան, իս</w:t>
        <w:softHyphen/>
        <w:t>կույն էլ դա</w:t>
        <w:softHyphen/>
        <w:t>սագր</w:t>
        <w:softHyphen/>
        <w:t>քե</w:t>
        <w:softHyphen/>
        <w:t>րում տեղ են պա</w:t>
        <w:softHyphen/>
        <w:t>հան</w:t>
        <w:softHyphen/>
        <w:t>ջե</w:t>
        <w:softHyphen/>
        <w:t>լու (ինչ</w:t>
        <w:softHyphen/>
        <w:t>պես որ ար</w:t>
        <w:softHyphen/>
        <w:t>դեն գե</w:t>
        <w:softHyphen/>
        <w:t>րա</w:t>
        <w:softHyphen/>
        <w:t>գույն հա</w:t>
        <w:softHyphen/>
        <w:t>մա</w:t>
        <w:softHyphen/>
        <w:t>ռութ</w:t>
        <w:softHyphen/>
        <w:t>յամբ ու զա</w:t>
        <w:softHyphen/>
        <w:t>նա</w:t>
        <w:softHyphen/>
        <w:t>զան զար</w:t>
        <w:softHyphen/>
        <w:t>տու</w:t>
        <w:softHyphen/>
        <w:t>ղի մի</w:t>
        <w:softHyphen/>
        <w:t>ջոց</w:t>
        <w:softHyphen/>
        <w:t>նե</w:t>
        <w:softHyphen/>
        <w:t>րով «լո</w:t>
        <w:softHyphen/>
        <w:t>բինգ» են ա</w:t>
        <w:softHyphen/>
        <w:t>նում) ի</w:t>
        <w:softHyphen/>
        <w:t>րենց, մեղմ ա</w:t>
        <w:softHyphen/>
        <w:t>սած, կաս</w:t>
        <w:softHyphen/>
        <w:t>կա</w:t>
        <w:softHyphen/>
        <w:t>ծե</w:t>
        <w:softHyphen/>
        <w:t>լի «բա</w:t>
        <w:softHyphen/>
        <w:t>նաս</w:t>
        <w:softHyphen/>
        <w:t>տեղ</w:t>
        <w:softHyphen/>
        <w:t>ծութ</w:t>
        <w:softHyphen/>
        <w:t>յուն</w:t>
        <w:softHyphen/>
        <w:t>նե</w:t>
        <w:softHyphen/>
        <w:t>րի» հա</w:t>
        <w:softHyphen/>
        <w:t>մար:</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...Դառ</w:t>
        <w:softHyphen/>
        <w:t>նանք հայ թարգ</w:t>
        <w:softHyphen/>
        <w:t>մա</w:t>
        <w:softHyphen/>
        <w:t>նութ</w:t>
        <w:softHyphen/>
        <w:t>յան  չա</w:t>
        <w:softHyphen/>
        <w:t>րա</w:t>
        <w:softHyphen/>
        <w:t>բաս</w:t>
        <w:softHyphen/>
        <w:t>տիկ խնդրին, ո</w:t>
        <w:softHyphen/>
        <w:t>րով</w:t>
        <w:softHyphen/>
        <w:t>հետև, ինչ</w:t>
        <w:softHyphen/>
        <w:t>պես տե</w:t>
        <w:softHyphen/>
        <w:t>սանք, թարգ</w:t>
        <w:softHyphen/>
        <w:t>մա</w:t>
        <w:softHyphen/>
        <w:t>նութ</w:t>
        <w:softHyphen/>
        <w:t>յու</w:t>
        <w:softHyphen/>
        <w:t>նը  վիթ</w:t>
        <w:softHyphen/>
        <w:t>խա</w:t>
        <w:softHyphen/>
        <w:t>րի ազ</w:t>
        <w:softHyphen/>
        <w:t>դե</w:t>
        <w:softHyphen/>
        <w:t>ցութ</w:t>
        <w:softHyphen/>
        <w:t>յուն ու</w:t>
        <w:softHyphen/>
        <w:t>նի մեր գրա</w:t>
        <w:softHyphen/>
        <w:t>կա</w:t>
        <w:softHyphen/>
        <w:t>նութ</w:t>
        <w:softHyphen/>
        <w:t>յան ու առ</w:t>
        <w:softHyphen/>
        <w:t>հա</w:t>
        <w:softHyphen/>
        <w:t>սա</w:t>
        <w:softHyphen/>
        <w:t>րակ՝ կյան</w:t>
        <w:softHyphen/>
        <w:t xml:space="preserve">քի վրա: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Օ</w:t>
        <w:softHyphen/>
        <w:t>րի</w:t>
        <w:softHyphen/>
        <w:t>նակ վերց</w:t>
        <w:softHyphen/>
        <w:t>նենք նո</w:t>
        <w:softHyphen/>
        <w:t>րից պրն</w:t>
        <w:softHyphen/>
        <w:t xml:space="preserve"> Ար</w:t>
        <w:softHyphen/>
        <w:t>տեմ Հա</w:t>
        <w:softHyphen/>
        <w:t>րութ</w:t>
        <w:softHyphen/>
        <w:t>յուն</w:t>
        <w:softHyphen/>
        <w:t>յա</w:t>
        <w:softHyphen/>
        <w:t>նի թարգ</w:t>
        <w:softHyphen/>
        <w:t>մա</w:t>
        <w:softHyphen/>
        <w:t>նութ</w:t>
        <w:softHyphen/>
        <w:t>յուն</w:t>
        <w:softHyphen/>
        <w:t>նե</w:t>
        <w:softHyphen/>
        <w:t>րը, նո</w:t>
        <w:softHyphen/>
        <w:t>րից այն պատ</w:t>
        <w:softHyphen/>
        <w:t>ճա</w:t>
        <w:softHyphen/>
        <w:t>ռով, որ այս պա</w:t>
        <w:softHyphen/>
        <w:t>րո</w:t>
        <w:softHyphen/>
        <w:t>նի նաև թարգ</w:t>
        <w:softHyphen/>
        <w:t>մա</w:t>
        <w:softHyphen/>
        <w:t>նութ</w:t>
        <w:softHyphen/>
        <w:t>յուն</w:t>
        <w:softHyphen/>
        <w:t>նե՛րն են տի</w:t>
        <w:softHyphen/>
        <w:t>պա</w:t>
        <w:softHyphen/>
        <w:t>կան, ու երկ</w:t>
        <w:softHyphen/>
        <w:t>րորդ՝ ո</w:t>
        <w:softHyphen/>
        <w:t>րով</w:t>
        <w:softHyphen/>
        <w:t>հետև Ա. Հա</w:t>
        <w:softHyphen/>
        <w:t>րութ</w:t>
        <w:softHyphen/>
        <w:t>յուն</w:t>
        <w:softHyphen/>
        <w:t>յա</w:t>
        <w:softHyphen/>
        <w:t>նը ա</w:t>
        <w:softHyphen/>
        <w:t>զատ ո</w:t>
        <w:softHyphen/>
        <w:t>տա</w:t>
        <w:softHyphen/>
        <w:t>նա</w:t>
        <w:softHyphen/>
        <w:t>վորի հենց ա</w:t>
        <w:softHyphen/>
        <w:t>ռա</w:t>
        <w:softHyphen/>
        <w:t>ջին «թարգ</w:t>
        <w:softHyphen/>
        <w:t>ման</w:t>
        <w:softHyphen/>
        <w:t>նե</w:t>
        <w:softHyphen/>
        <w:t>րից» ու գրողներից մեկն է:</w:t>
      </w:r>
    </w:p>
    <w:p>
      <w:pPr>
        <w:pStyle w:val="Normal"/>
        <w:ind w:firstLine="360"/>
        <w:jc w:val="both"/>
        <w:rPr/>
      </w:pPr>
      <w:r>
        <w:rPr>
          <w:rFonts w:cs="Times Armenian" w:ascii="Times Armenian" w:hAnsi="Times Armenian"/>
          <w:b/>
          <w:i/>
          <w:sz w:val="21"/>
          <w:szCs w:val="21"/>
          <w:lang w:val="af-ZA"/>
        </w:rPr>
        <w:t>Ու նաև ա՛յն պատճառով, որ հակառակ ինքնուրույն ստեղծագոր</w:t>
        <w:softHyphen/>
        <w:t>ծության, թարգմանությունը հսկող ունի, ու այդ հսկիչը բնագիրն է: Երբ բնագիրը կա, թարգմանն էլ հնար չի ունենա ասելու, թե «մեղավորը ըներցողն է, ով իր հե</w:t>
        <w:softHyphen/>
        <w:t>տա</w:t>
        <w:softHyphen/>
        <w:t>մնացության պատճառով ուղղակի չի հասկանում իր միանգամայն նոր ու հույժ հանճարեղ գրվածքները»:</w:t>
      </w:r>
    </w:p>
    <w:p>
      <w:pPr>
        <w:pStyle w:val="Normal"/>
        <w:ind w:firstLine="360"/>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r>
    </w:p>
    <w:p>
      <w:pPr>
        <w:pStyle w:val="Heading2"/>
        <w:numPr>
          <w:ilvl w:val="0"/>
          <w:numId w:val="0"/>
        </w:numPr>
        <w:ind w:start="0" w:hanging="0"/>
        <w:rPr/>
      </w:pPr>
      <w:bookmarkStart w:id="13" w:name="__RefHeading___Toc409540311"/>
      <w:bookmarkEnd w:id="13"/>
      <w:r>
        <w:rPr>
          <w:rFonts w:cs="Times Armenian" w:ascii="Times Armenian" w:hAnsi="Times Armenian"/>
          <w:lang w:val="af-ZA"/>
        </w:rPr>
        <w:t>6.6 ԹԱՐԳ</w:t>
        <w:softHyphen/>
        <w:t>ՄԱ</w:t>
        <w:softHyphen/>
        <w:t>ՆՈՒԹ</w:t>
        <w:softHyphen/>
        <w:t>ՅԱՆ ՄԱ</w:t>
        <w:softHyphen/>
        <w:t>ՍԻՆ ՄԱՍ</w:t>
        <w:softHyphen/>
        <w:t>ՆԱ</w:t>
        <w:softHyphen/>
        <w:t>ՎՈՐ Ա</w:t>
        <w:softHyphen/>
        <w:t>ՌՈՒ</w:t>
        <w:softHyphen/>
        <w:t>ՄՈՎ ՈՒ ԱՌ</w:t>
        <w:softHyphen/>
        <w:t>ՀԱ</w:t>
        <w:softHyphen/>
        <w:t>ՍԱ</w:t>
        <w:softHyphen/>
        <w:t>ՐԱԿ</w:t>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Պրն</w:t>
        <w:softHyphen/>
        <w:t xml:space="preserve"> Ար</w:t>
        <w:softHyphen/>
        <w:t>տեմ Հա</w:t>
        <w:softHyphen/>
        <w:t>րութ</w:t>
        <w:softHyphen/>
        <w:t>յուն</w:t>
        <w:softHyphen/>
        <w:t>յա</w:t>
        <w:softHyphen/>
        <w:t>նը բա</w:t>
        <w:softHyphen/>
        <w:t>վա</w:t>
        <w:softHyphen/>
        <w:t>կան շատ բան է «թարգ</w:t>
        <w:softHyphen/>
        <w:t>մա</w:t>
        <w:softHyphen/>
        <w:t>նել», ու ինչ</w:t>
        <w:softHyphen/>
        <w:softHyphen/>
        <w:t>պես ի</w:t>
        <w:softHyphen/>
        <w:t>ր բոլոր «ստեղծածներին» է հա</w:t>
        <w:softHyphen/>
        <w:t>տուկ, իր բո</w:t>
        <w:softHyphen/>
        <w:t>լոր «թարգ</w:t>
        <w:softHyphen/>
        <w:t>մա</w:t>
        <w:softHyphen/>
        <w:t>նութ</w:t>
        <w:softHyphen/>
        <w:t>յուն</w:t>
        <w:softHyphen/>
        <w:t>ներն» էլ, ա</w:t>
        <w:softHyphen/>
        <w:t>ռանց բա</w:t>
        <w:softHyphen/>
        <w:t>ցա</w:t>
        <w:softHyphen/>
        <w:t>ռութ</w:t>
        <w:softHyphen/>
        <w:t>յան, խո</w:t>
        <w:softHyphen/>
        <w:t>տան են: Կբե</w:t>
        <w:softHyphen/>
        <w:t>րեմ ե</w:t>
        <w:softHyphen/>
        <w:t>րեք օ</w:t>
        <w:softHyphen/>
        <w:t>րի</w:t>
        <w:softHyphen/>
        <w:t>նակ միայն՝ Դի</w:t>
        <w:softHyphen/>
        <w:t>լան Թո</w:t>
        <w:softHyphen/>
        <w:t>մա</w:t>
        <w:softHyphen/>
        <w:t>սի ե</w:t>
        <w:softHyphen/>
        <w:t>րեք ոտանավորի պրն</w:t>
        <w:softHyphen/>
        <w:t xml:space="preserve"> Ար</w:t>
        <w:softHyphen/>
        <w:t>տե</w:t>
        <w:softHyphen/>
        <w:t>մի «թարգ</w:t>
        <w:softHyphen/>
        <w:t>մա</w:t>
        <w:softHyphen/>
        <w:t>նութ</w:t>
        <w:softHyphen/>
        <w:t>յու</w:t>
        <w:softHyphen/>
        <w:t>նը», բայց տե</w:t>
        <w:softHyphen/>
        <w:t>ղի սղութ</w:t>
        <w:softHyphen/>
        <w:t>յան պատ</w:t>
        <w:softHyphen/>
        <w:t>ճա</w:t>
        <w:softHyphen/>
        <w:t>ռով՝ մանրամասն կվեր</w:t>
        <w:softHyphen/>
        <w:t>լու</w:t>
        <w:softHyphen/>
        <w:t>ծեմ սրան</w:t>
        <w:softHyphen/>
        <w:t>ցից միայն մե</w:t>
        <w:softHyphen/>
        <w:t xml:space="preserve">կը: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Հա</w:t>
        <w:softHyphen/>
        <w:t>մե</w:t>
        <w:softHyphen/>
        <w:t>մա</w:t>
        <w:softHyphen/>
        <w:t>տե</w:t>
        <w:softHyphen/>
        <w:t>լու հա</w:t>
        <w:softHyphen/>
        <w:t>մար նախ կդնեմ Դի</w:t>
        <w:softHyphen/>
        <w:t>լան Թո</w:t>
        <w:softHyphen/>
        <w:t>մա</w:t>
        <w:softHyphen/>
        <w:t>սի ոտանավորների  ան</w:t>
        <w:softHyphen/>
        <w:t>գ</w:t>
        <w:softHyphen/>
        <w:t>լե</w:t>
        <w:softHyphen/>
        <w:t>րեն բնա</w:t>
        <w:softHyphen/>
        <w:t>գի</w:t>
        <w:softHyphen/>
        <w:t>րը, հե</w:t>
        <w:softHyphen/>
        <w:t>տո այդ բնա</w:t>
        <w:softHyphen/>
        <w:t>գ</w:t>
        <w:softHyphen/>
        <w:t>րի բա</w:t>
        <w:softHyphen/>
        <w:t>ռա</w:t>
        <w:softHyphen/>
        <w:t>ցի («տո</w:t>
        <w:softHyphen/>
        <w:t>ղա</w:t>
        <w:softHyphen/>
        <w:t>ցի») թարգ</w:t>
        <w:softHyphen/>
        <w:t>մա</w:t>
        <w:softHyphen/>
        <w:t>նութ</w:t>
        <w:softHyphen/>
        <w:t>յունն իր ի</w:t>
        <w:softHyphen/>
        <w:t>մաս</w:t>
        <w:softHyphen/>
        <w:t>տա</w:t>
        <w:softHyphen/>
        <w:t>յին մեկ</w:t>
        <w:softHyphen/>
        <w:t>նութ</w:t>
        <w:softHyphen/>
        <w:t>յուն</w:t>
        <w:softHyphen/>
        <w:t>նե</w:t>
        <w:softHyphen/>
        <w:t>րով, հե</w:t>
        <w:softHyphen/>
        <w:t>տո կդնեմ պրն</w:t>
        <w:softHyphen/>
        <w:t xml:space="preserve"> Ար</w:t>
        <w:softHyphen/>
        <w:t>տե</w:t>
        <w:softHyphen/>
        <w:t>մի «թարգ</w:t>
        <w:softHyphen/>
        <w:t>մա</w:t>
        <w:softHyphen/>
        <w:t>նու</w:t>
        <w:softHyphen/>
        <w:t>թյու</w:t>
        <w:softHyphen/>
        <w:t>նը», ու սրա կողքն էլ՝ ճիշտ թարգ</w:t>
        <w:softHyphen/>
        <w:t>մա</w:t>
        <w:softHyphen/>
        <w:t>նութ</w:t>
        <w:softHyphen/>
        <w:t>յան հնա</w:t>
        <w:softHyphen/>
        <w:t>րա</w:t>
        <w:softHyphen/>
        <w:t>վոր մի  տար</w:t>
        <w:softHyphen/>
        <w:t>բե</w:t>
        <w:softHyphen/>
        <w:t>րա</w:t>
        <w:softHyphen/>
        <w:t xml:space="preserve">կը: </w:t>
      </w:r>
    </w:p>
    <w:p>
      <w:pPr>
        <w:pStyle w:val="Normal"/>
        <w:ind w:firstLine="360"/>
        <w:jc w:val="both"/>
        <w:rPr/>
      </w:pPr>
      <w:r>
        <w:rPr>
          <w:rFonts w:cs="Times Armenian" w:ascii="Times Armenian" w:hAnsi="Times Armenian"/>
          <w:sz w:val="21"/>
          <w:szCs w:val="21"/>
          <w:lang w:val="af-ZA"/>
        </w:rPr>
        <w:t>(</w:t>
      </w:r>
      <w:r>
        <w:rPr>
          <w:rFonts w:cs="Times Armenian" w:ascii="Times Armenian" w:hAnsi="Times Armenian"/>
          <w:b/>
          <w:i/>
          <w:sz w:val="21"/>
          <w:szCs w:val="21"/>
          <w:lang w:val="af-ZA"/>
        </w:rPr>
        <w:t>Թարգ</w:t>
        <w:softHyphen/>
        <w:t>մա</w:t>
        <w:softHyphen/>
        <w:t>նութ</w:t>
        <w:softHyphen/>
        <w:t>յու</w:t>
        <w:softHyphen/>
        <w:t>նը միշտ էլ բազ</w:t>
        <w:softHyphen/>
        <w:t>մար</w:t>
        <w:softHyphen/>
        <w:t>ժեք-բազմաելք է:</w:t>
      </w:r>
      <w:r>
        <w:rPr>
          <w:rFonts w:cs="Times Armenian" w:ascii="Times Armenian" w:hAnsi="Times Armenian"/>
          <w:sz w:val="21"/>
          <w:szCs w:val="21"/>
          <w:lang w:val="af-ZA"/>
        </w:rPr>
        <w:t xml:space="preserve"> Սրա՛ հա</w:t>
        <w:softHyphen/>
        <w:t>մար է, որ ռուս</w:t>
        <w:softHyphen/>
        <w:t>նե</w:t>
        <w:softHyphen/>
        <w:t>րը մի որևէ գոր</w:t>
        <w:softHyphen/>
        <w:t>ծը հա</w:t>
        <w:softHyphen/>
        <w:t>ճախ մի քա</w:t>
        <w:softHyphen/>
        <w:t>նի ան</w:t>
        <w:softHyphen/>
        <w:t>գամ են թարգ</w:t>
        <w:softHyphen/>
        <w:t>մա</w:t>
        <w:softHyphen/>
        <w:t>նում, ու սրա փայ</w:t>
        <w:softHyphen/>
        <w:t>լուն օրի</w:t>
        <w:softHyphen/>
        <w:t>նա</w:t>
        <w:softHyphen/>
        <w:t>կը Շեքս</w:t>
        <w:softHyphen/>
        <w:t>պի</w:t>
        <w:softHyphen/>
        <w:t>րի «Համ</w:t>
        <w:softHyphen/>
        <w:t>լե</w:t>
        <w:softHyphen/>
        <w:t>տի» թարգ</w:t>
        <w:softHyphen/>
        <w:t>մա</w:t>
        <w:softHyphen/>
        <w:t>նութ</w:t>
        <w:softHyphen/>
        <w:t>յուն</w:t>
        <w:softHyphen/>
        <w:t>ներն են: Մենք մի  տա</w:t>
        <w:softHyphen/>
        <w:softHyphen/>
        <w:t>րօ</w:t>
        <w:softHyphen/>
        <w:t>րի</w:t>
        <w:softHyphen/>
        <w:t>նակ սո</w:t>
        <w:softHyphen/>
        <w:t>վո</w:t>
        <w:softHyphen/>
        <w:t>րութ</w:t>
        <w:softHyphen/>
        <w:t>յուն ու</w:t>
        <w:softHyphen/>
        <w:t>նենք. թարգ</w:t>
        <w:softHyphen/>
        <w:t>մա</w:t>
        <w:softHyphen/>
        <w:t>նածն այլևս</w:t>
        <w:softHyphen/>
        <w:t xml:space="preserve"> համարյա ոչ մե</w:t>
        <w:softHyphen/>
        <w:t>կը թարգ</w:t>
        <w:softHyphen/>
        <w:t>մա</w:t>
        <w:softHyphen/>
        <w:t>նե</w:t>
        <w:softHyphen/>
        <w:t>լու հա</w:t>
        <w:softHyphen/>
        <w:t>մար</w:t>
        <w:softHyphen/>
        <w:t>ձա</w:t>
        <w:softHyphen/>
        <w:t>կութ</w:t>
        <w:softHyphen/>
        <w:t>յունը չու</w:t>
        <w:softHyphen/>
        <w:t>նի):</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Մի քա</w:t>
        <w:softHyphen/>
        <w:t>նի խոսք Դի</w:t>
        <w:softHyphen/>
        <w:t>լան Թո</w:t>
        <w:softHyphen/>
        <w:t>մա</w:t>
        <w:softHyphen/>
        <w:t>սի մա</w:t>
        <w:softHyphen/>
        <w:t>սին:</w:t>
      </w:r>
    </w:p>
    <w:p>
      <w:pPr>
        <w:pStyle w:val="Normal"/>
        <w:ind w:firstLine="360"/>
        <w:jc w:val="both"/>
        <w:rPr/>
      </w:pPr>
      <w:r>
        <w:rPr>
          <w:rFonts w:cs="Times Armenian" w:ascii="Times Armenian" w:hAnsi="Times Armenian"/>
          <w:sz w:val="21"/>
          <w:szCs w:val="21"/>
          <w:lang w:val="af-ZA"/>
        </w:rPr>
        <w:t>Dylan Thomas-ը (1914-1953) ծնվել է Ո</w:t>
        <w:softHyphen/>
        <w:t>ւել</w:t>
        <w:softHyphen/>
        <w:t>սում ու քսան տա</w:t>
        <w:softHyphen/>
        <w:t>րե</w:t>
        <w:softHyphen/>
        <w:t>կա</w:t>
        <w:softHyphen/>
        <w:t>նում  դար</w:t>
        <w:softHyphen/>
        <w:t>ձել է ա</w:t>
        <w:softHyphen/>
        <w:t>մե</w:t>
        <w:softHyphen/>
        <w:t>նա</w:t>
        <w:softHyphen/>
        <w:t>հայտ</w:t>
        <w:softHyphen/>
        <w:t>նի անգլիալեզու բա</w:t>
        <w:softHyphen/>
        <w:t>նաս</w:t>
        <w:softHyphen/>
        <w:t>տեղծ</w:t>
        <w:softHyphen/>
        <w:t>նե</w:t>
        <w:softHyphen/>
        <w:t>րից մե</w:t>
        <w:softHyphen/>
        <w:t>կը՝ հրա</w:t>
        <w:softHyphen/>
        <w:t>տա</w:t>
        <w:softHyphen/>
        <w:t>րա</w:t>
        <w:softHyphen/>
        <w:t>կե</w:t>
        <w:softHyphen/>
        <w:t>լով իր «18 ոտա</w:t>
        <w:softHyphen/>
        <w:t>նա</w:t>
        <w:softHyphen/>
        <w:t>վոր» գրքույ</w:t>
        <w:softHyphen/>
        <w:t>կը (ին</w:t>
        <w:softHyphen/>
        <w:t>չը, ըստ պրն</w:t>
        <w:softHyphen/>
        <w:t xml:space="preserve"> Ար</w:t>
        <w:softHyphen/>
        <w:t>տե</w:t>
        <w:softHyphen/>
        <w:t>մի, չգի</w:t>
        <w:softHyphen/>
        <w:t>տես ին</w:t>
        <w:softHyphen/>
        <w:t>չու, կոչ</w:t>
        <w:softHyphen/>
        <w:t>վում է «17 բա</w:t>
        <w:softHyphen/>
        <w:t>նաս</w:t>
        <w:softHyphen/>
        <w:t>տեղ</w:t>
        <w:softHyphen/>
        <w:t>ծութ</w:t>
        <w:softHyphen/>
        <w:t>յուն»): Թո</w:t>
        <w:softHyphen/>
        <w:t>մա</w:t>
        <w:softHyphen/>
        <w:t>սը ո</w:t>
        <w:softHyphen/>
        <w:t>տա</w:t>
        <w:softHyphen/>
        <w:t>նա</w:t>
        <w:softHyphen/>
        <w:t>վոր քիչ է գրել, ու Թո</w:t>
        <w:softHyphen/>
        <w:t>մա</w:t>
        <w:softHyphen/>
        <w:t>սի ողջ պոե</w:t>
        <w:softHyphen/>
        <w:t>զիան տե</w:t>
        <w:softHyphen/>
        <w:t>ղա</w:t>
        <w:softHyphen/>
        <w:t>վոր</w:t>
        <w:softHyphen/>
        <w:t>վում է ըն</w:t>
        <w:softHyphen/>
        <w:t>դա</w:t>
        <w:softHyphen/>
        <w:t>մե</w:t>
        <w:softHyphen/>
        <w:t>նը մի փոք</w:t>
        <w:softHyphen/>
        <w:t>րիկ գրքույ</w:t>
        <w:softHyphen/>
        <w:t>կի մեջ:</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Դի</w:t>
        <w:softHyphen/>
        <w:t>լան Թո</w:t>
        <w:softHyphen/>
        <w:t>մասն ուղղակի սքան</w:t>
        <w:softHyphen/>
        <w:t>չե</w:t>
        <w:softHyphen/>
        <w:t>լի տա</w:t>
        <w:softHyphen/>
        <w:t>ղա</w:t>
        <w:softHyphen/>
        <w:t>չափ է, ու ինքը հիա</w:t>
        <w:softHyphen/>
        <w:t xml:space="preserve">նում էր 17-րդ </w:t>
        <w:softHyphen/>
        <w:t>դա</w:t>
        <w:softHyphen/>
        <w:t>րի  պոետ</w:t>
        <w:softHyphen/>
        <w:softHyphen/>
        <w:softHyphen/>
        <w:t>նե</w:t>
        <w:softHyphen/>
        <w:t>րով: Դի</w:t>
        <w:softHyphen/>
        <w:t>լա</w:t>
        <w:softHyphen/>
        <w:t>նը գրում է թե՛ դա</w:t>
        <w:softHyphen/>
        <w:t>սա</w:t>
        <w:softHyphen/>
        <w:t>կան չափերով, թե՛ շատ ա</w:t>
        <w:softHyphen/>
        <w:t>զատ վեր</w:t>
        <w:softHyphen/>
        <w:t>լիբր, թե՛ «ցատ</w:t>
        <w:softHyphen/>
        <w:t>կո</w:t>
        <w:softHyphen/>
        <w:t>տող՝ ոս</w:t>
        <w:softHyphen/>
        <w:t>տոս</w:t>
        <w:softHyphen/>
        <w:t>տուն» չա</w:t>
        <w:softHyphen/>
        <w:t>փե</w:t>
        <w:softHyphen/>
        <w:t>րով, բայց միշտ հա</w:t>
        <w:softHyphen/>
        <w:t>րուստ ու խիստ բարդ (եր</w:t>
        <w:softHyphen/>
        <w:t>բեմն՝ ռե</w:t>
        <w:softHyphen/>
        <w:t>կոր</w:t>
        <w:softHyphen/>
        <w:t>դա</w:t>
        <w:softHyphen/>
        <w:t>յին բար</w:t>
        <w:softHyphen/>
        <w:t>դութ</w:t>
        <w:softHyphen/>
        <w:t>յան) տա</w:t>
        <w:softHyphen/>
        <w:t>ղա</w:t>
        <w:softHyphen/>
        <w:t>չա</w:t>
        <w:softHyphen/>
        <w:t>փութ</w:t>
        <w:softHyphen/>
        <w:t>յամբ, հա</w:t>
        <w:softHyphen/>
        <w:t>ճախ բազ</w:t>
        <w:softHyphen/>
        <w:t>մար</w:t>
        <w:softHyphen/>
        <w:t>ժեք ու հա</w:t>
        <w:softHyphen/>
        <w:t>նե</w:t>
        <w:softHyphen/>
        <w:t>լու</w:t>
        <w:softHyphen/>
        <w:t>կա</w:t>
        <w:softHyphen/>
        <w:t>յին բա</w:t>
        <w:softHyphen/>
        <w:t>ռա</w:t>
        <w:softHyphen/>
        <w:t>խա</w:t>
        <w:softHyphen/>
        <w:t>ղե</w:t>
        <w:softHyphen/>
        <w:t>րով ու ակ</w:t>
        <w:softHyphen/>
        <w:t>նարկ</w:t>
        <w:softHyphen/>
        <w:t>նե</w:t>
        <w:softHyphen/>
        <w:t>րով, միշտ ներ</w:t>
        <w:softHyphen/>
        <w:t>քին կիպ-կիպ կամ հե</w:t>
        <w:softHyphen/>
        <w:t>ռու-հե</w:t>
        <w:softHyphen/>
        <w:t>ռու հան</w:t>
        <w:softHyphen/>
        <w:t>գե</w:t>
        <w:softHyphen/>
        <w:t>րով, հո</w:t>
        <w:softHyphen/>
        <w:t>յա</w:t>
        <w:softHyphen/>
        <w:t>կապ ա</w:t>
        <w:softHyphen/>
        <w:t>լի</w:t>
        <w:softHyphen/>
        <w:t>տե</w:t>
        <w:softHyphen/>
        <w:t>րա</w:t>
        <w:softHyphen/>
        <w:t>ցիա</w:t>
        <w:softHyphen/>
        <w:t>նե</w:t>
        <w:softHyphen/>
        <w:t>րով ու ա</w:t>
        <w:softHyphen/>
        <w:t>սո</w:t>
        <w:softHyphen/>
        <w:t>նանս</w:t>
        <w:softHyphen/>
        <w:t>նե</w:t>
        <w:softHyphen/>
        <w:t xml:space="preserve">րով: </w:t>
      </w:r>
    </w:p>
    <w:p>
      <w:pPr>
        <w:pStyle w:val="Normal"/>
        <w:ind w:firstLine="360"/>
        <w:jc w:val="both"/>
        <w:rPr>
          <w:rFonts w:ascii="Times Armenian" w:hAnsi="Times Armenian" w:cs="Times Armenian"/>
          <w:sz w:val="21"/>
          <w:szCs w:val="21"/>
          <w:lang w:val="af-ZA"/>
        </w:rPr>
      </w:pPr>
      <w:r>
        <w:rPr>
          <w:rFonts w:cs="Times Armenian" w:ascii="Times Armenian" w:hAnsi="Times Armenian"/>
          <w:sz w:val="21"/>
          <w:szCs w:val="21"/>
          <w:lang w:val="af-ZA"/>
        </w:rPr>
        <w:t>Բայց Թոմասը, ի տար</w:t>
        <w:softHyphen/>
        <w:t>բե</w:t>
        <w:softHyphen/>
        <w:t>րութ</w:t>
        <w:softHyphen/>
        <w:t>յուն մեր հայ «վեր</w:t>
        <w:softHyphen/>
        <w:t>լիբ</w:t>
        <w:softHyphen/>
        <w:t>րիստ</w:t>
        <w:softHyphen/>
        <w:t>նե</w:t>
        <w:softHyphen/>
        <w:t>րի», եր</w:t>
        <w:softHyphen/>
        <w:t>բեք մի</w:t>
        <w:softHyphen/>
        <w:t>օրինակ ու անհամ մետրով չի գրել: Դի</w:t>
        <w:softHyphen/>
        <w:t>լա</w:t>
        <w:softHyphen/>
        <w:t>նի բա</w:t>
        <w:softHyphen/>
        <w:t>նաս</w:t>
        <w:softHyphen/>
        <w:t>տեղ</w:t>
        <w:softHyphen/>
        <w:t>ծութ</w:t>
        <w:softHyphen/>
        <w:t>յուն</w:t>
        <w:softHyphen/>
        <w:t>նե</w:t>
        <w:softHyphen/>
        <w:t>րը  «բա</w:t>
        <w:softHyphen/>
        <w:t>նա</w:t>
        <w:softHyphen/>
        <w:t>վոր են», այ</w:t>
        <w:softHyphen/>
        <w:t>սինքն՝ եր</w:t>
        <w:softHyphen/>
        <w:t>գե</w:t>
        <w:softHyphen/>
        <w:t>ցիկ են, ու ինքն էլ շատ հա</w:t>
        <w:softHyphen/>
        <w:t>ճախ (Չարլզ Դի</w:t>
        <w:softHyphen/>
        <w:t>կեն</w:t>
        <w:softHyphen/>
        <w:t>սի պես) «կա</w:t>
        <w:softHyphen/>
        <w:t>տա</w:t>
        <w:softHyphen/>
        <w:t xml:space="preserve">րում էր» դրանք: </w:t>
      </w:r>
    </w:p>
    <w:p>
      <w:pPr>
        <w:pStyle w:val="Normal"/>
        <w:ind w:firstLine="360"/>
        <w:jc w:val="both"/>
        <w:rPr/>
      </w:pPr>
      <w:r>
        <w:rPr>
          <w:rFonts w:cs="Times Armenian" w:ascii="Times Armenian" w:hAnsi="Times Armenian"/>
          <w:sz w:val="21"/>
          <w:szCs w:val="21"/>
          <w:lang w:val="af-ZA"/>
        </w:rPr>
        <w:t>Սկզբում կխո</w:t>
        <w:softHyphen/>
        <w:t>սեմ ու ման</w:t>
        <w:softHyphen/>
        <w:t>րա</w:t>
        <w:softHyphen/>
        <w:t>մասն կմեկ</w:t>
        <w:softHyphen/>
        <w:t>նեմ Դի</w:t>
        <w:softHyphen/>
        <w:t>լա</w:t>
        <w:softHyphen/>
        <w:t xml:space="preserve">նի </w:t>
      </w:r>
      <w:r>
        <w:rPr>
          <w:rFonts w:cs="Times Armenian" w:ascii="Times Armenian" w:hAnsi="Times Armenian"/>
          <w:b/>
          <w:sz w:val="21"/>
          <w:szCs w:val="21"/>
          <w:lang w:val="af-ZA"/>
        </w:rPr>
        <w:t>Do Not Go Gentle into That Good Night</w:t>
      </w:r>
      <w:r>
        <w:rPr>
          <w:rFonts w:cs="Times Armenian" w:ascii="Times Armenian" w:hAnsi="Times Armenian"/>
          <w:sz w:val="21"/>
          <w:szCs w:val="21"/>
          <w:lang w:val="af-ZA"/>
        </w:rPr>
        <w:t xml:space="preserve">  ո</w:t>
        <w:softHyphen/>
        <w:t>տա</w:t>
        <w:softHyphen/>
        <w:t>նա</w:t>
        <w:softHyphen/>
        <w:t>վո</w:t>
        <w:softHyphen/>
        <w:t>րի մա</w:t>
        <w:softHyphen/>
        <w:t>սին: Ա</w:t>
        <w:softHyphen/>
        <w:t>հա սրա բնա</w:t>
        <w:softHyphen/>
        <w:t>գի</w:t>
        <w:softHyphen/>
        <w:t>րը:</w:t>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ind w:firstLine="360"/>
        <w:jc w:val="both"/>
        <w:rPr>
          <w:rFonts w:ascii="Times Armenian" w:hAnsi="Times Armenian" w:cs="Times Armenian"/>
          <w:i/>
          <w:i/>
          <w:sz w:val="21"/>
          <w:szCs w:val="21"/>
          <w:lang w:val="af-ZA"/>
        </w:rPr>
      </w:pPr>
      <w:r>
        <w:rPr>
          <w:rFonts w:cs="Times Armenian" w:ascii="Times Armenian" w:hAnsi="Times Armenian"/>
          <w:i/>
          <w:sz w:val="21"/>
          <w:szCs w:val="21"/>
          <w:lang w:val="af-ZA"/>
        </w:rPr>
      </w:r>
    </w:p>
    <w:p>
      <w:pPr>
        <w:pStyle w:val="Normal"/>
        <w:ind w:start="360" w:hanging="0"/>
        <w:jc w:val="both"/>
        <w:rPr>
          <w:rFonts w:ascii="Times Armenian" w:hAnsi="Times Armenian" w:cs="Times Armenian"/>
          <w:b/>
          <w:i/>
          <w:i/>
          <w:sz w:val="21"/>
          <w:szCs w:val="21"/>
          <w:lang w:val="af-ZA"/>
        </w:rPr>
      </w:pPr>
      <w:r>
        <w:rPr>
          <w:rFonts w:cs="Times Armenian" w:ascii="Times Armenian" w:hAnsi="Times Armenian"/>
          <w:b/>
          <w:i/>
          <w:sz w:val="21"/>
          <w:szCs w:val="21"/>
          <w:lang w:val="af-ZA"/>
        </w:rPr>
      </w:r>
    </w:p>
    <w:p>
      <w:pPr>
        <w:pStyle w:val="Heading2"/>
        <w:numPr>
          <w:ilvl w:val="0"/>
          <w:numId w:val="0"/>
        </w:numPr>
        <w:ind w:start="0" w:hanging="0"/>
        <w:rPr/>
      </w:pPr>
      <w:bookmarkStart w:id="14" w:name="__RefHeading___Toc409540312"/>
      <w:bookmarkEnd w:id="14"/>
      <w:r>
        <w:rPr/>
        <w:t>1. DO NOT GO GENTLE INTO THAT GOOD NIGHT</w:t>
      </w:r>
    </w:p>
    <w:p>
      <w:pPr>
        <w:pStyle w:val="Normal"/>
        <w:ind w:start="360" w:hanging="0"/>
        <w:jc w:val="both"/>
        <w:rPr>
          <w:rFonts w:ascii="Times Armenian" w:hAnsi="Times Armenian" w:cs="Times Armenian"/>
          <w:i/>
          <w:i/>
          <w:sz w:val="21"/>
          <w:szCs w:val="21"/>
        </w:rPr>
      </w:pPr>
      <w:r>
        <w:rPr>
          <w:rFonts w:cs="Times Armenian" w:ascii="Times Armenian" w:hAnsi="Times Armenian"/>
          <w:i/>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Do not go gentle into that good night,</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Old age should burn and rave at close of day;</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Rage, rage against the dying of the light.</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Though wise men at their end know dark is right,</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Because their words had forked no lighting they</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Do not go gentle into that good night.</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Good men, the last wave by, crying how bright</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Their frail deeds might have danced in a green bay,</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Rage, rage against the dying of the light.</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Wild men who caught and sang the sun in flight,</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And learn, too late, they grieved it on its way,</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Do not go gentle into that good night.</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Grave men, near death, who see with blinding sight,</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Blind eyes could blaze like meteors and be gay,</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Rage, rage against the dying of the light.</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And you, my father, there on the sad height,</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Curse, bless, me now with your fierce tears, I pray.</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Do not go gentle into that good night.</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Rage, rage against the dying of the light.</w:t>
      </w:r>
    </w:p>
    <w:p>
      <w:pPr>
        <w:pStyle w:val="Normal"/>
        <w:ind w:start="540"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jc w:val="both"/>
        <w:rPr>
          <w:rFonts w:ascii="Times Armenian" w:hAnsi="Times Armenian" w:cs="Times Armenian"/>
          <w:b/>
          <w:i/>
          <w:i/>
          <w:sz w:val="21"/>
          <w:szCs w:val="21"/>
        </w:rPr>
      </w:pPr>
      <w:r>
        <w:rPr>
          <w:rFonts w:cs="Times Armenian" w:ascii="Times Armenian" w:hAnsi="Times Armenian"/>
          <w:b/>
          <w:i/>
          <w:sz w:val="21"/>
          <w:szCs w:val="21"/>
        </w:rPr>
      </w:r>
    </w:p>
    <w:p>
      <w:pPr>
        <w:pStyle w:val="Normal"/>
        <w:ind w:firstLine="360"/>
        <w:rPr>
          <w:rFonts w:ascii="Times Armenian" w:hAnsi="Times Armenian" w:cs="Times Armenian"/>
          <w:b/>
          <w:i/>
          <w:i/>
          <w:sz w:val="21"/>
          <w:szCs w:val="21"/>
        </w:rPr>
      </w:pPr>
      <w:r>
        <w:rPr>
          <w:rFonts w:cs="Times Armenian" w:ascii="Times Armenian" w:hAnsi="Times Armenian"/>
          <w:sz w:val="21"/>
          <w:szCs w:val="21"/>
        </w:rPr>
        <w:t>Ահա սրա թարգմանությունները.</w:t>
      </w:r>
    </w:p>
    <w:p>
      <w:pPr>
        <w:pStyle w:val="Normal"/>
        <w:ind w:firstLine="360"/>
        <w:rPr>
          <w:rFonts w:ascii="Times Armenian" w:hAnsi="Times Armenian" w:cs="Times Armenian"/>
          <w:b/>
          <w:i/>
          <w:i/>
          <w:sz w:val="21"/>
          <w:szCs w:val="21"/>
        </w:rPr>
      </w:pPr>
      <w:r>
        <w:rPr>
          <w:rFonts w:cs="Times Armenian" w:ascii="Times Armenian" w:hAnsi="Times Armenian"/>
          <w:b/>
          <w:i/>
          <w:sz w:val="21"/>
          <w:szCs w:val="21"/>
        </w:rPr>
      </w:r>
    </w:p>
    <w:p>
      <w:pPr>
        <w:pStyle w:val="Normal"/>
        <w:ind w:firstLine="360"/>
        <w:rPr>
          <w:rFonts w:ascii="Times Armenian" w:hAnsi="Times Armenian" w:cs="Times Armenian"/>
          <w:b/>
          <w:i/>
          <w:i/>
          <w:sz w:val="21"/>
          <w:szCs w:val="21"/>
        </w:rPr>
      </w:pPr>
      <w:r>
        <w:rPr>
          <w:rFonts w:cs="Times Armenian" w:ascii="Times Armenian" w:hAnsi="Times Armenian"/>
          <w:b/>
          <w:i/>
          <w:sz w:val="21"/>
          <w:szCs w:val="21"/>
        </w:rPr>
      </w:r>
    </w:p>
    <w:p>
      <w:pPr>
        <w:pStyle w:val="Heading2"/>
        <w:numPr>
          <w:ilvl w:val="0"/>
          <w:numId w:val="0"/>
        </w:numPr>
        <w:ind w:start="0" w:hanging="0"/>
        <w:rPr/>
      </w:pPr>
      <w:bookmarkStart w:id="15" w:name="__RefHeading___Toc409540313"/>
      <w:bookmarkEnd w:id="15"/>
      <w:r>
        <w:rPr>
          <w:rFonts w:cs="Times Armenian" w:ascii="Times Armenian" w:hAnsi="Times Armenian"/>
        </w:rPr>
        <w:t>1.1 ՄԻ՛ ԳՆԱ ԽԱՂԱՂ ԴԵՊԻ ԳԻՇԵՐՆ ԱՅԴ ԲԱՐԻ</w:t>
      </w:r>
    </w:p>
    <w:p>
      <w:pPr>
        <w:pStyle w:val="Normal"/>
        <w:ind w:firstLine="360"/>
        <w:jc w:val="end"/>
        <w:rPr>
          <w:rFonts w:ascii="Times Armenian" w:hAnsi="Times Armenian" w:cs="Times Armenian"/>
          <w:b/>
          <w:i/>
          <w:i/>
          <w:sz w:val="21"/>
          <w:szCs w:val="21"/>
        </w:rPr>
      </w:pPr>
      <w:r>
        <w:rPr>
          <w:rFonts w:cs="Times Armenian" w:ascii="Times Armenian" w:hAnsi="Times Armenian"/>
          <w:b/>
          <w:i/>
          <w:sz w:val="21"/>
          <w:szCs w:val="21"/>
        </w:rPr>
      </w:r>
    </w:p>
    <w:p>
      <w:pPr>
        <w:pStyle w:val="Normal"/>
        <w:ind w:firstLine="360"/>
        <w:jc w:val="end"/>
        <w:rPr/>
      </w:pPr>
      <w:r>
        <w:rPr>
          <w:rFonts w:eastAsia="Times Armenian" w:cs="Times Armenian" w:ascii="Times Armenian" w:hAnsi="Times Armenian"/>
          <w:b/>
          <w:i/>
          <w:sz w:val="21"/>
          <w:szCs w:val="21"/>
        </w:rPr>
        <w:t xml:space="preserve"> </w:t>
      </w:r>
      <w:r>
        <w:rPr>
          <w:rFonts w:cs="Times Armenian" w:ascii="Times Armenian" w:hAnsi="Times Armenian"/>
          <w:b/>
          <w:i/>
          <w:sz w:val="21"/>
          <w:szCs w:val="21"/>
        </w:rPr>
        <w:t>Թարգման՝ Արտեմ Հարությունյան</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r>
    </w:p>
    <w:p>
      <w:pPr>
        <w:pStyle w:val="Normal"/>
        <w:ind w:firstLine="357"/>
        <w:jc w:val="both"/>
        <w:rPr>
          <w:rFonts w:ascii="Times Armenian" w:hAnsi="Times Armenian" w:cs="Times Armenian"/>
          <w:sz w:val="21"/>
          <w:szCs w:val="21"/>
        </w:rPr>
      </w:pPr>
      <w:r>
        <w:rPr>
          <w:rFonts w:cs="Times Armenian" w:ascii="Times Armenian" w:hAnsi="Times Armenian"/>
          <w:sz w:val="21"/>
          <w:szCs w:val="21"/>
        </w:rPr>
        <w:t>Մի՛ գնա խաղաղ դեպի գիշերն այդ բարի,</w:t>
      </w:r>
    </w:p>
    <w:p>
      <w:pPr>
        <w:pStyle w:val="Normal"/>
        <w:ind w:firstLine="357"/>
        <w:jc w:val="both"/>
        <w:rPr>
          <w:rFonts w:ascii="Times Armenian" w:hAnsi="Times Armenian" w:cs="Times Armenian"/>
          <w:sz w:val="21"/>
          <w:szCs w:val="21"/>
        </w:rPr>
      </w:pPr>
      <w:r>
        <w:rPr>
          <w:rFonts w:cs="Times Armenian" w:ascii="Times Armenian" w:hAnsi="Times Armenian"/>
          <w:sz w:val="21"/>
          <w:szCs w:val="21"/>
        </w:rPr>
        <w:t>Ծերությունը մայրամուտի կրակներում կվառվի,</w:t>
      </w:r>
    </w:p>
    <w:p>
      <w:pPr>
        <w:pStyle w:val="Normal"/>
        <w:ind w:firstLine="357"/>
        <w:jc w:val="both"/>
        <w:rPr>
          <w:rFonts w:ascii="Times Armenian" w:hAnsi="Times Armenian" w:cs="Times Armenian"/>
          <w:sz w:val="21"/>
          <w:szCs w:val="21"/>
        </w:rPr>
      </w:pPr>
      <w:r>
        <w:rPr>
          <w:rFonts w:cs="Times Armenian" w:ascii="Times Armenian" w:hAnsi="Times Armenian"/>
          <w:sz w:val="21"/>
          <w:szCs w:val="21"/>
        </w:rPr>
        <w:t>Փոթորկի՛ր, փոթորկի՛ր մահվան դեմ լույսի:</w:t>
      </w:r>
    </w:p>
    <w:p>
      <w:pPr>
        <w:pStyle w:val="Normal"/>
        <w:spacing w:lineRule="exact" w:line="140"/>
        <w:ind w:firstLine="357"/>
        <w:jc w:val="both"/>
        <w:rPr>
          <w:rFonts w:ascii="Times Armenian" w:hAnsi="Times Armenian" w:cs="Times Armenian"/>
          <w:sz w:val="21"/>
          <w:szCs w:val="21"/>
        </w:rPr>
      </w:pPr>
      <w:r>
        <w:rPr>
          <w:rFonts w:cs="Times Armenian" w:ascii="Times Armenian" w:hAnsi="Times Armenian"/>
          <w:sz w:val="21"/>
          <w:szCs w:val="21"/>
        </w:rPr>
      </w:r>
    </w:p>
    <w:p>
      <w:pPr>
        <w:pStyle w:val="Normal"/>
        <w:ind w:firstLine="357"/>
        <w:jc w:val="both"/>
        <w:rPr/>
      </w:pPr>
      <w:r>
        <w:rPr>
          <w:rFonts w:cs="Times Armenian" w:ascii="Times Armenian" w:hAnsi="Times Armenian"/>
          <w:sz w:val="21"/>
          <w:szCs w:val="21"/>
        </w:rPr>
        <w:t>Եվ չնայած իմաստուններ</w:t>
      </w:r>
      <w:r>
        <w:rPr>
          <w:rFonts w:cs="Times Armenian" w:ascii="Times Armenian" w:hAnsi="Times Armenian"/>
          <w:b/>
          <w:i/>
          <w:sz w:val="21"/>
          <w:szCs w:val="21"/>
        </w:rPr>
        <w:t>ն</w:t>
      </w:r>
      <w:r>
        <w:rPr>
          <w:rFonts w:cs="Times Armenian" w:ascii="Times Armenian" w:hAnsi="Times Armenian"/>
          <w:sz w:val="21"/>
          <w:szCs w:val="21"/>
        </w:rPr>
        <w:t xml:space="preserve"> գիտեն` գիշերն էր ճիշտ-</w:t>
      </w:r>
    </w:p>
    <w:p>
      <w:pPr>
        <w:pStyle w:val="Normal"/>
        <w:ind w:firstLine="357"/>
        <w:jc w:val="both"/>
        <w:rPr>
          <w:rFonts w:ascii="Times Armenian" w:hAnsi="Times Armenian" w:cs="Times Armenian"/>
          <w:sz w:val="21"/>
          <w:szCs w:val="21"/>
        </w:rPr>
      </w:pPr>
      <w:r>
        <w:rPr>
          <w:rFonts w:cs="Times Armenian" w:ascii="Times Armenian" w:hAnsi="Times Armenian"/>
          <w:sz w:val="21"/>
          <w:szCs w:val="21"/>
        </w:rPr>
        <w:t>Անկարող էր կայծակ ծնել անգամ խոսքը,</w:t>
      </w:r>
    </w:p>
    <w:p>
      <w:pPr>
        <w:pStyle w:val="Normal"/>
        <w:ind w:firstLine="357"/>
        <w:jc w:val="both"/>
        <w:rPr>
          <w:rFonts w:ascii="Times Armenian" w:hAnsi="Times Armenian" w:cs="Times Armenian"/>
          <w:sz w:val="21"/>
          <w:szCs w:val="21"/>
        </w:rPr>
      </w:pPr>
      <w:r>
        <w:rPr>
          <w:rFonts w:cs="Times Armenian" w:ascii="Times Armenian" w:hAnsi="Times Armenian"/>
          <w:sz w:val="21"/>
          <w:szCs w:val="21"/>
        </w:rPr>
        <w:t>Եվ պայքար էր` դեպի խավար մեկնելը միշտ:</w:t>
      </w:r>
    </w:p>
    <w:p>
      <w:pPr>
        <w:pStyle w:val="Normal"/>
        <w:ind w:firstLine="357"/>
        <w:jc w:val="both"/>
        <w:rPr>
          <w:rFonts w:ascii="Times Armenian" w:hAnsi="Times Armenian" w:cs="Times Armenian"/>
          <w:sz w:val="21"/>
          <w:szCs w:val="21"/>
        </w:rPr>
      </w:pPr>
      <w:r>
        <w:rPr>
          <w:rFonts w:cs="Times Armenian" w:ascii="Times Armenian" w:hAnsi="Times Armenian"/>
          <w:sz w:val="21"/>
          <w:szCs w:val="21"/>
        </w:rPr>
      </w:r>
    </w:p>
    <w:p>
      <w:pPr>
        <w:pStyle w:val="Normal"/>
        <w:ind w:firstLine="357"/>
        <w:jc w:val="both"/>
        <w:rPr>
          <w:rFonts w:ascii="Times Armenian" w:hAnsi="Times Armenian" w:cs="Times Armenian"/>
          <w:sz w:val="21"/>
          <w:szCs w:val="21"/>
        </w:rPr>
      </w:pPr>
      <w:r>
        <w:rPr>
          <w:rFonts w:cs="Times Armenian" w:ascii="Times Armenian" w:hAnsi="Times Armenian"/>
          <w:sz w:val="21"/>
          <w:szCs w:val="21"/>
        </w:rPr>
        <w:t>Բարի մարդիկ, ալիքների մոտ վերջին,</w:t>
      </w:r>
    </w:p>
    <w:p>
      <w:pPr>
        <w:pStyle w:val="Normal"/>
        <w:ind w:firstLine="357"/>
        <w:jc w:val="both"/>
        <w:rPr>
          <w:rFonts w:ascii="Times Armenian" w:hAnsi="Times Armenian" w:cs="Times Armenian"/>
          <w:sz w:val="21"/>
          <w:szCs w:val="21"/>
        </w:rPr>
      </w:pPr>
      <w:r>
        <w:rPr>
          <w:rFonts w:cs="Times Armenian" w:ascii="Times Armenian" w:hAnsi="Times Armenian"/>
          <w:sz w:val="21"/>
          <w:szCs w:val="21"/>
        </w:rPr>
        <w:t>Որ ողբում են անցած կյանքը` թեթև ու սին,</w:t>
      </w:r>
    </w:p>
    <w:p>
      <w:pPr>
        <w:pStyle w:val="Normal"/>
        <w:ind w:firstLine="357"/>
        <w:jc w:val="both"/>
        <w:rPr>
          <w:rFonts w:ascii="Times Armenian" w:hAnsi="Times Armenian" w:cs="Times Armenian"/>
          <w:sz w:val="21"/>
          <w:szCs w:val="21"/>
        </w:rPr>
      </w:pPr>
      <w:r>
        <w:rPr>
          <w:rFonts w:cs="Times Armenian" w:ascii="Times Armenian" w:hAnsi="Times Armenian"/>
          <w:sz w:val="21"/>
          <w:szCs w:val="21"/>
        </w:rPr>
        <w:t>Եվ փոթորկում, երբ մարում է լույսը կրկին:</w:t>
      </w:r>
    </w:p>
    <w:p>
      <w:pPr>
        <w:pStyle w:val="Normal"/>
        <w:ind w:firstLine="357"/>
        <w:jc w:val="both"/>
        <w:rPr>
          <w:rFonts w:ascii="Times Armenian" w:hAnsi="Times Armenian" w:cs="Times Armenian"/>
          <w:sz w:val="21"/>
          <w:szCs w:val="21"/>
        </w:rPr>
      </w:pPr>
      <w:r>
        <w:rPr>
          <w:rFonts w:cs="Times Armenian" w:ascii="Times Armenian" w:hAnsi="Times Armenian"/>
          <w:sz w:val="21"/>
          <w:szCs w:val="21"/>
        </w:rPr>
      </w:r>
    </w:p>
    <w:p>
      <w:pPr>
        <w:pStyle w:val="Normal"/>
        <w:ind w:firstLine="357"/>
        <w:jc w:val="both"/>
        <w:rPr>
          <w:rFonts w:ascii="Times Armenian" w:hAnsi="Times Armenian" w:cs="Times Armenian"/>
          <w:sz w:val="21"/>
          <w:szCs w:val="21"/>
        </w:rPr>
      </w:pPr>
      <w:r>
        <w:rPr>
          <w:rFonts w:cs="Times Armenian" w:ascii="Times Armenian" w:hAnsi="Times Armenian"/>
          <w:sz w:val="21"/>
          <w:szCs w:val="21"/>
        </w:rPr>
        <w:t>Եվ վայրենին, որ փառք երգեց արեգակին,</w:t>
      </w:r>
    </w:p>
    <w:p>
      <w:pPr>
        <w:pStyle w:val="Normal"/>
        <w:ind w:firstLine="357"/>
        <w:jc w:val="both"/>
        <w:rPr>
          <w:rFonts w:ascii="Times Armenian" w:hAnsi="Times Armenian" w:cs="Times Armenian"/>
          <w:sz w:val="21"/>
          <w:szCs w:val="21"/>
        </w:rPr>
      </w:pPr>
      <w:r>
        <w:rPr>
          <w:rFonts w:cs="Times Armenian" w:ascii="Times Armenian" w:hAnsi="Times Armenian"/>
          <w:sz w:val="21"/>
          <w:szCs w:val="21"/>
        </w:rPr>
        <w:t>Ուշ հասկացավ, որ անկում է եղել ուղին,</w:t>
      </w:r>
    </w:p>
    <w:p>
      <w:pPr>
        <w:pStyle w:val="Normal"/>
        <w:ind w:firstLine="357"/>
        <w:jc w:val="both"/>
        <w:rPr/>
      </w:pPr>
      <w:r>
        <w:rPr>
          <w:rFonts w:cs="Times Armenian" w:ascii="Times Armenian" w:hAnsi="Times Armenian"/>
          <w:sz w:val="21"/>
          <w:szCs w:val="21"/>
        </w:rPr>
        <w:t>Եվ մաքառեց, երբ մոտեցավ գիշեր</w:t>
      </w:r>
      <w:r>
        <w:rPr>
          <w:rFonts w:cs="Times Armenian" w:ascii="Times Armenian" w:hAnsi="Times Armenian"/>
          <w:b/>
          <w:i/>
          <w:sz w:val="21"/>
          <w:szCs w:val="21"/>
        </w:rPr>
        <w:t>ն</w:t>
      </w:r>
      <w:r>
        <w:rPr>
          <w:rFonts w:cs="Times Armenian" w:ascii="Times Armenian" w:hAnsi="Times Armenian"/>
          <w:b/>
          <w:sz w:val="21"/>
          <w:szCs w:val="21"/>
        </w:rPr>
        <w:t xml:space="preserve"> </w:t>
      </w:r>
      <w:r>
        <w:rPr>
          <w:rFonts w:cs="Times Armenian" w:ascii="Times Armenian" w:hAnsi="Times Armenian"/>
          <w:sz w:val="21"/>
          <w:szCs w:val="21"/>
        </w:rPr>
        <w:t>վերջին:</w:t>
      </w:r>
    </w:p>
    <w:p>
      <w:pPr>
        <w:pStyle w:val="Normal"/>
        <w:ind w:firstLine="357"/>
        <w:jc w:val="both"/>
        <w:rPr>
          <w:rFonts w:ascii="Times Armenian" w:hAnsi="Times Armenian" w:cs="Times Armenian"/>
          <w:sz w:val="21"/>
          <w:szCs w:val="21"/>
        </w:rPr>
      </w:pPr>
      <w:r>
        <w:rPr>
          <w:rFonts w:cs="Times Armenian" w:ascii="Times Armenian" w:hAnsi="Times Armenian"/>
          <w:sz w:val="21"/>
          <w:szCs w:val="21"/>
        </w:rPr>
      </w:r>
    </w:p>
    <w:p>
      <w:pPr>
        <w:pStyle w:val="Normal"/>
        <w:ind w:firstLine="357"/>
        <w:jc w:val="both"/>
        <w:rPr>
          <w:rFonts w:ascii="Times Armenian" w:hAnsi="Times Armenian" w:cs="Times Armenian"/>
          <w:sz w:val="21"/>
          <w:szCs w:val="21"/>
        </w:rPr>
      </w:pPr>
      <w:r>
        <w:rPr>
          <w:rFonts w:cs="Times Armenian" w:ascii="Times Armenian" w:hAnsi="Times Armenian"/>
          <w:sz w:val="21"/>
          <w:szCs w:val="21"/>
        </w:rPr>
        <w:t>Եվ կուրացած ու մահամերձ հանճարները</w:t>
      </w:r>
    </w:p>
    <w:p>
      <w:pPr>
        <w:pStyle w:val="Normal"/>
        <w:ind w:firstLine="357"/>
        <w:jc w:val="both"/>
        <w:rPr/>
      </w:pPr>
      <w:r>
        <w:rPr>
          <w:rFonts w:cs="Times Armenian" w:ascii="Times Armenian" w:hAnsi="Times Armenian"/>
          <w:sz w:val="21"/>
          <w:szCs w:val="21"/>
        </w:rPr>
        <w:t>Համոզվեցին, որ հայացքը լույս է տալիս գիսաստղի պես-</w:t>
      </w:r>
    </w:p>
    <w:p>
      <w:pPr>
        <w:pStyle w:val="Normal"/>
        <w:ind w:firstLine="357"/>
        <w:jc w:val="both"/>
        <w:rPr>
          <w:rFonts w:ascii="Times Armenian" w:hAnsi="Times Armenian" w:cs="Times Armenian"/>
          <w:sz w:val="21"/>
          <w:szCs w:val="21"/>
        </w:rPr>
      </w:pPr>
      <w:r>
        <w:rPr>
          <w:rFonts w:cs="Times Armenian" w:ascii="Times Armenian" w:hAnsi="Times Armenian"/>
          <w:sz w:val="21"/>
          <w:szCs w:val="21"/>
        </w:rPr>
        <w:t>Միևնույն է, անիծեցի՛ն, երբ մարմրեց արևը մեծ:</w:t>
      </w:r>
    </w:p>
    <w:p>
      <w:pPr>
        <w:pStyle w:val="Normal"/>
        <w:ind w:firstLine="357"/>
        <w:jc w:val="both"/>
        <w:rPr>
          <w:rFonts w:ascii="Times Armenian" w:hAnsi="Times Armenian" w:cs="Times Armenian"/>
          <w:sz w:val="21"/>
          <w:szCs w:val="21"/>
        </w:rPr>
      </w:pPr>
      <w:r>
        <w:rPr>
          <w:rFonts w:cs="Times Armenian" w:ascii="Times Armenian" w:hAnsi="Times Armenian"/>
          <w:sz w:val="21"/>
          <w:szCs w:val="21"/>
        </w:rPr>
      </w:r>
    </w:p>
    <w:p>
      <w:pPr>
        <w:pStyle w:val="Normal"/>
        <w:ind w:firstLine="357"/>
        <w:jc w:val="both"/>
        <w:rPr>
          <w:rFonts w:ascii="Times Armenian" w:hAnsi="Times Armenian" w:cs="Times Armenian"/>
          <w:sz w:val="21"/>
          <w:szCs w:val="21"/>
        </w:rPr>
      </w:pPr>
      <w:r>
        <w:rPr>
          <w:rFonts w:cs="Times Armenian" w:ascii="Times Armenian" w:hAnsi="Times Armenian"/>
          <w:sz w:val="21"/>
          <w:szCs w:val="21"/>
        </w:rPr>
        <w:t>Եվ դո՛ւ, իմ հա՛յր, այնտե՛ղ, տխուր բարձունքում,</w:t>
      </w:r>
    </w:p>
    <w:p>
      <w:pPr>
        <w:pStyle w:val="Normal"/>
        <w:ind w:firstLine="357"/>
        <w:jc w:val="both"/>
        <w:rPr>
          <w:rFonts w:ascii="Times Armenian" w:hAnsi="Times Armenian" w:cs="Times Armenian"/>
          <w:sz w:val="21"/>
          <w:szCs w:val="21"/>
        </w:rPr>
      </w:pPr>
      <w:r>
        <w:rPr>
          <w:rFonts w:cs="Times Armenian" w:ascii="Times Armenian" w:hAnsi="Times Armenian"/>
          <w:sz w:val="21"/>
          <w:szCs w:val="21"/>
        </w:rPr>
        <w:t>Աղաչում եմ, անիծի՛ր ինձ, հետո` օրհնի՛ր քո տաք արցունքներով,</w:t>
      </w:r>
    </w:p>
    <w:p>
      <w:pPr>
        <w:pStyle w:val="Normal"/>
        <w:ind w:firstLine="357"/>
        <w:jc w:val="both"/>
        <w:rPr>
          <w:rFonts w:ascii="Times Armenian" w:hAnsi="Times Armenian" w:cs="Times Armenian"/>
          <w:sz w:val="21"/>
          <w:szCs w:val="21"/>
        </w:rPr>
      </w:pPr>
      <w:r>
        <w:rPr>
          <w:rFonts w:cs="Times Armenian" w:ascii="Times Armenian" w:hAnsi="Times Armenian"/>
          <w:sz w:val="21"/>
          <w:szCs w:val="21"/>
        </w:rPr>
        <w:t>Մի՛ գնա խաղաղ դեպի գիշերն այդ բարի,</w:t>
      </w:r>
    </w:p>
    <w:p>
      <w:pPr>
        <w:pStyle w:val="Normal"/>
        <w:ind w:firstLine="357"/>
        <w:jc w:val="both"/>
        <w:rPr>
          <w:rFonts w:ascii="Times Armenian" w:hAnsi="Times Armenian" w:cs="Times Armenian"/>
          <w:sz w:val="21"/>
          <w:szCs w:val="21"/>
        </w:rPr>
      </w:pPr>
      <w:r>
        <w:rPr>
          <w:rFonts w:cs="Times Armenian" w:ascii="Times Armenian" w:hAnsi="Times Armenian"/>
          <w:sz w:val="21"/>
          <w:szCs w:val="21"/>
        </w:rPr>
        <w:t>Փոթորկի՛ր, փոթորկի՛ր մահվա՛ն դեմ լույսի:</w:t>
      </w:r>
    </w:p>
    <w:p>
      <w:pPr>
        <w:pStyle w:val="Normal"/>
        <w:spacing w:lineRule="exact" w:line="220"/>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40"/>
        <w:ind w:firstLine="357"/>
        <w:jc w:val="both"/>
        <w:rPr>
          <w:rFonts w:ascii="Times Armenian" w:hAnsi="Times Armenian" w:cs="Times Armenian"/>
        </w:rPr>
      </w:pPr>
      <w:r>
        <w:rPr>
          <w:rFonts w:cs="Times Armenian" w:ascii="Times Armenian" w:hAnsi="Times Armenian"/>
        </w:rPr>
        <w:t xml:space="preserve">1.2 </w:t>
      </w:r>
      <w:r>
        <w:rPr>
          <w:rFonts w:cs="Sylfaen" w:ascii="Sylfaen" w:hAnsi="Sylfaen"/>
        </w:rPr>
        <w:t>ԷԴ</w:t>
      </w:r>
      <w:r>
        <w:rPr>
          <w:rFonts w:cs="Times Armenian" w:ascii="Times Armenian" w:hAnsi="Times Armenian"/>
        </w:rPr>
        <w:t xml:space="preserve"> </w:t>
      </w:r>
      <w:r>
        <w:rPr>
          <w:rFonts w:cs="Sylfaen" w:ascii="Sylfaen" w:hAnsi="Sylfaen"/>
        </w:rPr>
        <w:t>ԲԱՐԻ</w:t>
      </w:r>
      <w:r>
        <w:rPr>
          <w:rFonts w:cs="Times Armenian" w:ascii="Times Armenian" w:hAnsi="Times Armenian"/>
        </w:rPr>
        <w:t xml:space="preserve"> </w:t>
      </w:r>
      <w:r>
        <w:rPr>
          <w:rFonts w:cs="Sylfaen" w:ascii="Sylfaen" w:hAnsi="Sylfaen"/>
        </w:rPr>
        <w:t>ԳԻՇԵՐԸ</w:t>
      </w:r>
      <w:r>
        <w:rPr>
          <w:rFonts w:cs="Times Armenian" w:ascii="Times Armenian" w:hAnsi="Times Armenian"/>
        </w:rPr>
        <w:t xml:space="preserve"> </w:t>
      </w:r>
      <w:r>
        <w:rPr>
          <w:rFonts w:cs="Sylfaen" w:ascii="Sylfaen" w:hAnsi="Sylfaen"/>
        </w:rPr>
        <w:t>ՄԻ</w:t>
      </w:r>
      <w:r>
        <w:rPr>
          <w:rFonts w:cs="Times Armenian" w:ascii="Times Armenian" w:hAnsi="Times Armenian"/>
        </w:rPr>
        <w:t xml:space="preserve"> </w:t>
      </w:r>
      <w:r>
        <w:rPr>
          <w:rFonts w:cs="Sylfaen" w:ascii="Sylfaen" w:hAnsi="Sylfaen"/>
        </w:rPr>
        <w:t>ՄՏԻ</w:t>
      </w:r>
      <w:r>
        <w:rPr>
          <w:rFonts w:cs="Times Armenian" w:ascii="Times Armenian" w:hAnsi="Times Armenian"/>
        </w:rPr>
        <w:t xml:space="preserve"> </w:t>
      </w:r>
      <w:r>
        <w:rPr>
          <w:rFonts w:cs="Sylfaen" w:ascii="Sylfaen" w:hAnsi="Sylfaen"/>
        </w:rPr>
        <w:t>ՄԵՂՄԱՐՅՈՒՆ</w:t>
      </w:r>
    </w:p>
    <w:p>
      <w:pPr>
        <w:pStyle w:val="Normal"/>
        <w:spacing w:lineRule="exact" w:line="240"/>
        <w:ind w:firstLine="357"/>
        <w:jc w:val="both"/>
        <w:rPr>
          <w:rFonts w:ascii="Times Armenian" w:hAnsi="Times Armenian" w:cs="Times Armenian"/>
        </w:rPr>
      </w:pPr>
      <w:r>
        <w:rPr>
          <w:rFonts w:cs="Times Armenian" w:ascii="Times Armenian" w:hAnsi="Times Armenian"/>
        </w:rPr>
      </w:r>
    </w:p>
    <w:p>
      <w:pPr>
        <w:pStyle w:val="Normal"/>
        <w:spacing w:lineRule="exact" w:line="240"/>
        <w:ind w:firstLine="357"/>
        <w:jc w:val="both"/>
        <w:rPr>
          <w:rFonts w:ascii="Times Armenian" w:hAnsi="Times Armenian" w:cs="Times Armenian"/>
        </w:rPr>
      </w:pPr>
      <w:r>
        <w:rPr>
          <w:rFonts w:cs="Sylfaen" w:ascii="Sylfaen" w:hAnsi="Sylfaen"/>
        </w:rPr>
        <w:t>Թարգման</w:t>
      </w:r>
      <w:r>
        <w:rPr>
          <w:rFonts w:cs="Times Armenian" w:ascii="Times Armenian" w:hAnsi="Times Armenian"/>
        </w:rPr>
        <w:t xml:space="preserve">` </w:t>
      </w:r>
      <w:r>
        <w:rPr>
          <w:rFonts w:cs="Sylfaen" w:ascii="Sylfaen" w:hAnsi="Sylfaen"/>
        </w:rPr>
        <w:t>Մերուժան</w:t>
      </w:r>
      <w:r>
        <w:rPr>
          <w:rFonts w:cs="Times Armenian" w:ascii="Times Armenian" w:hAnsi="Times Armenian"/>
        </w:rPr>
        <w:t xml:space="preserve"> </w:t>
      </w:r>
      <w:r>
        <w:rPr>
          <w:rFonts w:cs="Sylfaen" w:ascii="Sylfaen" w:hAnsi="Sylfaen"/>
        </w:rPr>
        <w:t>Հարությունյան</w:t>
      </w:r>
    </w:p>
    <w:p>
      <w:pPr>
        <w:pStyle w:val="Normal"/>
        <w:spacing w:lineRule="exact" w:line="240"/>
        <w:ind w:firstLine="357"/>
        <w:jc w:val="both"/>
        <w:rPr>
          <w:rFonts w:ascii="Times Armenian" w:hAnsi="Times Armenian" w:cs="Times Armenian"/>
        </w:rPr>
      </w:pPr>
      <w:r>
        <w:rPr>
          <w:rFonts w:cs="Times Armenian" w:ascii="Times Armenian" w:hAnsi="Times Armenian"/>
        </w:rPr>
      </w:r>
    </w:p>
    <w:p>
      <w:pPr>
        <w:pStyle w:val="Normal"/>
        <w:spacing w:lineRule="exact" w:line="240"/>
        <w:ind w:firstLine="357"/>
        <w:jc w:val="both"/>
        <w:rPr>
          <w:rFonts w:ascii="Times Armenian" w:hAnsi="Times Armenian" w:cs="Times Armenian"/>
        </w:rPr>
      </w:pPr>
      <w:r>
        <w:rPr>
          <w:rFonts w:cs="Sylfaen" w:ascii="Sylfaen" w:hAnsi="Sylfaen"/>
        </w:rPr>
        <w:t>Էդ</w:t>
      </w:r>
      <w:r>
        <w:rPr>
          <w:rFonts w:cs="Times Armenian" w:ascii="Times Armenian" w:hAnsi="Times Armenian"/>
        </w:rPr>
        <w:t xml:space="preserve"> </w:t>
      </w:r>
      <w:r>
        <w:rPr>
          <w:rFonts w:cs="Sylfaen" w:ascii="Sylfaen" w:hAnsi="Sylfaen"/>
        </w:rPr>
        <w:t>բարի</w:t>
      </w:r>
      <w:r>
        <w:rPr>
          <w:rFonts w:cs="Times Armenian" w:ascii="Times Armenian" w:hAnsi="Times Armenian"/>
        </w:rPr>
        <w:t xml:space="preserve"> </w:t>
      </w:r>
      <w:r>
        <w:rPr>
          <w:rFonts w:cs="Sylfaen" w:ascii="Sylfaen" w:hAnsi="Sylfaen"/>
        </w:rPr>
        <w:t>գիշերը</w:t>
      </w:r>
      <w:r>
        <w:rPr>
          <w:rFonts w:cs="Times Armenian" w:ascii="Times Armenian" w:hAnsi="Times Armenian"/>
        </w:rPr>
        <w:t xml:space="preserve"> </w:t>
      </w:r>
      <w:r>
        <w:rPr>
          <w:rFonts w:cs="Sylfaen" w:ascii="Sylfaen" w:hAnsi="Sylfaen"/>
        </w:rPr>
        <w:t>մի</w:t>
      </w:r>
      <w:r>
        <w:rPr>
          <w:rFonts w:cs="Times Armenian" w:ascii="Times Armenian" w:hAnsi="Times Armenian"/>
        </w:rPr>
        <w:t xml:space="preserve">՛ </w:t>
      </w:r>
      <w:r>
        <w:rPr>
          <w:rFonts w:cs="Sylfaen" w:ascii="Sylfaen" w:hAnsi="Sylfaen"/>
        </w:rPr>
        <w:t>մտի</w:t>
      </w:r>
      <w:r>
        <w:rPr>
          <w:rFonts w:cs="Times Armenian" w:ascii="Times Armenian" w:hAnsi="Times Armenian"/>
        </w:rPr>
        <w:t xml:space="preserve"> </w:t>
      </w:r>
      <w:r>
        <w:rPr>
          <w:rFonts w:cs="Sylfaen" w:ascii="Sylfaen" w:hAnsi="Sylfaen"/>
        </w:rPr>
        <w:t>մեղմարյուն</w:t>
      </w:r>
      <w:r>
        <w:rPr>
          <w:rFonts w:cs="Times Armenian" w:ascii="Times Armenian" w:hAnsi="Times Armenian"/>
        </w:rPr>
        <w:t>-</w:t>
      </w:r>
    </w:p>
    <w:p>
      <w:pPr>
        <w:pStyle w:val="Normal"/>
        <w:spacing w:lineRule="exact" w:line="240"/>
        <w:ind w:firstLine="357"/>
        <w:jc w:val="both"/>
        <w:rPr>
          <w:rFonts w:ascii="Times Armenian" w:hAnsi="Times Armenian" w:cs="Times Armenian"/>
        </w:rPr>
      </w:pPr>
      <w:r>
        <w:rPr>
          <w:rFonts w:cs="Sylfaen" w:ascii="Sylfaen" w:hAnsi="Sylfaen"/>
        </w:rPr>
        <w:t>Օրվա</w:t>
      </w:r>
      <w:r>
        <w:rPr>
          <w:rFonts w:cs="Times Armenian" w:ascii="Times Armenian" w:hAnsi="Times Armenian"/>
        </w:rPr>
        <w:t xml:space="preserve"> </w:t>
      </w:r>
      <w:r>
        <w:rPr>
          <w:rFonts w:cs="Sylfaen" w:ascii="Sylfaen" w:hAnsi="Sylfaen"/>
        </w:rPr>
        <w:t>վերջին</w:t>
      </w:r>
      <w:r>
        <w:rPr>
          <w:rFonts w:cs="Times Armenian" w:ascii="Times Armenian" w:hAnsi="Times Armenian"/>
        </w:rPr>
        <w:t xml:space="preserve"> </w:t>
      </w:r>
      <w:r>
        <w:rPr>
          <w:rFonts w:cs="Sylfaen" w:ascii="Sylfaen" w:hAnsi="Sylfaen"/>
        </w:rPr>
        <w:t>զառամը</w:t>
      </w:r>
      <w:r>
        <w:rPr>
          <w:rFonts w:cs="Times Armenian" w:ascii="Times Armenian" w:hAnsi="Times Armenian"/>
        </w:rPr>
        <w:t xml:space="preserve"> </w:t>
      </w:r>
      <w:r>
        <w:rPr>
          <w:rFonts w:cs="Sylfaen" w:ascii="Sylfaen" w:hAnsi="Sylfaen"/>
        </w:rPr>
        <w:t>պիտի</w:t>
      </w:r>
      <w:r>
        <w:rPr>
          <w:rFonts w:cs="Times Armenian" w:ascii="Times Armenian" w:hAnsi="Times Armenian"/>
        </w:rPr>
        <w:t xml:space="preserve"> </w:t>
      </w:r>
      <w:r>
        <w:rPr>
          <w:rFonts w:cs="Sylfaen" w:ascii="Sylfaen" w:hAnsi="Sylfaen"/>
        </w:rPr>
        <w:t>շառաչուն</w:t>
      </w:r>
      <w:r>
        <w:rPr>
          <w:rFonts w:cs="Times Armenian" w:ascii="Times Armenian" w:hAnsi="Times Armenian"/>
        </w:rPr>
        <w:t xml:space="preserve"> </w:t>
      </w:r>
      <w:r>
        <w:rPr>
          <w:rFonts w:cs="Sylfaen" w:ascii="Sylfaen" w:hAnsi="Sylfaen"/>
        </w:rPr>
        <w:t>կրակ</w:t>
      </w:r>
      <w:r>
        <w:rPr>
          <w:rFonts w:cs="Times Armenian" w:ascii="Times Armenian" w:hAnsi="Times Armenian"/>
        </w:rPr>
        <w:t xml:space="preserve"> </w:t>
      </w:r>
      <w:r>
        <w:rPr>
          <w:rFonts w:cs="Sylfaen" w:ascii="Sylfaen" w:hAnsi="Sylfaen"/>
        </w:rPr>
        <w:t>դառնա</w:t>
      </w:r>
    </w:p>
    <w:p>
      <w:pPr>
        <w:pStyle w:val="Normal"/>
        <w:spacing w:lineRule="exact" w:line="240"/>
        <w:ind w:firstLine="357"/>
        <w:jc w:val="both"/>
        <w:rPr>
          <w:rFonts w:ascii="Times Armenian" w:hAnsi="Times Armenian" w:cs="Times Armenian"/>
        </w:rPr>
      </w:pPr>
      <w:r>
        <w:rPr>
          <w:rFonts w:cs="Sylfaen" w:ascii="Sylfaen" w:hAnsi="Sylfaen"/>
        </w:rPr>
        <w:t>Ու</w:t>
      </w:r>
      <w:r>
        <w:rPr>
          <w:rFonts w:cs="Times Armenian" w:ascii="Times Armenian" w:hAnsi="Times Armenian"/>
        </w:rPr>
        <w:t xml:space="preserve"> </w:t>
      </w:r>
      <w:r>
        <w:rPr>
          <w:rFonts w:cs="Sylfaen" w:ascii="Sylfaen" w:hAnsi="Sylfaen"/>
        </w:rPr>
        <w:t>մռնչա</w:t>
      </w:r>
      <w:r>
        <w:rPr>
          <w:rFonts w:cs="Times Armenian" w:ascii="Times Armenian" w:hAnsi="Times Armenian"/>
        </w:rPr>
        <w:t xml:space="preserve">՛, </w:t>
      </w:r>
      <w:r>
        <w:rPr>
          <w:rFonts w:cs="Sylfaen" w:ascii="Sylfaen" w:hAnsi="Sylfaen"/>
        </w:rPr>
        <w:t>որ</w:t>
      </w:r>
      <w:r>
        <w:rPr>
          <w:rFonts w:cs="Times Armenian" w:ascii="Times Armenian" w:hAnsi="Times Armenian"/>
        </w:rPr>
        <w:t xml:space="preserve"> </w:t>
      </w:r>
      <w:r>
        <w:rPr>
          <w:rFonts w:cs="Sylfaen" w:ascii="Sylfaen" w:hAnsi="Sylfaen"/>
        </w:rPr>
        <w:t>ախր</w:t>
      </w:r>
      <w:r>
        <w:rPr>
          <w:rFonts w:cs="Times Armenian" w:ascii="Times Armenian" w:hAnsi="Times Armenian"/>
        </w:rPr>
        <w:t xml:space="preserve"> </w:t>
      </w:r>
      <w:r>
        <w:rPr>
          <w:rFonts w:cs="Sylfaen" w:ascii="Sylfaen" w:hAnsi="Sylfaen"/>
        </w:rPr>
        <w:t>լո</w:t>
      </w:r>
      <w:r>
        <w:rPr>
          <w:rFonts w:cs="Times Armenian" w:ascii="Times Armenian" w:hAnsi="Times Armenian"/>
        </w:rPr>
        <w:t>՛</w:t>
      </w:r>
      <w:r>
        <w:rPr>
          <w:rFonts w:cs="Sylfaen" w:ascii="Sylfaen" w:hAnsi="Sylfaen"/>
        </w:rPr>
        <w:t>ւսն</w:t>
      </w:r>
      <w:r>
        <w:rPr>
          <w:rFonts w:cs="Times Armenian" w:ascii="Times Armenian" w:hAnsi="Times Armenian"/>
        </w:rPr>
        <w:t xml:space="preserve"> </w:t>
      </w:r>
      <w:r>
        <w:rPr>
          <w:rFonts w:cs="Sylfaen" w:ascii="Sylfaen" w:hAnsi="Sylfaen"/>
        </w:rPr>
        <w:t>ա</w:t>
      </w:r>
      <w:r>
        <w:rPr>
          <w:rFonts w:cs="Times Armenian" w:ascii="Times Armenian" w:hAnsi="Times Armenian"/>
        </w:rPr>
        <w:t xml:space="preserve"> </w:t>
      </w:r>
      <w:r>
        <w:rPr>
          <w:rFonts w:cs="Sylfaen" w:ascii="Sylfaen" w:hAnsi="Sylfaen"/>
        </w:rPr>
        <w:t>մահանում</w:t>
      </w:r>
      <w:r>
        <w:rPr>
          <w:rFonts w:cs="Times Armenian" w:ascii="Times Armenian" w:hAnsi="Times Armenian"/>
        </w:rPr>
        <w:t>:</w:t>
      </w:r>
    </w:p>
    <w:p>
      <w:pPr>
        <w:pStyle w:val="Normal"/>
        <w:spacing w:lineRule="exact" w:line="240"/>
        <w:ind w:firstLine="357"/>
        <w:jc w:val="both"/>
        <w:rPr>
          <w:rFonts w:ascii="Times Armenian" w:hAnsi="Times Armenian" w:cs="Times Armenian"/>
        </w:rPr>
      </w:pPr>
      <w:r>
        <w:rPr>
          <w:rFonts w:cs="Times Armenian" w:ascii="Times Armenian" w:hAnsi="Times Armenian"/>
        </w:rPr>
      </w:r>
    </w:p>
    <w:p>
      <w:pPr>
        <w:pStyle w:val="Normal"/>
        <w:spacing w:lineRule="exact" w:line="240"/>
        <w:ind w:firstLine="357"/>
        <w:jc w:val="both"/>
        <w:rPr>
          <w:rFonts w:ascii="Times Armenian" w:hAnsi="Times Armenian" w:cs="Times Armenian"/>
        </w:rPr>
      </w:pPr>
      <w:r>
        <w:rPr>
          <w:rFonts w:cs="Sylfaen" w:ascii="Sylfaen" w:hAnsi="Sylfaen"/>
        </w:rPr>
        <w:t>Չնայած</w:t>
      </w:r>
      <w:r>
        <w:rPr>
          <w:rFonts w:cs="Times Armenian" w:ascii="Times Armenian" w:hAnsi="Times Armenian"/>
        </w:rPr>
        <w:t xml:space="preserve"> </w:t>
      </w:r>
      <w:r>
        <w:rPr>
          <w:rFonts w:cs="Sylfaen" w:ascii="Sylfaen" w:hAnsi="Sylfaen"/>
        </w:rPr>
        <w:t>գիտունը</w:t>
      </w:r>
      <w:r>
        <w:rPr>
          <w:rFonts w:cs="Times Armenian" w:ascii="Times Armenian" w:hAnsi="Times Armenian"/>
        </w:rPr>
        <w:t xml:space="preserve"> </w:t>
      </w:r>
      <w:r>
        <w:rPr>
          <w:rFonts w:cs="Sylfaen" w:ascii="Sylfaen" w:hAnsi="Sylfaen"/>
        </w:rPr>
        <w:t>գիտի</w:t>
      </w:r>
      <w:r>
        <w:rPr>
          <w:rFonts w:cs="Times Armenian" w:ascii="Times Armenian" w:hAnsi="Times Armenian"/>
        </w:rPr>
        <w:t xml:space="preserve">, </w:t>
      </w:r>
      <w:r>
        <w:rPr>
          <w:rFonts w:cs="Sylfaen" w:ascii="Sylfaen" w:hAnsi="Sylfaen"/>
        </w:rPr>
        <w:t>որ</w:t>
      </w:r>
      <w:r>
        <w:rPr>
          <w:rFonts w:cs="Times Armenian" w:ascii="Times Armenian" w:hAnsi="Times Armenian"/>
        </w:rPr>
        <w:t xml:space="preserve"> </w:t>
      </w:r>
      <w:r>
        <w:rPr>
          <w:rFonts w:cs="Sylfaen" w:ascii="Sylfaen" w:hAnsi="Sylfaen"/>
        </w:rPr>
        <w:t>ճիշտը</w:t>
      </w:r>
      <w:r>
        <w:rPr>
          <w:rFonts w:cs="Times Armenian" w:ascii="Times Armenian" w:hAnsi="Times Armenian"/>
        </w:rPr>
        <w:t xml:space="preserve"> </w:t>
      </w:r>
      <w:r>
        <w:rPr>
          <w:rFonts w:cs="Sylfaen" w:ascii="Sylfaen" w:hAnsi="Sylfaen"/>
        </w:rPr>
        <w:t>խավա</w:t>
      </w:r>
      <w:r>
        <w:rPr>
          <w:rFonts w:cs="Times Armenian" w:ascii="Times Armenian" w:hAnsi="Times Armenian"/>
        </w:rPr>
        <w:t>՛</w:t>
      </w:r>
      <w:r>
        <w:rPr>
          <w:rFonts w:cs="Sylfaen" w:ascii="Sylfaen" w:hAnsi="Sylfaen"/>
        </w:rPr>
        <w:t>րն</w:t>
      </w:r>
      <w:r>
        <w:rPr>
          <w:rFonts w:cs="Times Armenian" w:ascii="Times Armenian" w:hAnsi="Times Armenian"/>
        </w:rPr>
        <w:t xml:space="preserve"> </w:t>
      </w:r>
      <w:r>
        <w:rPr>
          <w:rFonts w:cs="Sylfaen" w:ascii="Sylfaen" w:hAnsi="Sylfaen"/>
        </w:rPr>
        <w:t>ա</w:t>
      </w:r>
      <w:r>
        <w:rPr>
          <w:rFonts w:cs="Times Armenian" w:ascii="Times Armenian" w:hAnsi="Times Armenian"/>
        </w:rPr>
        <w:t xml:space="preserve"> </w:t>
      </w:r>
      <w:r>
        <w:rPr>
          <w:rFonts w:cs="Sylfaen" w:ascii="Sylfaen" w:hAnsi="Sylfaen"/>
        </w:rPr>
        <w:t>մարմրուն</w:t>
      </w:r>
      <w:r>
        <w:rPr>
          <w:rFonts w:cs="Times Armenian" w:ascii="Times Armenian" w:hAnsi="Times Armenian"/>
        </w:rPr>
        <w:t>,</w:t>
      </w:r>
    </w:p>
    <w:p>
      <w:pPr>
        <w:pStyle w:val="Normal"/>
        <w:spacing w:lineRule="exact" w:line="240"/>
        <w:ind w:firstLine="357"/>
        <w:jc w:val="both"/>
        <w:rPr>
          <w:rFonts w:ascii="Times Armenian" w:hAnsi="Times Armenian" w:cs="Times Armenian"/>
        </w:rPr>
      </w:pPr>
      <w:r>
        <w:rPr>
          <w:rFonts w:cs="Sylfaen" w:ascii="Sylfaen" w:hAnsi="Sylfaen"/>
        </w:rPr>
        <w:t>Որ</w:t>
      </w:r>
      <w:r>
        <w:rPr>
          <w:rFonts w:cs="Times Armenian" w:ascii="Times Armenian" w:hAnsi="Times Armenian"/>
        </w:rPr>
        <w:t>’</w:t>
      </w:r>
      <w:r>
        <w:rPr>
          <w:rFonts w:cs="Sylfaen" w:ascii="Sylfaen" w:hAnsi="Sylfaen"/>
        </w:rPr>
        <w:t>տեվ</w:t>
      </w:r>
      <w:r>
        <w:rPr>
          <w:rFonts w:cs="Times Armenian" w:ascii="Times Armenian" w:hAnsi="Times Armenian"/>
        </w:rPr>
        <w:t xml:space="preserve"> </w:t>
      </w:r>
      <w:r>
        <w:rPr>
          <w:rFonts w:cs="Sylfaen" w:ascii="Sylfaen" w:hAnsi="Sylfaen"/>
        </w:rPr>
        <w:t>բարբառն</w:t>
      </w:r>
      <w:r>
        <w:rPr>
          <w:rFonts w:cs="Times Armenian" w:ascii="Times Armenian" w:hAnsi="Times Armenian"/>
        </w:rPr>
        <w:t xml:space="preserve"> </w:t>
      </w:r>
      <w:r>
        <w:rPr>
          <w:rFonts w:cs="Sylfaen" w:ascii="Sylfaen" w:hAnsi="Sylfaen"/>
        </w:rPr>
        <w:t>իր</w:t>
      </w:r>
      <w:r>
        <w:rPr>
          <w:rFonts w:cs="Times Armenian" w:ascii="Times Armenian" w:hAnsi="Times Armenian"/>
        </w:rPr>
        <w:t xml:space="preserve">՝ </w:t>
      </w:r>
      <w:r>
        <w:rPr>
          <w:rFonts w:cs="Sylfaen" w:ascii="Sylfaen" w:hAnsi="Sylfaen"/>
        </w:rPr>
        <w:t>չշամփրեց</w:t>
      </w:r>
      <w:r>
        <w:rPr>
          <w:rFonts w:cs="Times Armenian" w:ascii="Times Armenian" w:hAnsi="Times Armenian"/>
        </w:rPr>
        <w:t xml:space="preserve"> </w:t>
      </w:r>
      <w:r>
        <w:rPr>
          <w:rFonts w:cs="Sylfaen" w:ascii="Sylfaen" w:hAnsi="Sylfaen"/>
        </w:rPr>
        <w:t>շա</w:t>
      </w:r>
      <w:r>
        <w:rPr>
          <w:rFonts w:cs="Times Armenian" w:ascii="Times Armenian" w:hAnsi="Times Armenian"/>
        </w:rPr>
        <w:t>՛</w:t>
      </w:r>
      <w:r>
        <w:rPr>
          <w:rFonts w:cs="Sylfaen" w:ascii="Sylfaen" w:hAnsi="Sylfaen"/>
        </w:rPr>
        <w:t>նթ</w:t>
      </w:r>
      <w:r>
        <w:rPr>
          <w:rFonts w:cs="Times Armenian" w:ascii="Times Armenian" w:hAnsi="Times Armenian"/>
        </w:rPr>
        <w:t xml:space="preserve"> </w:t>
      </w:r>
      <w:r>
        <w:rPr>
          <w:rFonts w:cs="Sylfaen" w:ascii="Sylfaen" w:hAnsi="Sylfaen"/>
        </w:rPr>
        <w:t>մռնչուն</w:t>
      </w:r>
      <w:r>
        <w:rPr>
          <w:rFonts w:cs="Times Armenian" w:ascii="Times Armenian" w:hAnsi="Times Armenian"/>
        </w:rPr>
        <w:t xml:space="preserve">, </w:t>
      </w:r>
      <w:r>
        <w:rPr>
          <w:rFonts w:cs="Sylfaen" w:ascii="Sylfaen" w:hAnsi="Sylfaen"/>
        </w:rPr>
        <w:t>մեկ</w:t>
      </w:r>
      <w:r>
        <w:rPr>
          <w:rFonts w:cs="Times Armenian" w:ascii="Times Armenian" w:hAnsi="Times Armenian"/>
        </w:rPr>
        <w:t xml:space="preserve"> </w:t>
      </w:r>
      <w:r>
        <w:rPr>
          <w:rFonts w:cs="Sylfaen" w:ascii="Sylfaen" w:hAnsi="Sylfaen"/>
        </w:rPr>
        <w:t>ա</w:t>
      </w:r>
      <w:r>
        <w:rPr>
          <w:rFonts w:cs="Times Armenian" w:ascii="Times Armenian" w:hAnsi="Times Armenian"/>
        </w:rPr>
        <w:t>-</w:t>
      </w:r>
    </w:p>
    <w:p>
      <w:pPr>
        <w:pStyle w:val="Normal"/>
        <w:spacing w:lineRule="exact" w:line="240"/>
        <w:ind w:firstLine="357"/>
        <w:jc w:val="both"/>
        <w:rPr>
          <w:rFonts w:ascii="Times Armenian" w:hAnsi="Times Armenian" w:cs="Times Armenian"/>
        </w:rPr>
      </w:pPr>
      <w:r>
        <w:rPr>
          <w:rFonts w:cs="Sylfaen" w:ascii="Sylfaen" w:hAnsi="Sylfaen"/>
        </w:rPr>
        <w:t>Էդ</w:t>
      </w:r>
      <w:r>
        <w:rPr>
          <w:rFonts w:cs="Times Armenian" w:ascii="Times Armenian" w:hAnsi="Times Armenian"/>
        </w:rPr>
        <w:t xml:space="preserve"> </w:t>
      </w:r>
      <w:r>
        <w:rPr>
          <w:rFonts w:cs="Sylfaen" w:ascii="Sylfaen" w:hAnsi="Sylfaen"/>
        </w:rPr>
        <w:t>բարի</w:t>
      </w:r>
      <w:r>
        <w:rPr>
          <w:rFonts w:cs="Times Armenian" w:ascii="Times Armenian" w:hAnsi="Times Armenian"/>
        </w:rPr>
        <w:t xml:space="preserve"> </w:t>
      </w:r>
      <w:r>
        <w:rPr>
          <w:rFonts w:cs="Sylfaen" w:ascii="Sylfaen" w:hAnsi="Sylfaen"/>
        </w:rPr>
        <w:t>գիշերը</w:t>
      </w:r>
      <w:r>
        <w:rPr>
          <w:rFonts w:cs="Times Armenian" w:ascii="Times Armenian" w:hAnsi="Times Armenian"/>
        </w:rPr>
        <w:t xml:space="preserve"> </w:t>
      </w:r>
      <w:r>
        <w:rPr>
          <w:rFonts w:cs="Sylfaen" w:ascii="Sylfaen" w:hAnsi="Sylfaen"/>
        </w:rPr>
        <w:t>չի</w:t>
      </w:r>
      <w:r>
        <w:rPr>
          <w:rFonts w:cs="Times Armenian" w:ascii="Times Armenian" w:hAnsi="Times Armenian"/>
        </w:rPr>
        <w:t xml:space="preserve">՛ </w:t>
      </w:r>
      <w:r>
        <w:rPr>
          <w:rFonts w:cs="Sylfaen" w:ascii="Sylfaen" w:hAnsi="Sylfaen"/>
        </w:rPr>
        <w:t>մտնում</w:t>
      </w:r>
      <w:r>
        <w:rPr>
          <w:rFonts w:cs="Times Armenian" w:ascii="Times Armenian" w:hAnsi="Times Armenian"/>
        </w:rPr>
        <w:t xml:space="preserve"> </w:t>
      </w:r>
      <w:r>
        <w:rPr>
          <w:rFonts w:cs="Sylfaen" w:ascii="Sylfaen" w:hAnsi="Sylfaen"/>
        </w:rPr>
        <w:t>մեղմարյուն</w:t>
      </w:r>
      <w:r>
        <w:rPr>
          <w:rFonts w:cs="Times Armenian" w:ascii="Times Armenian" w:hAnsi="Times Armenian"/>
        </w:rPr>
        <w:t>:</w:t>
      </w:r>
    </w:p>
    <w:p>
      <w:pPr>
        <w:pStyle w:val="Normal"/>
        <w:spacing w:lineRule="exact" w:line="240"/>
        <w:ind w:firstLine="357"/>
        <w:jc w:val="both"/>
        <w:rPr>
          <w:rFonts w:ascii="Times Armenian" w:hAnsi="Times Armenian" w:cs="Times Armenian"/>
        </w:rPr>
      </w:pPr>
      <w:r>
        <w:rPr>
          <w:rFonts w:cs="Times Armenian" w:ascii="Times Armenian" w:hAnsi="Times Armenian"/>
        </w:rPr>
      </w:r>
    </w:p>
    <w:p>
      <w:pPr>
        <w:pStyle w:val="Normal"/>
        <w:spacing w:lineRule="exact" w:line="240"/>
        <w:ind w:firstLine="357"/>
        <w:jc w:val="both"/>
        <w:rPr>
          <w:rFonts w:ascii="Times Armenian" w:hAnsi="Times Armenian" w:cs="Times Armenian"/>
        </w:rPr>
      </w:pPr>
      <w:r>
        <w:rPr>
          <w:rFonts w:cs="Sylfaen" w:ascii="Sylfaen" w:hAnsi="Sylfaen"/>
        </w:rPr>
        <w:t>Բարին</w:t>
      </w:r>
      <w:r>
        <w:rPr>
          <w:rFonts w:cs="Times Armenian" w:ascii="Times Armenian" w:hAnsi="Times Armenian"/>
        </w:rPr>
        <w:t xml:space="preserve">, </w:t>
      </w:r>
      <w:r>
        <w:rPr>
          <w:rFonts w:cs="Sylfaen" w:ascii="Sylfaen" w:hAnsi="Sylfaen"/>
        </w:rPr>
        <w:t>մղկտալով</w:t>
      </w:r>
      <w:r>
        <w:rPr>
          <w:rFonts w:cs="Times Armenian" w:ascii="Times Armenian" w:hAnsi="Times Armenian"/>
        </w:rPr>
        <w:t xml:space="preserve"> </w:t>
      </w:r>
      <w:r>
        <w:rPr>
          <w:rFonts w:cs="Sylfaen" w:ascii="Sylfaen" w:hAnsi="Sylfaen"/>
        </w:rPr>
        <w:t>թե</w:t>
      </w:r>
      <w:r>
        <w:rPr>
          <w:rFonts w:cs="Times Armenian" w:ascii="Times Armenian" w:hAnsi="Times Armenian"/>
        </w:rPr>
        <w:t xml:space="preserve">՜… </w:t>
      </w:r>
      <w:r>
        <w:rPr>
          <w:rFonts w:cs="Sylfaen" w:ascii="Sylfaen" w:hAnsi="Sylfaen"/>
        </w:rPr>
        <w:t>ծովածոցի</w:t>
      </w:r>
      <w:r>
        <w:rPr>
          <w:rFonts w:cs="Times Armenian" w:ascii="Times Armenian" w:hAnsi="Times Armenian"/>
        </w:rPr>
        <w:t xml:space="preserve"> </w:t>
      </w:r>
      <w:r>
        <w:rPr>
          <w:rFonts w:cs="Sylfaen" w:ascii="Sylfaen" w:hAnsi="Sylfaen"/>
        </w:rPr>
        <w:t>կանաչ</w:t>
      </w:r>
      <w:r>
        <w:rPr>
          <w:rFonts w:cs="Times Armenian" w:ascii="Times Armenian" w:hAnsi="Times Armenian"/>
        </w:rPr>
        <w:t xml:space="preserve"> </w:t>
      </w:r>
      <w:r>
        <w:rPr>
          <w:rFonts w:cs="Sylfaen" w:ascii="Sylfaen" w:hAnsi="Sylfaen"/>
        </w:rPr>
        <w:t>մեհյանում</w:t>
      </w:r>
    </w:p>
    <w:p>
      <w:pPr>
        <w:pStyle w:val="Normal"/>
        <w:spacing w:lineRule="exact" w:line="240"/>
        <w:ind w:firstLine="357"/>
        <w:jc w:val="both"/>
        <w:rPr>
          <w:rFonts w:ascii="Times Armenian" w:hAnsi="Times Armenian" w:cs="Times Armenian"/>
        </w:rPr>
      </w:pPr>
      <w:r>
        <w:rPr>
          <w:rFonts w:cs="Sylfaen" w:ascii="Sylfaen" w:hAnsi="Sylfaen"/>
        </w:rPr>
        <w:t>Հլը</w:t>
      </w:r>
      <w:r>
        <w:rPr>
          <w:rFonts w:cs="Times Armenian" w:ascii="Times Armenian" w:hAnsi="Times Armenian"/>
        </w:rPr>
        <w:t xml:space="preserve"> </w:t>
      </w:r>
      <w:r>
        <w:rPr>
          <w:rFonts w:cs="Sylfaen" w:ascii="Sylfaen" w:hAnsi="Sylfaen"/>
        </w:rPr>
        <w:t>ինչքա</w:t>
      </w:r>
      <w:r>
        <w:rPr>
          <w:rFonts w:cs="Times Armenian" w:ascii="Times Armenian" w:hAnsi="Times Armenian"/>
        </w:rPr>
        <w:t>՜</w:t>
      </w:r>
      <w:r>
        <w:rPr>
          <w:rFonts w:cs="Sylfaen" w:ascii="Sylfaen" w:hAnsi="Sylfaen"/>
        </w:rPr>
        <w:t>ն</w:t>
      </w:r>
      <w:r>
        <w:rPr>
          <w:rFonts w:cs="Times Armenian" w:ascii="Times Armenian" w:hAnsi="Times Armenian"/>
        </w:rPr>
        <w:t xml:space="preserve"> </w:t>
      </w:r>
      <w:r>
        <w:rPr>
          <w:rFonts w:cs="Sylfaen" w:ascii="Sylfaen" w:hAnsi="Sylfaen"/>
        </w:rPr>
        <w:t>կշողար</w:t>
      </w:r>
      <w:r>
        <w:rPr>
          <w:rFonts w:cs="Times Armenian" w:ascii="Times Armenian" w:hAnsi="Times Armenian"/>
        </w:rPr>
        <w:t xml:space="preserve"> </w:t>
      </w:r>
      <w:r>
        <w:rPr>
          <w:rFonts w:cs="Sylfaen" w:ascii="Sylfaen" w:hAnsi="Sylfaen"/>
        </w:rPr>
        <w:t>գործն</w:t>
      </w:r>
      <w:r>
        <w:rPr>
          <w:rFonts w:cs="Times Armenian" w:ascii="Times Armenian" w:hAnsi="Times Armenian"/>
        </w:rPr>
        <w:t xml:space="preserve"> </w:t>
      </w:r>
      <w:r>
        <w:rPr>
          <w:rFonts w:cs="Sylfaen" w:ascii="Sylfaen" w:hAnsi="Sylfaen"/>
        </w:rPr>
        <w:t>իր</w:t>
      </w:r>
      <w:r>
        <w:rPr>
          <w:rFonts w:cs="Times Armenian" w:ascii="Times Armenian" w:hAnsi="Times Armenian"/>
        </w:rPr>
        <w:t xml:space="preserve"> </w:t>
      </w:r>
      <w:r>
        <w:rPr>
          <w:rFonts w:cs="Sylfaen" w:ascii="Sylfaen" w:hAnsi="Sylfaen"/>
        </w:rPr>
        <w:t>սին</w:t>
      </w:r>
      <w:r>
        <w:rPr>
          <w:rFonts w:cs="Times Armenian" w:ascii="Times Armenian" w:hAnsi="Times Armenian"/>
        </w:rPr>
        <w:t xml:space="preserve">, </w:t>
      </w:r>
      <w:r>
        <w:rPr>
          <w:rFonts w:cs="Sylfaen" w:ascii="Sylfaen" w:hAnsi="Sylfaen"/>
        </w:rPr>
        <w:t>մաղթում</w:t>
      </w:r>
      <w:r>
        <w:rPr>
          <w:rFonts w:cs="Times Armenian" w:ascii="Times Armenian" w:hAnsi="Times Armenian"/>
        </w:rPr>
        <w:t xml:space="preserve"> </w:t>
      </w:r>
      <w:r>
        <w:rPr>
          <w:rFonts w:cs="Sylfaen" w:ascii="Sylfaen" w:hAnsi="Sylfaen"/>
        </w:rPr>
        <w:t>ա</w:t>
      </w:r>
      <w:r>
        <w:rPr>
          <w:rFonts w:cs="Times Armenian" w:ascii="Times Armenian" w:hAnsi="Times Armenian"/>
        </w:rPr>
        <w:t xml:space="preserve">, </w:t>
      </w:r>
      <w:r>
        <w:rPr>
          <w:rFonts w:cs="Sylfaen" w:ascii="Sylfaen" w:hAnsi="Sylfaen"/>
        </w:rPr>
        <w:t>ՙԲարո</w:t>
      </w:r>
      <w:r>
        <w:rPr>
          <w:rFonts w:cs="Times Armenian" w:ascii="Times Armenian" w:hAnsi="Times Armenian"/>
        </w:rPr>
        <w:t>՛</w:t>
      </w:r>
      <w:r>
        <w:rPr>
          <w:rFonts w:cs="Sylfaen" w:ascii="Sylfaen" w:hAnsi="Sylfaen"/>
        </w:rPr>
        <w:t>վ</w:t>
      </w:r>
      <w:r>
        <w:rPr>
          <w:rFonts w:cs="Times Armenian" w:ascii="Times Armenian" w:hAnsi="Times Armenian"/>
        </w:rPr>
        <w:t xml:space="preserve"> </w:t>
      </w:r>
      <w:r>
        <w:rPr>
          <w:rFonts w:cs="Sylfaen" w:ascii="Sylfaen" w:hAnsi="Sylfaen"/>
        </w:rPr>
        <w:t>մնա՚</w:t>
      </w:r>
      <w:r>
        <w:rPr>
          <w:rFonts w:cs="Times Armenian" w:ascii="Times Armenian" w:hAnsi="Times Armenian"/>
        </w:rPr>
        <w:t>-</w:t>
      </w:r>
    </w:p>
    <w:p>
      <w:pPr>
        <w:pStyle w:val="Normal"/>
        <w:spacing w:lineRule="exact" w:line="240"/>
        <w:ind w:firstLine="357"/>
        <w:jc w:val="both"/>
        <w:rPr>
          <w:rFonts w:ascii="Times Armenian" w:hAnsi="Times Armenian" w:cs="Times Armenian"/>
        </w:rPr>
      </w:pPr>
      <w:r>
        <w:rPr>
          <w:rFonts w:cs="Sylfaen" w:ascii="Sylfaen" w:hAnsi="Sylfaen"/>
        </w:rPr>
        <w:t>Ու</w:t>
      </w:r>
      <w:r>
        <w:rPr>
          <w:rFonts w:cs="Times Armenian" w:ascii="Times Armenian" w:hAnsi="Times Armenian"/>
        </w:rPr>
        <w:t xml:space="preserve"> </w:t>
      </w:r>
      <w:r>
        <w:rPr>
          <w:rFonts w:cs="Sylfaen" w:ascii="Sylfaen" w:hAnsi="Sylfaen"/>
        </w:rPr>
        <w:t>մռնչո</w:t>
      </w:r>
      <w:r>
        <w:rPr>
          <w:rFonts w:cs="Times Armenian" w:ascii="Times Armenian" w:hAnsi="Times Armenian"/>
        </w:rPr>
        <w:t>՛</w:t>
      </w:r>
      <w:r>
        <w:rPr>
          <w:rFonts w:cs="Sylfaen" w:ascii="Sylfaen" w:hAnsi="Sylfaen"/>
        </w:rPr>
        <w:t>ւմ</w:t>
      </w:r>
      <w:r>
        <w:rPr>
          <w:rFonts w:cs="Times Armenian" w:ascii="Times Armenian" w:hAnsi="Times Armenian"/>
        </w:rPr>
        <w:t xml:space="preserve">, </w:t>
      </w:r>
      <w:r>
        <w:rPr>
          <w:rFonts w:cs="Sylfaen" w:ascii="Sylfaen" w:hAnsi="Sylfaen"/>
        </w:rPr>
        <w:t>որ</w:t>
      </w:r>
      <w:r>
        <w:rPr>
          <w:rFonts w:cs="Times Armenian" w:ascii="Times Armenian" w:hAnsi="Times Armenian"/>
        </w:rPr>
        <w:t xml:space="preserve"> </w:t>
      </w:r>
      <w:r>
        <w:rPr>
          <w:rFonts w:cs="Sylfaen" w:ascii="Sylfaen" w:hAnsi="Sylfaen"/>
        </w:rPr>
        <w:t>ախր</w:t>
      </w:r>
      <w:r>
        <w:rPr>
          <w:rFonts w:cs="Times Armenian" w:ascii="Times Armenian" w:hAnsi="Times Armenian"/>
        </w:rPr>
        <w:t xml:space="preserve"> </w:t>
      </w:r>
      <w:r>
        <w:rPr>
          <w:rFonts w:cs="Sylfaen" w:ascii="Sylfaen" w:hAnsi="Sylfaen"/>
        </w:rPr>
        <w:t>լո</w:t>
      </w:r>
      <w:r>
        <w:rPr>
          <w:rFonts w:cs="Times Armenian" w:ascii="Times Armenian" w:hAnsi="Times Armenian"/>
        </w:rPr>
        <w:t>՛</w:t>
      </w:r>
      <w:r>
        <w:rPr>
          <w:rFonts w:cs="Sylfaen" w:ascii="Sylfaen" w:hAnsi="Sylfaen"/>
        </w:rPr>
        <w:t>ւսն</w:t>
      </w:r>
      <w:r>
        <w:rPr>
          <w:rFonts w:cs="Times Armenian" w:ascii="Times Armenian" w:hAnsi="Times Armenian"/>
        </w:rPr>
        <w:t xml:space="preserve"> </w:t>
      </w:r>
      <w:r>
        <w:rPr>
          <w:rFonts w:cs="Sylfaen" w:ascii="Sylfaen" w:hAnsi="Sylfaen"/>
        </w:rPr>
        <w:t>ա</w:t>
      </w:r>
      <w:r>
        <w:rPr>
          <w:rFonts w:cs="Times Armenian" w:ascii="Times Armenian" w:hAnsi="Times Armenian"/>
        </w:rPr>
        <w:t xml:space="preserve"> </w:t>
      </w:r>
      <w:r>
        <w:rPr>
          <w:rFonts w:cs="Sylfaen" w:ascii="Sylfaen" w:hAnsi="Sylfaen"/>
        </w:rPr>
        <w:t>մահանում</w:t>
      </w:r>
      <w:r>
        <w:rPr>
          <w:rFonts w:cs="Times Armenian" w:ascii="Times Armenian" w:hAnsi="Times Armenian"/>
        </w:rPr>
        <w:t>:</w:t>
      </w:r>
    </w:p>
    <w:p>
      <w:pPr>
        <w:pStyle w:val="Normal"/>
        <w:spacing w:lineRule="exact" w:line="240"/>
        <w:ind w:firstLine="357"/>
        <w:jc w:val="both"/>
        <w:rPr>
          <w:rFonts w:ascii="Times Armenian" w:hAnsi="Times Armenian" w:cs="Times Armenian"/>
        </w:rPr>
      </w:pPr>
      <w:r>
        <w:rPr>
          <w:rFonts w:cs="Times Armenian" w:ascii="Times Armenian" w:hAnsi="Times Armenian"/>
        </w:rPr>
      </w:r>
    </w:p>
    <w:p>
      <w:pPr>
        <w:pStyle w:val="Normal"/>
        <w:spacing w:lineRule="exact" w:line="240"/>
        <w:ind w:firstLine="357"/>
        <w:jc w:val="both"/>
        <w:rPr>
          <w:rFonts w:ascii="Times Armenian" w:hAnsi="Times Armenian" w:cs="Times Armenian"/>
        </w:rPr>
      </w:pPr>
      <w:r>
        <w:rPr>
          <w:rFonts w:cs="Sylfaen" w:ascii="Sylfaen" w:hAnsi="Sylfaen"/>
        </w:rPr>
        <w:t>Անզուսպը</w:t>
      </w:r>
      <w:r>
        <w:rPr>
          <w:rFonts w:cs="Times Armenian" w:ascii="Times Armenian" w:hAnsi="Times Armenian"/>
        </w:rPr>
        <w:t xml:space="preserve">, </w:t>
      </w:r>
      <w:r>
        <w:rPr>
          <w:rFonts w:cs="Sylfaen" w:ascii="Sylfaen" w:hAnsi="Sylfaen"/>
        </w:rPr>
        <w:t>ով</w:t>
      </w:r>
      <w:r>
        <w:rPr>
          <w:rFonts w:cs="Times Armenian" w:ascii="Times Armenian" w:hAnsi="Times Armenian"/>
        </w:rPr>
        <w:t xml:space="preserve"> </w:t>
      </w:r>
      <w:r>
        <w:rPr>
          <w:rFonts w:cs="Sylfaen" w:ascii="Sylfaen" w:hAnsi="Sylfaen"/>
        </w:rPr>
        <w:t>խլում</w:t>
      </w:r>
      <w:r>
        <w:rPr>
          <w:rFonts w:cs="Times Armenian" w:ascii="Times Armenian" w:hAnsi="Times Armenian"/>
        </w:rPr>
        <w:t xml:space="preserve"> </w:t>
      </w:r>
      <w:r>
        <w:rPr>
          <w:rFonts w:cs="Sylfaen" w:ascii="Sylfaen" w:hAnsi="Sylfaen"/>
        </w:rPr>
        <w:t>ու</w:t>
      </w:r>
      <w:r>
        <w:rPr>
          <w:rFonts w:cs="Times Armenian" w:ascii="Times Armenian" w:hAnsi="Times Armenian"/>
        </w:rPr>
        <w:t xml:space="preserve"> </w:t>
      </w:r>
      <w:r>
        <w:rPr>
          <w:rFonts w:cs="Sylfaen" w:ascii="Sylfaen" w:hAnsi="Sylfaen"/>
        </w:rPr>
        <w:t>երգում</w:t>
      </w:r>
      <w:r>
        <w:rPr>
          <w:rFonts w:cs="Times Armenian" w:ascii="Times Armenian" w:hAnsi="Times Armenian"/>
        </w:rPr>
        <w:t xml:space="preserve"> </w:t>
      </w:r>
      <w:r>
        <w:rPr>
          <w:rFonts w:cs="Sylfaen" w:ascii="Sylfaen" w:hAnsi="Sylfaen"/>
        </w:rPr>
        <w:t>ա</w:t>
      </w:r>
      <w:r>
        <w:rPr>
          <w:rFonts w:cs="Times Armenian" w:ascii="Times Armenian" w:hAnsi="Times Armenian"/>
        </w:rPr>
        <w:t xml:space="preserve"> </w:t>
      </w:r>
      <w:r>
        <w:rPr>
          <w:rFonts w:cs="Sylfaen" w:ascii="Sylfaen" w:hAnsi="Sylfaen"/>
        </w:rPr>
        <w:t>սլացիկ</w:t>
      </w:r>
      <w:r>
        <w:rPr>
          <w:rFonts w:cs="Times Armenian" w:ascii="Times Armenian" w:hAnsi="Times Armenian"/>
        </w:rPr>
        <w:t xml:space="preserve"> </w:t>
      </w:r>
      <w:r>
        <w:rPr>
          <w:rFonts w:cs="Sylfaen" w:ascii="Sylfaen" w:hAnsi="Sylfaen"/>
        </w:rPr>
        <w:t>ու</w:t>
      </w:r>
      <w:r>
        <w:rPr>
          <w:rFonts w:cs="Times Armenian" w:ascii="Times Armenian" w:hAnsi="Times Armenian"/>
        </w:rPr>
        <w:t xml:space="preserve"> </w:t>
      </w:r>
      <w:r>
        <w:rPr>
          <w:rFonts w:cs="Sylfaen" w:ascii="Sylfaen" w:hAnsi="Sylfaen"/>
        </w:rPr>
        <w:t>վեհանուն</w:t>
      </w:r>
    </w:p>
    <w:p>
      <w:pPr>
        <w:pStyle w:val="Normal"/>
        <w:spacing w:lineRule="exact" w:line="240"/>
        <w:ind w:firstLine="357"/>
        <w:jc w:val="both"/>
        <w:rPr>
          <w:rFonts w:ascii="Times Armenian" w:hAnsi="Times Armenian" w:cs="Times Armenian"/>
        </w:rPr>
      </w:pPr>
      <w:r>
        <w:rPr>
          <w:rFonts w:cs="Sylfaen" w:ascii="Sylfaen" w:hAnsi="Sylfaen"/>
        </w:rPr>
        <w:t>Արևն</w:t>
      </w:r>
      <w:r>
        <w:rPr>
          <w:rFonts w:cs="Times Armenian" w:ascii="Times Armenian" w:hAnsi="Times Armenian"/>
        </w:rPr>
        <w:t xml:space="preserve"> </w:t>
      </w:r>
      <w:r>
        <w:rPr>
          <w:rFonts w:cs="Sylfaen" w:ascii="Sylfaen" w:hAnsi="Sylfaen"/>
        </w:rPr>
        <w:t>ու</w:t>
      </w:r>
      <w:r>
        <w:rPr>
          <w:rFonts w:cs="Times Armenian" w:ascii="Times Armenian" w:hAnsi="Times Armenian"/>
        </w:rPr>
        <w:t xml:space="preserve"> </w:t>
      </w:r>
      <w:r>
        <w:rPr>
          <w:rFonts w:cs="Sylfaen" w:ascii="Sylfaen" w:hAnsi="Sylfaen"/>
        </w:rPr>
        <w:t>ո</w:t>
      </w:r>
      <w:r>
        <w:rPr>
          <w:rFonts w:cs="Times Armenian" w:ascii="Times Armenian" w:hAnsi="Times Armenian"/>
        </w:rPr>
        <w:t>՛</w:t>
      </w:r>
      <w:r>
        <w:rPr>
          <w:rFonts w:cs="Sylfaen" w:ascii="Sylfaen" w:hAnsi="Sylfaen"/>
        </w:rPr>
        <w:t>ւշ</w:t>
      </w:r>
      <w:r>
        <w:rPr>
          <w:rFonts w:cs="Times Armenian" w:ascii="Times Armenian" w:hAnsi="Times Armenian"/>
        </w:rPr>
        <w:t xml:space="preserve"> </w:t>
      </w:r>
      <w:r>
        <w:rPr>
          <w:rFonts w:cs="Sylfaen" w:ascii="Sylfaen" w:hAnsi="Sylfaen"/>
        </w:rPr>
        <w:t>ա</w:t>
      </w:r>
      <w:r>
        <w:rPr>
          <w:rFonts w:cs="Times Armenian" w:ascii="Times Armenian" w:hAnsi="Times Armenian"/>
        </w:rPr>
        <w:t xml:space="preserve"> </w:t>
      </w:r>
      <w:r>
        <w:rPr>
          <w:rFonts w:cs="Sylfaen" w:ascii="Sylfaen" w:hAnsi="Sylfaen"/>
        </w:rPr>
        <w:t>իմանում</w:t>
      </w:r>
      <w:r>
        <w:rPr>
          <w:rFonts w:cs="Times Armenian" w:ascii="Times Armenian" w:hAnsi="Times Armenian"/>
        </w:rPr>
        <w:t xml:space="preserve">, </w:t>
      </w:r>
      <w:r>
        <w:rPr>
          <w:rFonts w:cs="Sylfaen" w:ascii="Sylfaen" w:hAnsi="Sylfaen"/>
        </w:rPr>
        <w:t>որ</w:t>
      </w:r>
      <w:r>
        <w:rPr>
          <w:rFonts w:cs="Times Armenian" w:ascii="Times Armenian" w:hAnsi="Times Armenian"/>
        </w:rPr>
        <w:t xml:space="preserve"> </w:t>
      </w:r>
      <w:r>
        <w:rPr>
          <w:rFonts w:cs="Sylfaen" w:ascii="Sylfaen" w:hAnsi="Sylfaen"/>
        </w:rPr>
        <w:t>ճամփին</w:t>
      </w:r>
      <w:r>
        <w:rPr>
          <w:rFonts w:cs="Times Armenian" w:ascii="Times Armenian" w:hAnsi="Times Armenian"/>
        </w:rPr>
        <w:t xml:space="preserve"> </w:t>
      </w:r>
      <w:r>
        <w:rPr>
          <w:rFonts w:cs="Sylfaen" w:ascii="Sylfaen" w:hAnsi="Sylfaen"/>
        </w:rPr>
        <w:t>նեղացրել</w:t>
      </w:r>
      <w:r>
        <w:rPr>
          <w:rFonts w:cs="Times Armenian" w:ascii="Times Armenian" w:hAnsi="Times Armenian"/>
        </w:rPr>
        <w:t xml:space="preserve"> </w:t>
      </w:r>
      <w:r>
        <w:rPr>
          <w:rFonts w:cs="Sylfaen" w:ascii="Sylfaen" w:hAnsi="Sylfaen"/>
        </w:rPr>
        <w:t>ա</w:t>
      </w:r>
      <w:r>
        <w:rPr>
          <w:rFonts w:cs="Times Armenian" w:ascii="Times Armenian" w:hAnsi="Times Armenian"/>
        </w:rPr>
        <w:t xml:space="preserve"> </w:t>
      </w:r>
      <w:r>
        <w:rPr>
          <w:rFonts w:cs="Sylfaen" w:ascii="Sylfaen" w:hAnsi="Sylfaen"/>
        </w:rPr>
        <w:t>իրան</w:t>
      </w:r>
      <w:r>
        <w:rPr>
          <w:rFonts w:cs="Times Armenian" w:ascii="Times Armenian" w:hAnsi="Times Armenian"/>
        </w:rPr>
        <w:t>-</w:t>
      </w:r>
    </w:p>
    <w:p>
      <w:pPr>
        <w:pStyle w:val="Normal"/>
        <w:spacing w:lineRule="exact" w:line="240"/>
        <w:ind w:firstLine="357"/>
        <w:jc w:val="both"/>
        <w:rPr>
          <w:rFonts w:ascii="Times Armenian" w:hAnsi="Times Armenian" w:cs="Times Armenian"/>
        </w:rPr>
      </w:pPr>
      <w:r>
        <w:rPr>
          <w:rFonts w:cs="Sylfaen" w:ascii="Sylfaen" w:hAnsi="Sylfaen"/>
        </w:rPr>
        <w:t>Էդ</w:t>
      </w:r>
      <w:r>
        <w:rPr>
          <w:rFonts w:cs="Times Armenian" w:ascii="Times Armenian" w:hAnsi="Times Armenian"/>
        </w:rPr>
        <w:t xml:space="preserve"> </w:t>
      </w:r>
      <w:r>
        <w:rPr>
          <w:rFonts w:cs="Sylfaen" w:ascii="Sylfaen" w:hAnsi="Sylfaen"/>
        </w:rPr>
        <w:t>բարի</w:t>
      </w:r>
      <w:r>
        <w:rPr>
          <w:rFonts w:cs="Times Armenian" w:ascii="Times Armenian" w:hAnsi="Times Armenian"/>
        </w:rPr>
        <w:t xml:space="preserve"> </w:t>
      </w:r>
      <w:r>
        <w:rPr>
          <w:rFonts w:cs="Sylfaen" w:ascii="Sylfaen" w:hAnsi="Sylfaen"/>
        </w:rPr>
        <w:t>գիշերը</w:t>
      </w:r>
      <w:r>
        <w:rPr>
          <w:rFonts w:cs="Times Armenian" w:ascii="Times Armenian" w:hAnsi="Times Armenian"/>
        </w:rPr>
        <w:t xml:space="preserve"> </w:t>
      </w:r>
      <w:r>
        <w:rPr>
          <w:rFonts w:cs="Sylfaen" w:ascii="Sylfaen" w:hAnsi="Sylfaen"/>
        </w:rPr>
        <w:t>չի</w:t>
      </w:r>
      <w:r>
        <w:rPr>
          <w:rFonts w:cs="Times Armenian" w:ascii="Times Armenian" w:hAnsi="Times Armenian"/>
        </w:rPr>
        <w:t xml:space="preserve">՛ </w:t>
      </w:r>
      <w:r>
        <w:rPr>
          <w:rFonts w:cs="Sylfaen" w:ascii="Sylfaen" w:hAnsi="Sylfaen"/>
        </w:rPr>
        <w:t>մտնում</w:t>
      </w:r>
      <w:r>
        <w:rPr>
          <w:rFonts w:cs="Times Armenian" w:ascii="Times Armenian" w:hAnsi="Times Armenian"/>
        </w:rPr>
        <w:t xml:space="preserve"> </w:t>
      </w:r>
      <w:r>
        <w:rPr>
          <w:rFonts w:cs="Sylfaen" w:ascii="Sylfaen" w:hAnsi="Sylfaen"/>
        </w:rPr>
        <w:t>մեղմարյուն</w:t>
      </w:r>
      <w:r>
        <w:rPr>
          <w:rFonts w:cs="Times Armenian" w:ascii="Times Armenian" w:hAnsi="Times Armenian"/>
        </w:rPr>
        <w:t>:</w:t>
      </w:r>
    </w:p>
    <w:p>
      <w:pPr>
        <w:pStyle w:val="Normal"/>
        <w:spacing w:lineRule="exact" w:line="240"/>
        <w:ind w:firstLine="357"/>
        <w:jc w:val="both"/>
        <w:rPr>
          <w:rFonts w:ascii="Times Armenian" w:hAnsi="Times Armenian" w:cs="Times Armenian"/>
        </w:rPr>
      </w:pPr>
      <w:r>
        <w:rPr>
          <w:rFonts w:cs="Times Armenian" w:ascii="Times Armenian" w:hAnsi="Times Armenian"/>
        </w:rPr>
      </w:r>
    </w:p>
    <w:p>
      <w:pPr>
        <w:pStyle w:val="Normal"/>
        <w:spacing w:lineRule="exact" w:line="240"/>
        <w:ind w:firstLine="357"/>
        <w:jc w:val="both"/>
        <w:rPr>
          <w:rFonts w:ascii="Times Armenian" w:hAnsi="Times Armenian" w:cs="Times Armenian"/>
        </w:rPr>
      </w:pPr>
      <w:r>
        <w:rPr>
          <w:rFonts w:cs="Sylfaen" w:ascii="Sylfaen" w:hAnsi="Sylfaen"/>
        </w:rPr>
        <w:t>Մռայլը</w:t>
      </w:r>
      <w:r>
        <w:rPr>
          <w:rFonts w:cs="Times Armenian" w:ascii="Times Armenian" w:hAnsi="Times Armenian"/>
        </w:rPr>
        <w:t xml:space="preserve">, </w:t>
      </w:r>
      <w:r>
        <w:rPr>
          <w:rFonts w:cs="Sylfaen" w:ascii="Sylfaen" w:hAnsi="Sylfaen"/>
        </w:rPr>
        <w:t>ով</w:t>
      </w:r>
      <w:r>
        <w:rPr>
          <w:rFonts w:cs="Times Armenian" w:ascii="Times Armenian" w:hAnsi="Times Armenian"/>
        </w:rPr>
        <w:t xml:space="preserve"> </w:t>
      </w:r>
      <w:r>
        <w:rPr>
          <w:rFonts w:cs="Sylfaen" w:ascii="Sylfaen" w:hAnsi="Sylfaen"/>
        </w:rPr>
        <w:t>մահվան</w:t>
      </w:r>
      <w:r>
        <w:rPr>
          <w:rFonts w:cs="Times Armenian" w:ascii="Times Armenian" w:hAnsi="Times Armenian"/>
        </w:rPr>
        <w:t xml:space="preserve"> </w:t>
      </w:r>
      <w:r>
        <w:rPr>
          <w:rFonts w:cs="Sylfaen" w:ascii="Sylfaen" w:hAnsi="Sylfaen"/>
        </w:rPr>
        <w:t>ժամին</w:t>
      </w:r>
      <w:r>
        <w:rPr>
          <w:rFonts w:cs="Times Armenian" w:ascii="Times Armenian" w:hAnsi="Times Armenian"/>
        </w:rPr>
        <w:t xml:space="preserve"> </w:t>
      </w:r>
      <w:r>
        <w:rPr>
          <w:rFonts w:cs="Sylfaen" w:ascii="Sylfaen" w:hAnsi="Sylfaen"/>
        </w:rPr>
        <w:t>տենում</w:t>
      </w:r>
      <w:r>
        <w:rPr>
          <w:rFonts w:cs="Times Armenian" w:ascii="Times Armenian" w:hAnsi="Times Armenian"/>
        </w:rPr>
        <w:t xml:space="preserve"> </w:t>
      </w:r>
      <w:r>
        <w:rPr>
          <w:rFonts w:cs="Sylfaen" w:ascii="Sylfaen" w:hAnsi="Sylfaen"/>
        </w:rPr>
        <w:t>ա</w:t>
      </w:r>
      <w:r>
        <w:rPr>
          <w:rFonts w:cs="Times Armenian" w:ascii="Times Armenian" w:hAnsi="Times Armenian"/>
        </w:rPr>
        <w:t xml:space="preserve"> </w:t>
      </w:r>
      <w:r>
        <w:rPr>
          <w:rFonts w:cs="Sylfaen" w:ascii="Sylfaen" w:hAnsi="Sylfaen"/>
        </w:rPr>
        <w:t>աչքով</w:t>
      </w:r>
      <w:r>
        <w:rPr>
          <w:rFonts w:cs="Times Armenian" w:ascii="Times Armenian" w:hAnsi="Times Armenian"/>
        </w:rPr>
        <w:t xml:space="preserve"> </w:t>
      </w:r>
      <w:r>
        <w:rPr>
          <w:rFonts w:cs="Sylfaen" w:ascii="Sylfaen" w:hAnsi="Sylfaen"/>
        </w:rPr>
        <w:t>շիկավուն</w:t>
      </w:r>
      <w:r>
        <w:rPr>
          <w:rFonts w:cs="Times Armenian" w:ascii="Times Armenian" w:hAnsi="Times Armenian"/>
        </w:rPr>
        <w:t>,</w:t>
      </w:r>
    </w:p>
    <w:p>
      <w:pPr>
        <w:pStyle w:val="Normal"/>
        <w:spacing w:lineRule="exact" w:line="240"/>
        <w:ind w:firstLine="357"/>
        <w:jc w:val="both"/>
        <w:rPr>
          <w:rFonts w:ascii="Times Armenian" w:hAnsi="Times Armenian" w:cs="Times Armenian"/>
        </w:rPr>
      </w:pPr>
      <w:r>
        <w:rPr>
          <w:rFonts w:cs="Sylfaen" w:ascii="Sylfaen" w:hAnsi="Sylfaen"/>
        </w:rPr>
        <w:t>Որ</w:t>
      </w:r>
      <w:r>
        <w:rPr>
          <w:rFonts w:cs="Times Armenian" w:ascii="Times Armenian" w:hAnsi="Times Armenian"/>
        </w:rPr>
        <w:t xml:space="preserve"> </w:t>
      </w:r>
      <w:r>
        <w:rPr>
          <w:rFonts w:cs="Sylfaen" w:ascii="Sylfaen" w:hAnsi="Sylfaen"/>
        </w:rPr>
        <w:t>կույր</w:t>
      </w:r>
      <w:r>
        <w:rPr>
          <w:rFonts w:cs="Times Armenian" w:ascii="Times Armenian" w:hAnsi="Times Armenian"/>
        </w:rPr>
        <w:t xml:space="preserve"> </w:t>
      </w:r>
      <w:r>
        <w:rPr>
          <w:rFonts w:cs="Sylfaen" w:ascii="Sylfaen" w:hAnsi="Sylfaen"/>
        </w:rPr>
        <w:t>աչքն</w:t>
      </w:r>
      <w:r>
        <w:rPr>
          <w:rFonts w:cs="Times Armenian" w:ascii="Times Armenian" w:hAnsi="Times Armenian"/>
        </w:rPr>
        <w:t xml:space="preserve"> </w:t>
      </w:r>
      <w:r>
        <w:rPr>
          <w:rFonts w:cs="Sylfaen" w:ascii="Sylfaen" w:hAnsi="Sylfaen"/>
        </w:rPr>
        <w:t>է</w:t>
      </w:r>
      <w:r>
        <w:rPr>
          <w:rFonts w:cs="Times Armenian" w:ascii="Times Armenian" w:hAnsi="Times Armenian"/>
        </w:rPr>
        <w:t>՛</w:t>
      </w:r>
      <w:r>
        <w:rPr>
          <w:rFonts w:cs="Sylfaen" w:ascii="Sylfaen" w:hAnsi="Sylfaen"/>
        </w:rPr>
        <w:t>լ</w:t>
      </w:r>
      <w:r>
        <w:rPr>
          <w:rFonts w:cs="Times Armenian" w:ascii="Times Armenian" w:hAnsi="Times Armenian"/>
        </w:rPr>
        <w:t xml:space="preserve"> </w:t>
      </w:r>
      <w:r>
        <w:rPr>
          <w:rFonts w:cs="Sylfaen" w:ascii="Sylfaen" w:hAnsi="Sylfaen"/>
        </w:rPr>
        <w:t>կարա</w:t>
      </w:r>
      <w:r>
        <w:rPr>
          <w:rFonts w:cs="Times Armenian" w:ascii="Times Armenian" w:hAnsi="Times Armenian"/>
        </w:rPr>
        <w:t xml:space="preserve"> </w:t>
      </w:r>
      <w:r>
        <w:rPr>
          <w:rFonts w:cs="Sylfaen" w:ascii="Sylfaen" w:hAnsi="Sylfaen"/>
        </w:rPr>
        <w:t>ասուպի</w:t>
      </w:r>
      <w:r>
        <w:rPr>
          <w:rFonts w:cs="Times Armenian" w:ascii="Times Armenian" w:hAnsi="Times Armenian"/>
        </w:rPr>
        <w:t xml:space="preserve"> </w:t>
      </w:r>
      <w:r>
        <w:rPr>
          <w:rFonts w:cs="Sylfaen" w:ascii="Sylfaen" w:hAnsi="Sylfaen"/>
        </w:rPr>
        <w:t>պես</w:t>
      </w:r>
      <w:r>
        <w:rPr>
          <w:rFonts w:cs="Times Armenian" w:ascii="Times Armenian" w:hAnsi="Times Armenian"/>
        </w:rPr>
        <w:t xml:space="preserve"> </w:t>
      </w:r>
      <w:r>
        <w:rPr>
          <w:rFonts w:cs="Sylfaen" w:ascii="Sylfaen" w:hAnsi="Sylfaen"/>
        </w:rPr>
        <w:t>հրճվի</w:t>
      </w:r>
      <w:r>
        <w:rPr>
          <w:rFonts w:cs="Times Armenian" w:ascii="Times Armenian" w:hAnsi="Times Armenian"/>
        </w:rPr>
        <w:t xml:space="preserve"> </w:t>
      </w:r>
      <w:r>
        <w:rPr>
          <w:rFonts w:cs="Sylfaen" w:ascii="Sylfaen" w:hAnsi="Sylfaen"/>
        </w:rPr>
        <w:t>ու</w:t>
      </w:r>
      <w:r>
        <w:rPr>
          <w:rFonts w:cs="Times Armenian" w:ascii="Times Armenian" w:hAnsi="Times Armenian"/>
        </w:rPr>
        <w:t xml:space="preserve"> </w:t>
      </w:r>
      <w:r>
        <w:rPr>
          <w:rFonts w:cs="Sylfaen" w:ascii="Sylfaen" w:hAnsi="Sylfaen"/>
        </w:rPr>
        <w:t>հուրհրա</w:t>
      </w:r>
      <w:r>
        <w:rPr>
          <w:rFonts w:cs="Times Armenian" w:ascii="Times Armenian" w:hAnsi="Times Armenian"/>
        </w:rPr>
        <w:t>-</w:t>
      </w:r>
    </w:p>
    <w:p>
      <w:pPr>
        <w:pStyle w:val="Normal"/>
        <w:spacing w:lineRule="exact" w:line="240"/>
        <w:ind w:firstLine="357"/>
        <w:jc w:val="both"/>
        <w:rPr>
          <w:rFonts w:ascii="Times Armenian" w:hAnsi="Times Armenian" w:cs="Times Armenian"/>
        </w:rPr>
      </w:pPr>
      <w:r>
        <w:rPr>
          <w:rFonts w:cs="Sylfaen" w:ascii="Sylfaen" w:hAnsi="Sylfaen"/>
        </w:rPr>
        <w:t>Մռնչում</w:t>
      </w:r>
      <w:r>
        <w:rPr>
          <w:rFonts w:cs="Times Armenian" w:ascii="Times Armenian" w:hAnsi="Times Armenian"/>
        </w:rPr>
        <w:t xml:space="preserve"> </w:t>
      </w:r>
      <w:r>
        <w:rPr>
          <w:rFonts w:cs="Sylfaen" w:ascii="Sylfaen" w:hAnsi="Sylfaen"/>
        </w:rPr>
        <w:t>ա</w:t>
      </w:r>
      <w:r>
        <w:rPr>
          <w:rFonts w:cs="Times Armenian" w:ascii="Times Armenian" w:hAnsi="Times Armenian"/>
        </w:rPr>
        <w:t xml:space="preserve">, </w:t>
      </w:r>
      <w:r>
        <w:rPr>
          <w:rFonts w:cs="Sylfaen" w:ascii="Sylfaen" w:hAnsi="Sylfaen"/>
        </w:rPr>
        <w:t>որ</w:t>
      </w:r>
      <w:r>
        <w:rPr>
          <w:rFonts w:cs="Times Armenian" w:ascii="Times Armenian" w:hAnsi="Times Armenian"/>
        </w:rPr>
        <w:t xml:space="preserve"> </w:t>
      </w:r>
      <w:r>
        <w:rPr>
          <w:rFonts w:cs="Sylfaen" w:ascii="Sylfaen" w:hAnsi="Sylfaen"/>
        </w:rPr>
        <w:t>ախր</w:t>
      </w:r>
      <w:r>
        <w:rPr>
          <w:rFonts w:cs="Times Armenian" w:ascii="Times Armenian" w:hAnsi="Times Armenian"/>
        </w:rPr>
        <w:t xml:space="preserve"> </w:t>
      </w:r>
      <w:r>
        <w:rPr>
          <w:rFonts w:cs="Sylfaen" w:ascii="Sylfaen" w:hAnsi="Sylfaen"/>
        </w:rPr>
        <w:t>լո</w:t>
      </w:r>
      <w:r>
        <w:rPr>
          <w:rFonts w:cs="Times Armenian" w:ascii="Times Armenian" w:hAnsi="Times Armenian"/>
        </w:rPr>
        <w:t>՛</w:t>
      </w:r>
      <w:r>
        <w:rPr>
          <w:rFonts w:cs="Sylfaen" w:ascii="Sylfaen" w:hAnsi="Sylfaen"/>
        </w:rPr>
        <w:t>ւսն</w:t>
      </w:r>
      <w:r>
        <w:rPr>
          <w:rFonts w:cs="Times Armenian" w:ascii="Times Armenian" w:hAnsi="Times Armenian"/>
        </w:rPr>
        <w:t xml:space="preserve"> </w:t>
      </w:r>
      <w:r>
        <w:rPr>
          <w:rFonts w:cs="Sylfaen" w:ascii="Sylfaen" w:hAnsi="Sylfaen"/>
        </w:rPr>
        <w:t>ա</w:t>
      </w:r>
      <w:r>
        <w:rPr>
          <w:rFonts w:cs="Times Armenian" w:ascii="Times Armenian" w:hAnsi="Times Armenian"/>
        </w:rPr>
        <w:t xml:space="preserve"> </w:t>
      </w:r>
      <w:r>
        <w:rPr>
          <w:rFonts w:cs="Sylfaen" w:ascii="Sylfaen" w:hAnsi="Sylfaen"/>
        </w:rPr>
        <w:t>մահանում</w:t>
      </w:r>
      <w:r>
        <w:rPr>
          <w:rFonts w:cs="Times Armenian" w:ascii="Times Armenian" w:hAnsi="Times Armenian"/>
        </w:rPr>
        <w:t>:</w:t>
      </w:r>
    </w:p>
    <w:p>
      <w:pPr>
        <w:pStyle w:val="Normal"/>
        <w:spacing w:lineRule="exact" w:line="240"/>
        <w:ind w:firstLine="357"/>
        <w:jc w:val="both"/>
        <w:rPr>
          <w:rFonts w:ascii="Times Armenian" w:hAnsi="Times Armenian" w:cs="Times Armenian"/>
        </w:rPr>
      </w:pPr>
      <w:r>
        <w:rPr>
          <w:rFonts w:cs="Times Armenian" w:ascii="Times Armenian" w:hAnsi="Times Armenian"/>
        </w:rPr>
      </w:r>
    </w:p>
    <w:p>
      <w:pPr>
        <w:pStyle w:val="Normal"/>
        <w:spacing w:lineRule="exact" w:line="240"/>
        <w:ind w:firstLine="357"/>
        <w:jc w:val="both"/>
        <w:rPr>
          <w:rFonts w:ascii="Times Armenian" w:hAnsi="Times Armenian" w:cs="Times Armenian"/>
        </w:rPr>
      </w:pPr>
      <w:r>
        <w:rPr>
          <w:rFonts w:cs="Sylfaen" w:ascii="Sylfaen" w:hAnsi="Sylfaen"/>
        </w:rPr>
        <w:t>Ու</w:t>
      </w:r>
      <w:r>
        <w:rPr>
          <w:rFonts w:cs="Times Armenian" w:ascii="Times Armenian" w:hAnsi="Times Armenian"/>
        </w:rPr>
        <w:t xml:space="preserve"> </w:t>
      </w:r>
      <w:r>
        <w:rPr>
          <w:rFonts w:cs="Sylfaen" w:ascii="Sylfaen" w:hAnsi="Sylfaen"/>
        </w:rPr>
        <w:t>դու</w:t>
      </w:r>
      <w:r>
        <w:rPr>
          <w:rFonts w:cs="Times Armenian" w:ascii="Times Armenian" w:hAnsi="Times Armenian"/>
        </w:rPr>
        <w:t xml:space="preserve"> </w:t>
      </w:r>
      <w:r>
        <w:rPr>
          <w:rFonts w:cs="Sylfaen" w:ascii="Sylfaen" w:hAnsi="Sylfaen"/>
        </w:rPr>
        <w:t>էլ</w:t>
      </w:r>
      <w:r>
        <w:rPr>
          <w:rFonts w:cs="Times Armenian" w:ascii="Times Armenian" w:hAnsi="Times Armenian"/>
        </w:rPr>
        <w:t xml:space="preserve">, </w:t>
      </w:r>
      <w:r>
        <w:rPr>
          <w:rFonts w:cs="Sylfaen" w:ascii="Sylfaen" w:hAnsi="Sylfaen"/>
        </w:rPr>
        <w:t>աղաչում</w:t>
      </w:r>
      <w:r>
        <w:rPr>
          <w:rFonts w:cs="Times Armenian" w:ascii="Times Armenian" w:hAnsi="Times Armenian"/>
        </w:rPr>
        <w:t xml:space="preserve"> </w:t>
      </w:r>
      <w:r>
        <w:rPr>
          <w:rFonts w:cs="Sylfaen" w:ascii="Sylfaen" w:hAnsi="Sylfaen"/>
        </w:rPr>
        <w:t>եմ</w:t>
      </w:r>
      <w:r>
        <w:rPr>
          <w:rFonts w:cs="Times Armenian" w:ascii="Times Armenian" w:hAnsi="Times Armenian"/>
        </w:rPr>
        <w:t xml:space="preserve">, </w:t>
      </w:r>
    </w:p>
    <w:p>
      <w:pPr>
        <w:pStyle w:val="Normal"/>
        <w:spacing w:lineRule="exact" w:line="240"/>
        <w:ind w:firstLine="357"/>
        <w:jc w:val="both"/>
        <w:rPr>
          <w:rFonts w:ascii="Times Armenian" w:hAnsi="Times Armenian" w:cs="Times Armenian"/>
        </w:rPr>
      </w:pPr>
      <w:r>
        <w:rPr>
          <w:rFonts w:cs="Sylfaen" w:ascii="Sylfaen" w:hAnsi="Sylfaen"/>
        </w:rPr>
        <w:t>քու</w:t>
      </w:r>
      <w:r>
        <w:rPr>
          <w:rFonts w:cs="Times Armenian" w:ascii="Times Armenian" w:hAnsi="Times Armenian"/>
        </w:rPr>
        <w:t xml:space="preserve"> </w:t>
      </w:r>
      <w:r>
        <w:rPr>
          <w:rFonts w:cs="Sylfaen" w:ascii="Sylfaen" w:hAnsi="Sylfaen"/>
        </w:rPr>
        <w:t>էդ</w:t>
      </w:r>
      <w:r>
        <w:rPr>
          <w:rFonts w:cs="Times Armenian" w:ascii="Times Armenian" w:hAnsi="Times Armenian"/>
        </w:rPr>
        <w:t xml:space="preserve"> </w:t>
      </w:r>
      <w:r>
        <w:rPr>
          <w:rFonts w:cs="Sylfaen" w:ascii="Sylfaen" w:hAnsi="Sylfaen"/>
        </w:rPr>
        <w:t>տրտում</w:t>
      </w:r>
      <w:r>
        <w:rPr>
          <w:rFonts w:cs="Times Armenian" w:ascii="Times Armenian" w:hAnsi="Times Armenian"/>
        </w:rPr>
        <w:t xml:space="preserve"> </w:t>
      </w:r>
      <w:r>
        <w:rPr>
          <w:rFonts w:cs="Sylfaen" w:ascii="Sylfaen" w:hAnsi="Sylfaen"/>
        </w:rPr>
        <w:t>բարձունքում</w:t>
      </w:r>
      <w:r>
        <w:rPr>
          <w:rFonts w:cs="Times Armenian" w:ascii="Times Armenian" w:hAnsi="Times Armenian"/>
        </w:rPr>
        <w:t xml:space="preserve"> </w:t>
      </w:r>
      <w:r>
        <w:rPr>
          <w:rFonts w:cs="Sylfaen" w:ascii="Sylfaen" w:hAnsi="Sylfaen"/>
        </w:rPr>
        <w:t>նախանուն</w:t>
      </w:r>
      <w:r>
        <w:rPr>
          <w:rFonts w:cs="Times Armenian" w:ascii="Times Armenian" w:hAnsi="Times Armenian"/>
        </w:rPr>
        <w:t>,</w:t>
      </w:r>
    </w:p>
    <w:p>
      <w:pPr>
        <w:pStyle w:val="Normal"/>
        <w:spacing w:lineRule="exact" w:line="240"/>
        <w:ind w:firstLine="357"/>
        <w:jc w:val="both"/>
        <w:rPr>
          <w:rFonts w:ascii="Times Armenian" w:hAnsi="Times Armenian" w:cs="Times Armenian"/>
        </w:rPr>
      </w:pPr>
      <w:r>
        <w:rPr>
          <w:rFonts w:cs="Sylfaen" w:ascii="Sylfaen" w:hAnsi="Sylfaen"/>
        </w:rPr>
        <w:t>Ով</w:t>
      </w:r>
      <w:r>
        <w:rPr>
          <w:rFonts w:cs="Times Armenian" w:ascii="Times Armenian" w:hAnsi="Times Armenian"/>
        </w:rPr>
        <w:t xml:space="preserve"> </w:t>
      </w:r>
      <w:r>
        <w:rPr>
          <w:rFonts w:cs="Sylfaen" w:ascii="Sylfaen" w:hAnsi="Sylfaen"/>
        </w:rPr>
        <w:t>հա</w:t>
      </w:r>
      <w:r>
        <w:rPr>
          <w:rFonts w:cs="Times Armenian" w:ascii="Times Armenian" w:hAnsi="Times Armenian"/>
        </w:rPr>
        <w:t>՛</w:t>
      </w:r>
      <w:r>
        <w:rPr>
          <w:rFonts w:cs="Sylfaen" w:ascii="Sylfaen" w:hAnsi="Sylfaen"/>
        </w:rPr>
        <w:t>յր</w:t>
      </w:r>
      <w:r>
        <w:rPr>
          <w:rFonts w:cs="Times Armenian" w:ascii="Times Armenian" w:hAnsi="Times Armenian"/>
        </w:rPr>
        <w:t xml:space="preserve"> </w:t>
      </w:r>
      <w:r>
        <w:rPr>
          <w:rFonts w:cs="Sylfaen" w:ascii="Sylfaen" w:hAnsi="Sylfaen"/>
        </w:rPr>
        <w:t>իմ</w:t>
      </w:r>
      <w:r>
        <w:rPr>
          <w:rFonts w:cs="Times Armenian" w:ascii="Times Armenian" w:hAnsi="Times Armenian"/>
        </w:rPr>
        <w:t xml:space="preserve">, </w:t>
      </w:r>
      <w:r>
        <w:rPr>
          <w:rFonts w:cs="Sylfaen" w:ascii="Sylfaen" w:hAnsi="Sylfaen"/>
        </w:rPr>
        <w:t>արուն</w:t>
      </w:r>
      <w:r>
        <w:rPr>
          <w:rFonts w:cs="Times Armenian" w:ascii="Times Armenian" w:hAnsi="Times Armenian"/>
        </w:rPr>
        <w:t>-</w:t>
      </w:r>
      <w:r>
        <w:rPr>
          <w:rFonts w:cs="Sylfaen" w:ascii="Sylfaen" w:hAnsi="Sylfaen"/>
        </w:rPr>
        <w:t>արցունք</w:t>
      </w:r>
      <w:r>
        <w:rPr>
          <w:rFonts w:cs="Times Armenian" w:ascii="Times Armenian" w:hAnsi="Times Armenian"/>
        </w:rPr>
        <w:t xml:space="preserve"> </w:t>
      </w:r>
      <w:r>
        <w:rPr>
          <w:rFonts w:cs="Sylfaen" w:ascii="Sylfaen" w:hAnsi="Sylfaen"/>
        </w:rPr>
        <w:t>օրհնի</w:t>
      </w:r>
      <w:r>
        <w:rPr>
          <w:rFonts w:cs="Times Armenian" w:ascii="Times Armenian" w:hAnsi="Times Armenian"/>
        </w:rPr>
        <w:t xml:space="preserve">՜՛, </w:t>
      </w:r>
    </w:p>
    <w:p>
      <w:pPr>
        <w:pStyle w:val="Normal"/>
        <w:spacing w:lineRule="exact" w:line="240"/>
        <w:ind w:firstLine="357"/>
        <w:jc w:val="both"/>
        <w:rPr>
          <w:rFonts w:ascii="Times Armenian" w:hAnsi="Times Armenian" w:cs="Times Armenian"/>
        </w:rPr>
      </w:pPr>
      <w:r>
        <w:rPr>
          <w:rFonts w:cs="Sylfaen" w:ascii="Sylfaen" w:hAnsi="Sylfaen"/>
        </w:rPr>
        <w:t>կամ</w:t>
      </w:r>
      <w:r>
        <w:rPr>
          <w:rFonts w:cs="Times Armenian" w:ascii="Times Armenian" w:hAnsi="Times Armenian"/>
        </w:rPr>
        <w:t xml:space="preserve"> </w:t>
      </w:r>
      <w:r>
        <w:rPr>
          <w:rFonts w:cs="Sylfaen" w:ascii="Sylfaen" w:hAnsi="Sylfaen"/>
        </w:rPr>
        <w:t>անիծի</w:t>
      </w:r>
      <w:r>
        <w:rPr>
          <w:rFonts w:cs="Times Armenian" w:ascii="Times Armenian" w:hAnsi="Times Armenian"/>
        </w:rPr>
        <w:t xml:space="preserve">՛ </w:t>
      </w:r>
      <w:r>
        <w:rPr>
          <w:rFonts w:cs="Sylfaen" w:ascii="Sylfaen" w:hAnsi="Sylfaen"/>
        </w:rPr>
        <w:t>ինձ</w:t>
      </w:r>
      <w:r>
        <w:rPr>
          <w:rFonts w:cs="Times Armenian" w:ascii="Times Armenian" w:hAnsi="Times Armenian"/>
        </w:rPr>
        <w:t xml:space="preserve"> </w:t>
      </w:r>
      <w:r>
        <w:rPr>
          <w:rFonts w:cs="Sylfaen" w:ascii="Sylfaen" w:hAnsi="Sylfaen"/>
        </w:rPr>
        <w:t>հենց</w:t>
      </w:r>
      <w:r>
        <w:rPr>
          <w:rFonts w:cs="Times Armenian" w:ascii="Times Armenian" w:hAnsi="Times Armenian"/>
        </w:rPr>
        <w:t xml:space="preserve"> </w:t>
      </w:r>
      <w:r>
        <w:rPr>
          <w:rFonts w:cs="Sylfaen" w:ascii="Sylfaen" w:hAnsi="Sylfaen"/>
        </w:rPr>
        <w:t>հիմա</w:t>
      </w:r>
      <w:r>
        <w:rPr>
          <w:rFonts w:cs="Times Armenian" w:ascii="Times Armenian" w:hAnsi="Times Armenian"/>
        </w:rPr>
        <w:t>,</w:t>
      </w:r>
    </w:p>
    <w:p>
      <w:pPr>
        <w:pStyle w:val="Normal"/>
        <w:spacing w:lineRule="exact" w:line="240"/>
        <w:ind w:firstLine="357"/>
        <w:jc w:val="both"/>
        <w:rPr/>
      </w:pPr>
      <w:r>
        <w:rPr>
          <w:rFonts w:cs="Sylfaen" w:ascii="Sylfaen" w:hAnsi="Sylfaen"/>
        </w:rPr>
        <w:t>Էդ</w:t>
      </w:r>
      <w:r>
        <w:rPr>
          <w:rFonts w:cs="Times Armenian" w:ascii="Times Armenian" w:hAnsi="Times Armenian"/>
        </w:rPr>
        <w:t xml:space="preserve"> </w:t>
      </w:r>
      <w:r>
        <w:rPr>
          <w:rFonts w:cs="Sylfaen" w:ascii="Sylfaen" w:hAnsi="Sylfaen"/>
        </w:rPr>
        <w:t>բարի</w:t>
      </w:r>
      <w:r>
        <w:rPr>
          <w:rFonts w:cs="Times Armenian" w:ascii="Times Armenian" w:hAnsi="Times Armenian"/>
        </w:rPr>
        <w:t xml:space="preserve"> </w:t>
      </w:r>
      <w:r>
        <w:rPr>
          <w:rFonts w:cs="Sylfaen" w:ascii="Sylfaen" w:hAnsi="Sylfaen"/>
        </w:rPr>
        <w:t>գիշերը</w:t>
      </w:r>
      <w:r>
        <w:rPr>
          <w:rFonts w:cs="Times Armenian" w:ascii="Times Armenian" w:hAnsi="Times Armenian"/>
        </w:rPr>
        <w:t xml:space="preserve"> </w:t>
      </w:r>
      <w:r>
        <w:rPr>
          <w:rFonts w:cs="Sylfaen" w:ascii="Sylfaen" w:hAnsi="Sylfaen"/>
        </w:rPr>
        <w:t>մի</w:t>
      </w:r>
      <w:r>
        <w:rPr>
          <w:rFonts w:cs="Times Armenian" w:ascii="Times Armenian" w:hAnsi="Times Armenian"/>
        </w:rPr>
        <w:t xml:space="preserve">՛ </w:t>
      </w:r>
      <w:r>
        <w:rPr>
          <w:rFonts w:cs="Sylfaen" w:ascii="Sylfaen" w:hAnsi="Sylfaen"/>
        </w:rPr>
        <w:t>մտի</w:t>
      </w:r>
      <w:r>
        <w:rPr>
          <w:rFonts w:cs="Times Armenian" w:ascii="Times Armenian" w:hAnsi="Times Armenian"/>
        </w:rPr>
        <w:t xml:space="preserve"> </w:t>
      </w:r>
      <w:r>
        <w:rPr>
          <w:rFonts w:cs="Sylfaen" w:ascii="Sylfaen" w:hAnsi="Sylfaen"/>
        </w:rPr>
        <w:t>մեղմարյուն</w:t>
      </w:r>
      <w:r>
        <w:rPr>
          <w:rFonts w:cs="Times Armenian" w:ascii="Times Armenian" w:hAnsi="Times Armenian"/>
        </w:rPr>
        <w:t>,</w:t>
      </w:r>
    </w:p>
    <w:p>
      <w:pPr>
        <w:pStyle w:val="Normal"/>
        <w:spacing w:lineRule="exact" w:line="240"/>
        <w:ind w:firstLine="357"/>
        <w:jc w:val="both"/>
        <w:rPr>
          <w:rFonts w:ascii="Times Armenian" w:hAnsi="Times Armenian" w:cs="Times Armenian"/>
          <w:i/>
          <w:i/>
          <w:sz w:val="21"/>
          <w:szCs w:val="21"/>
        </w:rPr>
      </w:pPr>
      <w:r>
        <w:rPr>
          <w:rFonts w:cs="Sylfaen" w:ascii="Sylfaen" w:hAnsi="Sylfaen"/>
        </w:rPr>
        <w:t>Ու</w:t>
      </w:r>
      <w:r>
        <w:rPr>
          <w:rFonts w:cs="Times Armenian" w:ascii="Times Armenian" w:hAnsi="Times Armenian"/>
        </w:rPr>
        <w:t xml:space="preserve"> </w:t>
      </w:r>
      <w:r>
        <w:rPr>
          <w:rFonts w:cs="Sylfaen" w:ascii="Sylfaen" w:hAnsi="Sylfaen"/>
        </w:rPr>
        <w:t>մռնչա</w:t>
      </w:r>
      <w:r>
        <w:rPr>
          <w:rFonts w:cs="Times Armenian" w:ascii="Times Armenian" w:hAnsi="Times Armenian"/>
        </w:rPr>
        <w:t xml:space="preserve">, </w:t>
      </w:r>
      <w:r>
        <w:rPr>
          <w:rFonts w:cs="Sylfaen" w:ascii="Sylfaen" w:hAnsi="Sylfaen"/>
        </w:rPr>
        <w:t>որ</w:t>
      </w:r>
      <w:r>
        <w:rPr>
          <w:rFonts w:cs="Times Armenian" w:ascii="Times Armenian" w:hAnsi="Times Armenian"/>
        </w:rPr>
        <w:t xml:space="preserve"> </w:t>
      </w:r>
      <w:r>
        <w:rPr>
          <w:rFonts w:cs="Sylfaen" w:ascii="Sylfaen" w:hAnsi="Sylfaen"/>
        </w:rPr>
        <w:t>ախր</w:t>
      </w:r>
      <w:r>
        <w:rPr>
          <w:rFonts w:cs="Times Armenian" w:ascii="Times Armenian" w:hAnsi="Times Armenian"/>
        </w:rPr>
        <w:t xml:space="preserve"> </w:t>
      </w:r>
      <w:r>
        <w:rPr>
          <w:rFonts w:cs="Sylfaen" w:ascii="Sylfaen" w:hAnsi="Sylfaen"/>
        </w:rPr>
        <w:t>լո</w:t>
      </w:r>
      <w:r>
        <w:rPr>
          <w:rFonts w:cs="Times Armenian" w:ascii="Times Armenian" w:hAnsi="Times Armenian"/>
        </w:rPr>
        <w:t>՛</w:t>
      </w:r>
      <w:r>
        <w:rPr>
          <w:rFonts w:cs="Sylfaen" w:ascii="Sylfaen" w:hAnsi="Sylfaen"/>
        </w:rPr>
        <w:t>ւսն</w:t>
      </w:r>
      <w:r>
        <w:rPr>
          <w:rFonts w:cs="Times Armenian" w:ascii="Times Armenian" w:hAnsi="Times Armenian"/>
        </w:rPr>
        <w:t xml:space="preserve"> </w:t>
      </w:r>
      <w:r>
        <w:rPr>
          <w:rFonts w:cs="Sylfaen" w:ascii="Sylfaen" w:hAnsi="Sylfaen"/>
        </w:rPr>
        <w:t>ա</w:t>
      </w:r>
      <w:r>
        <w:rPr>
          <w:rFonts w:cs="Times Armenian" w:ascii="Times Armenian" w:hAnsi="Times Armenian"/>
        </w:rPr>
        <w:t xml:space="preserve"> </w:t>
      </w:r>
      <w:r>
        <w:rPr>
          <w:rFonts w:cs="Sylfaen" w:ascii="Sylfaen" w:hAnsi="Sylfaen"/>
        </w:rPr>
        <w:t>մահանում</w:t>
      </w:r>
      <w:r>
        <w:rPr>
          <w:rFonts w:cs="Times Armenian" w:ascii="Times Armenian" w:hAnsi="Times Armenian"/>
        </w:rPr>
        <w:t>:</w:t>
      </w:r>
    </w:p>
    <w:p>
      <w:pPr>
        <w:pStyle w:val="Normal"/>
        <w:jc w:val="both"/>
        <w:rPr>
          <w:rFonts w:ascii="Times Armenian" w:hAnsi="Times Armenian" w:cs="Times Armenian"/>
          <w:i/>
          <w:i/>
          <w:sz w:val="21"/>
          <w:szCs w:val="21"/>
        </w:rPr>
      </w:pPr>
      <w:r>
        <w:rPr>
          <w:rFonts w:cs="Times Armenian" w:ascii="Times Armenian" w:hAnsi="Times Armenian"/>
          <w:i/>
          <w:sz w:val="21"/>
          <w:szCs w:val="21"/>
        </w:rPr>
      </w:r>
    </w:p>
    <w:p>
      <w:pPr>
        <w:pStyle w:val="Heading2"/>
        <w:numPr>
          <w:ilvl w:val="0"/>
          <w:numId w:val="0"/>
        </w:numPr>
        <w:ind w:start="0" w:hanging="0"/>
        <w:rPr/>
      </w:pPr>
      <w:bookmarkStart w:id="16" w:name="__RefHeading___Toc409540315"/>
      <w:bookmarkEnd w:id="16"/>
      <w:r>
        <w:rPr>
          <w:rFonts w:cs="Times Armenian" w:ascii="Times Armenian" w:hAnsi="Times Armenian"/>
        </w:rPr>
        <w:t>6.7 Ի՞ՆՉ</w:t>
        <w:softHyphen/>
        <w:t xml:space="preserve"> Է ՎԻ</w:t>
        <w:softHyphen/>
        <w:t>ԼԱ</w:t>
        <w:softHyphen/>
        <w:t>ՆԵ</w:t>
        <w:softHyphen/>
        <w:t>ԼԸ</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pPr>
      <w:r>
        <w:rPr>
          <w:rFonts w:cs="Times Armenian" w:ascii="Times Armenian" w:hAnsi="Times Armenian"/>
          <w:b/>
          <w:i/>
          <w:sz w:val="21"/>
          <w:szCs w:val="21"/>
        </w:rPr>
        <w:t>Ո</w:t>
        <w:softHyphen/>
        <w:t>տա</w:t>
        <w:softHyphen/>
        <w:t>նա</w:t>
        <w:softHyphen/>
        <w:t>վո</w:t>
        <w:softHyphen/>
        <w:t>րի այս տե</w:t>
        <w:softHyphen/>
        <w:t>սա</w:t>
        <w:softHyphen/>
        <w:t>կին ա</w:t>
        <w:softHyphen/>
        <w:t>սում են վի</w:t>
        <w:softHyphen/>
        <w:t>լա</w:t>
        <w:softHyphen/>
        <w:t>նել:</w:t>
      </w:r>
      <w:r>
        <w:rPr>
          <w:rFonts w:cs="Times Armenian" w:ascii="Times Armenian" w:hAnsi="Times Armenian"/>
          <w:i/>
          <w:sz w:val="21"/>
          <w:szCs w:val="21"/>
        </w:rPr>
        <w:t xml:space="preserve"> </w:t>
      </w:r>
      <w:r>
        <w:rPr>
          <w:rFonts w:cs="Times Armenian" w:ascii="Times Armenian" w:hAnsi="Times Armenian"/>
          <w:sz w:val="21"/>
          <w:szCs w:val="21"/>
        </w:rPr>
        <w:t>Վի</w:t>
        <w:softHyphen/>
        <w:t>լա</w:t>
        <w:softHyphen/>
        <w:t>նե</w:t>
        <w:softHyphen/>
        <w:t>լը ստեղ</w:t>
        <w:softHyphen/>
        <w:t>ծել են ֆրան</w:t>
        <w:softHyphen/>
        <w:t>սիա</w:t>
        <w:softHyphen/>
        <w:t>ցի</w:t>
        <w:softHyphen/>
        <w:t>նե</w:t>
        <w:softHyphen/>
        <w:t xml:space="preserve">րը՝ 17-րդ </w:t>
        <w:softHyphen/>
        <w:t>դա</w:t>
        <w:softHyphen/>
        <w:t xml:space="preserve">րում: 19-րդ </w:t>
        <w:softHyphen/>
        <w:t>դա</w:t>
        <w:softHyphen/>
        <w:t>րի վեր</w:t>
        <w:softHyphen/>
        <w:t>ջին ու 20-րդի սկզբին անգ</w:t>
        <w:softHyphen/>
        <w:t>լիա</w:t>
        <w:softHyphen/>
        <w:t>ցի</w:t>
        <w:softHyphen/>
        <w:t>նե</w:t>
        <w:softHyphen/>
        <w:t>րը կա</w:t>
        <w:softHyphen/>
        <w:t>տար</w:t>
        <w:softHyphen/>
        <w:t>յալ վի</w:t>
        <w:softHyphen/>
        <w:t>լա</w:t>
        <w:softHyphen/>
        <w:t>նել</w:t>
        <w:softHyphen/>
        <w:t>ներ գրե</w:t>
        <w:softHyphen/>
        <w:t>ցին (Թե</w:t>
        <w:softHyphen/>
        <w:t>նի</w:t>
        <w:softHyphen/>
        <w:t>սո</w:t>
        <w:softHyphen/>
        <w:t>նը, Ջոյ</w:t>
        <w:softHyphen/>
        <w:t>սը, Էմփ</w:t>
        <w:softHyphen/>
        <w:t>սո</w:t>
        <w:softHyphen/>
        <w:t>նը (տես 26-ն ու 27-ը), Թո</w:t>
        <w:softHyphen/>
        <w:t>մասն ու ու</w:t>
        <w:softHyphen/>
        <w:t>րիշ</w:t>
        <w:softHyphen/>
        <w:t>նե</w:t>
        <w:softHyphen/>
        <w:t>րը): Հայ բա</w:t>
        <w:softHyphen/>
        <w:t>նաս</w:t>
        <w:softHyphen/>
        <w:t>տեղ</w:t>
        <w:softHyphen/>
        <w:t>ծութ</w:t>
        <w:softHyphen/>
        <w:t>յան մեջ վի</w:t>
        <w:softHyphen/>
        <w:t>լա</w:t>
        <w:softHyphen/>
        <w:t>նելն ա</w:t>
        <w:softHyphen/>
        <w:t>մե</w:t>
        <w:softHyphen/>
        <w:t>նայն խստու</w:t>
        <w:softHyphen/>
        <w:t>թ</w:t>
        <w:softHyphen/>
        <w:t>յամբ (ու նաև ա</w:t>
        <w:softHyphen/>
        <w:t>զատ ձ</w:t>
        <w:softHyphen/>
        <w:t>ևով) ա</w:t>
        <w:softHyphen/>
        <w:t>ռա</w:t>
        <w:softHyphen/>
        <w:t>ջի</w:t>
        <w:softHyphen/>
        <w:t>նը կի</w:t>
        <w:softHyphen/>
        <w:t>րա</w:t>
        <w:softHyphen/>
        <w:t>ռել է այս տո</w:t>
        <w:softHyphen/>
        <w:t>ղե</w:t>
        <w:softHyphen/>
        <w:t>րի հե</w:t>
        <w:softHyphen/>
        <w:t>ղի</w:t>
        <w:softHyphen/>
        <w:t>նա</w:t>
        <w:softHyphen/>
        <w:t>կը, մինչև դա վիլանելի անունն է՛լ այստեղ չէին լսել:</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t>Վի</w:t>
        <w:softHyphen/>
        <w:t>լա</w:t>
        <w:softHyphen/>
        <w:t>նե</w:t>
        <w:softHyphen/>
        <w:t>լի ե</w:t>
        <w:softHyphen/>
        <w:t>ռա</w:t>
        <w:softHyphen/>
        <w:t>տո</w:t>
        <w:softHyphen/>
        <w:t>ղե</w:t>
        <w:softHyphen/>
        <w:t>րի (ու քառատողի) բո</w:t>
        <w:softHyphen/>
        <w:t>լոր ա</w:t>
        <w:softHyphen/>
        <w:t>ռա</w:t>
        <w:softHyphen/>
        <w:t>ջին տո</w:t>
        <w:softHyphen/>
        <w:t>ղե</w:t>
        <w:softHyphen/>
        <w:t>րը հան</w:t>
        <w:softHyphen/>
        <w:t>գա</w:t>
        <w:softHyphen/>
        <w:t>վորվում են ի</w:t>
        <w:softHyphen/>
        <w:t>րար հետ, երկ</w:t>
        <w:softHyphen/>
        <w:t>րորդ</w:t>
        <w:softHyphen/>
        <w:t>ներն ի</w:t>
        <w:softHyphen/>
        <w:t>րար հետ, եր</w:t>
        <w:softHyphen/>
        <w:t>րորդ</w:t>
        <w:softHyphen/>
        <w:t>նե</w:t>
        <w:softHyphen/>
        <w:t>րը՝ ի</w:t>
        <w:softHyphen/>
        <w:t>րար:</w:t>
      </w:r>
      <w:r>
        <w:rPr>
          <w:rFonts w:cs="Times Armenian" w:ascii="Times Armenian" w:hAnsi="Times Armenian"/>
          <w:i/>
          <w:sz w:val="21"/>
          <w:szCs w:val="21"/>
        </w:rPr>
        <w:t xml:space="preserve"> </w:t>
      </w:r>
      <w:r>
        <w:rPr>
          <w:rFonts w:cs="Times Armenian" w:ascii="Times Armenian" w:hAnsi="Times Armenian"/>
          <w:sz w:val="21"/>
          <w:szCs w:val="21"/>
        </w:rPr>
        <w:t>Հի</w:t>
        <w:softHyphen/>
        <w:t>մա թող ըն</w:t>
        <w:softHyphen/>
        <w:t>թեր</w:t>
        <w:softHyphen/>
        <w:t>ցողն ու</w:t>
        <w:softHyphen/>
        <w:t>շա</w:t>
        <w:softHyphen/>
        <w:t>դիր նա</w:t>
        <w:softHyphen/>
        <w:t>յի այս վի</w:t>
        <w:softHyphen/>
        <w:t>լա</w:t>
        <w:softHyphen/>
        <w:t>նե</w:t>
        <w:softHyphen/>
        <w:t>լի անգ</w:t>
        <w:softHyphen/>
        <w:t>լե</w:t>
        <w:softHyphen/>
        <w:t>րեն բնագ</w:t>
        <w:softHyphen/>
        <w:t>րի ա</w:t>
        <w:softHyphen/>
        <w:t>ռա</w:t>
        <w:softHyphen/>
        <w:t>ջին ե</w:t>
        <w:softHyphen/>
        <w:t>ռա</w:t>
        <w:softHyphen/>
        <w:t>տո</w:t>
        <w:softHyphen/>
        <w:t>ղի ա</w:t>
        <w:softHyphen/>
        <w:t>ռա</w:t>
        <w:softHyphen/>
        <w:t>ջին տո</w:t>
        <w:softHyphen/>
        <w:t xml:space="preserve">ղին: Պարզ է, որ </w:t>
      </w:r>
      <w:r>
        <w:rPr>
          <w:rFonts w:cs="Times Armenian" w:ascii="Times Armenian" w:hAnsi="Times Armenian"/>
          <w:b/>
          <w:i/>
          <w:sz w:val="21"/>
          <w:szCs w:val="21"/>
        </w:rPr>
        <w:t>այս տո</w:t>
        <w:softHyphen/>
        <w:t>ղը նույ</w:t>
        <w:softHyphen/>
        <w:t>նութ</w:t>
        <w:softHyphen/>
        <w:t>յամբ նստած է նաև 2-րդ</w:t>
        <w:softHyphen/>
        <w:t xml:space="preserve"> ու 4-րդ</w:t>
        <w:softHyphen/>
        <w:t xml:space="preserve"> ե</w:t>
        <w:softHyphen/>
        <w:t>ռա</w:t>
        <w:softHyphen/>
        <w:t>տո</w:t>
        <w:softHyphen/>
        <w:t>ղի վեր</w:t>
        <w:softHyphen/>
        <w:t>ջին՝ ու քա</w:t>
        <w:softHyphen/>
        <w:t>ռա</w:t>
        <w:softHyphen/>
        <w:t>տո</w:t>
        <w:softHyphen/>
        <w:t>ղի եր</w:t>
        <w:softHyphen/>
        <w:t>րորդ տո</w:t>
        <w:softHyphen/>
        <w:t xml:space="preserve">ղում: </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t>Նույն ձ</w:t>
        <w:softHyphen/>
        <w:t>ևով՝ ա</w:t>
        <w:softHyphen/>
        <w:t>ռա</w:t>
        <w:softHyphen/>
        <w:t>ջին ե</w:t>
        <w:softHyphen/>
        <w:t>ռա</w:t>
        <w:softHyphen/>
        <w:t>տո</w:t>
        <w:softHyphen/>
        <w:t xml:space="preserve">ղի 3-րդ </w:t>
        <w:softHyphen/>
        <w:t>տո</w:t>
        <w:softHyphen/>
        <w:t>ղը նստած է՝ 3-րդ</w:t>
        <w:softHyphen/>
        <w:t xml:space="preserve"> ու 5-րդ</w:t>
        <w:softHyphen/>
        <w:t xml:space="preserve"> ե</w:t>
        <w:softHyphen/>
        <w:t>ռա</w:t>
        <w:softHyphen/>
        <w:t>տո</w:t>
        <w:softHyphen/>
        <w:t>ղի ու քա</w:t>
        <w:softHyphen/>
        <w:t>ռա</w:t>
        <w:softHyphen/>
        <w:t>տո</w:t>
        <w:softHyphen/>
        <w:t>ղի վեր</w:t>
        <w:softHyphen/>
        <w:t>ջին տո</w:t>
        <w:softHyphen/>
        <w:t>ղում: Ու</w:t>
        <w:softHyphen/>
        <w:t>րեմն՝ ա</w:t>
        <w:softHyphen/>
        <w:t>ռա</w:t>
        <w:softHyphen/>
        <w:t>ջին ե</w:t>
        <w:softHyphen/>
        <w:t>ռա</w:t>
        <w:softHyphen/>
        <w:t>տո</w:t>
        <w:softHyphen/>
        <w:t xml:space="preserve">ղի 1-ին ու 3-րդ </w:t>
        <w:softHyphen/>
        <w:t>տո</w:t>
        <w:softHyphen/>
        <w:t>ղե</w:t>
        <w:softHyphen/>
        <w:t>րը, հեր</w:t>
        <w:softHyphen/>
        <w:t>թով պտտվե</w:t>
        <w:softHyphen/>
        <w:t>լով, վի</w:t>
        <w:softHyphen/>
        <w:t>լա</w:t>
        <w:softHyphen/>
        <w:t>նե</w:t>
        <w:softHyphen/>
        <w:t>լի վեր</w:t>
        <w:softHyphen/>
        <w:t>ջում հան</w:t>
        <w:softHyphen/>
        <w:t>դի</w:t>
        <w:softHyphen/>
        <w:t>պում են ի</w:t>
        <w:softHyphen/>
        <w:t>րար՝ ուժգ</w:t>
        <w:softHyphen/>
        <w:t>նութ</w:t>
        <w:softHyphen/>
        <w:t>յամբ շեշ</w:t>
        <w:softHyphen/>
        <w:t>տե</w:t>
        <w:softHyphen/>
        <w:t>լով վի</w:t>
        <w:softHyphen/>
        <w:t>լա</w:t>
        <w:softHyphen/>
        <w:t>նե</w:t>
        <w:softHyphen/>
        <w:t>լի հիմ</w:t>
        <w:softHyphen/>
        <w:t>նա</w:t>
        <w:softHyphen/>
        <w:t>կան միտ</w:t>
        <w:softHyphen/>
        <w:t>քը, շեշտում են այս փոք</w:t>
        <w:softHyphen/>
        <w:t>րիկ «գրա</w:t>
        <w:softHyphen/>
        <w:t>կան սիմֆոնիա</w:t>
        <w:softHyphen/>
        <w:t>յի գլխա</w:t>
        <w:softHyphen/>
        <w:t>վոր թե</w:t>
        <w:softHyphen/>
        <w:t>ման»:</w:t>
      </w:r>
    </w:p>
    <w:p>
      <w:pPr>
        <w:pStyle w:val="Normal"/>
        <w:ind w:firstLine="360"/>
        <w:jc w:val="both"/>
        <w:rPr>
          <w:rFonts w:ascii="Times Armenian" w:hAnsi="Times Armenian" w:cs="Times Armenian"/>
          <w:sz w:val="21"/>
          <w:szCs w:val="21"/>
        </w:rPr>
      </w:pPr>
      <w:r>
        <w:rPr>
          <w:rFonts w:eastAsia="Times Armenian" w:cs="Times Armenian" w:ascii="Times Armenian" w:hAnsi="Times Armenian"/>
          <w:sz w:val="21"/>
          <w:szCs w:val="21"/>
        </w:rPr>
        <w:t xml:space="preserve"> </w:t>
      </w:r>
      <w:r>
        <w:rPr>
          <w:rFonts w:cs="Times Armenian" w:ascii="Times Armenian" w:hAnsi="Times Armenian"/>
          <w:sz w:val="21"/>
          <w:szCs w:val="21"/>
        </w:rPr>
        <w:t>(Սահ</w:t>
        <w:softHyphen/>
        <w:t>մա</w:t>
        <w:softHyphen/>
        <w:t>նա</w:t>
        <w:softHyphen/>
        <w:t>փա</w:t>
        <w:softHyphen/>
        <w:t>կում</w:t>
        <w:softHyphen/>
        <w:t>նե</w:t>
        <w:softHyphen/>
        <w:t>րի այս</w:t>
        <w:softHyphen/>
        <w:t>քան մեծ թի</w:t>
        <w:softHyphen/>
        <w:t>վը վի</w:t>
        <w:softHyphen/>
        <w:t>լա</w:t>
        <w:softHyphen/>
        <w:t>նել գրե</w:t>
        <w:softHyphen/>
        <w:t>լը դարձ</w:t>
        <w:softHyphen/>
        <w:t>նում է ռե</w:t>
        <w:softHyphen/>
        <w:t>կոր</w:t>
        <w:softHyphen/>
        <w:t>դա</w:t>
        <w:softHyphen/>
        <w:t>յին դժվա</w:t>
        <w:softHyphen/>
        <w:t>րութ</w:t>
        <w:softHyphen/>
        <w:t>յան մի խնդիր, իսկ թարգ</w:t>
        <w:softHyphen/>
        <w:t>մա</w:t>
        <w:softHyphen/>
        <w:t>նե</w:t>
        <w:softHyphen/>
        <w:t>լը՝ ա</w:t>
        <w:softHyphen/>
        <w:t>ռա</w:t>
        <w:softHyphen/>
        <w:t>վել ևս): Դե հի</w:t>
        <w:softHyphen/>
        <w:t>մա էլ թող ըն</w:t>
        <w:softHyphen/>
        <w:t>թեր</w:t>
        <w:softHyphen/>
        <w:t>ցո</w:t>
        <w:softHyphen/>
        <w:t>ղը նա</w:t>
        <w:softHyphen/>
        <w:t>յի պրն</w:t>
        <w:softHyphen/>
        <w:t xml:space="preserve"> Ար</w:t>
        <w:softHyphen/>
        <w:t>տե</w:t>
        <w:softHyphen/>
        <w:t>մի «թարգ</w:t>
        <w:softHyphen/>
        <w:t>մա</w:t>
        <w:softHyphen/>
        <w:t>նութ</w:t>
        <w:softHyphen/>
        <w:t>յուն» կո</w:t>
        <w:softHyphen/>
        <w:t>չա</w:t>
        <w:softHyphen/>
        <w:t>ծին</w:t>
      </w:r>
      <w:r>
        <w:rPr>
          <w:rFonts w:cs="Times Armenian" w:ascii="Times Armenian" w:hAnsi="Times Armenian"/>
          <w:i/>
          <w:sz w:val="21"/>
          <w:szCs w:val="21"/>
        </w:rPr>
        <w:t xml:space="preserve"> </w:t>
      </w:r>
      <w:r>
        <w:rPr>
          <w:rFonts w:cs="Times Armenian" w:ascii="Times Armenian" w:hAnsi="Times Armenian"/>
          <w:sz w:val="21"/>
          <w:szCs w:val="21"/>
        </w:rPr>
        <w:t>ու տես</w:t>
        <w:softHyphen/>
        <w:t>նի, «թարգ</w:t>
        <w:softHyphen/>
        <w:t>մա</w:t>
        <w:softHyphen/>
        <w:t>նութ</w:t>
        <w:softHyphen/>
        <w:t>յան» մեջ կա՞ն</w:t>
        <w:softHyphen/>
        <w:t xml:space="preserve"> այս ցիկ</w:t>
        <w:softHyphen/>
        <w:t>լով պտտվող տո</w:t>
        <w:softHyphen/>
        <w:t>ղե</w:t>
        <w:softHyphen/>
        <w:t>րը, ու հան</w:t>
        <w:softHyphen/>
        <w:t>գա</w:t>
        <w:softHyphen/>
        <w:t>վո</w:t>
        <w:softHyphen/>
        <w:t>րե</w:t>
        <w:softHyphen/>
        <w:t>լու կար</w:t>
        <w:softHyphen/>
        <w:t>գը պահ</w:t>
        <w:softHyphen/>
        <w:t>վա՞ծ</w:t>
        <w:softHyphen/>
        <w:t xml:space="preserve"> է</w:t>
      </w:r>
      <w:r>
        <w:rPr>
          <w:rFonts w:cs="Times Armenian" w:ascii="Times Armenian" w:hAnsi="Times Armenian"/>
          <w:b/>
          <w:i/>
          <w:sz w:val="21"/>
          <w:szCs w:val="21"/>
        </w:rPr>
        <w:t xml:space="preserve"> (սրա հա</w:t>
        <w:softHyphen/>
        <w:t>մար անգ</w:t>
        <w:softHyphen/>
        <w:t>լե</w:t>
        <w:softHyphen/>
        <w:t>րե</w:t>
        <w:softHyphen/>
        <w:t>նի ի</w:t>
        <w:softHyphen/>
        <w:t>մա</w:t>
        <w:softHyphen/>
        <w:t>ցութ</w:t>
        <w:softHyphen/>
        <w:t>յուն պետք չի):</w:t>
      </w:r>
      <w:r>
        <w:rPr>
          <w:rFonts w:cs="Times Armenian" w:ascii="Times Armenian" w:hAnsi="Times Armenian"/>
          <w:sz w:val="21"/>
          <w:szCs w:val="21"/>
        </w:rPr>
        <w:t xml:space="preserve"> Ի</w:t>
        <w:softHyphen/>
        <w:t>հար</w:t>
        <w:softHyphen/>
        <w:t>կե չէ: Ու</w:t>
        <w:softHyphen/>
        <w:t>զած֊չու</w:t>
        <w:softHyphen/>
        <w:t>զած՝ մտա</w:t>
        <w:softHyphen/>
        <w:t>ծում ես, որ պրն</w:t>
        <w:softHyphen/>
        <w:t xml:space="preserve"> Ար</w:t>
        <w:softHyphen/>
        <w:t>տե</w:t>
        <w:softHyphen/>
        <w:t>մը չի հաս</w:t>
        <w:softHyphen/>
        <w:t>կա</w:t>
        <w:softHyphen/>
        <w:t>ցել, թե ինչ է ա</w:t>
        <w:softHyphen/>
        <w:t xml:space="preserve">նում: </w:t>
      </w:r>
    </w:p>
    <w:p>
      <w:pPr>
        <w:pStyle w:val="Normal"/>
        <w:ind w:firstLine="360"/>
        <w:jc w:val="both"/>
        <w:rPr/>
      </w:pPr>
      <w:r>
        <w:rPr>
          <w:rFonts w:cs="Times Armenian" w:ascii="Times Armenian" w:hAnsi="Times Armenian"/>
          <w:sz w:val="21"/>
          <w:szCs w:val="21"/>
        </w:rPr>
        <w:t>Դի</w:t>
        <w:softHyphen/>
        <w:t>լան Թո</w:t>
        <w:softHyphen/>
        <w:t>մասն այս վի</w:t>
        <w:softHyphen/>
        <w:t>լա</w:t>
        <w:softHyphen/>
        <w:t>նե</w:t>
        <w:softHyphen/>
        <w:t>լը գրել է իր հոր մեռ</w:t>
        <w:softHyphen/>
        <w:t>նե</w:t>
        <w:softHyphen/>
        <w:t>լու ա</w:t>
        <w:softHyphen/>
        <w:t>ռի</w:t>
        <w:softHyphen/>
        <w:t>թով, ու ո</w:t>
        <w:softHyphen/>
        <w:t>տա</w:t>
        <w:softHyphen/>
        <w:t>նա</w:t>
        <w:softHyphen/>
        <w:t>վո</w:t>
        <w:softHyphen/>
        <w:t>րից երևում է, որ Դի</w:t>
        <w:softHyphen/>
        <w:t>լա</w:t>
        <w:softHyphen/>
        <w:t>նի հայ</w:t>
        <w:softHyphen/>
        <w:t>րը երևի սու</w:t>
        <w:softHyphen/>
        <w:t>սու</w:t>
        <w:softHyphen/>
        <w:t>փուս է մե</w:t>
        <w:softHyphen/>
        <w:t>ռել՝ սու</w:t>
        <w:softHyphen/>
        <w:t>սու</w:t>
        <w:softHyphen/>
        <w:t>փուս, խա</w:t>
        <w:softHyphen/>
        <w:t>ղաղ, հան</w:t>
        <w:softHyphen/>
        <w:t>դարտ, այ</w:t>
        <w:softHyphen/>
        <w:t>սինքն՝ «մեղ</w:t>
        <w:softHyphen/>
        <w:t>մար</w:t>
        <w:softHyphen/>
        <w:t>յուն»: Ու Դի</w:t>
        <w:softHyphen/>
        <w:t>լա</w:t>
        <w:softHyphen/>
        <w:t>նը, ե</w:t>
        <w:softHyphen/>
        <w:t>ռա</w:t>
        <w:softHyphen/>
        <w:t>տո</w:t>
        <w:softHyphen/>
        <w:t>ղե</w:t>
        <w:softHyphen/>
        <w:t>րից ա</w:t>
        <w:softHyphen/>
        <w:t>մեն մե</w:t>
        <w:softHyphen/>
        <w:t>կի մեջ էլ, տար</w:t>
        <w:softHyphen/>
        <w:t>բեր հա</w:t>
        <w:softHyphen/>
        <w:t>մե</w:t>
        <w:softHyphen/>
        <w:t>մա</w:t>
        <w:softHyphen/>
        <w:t>տութ</w:t>
        <w:softHyphen/>
        <w:t>յուն</w:t>
        <w:softHyphen/>
        <w:t>նե</w:t>
        <w:softHyphen/>
        <w:t>րով ու տար</w:t>
        <w:softHyphen/>
        <w:t>բեր օ</w:t>
        <w:softHyphen/>
        <w:t>րի</w:t>
        <w:softHyphen/>
        <w:t>նակ</w:t>
        <w:softHyphen/>
        <w:t>ներ բե</w:t>
        <w:softHyphen/>
        <w:t>րե</w:t>
        <w:softHyphen/>
        <w:t>լով, շա</w:t>
        <w:softHyphen/>
        <w:t>րադ</w:t>
        <w:softHyphen/>
        <w:t>րում է իր «գլխա</w:t>
        <w:softHyphen/>
        <w:t>վոր թե</w:t>
        <w:softHyphen/>
        <w:t>ման», ա</w:t>
        <w:softHyphen/>
        <w:t>սե</w:t>
        <w:softHyphen/>
        <w:t>լով.</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pPr>
      <w:r>
        <w:rPr>
          <w:rFonts w:cs="Times Armenian" w:ascii="Times Armenian" w:hAnsi="Times Armenian"/>
          <w:i/>
          <w:sz w:val="21"/>
          <w:szCs w:val="21"/>
        </w:rPr>
        <w:t>«Ախր մեռ</w:t>
        <w:softHyphen/>
        <w:t xml:space="preserve">նում ես, ա՛յ </w:t>
        <w:softHyphen/>
        <w:t>հեր, ախր մտնում ես էդ թե</w:t>
        <w:softHyphen/>
        <w:t>կուզ բա</w:t>
        <w:softHyphen/>
        <w:t>րի, բայց հա</w:t>
        <w:softHyphen/>
        <w:t>վի</w:t>
        <w:softHyphen/>
        <w:t>տե</w:t>
        <w:softHyphen/>
        <w:t>նա</w:t>
        <w:softHyphen/>
        <w:t>կան գի</w:t>
        <w:softHyphen/>
        <w:t>շե</w:t>
        <w:softHyphen/>
        <w:t>րը, ախր հա</w:t>
        <w:softHyphen/>
        <w:t>վիտ</w:t>
        <w:softHyphen/>
        <w:t>յա՛ն</w:t>
        <w:softHyphen/>
        <w:t xml:space="preserve"> ես հե</w:t>
        <w:softHyphen/>
        <w:t>ռա</w:t>
        <w:softHyphen/>
        <w:t>նում, բա էլ խի՞ ես սու</w:t>
        <w:softHyphen/>
        <w:t>սու</w:t>
        <w:softHyphen/>
        <w:t>փուս մեռ</w:t>
        <w:softHyphen/>
        <w:t>նում, խի՞ ես սու</w:t>
        <w:softHyphen/>
        <w:t>սու</w:t>
        <w:softHyphen/>
        <w:t>փուս գնում, խի՞ ես սու</w:t>
        <w:softHyphen/>
        <w:t>սու</w:t>
        <w:softHyphen/>
        <w:t>փուս մտնում էդ բա</w:t>
        <w:softHyphen/>
        <w:t>րի գի</w:t>
        <w:softHyphen/>
        <w:t>շե</w:t>
        <w:softHyphen/>
        <w:t>րը, էդ հա</w:t>
        <w:softHyphen/>
        <w:t>վի</w:t>
        <w:softHyphen/>
        <w:t>տե</w:t>
        <w:softHyphen/>
        <w:t>նա</w:t>
        <w:softHyphen/>
        <w:t>կա՛ն խա</w:t>
        <w:softHyphen/>
        <w:t>վա</w:t>
        <w:softHyphen/>
        <w:t>րը»:</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Դի</w:t>
        <w:softHyphen/>
        <w:t>լա</w:t>
        <w:softHyphen/>
        <w:t>նը սա ա</w:t>
        <w:softHyphen/>
        <w:t>սում է վեց ան</w:t>
        <w:softHyphen/>
        <w:t>գամ, հինգ ան</w:t>
        <w:softHyphen/>
        <w:t>գամ ե</w:t>
        <w:softHyphen/>
        <w:t>ռա</w:t>
        <w:softHyphen/>
        <w:t>տո</w:t>
        <w:softHyphen/>
        <w:t>ղե</w:t>
        <w:softHyphen/>
        <w:t>րի մեջ, մի ան</w:t>
        <w:softHyphen/>
        <w:t>գամ էլ՝ քա</w:t>
        <w:softHyphen/>
        <w:t>ռա</w:t>
        <w:softHyphen/>
        <w:t>տո</w:t>
        <w:softHyphen/>
        <w:t>ղի: Ու ա</w:t>
        <w:softHyphen/>
        <w:t>մեն ան</w:t>
        <w:softHyphen/>
        <w:t>գամ, օ</w:t>
        <w:softHyphen/>
        <w:t>րի</w:t>
        <w:softHyphen/>
        <w:t>նակ բե</w:t>
        <w:softHyphen/>
        <w:t>րե</w:t>
        <w:softHyphen/>
        <w:t>լով մարդ</w:t>
        <w:softHyphen/>
        <w:t>կա</w:t>
        <w:softHyphen/>
        <w:t>յին տար</w:t>
        <w:softHyphen/>
        <w:t>բեր տի</w:t>
        <w:softHyphen/>
        <w:t>պե</w:t>
        <w:softHyphen/>
        <w:t>րին՝ գի</w:t>
        <w:softHyphen/>
        <w:t>տուն</w:t>
        <w:softHyphen/>
        <w:t>նե</w:t>
        <w:softHyphen/>
        <w:t>րին, բա</w:t>
        <w:softHyphen/>
        <w:t>րի</w:t>
        <w:softHyphen/>
        <w:t>նե</w:t>
        <w:softHyphen/>
        <w:t>րին, ան</w:t>
        <w:softHyphen/>
        <w:t>զուսպ</w:t>
        <w:softHyphen/>
        <w:t>նե</w:t>
        <w:softHyphen/>
        <w:t>րին</w:t>
      </w:r>
      <w:r>
        <w:rPr>
          <w:rFonts w:cs="Times Armenian" w:ascii="Times Armenian" w:hAnsi="Times Armenian"/>
          <w:i/>
          <w:sz w:val="21"/>
          <w:szCs w:val="21"/>
        </w:rPr>
        <w:t xml:space="preserve"> </w:t>
      </w:r>
      <w:r>
        <w:rPr>
          <w:rFonts w:cs="Times Armenian" w:ascii="Times Armenian" w:hAnsi="Times Armenian"/>
          <w:b/>
          <w:i/>
          <w:sz w:val="21"/>
          <w:szCs w:val="21"/>
        </w:rPr>
        <w:t>(պրն</w:t>
        <w:softHyphen/>
        <w:t xml:space="preserve"> Ար</w:t>
        <w:softHyphen/>
        <w:t>տե</w:t>
        <w:softHyphen/>
        <w:t>մի ա</w:t>
        <w:softHyphen/>
        <w:t>սե</w:t>
        <w:softHyphen/>
        <w:t>լով՝ «վայ</w:t>
        <w:softHyphen/>
        <w:t>րե</w:t>
        <w:softHyphen/>
        <w:t>նի</w:t>
        <w:softHyphen/>
        <w:t>նե</w:t>
        <w:softHyphen/>
        <w:t>րին»)</w:t>
      </w:r>
      <w:r>
        <w:rPr>
          <w:rFonts w:cs="Times Armenian" w:ascii="Times Armenian" w:hAnsi="Times Armenian"/>
          <w:i/>
          <w:sz w:val="21"/>
          <w:szCs w:val="21"/>
        </w:rPr>
        <w:t xml:space="preserve"> </w:t>
      </w:r>
      <w:r>
        <w:rPr>
          <w:rFonts w:cs="Times Armenian" w:ascii="Times Armenian" w:hAnsi="Times Armenian"/>
          <w:sz w:val="21"/>
          <w:szCs w:val="21"/>
        </w:rPr>
        <w:t>ու մռայլ</w:t>
        <w:softHyphen/>
        <w:t>նե</w:t>
        <w:softHyphen/>
        <w:t>րին</w:t>
      </w:r>
      <w:r>
        <w:rPr>
          <w:rFonts w:cs="Times Armenian" w:ascii="Times Armenian" w:hAnsi="Times Armenian"/>
          <w:i/>
          <w:sz w:val="21"/>
          <w:szCs w:val="21"/>
        </w:rPr>
        <w:t xml:space="preserve"> </w:t>
      </w:r>
      <w:r>
        <w:rPr>
          <w:rFonts w:cs="Times Armenian" w:ascii="Times Armenian" w:hAnsi="Times Armenian"/>
          <w:b/>
          <w:i/>
          <w:sz w:val="21"/>
          <w:szCs w:val="21"/>
        </w:rPr>
        <w:t>(պրն</w:t>
        <w:softHyphen/>
        <w:t xml:space="preserve"> Ար</w:t>
        <w:softHyphen/>
        <w:t>տե</w:t>
        <w:softHyphen/>
        <w:t>մի ա</w:t>
        <w:softHyphen/>
        <w:t>սե</w:t>
        <w:softHyphen/>
        <w:t>լով՝ «հան</w:t>
        <w:softHyphen/>
        <w:t>ճար</w:t>
        <w:softHyphen/>
        <w:t>նե</w:t>
        <w:softHyphen/>
        <w:t>րին»?!),</w:t>
      </w:r>
      <w:r>
        <w:rPr>
          <w:rFonts w:cs="Times Armenian" w:ascii="Times Armenian" w:hAnsi="Times Armenian"/>
          <w:i/>
          <w:sz w:val="21"/>
          <w:szCs w:val="21"/>
        </w:rPr>
        <w:t xml:space="preserve"> </w:t>
      </w:r>
      <w:r>
        <w:rPr>
          <w:rFonts w:cs="Times Armenian" w:ascii="Times Armenian" w:hAnsi="Times Armenian"/>
          <w:sz w:val="21"/>
          <w:szCs w:val="21"/>
        </w:rPr>
        <w:t>ա</w:t>
        <w:softHyphen/>
        <w:t>սում, հոր</w:t>
        <w:softHyphen/>
        <w:t>դո</w:t>
        <w:softHyphen/>
        <w:t>րում ու հա</w:t>
        <w:softHyphen/>
        <w:t>մո</w:t>
        <w:softHyphen/>
        <w:t>զում է իր հո</w:t>
        <w:softHyphen/>
        <w:t>րը, որ օ</w:t>
        <w:softHyphen/>
        <w:t>րի</w:t>
        <w:softHyphen/>
        <w:t xml:space="preserve">նա՛կ </w:t>
        <w:softHyphen/>
        <w:t>վերց</w:t>
        <w:softHyphen/>
        <w:t>նի սրան</w:t>
        <w:softHyphen/>
        <w:t>ցից, որ հան</w:t>
        <w:softHyphen/>
        <w:t>գիստ, խա</w:t>
        <w:softHyphen/>
        <w:t>ղաղ ու «մեղ</w:t>
        <w:softHyphen/>
        <w:t>մար</w:t>
        <w:softHyphen/>
        <w:t>յուն չմտնի էդ բա</w:t>
        <w:softHyphen/>
        <w:t>րի գի</w:t>
        <w:softHyphen/>
        <w:t>շե</w:t>
        <w:softHyphen/>
        <w:t xml:space="preserve">րը», որ ինքն է՛լ </w:t>
        <w:softHyphen/>
        <w:t>բոր</w:t>
        <w:softHyphen/>
        <w:t>բոք</w:t>
        <w:softHyphen/>
        <w:t>վի, փո</w:t>
        <w:softHyphen/>
        <w:t>թորկ</w:t>
        <w:softHyphen/>
        <w:t>վի</w:t>
      </w:r>
      <w:r>
        <w:rPr>
          <w:rFonts w:cs="Times Armenian" w:ascii="Times Armenian" w:hAnsi="Times Armenian"/>
          <w:i/>
          <w:sz w:val="21"/>
          <w:szCs w:val="21"/>
        </w:rPr>
        <w:t xml:space="preserve"> (</w:t>
      </w:r>
      <w:r>
        <w:rPr>
          <w:rFonts w:cs="Times Armenian" w:ascii="Times Armenian" w:hAnsi="Times Armenian"/>
          <w:b/>
          <w:i/>
          <w:sz w:val="21"/>
          <w:szCs w:val="21"/>
        </w:rPr>
        <w:t>պրն</w:t>
        <w:softHyphen/>
        <w:t xml:space="preserve"> Ար</w:t>
        <w:softHyphen/>
        <w:t>տե</w:t>
        <w:softHyphen/>
        <w:t>մի ա</w:t>
        <w:softHyphen/>
        <w:t>սե</w:t>
        <w:softHyphen/>
        <w:t>լով՝ «փո</w:t>
        <w:softHyphen/>
        <w:t>թոր</w:t>
        <w:softHyphen/>
        <w:t>կի՛»?!, բայց ի՞նչը կամ ո՞ւմ, պա</w:t>
        <w:softHyphen/>
        <w:t>րոնն այդ</w:t>
        <w:softHyphen/>
        <w:t>պես էլ չի ա</w:t>
        <w:softHyphen/>
        <w:t>սում),</w:t>
      </w:r>
      <w:r>
        <w:rPr>
          <w:rFonts w:cs="Times Armenian" w:ascii="Times Armenian" w:hAnsi="Times Armenian"/>
          <w:i/>
          <w:sz w:val="21"/>
          <w:szCs w:val="21"/>
        </w:rPr>
        <w:t xml:space="preserve"> </w:t>
      </w:r>
      <w:r>
        <w:rPr>
          <w:rFonts w:cs="Times Armenian" w:ascii="Times Armenian" w:hAnsi="Times Armenian"/>
          <w:sz w:val="21"/>
          <w:szCs w:val="21"/>
        </w:rPr>
        <w:t>որ ի՛նքն</w:t>
        <w:softHyphen/>
        <w:t xml:space="preserve"> էլ կա</w:t>
        <w:softHyphen/>
        <w:t>տա</w:t>
        <w:softHyphen/>
        <w:t>ղի կամ մռնչա, «որ ախր լուսն ա մա</w:t>
        <w:softHyphen/>
        <w:t>հա</w:t>
        <w:softHyphen/>
        <w:t xml:space="preserve">նում»: </w:t>
      </w:r>
    </w:p>
    <w:p>
      <w:pPr>
        <w:pStyle w:val="Normal"/>
        <w:ind w:firstLine="360"/>
        <w:jc w:val="both"/>
        <w:rPr>
          <w:rFonts w:ascii="Times Armenian" w:hAnsi="Times Armenian" w:cs="Times Armenian"/>
          <w:i/>
          <w:i/>
          <w:sz w:val="21"/>
          <w:szCs w:val="21"/>
        </w:rPr>
      </w:pPr>
      <w:r>
        <w:rPr>
          <w:rFonts w:cs="Times Armenian" w:ascii="Times Armenian" w:hAnsi="Times Armenian"/>
          <w:sz w:val="21"/>
          <w:szCs w:val="21"/>
        </w:rPr>
        <w:t>Ու վեր</w:t>
        <w:softHyphen/>
        <w:t>ջում էլ Դի</w:t>
        <w:softHyphen/>
        <w:t>լանն ա</w:t>
        <w:softHyphen/>
        <w:t>ղա</w:t>
        <w:softHyphen/>
        <w:t>չում է հո</w:t>
        <w:softHyphen/>
        <w:t>րը, որ հայ</w:t>
        <w:softHyphen/>
        <w:t>րը կա՛մ</w:t>
        <w:softHyphen/>
        <w:t xml:space="preserve"> ա</w:t>
        <w:softHyphen/>
        <w:t>նի</w:t>
        <w:softHyphen/>
        <w:t>ծի ի</w:t>
        <w:softHyphen/>
        <w:t>րեն, կա՛մ</w:t>
        <w:softHyphen/>
        <w:t xml:space="preserve"> օրհ</w:t>
        <w:softHyphen/>
        <w:t>նի ի</w:t>
        <w:softHyphen/>
        <w:t>րեն՝ իր «կա</w:t>
        <w:softHyphen/>
        <w:t>տա</w:t>
        <w:softHyphen/>
        <w:t>ղի», այ</w:t>
        <w:softHyphen/>
        <w:t>սինքն՝ «կա</w:t>
        <w:softHyphen/>
        <w:t>տա</w:t>
        <w:softHyphen/>
        <w:t>ղութ</w:t>
        <w:softHyphen/>
        <w:t>յան արցունք</w:t>
        <w:softHyphen/>
        <w:t>նե</w:t>
        <w:softHyphen/>
        <w:t>րով» (fierce tears, ա</w:t>
        <w:softHyphen/>
        <w:t>հա ձեզ կպած հան</w:t>
        <w:softHyphen/>
        <w:t>գե</w:t>
        <w:softHyphen/>
        <w:t>րի, ա</w:t>
        <w:softHyphen/>
        <w:t>սո</w:t>
        <w:softHyphen/>
        <w:t>նան</w:t>
        <w:softHyphen/>
        <w:t>սի ու թույլ ալի</w:t>
        <w:softHyphen/>
        <w:t>տե</w:t>
        <w:softHyphen/>
        <w:t>րա</w:t>
        <w:softHyphen/>
        <w:t>ցիա</w:t>
        <w:softHyphen/>
        <w:t>յի մի օ</w:t>
        <w:softHyphen/>
        <w:t>րի</w:t>
        <w:softHyphen/>
        <w:t>նակ՝ հենց այս եր</w:t>
        <w:softHyphen/>
        <w:t>կու բա</w:t>
        <w:softHyphen/>
        <w:t>ռի մեջ),</w:t>
      </w:r>
      <w:r>
        <w:rPr>
          <w:rFonts w:cs="Times Armenian" w:ascii="Times Armenian" w:hAnsi="Times Armenian"/>
          <w:i/>
          <w:sz w:val="21"/>
          <w:szCs w:val="21"/>
        </w:rPr>
        <w:t xml:space="preserve"> </w:t>
      </w:r>
      <w:r>
        <w:rPr>
          <w:rFonts w:cs="Times Armenian" w:ascii="Times Armenian" w:hAnsi="Times Armenian"/>
          <w:b/>
          <w:i/>
          <w:sz w:val="21"/>
          <w:szCs w:val="21"/>
        </w:rPr>
        <w:t>այ</w:t>
        <w:softHyphen/>
        <w:t>սինքն՝ մի ինչ-որ բա՛ն</w:t>
        <w:softHyphen/>
        <w:t xml:space="preserve"> ա</w:t>
        <w:softHyphen/>
        <w:t>նի, միայն թե սու</w:t>
        <w:softHyphen/>
        <w:t>սու</w:t>
        <w:softHyphen/>
        <w:t>փուս (մեղ</w:t>
        <w:softHyphen/>
        <w:t>մար</w:t>
        <w:softHyphen/>
        <w:t>յուն) չմեռ</w:t>
        <w:softHyphen/>
        <w:t>նի,</w:t>
      </w:r>
      <w:r>
        <w:rPr>
          <w:rFonts w:cs="Times Armenian" w:ascii="Times Armenian" w:hAnsi="Times Armenian"/>
          <w:i/>
          <w:sz w:val="21"/>
          <w:szCs w:val="21"/>
        </w:rPr>
        <w:t xml:space="preserve"> </w:t>
      </w:r>
      <w:r>
        <w:rPr>
          <w:rFonts w:cs="Times Armenian" w:ascii="Times Armenian" w:hAnsi="Times Armenian"/>
          <w:sz w:val="21"/>
          <w:szCs w:val="21"/>
        </w:rPr>
        <w:t>իսկ պրն</w:t>
        <w:softHyphen/>
        <w:t xml:space="preserve"> Ար</w:t>
        <w:softHyphen/>
        <w:t>տեմն այս «կա</w:t>
        <w:softHyphen/>
        <w:t>տա</w:t>
        <w:softHyphen/>
        <w:t>ղին» (չգի</w:t>
        <w:softHyphen/>
        <w:t>տես, թե ինչ տրա</w:t>
        <w:softHyphen/>
        <w:t>մաբանութ</w:t>
        <w:softHyphen/>
        <w:t>յամբ) դարձ</w:t>
        <w:softHyphen/>
        <w:t>նում է «տաք»:</w:t>
      </w:r>
    </w:p>
    <w:p>
      <w:pPr>
        <w:pStyle w:val="Normal"/>
        <w:ind w:firstLine="360"/>
        <w:jc w:val="both"/>
        <w:rPr/>
      </w:pPr>
      <w:r>
        <w:rPr>
          <w:rFonts w:cs="Times Armenian" w:ascii="Times Armenian" w:hAnsi="Times Armenian"/>
          <w:sz w:val="21"/>
          <w:szCs w:val="21"/>
        </w:rPr>
        <w:t>Այժմ կբե</w:t>
        <w:softHyphen/>
        <w:t>րեմ ե</w:t>
        <w:softHyphen/>
        <w:t>ռա</w:t>
        <w:softHyphen/>
        <w:t>տո</w:t>
        <w:softHyphen/>
        <w:t>ղե</w:t>
        <w:softHyphen/>
        <w:t>րի բա</w:t>
        <w:softHyphen/>
        <w:t>ռա</w:t>
        <w:softHyphen/>
        <w:t>ցի թարգ</w:t>
        <w:softHyphen/>
        <w:t>մա</w:t>
        <w:softHyphen/>
        <w:t>նութ</w:t>
        <w:softHyphen/>
        <w:t>յունն ա</w:t>
        <w:softHyphen/>
        <w:t>ռան</w:t>
        <w:softHyphen/>
        <w:t>ձին-ա</w:t>
        <w:softHyphen/>
        <w:t>ռան</w:t>
        <w:softHyphen/>
        <w:t>ձին, սրանք դնե</w:t>
        <w:softHyphen/>
        <w:t>լով չա</w:t>
        <w:softHyphen/>
        <w:t>կերտ</w:t>
        <w:softHyphen/>
        <w:t>նե</w:t>
        <w:softHyphen/>
        <w:t>րի մեջ, իսկ իմ մեկ</w:t>
        <w:softHyphen/>
        <w:t>նութ</w:t>
        <w:softHyphen/>
        <w:t>յուն</w:t>
        <w:softHyphen/>
        <w:t>նե</w:t>
        <w:softHyphen/>
        <w:t>րը կառ</w:t>
        <w:softHyphen/>
        <w:t>նեմ քա</w:t>
        <w:softHyphen/>
        <w:t>ռակու</w:t>
        <w:softHyphen/>
        <w:t>սի փա</w:t>
        <w:softHyphen/>
        <w:t>կագ</w:t>
        <w:softHyphen/>
        <w:t>ծե</w:t>
        <w:softHyphen/>
        <w:t>րի մեջ:</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Ա</w:t>
        <w:softHyphen/>
        <w:t>ռա</w:t>
        <w:softHyphen/>
        <w:t>ջին տեր</w:t>
        <w:softHyphen/>
        <w:t>ցի</w:t>
        <w:softHyphen/>
        <w:t>նի ա</w:t>
        <w:softHyphen/>
        <w:t>ռա</w:t>
        <w:softHyphen/>
        <w:t>ջին տո</w:t>
        <w:softHyphen/>
        <w:t>ղի մեջ Դի</w:t>
        <w:softHyphen/>
        <w:t>լա</w:t>
        <w:softHyphen/>
        <w:t>նը հո</w:t>
        <w:softHyphen/>
        <w:t>րը հա</w:t>
        <w:softHyphen/>
        <w:t>մո</w:t>
        <w:softHyphen/>
        <w:t>զում է, որ</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«Էդ բա</w:t>
        <w:softHyphen/>
        <w:t>րի գի</w:t>
        <w:softHyphen/>
        <w:t>շե</w:t>
        <w:softHyphen/>
        <w:t>րը չմտնի մեղ</w:t>
        <w:softHyphen/>
        <w:t>մար</w:t>
        <w:softHyphen/>
        <w:t>յուն», [այ</w:t>
        <w:softHyphen/>
        <w:t>սինքն՝ սու</w:t>
        <w:softHyphen/>
        <w:t>սու</w:t>
        <w:softHyphen/>
        <w:t>փուս, ո</w:t>
        <w:softHyphen/>
        <w:t>րով</w:t>
        <w:softHyphen/>
        <w:t>հետև] «օր</w:t>
        <w:softHyphen/>
        <w:t>վա [կյան</w:t>
        <w:softHyphen/>
        <w:t>քի] վեր</w:t>
        <w:softHyphen/>
        <w:t>ջում զա</w:t>
        <w:softHyphen/>
        <w:t>ռա</w:t>
        <w:softHyphen/>
        <w:t>մը պի</w:t>
        <w:softHyphen/>
        <w:t>տի վառ</w:t>
        <w:softHyphen/>
        <w:t>վի ու բոր</w:t>
        <w:softHyphen/>
        <w:t>բոք</w:t>
        <w:softHyphen/>
        <w:t>վի», [պիտի կա</w:t>
        <w:softHyphen/>
        <w:t>տա</w:t>
        <w:softHyphen/>
        <w:t>ղի՛, չարանա՛, մռնչա՛, փո</w:t>
        <w:softHyphen/>
        <w:t>թորկ</w:t>
        <w:softHyphen/>
        <w:t>վի՛].</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pPr>
      <w:r>
        <w:rPr>
          <w:rFonts w:cs="Times Armenian" w:ascii="Times Armenian" w:hAnsi="Times Armenian"/>
          <w:sz w:val="21"/>
          <w:szCs w:val="21"/>
        </w:rPr>
        <w:t>(սրա՛նք</w:t>
        <w:softHyphen/>
        <w:t xml:space="preserve"> են անգ</w:t>
        <w:softHyphen/>
        <w:t>լե</w:t>
        <w:softHyphen/>
        <w:t>րեն rave բազ</w:t>
        <w:softHyphen/>
        <w:t>մար</w:t>
        <w:softHyphen/>
        <w:t>ժեք բա</w:t>
        <w:softHyphen/>
        <w:t>ռի հա</w:t>
        <w:softHyphen/>
        <w:t>մա</w:t>
        <w:softHyphen/>
        <w:t>պա</w:t>
        <w:softHyphen/>
        <w:t>տաս</w:t>
        <w:softHyphen/>
        <w:t>խան ի</w:t>
        <w:softHyphen/>
        <w:t>մաստնե</w:t>
        <w:softHyphen/>
        <w:t>րը), իսկ պրն</w:t>
        <w:softHyphen/>
        <w:t xml:space="preserve"> Ար</w:t>
        <w:softHyphen/>
        <w:t>տե</w:t>
        <w:softHyphen/>
        <w:t>մը, չհաս</w:t>
        <w:softHyphen/>
        <w:t>կա</w:t>
        <w:softHyphen/>
        <w:t>նա</w:t>
        <w:softHyphen/>
        <w:t>լով սա, այս պարզ մտքի փո</w:t>
        <w:softHyphen/>
        <w:t>խա</w:t>
        <w:softHyphen/>
        <w:t>րեն գրում է.</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ab/>
        <w:t>«Ծե</w:t>
        <w:softHyphen/>
        <w:t>րութ</w:t>
        <w:softHyphen/>
        <w:t>յու</w:t>
        <w:softHyphen/>
        <w:t>նը մայ</w:t>
        <w:softHyphen/>
        <w:t>րա</w:t>
        <w:softHyphen/>
        <w:t>մու</w:t>
        <w:softHyphen/>
        <w:t>տի կրակ</w:t>
        <w:softHyphen/>
        <w:t>նե</w:t>
        <w:softHyphen/>
        <w:t>րում կվառ</w:t>
        <w:softHyphen/>
        <w:t>վի»,</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jc w:val="both"/>
        <w:rPr>
          <w:rFonts w:ascii="Times Armenian" w:hAnsi="Times Armenian" w:cs="Times Armenian"/>
          <w:i/>
          <w:i/>
          <w:sz w:val="21"/>
          <w:szCs w:val="21"/>
        </w:rPr>
      </w:pPr>
      <w:r>
        <w:rPr>
          <w:rFonts w:cs="Times Armenian" w:ascii="Times Armenian" w:hAnsi="Times Armenian"/>
          <w:sz w:val="21"/>
          <w:szCs w:val="21"/>
        </w:rPr>
        <w:t>ու հենց սրա</w:t>
        <w:softHyphen/>
        <w:t>նով էլ ոչն</w:t>
        <w:softHyphen/>
        <w:t>չաց</w:t>
        <w:softHyphen/>
        <w:t>նում է Դի</w:t>
        <w:softHyphen/>
        <w:t>լա</w:t>
        <w:softHyphen/>
        <w:t>նի թե՛ ծրա</w:t>
        <w:softHyphen/>
        <w:t>գի</w:t>
        <w:softHyphen/>
        <w:t>րը, թե՛ ա</w:t>
        <w:softHyphen/>
        <w:t>սե</w:t>
        <w:softHyphen/>
        <w:t>լի</w:t>
        <w:softHyphen/>
        <w:t>քը, այս եր</w:t>
        <w:softHyphen/>
        <w:t>կուսն էլ դարձ</w:t>
        <w:softHyphen/>
        <w:t>նե</w:t>
        <w:softHyphen/>
        <w:t>լով ան</w:t>
        <w:softHyphen/>
        <w:t>հե</w:t>
        <w:softHyphen/>
        <w:t>թեթ մի հայ</w:t>
        <w:softHyphen/>
        <w:t>տա</w:t>
        <w:softHyphen/>
        <w:t>րա</w:t>
        <w:softHyphen/>
        <w:t>րութ</w:t>
        <w:softHyphen/>
        <w:t>յուն, թե իբր</w:t>
      </w:r>
      <w:r>
        <w:rPr>
          <w:rFonts w:cs="Times Armenian" w:ascii="Times Armenian" w:hAnsi="Times Armenian"/>
          <w:i/>
          <w:sz w:val="21"/>
          <w:szCs w:val="21"/>
        </w:rPr>
        <w:t xml:space="preserve"> «Ծե</w:t>
        <w:softHyphen/>
        <w:t>րութ</w:t>
        <w:softHyphen/>
        <w:t>յու</w:t>
        <w:softHyphen/>
        <w:t>նը մայ</w:t>
        <w:softHyphen/>
        <w:softHyphen/>
        <w:t>րա</w:t>
        <w:softHyphen/>
        <w:t>մու</w:t>
        <w:softHyphen/>
        <w:t>տի կրակ</w:t>
        <w:softHyphen/>
        <w:t>նե</w:t>
        <w:softHyphen/>
        <w:t>րում կվառ</w:t>
        <w:softHyphen/>
        <w:t>վի»:</w:t>
      </w:r>
      <w:r>
        <w:rPr>
          <w:rFonts w:cs="Times Armenian" w:ascii="Times Armenian" w:hAnsi="Times Armenian"/>
          <w:sz w:val="21"/>
          <w:szCs w:val="21"/>
        </w:rPr>
        <w:t xml:space="preserve"> </w:t>
      </w:r>
      <w:r>
        <w:rPr>
          <w:rFonts w:cs="Times Armenian" w:ascii="Times Armenian" w:hAnsi="Times Armenian"/>
          <w:i/>
          <w:sz w:val="21"/>
          <w:szCs w:val="21"/>
        </w:rPr>
        <w:t>Է՜, թող վառ</w:t>
        <w:softHyphen/>
        <w:t>վի, հե</w:t>
        <w:softHyphen/>
        <w:t xml:space="preserve">տո՞ ինչ: </w:t>
      </w:r>
      <w:r>
        <w:rPr>
          <w:rFonts w:cs="Times Armenian" w:ascii="Times Armenian" w:hAnsi="Times Armenian"/>
          <w:sz w:val="21"/>
          <w:szCs w:val="21"/>
        </w:rPr>
        <w:t>Ծե</w:t>
        <w:softHyphen/>
        <w:t>րութ</w:t>
        <w:softHyphen/>
        <w:t>յան  այս վառ</w:t>
        <w:softHyphen/>
        <w:t xml:space="preserve">վելն ի՞նչ </w:t>
        <w:softHyphen/>
        <w:t>կապ ու</w:t>
        <w:softHyphen/>
        <w:t>նի Դի</w:t>
        <w:softHyphen/>
        <w:t>լա</w:t>
        <w:softHyphen/>
        <w:t>նի մա</w:t>
        <w:softHyphen/>
        <w:t>հա</w:t>
        <w:softHyphen/>
        <w:t xml:space="preserve">ցող հոր հետ: Կամ էլ՝ </w:t>
      </w:r>
      <w:r>
        <w:rPr>
          <w:rFonts w:cs="Times Armenian" w:ascii="Times Armenian" w:hAnsi="Times Armenian"/>
          <w:i/>
          <w:sz w:val="21"/>
          <w:szCs w:val="21"/>
        </w:rPr>
        <w:t>«ծե</w:t>
        <w:softHyphen/>
        <w:t>րութ</w:t>
        <w:softHyphen/>
        <w:t>յունն» ին</w:t>
        <w:softHyphen/>
        <w:t xml:space="preserve">չո՞ւ </w:t>
        <w:softHyphen/>
        <w:t>պի</w:t>
        <w:softHyphen/>
        <w:t>տի «մայ</w:t>
        <w:softHyphen/>
        <w:t>րա</w:t>
        <w:softHyphen/>
        <w:t>մու</w:t>
        <w:softHyphen/>
        <w:t>տի կրակ</w:t>
        <w:softHyphen/>
        <w:t>նե</w:t>
        <w:softHyphen/>
        <w:t>րում վառ</w:t>
        <w:softHyphen/>
        <w:t xml:space="preserve">վի»: </w:t>
      </w:r>
    </w:p>
    <w:p>
      <w:pPr>
        <w:pStyle w:val="Normal"/>
        <w:ind w:firstLine="360"/>
        <w:jc w:val="both"/>
        <w:rPr/>
      </w:pPr>
      <w:r>
        <w:rPr>
          <w:rFonts w:cs="Times Armenian" w:ascii="Times Armenian" w:hAnsi="Times Armenian"/>
          <w:i/>
          <w:sz w:val="21"/>
          <w:szCs w:val="21"/>
        </w:rPr>
        <w:t>Դի</w:t>
        <w:softHyphen/>
        <w:t>լա</w:t>
        <w:softHyphen/>
        <w:t>նը եր</w:t>
        <w:softHyphen/>
        <w:t>րորդ տողում ասում հորդորում է իր հորը, թե ա՛յ հեր, «կա</w:t>
        <w:softHyphen/>
        <w:t>տա</w:t>
        <w:softHyphen/>
        <w:t>ղի՛, չա</w:t>
        <w:softHyphen/>
        <w:t>րա</w:t>
        <w:softHyphen/>
        <w:t>ցի՛, մռնչա՛, փո</w:t>
        <w:softHyphen/>
        <w:t>թորկ</w:t>
        <w:softHyphen/>
        <w:t xml:space="preserve">վի՛ (rage)», «որ էս </w:t>
        <w:softHyphen/>
        <w:t>լու</w:t>
        <w:softHyphen/>
        <w:t>սը մեռ</w:t>
        <w:softHyphen/>
        <w:t>նում ա» [այ</w:t>
        <w:softHyphen/>
        <w:t>սինքն, որ դո՛ւ</w:t>
        <w:softHyphen/>
        <w:t xml:space="preserve"> ես մեռ</w:t>
        <w:softHyphen/>
        <w:t>նում]: Պրն</w:t>
        <w:softHyphen/>
        <w:t xml:space="preserve"> Ար</w:t>
        <w:softHyphen/>
        <w:t>տե</w:t>
        <w:softHyphen/>
        <w:t>մը սրա փո</w:t>
        <w:softHyphen/>
        <w:t>խա</w:t>
        <w:softHyphen/>
        <w:t>րեն, ա</w:t>
        <w:softHyphen/>
        <w:t>ռանց երկմ</w:t>
        <w:softHyphen/>
        <w:t>տե</w:t>
        <w:softHyphen/>
        <w:t xml:space="preserve">լու, գրում է. </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ab/>
        <w:t>«Փո</w:t>
        <w:softHyphen/>
        <w:t>թոր</w:t>
        <w:softHyphen/>
        <w:t>կի՛ր, փո</w:t>
        <w:softHyphen/>
        <w:t>թոր</w:t>
        <w:softHyphen/>
        <w:t xml:space="preserve">կի՛ր </w:t>
        <w:softHyphen/>
        <w:t>մահ</w:t>
        <w:softHyphen/>
        <w:t>վան դեմ լույ</w:t>
        <w:softHyphen/>
        <w:t>սի»:</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pPr>
      <w:r>
        <w:rPr>
          <w:rFonts w:cs="Times Armenian" w:ascii="Times Armenian" w:hAnsi="Times Armenian"/>
          <w:sz w:val="21"/>
          <w:szCs w:val="21"/>
        </w:rPr>
        <w:t>Թող փի</w:t>
        <w:softHyphen/>
        <w:t>լի</w:t>
        <w:softHyphen/>
        <w:t>սո</w:t>
        <w:softHyphen/>
        <w:t>փա</w:t>
        <w:softHyphen/>
        <w:t>ներն ու տրա</w:t>
        <w:softHyphen/>
        <w:t>մա</w:t>
        <w:softHyphen/>
        <w:t>բան</w:t>
        <w:softHyphen/>
        <w:t>ներն ա</w:t>
        <w:softHyphen/>
        <w:t xml:space="preserve">սեն, </w:t>
        <w:softHyphen/>
        <w:t>թե կա</w:t>
        <w:softHyphen/>
        <w:t>րող են, թե պրն</w:t>
        <w:softHyphen/>
        <w:t xml:space="preserve"> Ար</w:t>
        <w:softHyphen/>
        <w:t>տե</w:t>
        <w:softHyphen/>
        <w:t>մի էս նա</w:t>
        <w:softHyphen/>
        <w:t>խա</w:t>
        <w:softHyphen/>
        <w:t>դա</w:t>
        <w:softHyphen/>
        <w:t>սութ</w:t>
        <w:softHyphen/>
        <w:t>յունն ի՞նչ</w:t>
        <w:softHyphen/>
        <w:t xml:space="preserve"> է նշա</w:t>
        <w:softHyphen/>
        <w:t>նա</w:t>
        <w:softHyphen/>
        <w:t>կում, ո</w:t>
        <w:softHyphen/>
        <w:t>րով</w:t>
        <w:softHyphen/>
        <w:t>հետև չեմ հաս</w:t>
        <w:softHyphen/>
        <w:t>կա</w:t>
        <w:softHyphen/>
        <w:t>նում, թե Դի</w:t>
        <w:softHyphen/>
        <w:t>լա</w:t>
        <w:softHyphen/>
        <w:t>նի հայրն էդ «նեղ մա</w:t>
        <w:softHyphen/>
        <w:t>ջա</w:t>
        <w:softHyphen/>
        <w:t>լին» ին</w:t>
        <w:softHyphen/>
        <w:t xml:space="preserve">չո՞ւ </w:t>
        <w:softHyphen/>
        <w:t>պի</w:t>
        <w:softHyphen/>
        <w:t>տի մահ</w:t>
        <w:softHyphen/>
        <w:t>վան մահ</w:t>
        <w:softHyphen/>
        <w:t>ճից վեր կե</w:t>
        <w:softHyphen/>
        <w:t>նա ու ի՞նչը «փո</w:t>
        <w:softHyphen/>
        <w:t>թոր</w:t>
        <w:softHyphen/>
        <w:t>կի», կամ էլ ին</w:t>
        <w:softHyphen/>
        <w:t xml:space="preserve">չո՞ւ </w:t>
        <w:softHyphen/>
        <w:t>պի</w:t>
        <w:softHyphen/>
        <w:t>տի բռնի այդ չգի</w:t>
        <w:softHyphen/>
        <w:t>տեմ ինչն ու դա  «փո</w:t>
        <w:softHyphen/>
        <w:t>թոր</w:t>
        <w:softHyphen/>
        <w:t>կի», փո</w:t>
        <w:softHyphen/>
        <w:t>խա</w:t>
        <w:softHyphen/>
        <w:t>նակ ին</w:t>
        <w:softHyphen/>
        <w:t>քը «փո</w:t>
        <w:softHyphen/>
        <w:t>թորկ</w:t>
        <w:softHyphen/>
        <w:t>վի»:</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Անց</w:t>
        <w:softHyphen/>
        <w:t>նենք երկ</w:t>
        <w:softHyphen/>
        <w:t>րորդ տեր</w:t>
        <w:softHyphen/>
        <w:t>ցի</w:t>
        <w:softHyphen/>
        <w:t>նին: Դի</w:t>
        <w:softHyphen/>
        <w:t>լա</w:t>
        <w:softHyphen/>
        <w:t>նը սրա մեջ ա</w:t>
        <w:softHyphen/>
        <w:t>սում է իր հո</w:t>
        <w:softHyphen/>
        <w:t>րը.</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pPr>
      <w:r>
        <w:rPr>
          <w:rFonts w:cs="Times Armenian" w:ascii="Times Armenian" w:hAnsi="Times Armenian"/>
          <w:i/>
          <w:sz w:val="21"/>
          <w:szCs w:val="21"/>
        </w:rPr>
        <w:t>«[տես, այ հեր], չնա</w:t>
        <w:softHyphen/>
        <w:t>յած խե</w:t>
        <w:softHyphen/>
        <w:t>լոք</w:t>
        <w:softHyphen/>
        <w:t>նե</w:t>
        <w:softHyphen/>
        <w:t>րը կամ ի</w:t>
        <w:softHyphen/>
        <w:t>մաս</w:t>
        <w:softHyphen/>
        <w:t>տուն</w:t>
        <w:softHyphen/>
        <w:t>նե</w:t>
        <w:softHyphen/>
        <w:t>րը [գի</w:t>
        <w:softHyphen/>
        <w:t>տուն</w:t>
        <w:softHyphen/>
        <w:t>նե</w:t>
        <w:softHyphen/>
        <w:t>րը]  լավ գի</w:t>
        <w:softHyphen/>
        <w:t>տեն, որ խա</w:t>
        <w:softHyphen/>
        <w:t>վարն ա ճիշտ», [այ</w:t>
        <w:softHyphen/>
        <w:t>սինքն՝ որ բո</w:t>
        <w:softHyphen/>
        <w:t>լո</w:t>
        <w:softHyphen/>
        <w:t>րի վերջն էլ խա</w:t>
        <w:softHyphen/>
        <w:t>վար է, որ բո</w:t>
        <w:softHyphen/>
        <w:t>լորն էլ մեռ</w:t>
        <w:softHyphen/>
        <w:t>նե</w:t>
        <w:softHyphen/>
        <w:t>լու են], իսկ «ի</w:t>
        <w:softHyphen/>
        <w:t>րենց խոս</w:t>
        <w:softHyphen/>
        <w:t>քը [ի</w:t>
        <w:softHyphen/>
        <w:t>րենց ա</w:t>
        <w:softHyphen/>
        <w:t>սած</w:t>
        <w:softHyphen/>
        <w:t>ը] չշամփ</w:t>
        <w:softHyphen/>
        <w:t>րեց [երկ</w:t>
        <w:softHyphen/>
        <w:t>ժա</w:t>
        <w:softHyphen/>
        <w:t>նիով կամ ե</w:t>
        <w:softHyphen/>
        <w:t>ռա</w:t>
        <w:softHyphen/>
        <w:t>ժա</w:t>
        <w:softHyphen/>
        <w:t>նիով չշամփ</w:t>
        <w:softHyphen/>
        <w:t>րեց ու չբռնեց] ոչ մի կայ</w:t>
        <w:softHyphen/>
        <w:t>ծակ [այ</w:t>
        <w:softHyphen/>
        <w:t>սինքն՝ ի վեր</w:t>
        <w:softHyphen/>
        <w:t>ջո ի</w:t>
        <w:softHyphen/>
        <w:t>րենց ա</w:t>
        <w:softHyphen/>
        <w:t>սած</w:t>
        <w:softHyphen/>
        <w:t>նե</w:t>
        <w:softHyphen/>
        <w:t>րի մեջ ոչ մի «կայ</w:t>
        <w:softHyphen/>
        <w:t>ծակ</w:t>
        <w:softHyphen/>
        <w:t>նա</w:t>
        <w:softHyphen/>
        <w:t>յին» կամ գերբ</w:t>
        <w:softHyphen/>
        <w:t>նա</w:t>
        <w:softHyphen/>
        <w:t>կան բան չկար, չնայած ամեն մարդ էլ ուզում է, որ լինի, բայց ախր, այ հեր, նույ</w:t>
        <w:softHyphen/>
        <w:t>նիսկ էս ի</w:t>
        <w:softHyphen/>
        <w:t>մաս</w:t>
        <w:softHyphen/>
        <w:t>տուն</w:t>
        <w:softHyphen/>
        <w:t>ներն էլ] «էդ  բա</w:t>
        <w:softHyphen/>
        <w:t>րի գի</w:t>
        <w:softHyphen/>
        <w:t>շե</w:t>
        <w:softHyphen/>
        <w:t>րը մեղ</w:t>
        <w:softHyphen/>
        <w:t>մար</w:t>
        <w:softHyphen/>
        <w:t>յուն չեն մտնում»:</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55"/>
        <w:ind w:firstLine="360"/>
        <w:jc w:val="both"/>
        <w:rPr/>
      </w:pPr>
      <w:r>
        <w:rPr>
          <w:rFonts w:cs="Times Armenian" w:ascii="Times Armenian" w:hAnsi="Times Armenian"/>
          <w:sz w:val="21"/>
          <w:szCs w:val="21"/>
        </w:rPr>
        <w:t>Պրն</w:t>
        <w:softHyphen/>
        <w:t xml:space="preserve"> Ար</w:t>
        <w:softHyphen/>
        <w:t>տե</w:t>
        <w:softHyphen/>
        <w:t>մը, բա</w:t>
        <w:softHyphen/>
        <w:t>նաս</w:t>
        <w:softHyphen/>
        <w:t>տեղ</w:t>
        <w:softHyphen/>
        <w:t>ծա</w:t>
        <w:softHyphen/>
        <w:t>կան եր</w:t>
        <w:softHyphen/>
        <w:t>կուն</w:t>
        <w:softHyphen/>
        <w:t xml:space="preserve">քի թերևս </w:t>
        <w:softHyphen/>
        <w:t>գե</w:t>
        <w:softHyphen/>
        <w:t>րա</w:t>
        <w:softHyphen/>
        <w:t>գույն ճի</w:t>
        <w:softHyphen/>
        <w:t>գե</w:t>
        <w:softHyphen/>
        <w:t>րով  մի կերպ «թարգ</w:t>
        <w:softHyphen/>
        <w:t>մա</w:t>
        <w:softHyphen/>
        <w:t>նում է» ա</w:t>
        <w:softHyphen/>
        <w:t>ռա</w:t>
        <w:softHyphen/>
        <w:t>ջին տո</w:t>
        <w:softHyphen/>
        <w:t>ղը՝</w:t>
      </w:r>
    </w:p>
    <w:p>
      <w:pPr>
        <w:pStyle w:val="Normal"/>
        <w:spacing w:lineRule="exact" w:line="135"/>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55"/>
        <w:ind w:firstLine="360"/>
        <w:jc w:val="both"/>
        <w:rPr/>
      </w:pPr>
      <w:r>
        <w:rPr>
          <w:rFonts w:cs="Times Armenian" w:ascii="Times Armenian" w:hAnsi="Times Armenian"/>
          <w:i/>
          <w:sz w:val="21"/>
          <w:szCs w:val="21"/>
        </w:rPr>
        <w:tab/>
        <w:t>Եվ չնա</w:t>
        <w:softHyphen/>
        <w:t>յած ի</w:t>
        <w:softHyphen/>
        <w:t>մաս</w:t>
        <w:softHyphen/>
        <w:t>տուն</w:t>
        <w:softHyphen/>
        <w:t>ներ</w:t>
      </w:r>
      <w:r>
        <w:rPr>
          <w:rFonts w:cs="Times Armenian" w:ascii="Times Armenian" w:hAnsi="Times Armenian"/>
          <w:b/>
          <w:sz w:val="21"/>
          <w:szCs w:val="21"/>
        </w:rPr>
        <w:t>ն</w:t>
      </w:r>
      <w:r>
        <w:rPr>
          <w:rFonts w:cs="Times Armenian" w:ascii="Times Armenian" w:hAnsi="Times Armenian"/>
          <w:sz w:val="21"/>
          <w:szCs w:val="21"/>
        </w:rPr>
        <w:t xml:space="preserve"> </w:t>
      </w:r>
      <w:r>
        <w:rPr>
          <w:rFonts w:cs="Times Armenian" w:ascii="Times Armenian" w:hAnsi="Times Armenian"/>
          <w:i/>
          <w:sz w:val="21"/>
          <w:szCs w:val="21"/>
        </w:rPr>
        <w:t>գի</w:t>
        <w:softHyphen/>
        <w:t>տեն՝ գի</w:t>
        <w:softHyphen/>
        <w:t xml:space="preserve">շերն էր ճիշտ, </w:t>
      </w:r>
    </w:p>
    <w:p>
      <w:pPr>
        <w:pStyle w:val="Normal"/>
        <w:spacing w:lineRule="exact" w:line="135"/>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55"/>
        <w:jc w:val="both"/>
        <w:rPr>
          <w:rFonts w:ascii="Times Armenian" w:hAnsi="Times Armenian" w:cs="Times Armenian"/>
          <w:i/>
          <w:i/>
          <w:sz w:val="21"/>
          <w:szCs w:val="21"/>
        </w:rPr>
      </w:pPr>
      <w:r>
        <w:rPr>
          <w:rFonts w:cs="Times Armenian" w:ascii="Times Armenian" w:hAnsi="Times Armenian"/>
          <w:sz w:val="21"/>
          <w:szCs w:val="21"/>
        </w:rPr>
        <w:t>բայց իս</w:t>
        <w:softHyphen/>
        <w:t>կույն էլ՝ էս մի տո</w:t>
        <w:softHyphen/>
        <w:t>ղի մեջ եր</w:t>
        <w:softHyphen/>
        <w:t>կու սխալ է ա</w:t>
        <w:softHyphen/>
        <w:t>նում. նախ՝ բա</w:t>
        <w:softHyphen/>
        <w:t>ղա</w:t>
        <w:softHyphen/>
        <w:t>ձայ</w:t>
        <w:softHyphen/>
        <w:t>նից ա</w:t>
        <w:softHyphen/>
        <w:t>ռաջ</w:t>
      </w:r>
      <w:r>
        <w:rPr>
          <w:rFonts w:cs="Times Armenian" w:ascii="Times Armenian" w:hAnsi="Times Armenian"/>
          <w:i/>
          <w:sz w:val="21"/>
          <w:szCs w:val="21"/>
        </w:rPr>
        <w:t xml:space="preserve"> </w:t>
      </w:r>
      <w:r>
        <w:rPr>
          <w:rFonts w:cs="Times Armenian" w:ascii="Times Armenian" w:hAnsi="Times Armenian"/>
          <w:b/>
          <w:sz w:val="21"/>
          <w:szCs w:val="21"/>
        </w:rPr>
        <w:t>«ն»</w:t>
      </w:r>
      <w:r>
        <w:rPr>
          <w:rFonts w:cs="Times Armenian" w:ascii="Times Armenian" w:hAnsi="Times Armenian"/>
          <w:i/>
          <w:sz w:val="21"/>
          <w:szCs w:val="21"/>
        </w:rPr>
        <w:t xml:space="preserve"> </w:t>
      </w:r>
      <w:r>
        <w:rPr>
          <w:rFonts w:cs="Times Armenian" w:ascii="Times Armenian" w:hAnsi="Times Armenian"/>
          <w:sz w:val="21"/>
          <w:szCs w:val="21"/>
        </w:rPr>
        <w:t>հոդն է դնում (ի</w:t>
        <w:softHyphen/>
        <w:t>մաս</w:t>
        <w:softHyphen/>
        <w:t>տուն</w:t>
        <w:softHyphen/>
        <w:t>ներ</w:t>
      </w:r>
      <w:r>
        <w:rPr>
          <w:rFonts w:cs="Times Armenian" w:ascii="Times Armenian" w:hAnsi="Times Armenian"/>
          <w:b/>
          <w:i/>
          <w:sz w:val="21"/>
          <w:szCs w:val="21"/>
        </w:rPr>
        <w:t>ն</w:t>
      </w:r>
      <w:r>
        <w:rPr>
          <w:rFonts w:cs="Times Armenian" w:ascii="Times Armenian" w:hAnsi="Times Armenian"/>
          <w:b/>
          <w:sz w:val="21"/>
          <w:szCs w:val="21"/>
        </w:rPr>
        <w:t xml:space="preserve"> </w:t>
      </w:r>
      <w:r>
        <w:rPr>
          <w:rFonts w:cs="Times Armenian" w:ascii="Times Armenian" w:hAnsi="Times Armenian"/>
          <w:sz w:val="21"/>
          <w:szCs w:val="21"/>
        </w:rPr>
        <w:t>գի</w:t>
        <w:softHyphen/>
        <w:t>տեն), ին</w:t>
        <w:softHyphen/>
        <w:t>չը ճիշտ է, օ</w:t>
        <w:softHyphen/>
        <w:t>րի</w:t>
        <w:softHyphen/>
        <w:t>նակ՝ Մար</w:t>
        <w:softHyphen/>
        <w:t>տու</w:t>
        <w:softHyphen/>
        <w:t>նու ու Գա</w:t>
        <w:softHyphen/>
        <w:t>վա</w:t>
        <w:softHyphen/>
        <w:t>ռի մի քանի խոս</w:t>
        <w:softHyphen/>
        <w:t>վածք</w:t>
        <w:softHyphen/>
        <w:t>ում, բայց սխալ է Երևա</w:t>
        <w:softHyphen/>
        <w:t>նի խոս</w:t>
        <w:softHyphen/>
        <w:t>ված</w:t>
        <w:softHyphen/>
        <w:t>քում ու գրա</w:t>
        <w:softHyphen/>
        <w:t>կան ո</w:t>
        <w:softHyphen/>
        <w:t>ճե</w:t>
        <w:softHyphen/>
        <w:t>րում: Երկ</w:t>
        <w:softHyphen/>
        <w:t xml:space="preserve">րորդ՝ </w:t>
      </w:r>
      <w:r>
        <w:rPr>
          <w:rFonts w:cs="Times Armenian" w:ascii="Times Armenian" w:hAnsi="Times Armenian"/>
          <w:b/>
          <w:sz w:val="21"/>
          <w:szCs w:val="21"/>
        </w:rPr>
        <w:t xml:space="preserve">«է» </w:t>
      </w:r>
      <w:r>
        <w:rPr>
          <w:rFonts w:cs="Times Armenian" w:ascii="Times Armenian" w:hAnsi="Times Armenian"/>
          <w:sz w:val="21"/>
          <w:szCs w:val="21"/>
        </w:rPr>
        <w:t>բա</w:t>
        <w:softHyphen/>
        <w:t>յի ներ</w:t>
        <w:softHyphen/>
        <w:t>կա ժա</w:t>
        <w:softHyphen/>
        <w:t>մա</w:t>
        <w:softHyphen/>
        <w:t>նա</w:t>
        <w:softHyphen/>
        <w:t>կի փո</w:t>
        <w:softHyphen/>
        <w:t>խա</w:t>
        <w:softHyphen/>
        <w:t>րեն գրում է սրա անց</w:t>
        <w:softHyphen/>
        <w:t>յա</w:t>
        <w:softHyphen/>
        <w:t xml:space="preserve">լը՝ </w:t>
      </w:r>
      <w:r>
        <w:rPr>
          <w:rFonts w:cs="Times Armenian" w:ascii="Times Armenian" w:hAnsi="Times Armenian"/>
          <w:b/>
          <w:sz w:val="21"/>
          <w:szCs w:val="21"/>
        </w:rPr>
        <w:t>«էր»</w:t>
      </w:r>
      <w:r>
        <w:rPr>
          <w:rFonts w:cs="Times Armenian" w:ascii="Times Armenian" w:hAnsi="Times Armenian"/>
          <w:i/>
          <w:sz w:val="21"/>
          <w:szCs w:val="21"/>
        </w:rPr>
        <w:t xml:space="preserve"> </w:t>
      </w:r>
      <w:r>
        <w:rPr>
          <w:rFonts w:cs="Times Armenian" w:ascii="Times Armenian" w:hAnsi="Times Armenian"/>
          <w:sz w:val="21"/>
          <w:szCs w:val="21"/>
        </w:rPr>
        <w:t>(«գի</w:t>
        <w:softHyphen/>
        <w:t>շերն</w:t>
      </w:r>
      <w:r>
        <w:rPr>
          <w:rFonts w:cs="Times Armenian" w:ascii="Times Armenian" w:hAnsi="Times Armenian"/>
          <w:i/>
          <w:sz w:val="21"/>
          <w:szCs w:val="21"/>
        </w:rPr>
        <w:t xml:space="preserve"> </w:t>
      </w:r>
      <w:r>
        <w:rPr>
          <w:rFonts w:cs="Times Armenian" w:ascii="Times Armenian" w:hAnsi="Times Armenian"/>
          <w:b/>
          <w:sz w:val="21"/>
          <w:szCs w:val="21"/>
        </w:rPr>
        <w:t>էր</w:t>
      </w:r>
      <w:r>
        <w:rPr>
          <w:rFonts w:cs="Times Armenian" w:ascii="Times Armenian" w:hAnsi="Times Armenian"/>
          <w:i/>
          <w:sz w:val="21"/>
          <w:szCs w:val="21"/>
        </w:rPr>
        <w:t xml:space="preserve"> </w:t>
      </w:r>
      <w:r>
        <w:rPr>
          <w:rFonts w:cs="Times Armenian" w:ascii="Times Armenian" w:hAnsi="Times Armenian"/>
          <w:sz w:val="21"/>
          <w:szCs w:val="21"/>
        </w:rPr>
        <w:t>ճիշտ»),</w:t>
      </w:r>
      <w:r>
        <w:rPr>
          <w:rFonts w:cs="Times Armenian" w:ascii="Times Armenian" w:hAnsi="Times Armenian"/>
          <w:i/>
          <w:sz w:val="21"/>
          <w:szCs w:val="21"/>
        </w:rPr>
        <w:t xml:space="preserve"> </w:t>
      </w:r>
      <w:r>
        <w:rPr>
          <w:rFonts w:cs="Times Armenian" w:ascii="Times Armenian" w:hAnsi="Times Armenian"/>
          <w:b/>
          <w:i/>
          <w:sz w:val="21"/>
          <w:szCs w:val="21"/>
        </w:rPr>
        <w:t>չնա</w:t>
        <w:softHyphen/>
        <w:t>յած հե</w:t>
        <w:softHyphen/>
        <w:t>ղի</w:t>
        <w:softHyphen/>
        <w:t>նա</w:t>
        <w:softHyphen/>
        <w:t>կը նկա</w:t>
        <w:softHyphen/>
        <w:t>տի ու</w:t>
        <w:softHyphen/>
        <w:t>նի, գալիք գի</w:t>
        <w:softHyphen/>
        <w:t>շե</w:t>
        <w:softHyphen/>
        <w:t>րը, մո</w:t>
        <w:softHyphen/>
        <w:t>տա</w:t>
        <w:softHyphen/>
        <w:t>լուտ մա</w:t>
        <w:softHyphen/>
        <w:t>հը, այ</w:t>
        <w:softHyphen/>
        <w:t>սինքն, գի</w:t>
        <w:softHyphen/>
        <w:t>շե</w:t>
        <w:softHyphen/>
        <w:t>րը՝ առ</w:t>
        <w:softHyphen/>
        <w:t>հա</w:t>
        <w:softHyphen/>
        <w:t>սա</w:t>
        <w:softHyphen/>
        <w:t>րակ, մա</w:t>
        <w:softHyphen/>
        <w:t>հը՝ առ</w:t>
        <w:softHyphen/>
        <w:t>հա</w:t>
        <w:softHyphen/>
        <w:t>սա</w:t>
        <w:softHyphen/>
        <w:t xml:space="preserve">րակ: </w:t>
      </w:r>
    </w:p>
    <w:p>
      <w:pPr>
        <w:pStyle w:val="Normal"/>
        <w:spacing w:lineRule="exact" w:line="255"/>
        <w:ind w:firstLine="360"/>
        <w:jc w:val="both"/>
        <w:rPr>
          <w:rFonts w:ascii="Times Armenian" w:hAnsi="Times Armenian" w:cs="Times Armenian"/>
          <w:i/>
          <w:i/>
          <w:sz w:val="21"/>
          <w:szCs w:val="21"/>
        </w:rPr>
      </w:pPr>
      <w:r>
        <w:rPr>
          <w:rFonts w:cs="Times Armenian" w:ascii="Times Armenian" w:hAnsi="Times Armenian"/>
          <w:sz w:val="21"/>
          <w:szCs w:val="21"/>
        </w:rPr>
        <w:t xml:space="preserve">Բայց մեր պրն </w:t>
        <w:softHyphen/>
        <w:t>դոկ</w:t>
        <w:softHyphen/>
        <w:t>տոր, պրո</w:t>
        <w:softHyphen/>
        <w:t>ֆե</w:t>
        <w:softHyphen/>
        <w:t>սոր ու (իր իսկ ա</w:t>
        <w:softHyphen/>
        <w:t>սե</w:t>
        <w:softHyphen/>
        <w:t>լով) նո</w:t>
        <w:softHyphen/>
        <w:t>բել</w:t>
        <w:softHyphen/>
        <w:t>յան մրցա</w:t>
        <w:softHyphen/>
        <w:t>նա</w:t>
        <w:softHyphen/>
        <w:t>կի նո</w:t>
        <w:softHyphen/>
        <w:t>մի</w:t>
        <w:softHyphen/>
        <w:t>նանտ Ար</w:t>
        <w:softHyphen/>
        <w:t>տե</w:t>
        <w:softHyphen/>
        <w:t>մին հո</w:t>
        <w:softHyphen/>
        <w:t>դի ու բա</w:t>
        <w:softHyphen/>
        <w:t>յի ժա</w:t>
        <w:softHyphen/>
        <w:t>մա</w:t>
        <w:softHyphen/>
        <w:t>նա</w:t>
        <w:softHyphen/>
        <w:t>կի պես ման</w:t>
        <w:softHyphen/>
        <w:t>րունք</w:t>
        <w:softHyphen/>
        <w:t>նե</w:t>
        <w:softHyphen/>
        <w:t>րը չեն հետաքրք</w:t>
        <w:softHyphen/>
        <w:t>րում, ու մեր պա</w:t>
        <w:softHyphen/>
        <w:t>րոնն իր պառ</w:t>
        <w:softHyphen/>
        <w:t>նաս</w:t>
        <w:softHyphen/>
        <w:t>յան խառն</w:t>
        <w:softHyphen/>
        <w:t>ված</w:t>
        <w:softHyphen/>
        <w:t>քի թե</w:t>
        <w:softHyphen/>
        <w:t>լադ</w:t>
        <w:softHyphen/>
        <w:t>րան</w:t>
        <w:softHyphen/>
        <w:t>քով բա</w:t>
        <w:softHyphen/>
        <w:t xml:space="preserve">յի ո՛ր </w:t>
        <w:softHyphen/>
        <w:t>ժա</w:t>
        <w:softHyphen/>
        <w:t>մա</w:t>
        <w:softHyphen/>
        <w:t>նակն էլ ու</w:t>
        <w:softHyphen/>
        <w:t>զում է, հենց դա էլ թխում է իր գրվածք</w:t>
        <w:softHyphen/>
        <w:t>նե</w:t>
        <w:softHyphen/>
        <w:t>րի մեջ, ինչ</w:t>
        <w:softHyphen/>
        <w:t>պես օ</w:t>
        <w:softHyphen/>
        <w:t>րի</w:t>
        <w:softHyphen/>
        <w:t>նակ՝ հին</w:t>
        <w:softHyphen/>
        <w:t>գե</w:t>
        <w:softHyphen/>
        <w:t>րորդ տեր</w:t>
        <w:softHyphen/>
        <w:t>ցի</w:t>
        <w:softHyphen/>
        <w:t>նի մեջ</w:t>
      </w:r>
      <w:r>
        <w:rPr>
          <w:rFonts w:cs="Times Armenian" w:ascii="Times Armenian" w:hAnsi="Times Armenian"/>
          <w:i/>
          <w:sz w:val="21"/>
          <w:szCs w:val="21"/>
        </w:rPr>
        <w:t xml:space="preserve"> </w:t>
      </w:r>
      <w:r>
        <w:rPr>
          <w:rFonts w:cs="Times Armenian" w:ascii="Times Armenian" w:hAnsi="Times Armenian"/>
          <w:sz w:val="21"/>
          <w:szCs w:val="21"/>
        </w:rPr>
        <w:t>(</w:t>
      </w:r>
      <w:r>
        <w:rPr>
          <w:rFonts w:cs="Times Armenian" w:ascii="Times Armenian" w:hAnsi="Times Armenian"/>
          <w:b/>
          <w:i/>
          <w:sz w:val="21"/>
          <w:szCs w:val="21"/>
        </w:rPr>
        <w:t>«հա</w:t>
        <w:softHyphen/>
        <w:t>մոզ</w:t>
        <w:softHyphen/>
        <w:t>վե</w:t>
        <w:softHyphen/>
        <w:t>ցին»</w:t>
      </w:r>
      <w:r>
        <w:rPr>
          <w:rFonts w:cs="Times Armenian" w:ascii="Times Armenian" w:hAnsi="Times Armenian"/>
          <w:i/>
          <w:sz w:val="21"/>
          <w:szCs w:val="21"/>
        </w:rPr>
        <w:t xml:space="preserve"> </w:t>
      </w:r>
      <w:r>
        <w:rPr>
          <w:rFonts w:cs="Times Armenian" w:ascii="Times Armenian" w:hAnsi="Times Armenian"/>
          <w:sz w:val="21"/>
          <w:szCs w:val="21"/>
        </w:rPr>
        <w:t>անց</w:t>
        <w:softHyphen/>
        <w:t>յա</w:t>
        <w:softHyphen/>
        <w:t>լը, փո</w:t>
        <w:softHyphen/>
        <w:t>խա</w:t>
        <w:softHyphen/>
        <w:t>նակ</w:t>
      </w:r>
      <w:r>
        <w:rPr>
          <w:rFonts w:cs="Times Armenian" w:ascii="Times Armenian" w:hAnsi="Times Armenian"/>
          <w:i/>
          <w:sz w:val="21"/>
          <w:szCs w:val="21"/>
        </w:rPr>
        <w:t xml:space="preserve"> </w:t>
      </w:r>
      <w:r>
        <w:rPr>
          <w:rFonts w:cs="Times Armenian" w:ascii="Times Armenian" w:hAnsi="Times Armenian"/>
          <w:b/>
          <w:i/>
          <w:sz w:val="21"/>
          <w:szCs w:val="21"/>
        </w:rPr>
        <w:t>«հա</w:t>
        <w:softHyphen/>
        <w:t>մոզ</w:t>
        <w:softHyphen/>
        <w:t xml:space="preserve">վում են» </w:t>
      </w:r>
      <w:r>
        <w:rPr>
          <w:rFonts w:cs="Times Armenian" w:ascii="Times Armenian" w:hAnsi="Times Armenian"/>
          <w:sz w:val="21"/>
          <w:szCs w:val="21"/>
        </w:rPr>
        <w:t>ներ</w:t>
        <w:softHyphen/>
        <w:t>կա</w:t>
        <w:softHyphen/>
        <w:t>յի):</w:t>
      </w:r>
      <w:r>
        <w:rPr>
          <w:rFonts w:cs="Times Armenian" w:ascii="Times Armenian" w:hAnsi="Times Armenian"/>
          <w:i/>
          <w:sz w:val="21"/>
          <w:szCs w:val="21"/>
        </w:rPr>
        <w:t xml:space="preserve"> </w:t>
      </w:r>
    </w:p>
    <w:p>
      <w:pPr>
        <w:pStyle w:val="Normal"/>
        <w:spacing w:lineRule="exact" w:line="255"/>
        <w:ind w:firstLine="360"/>
        <w:jc w:val="both"/>
        <w:rPr/>
      </w:pPr>
      <w:r>
        <w:rPr>
          <w:rFonts w:cs="Times Armenian" w:ascii="Times Armenian" w:hAnsi="Times Armenian"/>
          <w:sz w:val="21"/>
          <w:szCs w:val="21"/>
        </w:rPr>
        <w:t>Ինչ վե</w:t>
        <w:softHyphen/>
        <w:t>րա</w:t>
        <w:softHyphen/>
        <w:t>բե</w:t>
        <w:softHyphen/>
        <w:t>րում է պրն</w:t>
        <w:softHyphen/>
        <w:t xml:space="preserve"> Ար</w:t>
        <w:softHyphen/>
        <w:t>տե</w:t>
        <w:softHyphen/>
        <w:t>մի բա</w:t>
        <w:softHyphen/>
        <w:t>ղա</w:t>
        <w:softHyphen/>
        <w:t>ձայ</w:t>
        <w:softHyphen/>
        <w:t>նից ա</w:t>
        <w:softHyphen/>
        <w:t xml:space="preserve">ռաջ </w:t>
      </w:r>
      <w:r>
        <w:rPr>
          <w:rFonts w:cs="Times Armenian" w:ascii="Times Armenian" w:hAnsi="Times Armenian"/>
          <w:b/>
          <w:sz w:val="21"/>
          <w:szCs w:val="21"/>
        </w:rPr>
        <w:t>«ն»</w:t>
      </w:r>
      <w:r>
        <w:rPr>
          <w:rFonts w:cs="Times Armenian" w:ascii="Times Armenian" w:hAnsi="Times Armenian"/>
          <w:sz w:val="21"/>
          <w:szCs w:val="21"/>
        </w:rPr>
        <w:t xml:space="preserve"> հո</w:t>
        <w:softHyphen/>
        <w:t>դը գրե</w:t>
        <w:softHyphen/>
        <w:t>լուն, թող ըն</w:t>
        <w:softHyphen/>
        <w:t>թեր</w:t>
        <w:softHyphen/>
        <w:t>ցո</w:t>
        <w:softHyphen/>
        <w:t>ղը չմտա</w:t>
        <w:softHyphen/>
        <w:t>ծի, թե սա պա</w:t>
        <w:softHyphen/>
        <w:t>տա</w:t>
        <w:softHyphen/>
        <w:t>հա</w:t>
        <w:softHyphen/>
        <w:t>կա</w:t>
        <w:softHyphen/>
        <w:t>ն է, ո</w:t>
        <w:softHyphen/>
        <w:t>րով</w:t>
        <w:softHyphen/>
        <w:t>հետև այս չա</w:t>
        <w:softHyphen/>
        <w:t>րա</w:t>
        <w:softHyphen/>
        <w:t>բաս</w:t>
        <w:softHyphen/>
        <w:t>տիկ</w:t>
      </w:r>
      <w:r>
        <w:rPr>
          <w:rFonts w:cs="Times Armenian" w:ascii="Times Armenian" w:hAnsi="Times Armenian"/>
          <w:i/>
          <w:sz w:val="21"/>
          <w:szCs w:val="21"/>
        </w:rPr>
        <w:t xml:space="preserve"> </w:t>
      </w:r>
      <w:r>
        <w:rPr>
          <w:rFonts w:cs="Times Armenian" w:ascii="Times Armenian" w:hAnsi="Times Armenian"/>
          <w:b/>
          <w:sz w:val="21"/>
          <w:szCs w:val="21"/>
        </w:rPr>
        <w:t>«ն»-ն</w:t>
      </w:r>
      <w:r>
        <w:rPr>
          <w:rFonts w:cs="Times Armenian" w:ascii="Times Armenian" w:hAnsi="Times Armenian"/>
          <w:i/>
          <w:sz w:val="21"/>
          <w:szCs w:val="21"/>
        </w:rPr>
        <w:t xml:space="preserve"> (որ  ձայ</w:t>
        <w:softHyphen/>
        <w:t>նա</w:t>
        <w:softHyphen/>
        <w:t>վո</w:t>
        <w:softHyphen/>
        <w:t>րից բա</w:t>
        <w:softHyphen/>
        <w:t>ցի՝ մո</w:t>
        <w:softHyphen/>
        <w:t>լոր</w:t>
        <w:softHyphen/>
        <w:t>ված</w:t>
        <w:softHyphen/>
        <w:t>նե</w:t>
        <w:softHyphen/>
        <w:t xml:space="preserve">րը գրում են նաև </w:t>
      </w:r>
      <w:r>
        <w:rPr>
          <w:rFonts w:cs="Times Armenian" w:ascii="Times Armenian" w:hAnsi="Times Armenian"/>
          <w:b/>
          <w:sz w:val="21"/>
          <w:szCs w:val="21"/>
        </w:rPr>
        <w:t>«հ»-ից</w:t>
      </w:r>
      <w:r>
        <w:rPr>
          <w:rFonts w:cs="Times Armenian" w:ascii="Times Armenian" w:hAnsi="Times Armenian"/>
          <w:i/>
          <w:sz w:val="21"/>
          <w:szCs w:val="21"/>
        </w:rPr>
        <w:t xml:space="preserve"> </w:t>
      </w:r>
      <w:r>
        <w:rPr>
          <w:rFonts w:cs="Times Armenian" w:ascii="Times Armenian" w:hAnsi="Times Armenian"/>
          <w:sz w:val="21"/>
          <w:szCs w:val="21"/>
        </w:rPr>
        <w:t>ա</w:t>
        <w:softHyphen/>
        <w:t>ռաջ, ին</w:t>
        <w:softHyphen/>
        <w:t xml:space="preserve">չը սխալ է, տես </w:t>
      </w:r>
      <w:r>
        <w:rPr>
          <w:rFonts w:cs="Times Armenian" w:ascii="Times Armenian" w:hAnsi="Times Armenian"/>
          <w:i/>
          <w:sz w:val="21"/>
          <w:szCs w:val="21"/>
        </w:rPr>
        <w:t xml:space="preserve"> </w:t>
      </w:r>
      <w:r>
        <w:rPr>
          <w:rFonts w:cs="Times Armenian" w:ascii="Times Armenian" w:hAnsi="Times Armenian"/>
          <w:b/>
          <w:i/>
          <w:sz w:val="21"/>
          <w:szCs w:val="21"/>
        </w:rPr>
        <w:t>ԹԱՐԳՄԱՆԱԿԱՆ ԿԱՆՈՆՆԵՐԻ 31-րդ</w:t>
      </w:r>
      <w:r>
        <w:rPr>
          <w:rFonts w:cs="Times Armenian" w:ascii="Times Armenian" w:hAnsi="Times Armenian"/>
          <w:i/>
          <w:sz w:val="21"/>
          <w:szCs w:val="21"/>
        </w:rPr>
        <w:t xml:space="preserve"> </w:t>
      </w:r>
      <w:r>
        <w:rPr>
          <w:rFonts w:cs="Times Armenian" w:ascii="Times Armenian" w:hAnsi="Times Armenian"/>
          <w:sz w:val="21"/>
          <w:szCs w:val="21"/>
        </w:rPr>
        <w:t>կետը), ու</w:t>
        <w:softHyphen/>
        <w:t>րեմն, այս</w:t>
      </w:r>
      <w:r>
        <w:rPr>
          <w:rFonts w:cs="Times Armenian" w:ascii="Times Armenian" w:hAnsi="Times Armenian"/>
          <w:i/>
          <w:sz w:val="21"/>
          <w:szCs w:val="21"/>
        </w:rPr>
        <w:t xml:space="preserve"> </w:t>
      </w:r>
      <w:r>
        <w:rPr>
          <w:rFonts w:cs="Times Armenian" w:ascii="Times Armenian" w:hAnsi="Times Armenian"/>
          <w:b/>
          <w:sz w:val="21"/>
          <w:szCs w:val="21"/>
        </w:rPr>
        <w:t>«ն»-ն</w:t>
      </w:r>
      <w:r>
        <w:rPr>
          <w:rFonts w:cs="Times Armenian" w:ascii="Times Armenian" w:hAnsi="Times Armenian"/>
          <w:i/>
          <w:sz w:val="21"/>
          <w:szCs w:val="21"/>
        </w:rPr>
        <w:t xml:space="preserve"> </w:t>
      </w:r>
      <w:r>
        <w:rPr>
          <w:rFonts w:cs="Times Armenian" w:ascii="Times Armenian" w:hAnsi="Times Armenian"/>
          <w:sz w:val="21"/>
          <w:szCs w:val="21"/>
        </w:rPr>
        <w:softHyphen/>
        <w:t>կա նաև չոր</w:t>
        <w:softHyphen/>
        <w:t>րորդ տեր</w:t>
        <w:softHyphen/>
        <w:t>ցի</w:t>
        <w:softHyphen/>
        <w:t>նի վեր</w:t>
        <w:softHyphen/>
        <w:t>ջին տո</w:t>
        <w:softHyphen/>
        <w:t>ղում (…«գի</w:t>
        <w:softHyphen/>
        <w:t>շեր</w:t>
      </w:r>
      <w:r>
        <w:rPr>
          <w:rFonts w:cs="Times Armenian" w:ascii="Times Armenian" w:hAnsi="Times Armenian"/>
          <w:b/>
          <w:i/>
          <w:sz w:val="21"/>
          <w:szCs w:val="21"/>
        </w:rPr>
        <w:t>ն</w:t>
      </w:r>
      <w:r>
        <w:rPr>
          <w:rFonts w:cs="Times Armenian" w:ascii="Times Armenian" w:hAnsi="Times Armenian"/>
          <w:b/>
          <w:sz w:val="21"/>
          <w:szCs w:val="21"/>
        </w:rPr>
        <w:t xml:space="preserve"> </w:t>
      </w:r>
      <w:r>
        <w:rPr>
          <w:rFonts w:cs="Times Armenian" w:ascii="Times Armenian" w:hAnsi="Times Armenian"/>
          <w:sz w:val="21"/>
          <w:szCs w:val="21"/>
        </w:rPr>
        <w:t>վեր</w:t>
        <w:softHyphen/>
        <w:t>ջին»):</w:t>
      </w:r>
    </w:p>
    <w:p>
      <w:pPr>
        <w:pStyle w:val="Normal"/>
        <w:spacing w:lineRule="exact" w:line="255"/>
        <w:ind w:firstLine="360"/>
        <w:jc w:val="both"/>
        <w:rPr>
          <w:rFonts w:ascii="Times Armenian" w:hAnsi="Times Armenian" w:cs="Times Armenian"/>
          <w:sz w:val="21"/>
          <w:szCs w:val="21"/>
        </w:rPr>
      </w:pPr>
      <w:r>
        <w:rPr>
          <w:rFonts w:cs="Times Armenian" w:ascii="Times Armenian" w:hAnsi="Times Armenian"/>
          <w:sz w:val="21"/>
          <w:szCs w:val="21"/>
        </w:rPr>
        <w:t>Ե</w:t>
        <w:softHyphen/>
        <w:t>րրորդ տեր</w:t>
        <w:softHyphen/>
        <w:t>ցի</w:t>
        <w:softHyphen/>
        <w:t>նի մեջ Դի</w:t>
        <w:softHyphen/>
        <w:t>լանն ա</w:t>
        <w:softHyphen/>
        <w:t>սում է.</w:t>
      </w:r>
    </w:p>
    <w:p>
      <w:pPr>
        <w:pStyle w:val="Normal"/>
        <w:spacing w:lineRule="exact" w:line="135"/>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55"/>
        <w:ind w:firstLine="360"/>
        <w:jc w:val="both"/>
        <w:rPr/>
      </w:pPr>
      <w:r>
        <w:rPr>
          <w:rFonts w:cs="Times Armenian" w:ascii="Times Armenian" w:hAnsi="Times Armenian"/>
          <w:i/>
          <w:sz w:val="21"/>
          <w:szCs w:val="21"/>
        </w:rPr>
        <w:t>«[Օ</w:t>
        <w:softHyphen/>
        <w:t>րի</w:t>
        <w:softHyphen/>
        <w:t>նակ] բա</w:t>
        <w:softHyphen/>
        <w:t>րի մար</w:t>
        <w:softHyphen/>
        <w:t>դիկ, [այ հեր], որ ա</w:t>
        <w:softHyphen/>
        <w:t>մե</w:t>
        <w:softHyphen/>
        <w:t>նա</w:t>
        <w:softHyphen/>
        <w:t>վեր</w:t>
        <w:softHyphen/>
        <w:t>ջո՛ւմ են ձեռ</w:t>
        <w:softHyphen/>
        <w:t>ով մնաս բա</w:t>
        <w:softHyphen/>
        <w:t>րով ա</w:t>
        <w:softHyphen/>
        <w:t>նում [մաղ</w:t>
        <w:softHyphen/>
        <w:t>թում], կա</w:t>
        <w:softHyphen/>
        <w:t>նաչ ծո</w:t>
        <w:softHyphen/>
        <w:t>վա</w:t>
        <w:softHyphen/>
        <w:t>ծո</w:t>
        <w:softHyphen/>
        <w:t>ցում մղկտում են, թե հլը ինչ</w:t>
        <w:softHyphen/>
        <w:t>քան կշողա</w:t>
        <w:softHyphen/>
        <w:t>յին իրանց սին գոր</w:t>
        <w:softHyphen/>
        <w:t>ծե</w:t>
        <w:softHyphen/>
        <w:t>րը, ու [նույ</w:t>
        <w:softHyphen/>
        <w:t>նիսկ էս բա</w:t>
        <w:softHyphen/>
        <w:t>րի մար</w:t>
        <w:softHyphen/>
        <w:t>դիկ էլ] մռնչում են, որ ախր լուսն ա մա</w:t>
        <w:softHyphen/>
        <w:t>հա</w:t>
        <w:softHyphen/>
        <w:t>նում»:</w:t>
      </w:r>
    </w:p>
    <w:p>
      <w:pPr>
        <w:pStyle w:val="Normal"/>
        <w:spacing w:lineRule="exact" w:line="135"/>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55"/>
        <w:ind w:firstLine="360"/>
        <w:jc w:val="both"/>
        <w:rPr>
          <w:rFonts w:ascii="Times Armenian" w:hAnsi="Times Armenian" w:cs="Times Armenian"/>
          <w:sz w:val="21"/>
          <w:szCs w:val="21"/>
        </w:rPr>
      </w:pPr>
      <w:r>
        <w:rPr>
          <w:rFonts w:cs="Times Armenian" w:ascii="Times Armenian" w:hAnsi="Times Armenian"/>
          <w:sz w:val="21"/>
          <w:szCs w:val="21"/>
        </w:rPr>
        <w:t>Պրն</w:t>
        <w:softHyphen/>
        <w:t xml:space="preserve"> Ար</w:t>
        <w:softHyphen/>
        <w:t>տե</w:t>
        <w:softHyphen/>
        <w:t>մը սրա փո</w:t>
        <w:softHyphen/>
        <w:t>խա</w:t>
        <w:softHyphen/>
        <w:t>րեն գրում է.</w:t>
      </w:r>
    </w:p>
    <w:p>
      <w:pPr>
        <w:pStyle w:val="Normal"/>
        <w:spacing w:lineRule="exact" w:line="135"/>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55"/>
        <w:ind w:firstLine="360"/>
        <w:jc w:val="both"/>
        <w:rPr>
          <w:rFonts w:ascii="Times Armenian" w:hAnsi="Times Armenian" w:cs="Times Armenian"/>
          <w:i/>
          <w:i/>
          <w:sz w:val="21"/>
          <w:szCs w:val="21"/>
        </w:rPr>
      </w:pPr>
      <w:r>
        <w:rPr>
          <w:rFonts w:cs="Times Armenian" w:ascii="Times Armenian" w:hAnsi="Times Armenian"/>
          <w:i/>
          <w:sz w:val="21"/>
          <w:szCs w:val="21"/>
        </w:rPr>
        <w:tab/>
        <w:t>Բա</w:t>
        <w:softHyphen/>
        <w:t>րի մար</w:t>
        <w:softHyphen/>
        <w:t>դիկ, ա</w:t>
        <w:softHyphen/>
        <w:t>լիք</w:t>
        <w:softHyphen/>
        <w:t>նե</w:t>
        <w:softHyphen/>
        <w:t>րի մոտ վեր</w:t>
        <w:softHyphen/>
        <w:t>ջին,</w:t>
      </w:r>
    </w:p>
    <w:p>
      <w:pPr>
        <w:pStyle w:val="Normal"/>
        <w:spacing w:lineRule="exact" w:line="255"/>
        <w:ind w:firstLine="360"/>
        <w:jc w:val="both"/>
        <w:rPr>
          <w:rFonts w:ascii="Times Armenian" w:hAnsi="Times Armenian" w:cs="Times Armenian"/>
          <w:i/>
          <w:i/>
          <w:sz w:val="21"/>
          <w:szCs w:val="21"/>
        </w:rPr>
      </w:pPr>
      <w:r>
        <w:rPr>
          <w:rFonts w:cs="Times Armenian" w:ascii="Times Armenian" w:hAnsi="Times Armenian"/>
          <w:i/>
          <w:sz w:val="21"/>
          <w:szCs w:val="21"/>
        </w:rPr>
        <w:tab/>
        <w:t>Որ ող</w:t>
        <w:softHyphen/>
        <w:t>բում են ան</w:t>
        <w:softHyphen/>
        <w:t>ցած կյան</w:t>
        <w:softHyphen/>
        <w:t>քը՝ թեթև ու սին,</w:t>
      </w:r>
    </w:p>
    <w:p>
      <w:pPr>
        <w:pStyle w:val="Normal"/>
        <w:spacing w:lineRule="exact" w:line="255"/>
        <w:ind w:firstLine="360"/>
        <w:jc w:val="both"/>
        <w:rPr>
          <w:rFonts w:ascii="Times Armenian" w:hAnsi="Times Armenian" w:cs="Times Armenian"/>
          <w:i/>
          <w:i/>
          <w:sz w:val="21"/>
          <w:szCs w:val="21"/>
        </w:rPr>
      </w:pPr>
      <w:r>
        <w:rPr>
          <w:rFonts w:cs="Times Armenian" w:ascii="Times Armenian" w:hAnsi="Times Armenian"/>
          <w:i/>
          <w:sz w:val="21"/>
          <w:szCs w:val="21"/>
        </w:rPr>
        <w:tab/>
        <w:t>Եվ փո</w:t>
        <w:softHyphen/>
        <w:t>թոր</w:t>
        <w:softHyphen/>
        <w:t>կում, երբ մա</w:t>
        <w:softHyphen/>
        <w:t>րում է լույ</w:t>
        <w:softHyphen/>
        <w:t>սը կրկին:</w:t>
      </w:r>
    </w:p>
    <w:p>
      <w:pPr>
        <w:pStyle w:val="Normal"/>
        <w:spacing w:lineRule="exact" w:line="257"/>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57"/>
        <w:ind w:firstLine="360"/>
        <w:jc w:val="both"/>
        <w:rPr>
          <w:rFonts w:ascii="Times Armenian" w:hAnsi="Times Armenian" w:cs="Times Armenian"/>
          <w:i/>
          <w:i/>
          <w:sz w:val="21"/>
          <w:szCs w:val="21"/>
        </w:rPr>
      </w:pPr>
      <w:r>
        <w:rPr>
          <w:rFonts w:cs="Times Armenian" w:ascii="Times Armenian" w:hAnsi="Times Armenian"/>
          <w:sz w:val="21"/>
          <w:szCs w:val="21"/>
        </w:rPr>
        <w:t>Պարզ է, որ սա բնագ</w:t>
        <w:softHyphen/>
        <w:t>րի հետ կապ չու</w:t>
        <w:softHyphen/>
        <w:t>նի. պարզ է, որ սա պոե</w:t>
        <w:softHyphen/>
        <w:t>զիա չի. պարզ է, սա վի</w:t>
        <w:softHyphen/>
        <w:t>լա</w:t>
        <w:softHyphen/>
        <w:t>նել չի. պարզ է, որ սա սխալ է հան</w:t>
        <w:softHyphen/>
        <w:t>գա</w:t>
        <w:softHyphen/>
        <w:t>վոր</w:t>
        <w:softHyphen/>
        <w:t>ված. պարզ է, որ սրա եր</w:t>
        <w:softHyphen/>
        <w:t>րորդ տո</w:t>
        <w:softHyphen/>
        <w:t xml:space="preserve">ղի </w:t>
      </w:r>
      <w:r>
        <w:rPr>
          <w:rFonts w:cs="Times Armenian" w:ascii="Times Armenian" w:hAnsi="Times Armenian"/>
          <w:b/>
          <w:i/>
          <w:sz w:val="21"/>
          <w:szCs w:val="21"/>
        </w:rPr>
        <w:t>«կրկին»-ը</w:t>
      </w:r>
      <w:r>
        <w:rPr>
          <w:rFonts w:cs="Times Armenian" w:ascii="Times Armenian" w:hAnsi="Times Armenian"/>
          <w:sz w:val="21"/>
          <w:szCs w:val="21"/>
        </w:rPr>
        <w:t xml:space="preserve"> ա</w:t>
        <w:softHyphen/>
        <w:t>նի</w:t>
        <w:softHyphen/>
        <w:t>մաստ է, ու գրվել է, որ հան</w:t>
        <w:softHyphen/>
        <w:t>գա</w:t>
        <w:softHyphen/>
        <w:t>վոր</w:t>
        <w:softHyphen/>
        <w:t xml:space="preserve">վի </w:t>
      </w:r>
      <w:r>
        <w:rPr>
          <w:rFonts w:cs="Times Armenian" w:ascii="Times Armenian" w:hAnsi="Times Armenian"/>
          <w:b/>
          <w:i/>
          <w:sz w:val="21"/>
          <w:szCs w:val="21"/>
        </w:rPr>
        <w:t>«վեր</w:t>
        <w:softHyphen/>
        <w:t>ջին»-ի</w:t>
      </w:r>
      <w:r>
        <w:rPr>
          <w:rFonts w:cs="Times Armenian" w:ascii="Times Armenian" w:hAnsi="Times Armenian"/>
          <w:sz w:val="21"/>
          <w:szCs w:val="21"/>
        </w:rPr>
        <w:t xml:space="preserve"> ու </w:t>
      </w:r>
      <w:r>
        <w:rPr>
          <w:rFonts w:cs="Times Armenian" w:ascii="Times Armenian" w:hAnsi="Times Armenian"/>
          <w:b/>
          <w:i/>
          <w:sz w:val="21"/>
          <w:szCs w:val="21"/>
        </w:rPr>
        <w:t>«սին»-ի</w:t>
      </w:r>
      <w:r>
        <w:rPr>
          <w:rFonts w:cs="Times Armenian" w:ascii="Times Armenian" w:hAnsi="Times Armenian"/>
          <w:sz w:val="21"/>
          <w:szCs w:val="21"/>
        </w:rPr>
        <w:t xml:space="preserve"> հետ, չնա</w:t>
        <w:softHyphen/>
        <w:t>յած վի</w:t>
        <w:softHyphen/>
        <w:t>լա</w:t>
        <w:softHyphen/>
        <w:t>նե</w:t>
        <w:softHyphen/>
        <w:t>լա</w:t>
        <w:softHyphen/>
        <w:t>յին բնագ</w:t>
        <w:softHyphen/>
        <w:t>րի հանգավորելու պա</w:t>
        <w:softHyphen/>
        <w:t>հանջ</w:t>
        <w:softHyphen/>
        <w:t>նե</w:t>
        <w:softHyphen/>
        <w:t>րը ու</w:t>
        <w:softHyphen/>
        <w:t>րիշ են. պարզ է, որ պե</w:t>
        <w:softHyphen/>
        <w:t>տա</w:t>
        <w:softHyphen/>
        <w:t>կան հա</w:t>
        <w:softHyphen/>
        <w:t>մալ</w:t>
        <w:softHyphen/>
        <w:t>սա</w:t>
        <w:softHyphen/>
        <w:t>րա</w:t>
        <w:softHyphen/>
        <w:t>նի դոկ</w:t>
        <w:softHyphen/>
        <w:t>տոր, պրո</w:t>
        <w:softHyphen/>
        <w:t>ֆե</w:t>
        <w:softHyphen/>
        <w:t>սոր Ար</w:t>
        <w:softHyphen/>
        <w:t>տեմ Հա</w:t>
        <w:softHyphen/>
        <w:t>րութ</w:t>
        <w:softHyphen/>
        <w:t>յուն</w:t>
        <w:softHyphen/>
        <w:t>յա</w:t>
        <w:softHyphen/>
        <w:t>նի անգ</w:t>
        <w:softHyphen/>
        <w:t>լե</w:t>
        <w:softHyphen/>
        <w:t>րե</w:t>
        <w:softHyphen/>
        <w:t>նի ի</w:t>
        <w:softHyphen/>
        <w:t>մա</w:t>
        <w:softHyphen/>
        <w:t>ցութ</w:t>
        <w:softHyphen/>
        <w:t>յու</w:t>
        <w:softHyphen/>
        <w:t>նը, մեղմ ա</w:t>
        <w:softHyphen/>
        <w:t>սած (ճիշ</w:t>
        <w:softHyphen/>
        <w:t>տը որ ա</w:t>
        <w:softHyphen/>
        <w:t xml:space="preserve">սեմ՝ շա՜տ </w:t>
        <w:softHyphen/>
        <w:t>մեղմ ա</w:t>
        <w:softHyphen/>
        <w:t>սած) «թո</w:t>
        <w:softHyphen/>
        <w:t>փա</w:t>
        <w:softHyphen/>
        <w:t>լին ա տա</w:t>
        <w:softHyphen/>
        <w:t>լի»:</w:t>
      </w:r>
      <w:r>
        <w:rPr>
          <w:rFonts w:cs="Times Armenian" w:ascii="Times Armenian" w:hAnsi="Times Armenian"/>
          <w:i/>
          <w:sz w:val="21"/>
          <w:szCs w:val="21"/>
        </w:rPr>
        <w:t xml:space="preserve"> </w:t>
      </w:r>
    </w:p>
    <w:p>
      <w:pPr>
        <w:pStyle w:val="Normal"/>
        <w:spacing w:lineRule="exact" w:line="257"/>
        <w:ind w:firstLine="360"/>
        <w:jc w:val="both"/>
        <w:rPr/>
      </w:pPr>
      <w:r>
        <w:rPr>
          <w:rFonts w:cs="Times Armenian" w:ascii="Times Armenian" w:hAnsi="Times Armenian"/>
          <w:sz w:val="21"/>
          <w:szCs w:val="21"/>
        </w:rPr>
        <w:t>Բայց սրանք մի կողմ թող</w:t>
        <w:softHyphen/>
        <w:t>նենք: Ե</w:t>
        <w:softHyphen/>
        <w:t>կեք այս տեր</w:t>
        <w:softHyphen/>
        <w:t>ցի</w:t>
        <w:softHyphen/>
        <w:t>նի մի</w:t>
        <w:softHyphen/>
        <w:t>ջի ստո</w:t>
        <w:softHyphen/>
        <w:t>րա</w:t>
        <w:softHyphen/>
        <w:t>դա</w:t>
        <w:softHyphen/>
        <w:t>սա</w:t>
        <w:softHyphen/>
        <w:t>կան (կամ՝ երկ</w:t>
        <w:softHyphen/>
        <w:t>րոր</w:t>
        <w:softHyphen/>
        <w:t>դա</w:t>
        <w:softHyphen/>
        <w:t>կան) նա</w:t>
        <w:softHyphen/>
        <w:t>խա</w:t>
        <w:softHyphen/>
        <w:t>դա</w:t>
        <w:softHyphen/>
        <w:t>սութ</w:t>
        <w:softHyphen/>
        <w:t>յուն</w:t>
        <w:softHyphen/>
        <w:t>նե</w:t>
        <w:softHyphen/>
        <w:t>րը (այ</w:t>
        <w:softHyphen/>
        <w:t xml:space="preserve">սինքն՝ </w:t>
      </w:r>
      <w:r>
        <w:rPr>
          <w:rFonts w:cs="Times Armenian" w:ascii="Times Armenian" w:hAnsi="Times Armenian"/>
          <w:b/>
          <w:i/>
          <w:sz w:val="21"/>
          <w:szCs w:val="21"/>
        </w:rPr>
        <w:t>«Որ ող</w:t>
        <w:softHyphen/>
        <w:t>բում են կյան</w:t>
        <w:softHyphen/>
        <w:t>քը՝ թեթև ու սին»</w:t>
      </w:r>
      <w:r>
        <w:rPr>
          <w:rFonts w:cs="Times Armenian" w:ascii="Times Armenian" w:hAnsi="Times Armenian"/>
          <w:i/>
          <w:sz w:val="21"/>
          <w:szCs w:val="21"/>
        </w:rPr>
        <w:t xml:space="preserve"> ու </w:t>
      </w:r>
      <w:r>
        <w:rPr>
          <w:rFonts w:cs="Times Armenian" w:ascii="Times Armenian" w:hAnsi="Times Armenian"/>
          <w:b/>
          <w:i/>
          <w:sz w:val="21"/>
          <w:szCs w:val="21"/>
        </w:rPr>
        <w:t>«երբ մա</w:t>
        <w:softHyphen/>
        <w:t>րում է լույ</w:t>
        <w:softHyphen/>
        <w:t>սը կրկին»</w:t>
      </w:r>
      <w:r>
        <w:rPr>
          <w:rFonts w:cs="Times Armenian" w:ascii="Times Armenian" w:hAnsi="Times Armenian"/>
          <w:i/>
          <w:sz w:val="21"/>
          <w:szCs w:val="21"/>
        </w:rPr>
        <w:t xml:space="preserve"> </w:t>
      </w:r>
      <w:r>
        <w:rPr>
          <w:rFonts w:cs="Times Armenian" w:ascii="Times Armenian" w:hAnsi="Times Armenian"/>
          <w:sz w:val="21"/>
          <w:szCs w:val="21"/>
        </w:rPr>
        <w:t>ստո</w:t>
        <w:softHyphen/>
        <w:t>րա</w:t>
        <w:softHyphen/>
        <w:t>դա</w:t>
        <w:softHyphen/>
        <w:t>սա</w:t>
        <w:softHyphen/>
        <w:t>կան</w:t>
        <w:softHyphen/>
        <w:t>նե</w:t>
        <w:softHyphen/>
        <w:t>րը) հա</w:t>
        <w:softHyphen/>
        <w:t>նենք ու տես</w:t>
        <w:softHyphen/>
        <w:t>նենք, թե գլխավոր նախադասությունը ո՛րն է, ու թե ստորադա</w:t>
        <w:softHyphen/>
        <w:t>սա</w:t>
        <w:softHyphen/>
        <w:t>կանները հանելուց հետո ի՛նչ</w:t>
        <w:softHyphen/>
        <w:t xml:space="preserve"> է մնում: Իսկ մնում է ա՛յ թե ինչ.</w:t>
      </w:r>
    </w:p>
    <w:p>
      <w:pPr>
        <w:pStyle w:val="Normal"/>
        <w:spacing w:lineRule="exact" w:line="133"/>
        <w:ind w:firstLine="360"/>
        <w:jc w:val="both"/>
        <w:rPr>
          <w:rFonts w:ascii="Times Armenian" w:hAnsi="Times Armenian" w:cs="Times Armenian"/>
          <w:sz w:val="21"/>
          <w:szCs w:val="21"/>
        </w:rPr>
      </w:pPr>
      <w:r>
        <w:rPr>
          <w:rFonts w:cs="Times Armenian" w:ascii="Times Armenian" w:hAnsi="Times Armenian"/>
          <w:sz w:val="21"/>
          <w:szCs w:val="21"/>
        </w:rPr>
      </w:r>
    </w:p>
    <w:p>
      <w:pPr>
        <w:pStyle w:val="Normal"/>
        <w:spacing w:lineRule="exact" w:line="253"/>
        <w:ind w:firstLine="360"/>
        <w:jc w:val="both"/>
        <w:rPr/>
      </w:pPr>
      <w:r>
        <w:rPr>
          <w:rFonts w:cs="Times Armenian" w:ascii="Times Armenian" w:hAnsi="Times Armenian"/>
          <w:sz w:val="21"/>
          <w:szCs w:val="21"/>
        </w:rPr>
        <w:tab/>
      </w:r>
      <w:r>
        <w:rPr>
          <w:rFonts w:cs="Times Armenian" w:ascii="Times Armenian" w:hAnsi="Times Armenian"/>
          <w:i/>
          <w:sz w:val="21"/>
          <w:szCs w:val="21"/>
        </w:rPr>
        <w:t>«Բա</w:t>
        <w:softHyphen/>
        <w:t>րի մար</w:t>
        <w:softHyphen/>
        <w:t>դիկ, ա</w:t>
        <w:softHyphen/>
        <w:t>լիք</w:t>
        <w:softHyphen/>
        <w:t>նե</w:t>
        <w:softHyphen/>
        <w:t>րի մոտ վեր</w:t>
        <w:softHyphen/>
        <w:t>ջին,…</w:t>
        <w:softHyphen/>
      </w:r>
    </w:p>
    <w:p>
      <w:pPr>
        <w:pStyle w:val="Normal"/>
        <w:spacing w:lineRule="exact" w:line="253"/>
        <w:ind w:firstLine="360"/>
        <w:jc w:val="both"/>
        <w:rPr>
          <w:rFonts w:ascii="Times Armenian" w:hAnsi="Times Armenian" w:cs="Times Armenian"/>
          <w:i/>
          <w:i/>
          <w:sz w:val="21"/>
          <w:szCs w:val="21"/>
        </w:rPr>
      </w:pPr>
      <w:r>
        <w:rPr>
          <w:rFonts w:cs="Times Armenian" w:ascii="Times Armenian" w:hAnsi="Times Armenian"/>
          <w:i/>
          <w:sz w:val="21"/>
          <w:szCs w:val="21"/>
        </w:rPr>
        <w:tab/>
        <w:t>Եվ փո</w:t>
        <w:softHyphen/>
        <w:t>թոր</w:t>
        <w:softHyphen/>
        <w:t>կում»:</w:t>
      </w:r>
    </w:p>
    <w:p>
      <w:pPr>
        <w:pStyle w:val="Normal"/>
        <w:spacing w:lineRule="exact" w:line="133"/>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53"/>
        <w:ind w:firstLine="360"/>
        <w:jc w:val="both"/>
        <w:rPr>
          <w:rFonts w:ascii="Times Armenian" w:hAnsi="Times Armenian" w:cs="Times Armenian"/>
          <w:b/>
          <w:i/>
          <w:i/>
          <w:sz w:val="21"/>
          <w:szCs w:val="21"/>
        </w:rPr>
      </w:pPr>
      <w:r>
        <w:rPr>
          <w:rFonts w:cs="Times Armenian" w:ascii="Times Armenian" w:hAnsi="Times Armenian"/>
          <w:b/>
          <w:i/>
          <w:sz w:val="21"/>
          <w:szCs w:val="21"/>
        </w:rPr>
        <w:t>Ա</w:t>
        <w:softHyphen/>
        <w:t>սե՛ք, խնդրեմ, սա հա</w:t>
        <w:softHyphen/>
        <w:t>յե</w:t>
        <w:softHyphen/>
        <w:t>րե՞ն</w:t>
        <w:softHyphen/>
        <w:t xml:space="preserve"> է: Ա</w:t>
        <w:softHyphen/>
        <w:t>սե՛ք, խնդրեմ, սրա մեջ ի</w:t>
        <w:softHyphen/>
        <w:t>մաստ կամ տրա</w:t>
        <w:softHyphen/>
        <w:t>մա</w:t>
        <w:softHyphen/>
        <w:t>բա</w:t>
        <w:softHyphen/>
        <w:t>նութ</w:t>
        <w:softHyphen/>
        <w:t>յուն կա՞: Ա</w:t>
        <w:softHyphen/>
        <w:t>սե՛ք, խնդրեմ, Արևմուտ</w:t>
        <w:softHyphen/>
        <w:t>քում սրա՞ պես են գրում: Ա</w:t>
        <w:softHyphen/>
        <w:t>սե՛ք, խնդրեմ, սա վա</w:t>
        <w:softHyphen/>
        <w:t>յե՞լ</w:t>
        <w:softHyphen/>
        <w:t xml:space="preserve"> է ար</w:t>
        <w:softHyphen/>
        <w:t>տա</w:t>
        <w:softHyphen/>
        <w:t>սահ</w:t>
        <w:softHyphen/>
        <w:t>ման</w:t>
        <w:softHyphen/>
        <w:t>յան գրա</w:t>
        <w:softHyphen/>
        <w:t>կա</w:t>
        <w:softHyphen/>
        <w:t>նութ</w:t>
        <w:softHyphen/>
        <w:t>յան մաս</w:t>
        <w:softHyphen/>
        <w:t>նա</w:t>
        <w:softHyphen/>
        <w:t>գետ դոկ</w:t>
        <w:softHyphen/>
        <w:t>տոր, պրո</w:t>
        <w:softHyphen/>
        <w:t>ֆե</w:t>
        <w:softHyphen/>
        <w:t>սո</w:t>
        <w:softHyphen/>
        <w:t>րին: Ա</w:t>
        <w:softHyphen/>
        <w:t>սե՛ք, խնդրեմ, սա վա</w:t>
        <w:softHyphen/>
        <w:t>յե՞լ</w:t>
        <w:softHyphen/>
        <w:t xml:space="preserve"> է ՀՀ </w:t>
        <w:softHyphen/>
        <w:t>պե</w:t>
        <w:softHyphen/>
        <w:t>տա</w:t>
        <w:softHyphen/>
        <w:t>կան մրցա</w:t>
        <w:softHyphen/>
        <w:t>նա</w:t>
        <w:softHyphen/>
        <w:t>կի դափ</w:t>
        <w:softHyphen/>
        <w:t>նեկ</w:t>
        <w:softHyphen/>
        <w:t>րին: Սրա՞ պես բա</w:t>
        <w:softHyphen/>
        <w:t>ներ գրե</w:t>
        <w:softHyphen/>
        <w:t>լու հա</w:t>
        <w:softHyphen/>
        <w:t>մար են պե</w:t>
        <w:softHyphen/>
        <w:t>տա</w:t>
        <w:softHyphen/>
        <w:t>կան մրցա</w:t>
        <w:softHyphen/>
        <w:t>նակ տա</w:t>
        <w:softHyphen/>
        <w:t>լիս: Սրա՞ պես բա</w:t>
        <w:softHyphen/>
        <w:t>ներ գրող</w:t>
        <w:softHyphen/>
        <w:t>ներն են Շի</w:t>
        <w:softHyphen/>
        <w:t>րա</w:t>
        <w:softHyphen/>
        <w:t>զից, Սահ</w:t>
        <w:softHyphen/>
        <w:t>յա</w:t>
        <w:softHyphen/>
        <w:t>նից, Սևա</w:t>
        <w:softHyphen/>
        <w:t>կից ու Կա</w:t>
        <w:softHyphen/>
        <w:t>պու</w:t>
        <w:softHyphen/>
        <w:t>տիկ</w:t>
        <w:softHyphen/>
        <w:t>յա</w:t>
        <w:softHyphen/>
        <w:t>նից ա</w:t>
        <w:softHyphen/>
        <w:t>վե</w:t>
        <w:softHyphen/>
        <w:t>լի (ի</w:t>
        <w:softHyphen/>
        <w:t>րենց ա</w:t>
        <w:softHyphen/>
        <w:t>սե</w:t>
        <w:softHyphen/>
        <w:t>լով՝ շա՜տ-</w:t>
        <w:softHyphen/>
        <w:t>շա՜տ</w:t>
        <w:softHyphen/>
        <w:t xml:space="preserve"> ա</w:t>
        <w:softHyphen/>
        <w:t>վե</w:t>
        <w:softHyphen/>
        <w:t>լի) զո</w:t>
        <w:softHyphen/>
        <w:t>րա</w:t>
        <w:softHyphen/>
        <w:t>վոր գրող</w:t>
        <w:softHyphen/>
        <w:t>նե</w:t>
        <w:softHyphen/>
        <w:t>րը:</w:t>
      </w:r>
    </w:p>
    <w:p>
      <w:pPr>
        <w:pStyle w:val="Normal"/>
        <w:spacing w:lineRule="exact" w:line="253"/>
        <w:ind w:firstLine="360"/>
        <w:jc w:val="both"/>
        <w:rPr/>
      </w:pPr>
      <w:r>
        <w:rPr>
          <w:rFonts w:eastAsia="Times Armenian" w:cs="Times Armenian" w:ascii="Times Armenian" w:hAnsi="Times Armenian"/>
          <w:i/>
          <w:sz w:val="21"/>
          <w:szCs w:val="21"/>
        </w:rPr>
        <w:t xml:space="preserve"> </w:t>
      </w:r>
      <w:r>
        <w:rPr>
          <w:rFonts w:cs="Times Armenian" w:ascii="Times Armenian" w:hAnsi="Times Armenian"/>
          <w:b/>
          <w:i/>
          <w:sz w:val="21"/>
          <w:szCs w:val="21"/>
        </w:rPr>
        <w:t>Բա սխա՞լ կ</w:t>
        <w:softHyphen/>
        <w:t>լի</w:t>
        <w:softHyphen/>
        <w:t>նեմ, թե որ ա</w:t>
        <w:softHyphen/>
        <w:t>սեմ, որ ար</w:t>
        <w:softHyphen/>
        <w:t>տեմ</w:t>
        <w:softHyphen/>
        <w:t>նե</w:t>
        <w:softHyphen/>
        <w:t>րի գրած</w:t>
        <w:softHyphen/>
        <w:t>նե</w:t>
        <w:softHyphen/>
        <w:t>րը, հա</w:t>
        <w:softHyphen/>
        <w:t>մար</w:t>
        <w:softHyphen/>
        <w:t>յա ա</w:t>
        <w:softHyphen/>
        <w:t>ռանց բա</w:t>
        <w:softHyphen/>
        <w:t>ցա</w:t>
        <w:softHyphen/>
        <w:t>ռութ</w:t>
        <w:softHyphen/>
        <w:t>յան, կամ ան</w:t>
        <w:softHyphen/>
        <w:t>հե</w:t>
        <w:softHyphen/>
        <w:t>թեթ են, կամ տգեղ, ո</w:t>
        <w:softHyphen/>
        <w:t>րով</w:t>
        <w:softHyphen/>
        <w:t>հետև սրանք «բա</w:t>
        <w:softHyphen/>
        <w:t>նաս</w:t>
        <w:softHyphen/>
        <w:t>տեղ</w:t>
        <w:softHyphen/>
        <w:t>ծութ</w:t>
        <w:softHyphen/>
        <w:t>յուն գրե</w:t>
        <w:softHyphen/>
        <w:t>լը» միայն ու միայն այս կար</w:t>
        <w:softHyphen/>
        <w:t>գի թարգ</w:t>
        <w:softHyphen/>
        <w:t>մա</w:t>
        <w:softHyphen/>
        <w:t>նութ</w:t>
        <w:softHyphen/>
        <w:t>յուն</w:t>
        <w:softHyphen/>
        <w:t>նե</w:t>
        <w:softHyphen/>
        <w:t>րի օ</w:t>
        <w:softHyphen/>
        <w:t>րի</w:t>
        <w:softHyphen/>
        <w:t>նա</w:t>
        <w:softHyphen/>
        <w:t>կով սո</w:t>
        <w:softHyphen/>
        <w:t>վո</w:t>
        <w:softHyphen/>
        <w:t>րե</w:t>
        <w:softHyphen/>
        <w:t>ցին, իսկ հի</w:t>
        <w:softHyphen/>
        <w:t>մա էլ ի</w:t>
        <w:softHyphen/>
        <w:t>րա</w:t>
        <w:softHyphen/>
        <w:t>րից են սո</w:t>
        <w:softHyphen/>
        <w:t>վո</w:t>
        <w:softHyphen/>
        <w:t>րում:</w:t>
      </w:r>
      <w:r>
        <w:rPr>
          <w:rFonts w:cs="Times Armenian" w:ascii="Times Armenian" w:hAnsi="Times Armenian"/>
          <w:i/>
          <w:sz w:val="21"/>
          <w:szCs w:val="21"/>
        </w:rPr>
        <w:t xml:space="preserve"> </w:t>
      </w:r>
      <w:r>
        <w:rPr>
          <w:rFonts w:cs="Times Armenian" w:ascii="Times Armenian" w:hAnsi="Times Armenian"/>
          <w:sz w:val="21"/>
          <w:szCs w:val="21"/>
        </w:rPr>
        <w:t>Ո</w:t>
        <w:softHyphen/>
        <w:t>րովհետև, ի</w:t>
        <w:softHyphen/>
        <w:t>րենց ա</w:t>
        <w:softHyphen/>
        <w:t>սե</w:t>
        <w:softHyphen/>
        <w:t>լով, ի</w:t>
        <w:softHyphen/>
        <w:t>րենք թու</w:t>
        <w:softHyphen/>
        <w:t>ման</w:t>
        <w:softHyphen/>
        <w:t>յա</w:t>
        <w:softHyphen/>
        <w:t>նա</w:t>
        <w:softHyphen/>
        <w:t>կան-տեր</w:t>
        <w:softHyphen/>
        <w:t>յա</w:t>
        <w:softHyphen/>
        <w:t>նա</w:t>
        <w:softHyphen/>
        <w:t>կան-չա</w:t>
        <w:softHyphen/>
        <w:t>րենց</w:t>
        <w:softHyphen/>
        <w:t>յան  մա</w:t>
        <w:softHyphen/>
        <w:t>կար</w:t>
        <w:softHyphen/>
        <w:t>դա</w:t>
        <w:softHyphen/>
        <w:t>կը իբր վա</w:t>
        <w:softHyphen/>
        <w:t>ղուց են յու</w:t>
        <w:softHyphen/>
        <w:t>րաց</w:t>
        <w:softHyphen/>
        <w:t>րել, ու ար</w:t>
        <w:softHyphen/>
        <w:t>դեն</w:t>
      </w:r>
      <w:r>
        <w:rPr>
          <w:rFonts w:cs="Times Armenian" w:ascii="Times Armenian" w:hAnsi="Times Armenian"/>
          <w:i/>
          <w:sz w:val="21"/>
          <w:szCs w:val="21"/>
        </w:rPr>
        <w:t xml:space="preserve"> </w:t>
      </w:r>
      <w:r>
        <w:rPr>
          <w:rFonts w:cs="Times Armenian" w:ascii="Times Armenian" w:hAnsi="Times Armenian"/>
          <w:b/>
          <w:i/>
          <w:sz w:val="21"/>
          <w:szCs w:val="21"/>
        </w:rPr>
        <w:t>ի</w:t>
        <w:softHyphen/>
        <w:t>րենք են</w:t>
      </w:r>
      <w:r>
        <w:rPr>
          <w:rFonts w:cs="Times Armenian" w:ascii="Times Armenian" w:hAnsi="Times Armenian"/>
          <w:i/>
          <w:sz w:val="21"/>
          <w:szCs w:val="21"/>
        </w:rPr>
        <w:t xml:space="preserve"> </w:t>
      </w:r>
      <w:r>
        <w:rPr>
          <w:rFonts w:cs="Times Armenian" w:ascii="Times Armenian" w:hAnsi="Times Armenian"/>
          <w:sz w:val="21"/>
          <w:szCs w:val="21"/>
        </w:rPr>
        <w:t>մա</w:t>
        <w:softHyphen/>
        <w:t>կար</w:t>
        <w:softHyphen/>
        <w:t>դա</w:t>
        <w:softHyphen/>
        <w:t>կի չա</w:t>
        <w:softHyphen/>
        <w:t>փա</w:t>
        <w:softHyphen/>
        <w:t>նիշ</w:t>
        <w:softHyphen/>
        <w:t>նե</w:t>
        <w:softHyphen/>
        <w:t xml:space="preserve">րը: </w:t>
      </w:r>
    </w:p>
    <w:p>
      <w:pPr>
        <w:pStyle w:val="Normal"/>
        <w:spacing w:lineRule="exact" w:line="253"/>
        <w:ind w:firstLine="360"/>
        <w:jc w:val="both"/>
        <w:rPr/>
      </w:pPr>
      <w:r>
        <w:rPr>
          <w:rFonts w:cs="Times Armenian" w:ascii="Times Armenian" w:hAnsi="Times Armenian"/>
          <w:sz w:val="21"/>
          <w:szCs w:val="21"/>
        </w:rPr>
        <w:t>…</w:t>
      </w:r>
      <w:r>
        <w:rPr>
          <w:rFonts w:cs="Times Armenian" w:ascii="Times Armenian" w:hAnsi="Times Armenian"/>
          <w:sz w:val="21"/>
          <w:szCs w:val="21"/>
        </w:rPr>
        <w:t>Անց</w:t>
        <w:softHyphen/>
        <w:t>նենք չոր</w:t>
        <w:softHyphen/>
        <w:t>րորդ տեր</w:t>
        <w:softHyphen/>
        <w:t>ցի</w:t>
        <w:softHyphen/>
        <w:t>նին: Դի</w:t>
        <w:softHyphen/>
        <w:t>լա</w:t>
        <w:softHyphen/>
        <w:t>նը գրում է.</w:t>
      </w:r>
    </w:p>
    <w:p>
      <w:pPr>
        <w:pStyle w:val="Normal"/>
        <w:spacing w:lineRule="exact" w:line="133"/>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53"/>
        <w:ind w:firstLine="360"/>
        <w:jc w:val="both"/>
        <w:rPr/>
      </w:pPr>
      <w:r>
        <w:rPr>
          <w:rFonts w:cs="Times Armenian" w:ascii="Times Armenian" w:hAnsi="Times Armenian"/>
          <w:i/>
          <w:sz w:val="21"/>
          <w:szCs w:val="21"/>
        </w:rPr>
        <w:t>«Ան</w:t>
        <w:softHyphen/>
        <w:t>զուսպ մար</w:t>
        <w:softHyphen/>
        <w:t>դիկ [պրն</w:t>
        <w:softHyphen/>
        <w:t xml:space="preserve"> Ար</w:t>
        <w:softHyphen/>
        <w:t>տե</w:t>
        <w:softHyphen/>
        <w:t>մի «վայ</w:t>
        <w:softHyphen/>
        <w:t>րե</w:t>
        <w:softHyphen/>
        <w:t>նին»], ով</w:t>
        <w:softHyphen/>
        <w:t>քեր խլում բռնում են Արևը [հենց Արևի ըն</w:t>
        <w:softHyphen/>
        <w:t>թաց</w:t>
        <w:softHyphen/>
        <w:t>քի ժա</w:t>
        <w:softHyphen/>
        <w:t>մա</w:t>
        <w:softHyphen/>
        <w:t>նակ] ու նվա</w:t>
        <w:softHyphen/>
        <w:t>գում են [կամ եր</w:t>
        <w:softHyphen/>
        <w:t>գում] էս Արևը [ոնց որ ջու</w:t>
        <w:softHyphen/>
        <w:t>թա</w:t>
        <w:softHyphen/>
        <w:t>կը կամ մի ու</w:t>
        <w:softHyphen/>
        <w:t>րիշ գոր</w:t>
        <w:softHyphen/>
        <w:t>ծիքն են նվա</w:t>
        <w:softHyphen/>
        <w:t>գում] ու ուշ են գլխի ընկ</w:t>
        <w:softHyphen/>
        <w:t>նում, որ [էսպես նվա</w:t>
        <w:softHyphen/>
        <w:t>գե</w:t>
        <w:softHyphen/>
        <w:t>լով] ճամ</w:t>
        <w:softHyphen/>
        <w:t>փին նե</w:t>
        <w:softHyphen/>
        <w:t>ղաց</w:t>
        <w:softHyphen/>
        <w:t>րել են Արևին, [այ էս մար</w:t>
        <w:softHyphen/>
        <w:t>դիկ էլ] էդ բա</w:t>
        <w:softHyphen/>
        <w:t>րի գի</w:t>
        <w:softHyphen/>
        <w:t>շե</w:t>
        <w:softHyphen/>
        <w:t>րը չեն մտնում մեղ</w:t>
        <w:softHyphen/>
        <w:t>մար</w:t>
        <w:softHyphen/>
        <w:t>յուն» [դու խի՞ ես մեղ</w:t>
        <w:softHyphen/>
        <w:t>մար</w:t>
        <w:softHyphen/>
        <w:t>յուն մտնում, ա՛յ հեր]:</w:t>
      </w:r>
    </w:p>
    <w:p>
      <w:pPr>
        <w:pStyle w:val="Normal"/>
        <w:spacing w:lineRule="exact" w:line="133"/>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53"/>
        <w:ind w:firstLine="360"/>
        <w:jc w:val="both"/>
        <w:rPr/>
      </w:pPr>
      <w:r>
        <w:rPr>
          <w:rFonts w:cs="Times Armenian" w:ascii="Times Armenian" w:hAnsi="Times Armenian"/>
          <w:sz w:val="21"/>
          <w:szCs w:val="21"/>
        </w:rPr>
        <w:t>Այս պատկերի ֆանտաստիկ հիպերբոլան ակնհայտ է, բայց պրն</w:t>
        <w:softHyphen/>
        <w:t xml:space="preserve"> Ար</w:t>
        <w:softHyphen/>
        <w:t>տե</w:t>
        <w:softHyphen/>
        <w:t>մը սա չի տեսնում ու գրում է. [ընդգ</w:t>
        <w:softHyphen/>
        <w:t>ծած</w:t>
        <w:softHyphen/>
        <w:t>ներն ի՛մն</w:t>
        <w:softHyphen/>
        <w:t xml:space="preserve"> են]</w:t>
      </w:r>
    </w:p>
    <w:p>
      <w:pPr>
        <w:pStyle w:val="Normal"/>
        <w:spacing w:lineRule="exact" w:line="133"/>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53"/>
        <w:ind w:firstLine="360"/>
        <w:jc w:val="both"/>
        <w:rPr/>
      </w:pPr>
      <w:r>
        <w:rPr>
          <w:rFonts w:cs="Times Armenian" w:ascii="Times Armenian" w:hAnsi="Times Armenian"/>
          <w:i/>
          <w:sz w:val="21"/>
          <w:szCs w:val="21"/>
        </w:rPr>
        <w:tab/>
      </w:r>
      <w:r>
        <w:rPr>
          <w:rFonts w:cs="Times Armenian" w:ascii="Times Armenian" w:hAnsi="Times Armenian"/>
          <w:b/>
          <w:i/>
          <w:sz w:val="21"/>
          <w:szCs w:val="21"/>
        </w:rPr>
        <w:t>Եվ վայ</w:t>
        <w:softHyphen/>
        <w:t>րե</w:t>
        <w:softHyphen/>
        <w:t>նին, որ փառք</w:t>
      </w:r>
      <w:r>
        <w:rPr>
          <w:rFonts w:cs="Times Armenian" w:ascii="Times Armenian" w:hAnsi="Times Armenian"/>
          <w:i/>
          <w:sz w:val="21"/>
          <w:szCs w:val="21"/>
        </w:rPr>
        <w:t xml:space="preserve">  եր</w:t>
        <w:softHyphen/>
        <w:t>գեց ա</w:t>
        <w:softHyphen/>
        <w:t>րե</w:t>
        <w:softHyphen/>
        <w:t>գա</w:t>
        <w:softHyphen/>
        <w:t>կին,</w:t>
      </w:r>
    </w:p>
    <w:p>
      <w:pPr>
        <w:pStyle w:val="Normal"/>
        <w:spacing w:lineRule="exact" w:line="253"/>
        <w:ind w:firstLine="360"/>
        <w:jc w:val="both"/>
        <w:rPr/>
      </w:pPr>
      <w:r>
        <w:rPr>
          <w:rFonts w:cs="Times Armenian" w:ascii="Times Armenian" w:hAnsi="Times Armenian"/>
          <w:i/>
          <w:sz w:val="21"/>
          <w:szCs w:val="21"/>
        </w:rPr>
        <w:tab/>
        <w:t>Ուշ հաս</w:t>
        <w:softHyphen/>
        <w:t>կա</w:t>
        <w:softHyphen/>
        <w:t xml:space="preserve">ցավ, </w:t>
      </w:r>
      <w:r>
        <w:rPr>
          <w:rFonts w:cs="Times Armenian" w:ascii="Times Armenian" w:hAnsi="Times Armenian"/>
          <w:b/>
          <w:i/>
          <w:sz w:val="21"/>
          <w:szCs w:val="21"/>
        </w:rPr>
        <w:t>որ ան</w:t>
        <w:softHyphen/>
        <w:t>կում է ե</w:t>
        <w:softHyphen/>
        <w:t>ղել ու</w:t>
        <w:softHyphen/>
        <w:t>ղին,</w:t>
      </w:r>
    </w:p>
    <w:p>
      <w:pPr>
        <w:pStyle w:val="Normal"/>
        <w:spacing w:lineRule="exact" w:line="253"/>
        <w:ind w:firstLine="360"/>
        <w:jc w:val="both"/>
        <w:rPr>
          <w:rFonts w:ascii="Times Armenian" w:hAnsi="Times Armenian" w:cs="Times Armenian"/>
          <w:i/>
          <w:i/>
          <w:sz w:val="21"/>
          <w:szCs w:val="21"/>
        </w:rPr>
      </w:pPr>
      <w:r>
        <w:rPr>
          <w:rFonts w:cs="Times Armenian" w:ascii="Times Armenian" w:hAnsi="Times Armenian"/>
          <w:b/>
          <w:i/>
          <w:sz w:val="21"/>
          <w:szCs w:val="21"/>
        </w:rPr>
        <w:tab/>
        <w:t>Եվ մա</w:t>
        <w:softHyphen/>
        <w:t>քա</w:t>
        <w:softHyphen/>
        <w:t>ռեց, երբ մո</w:t>
        <w:softHyphen/>
        <w:t>տե</w:t>
        <w:softHyphen/>
        <w:t>ցավ գի</w:t>
        <w:softHyphen/>
        <w:t>շեր</w:t>
      </w:r>
      <w:r>
        <w:rPr>
          <w:rFonts w:cs="Times Armenian" w:ascii="Times Armenian" w:hAnsi="Times Armenian"/>
          <w:b/>
          <w:sz w:val="21"/>
          <w:szCs w:val="21"/>
        </w:rPr>
        <w:t>ն</w:t>
      </w:r>
      <w:r>
        <w:rPr>
          <w:rFonts w:cs="Times Armenian" w:ascii="Times Armenian" w:hAnsi="Times Armenian"/>
          <w:b/>
          <w:i/>
          <w:sz w:val="21"/>
          <w:szCs w:val="21"/>
        </w:rPr>
        <w:t xml:space="preserve"> վեր</w:t>
        <w:softHyphen/>
        <w:t>ջին:</w:t>
      </w:r>
    </w:p>
    <w:p>
      <w:pPr>
        <w:pStyle w:val="Normal"/>
        <w:spacing w:lineRule="exact" w:line="133"/>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53"/>
        <w:ind w:firstLine="360"/>
        <w:jc w:val="both"/>
        <w:rPr/>
      </w:pPr>
      <w:r>
        <w:rPr>
          <w:rFonts w:cs="Times Armenian" w:ascii="Times Armenian" w:hAnsi="Times Armenian"/>
          <w:sz w:val="21"/>
          <w:szCs w:val="21"/>
        </w:rPr>
        <w:t>Իմ ընդգ</w:t>
        <w:softHyphen/>
        <w:t>ծած բա</w:t>
        <w:softHyphen/>
        <w:t>ռե</w:t>
        <w:softHyphen/>
        <w:t>րը Դի</w:t>
        <w:softHyphen/>
        <w:t>լա</w:t>
        <w:softHyphen/>
        <w:t>նի բնագ</w:t>
        <w:softHyphen/>
        <w:t>րում չկան: Ու</w:t>
        <w:softHyphen/>
        <w:t>րեմն՝ պրն</w:t>
        <w:softHyphen/>
        <w:t xml:space="preserve"> Ար</w:t>
        <w:softHyphen/>
        <w:t>տե</w:t>
        <w:softHyphen/>
        <w:t>մը Դի</w:t>
        <w:softHyphen/>
        <w:t>լան Թո</w:t>
        <w:softHyphen/>
        <w:t>մա</w:t>
        <w:softHyphen/>
        <w:t>սի գրա</w:t>
        <w:softHyphen/>
        <w:t>ծից պա</w:t>
        <w:softHyphen/>
        <w:t>հել է միայն</w:t>
      </w:r>
      <w:r>
        <w:rPr>
          <w:rFonts w:cs="Times Armenian" w:ascii="Times Armenian" w:hAnsi="Times Armenian"/>
          <w:i/>
          <w:sz w:val="21"/>
          <w:szCs w:val="21"/>
        </w:rPr>
        <w:t xml:space="preserve"> </w:t>
      </w:r>
      <w:r>
        <w:rPr>
          <w:rFonts w:cs="Times Armenian" w:ascii="Times Armenian" w:hAnsi="Times Armenian"/>
          <w:b/>
          <w:i/>
          <w:sz w:val="21"/>
          <w:szCs w:val="21"/>
        </w:rPr>
        <w:t>«…եր</w:t>
        <w:softHyphen/>
        <w:t>գեց ա</w:t>
        <w:softHyphen/>
        <w:t>րե</w:t>
        <w:softHyphen/>
        <w:t>գա</w:t>
        <w:softHyphen/>
        <w:t>կին, ուշ հաս</w:t>
        <w:softHyphen/>
        <w:t>կա</w:t>
        <w:softHyphen/>
        <w:t xml:space="preserve">ցավ…» </w:t>
      </w:r>
      <w:r>
        <w:rPr>
          <w:rFonts w:cs="Times Armenian" w:ascii="Times Armenian" w:hAnsi="Times Armenian"/>
          <w:sz w:val="21"/>
          <w:szCs w:val="21"/>
        </w:rPr>
        <w:t>բա</w:t>
        <w:softHyphen/>
        <w:t>ռե</w:t>
        <w:softHyphen/>
        <w:t>րը: Բա սա մեկ</w:t>
        <w:softHyphen/>
        <w:t>նա</w:t>
        <w:softHyphen/>
        <w:t>բա</w:t>
        <w:softHyphen/>
        <w:t>նութ</w:t>
        <w:softHyphen/>
        <w:t>յան կա</w:t>
        <w:softHyphen/>
        <w:t>րիք ու</w:t>
        <w:softHyphen/>
        <w:t>նի՞:</w:t>
      </w:r>
    </w:p>
    <w:p>
      <w:pPr>
        <w:pStyle w:val="Normal"/>
        <w:spacing w:lineRule="exact" w:line="253"/>
        <w:ind w:firstLine="360"/>
        <w:jc w:val="both"/>
        <w:rPr>
          <w:rFonts w:ascii="Times Armenian" w:hAnsi="Times Armenian" w:cs="Times Armenian"/>
          <w:i/>
          <w:i/>
          <w:sz w:val="21"/>
          <w:szCs w:val="21"/>
        </w:rPr>
      </w:pPr>
      <w:r>
        <w:rPr>
          <w:rFonts w:cs="Times Armenian" w:ascii="Times Armenian" w:hAnsi="Times Armenian"/>
          <w:sz w:val="21"/>
          <w:szCs w:val="21"/>
        </w:rPr>
        <w:t>Հին</w:t>
        <w:softHyphen/>
        <w:t>գե</w:t>
        <w:softHyphen/>
        <w:t>րորդ տեր</w:t>
        <w:softHyphen/>
        <w:t>ցի</w:t>
        <w:softHyphen/>
        <w:t>նի մեջ Դի</w:t>
        <w:softHyphen/>
        <w:t>լա</w:t>
        <w:softHyphen/>
        <w:t>նը գրում է.</w:t>
      </w:r>
    </w:p>
    <w:p>
      <w:pPr>
        <w:pStyle w:val="Normal"/>
        <w:spacing w:lineRule="exact" w:line="133"/>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53"/>
        <w:ind w:firstLine="360"/>
        <w:jc w:val="both"/>
        <w:rPr/>
      </w:pPr>
      <w:r>
        <w:rPr>
          <w:rFonts w:cs="Times Armenian" w:ascii="Times Armenian" w:hAnsi="Times Armenian"/>
          <w:i/>
          <w:sz w:val="21"/>
          <w:szCs w:val="21"/>
        </w:rPr>
        <w:t>«Մռայլ մար</w:t>
        <w:softHyphen/>
        <w:t>դիկ, երբ մա</w:t>
        <w:softHyphen/>
        <w:t>հա</w:t>
        <w:softHyphen/>
        <w:t>մերձ են, ու կուրացնող հա</w:t>
        <w:softHyphen/>
        <w:t>յաց</w:t>
        <w:softHyphen/>
        <w:t>քով տե</w:t>
        <w:softHyphen/>
        <w:t>նում են, հասկանում են, որ գու</w:t>
        <w:softHyphen/>
        <w:t>ցե կույրի աչ</w:t>
        <w:softHyphen/>
        <w:t>քերն էլ կայծկլ</w:t>
        <w:softHyphen/>
        <w:t>տան մե</w:t>
        <w:softHyphen/>
        <w:t>տեո</w:t>
        <w:softHyphen/>
        <w:t>րի պես ու հրճվեն [այ, էս տե</w:t>
        <w:softHyphen/>
        <w:t>սակ մռայլ</w:t>
        <w:softHyphen/>
        <w:t>ներն էլ, ա՛յ հեր], կա</w:t>
        <w:softHyphen/>
        <w:t>տա</w:t>
        <w:softHyphen/>
        <w:t>ղում են, մռնչում են, որ ախր լուսն ա մա</w:t>
        <w:softHyphen/>
        <w:t>հա</w:t>
        <w:softHyphen/>
        <w:t>նում»:</w:t>
      </w:r>
    </w:p>
    <w:p>
      <w:pPr>
        <w:pStyle w:val="Normal"/>
        <w:spacing w:lineRule="exact" w:line="253"/>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51"/>
        <w:ind w:firstLine="360"/>
        <w:jc w:val="both"/>
        <w:rPr>
          <w:rFonts w:ascii="Times Armenian" w:hAnsi="Times Armenian" w:cs="Times Armenian"/>
          <w:sz w:val="21"/>
          <w:szCs w:val="21"/>
        </w:rPr>
      </w:pPr>
      <w:r>
        <w:rPr>
          <w:rFonts w:cs="Times Armenian" w:ascii="Times Armenian" w:hAnsi="Times Armenian"/>
          <w:sz w:val="21"/>
          <w:szCs w:val="21"/>
        </w:rPr>
        <w:t>Իսկ պրն Ար</w:t>
        <w:softHyphen/>
        <w:t>տե</w:t>
        <w:softHyphen/>
        <w:t>մը գրում է.</w:t>
      </w:r>
    </w:p>
    <w:p>
      <w:pPr>
        <w:pStyle w:val="Normal"/>
        <w:spacing w:lineRule="exact" w:line="131"/>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51"/>
        <w:ind w:firstLine="360"/>
        <w:jc w:val="both"/>
        <w:rPr>
          <w:rFonts w:ascii="Times Armenian" w:hAnsi="Times Armenian" w:cs="Times Armenian"/>
          <w:i/>
          <w:i/>
          <w:sz w:val="21"/>
          <w:szCs w:val="21"/>
        </w:rPr>
      </w:pPr>
      <w:r>
        <w:rPr>
          <w:rFonts w:cs="Times Armenian" w:ascii="Times Armenian" w:hAnsi="Times Armenian"/>
          <w:i/>
          <w:sz w:val="21"/>
          <w:szCs w:val="21"/>
        </w:rPr>
        <w:tab/>
        <w:t>Եվ կու</w:t>
        <w:softHyphen/>
        <w:t>րա</w:t>
        <w:softHyphen/>
        <w:t>ցած ու մա</w:t>
        <w:softHyphen/>
        <w:t>հա</w:t>
        <w:softHyphen/>
        <w:t>մերձ հան</w:t>
        <w:softHyphen/>
        <w:t>ճար</w:t>
        <w:softHyphen/>
        <w:t>նե</w:t>
        <w:softHyphen/>
        <w:t>րը</w:t>
      </w:r>
    </w:p>
    <w:p>
      <w:pPr>
        <w:pStyle w:val="Normal"/>
        <w:spacing w:lineRule="exact" w:line="251"/>
        <w:ind w:firstLine="360"/>
        <w:jc w:val="both"/>
        <w:rPr>
          <w:rFonts w:ascii="Times Armenian" w:hAnsi="Times Armenian" w:cs="Times Armenian"/>
          <w:i/>
          <w:i/>
          <w:sz w:val="21"/>
          <w:szCs w:val="21"/>
        </w:rPr>
      </w:pPr>
      <w:r>
        <w:rPr>
          <w:rFonts w:cs="Times Armenian" w:ascii="Times Armenian" w:hAnsi="Times Armenian"/>
          <w:i/>
          <w:sz w:val="21"/>
          <w:szCs w:val="21"/>
        </w:rPr>
        <w:tab/>
        <w:t>Հա</w:t>
        <w:softHyphen/>
        <w:t>մոզ</w:t>
        <w:softHyphen/>
        <w:t>վե</w:t>
        <w:softHyphen/>
        <w:t>ցին, որ հա</w:t>
        <w:softHyphen/>
        <w:t>յաց</w:t>
        <w:softHyphen/>
        <w:t>քը լույս է տա</w:t>
        <w:softHyphen/>
        <w:t>լիս գի</w:t>
        <w:softHyphen/>
        <w:t>սաստ</w:t>
        <w:softHyphen/>
        <w:t>ղի պես –</w:t>
      </w:r>
    </w:p>
    <w:p>
      <w:pPr>
        <w:pStyle w:val="Normal"/>
        <w:spacing w:lineRule="exact" w:line="251"/>
        <w:ind w:firstLine="360"/>
        <w:jc w:val="both"/>
        <w:rPr>
          <w:rFonts w:ascii="Times Armenian" w:hAnsi="Times Armenian" w:cs="Times Armenian"/>
          <w:i/>
          <w:i/>
          <w:sz w:val="21"/>
          <w:szCs w:val="21"/>
        </w:rPr>
      </w:pPr>
      <w:r>
        <w:rPr>
          <w:rFonts w:cs="Times Armenian" w:ascii="Times Armenian" w:hAnsi="Times Armenian"/>
          <w:i/>
          <w:sz w:val="21"/>
          <w:szCs w:val="21"/>
        </w:rPr>
        <w:tab/>
        <w:softHyphen/>
        <w:t>Միևնույն է, ա</w:t>
        <w:softHyphen/>
        <w:t>նի</w:t>
        <w:softHyphen/>
        <w:t>ծե</w:t>
        <w:softHyphen/>
        <w:t>ցի՛ն, երբ մարմ</w:t>
        <w:softHyphen/>
        <w:t>րեց արևը մեծ:</w:t>
      </w:r>
    </w:p>
    <w:p>
      <w:pPr>
        <w:pStyle w:val="Normal"/>
        <w:spacing w:lineRule="exact" w:line="131"/>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51"/>
        <w:ind w:firstLine="360"/>
        <w:jc w:val="both"/>
        <w:rPr>
          <w:rFonts w:ascii="Times Armenian" w:hAnsi="Times Armenian" w:cs="Times Armenian"/>
          <w:sz w:val="21"/>
          <w:szCs w:val="21"/>
        </w:rPr>
      </w:pPr>
      <w:r>
        <w:rPr>
          <w:rFonts w:cs="Times Armenian" w:ascii="Times Armenian" w:hAnsi="Times Armenian"/>
          <w:sz w:val="21"/>
          <w:szCs w:val="21"/>
        </w:rPr>
        <w:t>Ըն</w:t>
        <w:softHyphen/>
        <w:t>թեր</w:t>
        <w:softHyphen/>
        <w:t>ցո</w:t>
        <w:softHyphen/>
        <w:t>ղը երևի չի հա</w:t>
        <w:softHyphen/>
        <w:t>վա</w:t>
        <w:softHyphen/>
        <w:t>տա ու կմտա</w:t>
        <w:softHyphen/>
        <w:t>ծի, թե զրպար</w:t>
        <w:softHyphen/>
        <w:t>տում եմ պրն</w:t>
        <w:softHyphen/>
        <w:t xml:space="preserve"> Ար</w:t>
        <w:softHyphen/>
        <w:t>տե</w:t>
        <w:softHyphen/>
        <w:t>մին: Թող ու</w:t>
        <w:softHyphen/>
        <w:t>րեմն այդ ըն</w:t>
        <w:softHyphen/>
        <w:t>թեր</w:t>
        <w:softHyphen/>
        <w:t>ցո</w:t>
        <w:softHyphen/>
        <w:t>ղը նե</w:t>
        <w:softHyphen/>
        <w:t>ղութ</w:t>
        <w:softHyphen/>
        <w:t>յուն քա</w:t>
        <w:softHyphen/>
        <w:t>շի  ու հարց</w:t>
        <w:softHyphen/>
        <w:t>նի անգ</w:t>
        <w:softHyphen/>
        <w:t>լե</w:t>
        <w:softHyphen/>
        <w:t>րեն ի</w:t>
        <w:softHyphen/>
        <w:t>մա</w:t>
        <w:softHyphen/>
        <w:t>ցող որևէ մե</w:t>
        <w:softHyphen/>
        <w:t>կին, թե բնագ</w:t>
        <w:softHyphen/>
        <w:t xml:space="preserve">րում խոսք կա՞ </w:t>
      </w:r>
      <w:r>
        <w:rPr>
          <w:rFonts w:cs="Times Armenian" w:ascii="Times Armenian" w:hAnsi="Times Armenian"/>
          <w:b/>
          <w:i/>
          <w:sz w:val="21"/>
          <w:szCs w:val="21"/>
        </w:rPr>
        <w:t>«կու</w:t>
        <w:softHyphen/>
        <w:t>րա</w:t>
        <w:softHyphen/>
        <w:t>ցած ու մա</w:t>
        <w:softHyphen/>
        <w:t>հա</w:t>
        <w:softHyphen/>
        <w:t>մերձ հան</w:t>
        <w:softHyphen/>
        <w:t>ճար</w:t>
        <w:softHyphen/>
        <w:t>նե</w:t>
        <w:softHyphen/>
        <w:t>րի»</w:t>
      </w:r>
      <w:r>
        <w:rPr>
          <w:rFonts w:cs="Times Armenian" w:ascii="Times Armenian" w:hAnsi="Times Armenian"/>
          <w:b/>
          <w:sz w:val="21"/>
          <w:szCs w:val="21"/>
        </w:rPr>
        <w:t xml:space="preserve"> </w:t>
      </w:r>
      <w:r>
        <w:rPr>
          <w:rFonts w:cs="Times Armenian" w:ascii="Times Armenian" w:hAnsi="Times Armenian"/>
          <w:sz w:val="21"/>
          <w:szCs w:val="21"/>
        </w:rPr>
        <w:t>մա</w:t>
        <w:softHyphen/>
        <w:t>սին, թե բնագ</w:t>
        <w:softHyphen/>
        <w:t>րում այդ ով</w:t>
        <w:softHyphen/>
        <w:t xml:space="preserve">քե՞ր </w:t>
      </w:r>
      <w:r>
        <w:rPr>
          <w:rFonts w:cs="Times Armenian" w:ascii="Times Armenian" w:hAnsi="Times Armenian"/>
          <w:b/>
          <w:i/>
          <w:sz w:val="21"/>
          <w:szCs w:val="21"/>
        </w:rPr>
        <w:t>«ա</w:t>
        <w:softHyphen/>
        <w:t>նի</w:t>
        <w:softHyphen/>
        <w:t>ծե</w:t>
        <w:softHyphen/>
        <w:t>ցի՛ն, երբ մարմ</w:t>
        <w:softHyphen/>
        <w:t>րեց արևը մեծ»,</w:t>
      </w:r>
      <w:r>
        <w:rPr>
          <w:rFonts w:cs="Times Armenian" w:ascii="Times Armenian" w:hAnsi="Times Armenian"/>
          <w:sz w:val="21"/>
          <w:szCs w:val="21"/>
        </w:rPr>
        <w:t xml:space="preserve"> ին</w:t>
        <w:softHyphen/>
        <w:t>չո՞ւ</w:t>
        <w:softHyphen/>
        <w:t xml:space="preserve"> ա</w:t>
        <w:softHyphen/>
        <w:t>նի</w:t>
        <w:softHyphen/>
        <w:t>ծե</w:t>
        <w:softHyphen/>
        <w:t>ցին, կամ ո՞ւմ</w:t>
        <w:softHyphen/>
        <w:t xml:space="preserve"> ա</w:t>
        <w:softHyphen/>
        <w:t>նի</w:t>
        <w:softHyphen/>
        <w:t>ծե</w:t>
        <w:softHyphen/>
        <w:t>ցին, ու ին</w:t>
        <w:softHyphen/>
        <w:t xml:space="preserve">չո՞ւ </w:t>
        <w:softHyphen/>
        <w:t>հա</w:t>
        <w:softHyphen/>
        <w:t>մար ան</w:t>
        <w:softHyphen/>
        <w:t>պայ</w:t>
        <w:softHyphen/>
        <w:t xml:space="preserve">ման </w:t>
      </w:r>
      <w:r>
        <w:rPr>
          <w:rFonts w:cs="Times Armenian" w:ascii="Times Armenian" w:hAnsi="Times Armenian"/>
          <w:b/>
          <w:i/>
          <w:sz w:val="21"/>
          <w:szCs w:val="21"/>
        </w:rPr>
        <w:t>«միև</w:t>
        <w:softHyphen/>
        <w:t>նույն է»</w:t>
      </w:r>
      <w:r>
        <w:rPr>
          <w:rFonts w:cs="Times Armenian" w:ascii="Times Armenian" w:hAnsi="Times Armenian"/>
          <w:sz w:val="21"/>
          <w:szCs w:val="21"/>
        </w:rPr>
        <w:t xml:space="preserve"> (էս</w:t>
        <w:softHyphen/>
        <w:t>տեղ էլ, ի</w:t>
        <w:softHyphen/>
        <w:t>մի</w:t>
        <w:softHyphen/>
        <w:t>ջիայ</w:t>
        <w:softHyphen/>
        <w:t xml:space="preserve">լոց՝ </w:t>
      </w:r>
      <w:r>
        <w:rPr>
          <w:rFonts w:cs="Times Armenian" w:ascii="Times Armenian" w:hAnsi="Times Armenian"/>
          <w:b/>
          <w:i/>
          <w:sz w:val="21"/>
          <w:szCs w:val="21"/>
        </w:rPr>
        <w:t>«միևնույն»</w:t>
      </w:r>
      <w:r>
        <w:rPr>
          <w:rFonts w:cs="Times Armenian" w:ascii="Times Armenian" w:hAnsi="Times Armenian"/>
          <w:sz w:val="21"/>
          <w:szCs w:val="21"/>
        </w:rPr>
        <w:t xml:space="preserve"> բա</w:t>
        <w:softHyphen/>
        <w:t>ռի վեր</w:t>
        <w:softHyphen/>
        <w:t>ջում եր</w:t>
        <w:softHyphen/>
        <w:t xml:space="preserve">կու </w:t>
      </w:r>
      <w:r>
        <w:rPr>
          <w:rFonts w:cs="Times Armenian" w:ascii="Times Armenian" w:hAnsi="Times Armenian"/>
          <w:b/>
          <w:sz w:val="21"/>
          <w:szCs w:val="21"/>
        </w:rPr>
        <w:t>«ն»</w:t>
      </w:r>
      <w:r>
        <w:rPr>
          <w:rFonts w:cs="Times Armenian" w:ascii="Times Armenian" w:hAnsi="Times Armenian"/>
          <w:sz w:val="21"/>
          <w:szCs w:val="21"/>
        </w:rPr>
        <w:t xml:space="preserve"> է պետք, ո</w:t>
        <w:softHyphen/>
        <w:t>րով</w:t>
        <w:softHyphen/>
        <w:t xml:space="preserve">հետև այս </w:t>
      </w:r>
      <w:r>
        <w:rPr>
          <w:rFonts w:cs="Times Armenian" w:ascii="Times Armenian" w:hAnsi="Times Armenian"/>
          <w:b/>
          <w:i/>
          <w:sz w:val="21"/>
          <w:szCs w:val="21"/>
        </w:rPr>
        <w:t>«միևնույն»</w:t>
      </w:r>
      <w:r>
        <w:rPr>
          <w:rFonts w:cs="Times Armenian" w:ascii="Times Armenian" w:hAnsi="Times Armenian"/>
          <w:sz w:val="21"/>
          <w:szCs w:val="21"/>
        </w:rPr>
        <w:t xml:space="preserve"> բառն այս</w:t>
        <w:softHyphen/>
        <w:t>տեղ դե</w:t>
        <w:softHyphen/>
        <w:t>րա</w:t>
        <w:softHyphen/>
        <w:t>նուն է, ու ոչ թե ցու</w:t>
        <w:softHyphen/>
        <w:t>ցա</w:t>
        <w:softHyphen/>
        <w:t>կան ա</w:t>
        <w:softHyphen/>
        <w:t>ծա</w:t>
        <w:softHyphen/>
        <w:t>կան, որ հո</w:t>
        <w:softHyphen/>
        <w:t>դի կա</w:t>
        <w:softHyphen/>
        <w:t>րիք չու</w:t>
        <w:softHyphen/>
        <w:t>նե</w:t>
        <w:softHyphen/>
        <w:t>նա: Բայց դե մեր բազ</w:t>
        <w:softHyphen/>
        <w:t>մամր</w:t>
        <w:softHyphen/>
        <w:t>ցա</w:t>
        <w:softHyphen/>
        <w:t>նա</w:t>
        <w:softHyphen/>
        <w:t>կա</w:t>
        <w:softHyphen/>
        <w:t>կիր բանասեր պրո</w:t>
        <w:softHyphen/>
        <w:t>ֆե</w:t>
        <w:softHyphen/>
        <w:t>սո</w:t>
        <w:softHyphen/>
        <w:t>րի գրա</w:t>
        <w:softHyphen/>
        <w:t>գի</w:t>
        <w:softHyphen/>
        <w:t>տա</w:t>
        <w:softHyphen/>
        <w:t>կան մա</w:t>
        <w:softHyphen/>
        <w:t>կար</w:t>
        <w:softHyphen/>
        <w:t>դա</w:t>
        <w:softHyphen/>
        <w:t xml:space="preserve">կը սա՛ է): </w:t>
      </w:r>
    </w:p>
    <w:p>
      <w:pPr>
        <w:pStyle w:val="Normal"/>
        <w:spacing w:lineRule="exact" w:line="251"/>
        <w:ind w:firstLine="360"/>
        <w:jc w:val="both"/>
        <w:rPr/>
      </w:pPr>
      <w:r>
        <w:rPr>
          <w:rFonts w:cs="Times Armenian" w:ascii="Times Armenian" w:hAnsi="Times Armenian"/>
          <w:sz w:val="21"/>
          <w:szCs w:val="21"/>
        </w:rPr>
        <w:t>Նկա</w:t>
        <w:softHyphen/>
        <w:t>տե</w:t>
        <w:softHyphen/>
        <w:t>ցի՞ք, որ էլ չեմ հարց</w:t>
        <w:softHyphen/>
        <w:t>նում, թե այս ե</w:t>
        <w:softHyphen/>
        <w:t>ռա</w:t>
        <w:softHyphen/>
        <w:t>տո</w:t>
        <w:softHyphen/>
        <w:t>ղի ա</w:t>
        <w:softHyphen/>
        <w:t>սե</w:t>
        <w:softHyphen/>
        <w:t>լիքն ի՞նչ</w:t>
        <w:softHyphen/>
        <w:t xml:space="preserve"> է, կամ որ մե</w:t>
        <w:softHyphen/>
        <w:t>տեորն ու գի</w:t>
        <w:softHyphen/>
        <w:t>սաստ</w:t>
        <w:softHyphen/>
        <w:t>ղը տար</w:t>
        <w:softHyphen/>
        <w:t>բեր բա</w:t>
        <w:softHyphen/>
        <w:t>ներ են, ո</w:t>
        <w:softHyphen/>
        <w:t>րով</w:t>
        <w:softHyphen/>
        <w:t>հետև մե</w:t>
        <w:softHyphen/>
        <w:t>տեո</w:t>
        <w:softHyphen/>
        <w:t>րը միայն վայրկ</w:t>
        <w:softHyphen/>
        <w:t>յա</w:t>
        <w:softHyphen/>
        <w:t>նի մի մա</w:t>
        <w:softHyphen/>
        <w:t>սում է ցո</w:t>
        <w:softHyphen/>
        <w:t>լում անց</w:t>
        <w:softHyphen/>
        <w:t>նում, իսկ գի</w:t>
        <w:softHyphen/>
        <w:t>սա</w:t>
        <w:softHyphen/>
        <w:t>վո</w:t>
        <w:softHyphen/>
        <w:t>րի լույ</w:t>
        <w:softHyphen/>
        <w:t>սը Արևի մոտերքը  «չի մա</w:t>
        <w:softHyphen/>
        <w:t>րում», իսկ այս</w:t>
        <w:softHyphen/>
        <w:t>տեղ այս տար</w:t>
        <w:softHyphen/>
        <w:t>բե</w:t>
        <w:softHyphen/>
        <w:t>րութ</w:t>
        <w:softHyphen/>
        <w:t>յու</w:t>
        <w:softHyphen/>
        <w:t>նը կարևոր է. ու չեմ հարցնում, թե ո՞ւր մ</w:t>
        <w:softHyphen/>
        <w:t>նա</w:t>
        <w:softHyphen/>
        <w:t>ցին հան</w:t>
        <w:softHyphen/>
        <w:t>գերն ու վի</w:t>
        <w:softHyphen/>
        <w:t>լա</w:t>
        <w:softHyphen/>
        <w:t>նե</w:t>
        <w:softHyphen/>
        <w:t>լի մյուս օ</w:t>
        <w:softHyphen/>
        <w:t>րի</w:t>
        <w:softHyphen/>
        <w:t>նա</w:t>
        <w:softHyphen/>
        <w:t>չա</w:t>
        <w:softHyphen/>
        <w:t>փութ</w:t>
        <w:softHyphen/>
        <w:t>յուն</w:t>
        <w:softHyphen/>
        <w:t>նե</w:t>
        <w:softHyphen/>
        <w:t>րը: Սա շատ կլի</w:t>
        <w:softHyphen/>
        <w:t>ներ:</w:t>
      </w:r>
    </w:p>
    <w:p>
      <w:pPr>
        <w:pStyle w:val="Normal"/>
        <w:spacing w:lineRule="exact" w:line="251"/>
        <w:ind w:firstLine="360"/>
        <w:jc w:val="both"/>
        <w:rPr>
          <w:rFonts w:ascii="Times Armenian" w:hAnsi="Times Armenian" w:cs="Times Armenian"/>
          <w:sz w:val="21"/>
          <w:szCs w:val="21"/>
        </w:rPr>
      </w:pPr>
      <w:r>
        <w:rPr>
          <w:rFonts w:cs="Times Armenian" w:ascii="Times Armenian" w:hAnsi="Times Armenian"/>
          <w:sz w:val="21"/>
          <w:szCs w:val="21"/>
        </w:rPr>
        <w:t>Հա</w:t>
        <w:softHyphen/>
        <w:t>մոզ</w:t>
        <w:softHyphen/>
        <w:t>ված եմ, որ ըն</w:t>
        <w:softHyphen/>
        <w:t>թեր</w:t>
        <w:softHyphen/>
        <w:t>ցողն սկզբում մտա</w:t>
        <w:softHyphen/>
        <w:t>ծում էր, որ պրն</w:t>
        <w:softHyphen/>
        <w:t xml:space="preserve"> Ար</w:t>
        <w:softHyphen/>
        <w:t>տե</w:t>
        <w:softHyphen/>
        <w:t>մի մա</w:t>
        <w:softHyphen/>
        <w:t>սին իմ ա</w:t>
        <w:softHyphen/>
        <w:t>սած</w:t>
        <w:softHyphen/>
        <w:t>նե</w:t>
        <w:softHyphen/>
        <w:t>րը լրիվ էլ չա</w:t>
        <w:softHyphen/>
        <w:t>փա</w:t>
        <w:softHyphen/>
        <w:t>զան</w:t>
        <w:softHyphen/>
        <w:t>ցութ</w:t>
        <w:softHyphen/>
        <w:t>յուն են: Հի</w:t>
        <w:softHyphen/>
        <w:t>մա թող ըն</w:t>
        <w:softHyphen/>
        <w:t>թեր</w:t>
        <w:softHyphen/>
        <w:t>ցողն ին</w:t>
        <w:softHyphen/>
        <w:t>քը դա</w:t>
        <w:softHyphen/>
        <w:t>տի, ճի՞շտ</w:t>
        <w:softHyphen/>
        <w:t xml:space="preserve"> եմ ես, թե՞ չէ: </w:t>
      </w:r>
    </w:p>
    <w:p>
      <w:pPr>
        <w:pStyle w:val="Normal"/>
        <w:spacing w:lineRule="exact" w:line="251"/>
        <w:ind w:firstLine="360"/>
        <w:jc w:val="both"/>
        <w:rPr>
          <w:rFonts w:ascii="Times Armenian" w:hAnsi="Times Armenian" w:cs="Times Armenian"/>
          <w:sz w:val="21"/>
          <w:szCs w:val="21"/>
        </w:rPr>
      </w:pPr>
      <w:r>
        <w:rPr>
          <w:rFonts w:cs="Times Armenian" w:ascii="Times Armenian" w:hAnsi="Times Armenian"/>
          <w:sz w:val="21"/>
          <w:szCs w:val="21"/>
        </w:rPr>
        <w:t>Բայց հա</w:t>
        <w:softHyphen/>
        <w:t>նուն այս վեր</w:t>
        <w:softHyphen/>
        <w:t>լու</w:t>
        <w:softHyphen/>
        <w:t>ծութ</w:t>
        <w:softHyphen/>
        <w:t>յան լրի</w:t>
        <w:softHyphen/>
        <w:t>վութ</w:t>
        <w:softHyphen/>
        <w:t>յան՝ պրն</w:t>
        <w:softHyphen/>
        <w:t xml:space="preserve"> Ար</w:t>
        <w:softHyphen/>
        <w:t>տե</w:t>
        <w:softHyphen/>
        <w:t>մից թարգ</w:t>
        <w:softHyphen/>
        <w:t>մա</w:t>
        <w:softHyphen/>
        <w:t>նա</w:t>
        <w:softHyphen/>
        <w:t>կան եր</w:t>
        <w:softHyphen/>
        <w:t>կու «գլուխ</w:t>
        <w:softHyphen/>
        <w:t>գոր</w:t>
        <w:softHyphen/>
        <w:t>ծոց» էլ եմ ներ</w:t>
        <w:softHyphen/>
        <w:t>կա</w:t>
        <w:softHyphen/>
        <w:t>յաց</w:t>
        <w:softHyphen/>
        <w:t>նում, հետն էլ դնե</w:t>
        <w:softHyphen/>
        <w:t>լով Դի</w:t>
        <w:softHyphen/>
        <w:t>լան Թո</w:t>
        <w:softHyphen/>
        <w:t>մա</w:t>
        <w:softHyphen/>
        <w:t>սի բնագ</w:t>
        <w:softHyphen/>
        <w:t>րերն ու հնա</w:t>
        <w:softHyphen/>
        <w:t>րա</w:t>
        <w:softHyphen/>
        <w:t>վոր մի ճիշտ թարգ</w:t>
        <w:softHyphen/>
        <w:t>մա</w:t>
        <w:softHyphen/>
        <w:t>նութ</w:t>
        <w:softHyphen/>
        <w:t xml:space="preserve">յուն: </w:t>
      </w:r>
    </w:p>
    <w:p>
      <w:pPr>
        <w:pStyle w:val="Normal"/>
        <w:spacing w:lineRule="exact" w:line="251"/>
        <w:ind w:firstLine="360"/>
        <w:jc w:val="both"/>
        <w:rPr>
          <w:rFonts w:ascii="Times Armenian" w:hAnsi="Times Armenian" w:cs="Times Armenian"/>
          <w:sz w:val="21"/>
          <w:szCs w:val="21"/>
        </w:rPr>
      </w:pPr>
      <w:r>
        <w:rPr>
          <w:rFonts w:cs="Times Armenian" w:ascii="Times Armenian" w:hAnsi="Times Armenian"/>
          <w:sz w:val="21"/>
          <w:szCs w:val="21"/>
        </w:rPr>
        <w:t>Նախ դնում եմ Դի</w:t>
        <w:softHyphen/>
        <w:t>լան Թո</w:t>
        <w:softHyphen/>
        <w:t>մա</w:t>
        <w:softHyphen/>
        <w:t xml:space="preserve">սի՝ </w:t>
      </w:r>
      <w:r>
        <w:rPr>
          <w:rFonts w:cs="Times Armenian" w:ascii="Times Armenian" w:hAnsi="Times Armenian"/>
          <w:b/>
          <w:i/>
          <w:sz w:val="21"/>
          <w:szCs w:val="21"/>
        </w:rPr>
        <w:t>And Death Shall Have No Dominion («Ու էլ մահ</w:t>
        <w:softHyphen/>
        <w:t>ին իշ</w:t>
        <w:softHyphen/>
        <w:t>խա</w:t>
        <w:softHyphen/>
        <w:t>նութ</w:t>
        <w:softHyphen/>
        <w:t>յուն չի մնա»)</w:t>
      </w:r>
      <w:r>
        <w:rPr>
          <w:rFonts w:cs="Times Armenian" w:ascii="Times Armenian" w:hAnsi="Times Armenian"/>
          <w:sz w:val="21"/>
          <w:szCs w:val="21"/>
        </w:rPr>
        <w:t xml:space="preserve"> ո</w:t>
        <w:softHyphen/>
        <w:t>տա</w:t>
        <w:softHyphen/>
        <w:t>նա</w:t>
        <w:softHyphen/>
        <w:t>վո</w:t>
        <w:softHyphen/>
        <w:t>րի բնա</w:t>
        <w:softHyphen/>
        <w:t>գի</w:t>
        <w:softHyphen/>
        <w:t>րը, հե</w:t>
        <w:softHyphen/>
        <w:t>տո էլ պրն</w:t>
        <w:softHyphen/>
        <w:t xml:space="preserve"> Ար</w:t>
        <w:softHyphen/>
        <w:t>տե</w:t>
        <w:softHyphen/>
        <w:t>մի «թարգ</w:t>
        <w:softHyphen/>
        <w:t>մա</w:t>
        <w:softHyphen/>
        <w:t>նութ</w:t>
        <w:softHyphen/>
        <w:t>յունն» ու ճիշտ թարգմանության մի տար</w:t>
        <w:softHyphen/>
        <w:t>բե</w:t>
        <w:softHyphen/>
        <w:t>րա</w:t>
        <w:softHyphen/>
        <w:t>կը: Ա</w:t>
        <w:softHyphen/>
        <w:t>հա դրանք:</w:t>
      </w:r>
    </w:p>
    <w:p>
      <w:pPr>
        <w:pStyle w:val="Normal"/>
        <w:spacing w:lineRule="exact" w:line="251"/>
        <w:ind w:firstLine="360"/>
        <w:jc w:val="both"/>
        <w:rPr>
          <w:rFonts w:ascii="Times Armenian" w:hAnsi="Times Armenian" w:cs="Times Armenian"/>
          <w:b/>
          <w:i/>
          <w:i/>
          <w:sz w:val="21"/>
          <w:szCs w:val="21"/>
        </w:rPr>
      </w:pPr>
      <w:r>
        <w:rPr>
          <w:rFonts w:cs="Times Armenian" w:ascii="Times Armenian" w:hAnsi="Times Armenian"/>
          <w:b/>
          <w:i/>
          <w:sz w:val="21"/>
          <w:szCs w:val="21"/>
        </w:rPr>
      </w:r>
    </w:p>
    <w:p>
      <w:pPr>
        <w:pStyle w:val="Heading2"/>
        <w:numPr>
          <w:ilvl w:val="0"/>
          <w:numId w:val="0"/>
        </w:numPr>
        <w:ind w:start="0" w:hanging="0"/>
        <w:rPr/>
      </w:pPr>
      <w:bookmarkStart w:id="17" w:name="__RefHeading___Toc409540316"/>
      <w:bookmarkEnd w:id="17"/>
      <w:r>
        <w:rPr/>
        <w:t>2.AND DEATH SHALL HAVE NO DOMINION</w:t>
      </w:r>
    </w:p>
    <w:p>
      <w:pPr>
        <w:pStyle w:val="Normal"/>
        <w:ind w:start="1418" w:firstLine="709"/>
        <w:rPr>
          <w:rFonts w:ascii="Times Armenian" w:hAnsi="Times Armenian" w:cs="Times Armenian"/>
          <w:i/>
          <w:i/>
          <w:sz w:val="21"/>
          <w:szCs w:val="21"/>
        </w:rPr>
      </w:pPr>
      <w:r>
        <w:rPr>
          <w:rFonts w:cs="Times Armenian" w:ascii="Times Armenian" w:hAnsi="Times Armenian"/>
          <w:i/>
          <w:sz w:val="21"/>
          <w:szCs w:val="21"/>
        </w:rPr>
      </w:r>
    </w:p>
    <w:p>
      <w:pPr>
        <w:pStyle w:val="Normal"/>
        <w:ind w:start="1418" w:firstLine="709"/>
        <w:rPr>
          <w:rFonts w:ascii="Times Armenian" w:hAnsi="Times Armenian" w:cs="Times Armenian"/>
          <w:i/>
          <w:i/>
          <w:sz w:val="21"/>
          <w:szCs w:val="21"/>
        </w:rPr>
      </w:pPr>
      <w:r>
        <w:rPr>
          <w:rFonts w:cs="Times Armenian" w:ascii="Times Armenian" w:hAnsi="Times Armenian"/>
          <w:i/>
          <w:sz w:val="21"/>
          <w:szCs w:val="21"/>
        </w:rPr>
        <w:t>***</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And death shall have no dominion.</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Dead men naked they shall be one</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With the man in the wind and the west moon;</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When their bones are picked clean and the clean bones gone,</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They shall have stars at elbow and foot;</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Though they go mad they shall be sane,</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Though they sink through the sea they shall rise again;</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Though lovers be lost love shall not;</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And death shall have no dominion.</w:t>
      </w:r>
    </w:p>
    <w:p>
      <w:pPr>
        <w:pStyle w:val="Normal"/>
        <w:ind w:start="1418" w:firstLine="709"/>
        <w:jc w:val="both"/>
        <w:rPr>
          <w:rFonts w:ascii="Times Armenian" w:hAnsi="Times Armenian" w:cs="Times Armenian"/>
          <w:sz w:val="21"/>
          <w:szCs w:val="21"/>
        </w:rPr>
      </w:pPr>
      <w:r>
        <w:rPr>
          <w:rFonts w:cs="Times Armenian" w:ascii="Times Armenian" w:hAnsi="Times Armenian"/>
          <w:sz w:val="21"/>
          <w:szCs w:val="21"/>
        </w:rPr>
      </w:r>
    </w:p>
    <w:p>
      <w:pPr>
        <w:pStyle w:val="Normal"/>
        <w:ind w:start="1418" w:firstLine="709"/>
        <w:jc w:val="both"/>
        <w:rPr>
          <w:rFonts w:ascii="Times Armenian" w:hAnsi="Times Armenian" w:cs="Times Armenian"/>
          <w:sz w:val="21"/>
          <w:szCs w:val="21"/>
        </w:rPr>
      </w:pPr>
      <w:r>
        <w:rPr>
          <w:rFonts w:cs="Times Armenian" w:ascii="Times Armenian" w:hAnsi="Times Armenian"/>
          <w:sz w:val="21"/>
          <w:szCs w:val="21"/>
        </w:rPr>
        <w:t>***</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And death shall have no dominion.</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Under the windings of the sea</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They lying long shall not die mindily;</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Twisting on racks when sinews give way,</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Strapped to a wheel, yet they shall not break;</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Faith in their hands shall snap in two,</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And the unicorn evils run them through;</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Split all ends up they shan’t crack;</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And death shall have no dominion.</w:t>
      </w:r>
    </w:p>
    <w:p>
      <w:pPr>
        <w:pStyle w:val="Normal"/>
        <w:ind w:start="1418" w:firstLine="709"/>
        <w:jc w:val="both"/>
        <w:rPr>
          <w:rFonts w:ascii="Times Armenian" w:hAnsi="Times Armenian" w:cs="Times Armenian"/>
          <w:sz w:val="21"/>
          <w:szCs w:val="21"/>
        </w:rPr>
      </w:pPr>
      <w:r>
        <w:rPr>
          <w:rFonts w:cs="Times Armenian" w:ascii="Times Armenian" w:hAnsi="Times Armenian"/>
          <w:sz w:val="21"/>
          <w:szCs w:val="21"/>
        </w:rPr>
      </w:r>
    </w:p>
    <w:p>
      <w:pPr>
        <w:pStyle w:val="Normal"/>
        <w:ind w:start="1418" w:firstLine="709"/>
        <w:jc w:val="both"/>
        <w:rPr>
          <w:rFonts w:ascii="Times Armenian" w:hAnsi="Times Armenian" w:cs="Times Armenian"/>
          <w:sz w:val="21"/>
          <w:szCs w:val="21"/>
        </w:rPr>
      </w:pPr>
      <w:r>
        <w:rPr>
          <w:rFonts w:cs="Times Armenian" w:ascii="Times Armenian" w:hAnsi="Times Armenian"/>
          <w:sz w:val="21"/>
          <w:szCs w:val="21"/>
        </w:rPr>
        <w:t>***</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And death shall have no dominion.</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No more may gulls cry at their ears</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Or waves break loud on the seashores;</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Where blew a flower may a flower no more</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Lift its head to the blows of the rain;</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Though they be mad and dead as nails,</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Heads of the characters hammer through daisies;</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t>Break in the sun till the sun breaks down,</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t>And death shall have no dominion.</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r>
    </w:p>
    <w:p>
      <w:pPr>
        <w:pStyle w:val="Heading2"/>
        <w:numPr>
          <w:ilvl w:val="0"/>
          <w:numId w:val="0"/>
        </w:numPr>
        <w:ind w:start="0" w:hanging="0"/>
        <w:rPr/>
      </w:pPr>
      <w:bookmarkStart w:id="18" w:name="__RefHeading___Toc409540317"/>
      <w:bookmarkEnd w:id="18"/>
      <w:r>
        <w:rPr>
          <w:rFonts w:cs="Times Armenian" w:ascii="Times Armenian" w:hAnsi="Times Armenian"/>
        </w:rPr>
        <w:t>2ա- ԵՎ ՄԱՀԸ ՉԻ ՈՒՆԵՆԱ ԻՇԽԱՆՈՒԹՅՈՒՆ</w:t>
      </w:r>
    </w:p>
    <w:p>
      <w:pPr>
        <w:pStyle w:val="Normal"/>
        <w:ind w:firstLine="360"/>
        <w:jc w:val="end"/>
        <w:rPr>
          <w:rFonts w:ascii="Times Armenian" w:hAnsi="Times Armenian" w:cs="Times Armenian"/>
          <w:b/>
          <w:i/>
          <w:i/>
          <w:sz w:val="21"/>
          <w:szCs w:val="21"/>
        </w:rPr>
      </w:pPr>
      <w:r>
        <w:rPr>
          <w:rFonts w:cs="Times Armenian" w:ascii="Times Armenian" w:hAnsi="Times Armenian"/>
          <w:b/>
          <w:i/>
          <w:sz w:val="21"/>
          <w:szCs w:val="21"/>
        </w:rPr>
      </w:r>
    </w:p>
    <w:p>
      <w:pPr>
        <w:pStyle w:val="Normal"/>
        <w:ind w:firstLine="360"/>
        <w:jc w:val="end"/>
        <w:rPr>
          <w:rFonts w:ascii="Times Armenian" w:hAnsi="Times Armenian" w:cs="Times Armenian"/>
          <w:b/>
          <w:i/>
          <w:i/>
          <w:sz w:val="21"/>
          <w:szCs w:val="21"/>
        </w:rPr>
      </w:pPr>
      <w:r>
        <w:rPr>
          <w:rFonts w:cs="Times Armenian" w:ascii="Times Armenian" w:hAnsi="Times Armenian"/>
          <w:b/>
          <w:i/>
          <w:sz w:val="21"/>
          <w:szCs w:val="21"/>
        </w:rPr>
        <w:t>(թարգման՝ Արտեմ Հարությունյան)</w:t>
      </w:r>
    </w:p>
    <w:p>
      <w:pPr>
        <w:pStyle w:val="Normal"/>
        <w:ind w:start="1418" w:firstLine="709"/>
        <w:jc w:val="both"/>
        <w:rPr>
          <w:rFonts w:ascii="Times Armenian" w:hAnsi="Times Armenian" w:cs="Times Armenian"/>
          <w:i/>
          <w:i/>
          <w:sz w:val="21"/>
          <w:szCs w:val="21"/>
        </w:rPr>
      </w:pPr>
      <w:r>
        <w:rPr>
          <w:rFonts w:cs="Times Armenian" w:ascii="Times Armenian" w:hAnsi="Times Armenian"/>
          <w:i/>
          <w:sz w:val="21"/>
          <w:szCs w:val="21"/>
        </w:rPr>
        <w:t>***</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Եվ մահը չի ունենա իշխանություն: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Մեռած, մերկ մարդիկ նույն մարդը կլինեն,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Քամու և լուսնի մարդկանց հետ միասին,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Եվ երբ կմերկանան ոսկորները նրանց և կանհետանան`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Արմունկին, ծնկին աստղեր կցոլան,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Չնայած խելագար, բայց միշտ բանական,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Չնայած կխեղդվեն, բայց նորից կելնեն,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Չնայած սիրահարները կմեռնեն, բայց սերը` երբեք,</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Եվ մահը չի ունենա իշխանություն:</w:t>
      </w:r>
    </w:p>
    <w:p>
      <w:pPr>
        <w:pStyle w:val="Normal"/>
        <w:ind w:start="708" w:firstLine="708"/>
        <w:jc w:val="both"/>
        <w:rPr>
          <w:rFonts w:ascii="Times Armenian" w:hAnsi="Times Armenian" w:cs="Times Armenian"/>
          <w:sz w:val="21"/>
          <w:szCs w:val="21"/>
        </w:rPr>
      </w:pPr>
      <w:r>
        <w:rPr>
          <w:rFonts w:cs="Times Armenian" w:ascii="Times Armenian" w:hAnsi="Times Armenian"/>
          <w:sz w:val="21"/>
          <w:szCs w:val="21"/>
        </w:rPr>
      </w:r>
    </w:p>
    <w:p>
      <w:pPr>
        <w:pStyle w:val="Normal"/>
        <w:ind w:start="1778" w:firstLine="349"/>
        <w:jc w:val="both"/>
        <w:rPr>
          <w:rFonts w:ascii="Times Armenian" w:hAnsi="Times Armenian" w:cs="Times Armenian"/>
          <w:sz w:val="21"/>
          <w:szCs w:val="21"/>
        </w:rPr>
      </w:pPr>
      <w:r>
        <w:rPr>
          <w:rFonts w:cs="Times Armenian" w:ascii="Times Armenian" w:hAnsi="Times Armenian"/>
          <w:sz w:val="21"/>
          <w:szCs w:val="21"/>
        </w:rPr>
        <w:t>***</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Եվ մահը չի ունենա իշխանություն: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Ծովի կամարների տակ</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Չեն մեռնում նրանք հոժարակամ,</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Պրկոցի վրա ձգված, երբ մկանը ճայթում է,–</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Անիվին գոտեկապված` դեռ մաքառում են,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Հավատը նրանց ձեռքում կիսվում է մասերի:</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Միաեղջյուրի չարիքը նրանց կավերի,</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Բայց փշրվելով կհարատևեն:-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Եվ մահը չի ունենա իշխանություն: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Եվ մահը չի ունենա իշխանություն: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Ճայերն էլ չեն ճչա նրանց ականջներում,</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Եվ ոչ էլ ալիքը` բարձր ծովափին.</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Ուր ծաղիկն էր բացվում քնքուշ,</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Ծաղկապսակն էլ չի ճկվի անձրևներից,</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r>
    </w:p>
    <w:p>
      <w:pPr>
        <w:pStyle w:val="Normal"/>
        <w:ind w:start="1419" w:firstLine="708"/>
        <w:jc w:val="both"/>
        <w:rPr>
          <w:rFonts w:ascii="Times Armenian" w:hAnsi="Times Armenian" w:cs="Times Armenian"/>
          <w:sz w:val="21"/>
          <w:szCs w:val="21"/>
        </w:rPr>
      </w:pPr>
      <w:r>
        <w:rPr>
          <w:rFonts w:cs="Times Armenian" w:ascii="Times Armenian" w:hAnsi="Times Armenian"/>
          <w:sz w:val="21"/>
          <w:szCs w:val="21"/>
        </w:rPr>
        <w:t>***</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Եվ չնայած խելագար են և անկենդան ինչպես կոճղը,</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Բայց ճչալով, ծաղիկների անհուն խորքից,</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Նրանք ձգվում են արևին, մինչև արևը կմարի:</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Եվ մահը չի ունենա իշխանություն:</w:t>
      </w:r>
    </w:p>
    <w:p>
      <w:pPr>
        <w:pStyle w:val="Normal"/>
        <w:ind w:start="360" w:hanging="0"/>
        <w:jc w:val="both"/>
        <w:rPr>
          <w:rFonts w:ascii="Times Armenian" w:hAnsi="Times Armenian" w:cs="Times Armenian"/>
          <w:b/>
          <w:i/>
          <w:i/>
          <w:sz w:val="21"/>
          <w:szCs w:val="21"/>
        </w:rPr>
      </w:pPr>
      <w:r>
        <w:rPr>
          <w:rFonts w:cs="Times Armenian" w:ascii="Times Armenian" w:hAnsi="Times Armenian"/>
          <w:b/>
          <w:i/>
          <w:sz w:val="21"/>
          <w:szCs w:val="21"/>
        </w:rPr>
      </w:r>
    </w:p>
    <w:p>
      <w:pPr>
        <w:pStyle w:val="Normal"/>
        <w:ind w:start="360" w:hanging="0"/>
        <w:jc w:val="both"/>
        <w:rPr>
          <w:rFonts w:ascii="Times Armenian" w:hAnsi="Times Armenian" w:cs="Times Armenian"/>
          <w:b/>
          <w:i/>
          <w:i/>
          <w:sz w:val="21"/>
          <w:szCs w:val="21"/>
        </w:rPr>
      </w:pPr>
      <w:r>
        <w:rPr>
          <w:rFonts w:cs="Times Armenian" w:ascii="Times Armenian" w:hAnsi="Times Armenian"/>
          <w:b/>
          <w:i/>
          <w:sz w:val="21"/>
          <w:szCs w:val="21"/>
        </w:rPr>
      </w:r>
      <w:r>
        <w:br w:type="page"/>
      </w:r>
    </w:p>
    <w:p>
      <w:pPr>
        <w:pStyle w:val="Heading2"/>
        <w:numPr>
          <w:ilvl w:val="0"/>
          <w:numId w:val="0"/>
        </w:numPr>
        <w:ind w:start="0" w:hanging="0"/>
        <w:rPr/>
      </w:pPr>
      <w:bookmarkStart w:id="19" w:name="__RefHeading___Toc409540318"/>
      <w:bookmarkEnd w:id="19"/>
      <w:r>
        <w:rPr>
          <w:rFonts w:cs="Times Armenian" w:ascii="Times Armenian" w:hAnsi="Times Armenian"/>
        </w:rPr>
        <w:t>2բ- ՈՒ ԷԼ ՄԱՀԻՆ ԻՇԽԱՆՈՒԹՅՈՒՆ ՉԻ ՄՆԱ</w:t>
      </w:r>
    </w:p>
    <w:p>
      <w:pPr>
        <w:pStyle w:val="Normal"/>
        <w:ind w:start="360" w:hanging="0"/>
        <w:jc w:val="end"/>
        <w:rPr>
          <w:rFonts w:ascii="Times Armenian" w:hAnsi="Times Armenian" w:cs="Times Armenian"/>
          <w:b/>
          <w:i/>
          <w:i/>
          <w:sz w:val="21"/>
          <w:szCs w:val="21"/>
        </w:rPr>
      </w:pPr>
      <w:r>
        <w:rPr>
          <w:rFonts w:cs="Times Armenian" w:ascii="Times Armenian" w:hAnsi="Times Armenian"/>
          <w:b/>
          <w:i/>
          <w:sz w:val="21"/>
          <w:szCs w:val="21"/>
        </w:rPr>
      </w:r>
    </w:p>
    <w:p>
      <w:pPr>
        <w:pStyle w:val="Normal"/>
        <w:ind w:start="360" w:hanging="0"/>
        <w:jc w:val="end"/>
        <w:rPr>
          <w:rFonts w:ascii="Times Armenian" w:hAnsi="Times Armenian" w:cs="Times Armenian"/>
          <w:b/>
          <w:i/>
          <w:i/>
          <w:sz w:val="21"/>
          <w:szCs w:val="21"/>
        </w:rPr>
      </w:pPr>
      <w:r>
        <w:rPr>
          <w:rFonts w:cs="Times Armenian" w:ascii="Times Armenian" w:hAnsi="Times Armenian"/>
          <w:b/>
          <w:i/>
          <w:sz w:val="21"/>
          <w:szCs w:val="21"/>
        </w:rPr>
        <w:t>(թարգման՝ Մերուժան Հարությունյան)</w:t>
      </w:r>
    </w:p>
    <w:p>
      <w:pPr>
        <w:pStyle w:val="Normal"/>
        <w:ind w:start="1778" w:firstLine="349"/>
        <w:jc w:val="both"/>
        <w:rPr>
          <w:rFonts w:ascii="Times Armenian" w:hAnsi="Times Armenian" w:cs="Times Armenian"/>
          <w:i/>
          <w:i/>
          <w:sz w:val="21"/>
          <w:szCs w:val="21"/>
        </w:rPr>
      </w:pPr>
      <w:r>
        <w:rPr>
          <w:rFonts w:cs="Times Armenian" w:ascii="Times Armenian" w:hAnsi="Times Armenian"/>
          <w:i/>
          <w:sz w:val="21"/>
          <w:szCs w:val="21"/>
        </w:rPr>
        <w:t>***</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Ու էլ մահին իշխանություն չի մնա:</w:t>
      </w:r>
    </w:p>
    <w:p>
      <w:pPr>
        <w:pStyle w:val="Normal"/>
        <w:ind w:start="360" w:hanging="0"/>
        <w:jc w:val="both"/>
        <w:rPr/>
      </w:pPr>
      <w:r>
        <w:rPr>
          <w:rFonts w:cs="Times Armenian" w:ascii="Times Armenian" w:hAnsi="Times Armenian"/>
          <w:sz w:val="21"/>
          <w:szCs w:val="21"/>
        </w:rPr>
        <w:t>Մարդիկ մեռած, համ էլ մերկ՝ կըլնեն մեկ՝</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Գունատ լուսին ու ձյան տակի հարադեգեր մարդու հետ:</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Միս ու արուն ոսկորներից պոկոտեն, ոսկորներն էլ չքանան՝</w:t>
      </w:r>
    </w:p>
    <w:p>
      <w:pPr>
        <w:pStyle w:val="Normal"/>
        <w:ind w:start="360" w:hanging="0"/>
        <w:jc w:val="both"/>
        <w:rPr/>
      </w:pPr>
      <w:r>
        <w:rPr>
          <w:rFonts w:cs="Times Armenian" w:ascii="Times Armenian" w:hAnsi="Times Armenian"/>
          <w:sz w:val="21"/>
          <w:szCs w:val="21"/>
        </w:rPr>
        <w:t>Դրանց ոտ ու արմնկի տակ աստղաբույլ կփռվի:</w:t>
      </w:r>
    </w:p>
    <w:p>
      <w:pPr>
        <w:pStyle w:val="Normal"/>
        <w:ind w:start="360" w:hanging="0"/>
        <w:jc w:val="both"/>
        <w:rPr/>
      </w:pPr>
      <w:r>
        <w:rPr>
          <w:rFonts w:cs="Times Armenian" w:ascii="Times Armenian" w:hAnsi="Times Armenian"/>
          <w:sz w:val="21"/>
          <w:szCs w:val="21"/>
        </w:rPr>
        <w:t>Ու չնայած հա՛ գժվում են՝ կըլնեն մտքով հա՛ արթուն,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 xml:space="preserve">Ու չնայած ծովն են թաղվում՝ ջրի էրես դուրս կգան, </w:t>
      </w:r>
    </w:p>
    <w:p>
      <w:pPr>
        <w:pStyle w:val="Normal"/>
        <w:ind w:start="360" w:hanging="0"/>
        <w:jc w:val="both"/>
        <w:rPr/>
      </w:pPr>
      <w:r>
        <w:rPr>
          <w:rFonts w:cs="Times Armenian" w:ascii="Times Armenian" w:hAnsi="Times Armenian"/>
          <w:sz w:val="21"/>
          <w:szCs w:val="21"/>
        </w:rPr>
        <w:t>Սիրահար է՛լ չմնա, կմնա սե՛րն անպայման,</w:t>
      </w:r>
    </w:p>
    <w:p>
      <w:pPr>
        <w:pStyle w:val="Normal"/>
        <w:ind w:start="360" w:hanging="0"/>
        <w:jc w:val="both"/>
        <w:rPr/>
      </w:pPr>
      <w:r>
        <w:rPr>
          <w:rFonts w:cs="Times Armenian" w:ascii="Times Armenian" w:hAnsi="Times Armenian"/>
          <w:sz w:val="21"/>
          <w:szCs w:val="21"/>
        </w:rPr>
        <w:t>Ու էլ մահին իշխանություն չի՛ մնա:</w:t>
      </w:r>
    </w:p>
    <w:p>
      <w:pPr>
        <w:pStyle w:val="Normal"/>
        <w:ind w:start="360" w:hanging="0"/>
        <w:rPr>
          <w:rFonts w:ascii="Times Armenian" w:hAnsi="Times Armenian" w:cs="Times Armenian"/>
          <w:sz w:val="21"/>
          <w:szCs w:val="21"/>
        </w:rPr>
      </w:pPr>
      <w:r>
        <w:rPr>
          <w:rFonts w:cs="Times Armenian" w:ascii="Times Armenian" w:hAnsi="Times Armenian"/>
          <w:sz w:val="21"/>
          <w:szCs w:val="21"/>
        </w:rPr>
      </w:r>
    </w:p>
    <w:p>
      <w:pPr>
        <w:pStyle w:val="Normal"/>
        <w:ind w:start="1778" w:firstLine="349"/>
        <w:rPr>
          <w:rFonts w:ascii="Times Armenian" w:hAnsi="Times Armenian" w:cs="Times Armenian"/>
          <w:i/>
          <w:i/>
          <w:sz w:val="21"/>
          <w:szCs w:val="21"/>
        </w:rPr>
      </w:pPr>
      <w:r>
        <w:rPr>
          <w:rFonts w:cs="Times Armenian" w:ascii="Times Armenian" w:hAnsi="Times Armenian"/>
          <w:i/>
          <w:sz w:val="21"/>
          <w:szCs w:val="21"/>
        </w:rPr>
        <w:t>***</w:t>
      </w:r>
    </w:p>
    <w:p>
      <w:pPr>
        <w:pStyle w:val="Normal"/>
        <w:ind w:start="360" w:hanging="0"/>
        <w:jc w:val="both"/>
        <w:rPr/>
      </w:pPr>
      <w:r>
        <w:rPr>
          <w:rFonts w:cs="Times Armenian" w:ascii="Times Armenian" w:hAnsi="Times Armenian"/>
          <w:sz w:val="21"/>
          <w:szCs w:val="21"/>
        </w:rPr>
        <w:t>Ու էլ մահին իշխանություն չի՛ մնա:</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Ծովի անդունդ խորքերում երկար պառկեն՝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Մտքով անմեռ կմնան: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Տանջագալար, գելոց հանած, թեկուզ ջիլն էլ կտրվի՝</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Չեն կոտրվի ու կմնան աննկուն:</w:t>
      </w:r>
    </w:p>
    <w:p>
      <w:pPr>
        <w:pStyle w:val="Normal"/>
        <w:ind w:start="360" w:hanging="0"/>
        <w:jc w:val="both"/>
        <w:rPr/>
      </w:pPr>
      <w:r>
        <w:rPr>
          <w:rFonts w:cs="Times Armenian" w:ascii="Times Armenian" w:hAnsi="Times Armenian"/>
          <w:sz w:val="21"/>
          <w:szCs w:val="21"/>
        </w:rPr>
        <w:t>Համ էլ կըլնի դրանց ձեռին բախտը լրիվ էրկու կես,</w:t>
      </w:r>
    </w:p>
    <w:p>
      <w:pPr>
        <w:pStyle w:val="Normal"/>
        <w:ind w:start="360" w:hanging="0"/>
        <w:jc w:val="both"/>
        <w:rPr/>
      </w:pPr>
      <w:r>
        <w:rPr>
          <w:rFonts w:cs="Times Armenian" w:ascii="Times Armenian" w:hAnsi="Times Armenian"/>
          <w:sz w:val="21"/>
          <w:szCs w:val="21"/>
        </w:rPr>
        <w:t>Ու միեղջյուրն անընդհատ հարո՛ւ կտա չարի պես,</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Բայց ձեռ ու ոտ ջարդուխուրդ՝ հա՛ կմնան անվնաս,</w:t>
      </w:r>
    </w:p>
    <w:p>
      <w:pPr>
        <w:pStyle w:val="Normal"/>
        <w:ind w:start="360" w:hanging="0"/>
        <w:jc w:val="both"/>
        <w:rPr/>
      </w:pPr>
      <w:r>
        <w:rPr>
          <w:rFonts w:cs="Times Armenian" w:ascii="Times Armenian" w:hAnsi="Times Armenian"/>
          <w:sz w:val="21"/>
          <w:szCs w:val="21"/>
        </w:rPr>
        <w:t>Ու էլ մահին իշխանություն չի՛ մնա:</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1778" w:firstLine="349"/>
        <w:jc w:val="both"/>
        <w:rPr>
          <w:rFonts w:ascii="Times Armenian" w:hAnsi="Times Armenian" w:cs="Times Armenian"/>
          <w:i/>
          <w:i/>
          <w:sz w:val="21"/>
          <w:szCs w:val="21"/>
        </w:rPr>
      </w:pPr>
      <w:r>
        <w:rPr>
          <w:rFonts w:cs="Times Armenian" w:ascii="Times Armenian" w:hAnsi="Times Armenian"/>
          <w:i/>
          <w:sz w:val="21"/>
          <w:szCs w:val="21"/>
        </w:rPr>
        <w:t>***</w:t>
      </w:r>
    </w:p>
    <w:p>
      <w:pPr>
        <w:pStyle w:val="Normal"/>
        <w:ind w:start="360" w:hanging="0"/>
        <w:jc w:val="both"/>
        <w:rPr/>
      </w:pPr>
      <w:r>
        <w:rPr>
          <w:rFonts w:cs="Times Armenian" w:ascii="Times Armenian" w:hAnsi="Times Armenian"/>
          <w:sz w:val="21"/>
          <w:szCs w:val="21"/>
        </w:rPr>
        <w:t>Ու էլ մահին իշխանություն չի՛ մնա:</w:t>
      </w:r>
    </w:p>
    <w:p>
      <w:pPr>
        <w:pStyle w:val="Normal"/>
        <w:ind w:start="360" w:hanging="0"/>
        <w:jc w:val="both"/>
        <w:rPr/>
      </w:pPr>
      <w:r>
        <w:rPr>
          <w:rFonts w:cs="Times Armenian" w:ascii="Times Armenian" w:hAnsi="Times Armenian"/>
          <w:sz w:val="21"/>
          <w:szCs w:val="21"/>
        </w:rPr>
        <w:t>Ու կարող ա՝ ոչ ուրուրի՛ ճիչ լսեն,</w:t>
      </w:r>
    </w:p>
    <w:p>
      <w:pPr>
        <w:pStyle w:val="Normal"/>
        <w:ind w:start="360" w:hanging="0"/>
        <w:jc w:val="both"/>
        <w:rPr/>
      </w:pPr>
      <w:r>
        <w:rPr>
          <w:rFonts w:cs="Times Armenian" w:ascii="Times Armenian" w:hAnsi="Times Armenian"/>
          <w:sz w:val="21"/>
          <w:szCs w:val="21"/>
        </w:rPr>
        <w:t>Ոչ է՛լ՝ ջրի գոռ շառա՛չը՝ առափնյա:</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Ու կարող ա՝ վարդ ու ծաղիկ</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Առաջվա պես չըմբոստանա անձրևին:</w:t>
      </w:r>
    </w:p>
    <w:p>
      <w:pPr>
        <w:pStyle w:val="Normal"/>
        <w:ind w:start="360" w:hanging="0"/>
        <w:jc w:val="both"/>
        <w:rPr/>
      </w:pPr>
      <w:r>
        <w:rPr>
          <w:rFonts w:cs="Times Armenian" w:ascii="Times Armenian" w:hAnsi="Times Armenian"/>
          <w:sz w:val="21"/>
          <w:szCs w:val="21"/>
        </w:rPr>
        <w:t>Բայց որ լրիվ գիժ ըլնեն, ըլնեն վաղո՜ւց մա</w:t>
        <w:softHyphen/>
        <w:t>հա</w:t>
        <w:softHyphen/>
        <w:t xml:space="preserve">ցած՝ </w:t>
      </w:r>
    </w:p>
    <w:p>
      <w:pPr>
        <w:pStyle w:val="Normal"/>
        <w:ind w:start="360" w:hanging="0"/>
        <w:jc w:val="both"/>
        <w:rPr/>
      </w:pPr>
      <w:r>
        <w:rPr>
          <w:rFonts w:cs="Times Armenian" w:ascii="Times Armenian" w:hAnsi="Times Armenian"/>
          <w:sz w:val="21"/>
          <w:szCs w:val="21"/>
        </w:rPr>
        <w:t>Դիմագիծ ու հայացքով ժայթքելո՛ւ են վարդերից:</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1778" w:firstLine="349"/>
        <w:rPr>
          <w:rFonts w:ascii="Times Armenian" w:hAnsi="Times Armenian" w:cs="Times Armenian"/>
          <w:i/>
          <w:i/>
          <w:sz w:val="21"/>
          <w:szCs w:val="21"/>
        </w:rPr>
      </w:pPr>
      <w:r>
        <w:rPr>
          <w:rFonts w:cs="Times Armenian" w:ascii="Times Armenian" w:hAnsi="Times Armenian"/>
          <w:i/>
          <w:sz w:val="21"/>
          <w:szCs w:val="21"/>
        </w:rPr>
        <w:t>***</w:t>
      </w:r>
    </w:p>
    <w:p>
      <w:pPr>
        <w:pStyle w:val="Normal"/>
        <w:ind w:start="360" w:hanging="0"/>
        <w:jc w:val="both"/>
        <w:rPr/>
      </w:pPr>
      <w:r>
        <w:rPr>
          <w:rFonts w:cs="Times Armenian" w:ascii="Times Armenian" w:hAnsi="Times Armenian"/>
          <w:b/>
          <w:i/>
          <w:sz w:val="21"/>
          <w:szCs w:val="21"/>
        </w:rPr>
        <w:t>Արևի սի՛րտը խրվի, քանի սիրտն էդ` չի մեռե,</w:t>
      </w:r>
    </w:p>
    <w:p>
      <w:pPr>
        <w:pStyle w:val="Normal"/>
        <w:ind w:start="360" w:hanging="0"/>
        <w:jc w:val="both"/>
        <w:rPr/>
      </w:pPr>
      <w:r>
        <w:rPr>
          <w:rFonts w:cs="Times Armenian" w:ascii="Times Armenian" w:hAnsi="Times Armenian"/>
          <w:b/>
          <w:i/>
          <w:sz w:val="21"/>
          <w:szCs w:val="21"/>
        </w:rPr>
        <w:t>Ու էլ մահին իշխանություն չի՛ մնա:</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Պրն</w:t>
        <w:softHyphen/>
        <w:t xml:space="preserve"> Ար</w:t>
        <w:softHyphen/>
        <w:t>տե</w:t>
        <w:softHyphen/>
        <w:t>մի տար</w:t>
        <w:softHyphen/>
        <w:t>բե</w:t>
        <w:softHyphen/>
        <w:t>րակը ման</w:t>
        <w:softHyphen/>
        <w:t>րա</w:t>
        <w:softHyphen/>
        <w:t>մասն չեմ հա</w:t>
        <w:softHyphen/>
        <w:t>մե</w:t>
        <w:softHyphen/>
        <w:t>մա</w:t>
        <w:softHyphen/>
        <w:t>տի ճիշտ տար</w:t>
        <w:softHyphen/>
        <w:t>բե</w:t>
        <w:softHyphen/>
        <w:t>րա</w:t>
        <w:softHyphen/>
        <w:t>կի հետ, ո</w:t>
        <w:softHyphen/>
        <w:t>րով</w:t>
        <w:softHyphen/>
        <w:t>հետև նախ սա ար</w:t>
        <w:softHyphen/>
        <w:t>դեն ա</w:t>
        <w:softHyphen/>
        <w:t>նի</w:t>
        <w:softHyphen/>
        <w:t>մաստ է, ու երկ</w:t>
        <w:softHyphen/>
        <w:t>րորդ՝ որ ըն</w:t>
        <w:softHyphen/>
        <w:t>թեր</w:t>
        <w:softHyphen/>
        <w:t>ցողն ի</w:t>
        <w:softHyphen/>
        <w:t>զուր չհոգ</w:t>
        <w:softHyphen/>
        <w:t>նի: Հա</w:t>
        <w:softHyphen/>
        <w:t>նուն ար</w:t>
        <w:softHyphen/>
        <w:t>դա</w:t>
        <w:softHyphen/>
        <w:t>րութ</w:t>
        <w:softHyphen/>
        <w:t>յան ա</w:t>
        <w:softHyphen/>
        <w:t>սեմ, որ սրա մեջ սխալ</w:t>
        <w:softHyphen/>
        <w:t>նե</w:t>
        <w:softHyphen/>
        <w:t>րը մի թեթև ա</w:t>
        <w:softHyphen/>
        <w:t>վե</w:t>
        <w:softHyphen/>
        <w:t>լի քիչ են, ե</w:t>
        <w:softHyphen/>
        <w:t>թե չհաշ</w:t>
        <w:softHyphen/>
        <w:t>վենք, որ պրն</w:t>
        <w:softHyphen/>
        <w:t xml:space="preserve"> Ար</w:t>
        <w:softHyphen/>
        <w:t>տե</w:t>
        <w:softHyphen/>
        <w:t>մը «հա</w:t>
        <w:softHyphen/>
        <w:t>րամ» է ա</w:t>
        <w:softHyphen/>
        <w:t>րել բա</w:t>
        <w:softHyphen/>
        <w:t>նաս</w:t>
        <w:softHyphen/>
        <w:t>տեղ</w:t>
        <w:softHyphen/>
        <w:t>ծու</w:t>
        <w:softHyphen/>
        <w:t>թ</w:t>
        <w:softHyphen/>
        <w:t>յան ողջ ա</w:t>
        <w:softHyphen/>
        <w:t>սե</w:t>
        <w:softHyphen/>
        <w:t>լի</w:t>
        <w:softHyphen/>
        <w:t>քը՝ «հա</w:t>
        <w:softHyphen/>
        <w:t>րա</w:t>
        <w:softHyphen/>
        <w:t>մե</w:t>
        <w:softHyphen/>
        <w:t>լով» սրա գեղեցկությունն ու ֆի</w:t>
        <w:softHyphen/>
        <w:t>նա</w:t>
        <w:softHyphen/>
        <w:t xml:space="preserve">լը: </w:t>
      </w:r>
    </w:p>
    <w:p>
      <w:pPr>
        <w:pStyle w:val="Normal"/>
        <w:ind w:firstLine="360"/>
        <w:jc w:val="both"/>
        <w:rPr/>
      </w:pPr>
      <w:r>
        <w:rPr>
          <w:rFonts w:cs="Times Armenian" w:ascii="Times Armenian" w:hAnsi="Times Armenian"/>
          <w:sz w:val="21"/>
          <w:szCs w:val="21"/>
        </w:rPr>
        <w:t>Ի</w:t>
        <w:softHyphen/>
        <w:t>րոք՝ Դի</w:t>
        <w:softHyphen/>
        <w:t>լանն այս ո</w:t>
        <w:softHyphen/>
        <w:t>տա</w:t>
        <w:softHyphen/>
        <w:t>նա</w:t>
        <w:softHyphen/>
        <w:t>վո</w:t>
        <w:softHyphen/>
        <w:t>րի ա</w:t>
        <w:softHyphen/>
        <w:t>սե</w:t>
        <w:softHyphen/>
        <w:t>լի</w:t>
        <w:softHyphen/>
        <w:t>քի ի</w:t>
        <w:softHyphen/>
        <w:t>մաս</w:t>
        <w:softHyphen/>
        <w:t>տը բա</w:t>
        <w:softHyphen/>
        <w:t>ցում է սրա վեր</w:t>
        <w:softHyphen/>
        <w:t>ջին եր</w:t>
        <w:softHyphen/>
        <w:t>կու տո</w:t>
        <w:softHyphen/>
        <w:t>ղով, որ բնագ</w:t>
        <w:softHyphen/>
        <w:t>րում ա</w:t>
        <w:softHyphen/>
        <w:t>ռան</w:t>
        <w:softHyphen/>
        <w:t>ձին են, բայց պրն</w:t>
        <w:softHyphen/>
        <w:t xml:space="preserve"> Ար</w:t>
        <w:softHyphen/>
        <w:t>տե</w:t>
        <w:softHyphen/>
        <w:t>մը, անգ</w:t>
        <w:softHyphen/>
        <w:t>լե</w:t>
        <w:softHyphen/>
        <w:t>րե</w:t>
        <w:softHyphen/>
        <w:t>նի իր թույլ ի</w:t>
        <w:softHyphen/>
        <w:t>մա</w:t>
        <w:softHyphen/>
        <w:t>ցութ</w:t>
        <w:softHyphen/>
        <w:t>յան պատ</w:t>
        <w:softHyphen/>
        <w:t>ճա</w:t>
        <w:softHyphen/>
        <w:t>ռով (ու</w:t>
        <w:softHyphen/>
        <w:t>րիշ բա</w:t>
        <w:softHyphen/>
        <w:t>ցատ</w:t>
        <w:softHyphen/>
        <w:t>րութ</w:t>
        <w:softHyphen/>
        <w:t>յունն ուղ</w:t>
        <w:softHyphen/>
        <w:t>ղա</w:t>
        <w:softHyphen/>
        <w:t>կի անհ</w:t>
        <w:softHyphen/>
        <w:t>նար է), սրանք միաց</w:t>
        <w:softHyphen/>
        <w:t>րել է նա</w:t>
        <w:softHyphen/>
        <w:t>խորդ եր</w:t>
        <w:softHyphen/>
        <w:t>կու տո</w:t>
        <w:softHyphen/>
        <w:t>ղին ու գրել.</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pPr>
      <w:r>
        <w:rPr>
          <w:rFonts w:cs="Times Armenian" w:ascii="Times Armenian" w:hAnsi="Times Armenian"/>
          <w:sz w:val="21"/>
          <w:szCs w:val="21"/>
        </w:rPr>
        <w:tab/>
      </w:r>
      <w:r>
        <w:rPr>
          <w:rFonts w:cs="Times Armenian" w:ascii="Times Armenian" w:hAnsi="Times Armenian"/>
          <w:i/>
          <w:sz w:val="21"/>
          <w:szCs w:val="21"/>
        </w:rPr>
        <w:t>Եվ չնա</w:t>
        <w:softHyphen/>
        <w:t>յած խե</w:t>
        <w:softHyphen/>
        <w:t>լա</w:t>
        <w:softHyphen/>
        <w:t>գար են և ան</w:t>
        <w:softHyphen/>
        <w:t>կեն</w:t>
        <w:softHyphen/>
        <w:t>դան ինչ</w:t>
        <w:softHyphen/>
        <w:t>պես կոճ</w:t>
        <w:softHyphen/>
        <w:t>ղը</w:t>
      </w:r>
      <w:r>
        <w:rPr>
          <w:rFonts w:cs="Times Armenian" w:ascii="Times Armenian" w:hAnsi="Times Armenian"/>
          <w:i/>
          <w:sz w:val="21"/>
          <w:szCs w:val="21"/>
          <w:vertAlign w:val="superscript"/>
        </w:rPr>
        <w:t>*</w:t>
      </w:r>
      <w:r>
        <w:rPr>
          <w:rFonts w:cs="Times Armenian" w:ascii="Times Armenian" w:hAnsi="Times Armenian"/>
          <w:i/>
          <w:sz w:val="21"/>
          <w:szCs w:val="21"/>
        </w:rPr>
        <w:t>,</w:t>
      </w:r>
    </w:p>
    <w:p>
      <w:pPr>
        <w:pStyle w:val="Normal"/>
        <w:ind w:start="360" w:hanging="0"/>
        <w:jc w:val="both"/>
        <w:rPr>
          <w:rFonts w:ascii="Times Armenian" w:hAnsi="Times Armenian" w:cs="Times Armenian"/>
          <w:i/>
          <w:i/>
          <w:sz w:val="21"/>
          <w:szCs w:val="21"/>
        </w:rPr>
      </w:pPr>
      <w:r>
        <w:rPr>
          <w:rFonts w:cs="Times Armenian" w:ascii="Times Armenian" w:hAnsi="Times Armenian"/>
          <w:i/>
          <w:sz w:val="21"/>
          <w:szCs w:val="21"/>
        </w:rPr>
        <w:tab/>
        <w:t>Բայց ճչա</w:t>
        <w:softHyphen/>
        <w:t>լով, ծա</w:t>
        <w:softHyphen/>
        <w:t>ղիկ</w:t>
        <w:softHyphen/>
        <w:t>նե</w:t>
        <w:softHyphen/>
        <w:t>րի ան</w:t>
        <w:softHyphen/>
        <w:t>հուն [?!] խոր</w:t>
        <w:softHyphen/>
        <w:t>քից,</w:t>
      </w:r>
    </w:p>
    <w:p>
      <w:pPr>
        <w:pStyle w:val="Normal"/>
        <w:ind w:start="360" w:hanging="0"/>
        <w:jc w:val="both"/>
        <w:rPr/>
      </w:pPr>
      <w:r>
        <w:rPr>
          <w:rFonts w:cs="Times Armenian" w:ascii="Times Armenian" w:hAnsi="Times Armenian"/>
          <w:i/>
          <w:sz w:val="21"/>
          <w:szCs w:val="21"/>
        </w:rPr>
        <w:tab/>
        <w:t>Նրանք [ով</w:t>
        <w:softHyphen/>
        <w:t xml:space="preserve">քե՞ր] ձգվում են արևին, մինչև արևը </w:t>
      </w:r>
      <w:r>
        <w:rPr>
          <w:rFonts w:cs="Times Armenian" w:ascii="Times Armenian" w:hAnsi="Times Armenian"/>
          <w:b/>
          <w:sz w:val="21"/>
          <w:szCs w:val="21"/>
        </w:rPr>
        <w:t>կ</w:t>
      </w:r>
      <w:r>
        <w:rPr>
          <w:rFonts w:cs="Times Armenian" w:ascii="Times Armenian" w:hAnsi="Times Armenian"/>
          <w:i/>
          <w:sz w:val="21"/>
          <w:szCs w:val="21"/>
        </w:rPr>
        <w:t>մա</w:t>
        <w:softHyphen/>
        <w:t>րի:</w:t>
      </w:r>
    </w:p>
    <w:p>
      <w:pPr>
        <w:pStyle w:val="Normal"/>
        <w:spacing w:lineRule="auto" w:line="480"/>
        <w:ind w:start="360" w:hanging="0"/>
        <w:jc w:val="both"/>
        <w:rPr>
          <w:rFonts w:ascii="Times Armenian" w:hAnsi="Times Armenian" w:cs="Times Armenian"/>
          <w:i/>
          <w:i/>
          <w:sz w:val="21"/>
          <w:szCs w:val="21"/>
        </w:rPr>
      </w:pPr>
      <w:r>
        <w:rPr>
          <w:rFonts w:cs="Times Armenian" w:ascii="Times Armenian" w:hAnsi="Times Armenian"/>
          <w:i/>
          <w:sz w:val="21"/>
          <w:szCs w:val="21"/>
        </w:rPr>
        <w:tab/>
        <w:t>Եվ մա</w:t>
        <w:softHyphen/>
        <w:t>հը չի ու</w:t>
        <w:softHyphen/>
        <w:t>նե</w:t>
        <w:softHyphen/>
        <w:t>նա իշ</w:t>
        <w:softHyphen/>
        <w:t>խա</w:t>
        <w:softHyphen/>
        <w:t>նութ</w:t>
        <w:softHyphen/>
        <w:t>յուն:</w:t>
      </w:r>
    </w:p>
    <w:p>
      <w:pPr>
        <w:pStyle w:val="Normal"/>
        <w:spacing w:lineRule="exact" w:line="220"/>
        <w:ind w:firstLine="360"/>
        <w:jc w:val="both"/>
        <w:rPr>
          <w:rFonts w:ascii="Times Armenian" w:hAnsi="Times Armenian" w:cs="Times Armenian"/>
          <w:sz w:val="16"/>
          <w:szCs w:val="16"/>
        </w:rPr>
      </w:pPr>
      <w:r>
        <w:rPr>
          <w:rFonts w:cs="Times Armenian" w:ascii="Times Armenian" w:hAnsi="Times Armenian"/>
          <w:b/>
          <w:sz w:val="16"/>
          <w:szCs w:val="16"/>
        </w:rPr>
        <w:t>*…</w:t>
        <w:softHyphen/>
        <w:t xml:space="preserve"> ան</w:t>
        <w:softHyphen/>
        <w:t>կեն</w:t>
        <w:softHyphen/>
        <w:t>դան ինչ</w:t>
        <w:softHyphen/>
        <w:t>պես կոճ</w:t>
        <w:softHyphen/>
        <w:t>ղը –</w:t>
      </w:r>
      <w:r>
        <w:rPr>
          <w:rFonts w:cs="Times Armenian" w:ascii="Times Armenian" w:hAnsi="Times Armenian"/>
          <w:i/>
          <w:sz w:val="16"/>
          <w:szCs w:val="16"/>
        </w:rPr>
        <w:t xml:space="preserve"> </w:t>
      </w:r>
      <w:r>
        <w:rPr>
          <w:rFonts w:cs="Times Armenian" w:ascii="Times Armenian" w:hAnsi="Times Armenian"/>
          <w:sz w:val="16"/>
          <w:szCs w:val="16"/>
        </w:rPr>
        <w:t>պրն Ար</w:t>
        <w:softHyphen/>
        <w:t>տե</w:t>
        <w:softHyphen/>
        <w:t>մը չգի</w:t>
        <w:softHyphen/>
        <w:t>տի, որ բնագ</w:t>
        <w:softHyphen/>
        <w:t>րի հե</w:t>
        <w:softHyphen/>
        <w:t>ղի</w:t>
        <w:softHyphen/>
        <w:t>նա</w:t>
        <w:softHyphen/>
        <w:t>կա</w:t>
        <w:softHyphen/>
        <w:t>յին այս նե</w:t>
        <w:softHyphen/>
        <w:t>լո</w:t>
        <w:softHyphen/>
        <w:t>գիզ</w:t>
        <w:softHyphen/>
        <w:t>մը՝ dead as nails-ը նշա</w:t>
        <w:softHyphen/>
        <w:t>նա</w:t>
        <w:softHyphen/>
        <w:t xml:space="preserve">կում է՝ </w:t>
      </w:r>
      <w:r>
        <w:rPr>
          <w:rFonts w:cs="Times Armenian" w:ascii="Times Armenian" w:hAnsi="Times Armenian"/>
          <w:b/>
          <w:sz w:val="16"/>
          <w:szCs w:val="16"/>
        </w:rPr>
        <w:t>«մե</w:t>
        <w:softHyphen/>
        <w:t>ռած, ա</w:t>
        <w:softHyphen/>
        <w:t>ռանց կեն</w:t>
        <w:softHyphen/>
        <w:t>դա</w:t>
        <w:softHyphen/>
        <w:t>նութ</w:t>
        <w:softHyphen/>
        <w:t>յան նշա</w:t>
        <w:softHyphen/>
        <w:t>նի, ար</w:t>
        <w:softHyphen/>
        <w:t>դեն մե</w:t>
        <w:softHyphen/>
        <w:t xml:space="preserve">ռած» </w:t>
      </w:r>
      <w:r>
        <w:rPr>
          <w:rFonts w:cs="Times Armenian" w:ascii="Times Armenian" w:hAnsi="Times Armenian"/>
          <w:sz w:val="16"/>
          <w:szCs w:val="16"/>
        </w:rPr>
        <w:t>և այլն: Այս ֆրա</w:t>
        <w:softHyphen/>
        <w:t>զը բա</w:t>
        <w:softHyphen/>
        <w:t>ռա</w:t>
        <w:softHyphen/>
        <w:t>ցի նշա</w:t>
        <w:softHyphen/>
        <w:t>նա</w:t>
        <w:softHyphen/>
        <w:t xml:space="preserve">կում է՝ </w:t>
      </w:r>
      <w:r>
        <w:rPr>
          <w:rFonts w:cs="Times Armenian" w:ascii="Times Armenian" w:hAnsi="Times Armenian"/>
          <w:b/>
          <w:sz w:val="16"/>
          <w:szCs w:val="16"/>
        </w:rPr>
        <w:t>«մե</w:t>
        <w:softHyphen/>
        <w:t>խե</w:t>
        <w:softHyphen/>
        <w:t>րի պես մե</w:t>
        <w:softHyphen/>
        <w:t>ռած»</w:t>
      </w:r>
      <w:r>
        <w:rPr>
          <w:rFonts w:cs="Times Armenian" w:ascii="Times Armenian" w:hAnsi="Times Armenian"/>
          <w:sz w:val="16"/>
          <w:szCs w:val="16"/>
        </w:rPr>
        <w:t xml:space="preserve"> ու հա</w:t>
        <w:softHyphen/>
        <w:t>մար</w:t>
        <w:softHyphen/>
        <w:t xml:space="preserve">ժեք է </w:t>
      </w:r>
      <w:r>
        <w:rPr>
          <w:rFonts w:cs="Times Armenian" w:ascii="Times Armenian" w:hAnsi="Times Armenian"/>
          <w:b/>
          <w:sz w:val="16"/>
          <w:szCs w:val="16"/>
        </w:rPr>
        <w:t>as dead as a doornail,</w:t>
      </w:r>
      <w:r>
        <w:rPr>
          <w:rFonts w:cs="Times Armenian" w:ascii="Times Armenian" w:hAnsi="Times Armenian"/>
          <w:sz w:val="16"/>
          <w:szCs w:val="16"/>
        </w:rPr>
        <w:t xml:space="preserve"> այ</w:t>
        <w:softHyphen/>
        <w:t xml:space="preserve">սինքն՝ </w:t>
      </w:r>
      <w:r>
        <w:rPr>
          <w:rFonts w:cs="Times Armenian" w:ascii="Times Armenian" w:hAnsi="Times Armenian"/>
          <w:b/>
          <w:sz w:val="16"/>
          <w:szCs w:val="16"/>
        </w:rPr>
        <w:t>«դռան մե</w:t>
        <w:softHyphen/>
        <w:t>խի պես մե</w:t>
        <w:softHyphen/>
        <w:t>ռած», as dead as mutton,</w:t>
      </w:r>
      <w:r>
        <w:rPr>
          <w:rFonts w:cs="Times Armenian" w:ascii="Times Armenian" w:hAnsi="Times Armenian"/>
          <w:sz w:val="16"/>
          <w:szCs w:val="16"/>
        </w:rPr>
        <w:t xml:space="preserve"> այ</w:t>
        <w:softHyphen/>
        <w:t xml:space="preserve">սինքն՝ </w:t>
      </w:r>
      <w:r>
        <w:rPr>
          <w:rFonts w:cs="Times Armenian" w:ascii="Times Armenian" w:hAnsi="Times Armenian"/>
          <w:b/>
          <w:sz w:val="16"/>
          <w:szCs w:val="16"/>
        </w:rPr>
        <w:t>«ոչ</w:t>
        <w:softHyphen/>
        <w:t>խա</w:t>
        <w:softHyphen/>
        <w:t>րի մսի պես մե</w:t>
        <w:softHyphen/>
        <w:t>ռած»,</w:t>
      </w:r>
      <w:r>
        <w:rPr>
          <w:rFonts w:cs="Times Armenian" w:ascii="Times Armenian" w:hAnsi="Times Armenian"/>
          <w:sz w:val="16"/>
          <w:szCs w:val="16"/>
        </w:rPr>
        <w:t xml:space="preserve"> </w:t>
      </w:r>
      <w:r>
        <w:rPr>
          <w:rFonts w:cs="Times Armenian" w:ascii="Times Armenian" w:hAnsi="Times Armenian"/>
          <w:b/>
          <w:sz w:val="16"/>
          <w:szCs w:val="16"/>
        </w:rPr>
        <w:t>as dead as a nit, այ</w:t>
        <w:softHyphen/>
        <w:t>սինքն՝ «ա</w:t>
        <w:softHyphen/>
        <w:t>նի</w:t>
        <w:softHyphen/>
        <w:t>ծի (ոջ</w:t>
        <w:softHyphen/>
        <w:t>լի «ձվի»)</w:t>
      </w:r>
      <w:r>
        <w:rPr>
          <w:rFonts w:cs="Times Armenian" w:ascii="Times Armenian" w:hAnsi="Times Armenian"/>
          <w:sz w:val="16"/>
          <w:szCs w:val="16"/>
        </w:rPr>
        <w:t xml:space="preserve"> </w:t>
      </w:r>
      <w:r>
        <w:rPr>
          <w:rFonts w:cs="Times Armenian" w:ascii="Times Armenian" w:hAnsi="Times Armenian"/>
          <w:b/>
          <w:sz w:val="16"/>
          <w:szCs w:val="16"/>
        </w:rPr>
        <w:t>պես մե</w:t>
        <w:softHyphen/>
        <w:t>ռած»</w:t>
      </w:r>
      <w:r>
        <w:rPr>
          <w:rFonts w:cs="Times Armenian" w:ascii="Times Armenian" w:hAnsi="Times Armenian"/>
          <w:sz w:val="16"/>
          <w:szCs w:val="16"/>
        </w:rPr>
        <w:t xml:space="preserve"> դարձ</w:t>
        <w:softHyphen/>
        <w:t>վածք</w:t>
        <w:softHyphen/>
        <w:t>նե</w:t>
        <w:softHyphen/>
        <w:t>րին, որոնք բո</w:t>
        <w:softHyphen/>
        <w:t>լորն էլ նշա</w:t>
        <w:softHyphen/>
        <w:t>նա</w:t>
        <w:softHyphen/>
        <w:t xml:space="preserve">կում են՝ </w:t>
      </w:r>
      <w:r>
        <w:rPr>
          <w:rFonts w:cs="Times Armenian" w:ascii="Times Armenian" w:hAnsi="Times Armenian"/>
          <w:b/>
          <w:sz w:val="16"/>
          <w:szCs w:val="16"/>
        </w:rPr>
        <w:t>«լրիվ մե</w:t>
        <w:softHyphen/>
        <w:t>ռած, ար</w:t>
        <w:softHyphen/>
        <w:t>դեն մե</w:t>
        <w:softHyphen/>
        <w:t>ռած»:</w:t>
      </w:r>
      <w:r>
        <w:rPr>
          <w:rFonts w:cs="Times Armenian" w:ascii="Times Armenian" w:hAnsi="Times Armenian"/>
          <w:sz w:val="16"/>
          <w:szCs w:val="16"/>
        </w:rPr>
        <w:t xml:space="preserve"> </w:t>
      </w:r>
    </w:p>
    <w:p>
      <w:pPr>
        <w:pStyle w:val="Normal"/>
        <w:spacing w:lineRule="exact" w:line="220"/>
        <w:ind w:firstLine="360"/>
        <w:jc w:val="both"/>
        <w:rPr>
          <w:rFonts w:ascii="Times Armenian" w:hAnsi="Times Armenian" w:cs="Times Armenian"/>
          <w:sz w:val="16"/>
          <w:szCs w:val="16"/>
        </w:rPr>
      </w:pPr>
      <w:r>
        <w:rPr>
          <w:rFonts w:cs="Times Armenian" w:ascii="Times Armenian" w:hAnsi="Times Armenian"/>
          <w:sz w:val="16"/>
          <w:szCs w:val="16"/>
        </w:rPr>
        <w:t>Պրն</w:t>
        <w:softHyphen/>
        <w:t xml:space="preserve"> Ար</w:t>
        <w:softHyphen/>
        <w:t>տե</w:t>
        <w:softHyphen/>
        <w:t>մը, չի</w:t>
        <w:softHyphen/>
        <w:t>մա</w:t>
        <w:softHyphen/>
        <w:t>նա</w:t>
        <w:softHyphen/>
        <w:t>լով, որ սրանք դարձ</w:t>
        <w:softHyphen/>
        <w:t>վածք են, բա</w:t>
        <w:softHyphen/>
        <w:t>ռա</w:t>
        <w:softHyphen/>
        <w:t>ցի է թարգ</w:t>
        <w:softHyphen/>
        <w:t>մա</w:t>
        <w:softHyphen/>
        <w:t xml:space="preserve">նել, միայն </w:t>
      </w:r>
      <w:r>
        <w:rPr>
          <w:rFonts w:cs="Times Armenian" w:ascii="Times Armenian" w:hAnsi="Times Armenian"/>
          <w:b/>
          <w:sz w:val="16"/>
          <w:szCs w:val="16"/>
        </w:rPr>
        <w:t>«մե</w:t>
        <w:softHyphen/>
        <w:t>խե</w:t>
        <w:softHyphen/>
        <w:t xml:space="preserve">րը» </w:t>
      </w:r>
      <w:r>
        <w:rPr>
          <w:rFonts w:cs="Times Armenian" w:ascii="Times Armenian" w:hAnsi="Times Armenian"/>
          <w:sz w:val="16"/>
          <w:szCs w:val="16"/>
        </w:rPr>
        <w:t>փո</w:t>
        <w:softHyphen/>
        <w:softHyphen/>
        <w:t>խա</w:t>
        <w:softHyphen/>
        <w:t>րի</w:t>
        <w:softHyphen/>
        <w:t>նե</w:t>
        <w:softHyphen/>
        <w:t xml:space="preserve">լով </w:t>
      </w:r>
      <w:r>
        <w:rPr>
          <w:rFonts w:cs="Times Armenian" w:ascii="Times Armenian" w:hAnsi="Times Armenian"/>
          <w:b/>
          <w:sz w:val="16"/>
          <w:szCs w:val="16"/>
        </w:rPr>
        <w:t>«կոճ</w:t>
        <w:softHyphen/>
        <w:t>ղով»</w:t>
      </w:r>
      <w:r>
        <w:rPr>
          <w:rFonts w:cs="Times Armenian" w:ascii="Times Armenian" w:hAnsi="Times Armenian"/>
          <w:sz w:val="16"/>
          <w:szCs w:val="16"/>
        </w:rPr>
        <w:t xml:space="preserve"> (երևի մտա</w:t>
        <w:softHyphen/>
        <w:t>ծե</w:t>
        <w:softHyphen/>
        <w:t>լով, որ մե</w:t>
        <w:softHyphen/>
        <w:t>խե</w:t>
        <w:softHyphen/>
        <w:t>րի պես մե</w:t>
        <w:softHyphen/>
        <w:t>ռածն այն</w:t>
        <w:softHyphen/>
        <w:t>քան էլ լավ մե</w:t>
        <w:softHyphen/>
        <w:t>ռած չի): Սա հա</w:t>
        <w:softHyphen/>
        <w:t>մար</w:t>
        <w:softHyphen/>
        <w:t>յա նույնն է, ոնց որ ռու</w:t>
        <w:softHyphen/>
        <w:t>սը հա</w:t>
        <w:softHyphen/>
        <w:t>յե</w:t>
        <w:softHyphen/>
        <w:t>րե</w:t>
        <w:softHyphen/>
        <w:t xml:space="preserve">նի </w:t>
      </w:r>
      <w:r>
        <w:rPr>
          <w:rFonts w:cs="Times Armenian" w:ascii="Times Armenian" w:hAnsi="Times Armenian"/>
          <w:b/>
          <w:sz w:val="16"/>
          <w:szCs w:val="16"/>
        </w:rPr>
        <w:t>«գլխի ըն</w:t>
        <w:softHyphen/>
        <w:t>կավ»</w:t>
      </w:r>
      <w:r>
        <w:rPr>
          <w:rFonts w:cs="Times Armenian" w:ascii="Times Armenian" w:hAnsi="Times Armenian"/>
          <w:sz w:val="16"/>
          <w:szCs w:val="16"/>
        </w:rPr>
        <w:t xml:space="preserve"> դարձ</w:t>
        <w:softHyphen/>
        <w:t>ված</w:t>
        <w:softHyphen/>
        <w:t>քը թարգ</w:t>
        <w:softHyphen/>
        <w:t>մա</w:t>
        <w:softHyphen/>
        <w:t xml:space="preserve">նի </w:t>
      </w:r>
      <w:r>
        <w:rPr>
          <w:rFonts w:cs="Russian Times" w:ascii="Russian Times" w:hAnsi="Russian Times"/>
          <w:b/>
          <w:sz w:val="16"/>
          <w:szCs w:val="16"/>
        </w:rPr>
        <w:t>упал на голову</w:t>
      </w:r>
      <w:r>
        <w:rPr>
          <w:rFonts w:cs="Times Armenian" w:ascii="Times Armenian" w:hAnsi="Times Armenian"/>
          <w:sz w:val="16"/>
          <w:szCs w:val="16"/>
        </w:rPr>
        <w:t xml:space="preserve"> դարձ</w:t>
        <w:softHyphen/>
        <w:t>ված</w:t>
        <w:softHyphen/>
        <w:t xml:space="preserve">քով): Ասեմ համ էլ, որ նշածս </w:t>
      </w:r>
      <w:r>
        <w:rPr>
          <w:rFonts w:cs="Times Armenian" w:ascii="Times Armenian" w:hAnsi="Times Armenian"/>
          <w:b/>
          <w:i/>
          <w:sz w:val="16"/>
          <w:szCs w:val="16"/>
        </w:rPr>
        <w:t>կ-ն</w:t>
      </w:r>
      <w:r>
        <w:rPr>
          <w:rFonts w:cs="Times Armenian" w:ascii="Times Armenian" w:hAnsi="Times Armenian"/>
          <w:sz w:val="16"/>
          <w:szCs w:val="16"/>
        </w:rPr>
        <w:t xml:space="preserve"> ավելորդ է, իսկ այս </w:t>
      </w:r>
      <w:r>
        <w:rPr>
          <w:rFonts w:cs="Times Armenian" w:ascii="Times Armenian" w:hAnsi="Times Armenian"/>
          <w:b/>
          <w:i/>
          <w:sz w:val="16"/>
          <w:szCs w:val="16"/>
        </w:rPr>
        <w:t>կ-ի</w:t>
      </w:r>
      <w:r>
        <w:rPr>
          <w:rFonts w:cs="Times Armenian" w:ascii="Times Armenian" w:hAnsi="Times Armenian"/>
          <w:sz w:val="16"/>
          <w:szCs w:val="16"/>
        </w:rPr>
        <w:t xml:space="preserve"> տողի ժամանակն էլ սխալ է:</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r>
    </w:p>
    <w:p>
      <w:pPr>
        <w:pStyle w:val="Normal"/>
        <w:ind w:firstLine="360"/>
        <w:jc w:val="both"/>
        <w:rPr/>
      </w:pPr>
      <w:r>
        <w:rPr>
          <w:rFonts w:cs="Times Armenian" w:ascii="Times Armenian" w:hAnsi="Times Armenian"/>
          <w:spacing w:val="-2"/>
          <w:sz w:val="21"/>
          <w:szCs w:val="21"/>
        </w:rPr>
        <w:t>Այս տո</w:t>
        <w:softHyphen/>
        <w:t>ղե</w:t>
        <w:softHyphen/>
        <w:t>րը Դի</w:t>
        <w:softHyphen/>
        <w:t>լա</w:t>
        <w:softHyphen/>
        <w:t>նի գրա</w:t>
        <w:softHyphen/>
        <w:t>ծի հետ կապ չու</w:t>
        <w:softHyphen/>
        <w:t>նեն, ո</w:t>
        <w:softHyphen/>
        <w:t>րով</w:t>
        <w:softHyphen/>
        <w:t>հետև Դի</w:t>
        <w:softHyphen/>
        <w:t>լա</w:t>
        <w:softHyphen/>
        <w:t>նը գրում է.</w:t>
      </w:r>
    </w:p>
    <w:p>
      <w:pPr>
        <w:pStyle w:val="Normal"/>
        <w:ind w:firstLine="360"/>
        <w:jc w:val="both"/>
        <w:rPr>
          <w:rFonts w:ascii="Times Armenian" w:hAnsi="Times Armenian" w:cs="Times Armenian"/>
          <w:i/>
          <w:i/>
          <w:spacing w:val="-2"/>
          <w:sz w:val="21"/>
          <w:szCs w:val="21"/>
        </w:rPr>
      </w:pPr>
      <w:r>
        <w:rPr>
          <w:rFonts w:cs="Times Armenian" w:ascii="Times Armenian" w:hAnsi="Times Armenian"/>
          <w:i/>
          <w:spacing w:val="-2"/>
          <w:sz w:val="21"/>
          <w:szCs w:val="21"/>
        </w:rPr>
      </w:r>
    </w:p>
    <w:p>
      <w:pPr>
        <w:pStyle w:val="Normal"/>
        <w:ind w:firstLine="360"/>
        <w:jc w:val="both"/>
        <w:rPr/>
      </w:pPr>
      <w:r>
        <w:rPr>
          <w:rFonts w:cs="Times Armenian" w:ascii="Times Armenian" w:hAnsi="Times Armenian"/>
          <w:i/>
          <w:sz w:val="21"/>
          <w:szCs w:val="21"/>
        </w:rPr>
        <w:tab/>
        <w:t>Բայց որ լրիվ գիժ ըլնեն, ըլնեն վաղուց մա</w:t>
        <w:softHyphen/>
        <w:t>հա</w:t>
        <w:softHyphen/>
        <w:t>ցած՝</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ab/>
        <w:t>Դի</w:t>
        <w:softHyphen/>
        <w:t>մա</w:t>
        <w:softHyphen/>
        <w:t>գիծ ու հա</w:t>
        <w:softHyphen/>
        <w:t>յաց</w:t>
        <w:softHyphen/>
        <w:t>քով ժայթ</w:t>
        <w:softHyphen/>
        <w:t>քե</w:t>
        <w:softHyphen/>
        <w:t>լու են վար</w:t>
        <w:softHyphen/>
        <w:t>դե</w:t>
        <w:softHyphen/>
        <w:t>րից:</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rFonts w:ascii="Times Armenian" w:hAnsi="Times Armenian" w:cs="Times Armenian"/>
          <w:b/>
          <w:sz w:val="21"/>
          <w:szCs w:val="21"/>
        </w:rPr>
      </w:pPr>
      <w:r>
        <w:rPr>
          <w:rFonts w:cs="Times Armenian" w:ascii="Times Armenian" w:hAnsi="Times Armenian"/>
          <w:sz w:val="21"/>
          <w:szCs w:val="21"/>
        </w:rPr>
        <w:t>Ու այս վեր</w:t>
        <w:softHyphen/>
        <w:t>ջա</w:t>
        <w:softHyphen/>
        <w:t>կե</w:t>
        <w:softHyphen/>
        <w:t>տից հե</w:t>
        <w:softHyphen/>
        <w:t>տո կյան</w:t>
        <w:softHyphen/>
        <w:t>քի կամ ապ</w:t>
        <w:softHyphen/>
        <w:t>րե</w:t>
        <w:softHyphen/>
        <w:t>լու մի ողջ ծրա</w:t>
        <w:softHyphen/>
        <w:t>գիր կամ խոր</w:t>
        <w:softHyphen/>
        <w:t>հուրդ է ա</w:t>
        <w:softHyphen/>
        <w:t>ռա</w:t>
        <w:softHyphen/>
        <w:t>ջար</w:t>
        <w:softHyphen/>
        <w:t>կում, հետն էլ բա</w:t>
        <w:softHyphen/>
        <w:t>ցատ</w:t>
        <w:softHyphen/>
        <w:t>րե</w:t>
        <w:softHyphen/>
        <w:t>լով ո</w:t>
        <w:softHyphen/>
        <w:t>տա</w:t>
        <w:softHyphen/>
        <w:t>նա</w:t>
        <w:softHyphen/>
        <w:t>վո</w:t>
        <w:softHyphen/>
        <w:t>րի ա</w:t>
        <w:softHyphen/>
        <w:t>ռա</w:t>
        <w:softHyphen/>
        <w:t>ջին ու վեց ան</w:t>
        <w:softHyphen/>
        <w:t>գամ կրկնվող տո</w:t>
        <w:softHyphen/>
        <w:t>ղը, այ</w:t>
        <w:softHyphen/>
        <w:t>սինքն՝ բա</w:t>
        <w:softHyphen/>
        <w:t>ցատ</w:t>
        <w:softHyphen/>
        <w:t>րում է ըն</w:t>
        <w:softHyphen/>
        <w:t>թեր</w:t>
        <w:softHyphen/>
        <w:t>ցո</w:t>
        <w:softHyphen/>
        <w:t>ղին, թե ընթերցողն ի՛նչ ա</w:t>
        <w:softHyphen/>
        <w:t xml:space="preserve">նի, որ </w:t>
      </w:r>
      <w:r>
        <w:rPr>
          <w:rFonts w:cs="Times Armenian" w:ascii="Times Armenian" w:hAnsi="Times Armenian"/>
          <w:b/>
          <w:i/>
          <w:sz w:val="21"/>
          <w:szCs w:val="21"/>
        </w:rPr>
        <w:t>«էլ մահ</w:t>
        <w:softHyphen/>
        <w:t>ին իշ</w:t>
        <w:softHyphen/>
        <w:t>խա</w:t>
        <w:softHyphen/>
        <w:t>նութ</w:t>
        <w:softHyphen/>
        <w:t>յուն չմնա».</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ab/>
        <w:t>Արևի սի՛րտը խրվի՛, քա</w:t>
        <w:softHyphen/>
        <w:t>նի սիրտն էդ չի՛ մե</w:t>
        <w:softHyphen/>
        <w:t>ռել,</w:t>
      </w:r>
    </w:p>
    <w:p>
      <w:pPr>
        <w:pStyle w:val="Normal"/>
        <w:ind w:firstLine="360"/>
        <w:jc w:val="both"/>
        <w:rPr/>
      </w:pPr>
      <w:r>
        <w:rPr>
          <w:rFonts w:cs="Times Armenian" w:ascii="Times Armenian" w:hAnsi="Times Armenian"/>
          <w:i/>
          <w:sz w:val="21"/>
          <w:szCs w:val="21"/>
        </w:rPr>
        <w:tab/>
        <w:t>Ու էլ մահ</w:t>
        <w:softHyphen/>
        <w:t>ին իշ</w:t>
        <w:softHyphen/>
        <w:t>խա</w:t>
        <w:softHyphen/>
        <w:t>նութ</w:t>
        <w:softHyphen/>
        <w:t>յուն չի մնա:</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Իհարկե, Դիլանը փոխաբերական իմաստով է խորհուրդ տալիս, որ խը</w:t>
        <w:softHyphen/>
        <w:t>ր</w:t>
        <w:softHyphen/>
        <w:t>վես արևի սիրտը, որ էլ մահին իշխանություն չմնա: Ու այս ամ</w:t>
        <w:softHyphen/>
        <w:t>բողջ ո</w:t>
        <w:softHyphen/>
        <w:t>տա</w:t>
        <w:softHyphen/>
        <w:t>նա</w:t>
        <w:softHyphen/>
        <w:t>վո</w:t>
        <w:softHyphen/>
        <w:t>րը Դի</w:t>
        <w:softHyphen/>
        <w:t>լանն այս եր</w:t>
        <w:softHyphen/>
        <w:t>կու տո</w:t>
        <w:softHyphen/>
        <w:t>ղի հա</w:t>
        <w:softHyphen/>
        <w:t>մար է գրել: Եզ</w:t>
        <w:softHyphen/>
        <w:t>րա</w:t>
        <w:softHyphen/>
        <w:t>կա</w:t>
        <w:softHyphen/>
        <w:t>ցութ</w:t>
        <w:softHyphen/>
        <w:t>յու</w:t>
        <w:softHyphen/>
        <w:t>նը պարզ է:</w:t>
      </w:r>
    </w:p>
    <w:p>
      <w:pPr>
        <w:pStyle w:val="Normal"/>
        <w:ind w:firstLine="360"/>
        <w:jc w:val="both"/>
        <w:rPr/>
      </w:pPr>
      <w:r>
        <w:rPr>
          <w:rFonts w:cs="Times Armenian" w:ascii="Times Armenian" w:hAnsi="Times Armenian"/>
          <w:sz w:val="21"/>
          <w:szCs w:val="21"/>
        </w:rPr>
        <w:t>Հիմա էլ բե</w:t>
        <w:softHyphen/>
        <w:t>րում եմ Դի</w:t>
        <w:softHyphen/>
        <w:t>լան Թո</w:t>
        <w:softHyphen/>
        <w:t>մա</w:t>
        <w:softHyphen/>
        <w:t>սի ա</w:t>
        <w:softHyphen/>
        <w:t>մե</w:t>
        <w:softHyphen/>
        <w:t>նա</w:t>
        <w:softHyphen/>
        <w:t>պարզ ու ա</w:t>
        <w:softHyphen/>
        <w:t>մե</w:t>
        <w:softHyphen/>
        <w:t>նա</w:t>
        <w:softHyphen/>
        <w:t>հայտ</w:t>
        <w:softHyphen/>
        <w:t>նի գոր</w:t>
        <w:softHyphen/>
        <w:t>ծե</w:t>
        <w:softHyphen/>
        <w:t>րից մե</w:t>
        <w:softHyphen/>
        <w:t xml:space="preserve">կի՝ </w:t>
      </w:r>
      <w:r>
        <w:rPr>
          <w:rFonts w:cs="Times Armenian" w:ascii="Times Armenian" w:hAnsi="Times Armenian"/>
          <w:b/>
          <w:i/>
          <w:sz w:val="21"/>
          <w:szCs w:val="21"/>
        </w:rPr>
        <w:t>Fern Hill-ի («Ձար</w:t>
        <w:softHyphen/>
        <w:t>խո</w:t>
        <w:softHyphen/>
        <w:t>տի բլրի»)</w:t>
      </w:r>
      <w:r>
        <w:rPr>
          <w:rFonts w:cs="Times Armenian" w:ascii="Times Armenian" w:hAnsi="Times Armenian"/>
          <w:sz w:val="21"/>
          <w:szCs w:val="21"/>
        </w:rPr>
        <w:t xml:space="preserve"> բնա</w:t>
        <w:softHyphen/>
        <w:t>գի</w:t>
        <w:softHyphen/>
        <w:t>րը, պրն</w:t>
        <w:softHyphen/>
        <w:t xml:space="preserve"> Ար</w:t>
        <w:softHyphen/>
        <w:t>տե</w:t>
        <w:softHyphen/>
        <w:t>մի «թարգ</w:t>
        <w:softHyphen/>
        <w:t>մա</w:t>
        <w:softHyphen/>
        <w:t>նութ</w:t>
        <w:softHyphen/>
        <w:t>յունն» ու հնա</w:t>
        <w:softHyphen/>
        <w:t>րա</w:t>
        <w:softHyphen/>
        <w:t>վոր մի ճիշտ թարգ</w:t>
        <w:softHyphen/>
        <w:t>մա</w:t>
        <w:softHyphen/>
        <w:t>նութ</w:t>
        <w:softHyphen/>
        <w:t>յուն: Այս բա</w:t>
        <w:softHyphen/>
        <w:t>նաս</w:t>
        <w:softHyphen/>
        <w:t>տեղ</w:t>
        <w:softHyphen/>
        <w:t>ծութ</w:t>
        <w:softHyphen/>
        <w:t>յան լե</w:t>
        <w:softHyphen/>
        <w:t>զուն ան</w:t>
        <w:softHyphen/>
        <w:t>չափ պարզ է, բայց պրն</w:t>
        <w:softHyphen/>
        <w:t xml:space="preserve"> Ար</w:t>
        <w:softHyphen/>
        <w:t>տե</w:t>
        <w:softHyphen/>
        <w:t>մը փչաց</w:t>
        <w:softHyphen/>
        <w:t>նե</w:t>
        <w:softHyphen/>
        <w:t>լու կամ ա</w:t>
        <w:softHyphen/>
        <w:t>ղա</w:t>
        <w:softHyphen/>
        <w:t>վա</w:t>
        <w:softHyphen/>
        <w:t>ղե</w:t>
        <w:softHyphen/>
        <w:t>լու («հա</w:t>
        <w:softHyphen/>
        <w:t>րա</w:t>
        <w:softHyphen/>
        <w:t>մե</w:t>
        <w:softHyphen/>
        <w:t>լու») բան միշտ էլ գտնում է՝ իմաստը, ձ</w:t>
        <w:softHyphen/>
        <w:t>ևը, կա</w:t>
        <w:softHyphen/>
        <w:t>ռուց</w:t>
        <w:softHyphen/>
        <w:t>ված</w:t>
        <w:softHyphen/>
        <w:t>քը, ա</w:t>
        <w:softHyphen/>
        <w:t>լի</w:t>
        <w:softHyphen/>
        <w:t>տե</w:t>
        <w:softHyphen/>
        <w:t>րա</w:t>
        <w:softHyphen/>
        <w:t>ցիա</w:t>
        <w:softHyphen/>
        <w:t>նե</w:t>
        <w:softHyphen/>
        <w:t>րը, ա</w:t>
        <w:softHyphen/>
        <w:t>սո</w:t>
        <w:softHyphen/>
        <w:t>նանս</w:t>
        <w:softHyphen/>
        <w:t>նե</w:t>
        <w:softHyphen/>
        <w:t>րը, ներ</w:t>
        <w:softHyphen/>
        <w:t>քին հան</w:t>
        <w:softHyphen/>
        <w:t>գե</w:t>
        <w:softHyphen/>
        <w:t>րը, հե</w:t>
        <w:softHyphen/>
        <w:t>ռու ու մո</w:t>
        <w:softHyphen/>
        <w:t>տիկ հան</w:t>
        <w:softHyphen/>
        <w:t>գե</w:t>
        <w:softHyphen/>
        <w:t>րը, մե</w:t>
        <w:softHyphen/>
        <w:t>ղե</w:t>
        <w:softHyphen/>
        <w:t>դին, մի խոս</w:t>
        <w:softHyphen/>
        <w:t xml:space="preserve">քով՝ արդեն ասածս </w:t>
      </w:r>
      <w:r>
        <w:rPr>
          <w:rFonts w:cs="Times Armenian" w:ascii="Times Armenian" w:hAnsi="Times Armenian"/>
          <w:b/>
          <w:i/>
          <w:sz w:val="21"/>
          <w:szCs w:val="21"/>
        </w:rPr>
        <w:t>նրբագեղության բոլոր տարրերն ու իռա</w:t>
        <w:softHyphen/>
        <w:t>ցիո</w:t>
        <w:softHyphen/>
        <w:t>նալ ողջ գե</w:t>
        <w:softHyphen/>
        <w:t>ղեց</w:t>
        <w:softHyphen/>
        <w:t>կութ</w:t>
        <w:softHyphen/>
        <w:t>յու</w:t>
        <w:softHyphen/>
        <w:t>նն ու թարմու</w:t>
        <w:softHyphen/>
        <w:t>թյունը:</w:t>
      </w:r>
      <w:r>
        <w:rPr>
          <w:rFonts w:cs="Times Armenian" w:ascii="Times Armenian" w:hAnsi="Times Armenian"/>
          <w:sz w:val="21"/>
          <w:szCs w:val="21"/>
        </w:rPr>
        <w:t xml:space="preserve"> </w:t>
      </w:r>
    </w:p>
    <w:p>
      <w:pPr>
        <w:pStyle w:val="Normal"/>
        <w:ind w:firstLine="360"/>
        <w:jc w:val="both"/>
        <w:rPr/>
      </w:pPr>
      <w:r>
        <w:rPr>
          <w:rFonts w:cs="Times Armenian" w:ascii="Times Armenian" w:hAnsi="Times Armenian"/>
          <w:b/>
          <w:i/>
          <w:sz w:val="21"/>
          <w:szCs w:val="21"/>
        </w:rPr>
        <w:t>Թե՛ պրն</w:t>
        <w:softHyphen/>
        <w:t xml:space="preserve"> Ար</w:t>
        <w:softHyphen/>
        <w:t>տե</w:t>
        <w:softHyphen/>
        <w:t>մը, թե՛ այս պարոնի բոլոր «հետևորդներն» ու «զինակից</w:t>
        <w:softHyphen/>
        <w:t>նե</w:t>
        <w:softHyphen/>
        <w:t>րը»  գե</w:t>
        <w:softHyphen/>
        <w:t>ղեց</w:t>
        <w:softHyphen/>
        <w:t>կութ</w:t>
        <w:softHyphen/>
        <w:t>յան ու ճշմա</w:t>
        <w:softHyphen/>
        <w:t>րիտ պոե</w:t>
        <w:softHyphen/>
        <w:t>զիա</w:t>
        <w:softHyphen/>
        <w:t>յի թշնա</w:t>
        <w:softHyphen/>
        <w:t>մի</w:t>
        <w:softHyphen/>
        <w:t>ներն են. սա՛ է ար</w:t>
        <w:softHyphen/>
        <w:t>տե</w:t>
        <w:softHyphen/>
        <w:t>միզ</w:t>
        <w:softHyphen/>
        <w:softHyphen/>
        <w:t>մի նշանակութ</w:t>
        <w:softHyphen/>
        <w:t>յու</w:t>
        <w:softHyphen/>
        <w:t>նը:</w:t>
      </w:r>
    </w:p>
    <w:p>
      <w:pPr>
        <w:pStyle w:val="Normal"/>
        <w:ind w:firstLine="360"/>
        <w:jc w:val="both"/>
        <w:rPr/>
      </w:pPr>
      <w:r>
        <w:rPr>
          <w:rFonts w:cs="Times Armenian" w:ascii="Times Armenian" w:hAnsi="Times Armenian"/>
          <w:sz w:val="21"/>
          <w:szCs w:val="21"/>
        </w:rPr>
        <w:t>Ա</w:t>
        <w:softHyphen/>
        <w:t>վե</w:t>
        <w:softHyphen/>
        <w:t>լաց</w:t>
        <w:softHyphen/>
        <w:t>նեմ, որ «Ձար</w:t>
        <w:softHyphen/>
        <w:t>խո</w:t>
        <w:softHyphen/>
        <w:t>տի բլու</w:t>
        <w:softHyphen/>
        <w:t>րը» Դի</w:t>
        <w:softHyphen/>
        <w:t>լան Թո</w:t>
        <w:softHyphen/>
        <w:t>մա</w:t>
        <w:softHyphen/>
        <w:t>սի հո</w:t>
        <w:softHyphen/>
        <w:t>րաք</w:t>
        <w:softHyphen/>
        <w:t>րոջ ֆեր</w:t>
        <w:softHyphen/>
        <w:t>մա</w:t>
        <w:softHyphen/>
        <w:t>յի ա</w:t>
        <w:softHyphen/>
        <w:t>նունն էր: Դի</w:t>
        <w:softHyphen/>
        <w:t>լանն այս ֆեր</w:t>
        <w:softHyphen/>
        <w:t>մա</w:t>
        <w:softHyphen/>
        <w:t>յում է անց</w:t>
        <w:softHyphen/>
        <w:t>կաց</w:t>
        <w:softHyphen/>
        <w:t>րել իր ման</w:t>
        <w:softHyphen/>
        <w:t>կութ</w:t>
        <w:softHyphen/>
        <w:t>յունն ու այս ո</w:t>
        <w:softHyphen/>
        <w:t>տա</w:t>
        <w:softHyphen/>
        <w:t>նա</w:t>
        <w:softHyphen/>
        <w:t>վո</w:t>
        <w:softHyphen/>
        <w:t>րով (ա</w:t>
        <w:softHyphen/>
        <w:t>սես եր</w:t>
        <w:softHyphen/>
        <w:t>գով) սգում, ող</w:t>
        <w:softHyphen/>
        <w:t>բում է իր ան</w:t>
        <w:softHyphen/>
        <w:t>դարձ ան</w:t>
        <w:softHyphen/>
        <w:t>ցած ման</w:t>
        <w:softHyphen/>
        <w:t>կութ</w:t>
        <w:softHyphen/>
        <w:t>յունն ու ա</w:t>
        <w:softHyphen/>
        <w:t>հա</w:t>
        <w:softHyphen/>
        <w:t>վոր ափ</w:t>
        <w:softHyphen/>
        <w:t>սո</w:t>
        <w:softHyphen/>
        <w:t>սում, որ մար</w:t>
        <w:softHyphen/>
        <w:t>դը (ոնց որ ինքն էր հա</w:t>
        <w:softHyphen/>
        <w:t>վա</w:t>
        <w:softHyphen/>
        <w:t>տում), հենց սաղմ</w:t>
        <w:softHyphen/>
        <w:t>նա</w:t>
        <w:softHyphen/>
        <w:t>վոր</w:t>
        <w:softHyphen/>
        <w:t>վե</w:t>
        <w:softHyphen/>
        <w:t>լու պա</w:t>
        <w:softHyphen/>
        <w:t>հից, ա</w:t>
        <w:softHyphen/>
        <w:t>նընդ</w:t>
        <w:softHyphen/>
        <w:t>հատ ու ա</w:t>
        <w:softHyphen/>
        <w:t>մեն մի պա</w:t>
        <w:softHyphen/>
        <w:t>հին մա</w:t>
        <w:softHyphen/>
        <w:t>հա</w:t>
        <w:softHyphen/>
        <w:t xml:space="preserve">նում է: </w:t>
      </w:r>
    </w:p>
    <w:p>
      <w:pPr>
        <w:pStyle w:val="Normal"/>
        <w:ind w:firstLine="360"/>
        <w:jc w:val="both"/>
        <w:rPr/>
      </w:pPr>
      <w:r>
        <w:rPr>
          <w:rFonts w:cs="Times Armenian" w:ascii="Times Armenian" w:hAnsi="Times Armenian"/>
          <w:sz w:val="21"/>
          <w:szCs w:val="21"/>
        </w:rPr>
        <w:t>Այս բա</w:t>
        <w:softHyphen/>
        <w:t>նաս</w:t>
        <w:softHyphen/>
        <w:t>տեղ</w:t>
        <w:softHyphen/>
        <w:t>ծութ</w:t>
        <w:softHyphen/>
        <w:t>յան չափն ու ռիթ</w:t>
        <w:softHyphen/>
        <w:t>մը չա</w:t>
        <w:softHyphen/>
        <w:t>փա</w:t>
        <w:softHyphen/>
        <w:t>զանց «ոս</w:t>
        <w:softHyphen/>
        <w:t>տոս</w:t>
        <w:softHyphen/>
        <w:t>տուն» են, բարդ ու գե</w:t>
        <w:softHyphen/>
        <w:t>ղե</w:t>
        <w:softHyphen/>
        <w:t>ցիկ:</w:t>
      </w:r>
    </w:p>
    <w:p>
      <w:pPr>
        <w:pStyle w:val="Normal"/>
        <w:jc w:val="both"/>
        <w:rPr>
          <w:rFonts w:ascii="Times Armenian" w:hAnsi="Times Armenian" w:cs="Times Armenian"/>
          <w:b/>
          <w:i/>
          <w:i/>
          <w:sz w:val="21"/>
          <w:szCs w:val="21"/>
        </w:rPr>
      </w:pPr>
      <w:r>
        <w:rPr>
          <w:rFonts w:cs="Times Armenian" w:ascii="Times Armenian" w:hAnsi="Times Armenian"/>
          <w:b/>
          <w:i/>
          <w:sz w:val="21"/>
          <w:szCs w:val="21"/>
        </w:rPr>
      </w:r>
    </w:p>
    <w:p>
      <w:pPr>
        <w:pStyle w:val="Heading2"/>
        <w:numPr>
          <w:ilvl w:val="0"/>
          <w:numId w:val="0"/>
        </w:numPr>
        <w:ind w:start="0" w:hanging="0"/>
        <w:rPr/>
      </w:pPr>
      <w:bookmarkStart w:id="20" w:name="__RefHeading___Toc409540319"/>
      <w:bookmarkEnd w:id="20"/>
      <w:r>
        <w:rPr/>
        <w:t>3. FERN HILL</w:t>
      </w:r>
    </w:p>
    <w:p>
      <w:pPr>
        <w:pStyle w:val="Normal"/>
        <w:ind w:firstLine="360"/>
        <w:jc w:val="center"/>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Now as I was young and easy under the apple boughs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About the lilting house and happy as the grass was green,</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The night above the dingle starry,</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Time let  me hail and climb</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Golden in the heydays of his eyes,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And honoured among wagons I was prince of the apple towns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And once below a time I lordly had the trees and leaves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Trail with daisies and barley</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Down the rivers of the windfall light.</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And as I was green and carefree, famous among the barns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About the happy yard and singing as the farm was home,</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In the sun that is young once only,</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Time let  me play and be</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Golden in the mercy of his means,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And green and golden I was huntsman and herdsman, the calves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Sang to my horn, the foxes on the hills barked clear and cold,</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And the sabbath rang slowly</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In the pebbles of the holy streams.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All the sun long it was running, it was lovely, the hay</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Fields high as the house, the tunes from the chimneys, it was air</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And playing, lovely and watery</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And fire green as grass.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And nightly under the simple stars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As I rode to sleep the owls were bearing the farm away,</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All the moon long I heard, blessed among stables, the nightjars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Flying with the ricks, and the horses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Flashing into the dark.</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And then to awake, and the farm, like a wanderer white</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With the dew, come back, the cock on his shoulder: it was all</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Shining, it was Adam and maiden,</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The sky gathered again</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And the sun grew round that very day.</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So it must have been after the birth of the simple light</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In the first, spinning place, the spellbound horses walking warm</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Out of the whinnying green stable</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On to the fields of praise.</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And honoured among foxes and pheasants by the gay house</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Under the new made clouds and happy as the heart was long,</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In the sun born over and over,</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I ran my heedless ways,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My wishes raced through the house high hay</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And nothing I cared, at my sky blue trades, that time allows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In all his tuneful turning so few and such morning songs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Before the children green and golden</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Follow him out of grace.</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Nothing I cared, in the lamb white days, that time would take me</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Up to the swallow thronged loft by the shadow of my hand,</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In the moon that is always rising,</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Nor that riding to sleep</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I should hear him fly with the high fields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And wake to the farm forever fled from the childless land.</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Oh as I was young and easy in the mercy of his means,</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Time held me green and dying</w:t>
      </w:r>
    </w:p>
    <w:p>
      <w:pPr>
        <w:pStyle w:val="Normal"/>
        <w:spacing w:lineRule="exact" w:line="240"/>
        <w:ind w:firstLine="360"/>
        <w:jc w:val="center"/>
        <w:rPr>
          <w:rFonts w:ascii="Times Armenian" w:hAnsi="Times Armenian" w:cs="Times Armenian"/>
          <w:sz w:val="21"/>
          <w:szCs w:val="21"/>
        </w:rPr>
      </w:pPr>
      <w:r>
        <w:rPr>
          <w:rFonts w:cs="Times Armenian" w:ascii="Times Armenian" w:hAnsi="Times Armenian"/>
          <w:sz w:val="21"/>
          <w:szCs w:val="21"/>
        </w:rPr>
        <w:t>Though I sang in my chains like the sea.</w:t>
      </w:r>
    </w:p>
    <w:p>
      <w:pPr>
        <w:pStyle w:val="Normal"/>
        <w:spacing w:lineRule="exact" w:line="236"/>
        <w:rPr>
          <w:rFonts w:ascii="Times Armenian" w:hAnsi="Times Armenian" w:cs="Times Armenian"/>
          <w:b/>
          <w:i/>
          <w:i/>
          <w:sz w:val="21"/>
          <w:szCs w:val="21"/>
        </w:rPr>
      </w:pPr>
      <w:r>
        <w:rPr>
          <w:rFonts w:cs="Times Armenian" w:ascii="Times Armenian" w:hAnsi="Times Armenian"/>
          <w:b/>
          <w:i/>
          <w:sz w:val="21"/>
          <w:szCs w:val="21"/>
        </w:rPr>
      </w:r>
      <w:r>
        <w:br w:type="page"/>
      </w:r>
    </w:p>
    <w:p>
      <w:pPr>
        <w:pStyle w:val="Heading2"/>
        <w:numPr>
          <w:ilvl w:val="0"/>
          <w:numId w:val="0"/>
        </w:numPr>
        <w:ind w:start="0" w:hanging="0"/>
        <w:rPr/>
      </w:pPr>
      <w:bookmarkStart w:id="21" w:name="__RefHeading___Toc409540320"/>
      <w:bookmarkEnd w:id="21"/>
      <w:r>
        <w:rPr>
          <w:rFonts w:cs="Times Armenian" w:ascii="Times Armenian" w:hAnsi="Times Armenian"/>
        </w:rPr>
        <w:t>3.1 ՖԵՐՆ ՀԻԼ</w:t>
      </w:r>
    </w:p>
    <w:p>
      <w:pPr>
        <w:pStyle w:val="Normal"/>
        <w:spacing w:lineRule="exact" w:line="236"/>
        <w:ind w:firstLine="360"/>
        <w:jc w:val="end"/>
        <w:rPr>
          <w:rFonts w:ascii="Times Armenian" w:hAnsi="Times Armenian" w:cs="Times Armenian"/>
          <w:b/>
          <w:i/>
          <w:i/>
          <w:sz w:val="21"/>
          <w:szCs w:val="21"/>
        </w:rPr>
      </w:pPr>
      <w:r>
        <w:rPr>
          <w:rFonts w:cs="Times Armenian" w:ascii="Times Armenian" w:hAnsi="Times Armenian"/>
          <w:b/>
          <w:i/>
          <w:sz w:val="21"/>
          <w:szCs w:val="21"/>
        </w:rPr>
        <w:t>Թարգման՝ Արտեմ Հարությունյան</w:t>
      </w:r>
    </w:p>
    <w:p>
      <w:pPr>
        <w:pStyle w:val="Normal"/>
        <w:spacing w:lineRule="exact" w:line="236"/>
        <w:ind w:firstLine="360"/>
        <w:jc w:val="both"/>
        <w:rPr>
          <w:rFonts w:ascii="Times Armenian" w:hAnsi="Times Armenian" w:cs="Times Armenian"/>
          <w:b/>
          <w:i/>
          <w:i/>
          <w:sz w:val="21"/>
          <w:szCs w:val="21"/>
        </w:rPr>
      </w:pPr>
      <w:r>
        <w:rPr>
          <w:rFonts w:cs="Times Armenian" w:ascii="Times Armenian" w:hAnsi="Times Armenian"/>
          <w:b/>
          <w:i/>
          <w:sz w:val="21"/>
          <w:szCs w:val="21"/>
        </w:rPr>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Երբ ես ջահել էի, անհոգ`ճյուղերի տակ խնձորենու,</w:t>
      </w:r>
    </w:p>
    <w:p>
      <w:pPr>
        <w:pStyle w:val="Normal"/>
        <w:spacing w:lineRule="exact" w:line="236"/>
        <w:ind w:firstLine="360"/>
        <w:jc w:val="both"/>
        <w:rPr/>
      </w:pPr>
      <w:r>
        <w:rPr>
          <w:rFonts w:cs="Times Armenian" w:ascii="Times Armenian" w:hAnsi="Times Armenian"/>
          <w:sz w:val="21"/>
          <w:szCs w:val="21"/>
        </w:rPr>
        <w:t>Եվ բնական ու երջանիկ, ինչպես խոտը կանաչ դաշտի,</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իսկ գիշերը հովտի վրա լուսավոր էր աստղալույսից,</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Ժամանակը թույլ էր տալիս, որ մագլցեմ ու հրճվեմ,</w:t>
      </w:r>
    </w:p>
    <w:p>
      <w:pPr>
        <w:pStyle w:val="Normal"/>
        <w:spacing w:lineRule="exact" w:line="236"/>
        <w:ind w:firstLine="360"/>
        <w:jc w:val="both"/>
        <w:rPr/>
      </w:pPr>
      <w:r>
        <w:rPr>
          <w:rFonts w:cs="Times Armenian" w:ascii="Times Armenian" w:hAnsi="Times Armenian"/>
          <w:sz w:val="21"/>
          <w:szCs w:val="21"/>
        </w:rPr>
        <w:t>Նրա ոսկե շողերի մեջ,</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Ես` իշխանս ձիասայլի և արքայազն` խնձոր-երկրի,</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Թույլ եմ տալիս գթորեն, որ ամեն ծառ ու տերևներ</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Տարեկանի ու շանդակի հետ միահյուս</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Զնգուն շողի շիթերի հետ հոսեն ներքև:</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Անհոգ էի և միշտ դալար, ինձ գովում էր ցորնատունը,</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Երգում էի հրաշք բակում` հենց տանս մեջ, արևի տակ,</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Որ ջահել է սոսկ մեկ անգամ:</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Ժամանակը թույլ էր տալիս,</w:t>
      </w:r>
    </w:p>
    <w:p>
      <w:pPr>
        <w:pStyle w:val="Normal"/>
        <w:spacing w:lineRule="exact" w:line="236"/>
        <w:ind w:firstLine="360"/>
        <w:jc w:val="both"/>
        <w:rPr/>
      </w:pPr>
      <w:r>
        <w:rPr>
          <w:rFonts w:cs="Times Armenian" w:ascii="Times Armenian" w:hAnsi="Times Armenian"/>
          <w:sz w:val="21"/>
          <w:szCs w:val="21"/>
        </w:rPr>
        <w:t>Որ իր ներման ուղիներում լինեմ կայտառ ու ոսկեգույն,</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Լինեմ որսորդ ու նախրապան, իսկ հորթերը սիրում են ինձ,</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Եվ աղվեսը բլուրների հաչում էր սուր ու սառնաձայն,</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Սուրբ հոսանքի կոպիճներին,</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Եվ արևոտ օրվա հունով սլանում էր դեպի ներքև, իսկ հնձելու</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Պատրաստ խոտը տանիքներից բարձր էր կանգնած, ծխնելույզից</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Հոսում էին մեղեդիներ,</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Իսկ բոցերը`</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Բույսեր էին կանաչագույն:</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Եվ գիշերներ` սովորական աստղի ներքո,</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Եվ այդ լույսը ուղեկցում էր դեպի ֆերմա, որին հենց նոր բուն փախցրեց,</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Եվ անընդմեջ լուսնի ներքո, երանության մեջ ախոռի, լսում էի</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Բվեճների քաշքշոցը դեզերի հետ,</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Իսկ ձիերը սուրում էին դեպի խավար:</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Եվ զարթնելով տեսնում էի` ֆերման ետ է գալիս նորից,</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Ասես աքլորն ուսին դրած` այգաբացի ցողից սպիտակ օտարական,</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Ինչպես Եվան` Ադամի հետ վերադարձող:</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Իսկ երկինքը նորից բացվում ու փթթում էր</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Կլորացող արևի տակ:</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Հավանաբար հենց այդպես էր սովորական լույսն արարվում</w:t>
      </w:r>
    </w:p>
    <w:p>
      <w:pPr>
        <w:pStyle w:val="Normal"/>
        <w:spacing w:lineRule="exact" w:line="236"/>
        <w:ind w:firstLine="360"/>
        <w:jc w:val="both"/>
        <w:rPr/>
      </w:pPr>
      <w:r>
        <w:rPr>
          <w:rFonts w:cs="Times Armenian" w:ascii="Times Armenian" w:hAnsi="Times Armenian"/>
          <w:sz w:val="21"/>
          <w:szCs w:val="21"/>
        </w:rPr>
        <w:t>Սկզբնական հոսքերի մեջ, և հմայված ձիեր</w:t>
      </w:r>
      <w:r>
        <w:rPr>
          <w:rFonts w:cs="Times Armenian" w:ascii="Times Armenian" w:hAnsi="Times Armenian"/>
          <w:b/>
          <w:i/>
          <w:sz w:val="21"/>
          <w:szCs w:val="21"/>
        </w:rPr>
        <w:t>ն</w:t>
      </w:r>
      <w:r>
        <w:rPr>
          <w:rFonts w:cs="Times Armenian" w:ascii="Times Armenian" w:hAnsi="Times Armenian"/>
          <w:sz w:val="21"/>
          <w:szCs w:val="21"/>
        </w:rPr>
        <w:t xml:space="preserve"> հետո</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Դուրս են գալիս</w:t>
      </w:r>
    </w:p>
    <w:p>
      <w:pPr>
        <w:pStyle w:val="Normal"/>
        <w:spacing w:lineRule="exact" w:line="236"/>
        <w:ind w:firstLine="360"/>
        <w:jc w:val="both"/>
        <w:rPr>
          <w:rFonts w:ascii="Times Armenian" w:hAnsi="Times Armenian" w:cs="Times Armenian"/>
          <w:sz w:val="21"/>
          <w:szCs w:val="21"/>
        </w:rPr>
      </w:pPr>
      <w:r>
        <w:rPr>
          <w:rFonts w:eastAsia="Times Armenian" w:cs="Times Armenian" w:ascii="Times Armenian" w:hAnsi="Times Armenian"/>
          <w:sz w:val="21"/>
          <w:szCs w:val="21"/>
        </w:rPr>
        <w:t xml:space="preserve"> </w:t>
      </w:r>
      <w:r>
        <w:rPr>
          <w:rFonts w:cs="Times Armenian" w:ascii="Times Armenian" w:hAnsi="Times Armenian"/>
          <w:sz w:val="21"/>
          <w:szCs w:val="21"/>
        </w:rPr>
        <w:t>Խրխնջացող կանաչ գոմի թմբիրներից</w:t>
      </w:r>
    </w:p>
    <w:p>
      <w:pPr>
        <w:pStyle w:val="Normal"/>
        <w:spacing w:lineRule="exact" w:line="236"/>
        <w:ind w:firstLine="360"/>
        <w:jc w:val="both"/>
        <w:rPr/>
      </w:pPr>
      <w:r>
        <w:rPr>
          <w:rFonts w:cs="Times Armenian" w:ascii="Times Armenian" w:hAnsi="Times Armenian"/>
          <w:sz w:val="21"/>
          <w:szCs w:val="21"/>
        </w:rPr>
        <w:t>Դեպի դաշտը փառաբանման:</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Ինձ հարգում էր շեկ աղվեսը և փասյանը զգուշավոր, ուրախ տան մոտ,</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Հենց նոր ծնված ամպերի տակ, կարծում էի սիրտս անվերջ պիտի ապրի,</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Իսկ արևը կրկնում էր իր ծնունդը,</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Եվ վազում է ցանկությունս` նրանց հետքով</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Ինչպես ծղոտ քամու ձեռքում:</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Եվ չունեի ես ոչ մի հոգս, ոչ կապուտաչ խոր երկնքի,</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Ոչ ժամանակ-կեռմանների, որ առավոտ լուսո դարձած,</w:t>
      </w:r>
    </w:p>
    <w:p>
      <w:pPr>
        <w:pStyle w:val="Normal"/>
        <w:spacing w:lineRule="exact" w:line="236"/>
        <w:ind w:firstLine="360"/>
        <w:jc w:val="both"/>
        <w:rPr/>
      </w:pPr>
      <w:r>
        <w:rPr>
          <w:rFonts w:cs="Times Armenian" w:ascii="Times Armenian" w:hAnsi="Times Armenian"/>
          <w:sz w:val="21"/>
          <w:szCs w:val="21"/>
        </w:rPr>
        <w:t>Ղողանջում են ոսկեբերան մանուկների համար միայն,</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Քանի դեռ սեր ունեն նրանք իրենց սրտում:</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Ճերմակագեղմ այն օրերում ես չունեի ոչ մի կասկած,</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Չէի կարծում, որ ժամանակն ափիս ստվերը պինդ բռնած,</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Ինձ կտանի բարձունքները ծիծառների,</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Կթևածի դեպի լուսինն անվերջ ճախրող,</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Չէի կարծում, որ քնելիս,</w:t>
      </w:r>
    </w:p>
    <w:p>
      <w:pPr>
        <w:pStyle w:val="Normal"/>
        <w:spacing w:lineRule="exact" w:line="236"/>
        <w:ind w:firstLine="360"/>
        <w:jc w:val="both"/>
        <w:rPr/>
      </w:pPr>
      <w:r>
        <w:rPr>
          <w:rFonts w:cs="Times Armenian" w:ascii="Times Armenian" w:hAnsi="Times Armenian"/>
          <w:sz w:val="21"/>
          <w:szCs w:val="21"/>
        </w:rPr>
        <w:t>Ես կլսեմ ժամանակի թևաբախում բարձր դաշտում,</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Եվ կզարթնեմ մի ֆերմայում, որտեղ չկար էլ մանկություն:</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Օ՜, երբ ջահել էի ու անհոգ` ուղիներում նրա գութի,</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Ժամանակը արարում էր իմ մեջ ծնունդ ու մահացում,</w:t>
      </w:r>
    </w:p>
    <w:p>
      <w:pPr>
        <w:pStyle w:val="Normal"/>
        <w:spacing w:lineRule="exact" w:line="236"/>
        <w:ind w:firstLine="360"/>
        <w:jc w:val="both"/>
        <w:rPr>
          <w:rFonts w:ascii="Times Armenian" w:hAnsi="Times Armenian" w:cs="Times Armenian"/>
          <w:sz w:val="21"/>
          <w:szCs w:val="21"/>
        </w:rPr>
      </w:pPr>
      <w:r>
        <w:rPr>
          <w:rFonts w:cs="Times Armenian" w:ascii="Times Armenian" w:hAnsi="Times Armenian"/>
          <w:sz w:val="21"/>
          <w:szCs w:val="21"/>
        </w:rPr>
        <w:t>Չնայած երգն իմ շղթայված դեռ հնչում էր ինչպես մի ծով:</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r>
    </w:p>
    <w:p>
      <w:pPr>
        <w:pStyle w:val="Normal"/>
        <w:rPr>
          <w:rFonts w:ascii="Times Armenian" w:hAnsi="Times Armenian" w:cs="Times Armenian"/>
          <w:b/>
          <w:i/>
          <w:i/>
          <w:sz w:val="21"/>
          <w:szCs w:val="21"/>
        </w:rPr>
      </w:pPr>
      <w:r>
        <w:rPr>
          <w:rFonts w:cs="Times Armenian" w:ascii="Times Armenian" w:hAnsi="Times Armenian"/>
          <w:b/>
          <w:i/>
          <w:sz w:val="21"/>
          <w:szCs w:val="21"/>
        </w:rPr>
      </w:r>
    </w:p>
    <w:p>
      <w:pPr>
        <w:pStyle w:val="Heading2"/>
        <w:numPr>
          <w:ilvl w:val="0"/>
          <w:numId w:val="0"/>
        </w:numPr>
        <w:ind w:start="0" w:hanging="0"/>
        <w:rPr/>
      </w:pPr>
      <w:bookmarkStart w:id="22" w:name="__RefHeading___Toc409540321"/>
      <w:bookmarkEnd w:id="22"/>
      <w:r>
        <w:rPr>
          <w:rFonts w:cs="Times Armenian" w:ascii="Times Armenian" w:hAnsi="Times Armenian"/>
        </w:rPr>
        <w:t>3բ- ՁԱՐԽՈՏԻ ԲԼՈՒՐԸ</w:t>
        <w:tab/>
        <w:t>(Fern Hill)</w:t>
      </w:r>
    </w:p>
    <w:p>
      <w:pPr>
        <w:pStyle w:val="Normal"/>
        <w:ind w:start="-180" w:firstLine="360"/>
        <w:jc w:val="end"/>
        <w:rPr>
          <w:rFonts w:ascii="Times Armenian" w:hAnsi="Times Armenian" w:cs="Times Armenian"/>
          <w:b/>
          <w:i/>
          <w:i/>
          <w:sz w:val="21"/>
          <w:szCs w:val="21"/>
        </w:rPr>
      </w:pPr>
      <w:r>
        <w:rPr>
          <w:rFonts w:cs="Times Armenian" w:ascii="Times Armenian" w:hAnsi="Times Armenian"/>
          <w:b/>
          <w:i/>
          <w:sz w:val="21"/>
          <w:szCs w:val="21"/>
        </w:rPr>
        <w:t>Թարգման՝ Մերուժան Հարությունյան</w:t>
      </w:r>
    </w:p>
    <w:p>
      <w:pPr>
        <w:pStyle w:val="Normal"/>
        <w:ind w:start="-180" w:firstLine="360"/>
        <w:rPr>
          <w:rFonts w:ascii="Times Armenian" w:hAnsi="Times Armenian" w:cs="Times Armenian"/>
          <w:b/>
          <w:i/>
          <w:i/>
          <w:sz w:val="21"/>
          <w:szCs w:val="21"/>
        </w:rPr>
      </w:pPr>
      <w:r>
        <w:rPr>
          <w:rFonts w:cs="Times Armenian" w:ascii="Times Armenian" w:hAnsi="Times Armenian"/>
          <w:b/>
          <w:i/>
          <w:sz w:val="21"/>
          <w:szCs w:val="21"/>
        </w:rPr>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 * *</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Երբ որ ջահել-անդարդ էի, ոնց որ դա՛ղձն ա դեղձան</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Շուրջ բոլորը երգեցիկ տան, դեղձենիների հովանու տակ,</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Ու հովիտն էլ աստեղացան գիշերների ներքո –</w:t>
      </w:r>
    </w:p>
    <w:p>
      <w:pPr>
        <w:pStyle w:val="Normal"/>
        <w:ind w:start="-180" w:firstLine="360"/>
        <w:jc w:val="center"/>
        <w:rPr/>
      </w:pPr>
      <w:r>
        <w:rPr>
          <w:rFonts w:cs="Times Armenian" w:ascii="Times Armenian" w:hAnsi="Times Armenian"/>
          <w:sz w:val="21"/>
          <w:szCs w:val="21"/>
        </w:rPr>
        <w:t>Ոսկենման երգով ժա՛մն էր թողնում,</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Որ մագլցեմ ցնծության մե՛ջ իր բիբերի...</w:t>
      </w:r>
    </w:p>
    <w:p>
      <w:pPr>
        <w:pStyle w:val="Normal"/>
        <w:ind w:start="-180" w:firstLine="360"/>
        <w:jc w:val="center"/>
        <w:rPr/>
      </w:pPr>
      <w:r>
        <w:rPr>
          <w:rFonts w:cs="Times Armenian" w:ascii="Times Armenian" w:hAnsi="Times Armenian"/>
          <w:sz w:val="21"/>
          <w:szCs w:val="21"/>
        </w:rPr>
        <w:t>Ու ահա՝ սայլերի մեջ փառաբանված, ոնց որ դեղձաստանի՛ իշխան,</w:t>
      </w:r>
    </w:p>
    <w:p>
      <w:pPr>
        <w:pStyle w:val="Normal"/>
        <w:ind w:start="-180" w:firstLine="360"/>
        <w:jc w:val="center"/>
        <w:rPr/>
      </w:pPr>
      <w:r>
        <w:rPr>
          <w:rFonts w:cs="Times Armenian" w:ascii="Times Armenian" w:hAnsi="Times Armenian"/>
          <w:sz w:val="21"/>
          <w:szCs w:val="21"/>
        </w:rPr>
        <w:t>Արդեն վաղո՜ւց էրազ դառած էն օրերին, իմ տիրական պատվիրանով՝</w:t>
      </w:r>
    </w:p>
    <w:p>
      <w:pPr>
        <w:pStyle w:val="Normal"/>
        <w:ind w:start="-180" w:firstLine="360"/>
        <w:jc w:val="center"/>
        <w:rPr/>
      </w:pPr>
      <w:r>
        <w:rPr>
          <w:rFonts w:cs="Times Armenian" w:ascii="Times Armenian" w:hAnsi="Times Armenian"/>
          <w:sz w:val="21"/>
          <w:szCs w:val="21"/>
        </w:rPr>
        <w:t>Ծա՛ռ ու հափրուկ ու հասկ ու թուփ</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Լողո՛ւմ էին գետերն ի վար՝ քամահալած լուսի:</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 * *</w:t>
      </w:r>
    </w:p>
    <w:p>
      <w:pPr>
        <w:pStyle w:val="Normal"/>
        <w:ind w:start="-180" w:firstLine="360"/>
        <w:jc w:val="center"/>
        <w:rPr/>
      </w:pPr>
      <w:r>
        <w:rPr>
          <w:rFonts w:cs="Times Armenian" w:ascii="Times Armenian" w:hAnsi="Times Armenian"/>
          <w:sz w:val="21"/>
          <w:szCs w:val="21"/>
        </w:rPr>
        <w:t>Ու անդարդ ու դեղձա՛ն էի ու անվանի՝ սրահներում կավ թրծելու</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 xml:space="preserve">Ու չորս կողմը երջանկալուս բակի, ու երգեցիկ, որտեվ տո՛ւն էր </w:t>
      </w:r>
    </w:p>
    <w:p>
      <w:pPr>
        <w:pStyle w:val="Normal"/>
        <w:ind w:start="-180" w:firstLine="360"/>
        <w:jc w:val="center"/>
        <w:rPr/>
      </w:pPr>
      <w:r>
        <w:rPr>
          <w:rFonts w:cs="Times Armenian" w:ascii="Times Armenian" w:hAnsi="Times Armenian"/>
          <w:sz w:val="21"/>
          <w:szCs w:val="21"/>
        </w:rPr>
        <w:t>ամբո՛ղջ այգին,</w:t>
      </w:r>
    </w:p>
    <w:p>
      <w:pPr>
        <w:pStyle w:val="Normal"/>
        <w:ind w:start="-180" w:firstLine="360"/>
        <w:jc w:val="center"/>
        <w:rPr/>
      </w:pPr>
      <w:r>
        <w:rPr>
          <w:rFonts w:cs="Times Armenian" w:ascii="Times Armenian" w:hAnsi="Times Armenian"/>
          <w:sz w:val="21"/>
          <w:szCs w:val="21"/>
        </w:rPr>
        <w:t>Արևի տակ, որ ջահել ա հենց մի՛ անգամ,</w:t>
      </w:r>
    </w:p>
    <w:p>
      <w:pPr>
        <w:pStyle w:val="Normal"/>
        <w:ind w:start="-180" w:firstLine="360"/>
        <w:jc w:val="center"/>
        <w:rPr/>
      </w:pPr>
      <w:r>
        <w:rPr>
          <w:rFonts w:cs="Times Armenian" w:ascii="Times Armenian" w:hAnsi="Times Armenian"/>
          <w:sz w:val="21"/>
          <w:szCs w:val="21"/>
        </w:rPr>
        <w:t>Ժա՛մն էր թողնում՝ լինեմ ոսկե-</w:t>
      </w:r>
    </w:p>
    <w:p>
      <w:pPr>
        <w:pStyle w:val="Normal"/>
        <w:ind w:start="-180" w:firstLine="360"/>
        <w:jc w:val="center"/>
        <w:rPr/>
      </w:pPr>
      <w:r>
        <w:rPr>
          <w:rFonts w:cs="Times Armenian" w:ascii="Times Armenian" w:hAnsi="Times Armenian"/>
          <w:sz w:val="21"/>
          <w:szCs w:val="21"/>
        </w:rPr>
        <w:t>Ոսկենման խնդա՛մ իր լուսավոր գթության մեջ:</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 xml:space="preserve">Ու ես դեղձան ու ծիրանի՝ որսո՛րդ էի, համ էլ՝ հովի՜վ, </w:t>
      </w:r>
    </w:p>
    <w:p>
      <w:pPr>
        <w:pStyle w:val="Normal"/>
        <w:ind w:start="-180" w:firstLine="360"/>
        <w:jc w:val="center"/>
        <w:rPr/>
      </w:pPr>
      <w:r>
        <w:rPr>
          <w:rFonts w:cs="Times Armenian" w:ascii="Times Armenian" w:hAnsi="Times Armenian"/>
          <w:sz w:val="21"/>
          <w:szCs w:val="21"/>
        </w:rPr>
        <w:t>ու հորթերը ձայնո՛ւմ էին</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 xml:space="preserve">Եղջրափողի՛ս կանչին, բլուրների աղվեսները հաչո՛ւմ էին </w:t>
      </w:r>
    </w:p>
    <w:p>
      <w:pPr>
        <w:pStyle w:val="Normal"/>
        <w:ind w:start="-180" w:firstLine="360"/>
        <w:jc w:val="center"/>
        <w:rPr/>
      </w:pPr>
      <w:r>
        <w:rPr>
          <w:rFonts w:cs="Times Armenian" w:ascii="Times Armenian" w:hAnsi="Times Armenian"/>
          <w:sz w:val="21"/>
          <w:szCs w:val="21"/>
        </w:rPr>
        <w:t>պա՛րզ ու հատու,</w:t>
      </w:r>
    </w:p>
    <w:p>
      <w:pPr>
        <w:pStyle w:val="Normal"/>
        <w:ind w:start="-180" w:firstLine="360"/>
        <w:jc w:val="center"/>
        <w:rPr/>
      </w:pPr>
      <w:r>
        <w:rPr>
          <w:rFonts w:cs="Times Armenian" w:ascii="Times Armenian" w:hAnsi="Times Armenian"/>
          <w:sz w:val="21"/>
          <w:szCs w:val="21"/>
        </w:rPr>
        <w:t>Կիրակի էլ – ժամազա՛նգն էր</w:t>
      </w:r>
    </w:p>
    <w:p>
      <w:pPr>
        <w:pStyle w:val="Normal"/>
        <w:ind w:start="-180" w:firstLine="360"/>
        <w:jc w:val="center"/>
        <w:rPr/>
      </w:pPr>
      <w:r>
        <w:rPr>
          <w:rFonts w:cs="Times Armenian" w:ascii="Times Armenian" w:hAnsi="Times Armenian"/>
          <w:sz w:val="21"/>
          <w:szCs w:val="21"/>
        </w:rPr>
        <w:t>Դանդա՜ղ թնդում սո՛ւրբ գետերի թավալգլո՛ր հունին:</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 * *</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 xml:space="preserve">Ու անընդհա՛տ-արևնիբո՜ւն, հոսում էին՝ դա՛շտ ու արոտ՝ </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մարդահասակ խոտի,</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 xml:space="preserve">Ու մեղեդին ծխնելույզի, համ էլ՝ օդը՜, սինձն ու սե՜զը, </w:t>
      </w:r>
    </w:p>
    <w:p>
      <w:pPr>
        <w:pStyle w:val="Normal"/>
        <w:ind w:start="-180" w:firstLine="360"/>
        <w:jc w:val="center"/>
        <w:rPr/>
      </w:pPr>
      <w:r>
        <w:rPr>
          <w:rFonts w:cs="Times Armenian" w:ascii="Times Armenian" w:hAnsi="Times Armenian"/>
          <w:sz w:val="21"/>
          <w:szCs w:val="21"/>
        </w:rPr>
        <w:t>զեփյուռի ձև ու ջրաձայն,</w:t>
      </w:r>
    </w:p>
    <w:p>
      <w:pPr>
        <w:pStyle w:val="Normal"/>
        <w:ind w:start="-180" w:firstLine="360"/>
        <w:jc w:val="center"/>
        <w:rPr/>
      </w:pPr>
      <w:r>
        <w:rPr>
          <w:rFonts w:cs="Times Armenian" w:ascii="Times Armenian" w:hAnsi="Times Armenian"/>
          <w:sz w:val="21"/>
          <w:szCs w:val="21"/>
        </w:rPr>
        <w:t>Երգ ու օրոր ու հրճվագին, խայտաբղե՛տ-խնդուն,</w:t>
      </w:r>
    </w:p>
    <w:p>
      <w:pPr>
        <w:pStyle w:val="Normal"/>
        <w:ind w:start="-180" w:firstLine="360"/>
        <w:jc w:val="center"/>
        <w:rPr/>
      </w:pPr>
      <w:r>
        <w:rPr>
          <w:rFonts w:cs="Times Armenian" w:ascii="Times Armenian" w:hAnsi="Times Armenian"/>
          <w:sz w:val="21"/>
          <w:szCs w:val="21"/>
        </w:rPr>
        <w:t>Ու կրա՛կն էր դաղձանման:</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Ու գիշերն էլ՝ անմեղ աստղերի հովանու տակ,</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Երբ սուրում էի քունըս առնելու, բվեճները տանում էին տունը հեռու,</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 xml:space="preserve">Ու անընդհա՛տ-լուսիննիբո՜ւն, օրհնյալ գոմերի մեջ, </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լսում էի օդում ճախրող</w:t>
      </w:r>
    </w:p>
    <w:p>
      <w:pPr>
        <w:pStyle w:val="Normal"/>
        <w:ind w:start="-180" w:firstLine="360"/>
        <w:jc w:val="center"/>
        <w:rPr/>
      </w:pPr>
      <w:r>
        <w:rPr>
          <w:rFonts w:cs="Times Armenian" w:ascii="Times Armenian" w:hAnsi="Times Armenian"/>
          <w:sz w:val="21"/>
          <w:szCs w:val="21"/>
        </w:rPr>
        <w:t>Դե՛զ ու ծղրիդներին ու խավարում բոցկլտացող</w:t>
      </w:r>
    </w:p>
    <w:p>
      <w:pPr>
        <w:pStyle w:val="Normal"/>
        <w:ind w:start="-180" w:firstLine="360"/>
        <w:jc w:val="center"/>
        <w:rPr/>
      </w:pPr>
      <w:r>
        <w:rPr>
          <w:rFonts w:cs="Times Armenian" w:ascii="Times Armenian" w:hAnsi="Times Armenian"/>
          <w:sz w:val="21"/>
          <w:szCs w:val="21"/>
        </w:rPr>
        <w:t>Զամբիկների՛ն նարնջահուր:</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 * *</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Ու զարթնում էի հետո, ու այգի ու տուն, ոնց որ ճերմակ մի ուխտավոր,</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Հետ էին գալի՝ ցողաշաղախ-արևաշող, ու ուսերին աքաղաղ,</w:t>
      </w:r>
    </w:p>
    <w:p>
      <w:pPr>
        <w:pStyle w:val="Normal"/>
        <w:ind w:start="-180" w:firstLine="360"/>
        <w:jc w:val="center"/>
        <w:rPr/>
      </w:pPr>
      <w:r>
        <w:rPr>
          <w:rFonts w:cs="Times Armenian" w:ascii="Times Armenian" w:hAnsi="Times Armenian"/>
          <w:sz w:val="21"/>
          <w:szCs w:val="21"/>
        </w:rPr>
        <w:t>Ու ա՛նպայման Ադամ էր դա՝ Ադամ ու կույս,</w:t>
      </w:r>
    </w:p>
    <w:p>
      <w:pPr>
        <w:pStyle w:val="Normal"/>
        <w:ind w:start="-180" w:firstLine="360"/>
        <w:jc w:val="center"/>
        <w:rPr/>
      </w:pPr>
      <w:r>
        <w:rPr>
          <w:rFonts w:cs="Times Armenian" w:ascii="Times Armenian" w:hAnsi="Times Armenian"/>
          <w:sz w:val="21"/>
          <w:szCs w:val="21"/>
        </w:rPr>
        <w:t>Ու երկի՛նքն էր հետ գալի տուն,</w:t>
      </w:r>
    </w:p>
    <w:p>
      <w:pPr>
        <w:pStyle w:val="Normal"/>
        <w:ind w:start="-180" w:firstLine="360"/>
        <w:jc w:val="center"/>
        <w:rPr/>
      </w:pPr>
      <w:r>
        <w:rPr>
          <w:rFonts w:cs="Times Armenian" w:ascii="Times Armenian" w:hAnsi="Times Armenian"/>
          <w:sz w:val="21"/>
          <w:szCs w:val="21"/>
        </w:rPr>
        <w:t>Ու արևը հենց է՛դ օրն էր բոլորակվում:</w:t>
      </w:r>
    </w:p>
    <w:p>
      <w:pPr>
        <w:pStyle w:val="Normal"/>
        <w:ind w:start="-180" w:firstLine="360"/>
        <w:jc w:val="center"/>
        <w:rPr/>
      </w:pPr>
      <w:r>
        <w:rPr>
          <w:rFonts w:cs="Times Armenian" w:ascii="Times Armenian" w:hAnsi="Times Armenian"/>
          <w:sz w:val="21"/>
          <w:szCs w:val="21"/>
        </w:rPr>
        <w:t>Ուրեմը՝ պիտի որ դա էղած ըլնի՝ հենց ծննդին անբիծ լուսի,</w:t>
      </w:r>
    </w:p>
    <w:p>
      <w:pPr>
        <w:pStyle w:val="Normal"/>
        <w:ind w:start="-180" w:firstLine="360"/>
        <w:jc w:val="center"/>
        <w:rPr/>
      </w:pPr>
      <w:r>
        <w:rPr>
          <w:rFonts w:cs="Times Armenian" w:ascii="Times Armenian" w:hAnsi="Times Armenian"/>
          <w:sz w:val="21"/>
          <w:szCs w:val="21"/>
        </w:rPr>
        <w:t>Է՛ն սկզբի պտտահողմում, ուր կախարդված ձիե՛րն էին դուս գալի ջե՛՛րմ-</w:t>
      </w:r>
    </w:p>
    <w:p>
      <w:pPr>
        <w:pStyle w:val="Normal"/>
        <w:ind w:start="-180" w:firstLine="360"/>
        <w:jc w:val="center"/>
        <w:rPr/>
      </w:pPr>
      <w:r>
        <w:rPr>
          <w:rFonts w:cs="Times Armenian" w:ascii="Times Armenian" w:hAnsi="Times Armenian"/>
          <w:sz w:val="21"/>
          <w:szCs w:val="21"/>
        </w:rPr>
        <w:t>Վրնջացո՛ղ-շորոր մսուրներից կանանչ-</w:t>
      </w:r>
    </w:p>
    <w:p>
      <w:pPr>
        <w:pStyle w:val="Normal"/>
        <w:ind w:start="-180" w:firstLine="360"/>
        <w:jc w:val="center"/>
        <w:rPr/>
      </w:pPr>
      <w:r>
        <w:rPr>
          <w:rFonts w:cs="Times Armenian" w:ascii="Times Armenian" w:hAnsi="Times Armenian"/>
          <w:sz w:val="21"/>
          <w:szCs w:val="21"/>
        </w:rPr>
        <w:t>Հասնում դաշտը՝ փառք ու պատվի:</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 * *</w:t>
      </w:r>
    </w:p>
    <w:p>
      <w:pPr>
        <w:pStyle w:val="Normal"/>
        <w:ind w:start="-180" w:firstLine="360"/>
        <w:jc w:val="center"/>
        <w:rPr/>
      </w:pPr>
      <w:r>
        <w:rPr>
          <w:rFonts w:cs="Times Armenian" w:ascii="Times Armenian" w:hAnsi="Times Armenian"/>
          <w:sz w:val="21"/>
          <w:szCs w:val="21"/>
        </w:rPr>
        <w:t>Ու փասիան ու աղվեսի մեջ փառաբանվա՜ծ, թռվռացո՛ղ տան եզերքի՜ն,</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 xml:space="preserve">Նորահնար ամպ ու լուսի ներքո ու երջանիկ, </w:t>
      </w:r>
    </w:p>
    <w:p>
      <w:pPr>
        <w:pStyle w:val="Normal"/>
        <w:ind w:start="-180" w:firstLine="360"/>
        <w:jc w:val="center"/>
        <w:rPr/>
      </w:pPr>
      <w:r>
        <w:rPr>
          <w:rFonts w:cs="Times Armenian" w:ascii="Times Armenian" w:hAnsi="Times Armenian"/>
          <w:sz w:val="21"/>
          <w:szCs w:val="21"/>
        </w:rPr>
        <w:t>որտեվ սի՛րտս էր հարատրոփ,</w:t>
      </w:r>
    </w:p>
    <w:p>
      <w:pPr>
        <w:pStyle w:val="Normal"/>
        <w:ind w:start="-180" w:firstLine="360"/>
        <w:jc w:val="center"/>
        <w:rPr/>
      </w:pPr>
      <w:r>
        <w:rPr>
          <w:rFonts w:cs="Times Armenian" w:ascii="Times Armenian" w:hAnsi="Times Armenian"/>
          <w:sz w:val="21"/>
          <w:szCs w:val="21"/>
        </w:rPr>
        <w:t>Ինքս էլ՝ անսա՛նձ-թեթևամիտ ու խելահեղ,</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Հարածնվող արևի տակ-</w:t>
      </w:r>
    </w:p>
    <w:p>
      <w:pPr>
        <w:pStyle w:val="Normal"/>
        <w:ind w:start="-180" w:firstLine="360"/>
        <w:jc w:val="center"/>
        <w:rPr/>
      </w:pPr>
      <w:r>
        <w:rPr>
          <w:rFonts w:cs="Times Armenian" w:ascii="Times Armenian" w:hAnsi="Times Armenian"/>
          <w:sz w:val="21"/>
          <w:szCs w:val="21"/>
        </w:rPr>
        <w:t>Ուր ծառաբոյ խոտի միջով սուրո՛ւմ էին</w:t>
      </w:r>
    </w:p>
    <w:p>
      <w:pPr>
        <w:pStyle w:val="Normal"/>
        <w:ind w:start="-180" w:firstLine="360"/>
        <w:jc w:val="center"/>
        <w:rPr/>
      </w:pPr>
      <w:r>
        <w:rPr>
          <w:rFonts w:cs="Times Armenian" w:ascii="Times Armenian" w:hAnsi="Times Armenian"/>
          <w:sz w:val="21"/>
          <w:szCs w:val="21"/>
        </w:rPr>
        <w:t>Է՛ն երգերըս երկնաշողշող ու ըղձերս քառատրոփ, որ շա՛տ են քիչ-</w:t>
      </w:r>
    </w:p>
    <w:p>
      <w:pPr>
        <w:pStyle w:val="Normal"/>
        <w:ind w:start="-180" w:firstLine="360"/>
        <w:jc w:val="center"/>
        <w:rPr/>
      </w:pPr>
      <w:r>
        <w:rPr>
          <w:rFonts w:cs="Times Armenian" w:ascii="Times Armenian" w:hAnsi="Times Armenian"/>
          <w:sz w:val="21"/>
          <w:szCs w:val="21"/>
        </w:rPr>
        <w:t>Ժամանակի մեղեդաձայն կեռմաններում, նախքան դեղձա՛ն ոսկենման</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Մանուկները... ճամփա կընկնեն հեռո՜ւ-հեռո՜ւն-</w:t>
      </w:r>
    </w:p>
    <w:p>
      <w:pPr>
        <w:pStyle w:val="Normal"/>
        <w:ind w:start="-180" w:firstLine="360"/>
        <w:jc w:val="center"/>
        <w:rPr/>
      </w:pPr>
      <w:r>
        <w:rPr>
          <w:rFonts w:cs="Times Armenian" w:ascii="Times Armenian" w:hAnsi="Times Armenian"/>
          <w:sz w:val="21"/>
          <w:szCs w:val="21"/>
        </w:rPr>
        <w:t>Անգթասի՛րտ ու անողորմ:</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 * *</w:t>
      </w:r>
    </w:p>
    <w:p>
      <w:pPr>
        <w:pStyle w:val="Normal"/>
        <w:ind w:start="-180" w:firstLine="360"/>
        <w:jc w:val="center"/>
        <w:rPr/>
      </w:pPr>
      <w:r>
        <w:rPr>
          <w:rFonts w:cs="Times Armenian" w:ascii="Times Armenian" w:hAnsi="Times Armenian"/>
          <w:sz w:val="21"/>
          <w:szCs w:val="21"/>
        </w:rPr>
        <w:t>Ու էն ճերմակ-գա՛ռն օրերին վախ չունեի, թե մշտածին ու անծպտուն</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Լուսնալուսի ներքո՝ ժամանակն ինձ կթռցընի կհասցընի իմ թևերի</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Հովին ճախրող ծիծեռնակ ու թիթեռներին,</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Ու չէր անցնում մտքովս անգամ, թե քուն մտա-</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Այգի ու տուն կփախցընի հեռո՜ւ-հեռուն,</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 xml:space="preserve">Ու կզարթնեմ հավե՛րժ անցած տուն ու այգում՝ </w:t>
      </w:r>
    </w:p>
    <w:p>
      <w:pPr>
        <w:pStyle w:val="Normal"/>
        <w:ind w:start="-180" w:firstLine="360"/>
        <w:jc w:val="center"/>
        <w:rPr/>
      </w:pPr>
      <w:r>
        <w:rPr>
          <w:rFonts w:cs="Times Armenian" w:ascii="Times Armenian" w:hAnsi="Times Armenian"/>
          <w:sz w:val="21"/>
          <w:szCs w:val="21"/>
        </w:rPr>
        <w:t>աներգեցի՛կ ու անմանուկ:</w:t>
      </w:r>
    </w:p>
    <w:p>
      <w:pPr>
        <w:pStyle w:val="Normal"/>
        <w:ind w:start="-180" w:firstLine="360"/>
        <w:jc w:val="center"/>
        <w:rPr/>
      </w:pPr>
      <w:r>
        <w:rPr>
          <w:rFonts w:cs="Times Armenian" w:ascii="Times Armenian" w:hAnsi="Times Armenian"/>
          <w:sz w:val="21"/>
          <w:szCs w:val="21"/>
        </w:rPr>
        <w:t>Էէ՜, երբ որ ջահել-անդարդ էի, ժամանակը՝ գթասիրտ ու ողորմալուս,</w:t>
      </w:r>
    </w:p>
    <w:p>
      <w:pPr>
        <w:pStyle w:val="Normal"/>
        <w:ind w:start="-180" w:firstLine="360"/>
        <w:jc w:val="center"/>
        <w:rPr>
          <w:rFonts w:ascii="Times Armenian" w:hAnsi="Times Armenian" w:cs="Times Armenian"/>
          <w:sz w:val="21"/>
          <w:szCs w:val="21"/>
        </w:rPr>
      </w:pPr>
      <w:r>
        <w:rPr>
          <w:rFonts w:cs="Times Armenian" w:ascii="Times Armenian" w:hAnsi="Times Armenian"/>
          <w:sz w:val="21"/>
          <w:szCs w:val="21"/>
        </w:rPr>
        <w:t>Պինդ բռնել էր՝ դեղձանիս ու մահացողիս,</w:t>
      </w:r>
    </w:p>
    <w:p>
      <w:pPr>
        <w:pStyle w:val="Normal"/>
        <w:ind w:start="-180" w:firstLine="360"/>
        <w:jc w:val="center"/>
        <w:rPr/>
      </w:pPr>
      <w:r>
        <w:rPr>
          <w:rFonts w:cs="Times Armenian" w:ascii="Times Armenian" w:hAnsi="Times Armenian"/>
          <w:sz w:val="21"/>
          <w:szCs w:val="21"/>
        </w:rPr>
        <w:t>Չնայած ես շղթայակապ՝ երգում էի ծովի նման:</w:t>
      </w:r>
    </w:p>
    <w:p>
      <w:pPr>
        <w:pStyle w:val="Normal"/>
        <w:ind w:start="-180"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Heading2"/>
        <w:numPr>
          <w:ilvl w:val="0"/>
          <w:numId w:val="0"/>
        </w:numPr>
        <w:ind w:start="0" w:hanging="0"/>
        <w:rPr/>
      </w:pPr>
      <w:bookmarkStart w:id="23" w:name="__RefHeading___Toc409540322"/>
      <w:bookmarkEnd w:id="23"/>
      <w:r>
        <w:rPr>
          <w:rFonts w:cs="Times Armenian" w:ascii="Times Armenian" w:hAnsi="Times Armenian"/>
        </w:rPr>
        <w:t>6.8 Ո</w:t>
        <w:softHyphen/>
        <w:t>ՏԱ</w:t>
        <w:softHyphen/>
        <w:t>ՆԱ</w:t>
        <w:softHyphen/>
        <w:t>ՎՈ</w:t>
        <w:softHyphen/>
        <w:t>ՐԻ  ԼԱՎ</w:t>
      </w:r>
      <w:r>
        <w:rPr>
          <w:rFonts w:cs="Times Armenian" w:ascii="Times Armenian" w:hAnsi="Times Armenian"/>
          <w:color w:val="000000"/>
        </w:rPr>
        <w:t>Ն</w:t>
      </w:r>
      <w:r>
        <w:rPr>
          <w:rFonts w:cs="Times Armenian" w:ascii="Times Armenian" w:hAnsi="Times Armenian"/>
        </w:rPr>
        <w:t xml:space="preserve">  ՈՒ  ՎԱՏՆ  Ի</w:t>
        <w:softHyphen/>
        <w:t>ՄԱ</w:t>
        <w:softHyphen/>
        <w:t>ՆԱ</w:t>
        <w:softHyphen/>
        <w:t>ԼՈՒ  ՄԵ</w:t>
        <w:softHyphen/>
        <w:t>ԹՈ</w:t>
        <w:softHyphen/>
        <w:t>ԴԸ</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Երևի ըն</w:t>
        <w:softHyphen/>
        <w:t>թեր</w:t>
        <w:softHyphen/>
        <w:t>ցողն ա</w:t>
        <w:softHyphen/>
        <w:t>սի, որ ե</w:t>
        <w:softHyphen/>
        <w:t>թե նույ</w:t>
        <w:softHyphen/>
        <w:t>նիսկ պրն</w:t>
        <w:softHyphen/>
        <w:t xml:space="preserve"> Ար</w:t>
        <w:softHyphen/>
        <w:t>տե</w:t>
        <w:softHyphen/>
        <w:t>մի թարգ</w:t>
        <w:softHyphen/>
        <w:t>մա</w:t>
        <w:softHyphen/>
        <w:t>նութ</w:t>
        <w:softHyphen/>
        <w:t>յուն</w:t>
        <w:softHyphen/>
        <w:t>նե</w:t>
        <w:softHyphen/>
        <w:t>րի իմ վեր</w:t>
        <w:softHyphen/>
        <w:t>լու</w:t>
        <w:softHyphen/>
        <w:t>ծութ</w:t>
        <w:softHyphen/>
        <w:t>յու</w:t>
        <w:softHyphen/>
        <w:t>նը ճիշտ է, միևնույնն է, այս վեր</w:t>
        <w:softHyphen/>
        <w:t>լու</w:t>
        <w:softHyphen/>
        <w:t>ծութ</w:t>
        <w:softHyphen/>
        <w:t>յու</w:t>
        <w:softHyphen/>
        <w:t>նը պրն</w:t>
        <w:softHyphen/>
        <w:t xml:space="preserve"> Ար</w:t>
        <w:softHyphen/>
        <w:t>տե</w:t>
        <w:softHyphen/>
        <w:t>մի կամ մյուս պոետ</w:t>
        <w:softHyphen/>
        <w:t>նե</w:t>
        <w:softHyphen/>
        <w:t>րի բոլոր գրվածք</w:t>
        <w:softHyphen/>
        <w:t>նե</w:t>
        <w:softHyphen/>
        <w:t>րի վրա տա</w:t>
        <w:softHyphen/>
        <w:t>րա</w:t>
        <w:softHyphen/>
        <w:t>ծե</w:t>
        <w:softHyphen/>
        <w:t>լու ի</w:t>
        <w:softHyphen/>
        <w:t>րա</w:t>
        <w:softHyphen/>
        <w:t>վուն</w:t>
        <w:softHyphen/>
        <w:t>քը չու</w:t>
        <w:softHyphen/>
        <w:t>նեմ:</w:t>
      </w:r>
    </w:p>
    <w:p>
      <w:pPr>
        <w:pStyle w:val="Normal"/>
        <w:ind w:firstLine="360"/>
        <w:jc w:val="both"/>
        <w:rPr>
          <w:rFonts w:ascii="Times Armenian" w:hAnsi="Times Armenian" w:cs="Times Armenian"/>
          <w:b/>
          <w:i/>
          <w:i/>
          <w:sz w:val="21"/>
          <w:szCs w:val="21"/>
        </w:rPr>
      </w:pPr>
      <w:r>
        <w:rPr>
          <w:rFonts w:eastAsia="Times Armenian" w:cs="Times Armenian" w:ascii="Times Armenian" w:hAnsi="Times Armenian"/>
          <w:sz w:val="21"/>
          <w:szCs w:val="21"/>
        </w:rPr>
        <w:t xml:space="preserve"> </w:t>
      </w:r>
      <w:r>
        <w:rPr>
          <w:rFonts w:cs="Times Armenian" w:ascii="Times Armenian" w:hAnsi="Times Armenian"/>
          <w:sz w:val="21"/>
          <w:szCs w:val="21"/>
        </w:rPr>
        <w:t>Տե</w:t>
        <w:softHyphen/>
        <w:t>սութ</w:t>
        <w:softHyphen/>
        <w:t>յան ա</w:t>
        <w:softHyphen/>
        <w:t>ռու</w:t>
        <w:softHyphen/>
        <w:t>մով՝ ըն</w:t>
        <w:softHyphen/>
        <w:t>թեր</w:t>
        <w:softHyphen/>
        <w:t>ցո</w:t>
        <w:softHyphen/>
        <w:t>ղը ճիշտ կլի</w:t>
        <w:softHyphen/>
        <w:t>նի,</w:t>
      </w:r>
      <w:r>
        <w:rPr>
          <w:rFonts w:cs="Times Armenian" w:ascii="Times Armenian" w:hAnsi="Times Armenian"/>
          <w:i/>
          <w:sz w:val="21"/>
          <w:szCs w:val="21"/>
        </w:rPr>
        <w:t xml:space="preserve"> </w:t>
      </w:r>
      <w:r>
        <w:rPr>
          <w:rFonts w:cs="Times Armenian" w:ascii="Times Armenian" w:hAnsi="Times Armenian"/>
          <w:b/>
          <w:i/>
          <w:sz w:val="21"/>
          <w:szCs w:val="21"/>
        </w:rPr>
        <w:t>բայց միայն տե</w:t>
        <w:softHyphen/>
        <w:t>սութ</w:t>
        <w:softHyphen/>
        <w:t>յան:</w:t>
      </w:r>
      <w:r>
        <w:rPr>
          <w:rFonts w:cs="Times Armenian" w:ascii="Times Armenian" w:hAnsi="Times Armenian"/>
          <w:i/>
          <w:sz w:val="21"/>
          <w:szCs w:val="21"/>
        </w:rPr>
        <w:t xml:space="preserve"> </w:t>
      </w:r>
      <w:r>
        <w:rPr>
          <w:rFonts w:cs="Times Armenian" w:ascii="Times Armenian" w:hAnsi="Times Armenian"/>
          <w:sz w:val="21"/>
          <w:szCs w:val="21"/>
        </w:rPr>
        <w:t>Ո</w:t>
        <w:softHyphen/>
        <w:t>րով</w:t>
        <w:softHyphen/>
        <w:t>հետև</w:t>
      </w:r>
      <w:r>
        <w:rPr>
          <w:rFonts w:cs="Times Armenian" w:ascii="Times Armenian" w:hAnsi="Times Armenian"/>
          <w:i/>
          <w:sz w:val="21"/>
          <w:szCs w:val="21"/>
        </w:rPr>
        <w:t xml:space="preserve"> </w:t>
      </w:r>
      <w:r>
        <w:rPr>
          <w:rFonts w:cs="Times Armenian" w:ascii="Times Armenian" w:hAnsi="Times Armenian"/>
          <w:b/>
          <w:i/>
          <w:sz w:val="21"/>
          <w:szCs w:val="21"/>
        </w:rPr>
        <w:t>ո</w:t>
        <w:softHyphen/>
        <w:t>տա</w:t>
        <w:softHyphen/>
        <w:t>նա</w:t>
        <w:softHyphen/>
        <w:t>վո</w:t>
        <w:softHyphen/>
        <w:t>րի լավն ու վա</w:t>
        <w:softHyphen/>
        <w:t>տը ջո</w:t>
        <w:softHyphen/>
        <w:t>կում են միայն ու միայն «հո</w:t>
        <w:softHyphen/>
        <w:t>տա</w:t>
        <w:softHyphen/>
        <w:t>ռու</w:t>
        <w:softHyphen/>
        <w:t>թյամբ», միայն ու միայն այդ ո</w:t>
        <w:softHyphen/>
        <w:t>տա</w:t>
        <w:softHyphen/>
        <w:t>նա</w:t>
        <w:softHyphen/>
        <w:t>վո</w:t>
        <w:softHyphen/>
        <w:t>րի հու</w:t>
        <w:softHyphen/>
        <w:t>զա</w:t>
        <w:softHyphen/>
        <w:t>կա</w:t>
        <w:softHyphen/>
        <w:t>նութ</w:t>
        <w:softHyphen/>
        <w:t>յամբ, միայն ու մի</w:t>
        <w:softHyphen/>
        <w:t>այն այդ ո</w:t>
        <w:softHyphen/>
        <w:t>տա</w:t>
        <w:softHyphen/>
        <w:t>նա</w:t>
        <w:softHyphen/>
        <w:t>վո</w:t>
        <w:softHyphen/>
        <w:t>րը հա</w:t>
        <w:softHyphen/>
        <w:t>մե</w:t>
        <w:softHyphen/>
        <w:t>մա</w:t>
        <w:softHyphen/>
        <w:t>տե</w:t>
        <w:softHyphen/>
        <w:t>լով ի</w:t>
        <w:softHyphen/>
        <w:t>րենց ար</w:t>
        <w:softHyphen/>
        <w:t>դեն ծա</w:t>
        <w:softHyphen/>
        <w:t>նոթ՝ իս</w:t>
        <w:softHyphen/>
        <w:t>կա</w:t>
        <w:softHyphen/>
        <w:t>կան,  չքնաղ ո</w:t>
        <w:softHyphen/>
        <w:t>տա</w:t>
        <w:softHyphen/>
        <w:t>նա</w:t>
        <w:softHyphen/>
        <w:t>վոր</w:t>
        <w:softHyphen/>
        <w:t>նե</w:t>
        <w:softHyphen/>
        <w:t>րի հետ:</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Սա նշանակում է, որ արվեստի մեջ է՛լ պիտի նորն անպայման հիմնված լինի հնի՝ ավանդականի վրա, որ այստեղ է՛լ պիտի ժառանգականություն լի</w:t>
        <w:softHyphen/>
        <w:t xml:space="preserve">նի. որ </w:t>
      </w:r>
      <w:r>
        <w:rPr>
          <w:rFonts w:cs="Times Armenian" w:ascii="Times Armenian" w:hAnsi="Times Armenian"/>
          <w:b/>
          <w:i/>
          <w:sz w:val="21"/>
          <w:szCs w:val="21"/>
        </w:rPr>
        <w:t>համարյա անհնար է, որ հնի հետ կապ չունեցող նորն արժեքավոր լի</w:t>
        <w:softHyphen/>
        <w:t>նի:</w:t>
      </w:r>
      <w:r>
        <w:rPr>
          <w:rFonts w:cs="Times Armenian" w:ascii="Times Armenian" w:hAnsi="Times Armenian"/>
          <w:sz w:val="21"/>
          <w:szCs w:val="21"/>
        </w:rPr>
        <w:t xml:space="preserve"> Բայց մեր հներն ի՞նչ ու ինչո՞ւ էին գրում:</w:t>
      </w:r>
    </w:p>
    <w:p>
      <w:pPr>
        <w:pStyle w:val="Normal"/>
        <w:ind w:firstLine="360"/>
        <w:jc w:val="both"/>
        <w:rPr>
          <w:rFonts w:ascii="Times Armenian" w:hAnsi="Times Armenian" w:cs="Times Armenian"/>
          <w:b/>
          <w:i/>
          <w:i/>
          <w:sz w:val="21"/>
          <w:szCs w:val="21"/>
        </w:rPr>
      </w:pPr>
      <w:r>
        <w:rPr>
          <w:rFonts w:cs="Times Armenian" w:ascii="Times Armenian" w:hAnsi="Times Armenian"/>
          <w:sz w:val="21"/>
          <w:szCs w:val="21"/>
        </w:rPr>
        <w:t>Անգ</w:t>
        <w:softHyphen/>
        <w:t>լիա</w:t>
        <w:softHyphen/>
        <w:t>ցի պոետ Սա</w:t>
        <w:softHyphen/>
        <w:t>մո</w:t>
        <w:softHyphen/>
        <w:t>ւել Քոլ</w:t>
        <w:softHyphen/>
        <w:t>րիջն իր «Շեքս</w:t>
        <w:softHyphen/>
        <w:t>պիր</w:t>
        <w:softHyphen/>
        <w:t>յան դա</w:t>
        <w:softHyphen/>
        <w:t>սա</w:t>
        <w:softHyphen/>
        <w:t>խո</w:t>
        <w:softHyphen/>
        <w:t>սութ</w:t>
        <w:softHyphen/>
        <w:t>յուն</w:t>
        <w:softHyphen/>
        <w:t>նե</w:t>
        <w:softHyphen/>
        <w:t>րից» մե</w:t>
        <w:softHyphen/>
        <w:t>կում ա</w:t>
        <w:softHyphen/>
        <w:t>սում է, թե</w:t>
      </w:r>
      <w:r>
        <w:rPr>
          <w:rFonts w:cs="Times Armenian" w:ascii="Times Armenian" w:hAnsi="Times Armenian"/>
          <w:b/>
          <w:i/>
          <w:sz w:val="21"/>
          <w:szCs w:val="21"/>
        </w:rPr>
        <w:t xml:space="preserve"> «պոե</w:t>
        <w:softHyphen/>
        <w:t>տը կամ արձակագիրը գրում է, որ իր գրած</w:t>
        <w:softHyphen/>
        <w:t>ով ազ</w:t>
        <w:softHyphen/>
        <w:t>դի կար</w:t>
        <w:softHyphen/>
        <w:t>դա</w:t>
        <w:softHyphen/>
        <w:t>ցող</w:t>
        <w:softHyphen/>
        <w:t>նե</w:t>
        <w:softHyphen/>
        <w:t>րի վրա, որ հու</w:t>
        <w:softHyphen/>
        <w:t>զի (լավ ի</w:t>
        <w:softHyphen/>
        <w:t>մաս</w:t>
        <w:softHyphen/>
        <w:t>տով) այդ կար</w:t>
        <w:softHyphen/>
        <w:t>դա</w:t>
        <w:softHyphen/>
        <w:t>ցող</w:t>
        <w:softHyphen/>
        <w:t>նե</w:t>
        <w:softHyphen/>
        <w:t>րին»: Հու</w:t>
        <w:softHyphen/>
        <w:t>զե</w:t>
        <w:softHyphen/>
        <w:t>լու, ազ</w:t>
        <w:softHyphen/>
        <w:t>դե</w:t>
        <w:softHyphen/>
        <w:t>լու հա</w:t>
        <w:softHyphen/>
        <w:t>մար էլ՝ գրո</w:t>
        <w:softHyphen/>
        <w:t>ղը պի</w:t>
        <w:softHyphen/>
        <w:t>տի խո</w:t>
        <w:softHyphen/>
        <w:t>սի ոչ թե իր՝  այլ կար</w:t>
        <w:softHyphen/>
        <w:t>դա</w:t>
        <w:softHyphen/>
        <w:t>ցո</w:t>
        <w:softHyphen/>
        <w:t>ղի՛ ցավ ու դար</w:t>
        <w:softHyphen/>
        <w:t>դից (ե</w:t>
        <w:softHyphen/>
        <w:t>թե նույ</w:t>
        <w:softHyphen/>
        <w:t>նիսկ խո</w:t>
        <w:softHyphen/>
        <w:t>սում է ի՛ր</w:t>
        <w:softHyphen/>
        <w:t xml:space="preserve"> ա</w:t>
        <w:softHyphen/>
        <w:t>նու</w:t>
        <w:softHyphen/>
        <w:t xml:space="preserve">նից, «ես»-ով): </w:t>
      </w:r>
    </w:p>
    <w:p>
      <w:pPr>
        <w:pStyle w:val="Normal"/>
        <w:ind w:firstLine="360"/>
        <w:jc w:val="both"/>
        <w:rPr/>
      </w:pPr>
      <w:r>
        <w:rPr>
          <w:rFonts w:cs="Times Armenian" w:ascii="Times Armenian" w:hAnsi="Times Armenian"/>
          <w:b/>
          <w:i/>
          <w:sz w:val="21"/>
          <w:szCs w:val="21"/>
        </w:rPr>
        <w:t>Սրա հա</w:t>
        <w:softHyphen/>
        <w:t>մար էլ՝ (գրո</w:t>
        <w:softHyphen/>
        <w:t>ղը) պոե</w:t>
        <w:softHyphen/>
        <w:t>տը չպի</w:t>
        <w:softHyphen/>
        <w:t>տի հո</w:t>
        <w:softHyphen/>
        <w:t>րի</w:t>
        <w:softHyphen/>
        <w:t>նի, չպի</w:t>
        <w:softHyphen/>
        <w:t>տի  «ստեղ</w:t>
        <w:softHyphen/>
        <w:t>ծի», չպի</w:t>
        <w:softHyphen/>
        <w:t>տի քարոզի, չպիտի սովորեցնի: Քարոզն ու սովորեցնելը փիլիսոփայի ու գիտ</w:t>
        <w:softHyphen/>
        <w:t xml:space="preserve">նականի գործն է, ոչ թե գրողի: </w:t>
      </w:r>
    </w:p>
    <w:p>
      <w:pPr>
        <w:pStyle w:val="Normal"/>
        <w:ind w:firstLine="360"/>
        <w:jc w:val="both"/>
        <w:rPr/>
      </w:pPr>
      <w:r>
        <w:rPr>
          <w:rFonts w:cs="Times Armenian" w:ascii="Times Armenian" w:hAnsi="Times Armenian"/>
          <w:b/>
          <w:i/>
          <w:sz w:val="21"/>
          <w:szCs w:val="21"/>
        </w:rPr>
        <w:t>Գրողը պի</w:t>
        <w:softHyphen/>
        <w:t>տի միայն ու միայն պատ</w:t>
        <w:softHyphen/>
        <w:t>մի, պատ</w:t>
        <w:softHyphen/>
        <w:t>մի ի</w:t>
        <w:softHyphen/>
        <w:t>րա</w:t>
        <w:softHyphen/>
        <w:t>կա</w:t>
        <w:softHyphen/>
        <w:t>նութ</w:t>
        <w:softHyphen/>
        <w:t>յու</w:t>
        <w:softHyphen/>
        <w:t>նը, պատ</w:t>
        <w:softHyphen/>
        <w:t>մի եղա</w:t>
        <w:softHyphen/>
        <w:t>ծը, պատ</w:t>
        <w:softHyphen/>
        <w:t>մի այն տի</w:t>
        <w:softHyphen/>
        <w:t>պա</w:t>
        <w:softHyphen/>
        <w:t>կա</w:t>
        <w:softHyphen/>
        <w:t>նը, ինչն ընդ</w:t>
        <w:softHyphen/>
        <w:t>հա</w:t>
        <w:softHyphen/>
        <w:t>նուր է մարդ</w:t>
        <w:softHyphen/>
        <w:t>կանց մեծ մա</w:t>
        <w:softHyphen/>
        <w:t>սի հա</w:t>
        <w:softHyphen/>
        <w:t>մար, այ</w:t>
        <w:softHyphen/>
        <w:t>սինքն՝ պոե</w:t>
        <w:softHyphen/>
        <w:t>տը (գրողն առ</w:t>
        <w:softHyphen/>
        <w:t>հա</w:t>
        <w:softHyphen/>
        <w:t>սա</w:t>
        <w:softHyphen/>
        <w:t>րակ) պի</w:t>
        <w:softHyphen/>
        <w:t>տի պատ</w:t>
        <w:softHyphen/>
        <w:t>մի հենց կյան</w:t>
        <w:softHyphen/>
        <w:t>քը, ո</w:t>
        <w:softHyphen/>
        <w:t>րով</w:t>
        <w:softHyphen/>
        <w:t>հետև ինչ</w:t>
        <w:softHyphen/>
        <w:t>պես Վիլ</w:t>
        <w:softHyphen/>
        <w:t>յամ Սա</w:t>
        <w:softHyphen/>
        <w:t>րո</w:t>
        <w:softHyphen/>
        <w:t>յանն ու ավստ</w:t>
        <w:softHyphen/>
        <w:t>րիա</w:t>
        <w:softHyphen/>
        <w:t>ցի գրող Ստե</w:t>
        <w:softHyphen/>
        <w:t>ֆան Ցվ</w:t>
      </w:r>
      <w:r>
        <w:rPr>
          <w:rFonts w:cs="Times Armenian" w:ascii="Times Armenian" w:hAnsi="Times Armenian"/>
          <w:b/>
          <w:i/>
          <w:color w:val="000000"/>
          <w:sz w:val="21"/>
          <w:szCs w:val="21"/>
        </w:rPr>
        <w:t>ա</w:t>
      </w:r>
      <w:r>
        <w:rPr>
          <w:rFonts w:cs="Times Armenian" w:ascii="Times Armenian" w:hAnsi="Times Armenian"/>
          <w:b/>
          <w:i/>
          <w:sz w:val="21"/>
          <w:szCs w:val="21"/>
        </w:rPr>
        <w:t>յգն ու ուրիշ շատերն են ա</w:t>
        <w:softHyphen/>
        <w:t>սում, «կյան</w:t>
        <w:softHyphen/>
        <w:t>քից լավ հո</w:t>
        <w:softHyphen/>
        <w:t>րի</w:t>
        <w:softHyphen/>
        <w:t xml:space="preserve">նող չկա»: </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t>Վիլ</w:t>
        <w:softHyphen/>
        <w:t>յամ Սա</w:t>
        <w:softHyphen/>
        <w:t>րո</w:t>
        <w:softHyphen/>
        <w:t>յանն իր ծրագ</w:t>
        <w:softHyphen/>
        <w:t>րա</w:t>
        <w:softHyphen/>
        <w:t>յին ի</w:t>
        <w:softHyphen/>
        <w:t>մաս</w:t>
        <w:softHyphen/>
        <w:t>տուն պատմ</w:t>
        <w:softHyphen/>
        <w:t>վածք</w:t>
        <w:softHyphen/>
        <w:t>նե</w:t>
        <w:softHyphen/>
        <w:t>րում ա</w:t>
        <w:softHyphen/>
        <w:t>սում է, թե</w:t>
      </w:r>
      <w:r>
        <w:rPr>
          <w:rFonts w:cs="Times Armenian" w:ascii="Times Armenian" w:hAnsi="Times Armenian"/>
          <w:i/>
          <w:sz w:val="21"/>
          <w:szCs w:val="21"/>
        </w:rPr>
        <w:t xml:space="preserve"> </w:t>
      </w:r>
      <w:r>
        <w:rPr>
          <w:rFonts w:cs="Times Armenian" w:ascii="Times Armenian" w:hAnsi="Times Armenian"/>
          <w:b/>
          <w:i/>
          <w:sz w:val="21"/>
          <w:szCs w:val="21"/>
        </w:rPr>
        <w:t>կա</w:t>
        <w:softHyphen/>
        <w:t>րիք չկա, որ գրո</w:t>
        <w:softHyphen/>
        <w:t>ղը ինչ-որ ցնցող ու ար</w:t>
        <w:softHyphen/>
        <w:t>տա</w:t>
        <w:softHyphen/>
        <w:t>ռոց բա</w:t>
        <w:softHyphen/>
        <w:t>ներ հո</w:t>
        <w:softHyphen/>
        <w:t>րի</w:t>
        <w:softHyphen/>
        <w:t>նի իր գրվածք</w:t>
        <w:softHyphen/>
        <w:t>նե</w:t>
        <w:softHyphen/>
        <w:t>րի մեջ, թե գրո</w:t>
        <w:softHyphen/>
        <w:t>ղը պի</w:t>
        <w:softHyphen/>
        <w:t>տի միայն պատ</w:t>
        <w:softHyphen/>
        <w:t>մի, պատմի հենց կյան</w:t>
        <w:softHyphen/>
        <w:t>քը:</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t>Բայց, ա</w:t>
        <w:softHyphen/>
        <w:t>սում է Սա</w:t>
        <w:softHyphen/>
        <w:t>րո</w:t>
        <w:softHyphen/>
        <w:t>յա</w:t>
        <w:softHyphen/>
        <w:t>նը, կյան</w:t>
        <w:softHyphen/>
        <w:t>քում պատ</w:t>
        <w:softHyphen/>
        <w:t>րաս</w:t>
        <w:softHyphen/>
        <w:t>տի պատմ</w:t>
        <w:softHyphen/>
        <w:t>վածք կամ բա</w:t>
        <w:softHyphen/>
        <w:t>նաս</w:t>
        <w:softHyphen/>
        <w:t>տեղ</w:t>
        <w:softHyphen/>
        <w:t>ծութ</w:t>
        <w:softHyphen/>
        <w:t>յուն չկա, ու գրո</w:t>
        <w:softHyphen/>
        <w:t>ղի շնորհքն  էլ հենց՝ կյան</w:t>
        <w:softHyphen/>
        <w:t>քի «ոչ գրա</w:t>
        <w:softHyphen/>
        <w:t>կան, ճա</w:t>
        <w:softHyphen/>
        <w:t>պաղ ու սո</w:t>
        <w:softHyphen/>
        <w:t>վո</w:t>
        <w:softHyphen/>
        <w:t>րա</w:t>
        <w:softHyphen/>
        <w:t>կան» ի</w:t>
        <w:softHyphen/>
        <w:t>րա</w:t>
        <w:softHyphen/>
        <w:t>դար</w:t>
        <w:softHyphen/>
        <w:t>ձու</w:t>
        <w:softHyphen/>
        <w:t>թ</w:t>
        <w:softHyphen/>
        <w:t>յուն</w:t>
        <w:softHyphen/>
        <w:softHyphen/>
        <w:t>նե</w:t>
        <w:softHyphen/>
        <w:t>րից «պոե</w:t>
        <w:softHyphen/>
        <w:t>տա</w:t>
        <w:softHyphen/>
        <w:t>կանն ու պատմ</w:t>
        <w:softHyphen/>
        <w:t>ված</w:t>
        <w:softHyphen/>
        <w:t>քա</w:t>
        <w:softHyphen/>
        <w:t>յի</w:t>
        <w:softHyphen/>
        <w:t>նը» ջո</w:t>
        <w:softHyphen/>
        <w:t>կե</w:t>
        <w:softHyphen/>
        <w:t>լն   է:</w:t>
      </w:r>
    </w:p>
    <w:p>
      <w:pPr>
        <w:pStyle w:val="Normal"/>
        <w:ind w:firstLine="360"/>
        <w:jc w:val="both"/>
        <w:rPr>
          <w:rFonts w:ascii="Times Armenian" w:hAnsi="Times Armenian" w:cs="Times Armenian"/>
          <w:b/>
          <w:i/>
          <w:i/>
          <w:sz w:val="21"/>
          <w:szCs w:val="21"/>
        </w:rPr>
      </w:pPr>
      <w:r>
        <w:rPr>
          <w:rFonts w:eastAsia="Times Armenian" w:cs="Times Armenian" w:ascii="Times Armenian" w:hAnsi="Times Armenian"/>
          <w:i/>
          <w:sz w:val="21"/>
          <w:szCs w:val="21"/>
        </w:rPr>
        <w:t xml:space="preserve"> </w:t>
      </w:r>
      <w:r>
        <w:rPr>
          <w:rFonts w:cs="Times Armenian" w:ascii="Times Armenian" w:hAnsi="Times Armenian"/>
          <w:b/>
          <w:i/>
          <w:sz w:val="21"/>
          <w:szCs w:val="21"/>
        </w:rPr>
        <w:t>Կյան</w:t>
        <w:softHyphen/>
        <w:t xml:space="preserve">քը չե՛ս </w:t>
        <w:softHyphen/>
        <w:t>հո</w:t>
        <w:softHyphen/>
        <w:t>րի</w:t>
        <w:softHyphen/>
        <w:t>նի: Կյան</w:t>
        <w:softHyphen/>
        <w:t>քը մի՛շտ</w:t>
        <w:softHyphen/>
        <w:t xml:space="preserve"> է տի</w:t>
        <w:softHyphen/>
        <w:t>պա</w:t>
        <w:softHyphen/>
        <w:t>կան, մի՛շտ</w:t>
        <w:softHyphen/>
        <w:t xml:space="preserve"> է հե</w:t>
        <w:softHyphen/>
        <w:t>տաքր</w:t>
        <w:softHyphen/>
        <w:t>քիր, մի՛շտ</w:t>
        <w:softHyphen/>
        <w:t xml:space="preserve"> է անկրկ</w:t>
        <w:softHyphen/>
        <w:t>նե</w:t>
        <w:softHyphen/>
        <w:t>լի, ու սրա հետ էլ, մի զարմանալի ձևով, մի՛շտ</w:t>
        <w:softHyphen/>
        <w:t xml:space="preserve"> է ճշգրիտ, մի՛շտ</w:t>
        <w:softHyphen/>
        <w:t xml:space="preserve"> է իս</w:t>
        <w:softHyphen/>
        <w:t>կա</w:t>
        <w:softHyphen/>
        <w:t>կան, մի՛շտ</w:t>
        <w:softHyphen/>
        <w:t xml:space="preserve"> է հավաստի:</w:t>
      </w:r>
    </w:p>
    <w:p>
      <w:pPr>
        <w:pStyle w:val="Normal"/>
        <w:ind w:firstLine="360"/>
        <w:jc w:val="both"/>
        <w:rPr>
          <w:rFonts w:ascii="Times Armenian" w:hAnsi="Times Armenian" w:cs="Times Armenian"/>
          <w:i/>
          <w:i/>
          <w:sz w:val="21"/>
          <w:szCs w:val="21"/>
        </w:rPr>
      </w:pPr>
      <w:r>
        <w:rPr>
          <w:rFonts w:eastAsia="Times Armenian" w:cs="Times Armenian" w:ascii="Times Armenian" w:hAnsi="Times Armenian"/>
          <w:b/>
          <w:i/>
          <w:sz w:val="21"/>
          <w:szCs w:val="21"/>
        </w:rPr>
        <w:t xml:space="preserve"> </w:t>
      </w:r>
      <w:r>
        <w:rPr>
          <w:rFonts w:cs="Times Armenian" w:ascii="Times Armenian" w:hAnsi="Times Armenian"/>
          <w:b/>
          <w:i/>
          <w:sz w:val="21"/>
          <w:szCs w:val="21"/>
        </w:rPr>
        <w:t>Իսկ ո</w:t>
        <w:softHyphen/>
        <w:t>տա</w:t>
        <w:softHyphen/>
        <w:t>նա</w:t>
        <w:softHyphen/>
        <w:t>վո</w:t>
        <w:softHyphen/>
        <w:t>րը, պատմ</w:t>
        <w:softHyphen/>
        <w:t>ված</w:t>
        <w:softHyphen/>
        <w:t>քը, վե</w:t>
        <w:softHyphen/>
        <w:t>պը՝ պի</w:t>
        <w:softHyphen/>
        <w:t>տի հա</w:t>
        <w:softHyphen/>
        <w:t>վաստի լի</w:t>
        <w:softHyphen/>
        <w:t>նեն, որ ազ</w:t>
        <w:softHyphen/>
        <w:t>դեն, հու</w:t>
        <w:softHyphen/>
        <w:t>զեն: Ու ի</w:t>
        <w:softHyphen/>
        <w:t>հար</w:t>
        <w:softHyphen/>
        <w:t>կե, երբ կյա՛նքն</w:t>
        <w:softHyphen/>
        <w:t xml:space="preserve"> ես պատ</w:t>
        <w:softHyphen/>
        <w:t>մում, հու</w:t>
        <w:softHyphen/>
        <w:t>զե</w:t>
        <w:softHyphen/>
        <w:t>լու, ազ</w:t>
        <w:softHyphen/>
        <w:t>դե</w:t>
        <w:softHyphen/>
        <w:t>լու  հա</w:t>
        <w:softHyphen/>
        <w:t>մար կարևոր ու ա</w:t>
        <w:softHyphen/>
        <w:t>ռաջ</w:t>
        <w:softHyphen/>
        <w:t>նա</w:t>
        <w:softHyphen/>
        <w:t>յին է դառ</w:t>
        <w:softHyphen/>
        <w:t>նում ձ</w:t>
        <w:softHyphen/>
        <w:t>ևը: Այ հենց այս ձև՛ն է, որ պի</w:t>
        <w:softHyphen/>
        <w:t>տի հու</w:t>
        <w:softHyphen/>
        <w:t>զիչ ու ազ</w:t>
        <w:softHyphen/>
        <w:t>դե</w:t>
        <w:softHyphen/>
        <w:t>ցիկ լի</w:t>
        <w:softHyphen/>
        <w:t>նի, պի</w:t>
        <w:softHyphen/>
        <w:t>տի թարմ ու տպա</w:t>
        <w:softHyphen/>
        <w:t>վո</w:t>
        <w:softHyphen/>
        <w:t>րիչ լի</w:t>
        <w:softHyphen/>
        <w:t>նի, պի</w:t>
        <w:softHyphen/>
        <w:t>տի չքնաղ ու ար</w:t>
        <w:softHyphen/>
        <w:t>տա</w:t>
        <w:softHyphen/>
        <w:t>սո</w:t>
        <w:softHyphen/>
        <w:t>վոր լի</w:t>
        <w:softHyphen/>
        <w:t>նի:</w:t>
      </w:r>
      <w:r>
        <w:rPr>
          <w:rFonts w:cs="Times Armenian" w:ascii="Times Armenian" w:hAnsi="Times Armenian"/>
          <w:i/>
          <w:sz w:val="21"/>
          <w:szCs w:val="21"/>
        </w:rPr>
        <w:t xml:space="preserve"> </w:t>
      </w:r>
    </w:p>
    <w:p>
      <w:pPr>
        <w:pStyle w:val="Normal"/>
        <w:ind w:firstLine="360"/>
        <w:jc w:val="both"/>
        <w:rPr/>
      </w:pPr>
      <w:r>
        <w:rPr>
          <w:rFonts w:cs="Times Armenian" w:ascii="Times Armenian" w:hAnsi="Times Armenian"/>
          <w:sz w:val="21"/>
          <w:szCs w:val="21"/>
        </w:rPr>
        <w:t>Անգ</w:t>
        <w:softHyphen/>
        <w:t>լիա</w:t>
        <w:softHyphen/>
        <w:t>ցի պոետ Ռ.</w:t>
        <w:softHyphen/>
        <w:t>Քիփ</w:t>
        <w:softHyphen/>
        <w:t>լինգն իր «Մաուգ</w:t>
        <w:softHyphen/>
        <w:t>լիի» մեջ, օ</w:t>
        <w:softHyphen/>
        <w:t>րի</w:t>
        <w:softHyphen/>
        <w:t>նակ, ընտ</w:t>
        <w:softHyphen/>
        <w:t>րել է կյան</w:t>
        <w:softHyphen/>
        <w:t>քը պատ</w:t>
        <w:softHyphen/>
        <w:t>մե</w:t>
        <w:softHyphen/>
        <w:t>լու հե</w:t>
        <w:softHyphen/>
        <w:t>քիա</w:t>
        <w:softHyphen/>
        <w:t>թա</w:t>
        <w:softHyphen/>
        <w:t>յին՝ ֆան</w:t>
        <w:softHyphen/>
        <w:t>տաս</w:t>
        <w:softHyphen/>
        <w:t>տիկ ձ</w:t>
        <w:softHyphen/>
        <w:t>ևը, բայց բո</w:t>
        <w:softHyphen/>
        <w:t>լո</w:t>
        <w:softHyphen/>
        <w:t>րին էլ պարզ է, որ Քիփ</w:t>
        <w:softHyphen/>
        <w:t>լին</w:t>
        <w:softHyphen/>
        <w:t>գը խո</w:t>
        <w:softHyphen/>
        <w:t>սում է ոչ թե գա</w:t>
        <w:softHyphen/>
        <w:t>զան</w:t>
        <w:softHyphen/>
        <w:t>նե</w:t>
        <w:softHyphen/>
        <w:t>րի, այլ մարդ</w:t>
        <w:softHyphen/>
        <w:t>կանց կյան</w:t>
        <w:softHyphen/>
        <w:t>քից: (Ի</w:t>
        <w:softHyphen/>
        <w:t>մի</w:t>
        <w:softHyphen/>
        <w:t>ջի</w:t>
        <w:softHyphen/>
        <w:t>այ</w:t>
        <w:softHyphen/>
        <w:t>լոց՝ նույն այս Քիփ</w:t>
        <w:softHyphen/>
        <w:t>լինգն ա</w:t>
        <w:softHyphen/>
        <w:t>սում է, թե</w:t>
      </w:r>
      <w:r>
        <w:rPr>
          <w:rFonts w:cs="Times Armenian" w:ascii="Times Armenian" w:hAnsi="Times Armenian"/>
          <w:i/>
          <w:sz w:val="21"/>
          <w:szCs w:val="21"/>
        </w:rPr>
        <w:t xml:space="preserve"> </w:t>
      </w:r>
      <w:r>
        <w:rPr>
          <w:rFonts w:cs="Times Armenian" w:ascii="Times Armenian" w:hAnsi="Times Armenian"/>
          <w:b/>
          <w:i/>
          <w:sz w:val="21"/>
          <w:szCs w:val="21"/>
        </w:rPr>
        <w:t>«Մամ</w:t>
        <w:softHyphen/>
        <w:t>բո-Ջամ</w:t>
        <w:softHyphen/>
        <w:t>բո ցե</w:t>
        <w:softHyphen/>
        <w:t>ղի բնիկ</w:t>
        <w:softHyphen/>
        <w:t>նե</w:t>
        <w:softHyphen/>
        <w:t>րը երգ ստեղ</w:t>
        <w:softHyphen/>
        <w:t>ծե</w:t>
        <w:softHyphen/>
        <w:t>լու 169 ձև ու</w:t>
        <w:softHyphen/>
        <w:t>նեն, ու սրանք բո</w:t>
        <w:softHyphen/>
        <w:t>լորն էլ ճիշտ են»</w:t>
      </w:r>
      <w:r>
        <w:rPr>
          <w:rFonts w:cs="Times Armenian" w:ascii="Times Armenian" w:hAnsi="Times Armenian"/>
          <w:sz w:val="21"/>
          <w:szCs w:val="21"/>
        </w:rPr>
        <w:t>):</w:t>
      </w:r>
      <w:r>
        <w:rPr>
          <w:rFonts w:cs="Times Armenian" w:ascii="Times Armenian" w:hAnsi="Times Armenian"/>
          <w:i/>
          <w:sz w:val="21"/>
          <w:szCs w:val="21"/>
        </w:rPr>
        <w:t xml:space="preserve"> </w:t>
      </w:r>
    </w:p>
    <w:p>
      <w:pPr>
        <w:pStyle w:val="Normal"/>
        <w:ind w:firstLine="360"/>
        <w:jc w:val="both"/>
        <w:rPr>
          <w:rFonts w:ascii="Times Armenian" w:hAnsi="Times Armenian" w:cs="Times Armenian"/>
          <w:b/>
          <w:i/>
          <w:i/>
          <w:sz w:val="21"/>
          <w:szCs w:val="21"/>
        </w:rPr>
      </w:pPr>
      <w:r>
        <w:rPr>
          <w:rFonts w:cs="Times Armenian" w:ascii="Times Armenian" w:hAnsi="Times Armenian"/>
          <w:sz w:val="21"/>
          <w:szCs w:val="21"/>
        </w:rPr>
        <w:t>Պոետ</w:t>
        <w:softHyphen/>
        <w:t>ներն ի</w:t>
        <w:softHyphen/>
        <w:t>րենց պատ</w:t>
        <w:softHyphen/>
        <w:t>մե</w:t>
        <w:softHyphen/>
        <w:t>լու նոր ձ</w:t>
        <w:softHyphen/>
        <w:t>ևեր, մեծ մասամբ, ու</w:t>
        <w:softHyphen/>
        <w:t>րիշ պոետ</w:t>
        <w:softHyphen/>
        <w:t>նե</w:t>
        <w:softHyphen/>
        <w:t>րի գր</w:t>
        <w:softHyphen/>
        <w:t>վածք</w:t>
        <w:softHyphen/>
        <w:t>նե</w:t>
        <w:softHyphen/>
        <w:t>րում են փնտրում, ու մեծ մա</w:t>
        <w:softHyphen/>
        <w:t>սամբ այ</w:t>
        <w:softHyphen/>
        <w:t>լա</w:t>
        <w:softHyphen/>
        <w:t>լե</w:t>
        <w:softHyphen/>
        <w:t>զու:</w:t>
      </w:r>
      <w:r>
        <w:rPr>
          <w:rFonts w:cs="Times Armenian" w:ascii="Times Armenian" w:hAnsi="Times Armenian"/>
          <w:i/>
          <w:sz w:val="21"/>
          <w:szCs w:val="21"/>
        </w:rPr>
        <w:t xml:space="preserve"> </w:t>
      </w:r>
      <w:r>
        <w:rPr>
          <w:rFonts w:cs="Times Armenian" w:ascii="Times Armenian" w:hAnsi="Times Armenian"/>
          <w:b/>
          <w:i/>
          <w:sz w:val="21"/>
          <w:szCs w:val="21"/>
        </w:rPr>
        <w:t>Այս ի</w:t>
        <w:softHyphen/>
        <w:t>մաս</w:t>
        <w:softHyphen/>
        <w:t>տով՝ ար</w:t>
        <w:softHyphen/>
        <w:t>վես</w:t>
        <w:softHyphen/>
        <w:softHyphen/>
        <w:t>տի մեջ ձև՛ն է ա</w:t>
        <w:softHyphen/>
        <w:t>ռաջ</w:t>
        <w:softHyphen/>
        <w:t>նա</w:t>
        <w:softHyphen/>
        <w:t>յինը, ե</w:t>
        <w:softHyphen/>
        <w:t>թե կյանքն ես պատ</w:t>
        <w:softHyphen/>
        <w:t>մում, ո</w:t>
        <w:softHyphen/>
        <w:t>րով</w:t>
        <w:softHyphen/>
        <w:t>հետև կյան</w:t>
        <w:softHyphen/>
        <w:t>քի մեջ միշտ էլ ինչ-որ մի ի</w:t>
        <w:softHyphen/>
        <w:t>մաստ, մի քարոզ, մի խրատ ու փիլի</w:t>
        <w:softHyphen/>
        <w:t>սո</w:t>
        <w:softHyphen/>
        <w:t>փա</w:t>
        <w:softHyphen/>
        <w:t>յութ</w:t>
        <w:softHyphen/>
        <w:t>յուն՝ ար</w:t>
        <w:softHyphen/>
        <w:t xml:space="preserve">դե՛ն </w:t>
        <w:softHyphen/>
        <w:t>կա:</w:t>
      </w:r>
      <w:r>
        <w:rPr>
          <w:rFonts w:cs="Times Armenian" w:ascii="Times Armenian" w:hAnsi="Times Armenian"/>
          <w:i/>
          <w:sz w:val="21"/>
          <w:szCs w:val="21"/>
        </w:rPr>
        <w:t xml:space="preserve"> </w:t>
      </w:r>
      <w:r>
        <w:rPr>
          <w:rFonts w:cs="Times Armenian" w:ascii="Times Armenian" w:hAnsi="Times Armenian"/>
          <w:sz w:val="21"/>
          <w:szCs w:val="21"/>
        </w:rPr>
        <w:t>Հենց սրա համար էլ</w:t>
      </w:r>
      <w:r>
        <w:rPr>
          <w:rFonts w:cs="Times Armenian" w:ascii="Times Armenian" w:hAnsi="Times Armenian"/>
          <w:i/>
          <w:sz w:val="21"/>
          <w:szCs w:val="21"/>
        </w:rPr>
        <w:t xml:space="preserve"> </w:t>
      </w:r>
      <w:r>
        <w:rPr>
          <w:rFonts w:cs="Times Armenian" w:ascii="Times Armenian" w:hAnsi="Times Armenian"/>
          <w:b/>
          <w:i/>
          <w:sz w:val="21"/>
          <w:szCs w:val="21"/>
        </w:rPr>
        <w:t>գրողը չպիտի քարոզի, չպիտի խրատի, չը</w:t>
        <w:softHyphen/>
        <w:t>պիտի սովորեցնի, չպիտի փիլիսոփայի:</w:t>
      </w:r>
    </w:p>
    <w:p>
      <w:pPr>
        <w:pStyle w:val="Normal"/>
        <w:ind w:firstLine="360"/>
        <w:jc w:val="both"/>
        <w:rPr>
          <w:rFonts w:ascii="Times Armenian" w:hAnsi="Times Armenian" w:cs="Times Armenian"/>
          <w:i/>
          <w:i/>
          <w:sz w:val="21"/>
          <w:szCs w:val="21"/>
        </w:rPr>
      </w:pPr>
      <w:r>
        <w:rPr>
          <w:rFonts w:eastAsia="Times Armenian" w:cs="Times Armenian" w:ascii="Times Armenian" w:hAnsi="Times Armenian"/>
          <w:i/>
          <w:sz w:val="21"/>
          <w:szCs w:val="21"/>
        </w:rPr>
        <w:t xml:space="preserve">   </w:t>
      </w:r>
      <w:r>
        <w:rPr>
          <w:rFonts w:cs="Times Armenian" w:ascii="Times Armenian" w:hAnsi="Times Armenian"/>
          <w:sz w:val="21"/>
          <w:szCs w:val="21"/>
        </w:rPr>
        <w:t>Այս նույն բանն են ա</w:t>
        <w:softHyphen/>
        <w:t>սում նաև Պաս</w:t>
        <w:softHyphen/>
        <w:t>տեռ</w:t>
        <w:softHyphen/>
        <w:t>նա</w:t>
        <w:softHyphen/>
        <w:t>կը, Թու</w:t>
        <w:softHyphen/>
        <w:t>ման</w:t>
        <w:softHyphen/>
        <w:t>յա</w:t>
        <w:softHyphen/>
        <w:t>նը ու բո</w:t>
        <w:softHyphen/>
        <w:t>լոր իս</w:t>
        <w:softHyphen/>
        <w:t>կա</w:t>
        <w:softHyphen/>
        <w:t>կան գրող</w:t>
        <w:softHyphen/>
        <w:t>նե</w:t>
        <w:softHyphen/>
        <w:t>րը: Թու</w:t>
        <w:softHyphen/>
        <w:t>ման</w:t>
        <w:softHyphen/>
        <w:t>յա</w:t>
        <w:softHyphen/>
        <w:t>նը Փի</w:t>
        <w:softHyphen/>
        <w:t>լի</w:t>
        <w:softHyphen/>
        <w:t>պոս Վար</w:t>
        <w:softHyphen/>
        <w:t>դա</w:t>
        <w:softHyphen/>
        <w:t>զար</w:t>
        <w:softHyphen/>
        <w:t>յա</w:t>
        <w:softHyphen/>
        <w:t>նին գրած իր նա</w:t>
        <w:softHyphen/>
        <w:t>մակ</w:t>
        <w:softHyphen/>
        <w:t>նե</w:t>
        <w:softHyphen/>
        <w:t>րից մե</w:t>
        <w:softHyphen/>
        <w:t>կի մեջ ա</w:t>
        <w:softHyphen/>
        <w:t>սում է.</w:t>
      </w:r>
      <w:r>
        <w:rPr>
          <w:rFonts w:cs="Times Armenian" w:ascii="Times Armenian" w:hAnsi="Times Armenian"/>
          <w:i/>
          <w:sz w:val="21"/>
          <w:szCs w:val="21"/>
        </w:rPr>
        <w:t xml:space="preserve"> </w:t>
      </w:r>
      <w:r>
        <w:rPr>
          <w:rFonts w:cs="Times Armenian" w:ascii="Times Armenian" w:hAnsi="Times Armenian"/>
          <w:b/>
          <w:i/>
          <w:sz w:val="21"/>
          <w:szCs w:val="21"/>
        </w:rPr>
        <w:t>«Բա</w:t>
        <w:softHyphen/>
        <w:t>նաս</w:t>
        <w:softHyphen/>
        <w:t>տեղ</w:t>
        <w:softHyphen/>
        <w:t>ծութ</w:t>
        <w:softHyphen/>
        <w:t>յու</w:t>
        <w:softHyphen/>
        <w:t>նը հո փի</w:t>
        <w:softHyphen/>
        <w:t>լի</w:t>
        <w:softHyphen/>
        <w:t>սո</w:t>
        <w:softHyphen/>
        <w:t>փա</w:t>
        <w:softHyphen/>
        <w:t>յութ</w:t>
        <w:softHyphen/>
        <w:t>յուն չի՞: Բա</w:t>
        <w:softHyphen/>
        <w:t>նաս</w:t>
        <w:softHyphen/>
        <w:t>տեղ</w:t>
        <w:softHyphen/>
        <w:t>ծութ</w:t>
        <w:softHyphen/>
        <w:t>յու</w:t>
        <w:softHyphen/>
        <w:t>նը ար</w:t>
        <w:softHyphen/>
        <w:t>տա</w:t>
        <w:softHyphen/>
        <w:t>հայտ</w:t>
        <w:softHyphen/>
        <w:t>վե</w:t>
        <w:softHyphen/>
        <w:t>լու {այ</w:t>
        <w:softHyphen/>
        <w:t>սինքն՝ պատ</w:t>
        <w:softHyphen/>
        <w:t>մե</w:t>
        <w:softHyphen/>
        <w:t xml:space="preserve">լու} ձև է»: </w:t>
      </w:r>
      <w:r>
        <w:rPr>
          <w:rFonts w:cs="Times Armenian" w:ascii="Times Armenian" w:hAnsi="Times Armenian"/>
          <w:sz w:val="21"/>
          <w:szCs w:val="21"/>
        </w:rPr>
        <w:t>Նույն բանն է ա</w:t>
        <w:softHyphen/>
        <w:t>սում Գյո</w:t>
        <w:softHyphen/>
        <w:t>թեն, ու ասում են ուրիշ շատ-շատերը:</w:t>
      </w:r>
    </w:p>
    <w:p>
      <w:pPr>
        <w:pStyle w:val="Normal"/>
        <w:ind w:firstLine="360"/>
        <w:jc w:val="both"/>
        <w:rPr>
          <w:rFonts w:ascii="Times Armenian" w:hAnsi="Times Armenian" w:cs="Times Armenian"/>
          <w:b/>
          <w:i/>
          <w:i/>
          <w:sz w:val="21"/>
          <w:szCs w:val="21"/>
        </w:rPr>
      </w:pPr>
      <w:r>
        <w:rPr>
          <w:rFonts w:eastAsia="Times Armenian" w:cs="Times Armenian" w:ascii="Times Armenian" w:hAnsi="Times Armenian"/>
          <w:b/>
          <w:i/>
          <w:sz w:val="21"/>
          <w:szCs w:val="21"/>
        </w:rPr>
        <w:t xml:space="preserve"> </w:t>
      </w:r>
      <w:r>
        <w:rPr>
          <w:rFonts w:cs="Times Armenian" w:ascii="Times Armenian" w:hAnsi="Times Armenian"/>
          <w:b/>
          <w:i/>
          <w:sz w:val="21"/>
          <w:szCs w:val="21"/>
        </w:rPr>
        <w:t>(Կո</w:t>
        <w:softHyphen/>
        <w:t>մու</w:t>
        <w:softHyphen/>
        <w:t>նիստ</w:t>
        <w:softHyphen/>
        <w:t>ներն ա</w:t>
        <w:softHyphen/>
        <w:t>սում էին, որ պի</w:t>
        <w:softHyphen/>
        <w:t>տի ձ</w:t>
        <w:softHyphen/>
        <w:t>ևը միաս</w:t>
        <w:softHyphen/>
        <w:t>նա</w:t>
        <w:softHyphen/>
        <w:t>նա բո</w:t>
        <w:softHyphen/>
        <w:t>վան</w:t>
        <w:softHyphen/>
        <w:t>դա</w:t>
        <w:softHyphen/>
        <w:t>կութ</w:t>
        <w:softHyphen/>
        <w:t>յան հետ, ո</w:t>
        <w:softHyphen/>
        <w:t>րով</w:t>
        <w:softHyphen/>
        <w:t>հետև կո</w:t>
        <w:softHyphen/>
        <w:t>մու</w:t>
        <w:softHyphen/>
        <w:t>նիստ</w:t>
        <w:softHyphen/>
        <w:t>նե</w:t>
        <w:softHyphen/>
        <w:t>րի ա</w:t>
        <w:softHyphen/>
        <w:t>սած բո</w:t>
        <w:softHyphen/>
        <w:t>վան</w:t>
        <w:softHyphen/>
        <w:t>դա</w:t>
        <w:softHyphen/>
        <w:t>կութ</w:t>
        <w:softHyphen/>
        <w:t>յու</w:t>
        <w:softHyphen/>
        <w:t>նը (այ</w:t>
        <w:softHyphen/>
        <w:t>սինքն՝ ա</w:t>
        <w:softHyphen/>
        <w:t>սե</w:t>
        <w:softHyphen/>
        <w:t>լիքը, պատ</w:t>
        <w:softHyphen/>
        <w:t>մե</w:t>
        <w:softHyphen/>
        <w:t>լի</w:t>
        <w:softHyphen/>
        <w:t>քը) ոչ թե կյանքն էր, ոչ թե ի</w:t>
        <w:softHyphen/>
        <w:t>րա</w:t>
        <w:softHyphen/>
        <w:t>կա</w:t>
        <w:softHyphen/>
        <w:t>նութ</w:t>
        <w:softHyphen/>
        <w:t>յունն էր, այլ ի</w:t>
        <w:softHyphen/>
        <w:t>րենց հո</w:t>
        <w:softHyphen/>
        <w:t>րի</w:t>
        <w:softHyphen/>
        <w:t>նած (ու ի</w:t>
        <w:softHyphen/>
        <w:t>րա</w:t>
        <w:softHyphen/>
        <w:t>կա</w:t>
        <w:softHyphen/>
        <w:t>նութ</w:t>
        <w:softHyphen/>
        <w:t>յան հետ ոչ մի կապ չու</w:t>
        <w:softHyphen/>
        <w:t>նե</w:t>
        <w:softHyphen/>
        <w:t>ցող) մար</w:t>
        <w:softHyphen/>
        <w:t>գա</w:t>
        <w:softHyphen/>
        <w:t>րեա</w:t>
        <w:softHyphen/>
        <w:t>կան ծրագ</w:t>
        <w:softHyphen/>
        <w:t>րերն ու հե</w:t>
        <w:softHyphen/>
        <w:t>քիաթ</w:t>
        <w:softHyphen/>
        <w:t>նե</w:t>
        <w:softHyphen/>
        <w:t>րը, ուտոպիաները): Կոմունիստներն «ստեղծագոր</w:t>
        <w:softHyphen/>
        <w:t>ծելու» այս մեթոդին ասում էին` «սոցիալիստական ռեալիզմ», բայց սա ռեա</w:t>
        <w:softHyphen/>
        <w:t>լիզմի, այս</w:t>
        <w:softHyphen/>
        <w:t>ինքն, իրականության հետ ոչ մի կապ չուներ):</w:t>
      </w:r>
    </w:p>
    <w:p>
      <w:pPr>
        <w:pStyle w:val="Normal"/>
        <w:ind w:firstLine="360"/>
        <w:jc w:val="both"/>
        <w:rPr>
          <w:rFonts w:ascii="Times Armenian" w:hAnsi="Times Armenian" w:cs="Times Armenian"/>
          <w:i/>
          <w:i/>
          <w:sz w:val="21"/>
          <w:szCs w:val="21"/>
        </w:rPr>
      </w:pPr>
      <w:r>
        <w:rPr>
          <w:rFonts w:cs="Times Armenian" w:ascii="Times Armenian" w:hAnsi="Times Armenian"/>
          <w:sz w:val="21"/>
          <w:szCs w:val="21"/>
        </w:rPr>
        <w:t>Բայց մի բան հաս</w:t>
        <w:softHyphen/>
        <w:t>տատ է, պատ</w:t>
        <w:softHyphen/>
        <w:t>մե</w:t>
        <w:softHyphen/>
        <w:t>լու այս ձ</w:t>
        <w:softHyphen/>
        <w:t>ևը՝ ար</w:t>
        <w:softHyphen/>
        <w:t>վես</w:t>
        <w:softHyphen/>
        <w:t>տի մեջ (ար</w:t>
        <w:softHyphen/>
        <w:t>ձա</w:t>
        <w:softHyphen/>
        <w:t>կի, չա</w:t>
        <w:softHyphen/>
        <w:t>փա</w:t>
        <w:softHyphen/>
        <w:t>ծո</w:t>
        <w:softHyphen/>
        <w:t>յի, նկար</w:t>
        <w:softHyphen/>
        <w:t>չութ</w:t>
        <w:softHyphen/>
        <w:t>յան, ևն) պի</w:t>
        <w:softHyphen/>
        <w:t>տի ան</w:t>
        <w:softHyphen/>
        <w:t>պայ</w:t>
        <w:softHyphen/>
        <w:t>ման գե</w:t>
        <w:softHyphen/>
        <w:t>ղե</w:t>
        <w:softHyphen/>
        <w:t>ցիկ լի</w:t>
        <w:softHyphen/>
        <w:t>նի, իսկ ե</w:t>
        <w:softHyphen/>
        <w:t>թե հնա</w:t>
        <w:softHyphen/>
        <w:softHyphen/>
        <w:t>րա</w:t>
        <w:softHyphen/>
        <w:softHyphen/>
        <w:t>վոր է՝ չքնաղ:</w:t>
      </w:r>
      <w:r>
        <w:rPr>
          <w:rFonts w:cs="Times Armenian" w:ascii="Times Armenian" w:hAnsi="Times Armenian"/>
          <w:i/>
          <w:sz w:val="21"/>
          <w:szCs w:val="21"/>
        </w:rPr>
        <w:t xml:space="preserve"> </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t>Գե</w:t>
        <w:softHyphen/>
        <w:t>ղեց</w:t>
        <w:softHyphen/>
        <w:t>կութ</w:t>
        <w:softHyphen/>
        <w:t>յու</w:t>
        <w:softHyphen/>
        <w:t>նը միշտ էլ հա</w:t>
        <w:softHyphen/>
        <w:t>րա</w:t>
        <w:softHyphen/>
        <w:t>բե</w:t>
        <w:softHyphen/>
        <w:t>րա</w:t>
        <w:softHyphen/>
        <w:t>կան է, սրա հա</w:t>
        <w:softHyphen/>
        <w:t>մար էլ նոր բա</w:t>
        <w:softHyphen/>
        <w:t>նի գե</w:t>
        <w:softHyphen/>
        <w:t>ղեց</w:t>
        <w:softHyphen/>
        <w:t>կութ</w:t>
        <w:softHyphen/>
        <w:t>յան աս</w:t>
        <w:softHyphen/>
        <w:t>տի</w:t>
        <w:softHyphen/>
        <w:t>ճանն ի</w:t>
        <w:softHyphen/>
        <w:t>մա</w:t>
        <w:softHyphen/>
        <w:t>նա</w:t>
        <w:softHyphen/>
        <w:t>լու հա</w:t>
        <w:softHyphen/>
        <w:t>մար՝ մենք այս նոր բա</w:t>
        <w:softHyphen/>
        <w:t>նը հա</w:t>
        <w:softHyphen/>
        <w:t>մե</w:t>
        <w:softHyphen/>
        <w:t>մա</w:t>
        <w:softHyphen/>
        <w:t>տում ենք մեզ ար</w:t>
        <w:softHyphen/>
        <w:t>դեն ծա</w:t>
        <w:softHyphen/>
        <w:t>նո՛թ գե</w:t>
        <w:softHyphen/>
        <w:t>ղե</w:t>
        <w:softHyphen/>
        <w:t>ցիկ բա</w:t>
        <w:softHyphen/>
        <w:t>նե</w:t>
        <w:softHyphen/>
        <w:t>րի հետ: Ու ե</w:t>
        <w:softHyphen/>
        <w:t>թե այս նոր բա</w:t>
        <w:softHyphen/>
        <w:t>նե</w:t>
        <w:softHyphen/>
        <w:t>րը, օ</w:t>
        <w:softHyphen/>
        <w:t>րի</w:t>
        <w:softHyphen/>
        <w:t>նակ՝  նոր ձ</w:t>
        <w:softHyphen/>
        <w:t>ևի բա</w:t>
        <w:softHyphen/>
        <w:t>նաս</w:t>
        <w:softHyphen/>
        <w:t>տեղ</w:t>
        <w:softHyphen/>
        <w:t>ծութ</w:t>
        <w:softHyphen/>
        <w:t>յուն</w:t>
        <w:softHyphen/>
        <w:t>նե</w:t>
        <w:softHyphen/>
        <w:t>րը, հա</w:t>
        <w:softHyphen/>
        <w:t>մար</w:t>
        <w:softHyphen/>
        <w:t>յա նույն ձ</w:t>
        <w:softHyphen/>
        <w:t>ևով կամ չա</w:t>
        <w:softHyphen/>
        <w:t>փով են հու</w:t>
        <w:softHyphen/>
        <w:t>զում մեզ, ինչ</w:t>
        <w:softHyphen/>
        <w:t>քան ժա</w:t>
        <w:softHyphen/>
        <w:t>մա</w:t>
        <w:softHyphen/>
        <w:t>նա</w:t>
        <w:softHyphen/>
        <w:t>կին (կամ հի</w:t>
        <w:softHyphen/>
        <w:t>մա էլ) հու</w:t>
        <w:softHyphen/>
        <w:t>զում են Թու</w:t>
        <w:softHyphen/>
        <w:t>ման</w:t>
        <w:softHyphen/>
        <w:t>յա</w:t>
        <w:softHyphen/>
        <w:t>նի, Տեր</w:t>
        <w:softHyphen/>
        <w:softHyphen/>
        <w:t>յա</w:t>
        <w:softHyphen/>
        <w:t>նի, Չա</w:t>
        <w:softHyphen/>
        <w:t>րեն</w:t>
        <w:softHyphen/>
        <w:t>ցի ու ուրիշ շատերի  ոտանավոր</w:t>
        <w:softHyphen/>
        <w:t>նե</w:t>
        <w:softHyphen/>
        <w:t>րը, ու</w:t>
        <w:softHyphen/>
        <w:t>րեմն՝  այս նոր ո</w:t>
        <w:softHyphen/>
        <w:t>տա</w:t>
        <w:softHyphen/>
        <w:t>նա</w:t>
        <w:softHyphen/>
        <w:t>վոր</w:t>
        <w:softHyphen/>
        <w:t>ներն է՛լ են լա</w:t>
        <w:softHyphen/>
        <w:t xml:space="preserve">վը: </w:t>
      </w:r>
    </w:p>
    <w:p>
      <w:pPr>
        <w:pStyle w:val="Normal"/>
        <w:ind w:firstLine="360"/>
        <w:jc w:val="both"/>
        <w:rPr/>
      </w:pPr>
      <w:r>
        <w:rPr>
          <w:rFonts w:cs="Times Armenian" w:ascii="Times Armenian" w:hAnsi="Times Armenian"/>
          <w:sz w:val="21"/>
          <w:szCs w:val="21"/>
        </w:rPr>
        <w:t>Բայց ե</w:t>
        <w:softHyphen/>
        <w:t>թե ոտանավորի կամ արձակի մեջ կեղ</w:t>
        <w:softHyphen/>
        <w:t>ծի</w:t>
        <w:softHyphen/>
        <w:t>քի մի նշույլ կա, «ֆալշ» կա, լինի դա բնագիր, թե թարգմանություն, ու</w:t>
        <w:softHyphen/>
        <w:t>րեմն, դա իս</w:t>
        <w:softHyphen/>
        <w:t>կա</w:t>
        <w:softHyphen/>
        <w:t>կա</w:t>
        <w:softHyphen/>
        <w:t>նը չի՛,  լա</w:t>
        <w:softHyphen/>
        <w:t>վը չի՛, սիրուն չի՛, սար</w:t>
        <w:softHyphen/>
        <w:t>քո</w:t>
        <w:softHyphen/>
        <w:t>վի՛ է, հո</w:t>
        <w:softHyphen/>
        <w:t>րին</w:t>
        <w:softHyphen/>
        <w:t>ա՛ծ է, «սո՛ւտ հե</w:t>
        <w:softHyphen/>
        <w:t>ղա</w:t>
        <w:softHyphen/>
        <w:t>փո</w:t>
        <w:softHyphen/>
        <w:t>խա</w:t>
        <w:softHyphen/>
        <w:t>կան» է, շին</w:t>
        <w:softHyphen/>
        <w:t>ծո՛ւ է, բա</w:t>
        <w:softHyphen/>
        <w:t>նի պետք չի՛, ու</w:t>
        <w:softHyphen/>
        <w:t>րեմն, դա գեղարվեստ չի՛: Արվեստին քիչ թե շատ սովոր մարդն այս կեղ</w:t>
        <w:softHyphen/>
        <w:t>ծի</w:t>
        <w:softHyphen/>
        <w:t>քը, այս «ֆալ</w:t>
        <w:softHyphen/>
        <w:t>շը» զգում է իս</w:t>
        <w:softHyphen/>
        <w:t>կույն, հա</w:t>
        <w:softHyphen/>
        <w:t>մար</w:t>
        <w:softHyphen/>
        <w:t>յա (ու երևի) ա</w:t>
        <w:softHyphen/>
        <w:t>ռանց տրա</w:t>
        <w:softHyphen/>
        <w:t>մա</w:t>
        <w:softHyphen/>
        <w:t>բա</w:t>
        <w:softHyphen/>
        <w:t>նա</w:t>
        <w:softHyphen/>
        <w:t>կան վեր</w:t>
        <w:softHyphen/>
        <w:t>լու</w:t>
        <w:softHyphen/>
        <w:t>ծութ</w:t>
        <w:softHyphen/>
        <w:t xml:space="preserve">յան: </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Նույն ձ</w:t>
        <w:softHyphen/>
        <w:t>ևով էլ՝ իս</w:t>
        <w:softHyphen/>
        <w:t>կա</w:t>
        <w:softHyphen/>
        <w:t>կան լավ բա</w:t>
        <w:softHyphen/>
        <w:t>նաս</w:t>
        <w:softHyphen/>
        <w:t>տեղ</w:t>
        <w:softHyphen/>
        <w:t>ծութ</w:t>
        <w:softHyphen/>
        <w:t>յու</w:t>
        <w:softHyphen/>
        <w:t>նը, մեծ մասամբ,  ճա</w:t>
        <w:softHyphen/>
        <w:t>նա</w:t>
        <w:softHyphen/>
        <w:t>չում ես իս</w:t>
        <w:softHyphen/>
        <w:t>կույն, նո</w:t>
        <w:softHyphen/>
        <w:t>րից ա</w:t>
        <w:softHyphen/>
        <w:t>ռանց տրա</w:t>
        <w:softHyphen/>
        <w:t>մա</w:t>
        <w:softHyphen/>
        <w:t>բա</w:t>
        <w:softHyphen/>
        <w:t>նա</w:t>
        <w:softHyphen/>
        <w:t>կան վեր</w:t>
        <w:softHyphen/>
        <w:t>լու</w:t>
        <w:softHyphen/>
        <w:t>ծութ</w:t>
        <w:softHyphen/>
        <w:t>յան, ա</w:t>
        <w:softHyphen/>
        <w:t>ռանց խո</w:t>
        <w:softHyphen/>
        <w:t>րա</w:t>
        <w:softHyphen/>
        <w:t>նա</w:t>
        <w:softHyphen/>
        <w:t>լու, հլը ա</w:t>
        <w:softHyphen/>
        <w:t>ռանց սրա «միտ</w:t>
        <w:softHyphen/>
        <w:t>քը» հաս</w:t>
        <w:softHyphen/>
        <w:t>կա</w:t>
        <w:softHyphen/>
        <w:t>նա</w:t>
        <w:softHyphen/>
        <w:t xml:space="preserve">լու: </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Ճա</w:t>
        <w:softHyphen/>
        <w:t>նա</w:t>
        <w:softHyphen/>
        <w:t>չում ես սրա յու</w:t>
        <w:softHyphen/>
        <w:t>րա</w:t>
        <w:softHyphen/>
        <w:t>հա</w:t>
        <w:softHyphen/>
        <w:t>տուկ եր</w:t>
        <w:softHyphen/>
        <w:t>գից, սրա ա</w:t>
        <w:softHyphen/>
        <w:t>լի</w:t>
        <w:softHyphen/>
        <w:t>տե</w:t>
        <w:softHyphen/>
        <w:t>րա</w:t>
        <w:softHyphen/>
        <w:t>ցիա</w:t>
        <w:softHyphen/>
        <w:t>նե</w:t>
        <w:softHyphen/>
        <w:t>րից ու ա</w:t>
        <w:softHyphen/>
        <w:t>սո</w:t>
        <w:softHyphen/>
        <w:t>նանս</w:t>
        <w:softHyphen/>
        <w:t>նե</w:t>
        <w:softHyphen/>
        <w:t>րից, սրա չքնաղ ան</w:t>
        <w:softHyphen/>
        <w:t>սո</w:t>
        <w:softHyphen/>
        <w:t>վո</w:t>
        <w:softHyphen/>
        <w:t>րութ</w:t>
        <w:softHyphen/>
        <w:t>յու</w:t>
        <w:softHyphen/>
        <w:t>նից, սրա հու</w:t>
        <w:softHyphen/>
        <w:t>զիչ անս</w:t>
        <w:softHyphen/>
        <w:t>պա</w:t>
        <w:softHyphen/>
        <w:t>սե</w:t>
        <w:softHyphen/>
        <w:t>լիութ</w:t>
        <w:softHyphen/>
        <w:t>յու</w:t>
        <w:softHyphen/>
        <w:t>նից, ու ի</w:t>
        <w:softHyphen/>
        <w:t>հար</w:t>
        <w:softHyphen/>
        <w:t>կե՝ քեզ լավ ծա</w:t>
        <w:softHyphen/>
        <w:t>նոթ Թու</w:t>
        <w:softHyphen/>
        <w:t>ման</w:t>
        <w:softHyphen/>
        <w:t>յա</w:t>
        <w:softHyphen/>
        <w:t>նի, Ի</w:t>
        <w:softHyphen/>
        <w:t>սա</w:t>
        <w:softHyphen/>
        <w:t>հակ</w:t>
        <w:softHyphen/>
        <w:t>յա</w:t>
        <w:softHyphen/>
        <w:t>նի, Տեր</w:t>
        <w:softHyphen/>
        <w:t>յա</w:t>
        <w:softHyphen/>
        <w:t>նի, Չա</w:t>
        <w:softHyphen/>
        <w:t>րեն</w:t>
        <w:softHyphen/>
        <w:t>ցի, Պուշ</w:t>
        <w:softHyphen/>
        <w:t>կի</w:t>
        <w:softHyphen/>
        <w:t>նի, Լեր</w:t>
        <w:softHyphen/>
        <w:t>մոն</w:t>
        <w:softHyphen/>
        <w:t>տո</w:t>
        <w:softHyphen/>
        <w:t>վի, Գյո</w:t>
        <w:softHyphen/>
        <w:t>թեի, Հայ</w:t>
        <w:softHyphen/>
        <w:t>նեի, Սուրբ Գրքի, է</w:t>
        <w:softHyphen/>
        <w:t>պոս</w:t>
        <w:softHyphen/>
        <w:t>նե</w:t>
        <w:softHyphen/>
        <w:t>րի, ա</w:t>
        <w:softHyphen/>
        <w:t>ռաս</w:t>
        <w:softHyphen/>
        <w:t>պել</w:t>
        <w:softHyphen/>
        <w:t>նե</w:t>
        <w:softHyphen/>
        <w:t>րի, ժո</w:t>
        <w:softHyphen/>
        <w:t>ղովր</w:t>
        <w:softHyphen/>
        <w:t>դա</w:t>
        <w:softHyphen/>
        <w:t>կան հե</w:t>
        <w:softHyphen/>
        <w:t>քիաթ</w:t>
        <w:softHyphen/>
        <w:t>նե</w:t>
        <w:softHyphen/>
        <w:t>րի, Շեքս</w:t>
        <w:softHyphen/>
        <w:t>պի</w:t>
        <w:softHyphen/>
        <w:t>րի, Բայ</w:t>
        <w:softHyphen/>
        <w:t>րո</w:t>
        <w:softHyphen/>
        <w:t>նի, և այլ, և այլ և այլ գոր</w:t>
        <w:softHyphen/>
        <w:t>ծե</w:t>
        <w:softHyphen/>
        <w:t>րի սրա գո</w:t>
        <w:softHyphen/>
        <w:t>նե մի քիչ նմա</w:t>
        <w:softHyphen/>
        <w:t>նութ</w:t>
        <w:softHyphen/>
        <w:t>յու</w:t>
        <w:softHyphen/>
        <w:t xml:space="preserve">նից </w:t>
      </w:r>
      <w:r>
        <w:rPr>
          <w:rFonts w:cs="Times Armenian" w:ascii="Times Armenian" w:hAnsi="Times Armenian"/>
          <w:b/>
          <w:i/>
          <w:sz w:val="21"/>
          <w:szCs w:val="21"/>
        </w:rPr>
        <w:t>(ու տար</w:t>
        <w:softHyphen/>
        <w:t>բե</w:t>
        <w:softHyphen/>
        <w:t>րութ</w:t>
        <w:softHyphen/>
        <w:t>յու</w:t>
        <w:softHyphen/>
        <w:t>նից)</w:t>
      </w:r>
      <w:r>
        <w:rPr>
          <w:rFonts w:cs="Times Armenian" w:ascii="Times Armenian" w:hAnsi="Times Armenian"/>
          <w:i/>
          <w:sz w:val="21"/>
          <w:szCs w:val="21"/>
        </w:rPr>
        <w:t>:</w:t>
      </w:r>
      <w:r>
        <w:rPr>
          <w:rFonts w:cs="Times Armenian" w:ascii="Times Armenian" w:hAnsi="Times Armenian"/>
          <w:sz w:val="21"/>
          <w:szCs w:val="21"/>
        </w:rPr>
        <w:t xml:space="preserve"> </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Հա</w:t>
        <w:softHyphen/>
        <w:t>վա</w:t>
        <w:softHyphen/>
        <w:t>տա</w:t>
        <w:softHyphen/>
        <w:t>ցեք, որ ցան</w:t>
        <w:softHyphen/>
        <w:t>կա</w:t>
        <w:softHyphen/>
        <w:t>ցած նոր լավ ոտանավորը, գո</w:t>
        <w:softHyphen/>
        <w:t>նե մի քիչ, նման է հնե</w:t>
        <w:softHyphen/>
        <w:t>րին: Հավատացեք, որ Ա</w:t>
        <w:softHyphen/>
        <w:t>պո</w:t>
        <w:softHyphen/>
        <w:t>լի</w:t>
        <w:softHyphen/>
        <w:t>նե</w:t>
        <w:softHyphen/>
        <w:t>րի ու Պրե</w:t>
        <w:softHyphen/>
        <w:t>վե</w:t>
        <w:softHyphen/>
        <w:t>րի գրած</w:t>
        <w:softHyphen/>
        <w:t>նե</w:t>
        <w:softHyphen/>
        <w:t>րը, գո</w:t>
        <w:softHyphen/>
        <w:t>նե մի քիչ, նման են ար</w:t>
        <w:softHyphen/>
        <w:t>դեն թվար</w:t>
        <w:softHyphen/>
        <w:t>կածս պոետ</w:t>
        <w:softHyphen/>
        <w:t>նե</w:t>
        <w:softHyphen/>
        <w:t>րի գրած</w:t>
        <w:softHyphen/>
        <w:t>նե</w:t>
        <w:softHyphen/>
        <w:t>րին: Իսկ ե</w:t>
        <w:softHyphen/>
        <w:t>թե այս «նոր» կոչ</w:t>
        <w:softHyphen/>
        <w:t>ված ոտանավորը ոչ մի բա</w:t>
        <w:softHyphen/>
        <w:t>նով նման չի օ</w:t>
        <w:softHyphen/>
        <w:t>րի</w:t>
        <w:softHyphen/>
        <w:t>նակ՝ վե</w:t>
        <w:softHyphen/>
        <w:t>րը թվար</w:t>
        <w:softHyphen/>
        <w:t>կած բա</w:t>
        <w:softHyphen/>
        <w:t>նաս</w:t>
        <w:softHyphen/>
        <w:t>տեղծ</w:t>
        <w:softHyphen/>
        <w:t>նե</w:t>
        <w:softHyphen/>
        <w:t>րի գրած</w:t>
        <w:softHyphen/>
        <w:t>նե</w:t>
        <w:softHyphen/>
        <w:t>րին ու հա</w:t>
        <w:softHyphen/>
        <w:t>մար</w:t>
        <w:softHyphen/>
        <w:t>յա ոչ մե</w:t>
        <w:softHyphen/>
        <w:t>կին էլ չի հու</w:t>
        <w:softHyphen/>
        <w:t>զում, ու</w:t>
        <w:softHyphen/>
        <w:t>րեմն՝ սա ոտա</w:t>
        <w:softHyphen/>
        <w:t>նավոր չի՛, խո</w:t>
        <w:softHyphen/>
        <w:t xml:space="preserve">տա՛ն է: </w:t>
      </w:r>
    </w:p>
    <w:p>
      <w:pPr>
        <w:pStyle w:val="Normal"/>
        <w:ind w:firstLine="360"/>
        <w:jc w:val="both"/>
        <w:rPr/>
      </w:pPr>
      <w:r>
        <w:rPr>
          <w:rFonts w:cs="Times Armenian" w:ascii="Times Armenian" w:hAnsi="Times Armenian"/>
          <w:sz w:val="21"/>
          <w:szCs w:val="21"/>
        </w:rPr>
        <w:t>Նա</w:t>
        <w:softHyphen/>
        <w:t>յեք պրն</w:t>
        <w:softHyphen/>
        <w:t xml:space="preserve"> Ար</w:t>
        <w:softHyphen/>
        <w:t>տե</w:t>
        <w:softHyphen/>
        <w:t>մի այս</w:t>
        <w:softHyphen/>
        <w:t>տեղ դրած «թարգ</w:t>
        <w:softHyphen/>
        <w:t>մա</w:t>
        <w:softHyphen/>
        <w:t>նութ</w:t>
        <w:softHyphen/>
        <w:t>յուն</w:t>
        <w:softHyphen/>
        <w:t>նե</w:t>
        <w:softHyphen/>
        <w:t>րին»</w:t>
      </w:r>
      <w:r>
        <w:rPr>
          <w:rFonts w:cs="Times Armenian" w:ascii="Times Armenian" w:hAnsi="Times Armenian"/>
          <w:i/>
          <w:sz w:val="21"/>
          <w:szCs w:val="21"/>
        </w:rPr>
        <w:t xml:space="preserve">. </w:t>
      </w:r>
      <w:r>
        <w:rPr>
          <w:rFonts w:cs="Times Armenian" w:ascii="Times Armenian" w:hAnsi="Times Armenian"/>
          <w:b/>
          <w:i/>
          <w:sz w:val="21"/>
          <w:szCs w:val="21"/>
        </w:rPr>
        <w:t>ե</w:t>
        <w:softHyphen/>
        <w:t>թե ձեզ թվում է, որ սրանք բա</w:t>
        <w:softHyphen/>
        <w:t>վա</w:t>
        <w:softHyphen/>
        <w:t>րա</w:t>
        <w:softHyphen/>
        <w:t>րում են հենց նոր ա</w:t>
        <w:softHyphen/>
        <w:t>սածս պայ</w:t>
        <w:softHyphen/>
        <w:t>ման</w:t>
        <w:softHyphen/>
        <w:t>նե</w:t>
        <w:softHyphen/>
        <w:t>րին, ու</w:t>
        <w:softHyphen/>
        <w:t>րեմն սրանք չքնաղ բա</w:t>
        <w:softHyphen/>
        <w:t>նաս</w:t>
        <w:softHyphen/>
        <w:t>տեղ</w:t>
        <w:softHyphen/>
        <w:t>ծութ</w:t>
        <w:softHyphen/>
        <w:t xml:space="preserve">յուն են, ու ես էլ՝ լրի՛վ եմ սխալ: </w:t>
      </w:r>
      <w:r>
        <w:rPr>
          <w:rFonts w:cs="Times Armenian" w:ascii="Times Armenian" w:hAnsi="Times Armenian"/>
          <w:sz w:val="21"/>
          <w:szCs w:val="21"/>
        </w:rPr>
        <w:t>Նույն ձ</w:t>
        <w:softHyphen/>
        <w:t>ևով հը</w:t>
        <w:softHyphen/>
        <w:t>նար ու</w:t>
        <w:softHyphen/>
        <w:t>նեք պար</w:t>
        <w:softHyphen/>
        <w:t>զե</w:t>
        <w:softHyphen/>
        <w:t>լու, թե այս ար</w:t>
        <w:softHyphen/>
        <w:t>տեմ</w:t>
        <w:softHyphen/>
        <w:t>նե</w:t>
        <w:softHyphen/>
        <w:t xml:space="preserve">րից ո՛ր </w:t>
        <w:softHyphen/>
        <w:t>մե</w:t>
        <w:softHyphen/>
        <w:t>կի գրած</w:t>
        <w:softHyphen/>
        <w:t>ներն են իս</w:t>
        <w:softHyphen/>
        <w:t>կա</w:t>
        <w:softHyphen/>
        <w:t xml:space="preserve">կան ոտանավոր: </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t>Ոտանավորի</w:t>
      </w:r>
      <w:r>
        <w:rPr>
          <w:rFonts w:cs="Times Armenian" w:ascii="Times Armenian" w:hAnsi="Times Armenian"/>
          <w:sz w:val="21"/>
          <w:szCs w:val="21"/>
        </w:rPr>
        <w:t xml:space="preserve"> </w:t>
      </w:r>
      <w:r>
        <w:rPr>
          <w:rFonts w:cs="Times Armenian" w:ascii="Times Armenian" w:hAnsi="Times Armenian"/>
          <w:b/>
          <w:i/>
          <w:sz w:val="21"/>
          <w:szCs w:val="21"/>
        </w:rPr>
        <w:t>լավ ու վա</w:t>
        <w:softHyphen/>
        <w:t>տը պար</w:t>
        <w:softHyphen/>
        <w:t>զե</w:t>
        <w:softHyphen/>
        <w:t>լու ու</w:t>
        <w:softHyphen/>
        <w:t>րիշ ոչ մի ձև չի եղել ու  չկա:</w:t>
      </w:r>
    </w:p>
    <w:p>
      <w:pPr>
        <w:pStyle w:val="Normal"/>
        <w:ind w:firstLine="360"/>
        <w:jc w:val="both"/>
        <w:rPr>
          <w:rFonts w:ascii="Times Armenian" w:hAnsi="Times Armenian" w:cs="Times Armenian"/>
          <w:sz w:val="21"/>
          <w:szCs w:val="21"/>
        </w:rPr>
      </w:pPr>
      <w:r>
        <w:rPr>
          <w:rFonts w:eastAsia="Times Armenian" w:cs="Times Armenian" w:ascii="Times Armenian" w:hAnsi="Times Armenian"/>
          <w:b/>
          <w:i/>
          <w:sz w:val="21"/>
          <w:szCs w:val="21"/>
        </w:rPr>
        <w:t xml:space="preserve"> </w:t>
      </w:r>
      <w:r>
        <w:rPr>
          <w:rFonts w:cs="Times Armenian" w:ascii="Times Armenian" w:hAnsi="Times Armenian"/>
          <w:b/>
          <w:i/>
          <w:sz w:val="21"/>
          <w:szCs w:val="21"/>
        </w:rPr>
        <w:t>Ասածս ճիշտ է նաև ե</w:t>
        <w:softHyphen/>
        <w:t>րաժշ</w:t>
        <w:softHyphen/>
        <w:t>տութ</w:t>
        <w:softHyphen/>
        <w:t>յան ու նկար</w:t>
        <w:softHyphen/>
        <w:t>չութ</w:t>
        <w:softHyphen/>
        <w:t>յան վե</w:t>
        <w:softHyphen/>
        <w:t>րա</w:t>
        <w:softHyphen/>
        <w:t>բեր</w:t>
        <w:softHyphen/>
        <w:t>յալ:</w:t>
      </w:r>
      <w:r>
        <w:rPr>
          <w:rFonts w:cs="Times Armenian" w:ascii="Times Armenian" w:hAnsi="Times Armenian"/>
          <w:i/>
          <w:sz w:val="21"/>
          <w:szCs w:val="21"/>
        </w:rPr>
        <w:t xml:space="preserve"> </w:t>
      </w:r>
      <w:r>
        <w:rPr>
          <w:rFonts w:cs="Times Armenian" w:ascii="Times Armenian" w:hAnsi="Times Armenian"/>
          <w:sz w:val="21"/>
          <w:szCs w:val="21"/>
        </w:rPr>
        <w:t>Ակն</w:t>
        <w:softHyphen/>
        <w:t>հայտ է, որ օ</w:t>
        <w:softHyphen/>
        <w:t>րի</w:t>
        <w:softHyphen/>
        <w:t>նակ որևէ սիմ</w:t>
        <w:softHyphen/>
        <w:t>ֆո</w:t>
        <w:softHyphen/>
        <w:t>նիա</w:t>
        <w:softHyphen/>
        <w:t>յի ի</w:t>
        <w:softHyphen/>
        <w:t>մաստ ու</w:t>
        <w:softHyphen/>
        <w:t>նե</w:t>
        <w:softHyphen/>
        <w:t>նա</w:t>
        <w:softHyphen/>
        <w:t>լու պա</w:t>
        <w:softHyphen/>
        <w:t>հանջն ան</w:t>
        <w:softHyphen/>
        <w:t>հե</w:t>
        <w:softHyphen/>
        <w:t>թեթ է: Հի</w:t>
        <w:softHyphen/>
        <w:t>շե՛ք, որ բա</w:t>
        <w:softHyphen/>
        <w:t>նաս</w:t>
        <w:softHyphen/>
        <w:t>տեղ</w:t>
        <w:softHyphen/>
        <w:t>ծութ</w:t>
        <w:softHyphen/>
        <w:t>յունն ա</w:t>
        <w:softHyphen/>
        <w:t>ռա</w:t>
        <w:softHyphen/>
        <w:t>ջին հեր</w:t>
        <w:softHyphen/>
        <w:t>թին պի</w:t>
        <w:softHyphen/>
        <w:t>տի գե</w:t>
        <w:softHyphen/>
        <w:t>ղե</w:t>
        <w:softHyphen/>
        <w:t>ցիկ լի</w:t>
        <w:softHyphen/>
        <w:t>նի, պի</w:t>
        <w:softHyphen/>
        <w:t>տի սա</w:t>
        <w:softHyphen/>
        <w:t>հուն լի</w:t>
        <w:softHyphen/>
        <w:t>նի, պի</w:t>
        <w:softHyphen/>
        <w:t>տի եր</w:t>
        <w:softHyphen/>
        <w:t>գե</w:t>
        <w:softHyphen/>
        <w:t>ցիկ լի</w:t>
        <w:softHyphen/>
        <w:t>նի, պի</w:t>
        <w:softHyphen/>
        <w:t>տի ներ</w:t>
        <w:softHyphen/>
        <w:t>դաշ</w:t>
        <w:softHyphen/>
        <w:t>նակ լի</w:t>
        <w:softHyphen/>
        <w:t>նի, որ ձեզ հու</w:t>
        <w:softHyphen/>
        <w:t>զի, ու մի՛ մտա</w:t>
        <w:softHyphen/>
        <w:t>ծեք այդ բա</w:t>
        <w:softHyphen/>
        <w:t>նաս</w:t>
        <w:softHyphen/>
        <w:t>տեղ</w:t>
        <w:softHyphen/>
        <w:t>ծութ</w:t>
        <w:softHyphen/>
        <w:t>յան ի</w:t>
        <w:softHyphen/>
        <w:t>մաս</w:t>
        <w:softHyphen/>
        <w:t>տի մա</w:t>
        <w:softHyphen/>
        <w:t xml:space="preserve">սին: </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Թու</w:t>
        <w:softHyphen/>
        <w:t>ման</w:t>
        <w:softHyphen/>
        <w:t>յա</w:t>
        <w:softHyphen/>
        <w:t>նի ա</w:t>
        <w:softHyphen/>
        <w:t>սա</w:t>
        <w:softHyphen/>
        <w:t>ծի պես «բա</w:t>
        <w:softHyphen/>
        <w:t>նաս</w:t>
        <w:softHyphen/>
        <w:t>տեղ</w:t>
        <w:softHyphen/>
        <w:t>ծութ</w:t>
        <w:softHyphen/>
        <w:t>յու</w:t>
        <w:softHyphen/>
        <w:t>նը հո փի</w:t>
        <w:softHyphen/>
        <w:t>լի</w:t>
        <w:softHyphen/>
        <w:t>սո</w:t>
        <w:softHyphen/>
        <w:t>փա</w:t>
        <w:softHyphen/>
        <w:t>յութ</w:t>
        <w:softHyphen/>
        <w:t>յուն չի՞», որ ի</w:t>
        <w:softHyphen/>
        <w:t>մաստ ման գաք: Դուք սի</w:t>
        <w:softHyphen/>
        <w:t>րու</w:t>
        <w:softHyphen/>
        <w:t>նութ</w:t>
        <w:softHyphen/>
        <w:t>յո՛ւնը ման ե</w:t>
        <w:softHyphen/>
        <w:t>կեք, ե՛րգը ման ե</w:t>
        <w:softHyphen/>
        <w:t>կեք: Իսկ ե</w:t>
        <w:softHyphen/>
        <w:t>թե գրածն ան</w:t>
        <w:softHyphen/>
        <w:t>ներ</w:t>
        <w:softHyphen/>
        <w:t>դաշ</w:t>
        <w:softHyphen/>
        <w:t>նակ է, տգեղ է, կա</w:t>
        <w:softHyphen/>
        <w:t>կա</w:t>
        <w:softHyphen/>
        <w:t>ֆո</w:t>
        <w:softHyphen/>
        <w:t>նիա է, սա</w:t>
        <w:softHyphen/>
        <w:t>հուն չի, գռե</w:t>
        <w:softHyphen/>
        <w:t>հիկ է, զզվե</w:t>
        <w:softHyphen/>
        <w:t>լի է, ու</w:t>
        <w:softHyphen/>
        <w:t>րեմն՝ բա</w:t>
        <w:softHyphen/>
        <w:t>նաս</w:t>
        <w:softHyphen/>
        <w:t>տեղ</w:t>
        <w:softHyphen/>
        <w:t>ծութ</w:t>
        <w:softHyphen/>
        <w:t xml:space="preserve">յուն չի:  </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Ու</w:t>
        <w:softHyphen/>
        <w:t>րեմն՝ վստա</w:t>
        <w:softHyphen/>
        <w:t xml:space="preserve">հե՛ք </w:t>
        <w:softHyphen/>
        <w:t>ձեր հո</w:t>
        <w:softHyphen/>
        <w:t>տա</w:t>
        <w:softHyphen/>
        <w:t>ռու</w:t>
        <w:softHyphen/>
        <w:softHyphen/>
        <w:softHyphen/>
        <w:t>թ</w:t>
        <w:softHyphen/>
        <w:t>յա</w:t>
        <w:softHyphen/>
        <w:t>նը, վստա</w:t>
        <w:softHyphen/>
        <w:t xml:space="preserve">հե՛ք </w:t>
        <w:softHyphen/>
        <w:t>ձեր ա</w:t>
        <w:softHyphen/>
        <w:t>ռա</w:t>
        <w:softHyphen/>
        <w:t>ջին տպա</w:t>
        <w:softHyphen/>
        <w:t>վո</w:t>
        <w:softHyphen/>
        <w:t>րութ</w:t>
        <w:softHyphen/>
        <w:t xml:space="preserve">յանն ու </w:t>
      </w:r>
      <w:r>
        <w:rPr>
          <w:rFonts w:cs="Times Armenian" w:ascii="Times Armenian" w:hAnsi="Times Armenian"/>
          <w:b/>
          <w:i/>
          <w:sz w:val="21"/>
          <w:szCs w:val="21"/>
        </w:rPr>
        <w:t>մի՛ խաբ</w:t>
        <w:softHyphen/>
        <w:t>վեք մեր գրա</w:t>
        <w:softHyphen/>
        <w:t>կա</w:t>
        <w:softHyphen/>
        <w:t>նա</w:t>
        <w:softHyphen/>
        <w:t>գետ</w:t>
        <w:softHyphen/>
        <w:t>նե</w:t>
        <w:softHyphen/>
        <w:t>րի ու գրաքն</w:t>
        <w:softHyphen/>
        <w:t>նա</w:t>
        <w:softHyphen/>
        <w:t>դատ</w:t>
        <w:softHyphen/>
        <w:t>նե</w:t>
        <w:softHyphen/>
        <w:t>րի այն ձոն ու գո</w:t>
        <w:softHyphen/>
        <w:t>վա</w:t>
        <w:softHyphen/>
        <w:t>սան</w:t>
        <w:softHyphen/>
        <w:t>քից,</w:t>
      </w:r>
      <w:r>
        <w:rPr>
          <w:rFonts w:cs="Times Armenian" w:ascii="Times Armenian" w:hAnsi="Times Armenian"/>
          <w:i/>
          <w:sz w:val="21"/>
          <w:szCs w:val="21"/>
        </w:rPr>
        <w:t xml:space="preserve"> </w:t>
      </w:r>
      <w:r>
        <w:rPr>
          <w:rFonts w:cs="Times Armenian" w:ascii="Times Armenian" w:hAnsi="Times Armenian"/>
          <w:sz w:val="21"/>
          <w:szCs w:val="21"/>
        </w:rPr>
        <w:t>որ սրանք շատ հա</w:t>
        <w:softHyphen/>
        <w:t>ճախ (ավելի ճիշտ, համարյա միշտ) շռայ</w:t>
        <w:softHyphen/>
        <w:t>լում են այս «պովետների» հասցեին, ու կույր-կույր մի՛ հա</w:t>
        <w:softHyphen/>
        <w:t>վա</w:t>
        <w:softHyphen/>
        <w:t>տա</w:t>
        <w:softHyphen/>
        <w:t>ցեք հե</w:t>
        <w:softHyphen/>
        <w:t>ղի</w:t>
        <w:softHyphen/>
        <w:t>նա</w:t>
        <w:softHyphen/>
        <w:t>կութ</w:t>
        <w:softHyphen/>
        <w:t>յուն</w:t>
        <w:softHyphen/>
        <w:t>նե</w:t>
        <w:softHyphen/>
        <w:t>րին ու ինք</w:t>
        <w:softHyphen/>
        <w:t>նե՛րդ մ</w:t>
        <w:softHyphen/>
        <w:t>տա</w:t>
        <w:softHyphen/>
        <w:t>ծեք, ինք</w:t>
        <w:softHyphen/>
        <w:t xml:space="preserve">նե՛րդ </w:t>
        <w:softHyphen/>
        <w:t>հա</w:t>
        <w:softHyphen/>
        <w:softHyphen/>
        <w:t>մեմա</w:t>
        <w:softHyphen/>
        <w:t>տեք ու հա</w:t>
        <w:softHyphen/>
        <w:t>մադ</w:t>
        <w:softHyphen/>
        <w:t xml:space="preserve">րեք: </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Սրանց գրած</w:t>
        <w:softHyphen/>
        <w:t>նե</w:t>
        <w:softHyphen/>
        <w:t>րի խո</w:t>
        <w:softHyphen/>
        <w:t>տան լի</w:t>
        <w:softHyphen/>
        <w:t>նե</w:t>
        <w:softHyphen/>
        <w:t>լու տրա</w:t>
        <w:softHyphen/>
        <w:t>մա</w:t>
        <w:softHyphen/>
        <w:t>բա</w:t>
        <w:softHyphen/>
        <w:t>նա</w:t>
        <w:softHyphen/>
        <w:t>կան ա</w:t>
        <w:softHyphen/>
        <w:t>պա</w:t>
        <w:softHyphen/>
        <w:t>ցույ</w:t>
        <w:softHyphen/>
        <w:t>ցը չկա</w:t>
      </w:r>
      <w:r>
        <w:rPr>
          <w:rFonts w:cs="Times Armenian" w:ascii="Times Armenian" w:hAnsi="Times Armenian"/>
          <w:i/>
          <w:sz w:val="21"/>
          <w:szCs w:val="21"/>
        </w:rPr>
        <w:t xml:space="preserve"> </w:t>
      </w:r>
      <w:r>
        <w:rPr>
          <w:rFonts w:cs="Times Armenian" w:ascii="Times Armenian" w:hAnsi="Times Armenian"/>
          <w:b/>
          <w:i/>
          <w:sz w:val="21"/>
          <w:szCs w:val="21"/>
        </w:rPr>
        <w:t>(ա</w:t>
        <w:softHyphen/>
        <w:t>պա</w:t>
        <w:softHyphen/>
        <w:t>ցույ</w:t>
        <w:softHyphen/>
        <w:t>ցը միայն մա</w:t>
        <w:softHyphen/>
        <w:t>թե</w:t>
        <w:softHyphen/>
        <w:t>մա</w:t>
        <w:softHyphen/>
        <w:t>տի</w:t>
        <w:softHyphen/>
        <w:t>կա</w:t>
        <w:softHyphen/>
        <w:t>յում է լի</w:t>
        <w:softHyphen/>
        <w:t>նում),</w:t>
      </w:r>
      <w:r>
        <w:rPr>
          <w:rFonts w:cs="Times Armenian" w:ascii="Times Armenian" w:hAnsi="Times Armenian"/>
          <w:i/>
          <w:sz w:val="21"/>
          <w:szCs w:val="21"/>
        </w:rPr>
        <w:t xml:space="preserve"> </w:t>
      </w:r>
      <w:r>
        <w:rPr>
          <w:rFonts w:cs="Times Armenian" w:ascii="Times Armenian" w:hAnsi="Times Armenian"/>
          <w:sz w:val="21"/>
          <w:szCs w:val="21"/>
        </w:rPr>
        <w:t>չի եղել ու չի էլ լի</w:t>
        <w:softHyphen/>
        <w:t>նի:</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Ոտանավորի լավ լի</w:t>
        <w:softHyphen/>
        <w:t>նե</w:t>
        <w:softHyphen/>
        <w:t>լու չա</w:t>
        <w:softHyphen/>
        <w:t>փա</w:t>
        <w:softHyphen/>
        <w:t>նի</w:t>
        <w:softHyphen/>
        <w:t>շը (եր</w:t>
        <w:softHyphen/>
        <w:t>բեմն՝ ցա</w:t>
        <w:softHyphen/>
        <w:t>վոք) միայն ու միայն սրա հա</w:t>
        <w:softHyphen/>
        <w:t>րատև ժո</w:t>
        <w:softHyphen/>
        <w:t>ղովր</w:t>
        <w:softHyphen/>
        <w:t>դա</w:t>
        <w:softHyphen/>
        <w:t>կա</w:t>
        <w:softHyphen/>
        <w:t>նութ</w:t>
        <w:softHyphen/>
        <w:t>յունն է, ու «ժա</w:t>
        <w:softHyphen/>
        <w:t>մա</w:t>
        <w:softHyphen/>
        <w:t>նա</w:t>
        <w:softHyphen/>
        <w:t>կի դա</w:t>
        <w:softHyphen/>
        <w:t>տը», ու ե</w:t>
        <w:softHyphen/>
        <w:t>թե որևէ մե</w:t>
        <w:softHyphen/>
        <w:t>կի ոտանավոր</w:t>
        <w:softHyphen/>
        <w:t>նե</w:t>
        <w:softHyphen/>
        <w:t xml:space="preserve">րը </w:t>
      </w:r>
      <w:r>
        <w:rPr>
          <w:rFonts w:cs="Times Armenian" w:ascii="Times Armenian" w:hAnsi="Times Armenian"/>
          <w:b/>
          <w:i/>
          <w:sz w:val="21"/>
          <w:szCs w:val="21"/>
        </w:rPr>
        <w:t>միշտ ու ա</w:t>
        <w:softHyphen/>
        <w:t>նընդ</w:t>
        <w:softHyphen/>
        <w:t>հատ</w:t>
      </w:r>
      <w:r>
        <w:rPr>
          <w:rFonts w:cs="Times Armenian" w:ascii="Times Armenian" w:hAnsi="Times Armenian"/>
          <w:i/>
          <w:sz w:val="21"/>
          <w:szCs w:val="21"/>
        </w:rPr>
        <w:t xml:space="preserve">  </w:t>
      </w:r>
      <w:r>
        <w:rPr>
          <w:rFonts w:cs="Times Armenian" w:ascii="Times Armenian" w:hAnsi="Times Armenian"/>
          <w:sz w:val="21"/>
          <w:szCs w:val="21"/>
        </w:rPr>
        <w:t>ժո</w:t>
        <w:softHyphen/>
        <w:t>ղովր</w:t>
        <w:softHyphen/>
        <w:t>դա</w:t>
        <w:softHyphen/>
        <w:t>կան չեն, ու</w:t>
        <w:softHyphen/>
        <w:t>րեմն՝ դրանք լա</w:t>
        <w:softHyphen/>
        <w:t xml:space="preserve">վը չե՛ն, ոտանավոր չե՛ն: </w:t>
      </w:r>
    </w:p>
    <w:p>
      <w:pPr>
        <w:pStyle w:val="Normal"/>
        <w:ind w:firstLine="360"/>
        <w:rPr>
          <w:rFonts w:ascii="Times Armenian" w:hAnsi="Times Armenian" w:cs="Times Armenian"/>
          <w:b/>
          <w:i/>
          <w:i/>
          <w:sz w:val="21"/>
          <w:szCs w:val="21"/>
        </w:rPr>
      </w:pPr>
      <w:r>
        <w:rPr>
          <w:rFonts w:cs="Times Armenian" w:ascii="Times Armenian" w:hAnsi="Times Armenian"/>
          <w:sz w:val="21"/>
          <w:szCs w:val="21"/>
        </w:rPr>
        <w:t>Իսկ այս բո</w:t>
        <w:softHyphen/>
        <w:t>լոր-բո</w:t>
        <w:softHyphen/>
        <w:t>լոր ար</w:t>
        <w:softHyphen/>
        <w:t>տեմ</w:t>
        <w:softHyphen/>
        <w:t>նե</w:t>
        <w:softHyphen/>
        <w:t>րի ոտանավորներն ի</w:t>
        <w:softHyphen/>
        <w:t>հար</w:t>
        <w:softHyphen/>
        <w:t xml:space="preserve">կե՝ գոնե մի՜ քիչ, շա՜տ </w:t>
        <w:softHyphen/>
        <w:t>քիչ չա</w:t>
        <w:softHyphen/>
        <w:t>փով էլ ժո</w:t>
        <w:softHyphen/>
        <w:t>ղովր</w:t>
        <w:softHyphen/>
        <w:t>դա</w:t>
        <w:softHyphen/>
        <w:t>կան չե՛ն, ու ժո</w:t>
        <w:softHyphen/>
        <w:t>ղովր</w:t>
        <w:softHyphen/>
        <w:t>դա</w:t>
        <w:softHyphen/>
        <w:t>կան չդար</w:t>
        <w:softHyphen/>
        <w:t>ձան է՛լ, չնա</w:t>
        <w:softHyphen/>
        <w:t>յած սրանք ար</w:t>
        <w:softHyphen/>
        <w:t>դեն մոտ կես դար է՝ ինչ կան: Սրանց կար</w:t>
        <w:softHyphen/>
        <w:t>դա</w:t>
        <w:softHyphen/>
        <w:t>ցողնե</w:t>
        <w:softHyphen/>
        <w:t>րը միայն սրանց լարած թա</w:t>
        <w:softHyphen/>
        <w:t>կարդ</w:t>
        <w:softHyphen/>
        <w:t>ներն ըն</w:t>
        <w:softHyphen/>
        <w:t>կած ու դեռ կյան</w:t>
        <w:softHyphen/>
        <w:t>քի փորձ չու</w:t>
        <w:softHyphen/>
        <w:t>նե</w:t>
        <w:softHyphen/>
        <w:t>ցող ա՛յն բարձր դա</w:t>
        <w:softHyphen/>
        <w:t>սա</w:t>
        <w:softHyphen/>
        <w:t>րան</w:t>
        <w:softHyphen/>
        <w:t>ցի</w:t>
        <w:softHyphen/>
        <w:t>ներն ու ցածր կուր</w:t>
        <w:softHyphen/>
        <w:t>սե</w:t>
        <w:softHyphen/>
        <w:t>ցի</w:t>
        <w:softHyphen/>
        <w:t>ներն են, ով</w:t>
        <w:softHyphen/>
        <w:t>քեր ի</w:t>
        <w:softHyphen/>
        <w:t>րե՛նք են գրե</w:t>
        <w:softHyphen/>
        <w:t>լու փոր</w:t>
        <w:softHyphen/>
        <w:t>ձ ա</w:t>
        <w:softHyphen/>
        <w:t>նում, ու ճիշտ ու սխա</w:t>
        <w:softHyphen/>
        <w:t>լի կամ լավ ու վա</w:t>
        <w:softHyphen/>
        <w:t>տի մա</w:t>
        <w:softHyphen/>
        <w:t>սին հա</w:t>
        <w:softHyphen/>
        <w:t>մար</w:t>
        <w:softHyphen/>
        <w:t>յա գա</w:t>
        <w:softHyphen/>
        <w:t>ղա</w:t>
        <w:softHyphen/>
        <w:t>փար չու</w:t>
        <w:softHyphen/>
        <w:t>նեն:</w:t>
      </w:r>
    </w:p>
    <w:p>
      <w:pPr>
        <w:pStyle w:val="Normal"/>
        <w:ind w:firstLine="360"/>
        <w:jc w:val="center"/>
        <w:rPr>
          <w:rFonts w:ascii="Times Armenian" w:hAnsi="Times Armenian" w:cs="Times Armenian"/>
          <w:b/>
          <w:i/>
          <w:i/>
          <w:sz w:val="21"/>
          <w:szCs w:val="21"/>
        </w:rPr>
      </w:pPr>
      <w:r>
        <w:rPr>
          <w:rFonts w:cs="Times Armenian" w:ascii="Times Armenian" w:hAnsi="Times Armenian"/>
          <w:b/>
          <w:i/>
          <w:sz w:val="21"/>
          <w:szCs w:val="21"/>
        </w:rPr>
      </w:r>
    </w:p>
    <w:p>
      <w:pPr>
        <w:pStyle w:val="Normal"/>
        <w:ind w:firstLine="360"/>
        <w:jc w:val="center"/>
        <w:rPr>
          <w:rFonts w:ascii="Times Armenian" w:hAnsi="Times Armenian" w:cs="Times Armenian"/>
          <w:b/>
          <w:i/>
          <w:i/>
          <w:sz w:val="21"/>
          <w:szCs w:val="21"/>
        </w:rPr>
      </w:pPr>
      <w:r>
        <w:rPr>
          <w:rFonts w:cs="Times Armenian" w:ascii="Times Armenian" w:hAnsi="Times Armenian"/>
          <w:b/>
          <w:i/>
          <w:sz w:val="21"/>
          <w:szCs w:val="21"/>
        </w:rPr>
      </w:r>
    </w:p>
    <w:p>
      <w:pPr>
        <w:pStyle w:val="Heading2"/>
        <w:numPr>
          <w:ilvl w:val="0"/>
          <w:numId w:val="0"/>
        </w:numPr>
        <w:ind w:start="0" w:hanging="0"/>
        <w:rPr/>
      </w:pPr>
      <w:bookmarkStart w:id="24" w:name="__RefHeading___Toc409540323"/>
      <w:bookmarkEnd w:id="24"/>
      <w:r>
        <w:rPr>
          <w:rFonts w:cs="Times Armenian" w:ascii="Times Armenian" w:hAnsi="Times Armenian"/>
        </w:rPr>
        <w:t>6.9 ՁԵ</w:t>
        <w:softHyphen/>
        <w:t>ՎԸ</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Երբ ա</w:t>
        <w:softHyphen/>
        <w:t>սում եմ, թե ար</w:t>
        <w:softHyphen/>
        <w:t>վես</w:t>
        <w:softHyphen/>
        <w:t>տի մեջ ձևն  ա</w:t>
        <w:softHyphen/>
        <w:t>ռաջ</w:t>
        <w:softHyphen/>
        <w:t>նա</w:t>
        <w:softHyphen/>
        <w:t>յին է, թե ձ</w:t>
        <w:softHyphen/>
        <w:t>ևը շա՛տ-շատ է կարևոր, ու</w:t>
        <w:softHyphen/>
        <w:t>զում եմ՝ ա</w:t>
        <w:softHyphen/>
        <w:t>սեմ, որ բո</w:t>
        <w:softHyphen/>
        <w:t>վան</w:t>
        <w:softHyphen/>
        <w:t>դա</w:t>
        <w:softHyphen/>
        <w:t>կութ</w:t>
        <w:softHyphen/>
        <w:t>յան տե</w:t>
        <w:softHyphen/>
        <w:t>սանկ</w:t>
        <w:softHyphen/>
        <w:t>յու</w:t>
        <w:softHyphen/>
        <w:t>նից, թե</w:t>
        <w:softHyphen/>
        <w:t>մա</w:t>
        <w:softHyphen/>
        <w:t>յի՛ տե</w:t>
        <w:softHyphen/>
        <w:t>սանկ</w:t>
        <w:softHyphen/>
        <w:t>յու</w:t>
        <w:softHyphen/>
        <w:t>նից՝ գրո</w:t>
        <w:softHyphen/>
        <w:t>ղը, պոե</w:t>
        <w:softHyphen/>
        <w:t>տը, ե</w:t>
        <w:softHyphen/>
        <w:t>թե ճշմար</w:t>
        <w:softHyphen/>
        <w:t>տութ</w:t>
        <w:softHyphen/>
        <w:t>յուն պատ</w:t>
        <w:softHyphen/>
        <w:t>մող է, ե</w:t>
        <w:softHyphen/>
        <w:t>թե իս</w:t>
        <w:softHyphen/>
        <w:t>կա</w:t>
        <w:softHyphen/>
        <w:t>կան գրող է, (ոչ թե հո</w:t>
        <w:softHyphen/>
        <w:t>րի</w:t>
        <w:softHyphen/>
        <w:t>նող), թե</w:t>
        <w:softHyphen/>
        <w:t>մա</w:t>
        <w:softHyphen/>
        <w:t>յի բազ</w:t>
        <w:softHyphen/>
        <w:t>մա</w:t>
        <w:softHyphen/>
        <w:t>զա</w:t>
        <w:softHyphen/>
        <w:t>նութ</w:t>
        <w:softHyphen/>
        <w:t>յան մեծ ընտ</w:t>
        <w:softHyphen/>
        <w:t>րութ</w:t>
        <w:softHyphen/>
        <w:t>յուն չու</w:t>
        <w:softHyphen/>
        <w:t>նի:</w:t>
      </w:r>
    </w:p>
    <w:p>
      <w:pPr>
        <w:pStyle w:val="Normal"/>
        <w:ind w:firstLine="360"/>
        <w:jc w:val="both"/>
        <w:rPr>
          <w:rFonts w:ascii="Times Armenian" w:hAnsi="Times Armenian" w:cs="Times Armenian"/>
          <w:b/>
          <w:i/>
          <w:i/>
          <w:sz w:val="21"/>
          <w:szCs w:val="21"/>
        </w:rPr>
      </w:pPr>
      <w:r>
        <w:rPr>
          <w:rFonts w:eastAsia="Times Armenian" w:cs="Times Armenian" w:ascii="Times Armenian" w:hAnsi="Times Armenian"/>
          <w:b/>
          <w:i/>
          <w:sz w:val="21"/>
          <w:szCs w:val="21"/>
        </w:rPr>
        <w:t xml:space="preserve"> </w:t>
      </w:r>
      <w:r>
        <w:rPr>
          <w:rFonts w:cs="Times Armenian" w:ascii="Times Armenian" w:hAnsi="Times Armenian"/>
          <w:b/>
          <w:i/>
          <w:sz w:val="21"/>
          <w:szCs w:val="21"/>
        </w:rPr>
        <w:t>Մար</w:t>
        <w:softHyphen/>
        <w:t>դուն հե</w:t>
        <w:softHyphen/>
        <w:t>տաքրք</w:t>
        <w:softHyphen/>
        <w:t>րող հիմ</w:t>
        <w:softHyphen/>
        <w:t>նա</w:t>
        <w:softHyphen/>
        <w:t>կան թե</w:t>
        <w:softHyphen/>
        <w:t>մա</w:t>
        <w:softHyphen/>
        <w:t>նե</w:t>
        <w:softHyphen/>
        <w:t>րը՝ կյան</w:t>
        <w:softHyphen/>
        <w:t>քի ան</w:t>
        <w:softHyphen/>
        <w:t>ցո</w:t>
        <w:softHyphen/>
        <w:t>ղի</w:t>
        <w:softHyphen/>
        <w:t>կութ</w:t>
        <w:softHyphen/>
        <w:t>յան ու մահ</w:t>
        <w:softHyphen/>
        <w:t>վան ան</w:t>
        <w:softHyphen/>
        <w:t>խու</w:t>
        <w:softHyphen/>
        <w:t>սա</w:t>
        <w:softHyphen/>
        <w:t>փութ</w:t>
        <w:softHyphen/>
        <w:t>յան, ա</w:t>
        <w:softHyphen/>
        <w:t>զա</w:t>
        <w:softHyphen/>
        <w:t>տութ</w:t>
        <w:softHyphen/>
        <w:t>յան ու ճոր</w:t>
        <w:softHyphen/>
        <w:t>տութ</w:t>
        <w:softHyphen/>
        <w:t>յան, աստ</w:t>
        <w:softHyphen/>
        <w:t>ծու ու հո</w:t>
        <w:softHyphen/>
        <w:t>գու գո</w:t>
        <w:softHyphen/>
        <w:t>յութ</w:t>
        <w:softHyphen/>
        <w:t>յան ու չգո</w:t>
        <w:softHyphen/>
        <w:t>յութ</w:t>
        <w:softHyphen/>
        <w:t>յան, բա</w:t>
        <w:softHyphen/>
        <w:t>րու ու չա</w:t>
        <w:softHyphen/>
        <w:t>րի, ար</w:t>
        <w:softHyphen/>
        <w:t>դա</w:t>
        <w:softHyphen/>
        <w:t>րի ու ա</w:t>
        <w:softHyphen/>
        <w:t>նար</w:t>
        <w:softHyphen/>
        <w:t>դա</w:t>
        <w:softHyphen/>
        <w:t>րի, սի</w:t>
        <w:softHyphen/>
        <w:t>րո ու ա</w:t>
        <w:softHyphen/>
        <w:t>տե</w:t>
        <w:softHyphen/>
        <w:t>լութ</w:t>
        <w:softHyphen/>
        <w:t>յան ու սրանց հա</w:t>
        <w:softHyphen/>
        <w:t>րու</w:t>
        <w:softHyphen/>
        <w:t>ցած կիրք ու զգաց</w:t>
        <w:softHyphen/>
        <w:t>մունք</w:t>
        <w:softHyphen/>
        <w:t>նե</w:t>
        <w:softHyphen/>
        <w:t>րի՝  կա</w:t>
        <w:softHyphen/>
        <w:t>րո</w:t>
        <w:softHyphen/>
        <w:t>տի, ափ</w:t>
        <w:softHyphen/>
        <w:t>խոսան</w:t>
        <w:softHyphen/>
        <w:t>քի, ցավ ու մրմու</w:t>
        <w:softHyphen/>
        <w:t>ռի, վրե</w:t>
        <w:softHyphen/>
        <w:t>ժի ու նե</w:t>
        <w:softHyphen/>
        <w:t>րե</w:t>
        <w:softHyphen/>
        <w:t>լու, զղջա</w:t>
        <w:softHyphen/>
        <w:t>լու ու ա</w:t>
        <w:softHyphen/>
        <w:t>պաշխարան</w:t>
        <w:softHyphen/>
        <w:t>քի, հու</w:t>
        <w:softHyphen/>
        <w:softHyphen/>
        <w:t>սա</w:t>
        <w:softHyphen/>
        <w:t>խա</w:t>
        <w:softHyphen/>
        <w:t>բութ</w:t>
        <w:softHyphen/>
        <w:t>յան ու ոգևո</w:t>
        <w:softHyphen/>
        <w:t>րութ</w:t>
        <w:softHyphen/>
        <w:t>յան ու այս տե</w:t>
        <w:softHyphen/>
        <w:t>սակ բա</w:t>
        <w:softHyphen/>
        <w:t xml:space="preserve">ներն են: </w:t>
      </w:r>
    </w:p>
    <w:p>
      <w:pPr>
        <w:pStyle w:val="Normal"/>
        <w:ind w:firstLine="360"/>
        <w:jc w:val="both"/>
        <w:rPr/>
      </w:pPr>
      <w:r>
        <w:rPr>
          <w:rFonts w:cs="Times Armenian" w:ascii="Times Armenian" w:hAnsi="Times Armenian"/>
          <w:sz w:val="21"/>
          <w:szCs w:val="21"/>
        </w:rPr>
        <w:t>Ու այս բա</w:t>
        <w:softHyphen/>
        <w:t>նե</w:t>
        <w:softHyphen/>
        <w:t>րի մա</w:t>
        <w:softHyphen/>
        <w:t>սին փի</w:t>
        <w:softHyphen/>
        <w:t>լի</w:t>
        <w:softHyphen/>
        <w:t>սո</w:t>
        <w:softHyphen/>
        <w:t>փա</w:t>
        <w:softHyphen/>
        <w:t>նե</w:t>
        <w:softHyphen/>
        <w:t>րը (օ</w:t>
        <w:softHyphen/>
        <w:t>րի</w:t>
        <w:softHyphen/>
        <w:t>նակ՝ հին հույ</w:t>
        <w:softHyphen/>
        <w:t>նե</w:t>
        <w:softHyphen/>
        <w:t>րի) վա</w:t>
        <w:softHyphen/>
        <w:t>ղո՜ւց-վա</w:t>
        <w:softHyphen/>
        <w:t>ղուց</w:t>
        <w:softHyphen/>
        <w:t xml:space="preserve"> են ա</w:t>
        <w:softHyphen/>
        <w:t>մեն ինչ ա</w:t>
        <w:softHyphen/>
        <w:t xml:space="preserve">սել: Գյոթեի կենսագիր Էքերմանը պատմում է, թե Գյոթեն ասում էր. «Ինձ մեկ-մեկ հարցնում են, թե իմ </w:t>
      </w:r>
      <w:r>
        <w:rPr>
          <w:rFonts w:cs="Times Armenian" w:ascii="Times Armenian" w:hAnsi="Times Armenian"/>
          <w:b/>
          <w:i/>
          <w:sz w:val="21"/>
          <w:szCs w:val="21"/>
        </w:rPr>
        <w:t>Ֆաուստը</w:t>
      </w:r>
      <w:r>
        <w:rPr>
          <w:rFonts w:cs="Times Armenian" w:ascii="Times Armenian" w:hAnsi="Times Armenian"/>
          <w:sz w:val="21"/>
          <w:szCs w:val="21"/>
        </w:rPr>
        <w:t xml:space="preserve"> </w:t>
      </w:r>
      <w:r>
        <w:rPr>
          <w:rFonts w:cs="Times Armenian" w:ascii="Times Armenian" w:hAnsi="Times Armenian"/>
          <w:b/>
          <w:i/>
          <w:sz w:val="21"/>
          <w:szCs w:val="21"/>
        </w:rPr>
        <w:t>(Փավստոսը)</w:t>
      </w:r>
      <w:r>
        <w:rPr>
          <w:rFonts w:cs="Times Armenian" w:ascii="Times Armenian" w:hAnsi="Times Armenian"/>
          <w:sz w:val="21"/>
          <w:szCs w:val="21"/>
        </w:rPr>
        <w:t xml:space="preserve"> ի՞նչ իմաստ ունի: Ես ի՞նչ իմանամ», ասում է Գյոթեն, «ես շատ-շատ ասեմ, թե սյուժեն կամ դեպքերը ոնց են զարգանում, բայց ինքս է՛լ չգիտեմ, թե իմ </w:t>
      </w:r>
      <w:r>
        <w:rPr>
          <w:rFonts w:cs="Times Armenian" w:ascii="Times Armenian" w:hAnsi="Times Armenian"/>
          <w:b/>
          <w:i/>
          <w:sz w:val="21"/>
          <w:szCs w:val="21"/>
        </w:rPr>
        <w:t>Ֆաուստի</w:t>
      </w:r>
      <w:r>
        <w:rPr>
          <w:rFonts w:cs="Times Armenian" w:ascii="Times Armenian" w:hAnsi="Times Armenian"/>
          <w:sz w:val="21"/>
          <w:szCs w:val="21"/>
        </w:rPr>
        <w:t xml:space="preserve"> իմաստն ի՛նչ է»:</w:t>
      </w:r>
    </w:p>
    <w:p>
      <w:pPr>
        <w:pStyle w:val="Normal"/>
        <w:ind w:firstLine="360"/>
        <w:jc w:val="both"/>
        <w:rPr/>
      </w:pPr>
      <w:r>
        <w:rPr>
          <w:rFonts w:cs="Times Armenian" w:ascii="Times Armenian" w:hAnsi="Times Armenian"/>
          <w:sz w:val="21"/>
          <w:szCs w:val="21"/>
        </w:rPr>
        <w:t>Գրո</w:t>
        <w:softHyphen/>
        <w:t>ղը, պոե</w:t>
        <w:softHyphen/>
        <w:t>տը՝ փի</w:t>
        <w:softHyphen/>
        <w:t>լի</w:t>
        <w:softHyphen/>
        <w:t>սո</w:t>
        <w:softHyphen/>
        <w:t>փա</w:t>
        <w:softHyphen/>
        <w:t>նե</w:t>
        <w:softHyphen/>
        <w:t>րի կամ ի</w:t>
        <w:softHyphen/>
        <w:t>մաս</w:t>
        <w:softHyphen/>
        <w:t>տուն</w:t>
        <w:softHyphen/>
        <w:t>նե</w:t>
        <w:softHyphen/>
        <w:t>րի ար</w:t>
        <w:softHyphen/>
        <w:t>դեն ա</w:t>
        <w:softHyphen/>
        <w:t>սած «խե</w:t>
        <w:softHyphen/>
        <w:t>լոք» բա</w:t>
        <w:softHyphen/>
        <w:t>նե</w:t>
        <w:softHyphen/>
        <w:t>րն ա</w:t>
        <w:softHyphen/>
        <w:t>սում է նո՛ր ձ</w:t>
        <w:softHyphen/>
        <w:t>ևով միայն, ա՛յն տե</w:t>
        <w:softHyphen/>
        <w:t>սակ մի ձ</w:t>
        <w:softHyphen/>
        <w:t>ևով, որ փի</w:t>
        <w:softHyphen/>
        <w:t>լի</w:t>
        <w:softHyphen/>
        <w:t>սո</w:t>
        <w:softHyphen/>
        <w:t>փա</w:t>
        <w:softHyphen/>
        <w:t>յի ա</w:t>
        <w:softHyphen/>
        <w:t>սա</w:t>
        <w:softHyphen/>
        <w:t>ծի ու</w:t>
        <w:softHyphen/>
        <w:t>ժը ա</w:t>
        <w:softHyphen/>
        <w:t>ճում է հա</w:t>
        <w:softHyphen/>
        <w:t>զար մի</w:t>
        <w:softHyphen/>
        <w:t>լիոն ան</w:t>
        <w:softHyphen/>
        <w:t>գամ: Օ</w:t>
        <w:softHyphen/>
        <w:t>րի</w:t>
        <w:softHyphen/>
        <w:t>նակ՝ փի</w:t>
        <w:softHyphen/>
        <w:t>լի</w:t>
        <w:softHyphen/>
        <w:t>սո</w:t>
        <w:softHyphen/>
        <w:t>փա</w:t>
        <w:softHyphen/>
        <w:t>ներն ու խե</w:t>
        <w:softHyphen/>
        <w:t>լոք</w:t>
        <w:softHyphen/>
        <w:t>նե</w:t>
        <w:softHyphen/>
        <w:t>րը վա</w:t>
        <w:softHyphen/>
        <w:t>ղո՜ւց-</w:t>
        <w:softHyphen/>
        <w:t>վա</w:t>
        <w:softHyphen/>
        <w:t>ղուց</w:t>
        <w:softHyphen/>
        <w:t xml:space="preserve"> են ա</w:t>
        <w:softHyphen/>
        <w:t>սել, թե կյան</w:t>
        <w:softHyphen/>
        <w:t>քը (մեծ մասշ</w:t>
        <w:softHyphen/>
        <w:t>տա</w:t>
        <w:softHyphen/>
        <w:t>բով) ի</w:t>
        <w:softHyphen/>
        <w:t>մաստ չու</w:t>
        <w:softHyphen/>
        <w:t>նի, թե ա</w:t>
        <w:softHyphen/>
        <w:t>մեն ինչն էլ ան</w:t>
        <w:softHyphen/>
        <w:t>ցո</w:t>
        <w:softHyphen/>
        <w:t>ղիկ է՝ փառ</w:t>
        <w:softHyphen/>
        <w:t>քը, հարս</w:t>
        <w:softHyphen/>
        <w:t>տութ</w:t>
        <w:softHyphen/>
        <w:t>յու</w:t>
        <w:softHyphen/>
        <w:t>նը, իշ</w:t>
        <w:softHyphen/>
        <w:t>խա</w:t>
        <w:softHyphen/>
        <w:t>նությու</w:t>
        <w:softHyphen/>
        <w:t>նը, ցա</w:t>
        <w:softHyphen/>
        <w:t>վը, տա</w:t>
        <w:softHyphen/>
        <w:t>ռա</w:t>
        <w:softHyphen/>
        <w:t>պան</w:t>
        <w:softHyphen/>
        <w:t>քը և այլն: Հի</w:t>
        <w:softHyphen/>
        <w:t>մա տես</w:t>
        <w:softHyphen/>
        <w:t>նենք, թե այս նույն միտ</w:t>
        <w:softHyphen/>
        <w:t>քը ինչ ձ</w:t>
        <w:softHyphen/>
        <w:t>ևով են ա</w:t>
        <w:softHyphen/>
        <w:t>սում պոետ</w:t>
        <w:softHyphen/>
        <w:t>նե</w:t>
        <w:softHyphen/>
        <w:t>րը:</w:t>
      </w:r>
    </w:p>
    <w:p>
      <w:pPr>
        <w:pStyle w:val="Normal"/>
        <w:spacing w:lineRule="exact" w:line="260"/>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60"/>
        <w:ind w:firstLine="360"/>
        <w:jc w:val="both"/>
        <w:rPr>
          <w:rFonts w:ascii="Times Armenian" w:hAnsi="Times Armenian" w:cs="Times Armenian"/>
          <w:i/>
          <w:i/>
          <w:sz w:val="18"/>
          <w:szCs w:val="18"/>
        </w:rPr>
      </w:pPr>
      <w:r>
        <w:rPr>
          <w:rFonts w:cs="Times Armenian" w:ascii="Times Armenian" w:hAnsi="Times Armenian"/>
          <w:i/>
          <w:sz w:val="21"/>
          <w:szCs w:val="21"/>
        </w:rPr>
        <w:t>1). Ու</w:t>
        <w:softHyphen/>
        <w:t>նայ</w:t>
        <w:softHyphen/>
        <w:t>նու</w:t>
        <w:softHyphen/>
        <w:t>թիւն, ու</w:t>
        <w:softHyphen/>
        <w:t>նայ</w:t>
        <w:softHyphen/>
        <w:t>նու</w:t>
        <w:softHyphen/>
        <w:t>թիւն ու</w:t>
        <w:softHyphen/>
        <w:t>նայ</w:t>
        <w:softHyphen/>
        <w:t>նու</w:t>
        <w:softHyphen/>
        <w:t>թեանց և ա</w:t>
        <w:softHyphen/>
        <w:t>մէնայն ինչ է ու</w:t>
        <w:softHyphen/>
        <w:t>նայ</w:t>
        <w:softHyphen/>
        <w:t>նու</w:t>
        <w:softHyphen/>
        <w:t xml:space="preserve">թիւն… </w:t>
      </w:r>
      <w:r>
        <w:rPr>
          <w:rFonts w:cs="Times Armenian" w:ascii="Times Armenian" w:hAnsi="Times Armenian"/>
          <w:i/>
          <w:sz w:val="18"/>
          <w:szCs w:val="18"/>
        </w:rPr>
        <w:t>[ու սրա ողջ շա</w:t>
        <w:softHyphen/>
        <w:t>րու</w:t>
        <w:softHyphen/>
        <w:t>նա</w:t>
        <w:softHyphen/>
        <w:t>կութ</w:t>
        <w:softHyphen/>
        <w:t>յու</w:t>
        <w:softHyphen/>
        <w:t xml:space="preserve">նը]                          </w:t>
      </w:r>
    </w:p>
    <w:p>
      <w:pPr>
        <w:pStyle w:val="Normal"/>
        <w:spacing w:lineRule="exact" w:line="260"/>
        <w:ind w:firstLine="360"/>
        <w:jc w:val="end"/>
        <w:rPr>
          <w:rFonts w:ascii="Times Armenian" w:hAnsi="Times Armenian" w:cs="Times Armenian"/>
          <w:i/>
          <w:i/>
          <w:sz w:val="21"/>
          <w:szCs w:val="21"/>
        </w:rPr>
      </w:pPr>
      <w:r>
        <w:rPr>
          <w:rFonts w:cs="Times Armenian" w:ascii="Times Armenian" w:hAnsi="Times Armenian"/>
          <w:b/>
          <w:i/>
          <w:sz w:val="21"/>
          <w:szCs w:val="21"/>
        </w:rPr>
        <w:t>Ս.</w:t>
        <w:softHyphen/>
        <w:t>Գիրք, ժո</w:t>
        <w:softHyphen/>
        <w:t>ղո</w:t>
        <w:softHyphen/>
        <w:t>վող, մոտ 25 դար մեզ</w:t>
        <w:softHyphen/>
        <w:t>նից ա</w:t>
        <w:softHyphen/>
        <w:t>ռաջ:</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pPr>
      <w:r>
        <w:rPr>
          <w:rFonts w:cs="Times Armenian" w:ascii="Times Armenian" w:hAnsi="Times Armenian"/>
          <w:i/>
          <w:sz w:val="21"/>
          <w:szCs w:val="21"/>
        </w:rPr>
        <w:t>2).  Ան</w:t>
        <w:softHyphen/>
        <w:t>գամ մե</w:t>
        <w:softHyphen/>
        <w:t>տաքս հա</w:t>
        <w:softHyphen/>
        <w:t>գած շրջես՝ էս հնգօր</w:t>
        <w:softHyphen/>
        <w:t>յա աշխարհում,</w:t>
      </w:r>
    </w:p>
    <w:p>
      <w:pPr>
        <w:pStyle w:val="Normal"/>
        <w:ind w:firstLine="360"/>
        <w:jc w:val="both"/>
        <w:rPr>
          <w:rFonts w:ascii="Times Armenian" w:hAnsi="Times Armenian" w:cs="Times Armenian"/>
          <w:sz w:val="21"/>
          <w:szCs w:val="21"/>
        </w:rPr>
      </w:pPr>
      <w:r>
        <w:rPr>
          <w:rFonts w:eastAsia="Times Armenian" w:cs="Times Armenian" w:ascii="Times Armenian" w:hAnsi="Times Armenian"/>
          <w:i/>
          <w:sz w:val="21"/>
          <w:szCs w:val="21"/>
        </w:rPr>
        <w:t xml:space="preserve">     </w:t>
      </w:r>
      <w:r>
        <w:rPr>
          <w:rFonts w:cs="Times Armenian" w:ascii="Times Armenian" w:hAnsi="Times Armenian"/>
          <w:i/>
          <w:sz w:val="21"/>
          <w:szCs w:val="21"/>
        </w:rPr>
        <w:t>Լա՛վ ի</w:t>
        <w:softHyphen/>
        <w:t>մա</w:t>
        <w:softHyphen/>
        <w:t>ցի, վեր</w:t>
        <w:softHyphen/>
        <w:t>ջըդ հող ա՝ գետ</w:t>
        <w:softHyphen/>
        <w:t>նի տակն ես անց</w:t>
        <w:softHyphen/>
        <w:t>նե</w:t>
        <w:softHyphen/>
        <w:t>լու:</w:t>
      </w:r>
      <w:r>
        <w:rPr>
          <w:rFonts w:cs="Times Armenian" w:ascii="Times Armenian" w:hAnsi="Times Armenian"/>
          <w:sz w:val="21"/>
          <w:szCs w:val="21"/>
        </w:rPr>
        <w:t xml:space="preserve">          </w:t>
      </w:r>
      <w:r>
        <w:rPr>
          <w:rFonts w:cs="Times Armenian" w:ascii="Times Armenian" w:hAnsi="Times Armenian"/>
          <w:i/>
          <w:sz w:val="21"/>
          <w:szCs w:val="21"/>
        </w:rPr>
        <w:t xml:space="preserve">                                              </w:t>
      </w:r>
    </w:p>
    <w:p>
      <w:pPr>
        <w:pStyle w:val="Normal"/>
        <w:ind w:firstLine="360"/>
        <w:jc w:val="end"/>
        <w:rPr>
          <w:rFonts w:ascii="Times Armenian" w:hAnsi="Times Armenian" w:cs="Times Armenian"/>
          <w:b/>
          <w:i/>
          <w:i/>
          <w:sz w:val="21"/>
          <w:szCs w:val="21"/>
        </w:rPr>
      </w:pPr>
      <w:r>
        <w:rPr>
          <w:rFonts w:cs="Times Armenian" w:ascii="Times Armenian" w:hAnsi="Times Armenian"/>
          <w:b/>
          <w:i/>
          <w:sz w:val="21"/>
          <w:szCs w:val="21"/>
        </w:rPr>
        <w:t>Ա</w:t>
        <w:softHyphen/>
        <w:t>բո</w:t>
        <w:softHyphen/>
        <w:t>ւաբ</w:t>
        <w:softHyphen/>
        <w:t>դէլ</w:t>
        <w:softHyphen/>
        <w:t>լահ Ռու</w:t>
        <w:softHyphen/>
        <w:t>դա</w:t>
        <w:softHyphen/>
        <w:t xml:space="preserve">քի, 9-րդ </w:t>
        <w:softHyphen/>
        <w:t>դար:</w:t>
      </w:r>
    </w:p>
    <w:p>
      <w:pPr>
        <w:pStyle w:val="Normal"/>
        <w:ind w:start="566" w:firstLine="360"/>
        <w:jc w:val="both"/>
        <w:rPr>
          <w:rFonts w:ascii="Times Armenian" w:hAnsi="Times Armenian" w:cs="Times Armenian"/>
          <w:b/>
          <w:i/>
          <w:i/>
          <w:sz w:val="21"/>
          <w:szCs w:val="21"/>
        </w:rPr>
      </w:pPr>
      <w:r>
        <w:rPr>
          <w:rFonts w:cs="Times Armenian" w:ascii="Times Armenian" w:hAnsi="Times Armenian"/>
          <w:b/>
          <w:i/>
          <w:sz w:val="21"/>
          <w:szCs w:val="21"/>
        </w:rPr>
      </w:r>
    </w:p>
    <w:p>
      <w:pPr>
        <w:pStyle w:val="Normal"/>
        <w:spacing w:lineRule="exact" w:line="261"/>
        <w:ind w:start="566" w:firstLine="360"/>
        <w:jc w:val="both"/>
        <w:rPr>
          <w:rFonts w:ascii="Times Armenian" w:hAnsi="Times Armenian" w:cs="Times Armenian"/>
          <w:i/>
          <w:i/>
          <w:sz w:val="21"/>
          <w:szCs w:val="21"/>
        </w:rPr>
      </w:pPr>
      <w:r>
        <w:rPr>
          <w:rFonts w:cs="Times Armenian" w:ascii="Times Armenian" w:hAnsi="Times Armenian"/>
          <w:i/>
          <w:sz w:val="21"/>
          <w:szCs w:val="21"/>
        </w:rPr>
        <w:t>3).  Է</w:t>
        <w:softHyphen/>
        <w:t>րեկ տե</w:t>
        <w:softHyphen/>
        <w:t>սա, ա</w:t>
        <w:softHyphen/>
        <w:t>վե</w:t>
        <w:softHyphen/>
        <w:t>րա</w:t>
        <w:softHyphen/>
        <w:t>կում քաջ Թու</w:t>
        <w:softHyphen/>
        <w:t xml:space="preserve">սի*, </w:t>
      </w:r>
    </w:p>
    <w:p>
      <w:pPr>
        <w:pStyle w:val="Normal"/>
        <w:spacing w:lineRule="exact" w:line="261"/>
        <w:ind w:start="773" w:firstLine="360"/>
        <w:jc w:val="both"/>
        <w:rPr>
          <w:rFonts w:ascii="Times Armenian" w:hAnsi="Times Armenian" w:cs="Times Armenian"/>
          <w:i/>
          <w:i/>
          <w:sz w:val="21"/>
          <w:szCs w:val="21"/>
        </w:rPr>
      </w:pPr>
      <w:r>
        <w:rPr>
          <w:rFonts w:eastAsia="Times Armenian" w:cs="Times Armenian" w:ascii="Times Armenian" w:hAnsi="Times Armenian"/>
          <w:i/>
          <w:sz w:val="21"/>
          <w:szCs w:val="21"/>
        </w:rPr>
        <w:t xml:space="preserve">   </w:t>
      </w:r>
      <w:r>
        <w:rPr>
          <w:rFonts w:cs="Times Armenian" w:ascii="Times Armenian" w:hAnsi="Times Armenian"/>
          <w:i/>
          <w:sz w:val="21"/>
          <w:szCs w:val="21"/>
        </w:rPr>
        <w:t>Բուն թա</w:t>
        <w:softHyphen/>
        <w:t>ռել էր գան</w:t>
        <w:softHyphen/>
        <w:t>գի վրա Քաու</w:t>
        <w:softHyphen/>
        <w:t>սի*</w:t>
      </w:r>
    </w:p>
    <w:p>
      <w:pPr>
        <w:pStyle w:val="Normal"/>
        <w:spacing w:lineRule="exact" w:line="261"/>
        <w:ind w:start="773" w:firstLine="360"/>
        <w:jc w:val="both"/>
        <w:rPr>
          <w:rFonts w:ascii="Times Armenian" w:hAnsi="Times Armenian" w:cs="Times Armenian"/>
          <w:i/>
          <w:i/>
          <w:sz w:val="21"/>
          <w:szCs w:val="21"/>
        </w:rPr>
      </w:pPr>
      <w:r>
        <w:rPr>
          <w:rFonts w:eastAsia="Times Armenian" w:cs="Times Armenian" w:ascii="Times Armenian" w:hAnsi="Times Armenian"/>
          <w:i/>
          <w:sz w:val="21"/>
          <w:szCs w:val="21"/>
        </w:rPr>
        <w:t xml:space="preserve">  </w:t>
      </w:r>
      <w:r>
        <w:rPr>
          <w:rFonts w:cs="Times Armenian" w:ascii="Times Armenian" w:hAnsi="Times Armenian"/>
          <w:i/>
          <w:sz w:val="21"/>
          <w:szCs w:val="21"/>
        </w:rPr>
        <w:t>- Ափ</w:t>
        <w:softHyphen/>
        <w:t>սոս, - ա</w:t>
        <w:softHyphen/>
        <w:t>սաց, - խնջույք</w:t>
        <w:softHyphen/>
        <w:t>նե</w:t>
        <w:softHyphen/>
        <w:t xml:space="preserve">րըդ ո՞ւր </w:t>
        <w:softHyphen/>
        <w:t>կո</w:t>
        <w:softHyphen/>
        <w:t>րան,</w:t>
      </w:r>
    </w:p>
    <w:p>
      <w:pPr>
        <w:pStyle w:val="Normal"/>
        <w:spacing w:lineRule="exact" w:line="261"/>
        <w:ind w:start="992" w:firstLine="360"/>
        <w:jc w:val="both"/>
        <w:rPr>
          <w:rFonts w:ascii="Times Armenian" w:hAnsi="Times Armenian" w:cs="Times Armenian"/>
          <w:i/>
          <w:i/>
          <w:sz w:val="21"/>
          <w:szCs w:val="21"/>
        </w:rPr>
      </w:pPr>
      <w:r>
        <w:rPr>
          <w:rFonts w:cs="Times Armenian" w:ascii="Times Armenian" w:hAnsi="Times Armenian"/>
          <w:i/>
          <w:sz w:val="21"/>
          <w:szCs w:val="21"/>
        </w:rPr>
        <w:t>Թմբուկ</w:t>
        <w:softHyphen/>
        <w:t>նե</w:t>
        <w:softHyphen/>
        <w:t>րիդ ձե</w:t>
        <w:softHyphen/>
        <w:t>նը հաս</w:t>
        <w:softHyphen/>
        <w:t>նում էր լու</w:t>
        <w:softHyphen/>
        <w:t>սին:</w:t>
      </w:r>
    </w:p>
    <w:p>
      <w:pPr>
        <w:pStyle w:val="Normal"/>
        <w:ind w:start="992"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spacing w:lineRule="exact" w:line="230"/>
        <w:ind w:start="566" w:firstLine="360"/>
        <w:jc w:val="both"/>
        <w:rPr>
          <w:rFonts w:ascii="Times Armenian" w:hAnsi="Times Armenian" w:cs="Times Armenian"/>
          <w:i/>
          <w:i/>
          <w:sz w:val="18"/>
          <w:szCs w:val="18"/>
        </w:rPr>
      </w:pPr>
      <w:r>
        <w:rPr>
          <w:rFonts w:eastAsia="Times Armenian" w:cs="Times Armenian" w:ascii="Times Armenian" w:hAnsi="Times Armenian"/>
          <w:i/>
          <w:sz w:val="18"/>
          <w:szCs w:val="18"/>
        </w:rPr>
        <w:t xml:space="preserve"> </w:t>
      </w:r>
      <w:r>
        <w:rPr>
          <w:rFonts w:cs="Times Armenian" w:ascii="Times Armenian" w:hAnsi="Times Armenian"/>
          <w:i/>
          <w:sz w:val="18"/>
          <w:szCs w:val="18"/>
        </w:rPr>
        <w:t>* Թուսն Ի</w:t>
        <w:softHyphen/>
        <w:t>րա</w:t>
        <w:softHyphen/>
        <w:t>նի հնա</w:t>
        <w:softHyphen/>
        <w:t>գույն շա</w:t>
        <w:softHyphen/>
        <w:t>հե</w:t>
        <w:softHyphen/>
        <w:t>րից է. Քաու</w:t>
        <w:softHyphen/>
        <w:t>սը կամ Քեյ-Քաուսն ա</w:t>
        <w:softHyphen/>
        <w:t>ռաս</w:t>
        <w:softHyphen/>
        <w:t>պե</w:t>
        <w:softHyphen/>
        <w:t>լա</w:t>
        <w:softHyphen/>
        <w:t>կան շահ է, ով իբր Էլ</w:t>
        <w:softHyphen/>
        <w:t>բորզ (Էլբ</w:t>
        <w:softHyphen/>
        <w:t>րուս) սա</w:t>
        <w:softHyphen/>
        <w:t>րի վրա յոթ հրա</w:t>
        <w:softHyphen/>
        <w:t>շա</w:t>
        <w:softHyphen/>
        <w:t>լի դղյակ է սարքել:</w:t>
      </w:r>
    </w:p>
    <w:p>
      <w:pPr>
        <w:pStyle w:val="Normal"/>
        <w:ind w:start="773" w:firstLine="360"/>
        <w:jc w:val="both"/>
        <w:rPr>
          <w:rFonts w:ascii="Times Armenian" w:hAnsi="Times Armenian" w:cs="Times Armenian"/>
          <w:b/>
          <w:i/>
          <w:i/>
          <w:sz w:val="21"/>
          <w:szCs w:val="21"/>
        </w:rPr>
      </w:pPr>
      <w:r>
        <w:rPr>
          <w:rFonts w:cs="Times Armenian" w:ascii="Times Armenian" w:hAnsi="Times Armenian"/>
          <w:b/>
          <w:i/>
          <w:sz w:val="21"/>
          <w:szCs w:val="21"/>
        </w:rPr>
        <w:t>Օ</w:t>
        <w:softHyphen/>
        <w:t>մար  Խա</w:t>
        <w:softHyphen/>
        <w:t>յամ, (1048-1122) թարգ</w:t>
        <w:softHyphen/>
        <w:t>մա</w:t>
        <w:softHyphen/>
        <w:t>նութ</w:t>
        <w:softHyphen/>
        <w:t>յու</w:t>
        <w:softHyphen/>
        <w:t>նը՝ Ս</w:t>
        <w:softHyphen/>
        <w:t>.Ու</w:t>
        <w:softHyphen/>
        <w:t>մառ</w:t>
        <w:softHyphen/>
        <w:t>յա</w:t>
        <w:softHyphen/>
        <w:t xml:space="preserve">նի, </w:t>
      </w:r>
    </w:p>
    <w:p>
      <w:pPr>
        <w:pStyle w:val="Normal"/>
        <w:ind w:start="566" w:firstLine="360"/>
        <w:jc w:val="both"/>
        <w:rPr>
          <w:rFonts w:ascii="Times Armenian" w:hAnsi="Times Armenian" w:cs="Times Armenian"/>
          <w:b/>
          <w:i/>
          <w:i/>
          <w:sz w:val="21"/>
          <w:szCs w:val="21"/>
        </w:rPr>
      </w:pPr>
      <w:r>
        <w:rPr>
          <w:rFonts w:cs="Times Armenian" w:ascii="Times Armenian" w:hAnsi="Times Armenian"/>
          <w:b/>
          <w:i/>
          <w:sz w:val="21"/>
          <w:szCs w:val="21"/>
        </w:rPr>
      </w:r>
    </w:p>
    <w:p>
      <w:pPr>
        <w:pStyle w:val="Normal"/>
        <w:spacing w:lineRule="exact" w:line="261"/>
        <w:ind w:start="566" w:firstLine="360"/>
        <w:jc w:val="both"/>
        <w:rPr>
          <w:rFonts w:ascii="Times Armenian" w:hAnsi="Times Armenian" w:cs="Times Armenian"/>
          <w:i/>
          <w:i/>
          <w:sz w:val="21"/>
          <w:szCs w:val="21"/>
        </w:rPr>
      </w:pPr>
      <w:r>
        <w:rPr>
          <w:rFonts w:cs="Times Armenian" w:ascii="Times Armenian" w:hAnsi="Times Armenian"/>
          <w:i/>
          <w:sz w:val="21"/>
          <w:szCs w:val="21"/>
        </w:rPr>
        <w:t>4).  Եր</w:t>
        <w:softHyphen/>
        <w:t>կու շի</w:t>
        <w:softHyphen/>
        <w:t>րիմ ի</w:t>
        <w:softHyphen/>
        <w:t>րար կից,</w:t>
      </w:r>
    </w:p>
    <w:p>
      <w:pPr>
        <w:pStyle w:val="Normal"/>
        <w:spacing w:lineRule="exact" w:line="261"/>
        <w:ind w:start="926" w:firstLine="360"/>
        <w:jc w:val="both"/>
        <w:rPr>
          <w:rFonts w:ascii="Times Armenian" w:hAnsi="Times Armenian" w:cs="Times Armenian"/>
          <w:i/>
          <w:i/>
          <w:sz w:val="21"/>
          <w:szCs w:val="21"/>
        </w:rPr>
      </w:pPr>
      <w:r>
        <w:rPr>
          <w:rFonts w:cs="Times Armenian" w:ascii="Times Armenian" w:hAnsi="Times Armenian"/>
          <w:i/>
          <w:sz w:val="21"/>
          <w:szCs w:val="21"/>
        </w:rPr>
        <w:t>Հա</w:t>
        <w:softHyphen/>
        <w:t>վեր</w:t>
        <w:softHyphen/>
        <w:t>ժա</w:t>
        <w:softHyphen/>
        <w:t>կան լուռ դըր</w:t>
        <w:softHyphen/>
        <w:t>կից,</w:t>
      </w:r>
    </w:p>
    <w:p>
      <w:pPr>
        <w:pStyle w:val="Normal"/>
        <w:spacing w:lineRule="exact" w:line="261"/>
        <w:ind w:start="926" w:firstLine="360"/>
        <w:jc w:val="both"/>
        <w:rPr>
          <w:rFonts w:ascii="Times Armenian" w:hAnsi="Times Armenian" w:cs="Times Armenian"/>
          <w:i/>
          <w:i/>
          <w:sz w:val="21"/>
          <w:szCs w:val="21"/>
        </w:rPr>
      </w:pPr>
      <w:r>
        <w:rPr>
          <w:rFonts w:cs="Times Armenian" w:ascii="Times Armenian" w:hAnsi="Times Armenian"/>
          <w:i/>
          <w:sz w:val="21"/>
          <w:szCs w:val="21"/>
        </w:rPr>
        <w:t>Թախ</w:t>
        <w:softHyphen/>
        <w:t>ծում են պաղ ու խոր</w:t>
        <w:softHyphen/>
        <w:t>հում</w:t>
      </w:r>
    </w:p>
    <w:p>
      <w:pPr>
        <w:pStyle w:val="Normal"/>
        <w:spacing w:lineRule="exact" w:line="261"/>
        <w:ind w:start="926" w:firstLine="360"/>
        <w:jc w:val="both"/>
        <w:rPr/>
      </w:pPr>
      <w:r>
        <w:rPr>
          <w:rFonts w:cs="Times Armenian" w:ascii="Times Armenian" w:hAnsi="Times Armenian"/>
          <w:i/>
          <w:sz w:val="21"/>
          <w:szCs w:val="21"/>
        </w:rPr>
        <w:t xml:space="preserve">Թե՝ ի՜նչ </w:t>
        <w:softHyphen/>
        <w:t>տա</w:t>
        <w:softHyphen/>
        <w:t>րան աշխարհքից:</w:t>
      </w:r>
    </w:p>
    <w:p>
      <w:pPr>
        <w:pStyle w:val="Normal"/>
        <w:keepNext w:val="true"/>
        <w:spacing w:lineRule="exact" w:line="263"/>
        <w:ind w:start="926" w:firstLine="360"/>
        <w:jc w:val="end"/>
        <w:rPr>
          <w:rFonts w:ascii="Times Armenian" w:hAnsi="Times Armenian" w:cs="Times Armenian"/>
          <w:b/>
          <w:i/>
          <w:i/>
          <w:sz w:val="21"/>
          <w:szCs w:val="21"/>
        </w:rPr>
      </w:pPr>
      <w:r>
        <w:rPr>
          <w:rFonts w:cs="Times Armenian" w:ascii="Times Armenian" w:hAnsi="Times Armenian"/>
          <w:b/>
          <w:i/>
          <w:sz w:val="21"/>
          <w:szCs w:val="21"/>
        </w:rPr>
        <w:t>Հով</w:t>
        <w:softHyphen/>
        <w:t>հան</w:t>
        <w:softHyphen/>
        <w:t>նես Թու</w:t>
        <w:softHyphen/>
        <w:t>ման</w:t>
        <w:softHyphen/>
        <w:t xml:space="preserve">յան, 20-րդ </w:t>
        <w:softHyphen/>
        <w:t>դար</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r>
    </w:p>
    <w:p>
      <w:pPr>
        <w:pStyle w:val="Normal"/>
        <w:spacing w:lineRule="exact" w:line="261"/>
        <w:ind w:firstLine="360"/>
        <w:jc w:val="both"/>
        <w:rPr>
          <w:rFonts w:ascii="Times Armenian" w:hAnsi="Times Armenian" w:cs="Times Armenian"/>
          <w:sz w:val="21"/>
          <w:szCs w:val="21"/>
        </w:rPr>
      </w:pPr>
      <w:r>
        <w:rPr>
          <w:rFonts w:cs="Times Armenian" w:ascii="Times Armenian" w:hAnsi="Times Armenian"/>
          <w:sz w:val="21"/>
          <w:szCs w:val="21"/>
        </w:rPr>
        <w:t>Այս նույն միտ</w:t>
        <w:softHyphen/>
        <w:t>քը պոետ</w:t>
        <w:softHyphen/>
        <w:t>նե</w:t>
        <w:softHyphen/>
        <w:t>րը հա</w:t>
        <w:softHyphen/>
        <w:t>զար ու մի ու</w:t>
        <w:softHyphen/>
        <w:t>րիշ ձ</w:t>
        <w:softHyphen/>
        <w:t>ևով էլ են ա</w:t>
        <w:softHyphen/>
        <w:t xml:space="preserve">սել: </w:t>
      </w:r>
    </w:p>
    <w:p>
      <w:pPr>
        <w:pStyle w:val="Normal"/>
        <w:spacing w:lineRule="exact" w:line="261"/>
        <w:ind w:firstLine="360"/>
        <w:jc w:val="both"/>
        <w:rPr/>
      </w:pPr>
      <w:r>
        <w:rPr>
          <w:rFonts w:cs="Times Armenian" w:ascii="Times Armenian" w:hAnsi="Times Armenian"/>
          <w:sz w:val="21"/>
          <w:szCs w:val="21"/>
        </w:rPr>
        <w:t>Լա՛վ գի</w:t>
        <w:softHyphen/>
        <w:t>տենք, թե պոետ</w:t>
        <w:softHyphen/>
        <w:t>նե</w:t>
        <w:softHyphen/>
        <w:t>րը քա</w:t>
        <w:softHyphen/>
        <w:t>նի՜-քա</w:t>
        <w:softHyphen/>
        <w:t>նի՜ հա</w:t>
        <w:softHyphen/>
        <w:t>զար ձ</w:t>
        <w:softHyphen/>
        <w:t>ևով են ա</w:t>
        <w:softHyphen/>
        <w:t>սել՝ «սի</w:t>
        <w:softHyphen/>
        <w:t xml:space="preserve">րում եմ քեզ»: </w:t>
      </w:r>
    </w:p>
    <w:p>
      <w:pPr>
        <w:pStyle w:val="Normal"/>
        <w:spacing w:lineRule="exact" w:line="261"/>
        <w:ind w:firstLine="360"/>
        <w:jc w:val="both"/>
        <w:rPr/>
      </w:pPr>
      <w:r>
        <w:rPr>
          <w:rFonts w:cs="Times Armenian" w:ascii="Times Armenian" w:hAnsi="Times Armenian"/>
          <w:sz w:val="21"/>
          <w:szCs w:val="21"/>
        </w:rPr>
        <w:t>Հնա</w:t>
        <w:softHyphen/>
        <w:t>րա</w:t>
        <w:softHyphen/>
        <w:t>վոր է նույ</w:t>
        <w:softHyphen/>
        <w:t>նիսկ, որ մի ար</w:t>
        <w:softHyphen/>
        <w:t>վես</w:t>
        <w:softHyphen/>
        <w:t>տա</w:t>
        <w:softHyphen/>
        <w:t>գե</w:t>
        <w:softHyphen/>
        <w:t>տը, հա</w:t>
        <w:softHyphen/>
        <w:t>մար</w:t>
        <w:softHyphen/>
        <w:t>յա նույ</w:t>
        <w:softHyphen/>
        <w:t>նութ</w:t>
        <w:softHyphen/>
        <w:t>յամբ, բայց միևնույնն է՝ իր ու</w:t>
        <w:softHyphen/>
        <w:t>րույն ու գե</w:t>
        <w:softHyphen/>
        <w:t>ղե</w:t>
        <w:softHyphen/>
        <w:t>ցիկ ձ</w:t>
        <w:softHyphen/>
        <w:t>ևով կրկնի մի ու</w:t>
        <w:softHyphen/>
        <w:t>րի</w:t>
        <w:softHyphen/>
        <w:t>շի ա</w:t>
        <w:softHyphen/>
        <w:t>սա</w:t>
        <w:softHyphen/>
        <w:t>ծը: Սրա օ</w:t>
        <w:softHyphen/>
        <w:t>րի</w:t>
        <w:softHyphen/>
        <w:t>նակ</w:t>
        <w:softHyphen/>
        <w:t>նե</w:t>
        <w:softHyphen/>
        <w:t>րից մե</w:t>
        <w:softHyphen/>
        <w:t>կը Ֆրան</w:t>
        <w:softHyphen/>
        <w:t>սիս</w:t>
        <w:softHyphen/>
        <w:t>կո Գո</w:t>
        <w:softHyphen/>
        <w:t>յա</w:t>
        <w:softHyphen/>
        <w:t>յի ու Էդո</w:t>
        <w:softHyphen/>
        <w:t>ւարդ Մա</w:t>
        <w:softHyphen/>
        <w:t>նեի «Մերկ Մա</w:t>
        <w:softHyphen/>
        <w:t>խա</w:t>
        <w:softHyphen/>
        <w:t>ներն» են: Բայց սրա պես եր</w:t>
        <w:softHyphen/>
        <w:t>կու օ</w:t>
        <w:softHyphen/>
        <w:t>րի</w:t>
        <w:softHyphen/>
        <w:t>նակ էլ եմ բե</w:t>
        <w:softHyphen/>
        <w:t>րում:</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pPr>
      <w:r>
        <w:rPr>
          <w:rFonts w:cs="Times Armenian" w:ascii="Times Armenian" w:hAnsi="Times Armenian"/>
          <w:sz w:val="21"/>
          <w:szCs w:val="21"/>
        </w:rPr>
        <w:tab/>
      </w:r>
      <w:r>
        <w:rPr>
          <w:rFonts w:cs="Times Armenian" w:ascii="Times Armenian" w:hAnsi="Times Armenian"/>
          <w:i/>
          <w:sz w:val="21"/>
          <w:szCs w:val="21"/>
        </w:rPr>
        <w:t>Դաշտում բաց</w:t>
        <w:softHyphen/>
        <w:t>վեց կար</w:t>
        <w:softHyphen/>
        <w:t>միր լա</w:t>
        <w:softHyphen/>
        <w:t>լան, թա</w:t>
        <w:softHyphen/>
        <w:t>սըդ բե՛ր,</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ab/>
        <w:t>Յա</w:t>
        <w:softHyphen/>
        <w:t>րիս գրկում ես պի</w:t>
        <w:softHyphen/>
        <w:t>տի լամ, թա</w:t>
        <w:softHyphen/>
        <w:t>սըդ բե՛ր,</w:t>
      </w:r>
    </w:p>
    <w:p>
      <w:pPr>
        <w:pStyle w:val="Normal"/>
        <w:ind w:firstLine="360"/>
        <w:jc w:val="both"/>
        <w:rPr/>
      </w:pPr>
      <w:r>
        <w:rPr>
          <w:rFonts w:cs="Times Armenian" w:ascii="Times Armenian" w:hAnsi="Times Armenian"/>
          <w:i/>
          <w:sz w:val="21"/>
          <w:szCs w:val="21"/>
        </w:rPr>
        <w:tab/>
        <w:t>Թո վի՛ն ա</w:t>
        <w:softHyphen/>
        <w:t>ծեն, մենք էլ՝ խմենք վարդ գի</w:t>
        <w:softHyphen/>
        <w:t>նի.</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ab/>
        <w:t>Թե որ պի</w:t>
        <w:softHyphen/>
        <w:t>տի փո</w:t>
        <w:softHyphen/>
        <w:t>շի դառ</w:t>
        <w:softHyphen/>
        <w:t>նամ՝ թա</w:t>
        <w:softHyphen/>
        <w:t>սըդ բեր:</w:t>
      </w:r>
    </w:p>
    <w:p>
      <w:pPr>
        <w:pStyle w:val="Normal"/>
        <w:ind w:firstLine="360"/>
        <w:jc w:val="end"/>
        <w:rPr>
          <w:rFonts w:ascii="Times Armenian" w:hAnsi="Times Armenian" w:cs="Times Armenian"/>
          <w:b/>
          <w:i/>
          <w:i/>
          <w:sz w:val="21"/>
          <w:szCs w:val="21"/>
        </w:rPr>
      </w:pPr>
      <w:r>
        <w:rPr>
          <w:rFonts w:cs="Times Armenian" w:ascii="Times Armenian" w:hAnsi="Times Armenian"/>
          <w:b/>
          <w:i/>
          <w:sz w:val="21"/>
          <w:szCs w:val="21"/>
        </w:rPr>
        <w:t>Օ</w:t>
        <w:softHyphen/>
        <w:t>մար  Խա</w:t>
        <w:softHyphen/>
        <w:t xml:space="preserve">յամ, 11-րդ </w:t>
        <w:softHyphen/>
        <w:t>դար</w:t>
      </w:r>
    </w:p>
    <w:p>
      <w:pPr>
        <w:pStyle w:val="Normal"/>
        <w:jc w:val="both"/>
        <w:rPr>
          <w:rFonts w:ascii="Times Armenian" w:hAnsi="Times Armenian" w:cs="Times Armenian"/>
          <w:b/>
          <w:i/>
          <w:i/>
          <w:sz w:val="21"/>
          <w:szCs w:val="21"/>
        </w:rPr>
      </w:pPr>
      <w:r>
        <w:rPr>
          <w:rFonts w:cs="Times Armenian" w:ascii="Times Armenian" w:hAnsi="Times Armenian"/>
          <w:b/>
          <w:i/>
          <w:sz w:val="21"/>
          <w:szCs w:val="21"/>
        </w:rPr>
      </w:r>
    </w:p>
    <w:p>
      <w:pPr>
        <w:pStyle w:val="Normal"/>
        <w:ind w:firstLine="708"/>
        <w:jc w:val="both"/>
        <w:rPr/>
      </w:pPr>
      <w:r>
        <w:rPr>
          <w:rFonts w:cs="Times Armenian" w:ascii="Times Armenian" w:hAnsi="Times Armenian"/>
          <w:i/>
          <w:sz w:val="21"/>
          <w:szCs w:val="21"/>
        </w:rPr>
        <w:t>–</w:t>
      </w:r>
      <w:r>
        <w:rPr>
          <w:rFonts w:eastAsia="Times Armenian" w:cs="Times Armenian" w:ascii="Times Armenian" w:hAnsi="Times Armenian"/>
          <w:i/>
          <w:sz w:val="21"/>
          <w:szCs w:val="21"/>
        </w:rPr>
        <w:t xml:space="preserve"> </w:t>
      </w:r>
      <w:r>
        <w:rPr>
          <w:rFonts w:cs="Times Armenian" w:ascii="Times Armenian" w:hAnsi="Times Armenian"/>
          <w:i/>
          <w:sz w:val="21"/>
          <w:szCs w:val="21"/>
        </w:rPr>
        <w:t>Էս է, որ կա… Ճիշտ ես ա</w:t>
        <w:softHyphen/>
        <w:t>սում. թա</w:t>
        <w:softHyphen/>
        <w:t>սըդ բե՛ր:</w:t>
      </w:r>
    </w:p>
    <w:p>
      <w:pPr>
        <w:pStyle w:val="Normal"/>
        <w:ind w:firstLine="360"/>
        <w:jc w:val="both"/>
        <w:rPr/>
      </w:pPr>
      <w:r>
        <w:rPr>
          <w:rFonts w:cs="Times Armenian" w:ascii="Times Armenian" w:hAnsi="Times Armenian"/>
          <w:i/>
          <w:sz w:val="21"/>
          <w:szCs w:val="21"/>
        </w:rPr>
        <w:tab/>
        <w:t>Էս էլ կեր</w:t>
        <w:softHyphen/>
        <w:t>թա՝ հանց ե</w:t>
        <w:softHyphen/>
        <w:t>րա</w:t>
        <w:softHyphen/>
        <w:t>զում, թա</w:t>
        <w:softHyphen/>
        <w:t>սըդ բե՛ր:</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ab/>
        <w:t>Կյանքն է հո</w:t>
        <w:softHyphen/>
        <w:t>սում տիե</w:t>
        <w:softHyphen/>
        <w:t>զեր</w:t>
        <w:softHyphen/>
        <w:t>քում զնգա</w:t>
        <w:softHyphen/>
        <w:t>լեն</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ab/>
        <w:t>Մեկն ապ</w:t>
        <w:softHyphen/>
        <w:t>րում է, մյուսն սպա</w:t>
        <w:softHyphen/>
        <w:t>սում՝ թա</w:t>
        <w:softHyphen/>
        <w:t>սըդ բե՛ր:</w:t>
      </w:r>
    </w:p>
    <w:p>
      <w:pPr>
        <w:pStyle w:val="Normal"/>
        <w:ind w:firstLine="360"/>
        <w:jc w:val="end"/>
        <w:rPr>
          <w:rFonts w:ascii="Times Armenian" w:hAnsi="Times Armenian" w:cs="Times Armenian"/>
          <w:b/>
          <w:sz w:val="21"/>
          <w:szCs w:val="21"/>
        </w:rPr>
      </w:pPr>
      <w:r>
        <w:rPr>
          <w:rFonts w:cs="Times Armenian" w:ascii="Times Armenian" w:hAnsi="Times Armenian"/>
          <w:b/>
          <w:i/>
          <w:sz w:val="21"/>
          <w:szCs w:val="21"/>
        </w:rPr>
        <w:t>Հով</w:t>
        <w:softHyphen/>
        <w:t>հան</w:t>
        <w:softHyphen/>
        <w:t>նես Թու</w:t>
        <w:softHyphen/>
        <w:t>ման</w:t>
        <w:softHyphen/>
        <w:t xml:space="preserve">յան, 20-րդ </w:t>
        <w:softHyphen/>
        <w:t>դար</w:t>
      </w:r>
    </w:p>
    <w:p>
      <w:pPr>
        <w:pStyle w:val="Normal"/>
        <w:ind w:firstLine="360"/>
        <w:jc w:val="both"/>
        <w:rPr>
          <w:rFonts w:ascii="Times Armenian" w:hAnsi="Times Armenian" w:cs="Times Armenian"/>
          <w:b/>
          <w:sz w:val="21"/>
          <w:szCs w:val="21"/>
        </w:rPr>
      </w:pPr>
      <w:r>
        <w:rPr>
          <w:rFonts w:cs="Times Armenian" w:ascii="Times Armenian" w:hAnsi="Times Armenian"/>
          <w:b/>
          <w:sz w:val="21"/>
          <w:szCs w:val="21"/>
        </w:rPr>
      </w:r>
    </w:p>
    <w:p>
      <w:pPr>
        <w:pStyle w:val="Normal"/>
        <w:ind w:firstLine="360"/>
        <w:jc w:val="both"/>
        <w:rPr/>
      </w:pPr>
      <w:r>
        <w:rPr>
          <w:rFonts w:cs="Times Armenian" w:ascii="Times Armenian" w:hAnsi="Times Armenian"/>
          <w:sz w:val="21"/>
          <w:szCs w:val="21"/>
        </w:rPr>
        <w:t>Կամ էլ՝ այ սրանք.</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ab/>
        <w:t>Քա</w:t>
        <w:softHyphen/>
        <w:t>նի՞ այգ ու մթըն</w:t>
        <w:softHyphen/>
        <w:t>շաղ ա ան</w:t>
        <w:softHyphen/>
        <w:t>ցել գիր</w:t>
        <w:softHyphen/>
        <w:t>կը ան</w:t>
        <w:softHyphen/>
        <w:t>հու</w:t>
        <w:softHyphen/>
        <w:t>նի,</w:t>
      </w:r>
    </w:p>
    <w:p>
      <w:pPr>
        <w:pStyle w:val="Normal"/>
        <w:ind w:firstLine="360"/>
        <w:jc w:val="both"/>
        <w:rPr/>
      </w:pPr>
      <w:r>
        <w:rPr>
          <w:rFonts w:cs="Times Armenian" w:ascii="Times Armenian" w:hAnsi="Times Armenian"/>
          <w:i/>
          <w:sz w:val="21"/>
          <w:szCs w:val="21"/>
        </w:rPr>
        <w:tab/>
        <w:t>Ու պտույտն էս հա</w:t>
        <w:softHyphen/>
        <w:t>վեր</w:t>
        <w:softHyphen/>
        <w:t>ժա</w:t>
        <w:softHyphen/>
        <w:t>կան, ո՞վ</w:t>
        <w:softHyphen/>
        <w:t xml:space="preserve"> ի</w:t>
        <w:softHyphen/>
        <w:t>մա</w:t>
        <w:softHyphen/>
        <w:t>նա, միտք ու</w:t>
        <w:softHyphen/>
        <w:t>նի՞:</w:t>
      </w:r>
    </w:p>
    <w:p>
      <w:pPr>
        <w:pStyle w:val="Normal"/>
        <w:ind w:firstLine="360"/>
        <w:jc w:val="both"/>
        <w:rPr/>
      </w:pPr>
      <w:r>
        <w:rPr>
          <w:rFonts w:cs="Times Armenian" w:ascii="Times Armenian" w:hAnsi="Times Armenian"/>
          <w:i/>
          <w:sz w:val="21"/>
          <w:szCs w:val="21"/>
        </w:rPr>
        <w:tab/>
        <w:t>Դե</w:t>
        <w:softHyphen/>
        <w:t>գե</w:t>
        <w:softHyphen/>
        <w:t>րե</w:t>
        <w:softHyphen/>
        <w:t>լով էս աշխարհ</w:t>
        <w:softHyphen/>
        <w:t>քում՝ ո</w:t>
        <w:softHyphen/>
        <w:t>տըդ ըզ</w:t>
        <w:softHyphen/>
        <w:t>գույշ դիր հո</w:t>
        <w:softHyphen/>
        <w:t>ղին,</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ab/>
        <w:t>Ո՞վ</w:t>
        <w:softHyphen/>
        <w:t xml:space="preserve"> ի</w:t>
        <w:softHyphen/>
        <w:t>մա</w:t>
        <w:softHyphen/>
        <w:t xml:space="preserve">նա, ո՞ր </w:t>
        <w:softHyphen/>
        <w:t>սի</w:t>
        <w:softHyphen/>
        <w:t>րու</w:t>
        <w:softHyphen/>
        <w:t>նի բիբն ես կո</w:t>
        <w:softHyphen/>
        <w:t>խում դու հի</w:t>
        <w:softHyphen/>
        <w:t>մի:</w:t>
      </w:r>
    </w:p>
    <w:p>
      <w:pPr>
        <w:pStyle w:val="Normal"/>
        <w:ind w:firstLine="360"/>
        <w:jc w:val="end"/>
        <w:rPr>
          <w:rFonts w:ascii="Times Armenian" w:hAnsi="Times Armenian" w:cs="Times Armenian"/>
          <w:b/>
          <w:i/>
          <w:i/>
          <w:sz w:val="21"/>
          <w:szCs w:val="21"/>
        </w:rPr>
      </w:pPr>
      <w:r>
        <w:rPr>
          <w:rFonts w:cs="Times Armenian" w:ascii="Times Armenian" w:hAnsi="Times Armenian"/>
          <w:b/>
          <w:i/>
          <w:sz w:val="21"/>
          <w:szCs w:val="21"/>
        </w:rPr>
        <w:t>Օ</w:t>
        <w:softHyphen/>
        <w:t>մար  Խա</w:t>
        <w:softHyphen/>
        <w:t xml:space="preserve">յամ, 11-րդ </w:t>
        <w:softHyphen/>
        <w:t>դար</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ab/>
        <w:t>Խա</w:t>
        <w:softHyphen/>
        <w:t>յամն ա</w:t>
        <w:softHyphen/>
        <w:t>սաց իր սի</w:t>
        <w:softHyphen/>
        <w:t>րու</w:t>
        <w:softHyphen/>
        <w:t>հուն. –</w:t>
        <w:softHyphen/>
        <w:t xml:space="preserve"> ո</w:t>
        <w:softHyphen/>
        <w:t>տըդ ըզ</w:t>
        <w:softHyphen/>
        <w:t>գույշ դիր հո</w:t>
        <w:softHyphen/>
        <w:t>ղին,</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ab/>
        <w:t>Ո՜վ</w:t>
        <w:softHyphen/>
        <w:t xml:space="preserve"> ի</w:t>
        <w:softHyphen/>
        <w:t>մա</w:t>
        <w:softHyphen/>
        <w:t xml:space="preserve">նա ո՛ր </w:t>
        <w:softHyphen/>
        <w:t>սի</w:t>
        <w:softHyphen/>
        <w:t>րու</w:t>
        <w:softHyphen/>
        <w:t>նի բիբն ես կո</w:t>
        <w:softHyphen/>
        <w:t>խում դու հի</w:t>
        <w:softHyphen/>
        <w:t>մի…</w:t>
      </w:r>
    </w:p>
    <w:p>
      <w:pPr>
        <w:pStyle w:val="Normal"/>
        <w:ind w:firstLine="360"/>
        <w:jc w:val="both"/>
        <w:rPr>
          <w:rFonts w:ascii="Times Armenian" w:hAnsi="Times Armenian" w:cs="Times Armenian"/>
          <w:i/>
          <w:i/>
          <w:sz w:val="21"/>
          <w:szCs w:val="21"/>
        </w:rPr>
      </w:pPr>
      <w:r>
        <w:rPr>
          <w:rFonts w:cs="Times Armenian" w:ascii="Times Armenian" w:hAnsi="Times Armenian"/>
          <w:i/>
          <w:sz w:val="21"/>
          <w:szCs w:val="21"/>
        </w:rPr>
        <w:tab/>
        <w:t>Հե՜յ, ջա՜ն, մենք էլ ըզ</w:t>
        <w:softHyphen/>
        <w:t>գույշ անց</w:t>
        <w:softHyphen/>
        <w:t>նենք, ո՜վ</w:t>
        <w:softHyphen/>
        <w:t xml:space="preserve"> ի</w:t>
        <w:softHyphen/>
        <w:t>մա</w:t>
        <w:softHyphen/>
        <w:t>նա, թե հի</w:t>
        <w:softHyphen/>
        <w:t>մի</w:t>
      </w:r>
    </w:p>
    <w:p>
      <w:pPr>
        <w:pStyle w:val="Normal"/>
        <w:ind w:firstLine="360"/>
        <w:jc w:val="both"/>
        <w:rPr/>
      </w:pPr>
      <w:r>
        <w:rPr>
          <w:rFonts w:cs="Times Armenian" w:ascii="Times Armenian" w:hAnsi="Times Armenian"/>
          <w:i/>
          <w:sz w:val="21"/>
          <w:szCs w:val="21"/>
        </w:rPr>
        <w:tab/>
        <w:t>Էն սի</w:t>
        <w:softHyphen/>
        <w:t>րու</w:t>
        <w:softHyphen/>
        <w:t xml:space="preserve">հո՞ւ </w:t>
        <w:softHyphen/>
        <w:t>բիբն ենք կո</w:t>
        <w:softHyphen/>
        <w:t>խում, թե՞ հուր լե</w:t>
        <w:softHyphen/>
        <w:t>զուն  Խա</w:t>
        <w:softHyphen/>
        <w:t>յա</w:t>
        <w:softHyphen/>
        <w:t>մի:</w:t>
      </w:r>
    </w:p>
    <w:p>
      <w:pPr>
        <w:pStyle w:val="Normal"/>
        <w:keepNext w:val="true"/>
        <w:ind w:firstLine="360"/>
        <w:jc w:val="end"/>
        <w:rPr>
          <w:rFonts w:ascii="Times Armenian" w:hAnsi="Times Armenian" w:cs="Times Armenian"/>
          <w:b/>
          <w:i/>
          <w:i/>
          <w:sz w:val="21"/>
          <w:szCs w:val="21"/>
        </w:rPr>
      </w:pPr>
      <w:r>
        <w:rPr>
          <w:rFonts w:cs="Times Armenian" w:ascii="Times Armenian" w:hAnsi="Times Armenian"/>
          <w:b/>
          <w:i/>
          <w:sz w:val="21"/>
          <w:szCs w:val="21"/>
        </w:rPr>
        <w:t>Հով</w:t>
        <w:softHyphen/>
        <w:t>հան</w:t>
        <w:softHyphen/>
        <w:t>նես Թու</w:t>
        <w:softHyphen/>
        <w:t>ման</w:t>
        <w:softHyphen/>
        <w:t xml:space="preserve">յան, 20-րդ </w:t>
        <w:softHyphen/>
        <w:t>դար</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t>…</w:t>
      </w:r>
      <w:r>
        <w:rPr>
          <w:rFonts w:cs="Times Armenian" w:ascii="Times Armenian" w:hAnsi="Times Armenian"/>
          <w:b/>
          <w:i/>
          <w:sz w:val="21"/>
          <w:szCs w:val="21"/>
        </w:rPr>
        <w:t>Խիստ ու</w:t>
        <w:softHyphen/>
        <w:t>սա</w:t>
        <w:softHyphen/>
        <w:t>նե</w:t>
        <w:softHyphen/>
        <w:t>լի է, թե Թու</w:t>
        <w:softHyphen/>
        <w:t>ման</w:t>
        <w:softHyphen/>
        <w:t>յանն ինչ</w:t>
        <w:softHyphen/>
        <w:t>պես էր սո</w:t>
        <w:softHyphen/>
        <w:t>վո</w:t>
        <w:softHyphen/>
        <w:t>րում իր «գրչա</w:t>
        <w:softHyphen/>
        <w:t>կից ա</w:t>
        <w:softHyphen/>
        <w:t>վագ ըն</w:t>
        <w:softHyphen/>
        <w:t>կե</w:t>
        <w:softHyphen/>
        <w:t>րո</w:t>
        <w:softHyphen/>
        <w:t>ջից» - Խա</w:t>
        <w:softHyphen/>
        <w:t>յա</w:t>
        <w:softHyphen/>
        <w:t>մից, ու նաև ու</w:t>
        <w:softHyphen/>
        <w:t>րիշ</w:t>
        <w:softHyphen/>
        <w:t>նե</w:t>
        <w:softHyphen/>
        <w:t>րից ի</w:t>
        <w:softHyphen/>
        <w:t>հար</w:t>
        <w:softHyphen/>
        <w:t>կե, ու նույ</w:t>
        <w:softHyphen/>
        <w:t>նիսկ հա</w:t>
        <w:softHyphen/>
        <w:t>մար</w:t>
        <w:softHyphen/>
        <w:t xml:space="preserve">յա կրկնում դրանց: </w:t>
      </w:r>
    </w:p>
    <w:p>
      <w:pPr>
        <w:pStyle w:val="Normal"/>
        <w:ind w:firstLine="360"/>
        <w:jc w:val="both"/>
        <w:rPr/>
      </w:pPr>
      <w:r>
        <w:rPr>
          <w:rFonts w:cs="Times Armenian" w:ascii="Times Armenian" w:hAnsi="Times Armenian"/>
          <w:b/>
          <w:i/>
          <w:sz w:val="21"/>
          <w:szCs w:val="21"/>
        </w:rPr>
        <w:t>Այս նույն ձ</w:t>
        <w:softHyphen/>
        <w:t>ևով՝ Տեր</w:t>
        <w:softHyphen/>
        <w:t>յա</w:t>
        <w:softHyphen/>
        <w:t>նը սո</w:t>
        <w:softHyphen/>
        <w:t>վո</w:t>
        <w:softHyphen/>
        <w:t>րում էր ռուս սիմ</w:t>
        <w:softHyphen/>
        <w:t>վո</w:t>
        <w:softHyphen/>
        <w:t>լիստ</w:t>
        <w:softHyphen/>
        <w:t>նե</w:t>
        <w:softHyphen/>
        <w:t>րից, Շեքս</w:t>
        <w:softHyphen/>
        <w:t>պիրն ու Միլ</w:t>
        <w:softHyphen/>
        <w:t>թո</w:t>
        <w:softHyphen/>
        <w:t>նը՝ Պետ</w:t>
        <w:softHyphen/>
        <w:t>րար</w:t>
        <w:softHyphen/>
        <w:t>կա</w:t>
        <w:softHyphen/>
        <w:t>յից, ին</w:t>
        <w:softHyphen/>
        <w:t>քը՝ Պետ</w:t>
        <w:softHyphen/>
        <w:t>րար</w:t>
        <w:softHyphen/>
        <w:t>կան՝ Դան</w:t>
        <w:softHyphen/>
        <w:t>թեից, Վեր</w:t>
        <w:softHyphen/>
        <w:t>գի</w:t>
        <w:softHyphen/>
        <w:t>լիո</w:t>
        <w:softHyphen/>
        <w:t>սից, Էս</w:t>
        <w:softHyphen/>
        <w:t>քի</w:t>
        <w:softHyphen/>
        <w:t>լե</w:t>
        <w:softHyphen/>
        <w:t>սից, Օ</w:t>
        <w:softHyphen/>
        <w:t>վի</w:t>
        <w:softHyphen/>
        <w:t>դիո</w:t>
        <w:softHyphen/>
        <w:t>սից, Էվ</w:t>
        <w:softHyphen/>
        <w:t>րի</w:t>
        <w:softHyphen/>
        <w:t>պի</w:t>
        <w:softHyphen/>
        <w:t>դե</w:t>
        <w:softHyphen/>
        <w:t>սից ևն, ևն: Իսկ մեր այս ար</w:t>
        <w:softHyphen/>
        <w:t>տեմ</w:t>
        <w:softHyphen/>
        <w:t>նե</w:t>
        <w:softHyphen/>
        <w:t>րը, ի</w:t>
        <w:softHyphen/>
        <w:t>րա</w:t>
        <w:softHyphen/>
        <w:t>րից բա</w:t>
        <w:softHyphen/>
        <w:t>ցի, ու</w:t>
        <w:softHyphen/>
        <w:t>մի՞ց</w:t>
        <w:softHyphen/>
        <w:t xml:space="preserve"> են սո</w:t>
        <w:softHyphen/>
        <w:t>վո</w:t>
        <w:softHyphen/>
        <w:t>րում, կամ ի՞նչ</w:t>
        <w:softHyphen/>
        <w:t xml:space="preserve"> են սո</w:t>
        <w:softHyphen/>
        <w:t>վո</w:t>
        <w:softHyphen/>
        <w:t>րում:</w:t>
      </w:r>
    </w:p>
    <w:p>
      <w:pPr>
        <w:pStyle w:val="Normal"/>
        <w:ind w:firstLine="360"/>
        <w:jc w:val="both"/>
        <w:rPr>
          <w:rFonts w:ascii="Times Armenian" w:hAnsi="Times Armenian" w:cs="Times Armenian"/>
          <w:b/>
          <w:i/>
          <w:i/>
          <w:sz w:val="21"/>
          <w:szCs w:val="21"/>
        </w:rPr>
      </w:pPr>
      <w:r>
        <w:rPr>
          <w:rFonts w:cs="Times Armenian" w:ascii="Times Armenian" w:hAnsi="Times Armenian"/>
          <w:sz w:val="21"/>
          <w:szCs w:val="21"/>
        </w:rPr>
        <w:t>Սրանք՝ վերևի այս ձ</w:t>
        <w:softHyphen/>
        <w:t>ևերը, բո</w:t>
        <w:softHyphen/>
        <w:t>լորն էլ չքնաղ են, ու պոե</w:t>
        <w:softHyphen/>
        <w:t>զիա</w:t>
        <w:softHyphen/>
        <w:t>յից գա</w:t>
        <w:softHyphen/>
        <w:t>ղա</w:t>
        <w:softHyphen/>
        <w:t>փար ու</w:t>
        <w:softHyphen/>
        <w:t>նե</w:t>
        <w:softHyphen/>
        <w:t>ցո</w:t>
        <w:softHyphen/>
        <w:t>ղը սա չի ժխտի: Ու նման մար</w:t>
        <w:softHyphen/>
        <w:t>դը չի ժխտի, որ պրն</w:t>
        <w:softHyphen/>
        <w:t xml:space="preserve"> Ար</w:t>
        <w:softHyphen/>
        <w:t>տե</w:t>
        <w:softHyphen/>
        <w:t>մի «թարգ</w:t>
        <w:softHyphen/>
        <w:t>մա</w:t>
        <w:softHyphen/>
        <w:t>նած» ձևե</w:t>
        <w:softHyphen/>
        <w:t>րը</w:t>
      </w:r>
      <w:r>
        <w:rPr>
          <w:rFonts w:cs="Times Armenian" w:ascii="Times Armenian" w:hAnsi="Times Armenian"/>
          <w:i/>
          <w:sz w:val="21"/>
          <w:szCs w:val="21"/>
        </w:rPr>
        <w:t xml:space="preserve"> </w:t>
      </w:r>
      <w:r>
        <w:rPr>
          <w:rFonts w:cs="Times Armenian" w:ascii="Times Armenian" w:hAnsi="Times Armenian"/>
          <w:b/>
          <w:i/>
          <w:sz w:val="21"/>
          <w:szCs w:val="21"/>
        </w:rPr>
        <w:t>պոե</w:t>
        <w:softHyphen/>
        <w:t>զիա չեն, ո</w:t>
        <w:softHyphen/>
        <w:t>րով</w:t>
        <w:softHyphen/>
        <w:t>հետև պոե</w:t>
        <w:softHyphen/>
        <w:t>զիա</w:t>
        <w:softHyphen/>
        <w:t>յի ձ</w:t>
        <w:softHyphen/>
        <w:t xml:space="preserve">ևով չեն: </w:t>
      </w:r>
    </w:p>
    <w:p>
      <w:pPr>
        <w:pStyle w:val="Normal"/>
        <w:ind w:firstLine="360"/>
        <w:jc w:val="both"/>
        <w:rPr/>
      </w:pPr>
      <w:r>
        <w:rPr>
          <w:rFonts w:cs="Times Armenian" w:ascii="Times Armenian" w:hAnsi="Times Armenian"/>
          <w:sz w:val="21"/>
          <w:szCs w:val="21"/>
        </w:rPr>
        <w:t>Ու նման մար</w:t>
        <w:softHyphen/>
        <w:t>դը չի ժխտի, որ պոե</w:t>
        <w:softHyphen/>
        <w:t>զիա չեն թե՛ պրն</w:t>
        <w:softHyphen/>
        <w:t xml:space="preserve"> Ար</w:t>
        <w:softHyphen/>
        <w:t>տե</w:t>
        <w:softHyphen/>
        <w:t>մի, թե՛ մնա</w:t>
        <w:softHyphen/>
        <w:t>ցած ար</w:t>
        <w:softHyphen/>
        <w:t>տեմե</w:t>
        <w:softHyphen/>
        <w:t>րի գրած</w:t>
        <w:softHyphen/>
        <w:t>նե</w:t>
        <w:softHyphen/>
        <w:t>րը, ո</w:t>
        <w:softHyphen/>
        <w:t>րով</w:t>
        <w:softHyphen/>
        <w:t>հետև սրանք տգեղ ու ա</w:t>
        <w:softHyphen/>
        <w:t>նըն</w:t>
        <w:softHyphen/>
        <w:t>դու</w:t>
        <w:softHyphen/>
        <w:t>նե</w:t>
        <w:softHyphen/>
        <w:t>լի ձ</w:t>
        <w:softHyphen/>
        <w:t>ևեր են, ե</w:t>
        <w:softHyphen/>
        <w:t>թե նույ</w:t>
        <w:softHyphen/>
        <w:t>նիսկ ինչ-ինչ ի</w:t>
        <w:softHyphen/>
        <w:t>մաստ ու</w:t>
        <w:softHyphen/>
        <w:t>նեն էլ (ինչը հա</w:t>
        <w:softHyphen/>
        <w:t>մար</w:t>
        <w:softHyphen/>
        <w:t>յա բա</w:t>
        <w:softHyphen/>
        <w:t>ցառ</w:t>
        <w:softHyphen/>
        <w:t>վում է):</w:t>
      </w:r>
    </w:p>
    <w:p>
      <w:pPr>
        <w:pStyle w:val="Normal"/>
        <w:tabs>
          <w:tab w:val="clear" w:pos="709"/>
          <w:tab w:val="left" w:pos="1980" w:leader="none"/>
        </w:tabs>
        <w:ind w:firstLine="360"/>
        <w:jc w:val="both"/>
        <w:rPr>
          <w:rFonts w:ascii="Times Armenian" w:hAnsi="Times Armenian" w:cs="Times Armenian"/>
          <w:sz w:val="21"/>
          <w:szCs w:val="21"/>
        </w:rPr>
      </w:pPr>
      <w:r>
        <w:rPr>
          <w:rFonts w:cs="Times Armenian" w:ascii="Times Armenian" w:hAnsi="Times Armenian"/>
          <w:sz w:val="21"/>
          <w:szCs w:val="21"/>
        </w:rPr>
        <w:t>Ար</w:t>
        <w:softHyphen/>
        <w:t>տե</w:t>
        <w:softHyphen/>
        <w:t>միզ</w:t>
        <w:softHyphen/>
        <w:t>մի մեջ ի</w:t>
        <w:softHyphen/>
        <w:t>մաստ չկա, ո</w:t>
        <w:softHyphen/>
        <w:t>րով</w:t>
        <w:softHyphen/>
        <w:t>հետև սա ոչ թե ի</w:t>
        <w:softHyphen/>
        <w:t>րա</w:t>
        <w:softHyphen/>
        <w:t>կան կյանքն է պատ</w:t>
        <w:softHyphen/>
        <w:softHyphen/>
        <w:t>մում, այ</w:t>
        <w:softHyphen/>
        <w:t>սինքն, ոչ թե ա</w:t>
        <w:softHyphen/>
        <w:t>սածս վերևի թե</w:t>
        <w:softHyphen/>
        <w:t>մա</w:t>
        <w:softHyphen/>
        <w:t>ներն է պոե</w:t>
        <w:softHyphen/>
        <w:t>զիա</w:t>
        <w:softHyphen/>
        <w:t>յի մի</w:t>
        <w:softHyphen/>
        <w:t>ջոց</w:t>
        <w:softHyphen/>
        <w:t>նե</w:t>
        <w:softHyphen/>
        <w:t>րով նոր, թարմ ու խիստ ազ</w:t>
        <w:softHyphen/>
        <w:t>դե</w:t>
        <w:softHyphen/>
        <w:t>ցիկ ձ</w:t>
        <w:softHyphen/>
        <w:t>ևով պատ</w:t>
        <w:softHyphen/>
        <w:t xml:space="preserve">մում, այլ </w:t>
      </w:r>
      <w:r>
        <w:rPr>
          <w:rFonts w:cs="Times Armenian" w:ascii="Times Armenian" w:hAnsi="Times Armenian"/>
          <w:b/>
          <w:i/>
          <w:sz w:val="21"/>
          <w:szCs w:val="21"/>
        </w:rPr>
        <w:t>հո</w:t>
        <w:softHyphen/>
        <w:t>րի</w:t>
        <w:softHyphen/>
        <w:t>նում է:</w:t>
      </w:r>
      <w:r>
        <w:rPr>
          <w:rFonts w:cs="Times Armenian" w:ascii="Times Armenian" w:hAnsi="Times Armenian"/>
          <w:sz w:val="21"/>
          <w:szCs w:val="21"/>
        </w:rPr>
        <w:t xml:space="preserve"> Սրանք՝ հա</w:t>
        <w:softHyphen/>
        <w:t>զար հա</w:t>
        <w:softHyphen/>
        <w:t>զար ան</w:t>
        <w:softHyphen/>
        <w:t>գամ են ար</w:t>
        <w:softHyphen/>
        <w:t>դեն հայ</w:t>
        <w:softHyphen/>
        <w:t>տա</w:t>
        <w:softHyphen/>
        <w:t>րա</w:t>
        <w:softHyphen/>
        <w:t>րել, թե «պատ</w:t>
        <w:softHyphen/>
        <w:t>մում են ի</w:t>
        <w:softHyphen/>
        <w:t>րենց «ըն</w:t>
        <w:softHyphen/>
        <w:t>կա</w:t>
        <w:softHyphen/>
        <w:t>լում</w:t>
        <w:softHyphen/>
        <w:t>նե</w:t>
        <w:softHyphen/>
        <w:t>րը», ի</w:t>
        <w:softHyphen/>
        <w:t>րենց «հույ</w:t>
        <w:softHyphen/>
        <w:t>զե</w:t>
        <w:softHyphen/>
        <w:t>րը», ի</w:t>
        <w:softHyphen/>
        <w:t>րենց «զգաց</w:t>
        <w:softHyphen/>
        <w:t>մունք</w:t>
        <w:softHyphen/>
        <w:t>նե</w:t>
        <w:softHyphen/>
        <w:t xml:space="preserve">րը»»: </w:t>
      </w:r>
    </w:p>
    <w:p>
      <w:pPr>
        <w:pStyle w:val="Normal"/>
        <w:ind w:firstLine="360"/>
        <w:jc w:val="both"/>
        <w:rPr>
          <w:rFonts w:ascii="Times Armenian" w:hAnsi="Times Armenian" w:cs="Times Armenian"/>
          <w:sz w:val="21"/>
          <w:szCs w:val="21"/>
        </w:rPr>
      </w:pPr>
      <w:r>
        <w:rPr>
          <w:rFonts w:cs="Times Armenian" w:ascii="Times Armenian" w:hAnsi="Times Armenian"/>
          <w:sz w:val="21"/>
          <w:szCs w:val="21"/>
        </w:rPr>
        <w:t>Այ</w:t>
        <w:softHyphen/>
        <w:t>սինքն՝ սրանք հենց սկզբի՛ց են են</w:t>
        <w:softHyphen/>
        <w:t>թադ</w:t>
        <w:softHyphen/>
        <w:t>րում, որ ի</w:t>
        <w:softHyphen/>
        <w:t>րենք ան</w:t>
        <w:softHyphen/>
        <w:t>սահ</w:t>
        <w:softHyphen/>
        <w:t>ման հե</w:t>
        <w:softHyphen/>
        <w:t>տաքր</w:t>
        <w:softHyphen/>
        <w:softHyphen/>
        <w:t>քիր են, ան</w:t>
        <w:softHyphen/>
        <w:t>սահ</w:t>
        <w:softHyphen/>
        <w:t>ման գե</w:t>
        <w:softHyphen/>
        <w:t>ղե</w:t>
        <w:softHyphen/>
        <w:t>ցիկ, ան</w:t>
        <w:softHyphen/>
        <w:t>սահ</w:t>
        <w:softHyphen/>
        <w:t>ման խե</w:t>
        <w:softHyphen/>
        <w:t>լոք (այս «պովետնե</w:t>
        <w:softHyphen/>
        <w:t>րից» մեկի` Հենրիկ Էդոյանի մի գիրքն ուղղակի հեղեղ</w:t>
        <w:softHyphen/>
        <w:t>ված է «ես» դեր</w:t>
        <w:softHyphen/>
        <w:t>ա</w:t>
        <w:softHyphen/>
        <w:t xml:space="preserve">նունով ու այս դերանունի հոլովաձևերով): </w:t>
      </w:r>
    </w:p>
    <w:p>
      <w:pPr>
        <w:pStyle w:val="Normal"/>
        <w:ind w:firstLine="360"/>
        <w:jc w:val="both"/>
        <w:rPr>
          <w:rFonts w:ascii="Times Armenian" w:hAnsi="Times Armenian" w:cs="Times Armenian"/>
          <w:b/>
          <w:i/>
          <w:i/>
          <w:sz w:val="21"/>
          <w:szCs w:val="21"/>
        </w:rPr>
      </w:pPr>
      <w:r>
        <w:rPr>
          <w:rFonts w:cs="Times Armenian" w:ascii="Times Armenian" w:hAnsi="Times Armenian"/>
          <w:sz w:val="21"/>
          <w:szCs w:val="21"/>
        </w:rPr>
        <w:t>Ու</w:t>
        <w:softHyphen/>
        <w:t>րեմն, ըստ սրանց, ար</w:t>
        <w:softHyphen/>
        <w:t>ժի, որ մնա</w:t>
        <w:softHyphen/>
        <w:t>ցած շար</w:t>
        <w:softHyphen/>
        <w:t>քա</w:t>
        <w:softHyphen/>
        <w:t>յին մահ</w:t>
        <w:softHyphen/>
        <w:t>կա</w:t>
        <w:softHyphen/>
        <w:t>նա</w:t>
        <w:softHyphen/>
        <w:t>ցու</w:t>
        <w:softHyphen/>
        <w:t>ներն ա</w:t>
        <w:softHyphen/>
        <w:t>նընդ</w:t>
        <w:softHyphen/>
        <w:t>հատ կար</w:t>
        <w:softHyphen/>
        <w:t>դան ի</w:t>
        <w:softHyphen/>
        <w:t>րենց այս «ան</w:t>
        <w:softHyphen/>
        <w:t>սահ</w:t>
        <w:softHyphen/>
        <w:t>ման գե</w:t>
        <w:softHyphen/>
        <w:t>ղե</w:t>
        <w:softHyphen/>
        <w:t>ցիկ, հե</w:t>
        <w:softHyphen/>
        <w:t>տաքր</w:t>
        <w:softHyphen/>
        <w:t>քիր ու ի</w:t>
        <w:softHyphen/>
        <w:t>մաս</w:t>
        <w:softHyphen/>
        <w:t>տուն» հո</w:t>
        <w:softHyphen/>
        <w:t>րին</w:t>
        <w:softHyphen/>
        <w:t>վածք</w:t>
        <w:softHyphen/>
        <w:t>նե</w:t>
        <w:softHyphen/>
        <w:t>րը: Բայց սրանց «զգաց</w:t>
        <w:softHyphen/>
        <w:t>մունք</w:t>
        <w:softHyphen/>
        <w:t>նե</w:t>
        <w:softHyphen/>
        <w:t>րը» ո</w:t>
        <w:softHyphen/>
        <w:t>ղոր</w:t>
        <w:softHyphen/>
        <w:t>մե</w:t>
        <w:softHyphen/>
        <w:t>լի բա</w:t>
        <w:softHyphen/>
        <w:t>ներ են, քանզի սրանք նախ՝ հո</w:t>
        <w:softHyphen/>
        <w:t>գով աղ</w:t>
        <w:softHyphen/>
        <w:t>քատ են, ու երկ</w:t>
        <w:softHyphen/>
        <w:t>րորդ՝</w:t>
      </w:r>
      <w:r>
        <w:rPr>
          <w:rFonts w:cs="Times Armenian" w:ascii="Times Armenian" w:hAnsi="Times Armenian"/>
          <w:i/>
          <w:sz w:val="21"/>
          <w:szCs w:val="21"/>
        </w:rPr>
        <w:t xml:space="preserve"> </w:t>
      </w:r>
      <w:r>
        <w:rPr>
          <w:rFonts w:cs="Times Armenian" w:ascii="Times Armenian" w:hAnsi="Times Armenian"/>
          <w:b/>
          <w:i/>
          <w:sz w:val="21"/>
          <w:szCs w:val="21"/>
        </w:rPr>
        <w:t>մե</w:t>
        <w:softHyphen/>
        <w:t>նակ են մտա</w:t>
        <w:softHyphen/>
        <w:t>ծում, ա</w:t>
        <w:softHyphen/>
        <w:t>ռանց ի</w:t>
        <w:softHyphen/>
        <w:t>րենց «գրչա</w:t>
        <w:softHyphen/>
        <w:t>կից ա</w:t>
        <w:softHyphen/>
        <w:t>վագ ըն</w:t>
        <w:softHyphen/>
        <w:t>կեր</w:t>
        <w:softHyphen/>
        <w:t>նե</w:t>
        <w:softHyphen/>
        <w:t>րի», ա</w:t>
        <w:softHyphen/>
        <w:t>ռանց Խա</w:t>
        <w:softHyphen/>
        <w:t>յամ</w:t>
        <w:softHyphen/>
        <w:t>ների, մեն-մե</w:t>
        <w:softHyphen/>
        <w:t xml:space="preserve">նակ: </w:t>
      </w:r>
    </w:p>
    <w:p>
      <w:pPr>
        <w:pStyle w:val="Normal"/>
        <w:ind w:firstLine="360"/>
        <w:jc w:val="both"/>
        <w:rPr/>
      </w:pPr>
      <w:r>
        <w:rPr>
          <w:rFonts w:cs="Times Armenian" w:ascii="Times Armenian" w:hAnsi="Times Armenian"/>
          <w:i/>
          <w:sz w:val="21"/>
          <w:szCs w:val="21"/>
        </w:rPr>
        <w:t>Այ</w:t>
        <w:softHyphen/>
        <w:t xml:space="preserve">նինչ՝ </w:t>
      </w:r>
      <w:r>
        <w:rPr>
          <w:rFonts w:cs="Times Armenian" w:ascii="Times Armenian" w:hAnsi="Times Armenian"/>
          <w:b/>
          <w:i/>
          <w:sz w:val="21"/>
          <w:szCs w:val="21"/>
        </w:rPr>
        <w:t>ո</w:t>
        <w:softHyphen/>
        <w:t>տա</w:t>
        <w:softHyphen/>
        <w:t>նա</w:t>
        <w:softHyphen/>
        <w:t>վո</w:t>
        <w:softHyphen/>
        <w:t>րը կո</w:t>
        <w:softHyphen/>
        <w:t>լեկ</w:t>
        <w:softHyphen/>
        <w:t>տիվ գործ է:</w:t>
      </w:r>
      <w:r>
        <w:rPr>
          <w:rFonts w:cs="Times Armenian" w:ascii="Times Armenian" w:hAnsi="Times Armenian"/>
          <w:i/>
          <w:sz w:val="21"/>
          <w:szCs w:val="21"/>
        </w:rPr>
        <w:t xml:space="preserve"> </w:t>
      </w:r>
      <w:r>
        <w:rPr>
          <w:rFonts w:cs="Times Armenian" w:ascii="Times Armenian" w:hAnsi="Times Armenian"/>
          <w:b/>
          <w:i/>
          <w:sz w:val="21"/>
          <w:szCs w:val="21"/>
        </w:rPr>
        <w:t>Ո</w:t>
        <w:softHyphen/>
        <w:t>տա</w:t>
        <w:softHyphen/>
        <w:t>նա</w:t>
        <w:softHyphen/>
        <w:t>վո</w:t>
        <w:softHyphen/>
        <w:t>րը նոր ու ազ</w:t>
        <w:softHyphen/>
        <w:t>դե</w:t>
        <w:softHyphen/>
        <w:t>ցիկ ձե</w:t>
        <w:softHyphen/>
        <w:t>վե</w:t>
        <w:softHyphen/>
        <w:t>րի մի ան</w:t>
        <w:softHyphen/>
        <w:t>վերջ փնտրտուք է, ու իսկական պոետն այս ձևերը գտնում է իրեն նախորդող կամ իր օրերի հզո</w:t>
        <w:softHyphen/>
        <w:t>ր պոետ</w:t>
        <w:softHyphen/>
        <w:t>ների գր</w:t>
        <w:softHyphen/>
        <w:t>վածք</w:t>
        <w:softHyphen/>
        <w:t xml:space="preserve">ների մեջ: </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t>Ու պոետի կամ գրողի գործը հենց սրանով է նման ֆիզիկոսի, բնագետի կամ մաթեմատիկոսի գործին, ովքեր առանց իրենց հայրենա</w:t>
        <w:softHyphen/>
        <w:t>կից կամ օտա</w:t>
        <w:softHyphen/>
        <w:t xml:space="preserve">րազգի կոլեգաների երբեք չեն աշխատում: </w:t>
      </w:r>
    </w:p>
    <w:p>
      <w:pPr>
        <w:pStyle w:val="Normal"/>
        <w:ind w:firstLine="360"/>
        <w:jc w:val="both"/>
        <w:rPr>
          <w:rFonts w:ascii="Times Armenian" w:hAnsi="Times Armenian" w:cs="Times Armenian"/>
          <w:b/>
          <w:i/>
          <w:i/>
          <w:sz w:val="21"/>
          <w:szCs w:val="21"/>
        </w:rPr>
      </w:pPr>
      <w:r>
        <w:rPr>
          <w:rFonts w:cs="Times Armenian" w:ascii="Times Armenian" w:hAnsi="Times Armenian"/>
          <w:i/>
          <w:sz w:val="21"/>
          <w:szCs w:val="21"/>
        </w:rPr>
        <w:t xml:space="preserve">Ու քանի որ իսկական պոետը </w:t>
      </w:r>
      <w:r>
        <w:rPr>
          <w:rFonts w:cs="Times Armenian" w:ascii="Times Armenian" w:hAnsi="Times Armenian"/>
          <w:sz w:val="21"/>
          <w:szCs w:val="21"/>
        </w:rPr>
        <w:t xml:space="preserve">(մանավանդ փոքր ազգինը) </w:t>
      </w:r>
      <w:r>
        <w:rPr>
          <w:rFonts w:cs="Times Armenian" w:ascii="Times Armenian" w:hAnsi="Times Armenian"/>
          <w:i/>
          <w:sz w:val="21"/>
          <w:szCs w:val="21"/>
        </w:rPr>
        <w:t>նոր ձևերը, մեծ մասամբ, փնտրում է այլա</w:t>
        <w:softHyphen/>
        <w:t>լե</w:t>
        <w:softHyphen/>
        <w:t>զու պոետների գործերի մեջ, պիտի</w:t>
      </w:r>
      <w:r>
        <w:rPr>
          <w:rFonts w:cs="Times Armenian" w:ascii="Times Armenian" w:hAnsi="Times Armenian"/>
          <w:b/>
          <w:i/>
          <w:sz w:val="21"/>
          <w:szCs w:val="21"/>
        </w:rPr>
        <w:t xml:space="preserve"> բացի իր մայ</w:t>
        <w:softHyphen/>
        <w:t>րենի լեզվի իմացությունից գերազանց իմանա գոնե երկու ուրիշ հզոր գրա</w:t>
        <w:softHyphen/>
        <w:t>կա</w:t>
        <w:softHyphen/>
        <w:t>նու</w:t>
        <w:softHyphen/>
        <w:softHyphen/>
        <w:t>թյուն ունեցող լեզու, մեկը քի՛չ է: Ու հենց սրա՛ համար է, որ ոտանավոր գը</w:t>
        <w:softHyphen/>
        <w:t>րելը կոլեկտիվ գործ է: Լավ, իսկական գրողը սա հիանալի գիտի ու երբեք  չի մոռանում:</w:t>
      </w:r>
    </w:p>
    <w:p>
      <w:pPr>
        <w:pStyle w:val="Normal"/>
        <w:ind w:firstLine="360"/>
        <w:jc w:val="both"/>
        <w:rPr>
          <w:rFonts w:ascii="Times Armenian" w:hAnsi="Times Armenian" w:cs="Times Armenian"/>
          <w:sz w:val="21"/>
          <w:szCs w:val="21"/>
        </w:rPr>
      </w:pPr>
      <w:r>
        <w:rPr>
          <w:rFonts w:cs="Times Armenian" w:ascii="Times Armenian" w:hAnsi="Times Armenian"/>
          <w:b/>
          <w:i/>
          <w:sz w:val="21"/>
          <w:szCs w:val="21"/>
        </w:rPr>
        <w:t>Թարգմանությունը, առաջին հերթին ու ի վերջո, սովորելո՛ւ համար է:</w:t>
      </w:r>
      <w:r>
        <w:rPr>
          <w:rFonts w:cs="Times Armenian" w:ascii="Times Armenian" w:hAnsi="Times Armenian"/>
          <w:sz w:val="21"/>
          <w:szCs w:val="21"/>
        </w:rPr>
        <w:t xml:space="preserve"> Թարգմանելով՝ նախ սովորում ես գրելու, լա՛վ գրելու արվեստը: Ուրեմն, իս</w:t>
        <w:softHyphen/>
        <w:t>կա</w:t>
        <w:softHyphen/>
        <w:t>կան, լուրջ թարգմանությունն ան</w:t>
        <w:softHyphen/>
        <w:t>պայ</w:t>
        <w:softHyphen/>
        <w:t>ման տա</w:t>
        <w:softHyphen/>
        <w:t>ժա</w:t>
        <w:softHyphen/>
        <w:t>նա</w:t>
        <w:softHyphen/>
        <w:t>կիր աշ</w:t>
        <w:softHyphen/>
        <w:t>խա</w:t>
        <w:softHyphen/>
        <w:t>տանք է: Լուրջ գրո</w:t>
        <w:softHyphen/>
        <w:t>ղի հա</w:t>
        <w:softHyphen/>
        <w:t>մար սա օ</w:t>
        <w:softHyphen/>
        <w:t>րենք է: Իսկ մեր այս «պովետներն» ինչ որ «թխե</w:t>
        <w:softHyphen/>
        <w:t>ցին» (ձե</w:t>
        <w:softHyphen/>
        <w:t>ռաց, հապ</w:t>
        <w:softHyphen/>
        <w:softHyphen/>
        <w:t>ճեպ), իս</w:t>
        <w:softHyphen/>
        <w:t>կույն հան</w:t>
        <w:softHyphen/>
        <w:t>ճա</w:t>
        <w:softHyphen/>
        <w:t>րեղ են համա</w:t>
        <w:softHyphen/>
        <w:t xml:space="preserve">րում ու հանճարեղ էլ հռչակում են: </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t>Սա այնքան է տարածված, որ իսկական ողբերգություն է:</w:t>
      </w:r>
    </w:p>
    <w:p>
      <w:pPr>
        <w:pStyle w:val="Normal"/>
        <w:ind w:firstLine="360"/>
        <w:jc w:val="both"/>
        <w:rPr>
          <w:rFonts w:ascii="Times Armenian" w:hAnsi="Times Armenian" w:cs="Times Armenian"/>
          <w:b/>
          <w:i/>
          <w:i/>
          <w:sz w:val="21"/>
          <w:szCs w:val="21"/>
        </w:rPr>
      </w:pPr>
      <w:r>
        <w:rPr>
          <w:rFonts w:eastAsia="Times Armenian" w:cs="Times Armenian" w:ascii="Times Armenian" w:hAnsi="Times Armenian"/>
          <w:b/>
          <w:i/>
          <w:sz w:val="21"/>
          <w:szCs w:val="21"/>
        </w:rPr>
        <w:t xml:space="preserve"> </w:t>
      </w:r>
    </w:p>
    <w:p>
      <w:pPr>
        <w:pStyle w:val="Normal"/>
        <w:jc w:val="end"/>
        <w:rPr>
          <w:rFonts w:ascii="Times Armenian" w:hAnsi="Times Armenian" w:cs="Times Armenian"/>
          <w:b/>
          <w:i/>
          <w:i/>
          <w:sz w:val="18"/>
          <w:szCs w:val="18"/>
        </w:rPr>
      </w:pPr>
      <w:r>
        <w:rPr>
          <w:rFonts w:cs="Times Armenian" w:ascii="Times Armenian" w:hAnsi="Times Armenian"/>
          <w:b/>
          <w:i/>
          <w:sz w:val="18"/>
          <w:szCs w:val="18"/>
        </w:rPr>
        <w:t>10.06.2005,  Երևան</w:t>
      </w:r>
      <w:r>
        <w:br w:type="page"/>
      </w:r>
    </w:p>
    <w:p>
      <w:pPr>
        <w:pStyle w:val="Heading1"/>
        <w:numPr>
          <w:ilvl w:val="0"/>
          <w:numId w:val="0"/>
        </w:numPr>
        <w:ind w:start="0" w:hanging="0"/>
        <w:jc w:val="center"/>
        <w:rPr>
          <w:rFonts w:ascii="Times Armenian" w:hAnsi="Times Armenian" w:cs="Times Armenian"/>
        </w:rPr>
      </w:pPr>
      <w:bookmarkStart w:id="25" w:name="__RefHeading___Toc409540324"/>
      <w:bookmarkEnd w:id="25"/>
      <w:r>
        <w:rPr>
          <w:rFonts w:cs="Times Armenian" w:ascii="Times Armenian" w:hAnsi="Times Armenian"/>
        </w:rPr>
        <w:t>7. ԵՐԿՈՒ ՀԱՆԵԼՈՒԿ` ԳՐԱԿԱՆ ՍՏԱՆԴԱՐՏ ՈՃՈՎ</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r>
    </w:p>
    <w:p>
      <w:pPr>
        <w:pStyle w:val="Normal"/>
        <w:ind w:firstLine="360"/>
        <w:jc w:val="both"/>
        <w:rPr>
          <w:rFonts w:ascii="Times Armenian" w:hAnsi="Times Armenian" w:cs="Times Armenian"/>
          <w:i/>
          <w:i/>
          <w:sz w:val="21"/>
          <w:szCs w:val="21"/>
        </w:rPr>
      </w:pPr>
      <w:r>
        <w:rPr>
          <w:rFonts w:cs="Times Armenian" w:ascii="Times Armenian" w:hAnsi="Times Armenian"/>
          <w:b/>
          <w:i/>
          <w:sz w:val="21"/>
          <w:szCs w:val="21"/>
        </w:rPr>
        <w:t>Կարդացողին երկու հանելուկ եմ առաջարկում:</w:t>
      </w:r>
      <w:r>
        <w:rPr>
          <w:rFonts w:cs="Times Armenian" w:ascii="Times Armenian" w:hAnsi="Times Armenian"/>
          <w:i/>
          <w:sz w:val="21"/>
          <w:szCs w:val="21"/>
        </w:rPr>
        <w:t xml:space="preserve"> </w:t>
      </w:r>
      <w:r>
        <w:rPr>
          <w:rFonts w:cs="Times Armenian" w:ascii="Times Armenian" w:hAnsi="Times Armenian"/>
          <w:sz w:val="21"/>
          <w:szCs w:val="21"/>
        </w:rPr>
        <w:t>Այստեղ դրել եմ Լերմոն</w:t>
        <w:softHyphen/>
        <w:t>տո</w:t>
        <w:softHyphen/>
        <w:t xml:space="preserve">վի </w:t>
      </w:r>
      <w:r>
        <w:rPr>
          <w:rFonts w:cs="Times Armenian" w:ascii="Times Armenian" w:hAnsi="Times Armenian"/>
          <w:b/>
          <w:i/>
          <w:sz w:val="21"/>
          <w:szCs w:val="21"/>
        </w:rPr>
        <w:t>Երեք արմավենու</w:t>
      </w:r>
      <w:r>
        <w:rPr>
          <w:rFonts w:cs="Times Armenian" w:ascii="Times Armenian" w:hAnsi="Times Armenian"/>
          <w:sz w:val="21"/>
          <w:szCs w:val="21"/>
        </w:rPr>
        <w:t xml:space="preserve"> երկու թարգմանությունն ու</w:t>
      </w:r>
      <w:r>
        <w:rPr>
          <w:rFonts w:cs="Times Armenian" w:ascii="Times Armenian" w:hAnsi="Times Armenian"/>
          <w:i/>
          <w:sz w:val="21"/>
          <w:szCs w:val="21"/>
        </w:rPr>
        <w:t xml:space="preserve"> </w:t>
      </w:r>
      <w:r>
        <w:rPr>
          <w:rFonts w:cs="Times Armenian" w:ascii="Times Armenian" w:hAnsi="Times Armenian"/>
          <w:b/>
          <w:i/>
          <w:sz w:val="21"/>
          <w:szCs w:val="21"/>
        </w:rPr>
        <w:t>Դևի</w:t>
      </w:r>
      <w:r>
        <w:rPr>
          <w:rFonts w:cs="Times Armenian" w:ascii="Times Armenian" w:hAnsi="Times Armenian"/>
          <w:i/>
          <w:sz w:val="21"/>
          <w:szCs w:val="21"/>
        </w:rPr>
        <w:t xml:space="preserve"> </w:t>
      </w:r>
      <w:r>
        <w:rPr>
          <w:rFonts w:cs="Times Armenian" w:ascii="Times Armenian" w:hAnsi="Times Armenian"/>
          <w:sz w:val="21"/>
          <w:szCs w:val="21"/>
        </w:rPr>
        <w:t>առաջին երեք հատ</w:t>
        <w:softHyphen/>
        <w:t>վածի հինգ թարգմանությունը: Գլխի կընկնե՞ք, թե</w:t>
      </w:r>
      <w:r>
        <w:rPr>
          <w:rFonts w:cs="Times Armenian" w:ascii="Times Armenian" w:hAnsi="Times Armenian"/>
          <w:i/>
          <w:sz w:val="21"/>
          <w:szCs w:val="21"/>
        </w:rPr>
        <w:t xml:space="preserve"> </w:t>
      </w:r>
      <w:r>
        <w:rPr>
          <w:rFonts w:cs="Times Armenian" w:ascii="Times Armenian" w:hAnsi="Times Armenian"/>
          <w:b/>
          <w:i/>
          <w:sz w:val="21"/>
          <w:szCs w:val="21"/>
        </w:rPr>
        <w:t>թարգմանությունների հե</w:t>
        <w:softHyphen/>
        <w:t>ղի</w:t>
        <w:softHyphen/>
        <w:softHyphen/>
        <w:t>նակ</w:t>
        <w:softHyphen/>
        <w:t xml:space="preserve">ներն ովքե՛ր են: </w:t>
      </w:r>
      <w:r>
        <w:rPr>
          <w:rFonts w:cs="Times Armenian" w:ascii="Times Armenian" w:hAnsi="Times Armenian"/>
          <w:sz w:val="21"/>
          <w:szCs w:val="21"/>
        </w:rPr>
        <w:t>Պատասխանները հետո կգտնեք:</w:t>
      </w:r>
    </w:p>
    <w:p>
      <w:pPr>
        <w:pStyle w:val="Normal"/>
        <w:ind w:firstLine="360"/>
        <w:jc w:val="both"/>
        <w:rPr>
          <w:rFonts w:ascii="Times Armenian" w:hAnsi="Times Armenian" w:cs="Times Armenian"/>
          <w:b/>
          <w:i/>
          <w:i/>
          <w:sz w:val="21"/>
          <w:szCs w:val="21"/>
        </w:rPr>
      </w:pPr>
      <w:r>
        <w:rPr>
          <w:rFonts w:cs="Times Armenian" w:ascii="Times Armenian" w:hAnsi="Times Armenian"/>
          <w:b/>
          <w:i/>
          <w:sz w:val="21"/>
          <w:szCs w:val="21"/>
        </w:rPr>
      </w:r>
    </w:p>
    <w:p>
      <w:pPr>
        <w:pStyle w:val="Heading2"/>
        <w:numPr>
          <w:ilvl w:val="0"/>
          <w:numId w:val="0"/>
        </w:numPr>
        <w:ind w:start="0" w:hanging="0"/>
        <w:rPr>
          <w:rFonts w:ascii="Times Armenian" w:hAnsi="Times Armenian" w:cs="Times Armenian"/>
          <w:sz w:val="21"/>
          <w:szCs w:val="21"/>
        </w:rPr>
      </w:pPr>
      <w:bookmarkStart w:id="26" w:name="__RefHeading___Toc409540325"/>
      <w:bookmarkEnd w:id="26"/>
      <w:r>
        <w:rPr>
          <w:rFonts w:cs="Times Armenian" w:ascii="Times Armenian" w:hAnsi="Times Armenian"/>
          <w:sz w:val="21"/>
          <w:szCs w:val="21"/>
        </w:rPr>
        <w:t>Մ. ՅՈՒ. ԼԵՐՄՈՆՏՈՎ</w:t>
      </w:r>
    </w:p>
    <w:p>
      <w:pPr>
        <w:pStyle w:val="Normal"/>
        <w:spacing w:lineRule="exact" w:line="240"/>
        <w:ind w:start="720" w:hanging="0"/>
        <w:jc w:val="both"/>
        <w:rPr>
          <w:rFonts w:ascii="Times Armenian" w:hAnsi="Times Armenian" w:cs="Times Armenian"/>
          <w:i/>
          <w:i/>
          <w:sz w:val="21"/>
          <w:szCs w:val="21"/>
        </w:rPr>
      </w:pPr>
      <w:r>
        <w:rPr>
          <w:rFonts w:cs="Times Armenian" w:ascii="Times Armenian" w:hAnsi="Times Armenian"/>
          <w:i/>
          <w:sz w:val="21"/>
          <w:szCs w:val="21"/>
        </w:rPr>
      </w:r>
    </w:p>
    <w:p>
      <w:pPr>
        <w:pStyle w:val="Normal"/>
        <w:rPr>
          <w:sz w:val="21"/>
          <w:szCs w:val="21"/>
        </w:rPr>
      </w:pPr>
      <w:bookmarkStart w:id="27" w:name="__RefHeading___Toc409540327"/>
      <w:r>
        <w:rPr>
          <w:rStyle w:val="P"/>
          <w:sz w:val="21"/>
          <w:szCs w:val="21"/>
        </w:rPr>
        <w:t>Михаил Лермонтов</w:t>
      </w:r>
    </w:p>
    <w:p>
      <w:pPr>
        <w:pStyle w:val="Heading1"/>
        <w:numPr>
          <w:ilvl w:val="0"/>
          <w:numId w:val="0"/>
        </w:numPr>
        <w:ind w:start="900" w:hanging="0"/>
        <w:rPr>
          <w:sz w:val="21"/>
          <w:szCs w:val="21"/>
        </w:rPr>
      </w:pPr>
      <w:r>
        <w:rPr>
          <w:sz w:val="21"/>
          <w:szCs w:val="21"/>
        </w:rPr>
      </w:r>
    </w:p>
    <w:p>
      <w:pPr>
        <w:pStyle w:val="Heading1"/>
        <w:numPr>
          <w:ilvl w:val="0"/>
          <w:numId w:val="0"/>
        </w:numPr>
        <w:ind w:start="900" w:hanging="0"/>
        <w:rPr>
          <w:sz w:val="21"/>
          <w:szCs w:val="21"/>
        </w:rPr>
      </w:pPr>
      <w:r>
        <w:rPr>
          <w:sz w:val="21"/>
          <w:szCs w:val="21"/>
        </w:rPr>
        <w:t>Три пальмы</w:t>
      </w:r>
    </w:p>
    <w:p>
      <w:pPr>
        <w:pStyle w:val="Normal"/>
        <w:rPr>
          <w:sz w:val="21"/>
          <w:szCs w:val="21"/>
        </w:rPr>
      </w:pPr>
      <w:r>
        <w:rPr>
          <w:sz w:val="21"/>
          <w:szCs w:val="21"/>
        </w:rPr>
        <w:t>(Восточное сказание)</w:t>
      </w:r>
    </w:p>
    <w:p>
      <w:pPr>
        <w:pStyle w:val="Normal"/>
        <w:rPr>
          <w:sz w:val="21"/>
          <w:szCs w:val="21"/>
        </w:rPr>
      </w:pPr>
      <w:r>
        <w:rPr>
          <w:sz w:val="21"/>
          <w:szCs w:val="21"/>
        </w:rPr>
      </w:r>
    </w:p>
    <w:p>
      <w:pPr>
        <w:pStyle w:val="Normal"/>
        <w:rPr>
          <w:sz w:val="21"/>
          <w:szCs w:val="21"/>
        </w:rPr>
      </w:pPr>
      <w:r>
        <w:rPr>
          <w:sz w:val="21"/>
          <w:szCs w:val="21"/>
        </w:rPr>
      </w:r>
    </w:p>
    <w:p>
      <w:pPr>
        <w:pStyle w:val="Normal"/>
        <w:rPr>
          <w:rStyle w:val="Vl"/>
          <w:sz w:val="21"/>
          <w:szCs w:val="21"/>
        </w:rPr>
      </w:pPr>
      <w:r>
        <w:rPr>
          <w:rStyle w:val="Vl"/>
          <w:sz w:val="21"/>
          <w:szCs w:val="21"/>
        </w:rPr>
        <w:t>В песчаных степях аравийской земли</w:t>
      </w:r>
      <w:r>
        <w:rPr>
          <w:sz w:val="21"/>
          <w:szCs w:val="21"/>
        </w:rPr>
        <w:br w:type="textWrapping" w:clear="all"/>
      </w:r>
      <w:r>
        <w:rPr>
          <w:rStyle w:val="Vl"/>
          <w:sz w:val="21"/>
          <w:szCs w:val="21"/>
        </w:rPr>
        <w:t>Три гордые пальмы высоко росли.</w:t>
      </w:r>
      <w:r>
        <w:rPr>
          <w:sz w:val="21"/>
          <w:szCs w:val="21"/>
        </w:rPr>
        <w:br w:type="textWrapping" w:clear="all"/>
      </w:r>
      <w:r>
        <w:rPr>
          <w:rStyle w:val="Vl"/>
          <w:sz w:val="21"/>
          <w:szCs w:val="21"/>
        </w:rPr>
        <w:t>Родник между ними из почвы бесплодной,</w:t>
      </w:r>
      <w:r>
        <w:rPr>
          <w:sz w:val="21"/>
          <w:szCs w:val="21"/>
        </w:rPr>
        <w:br w:type="textWrapping" w:clear="all"/>
      </w:r>
      <w:r>
        <w:rPr>
          <w:rStyle w:val="Vl"/>
          <w:sz w:val="21"/>
          <w:szCs w:val="21"/>
        </w:rPr>
        <w:t>Журча, пробивался волною холодной,</w:t>
      </w:r>
      <w:r>
        <w:rPr>
          <w:sz w:val="21"/>
          <w:szCs w:val="21"/>
        </w:rPr>
        <w:br w:type="textWrapping" w:clear="all"/>
      </w:r>
      <w:r>
        <w:rPr>
          <w:rStyle w:val="Vl"/>
          <w:sz w:val="21"/>
          <w:szCs w:val="21"/>
        </w:rPr>
        <w:t>Хранимый, под сенью зеленых листов,</w:t>
      </w:r>
      <w:r>
        <w:rPr>
          <w:sz w:val="21"/>
          <w:szCs w:val="21"/>
        </w:rPr>
        <w:br w:type="textWrapping" w:clear="all"/>
      </w:r>
      <w:r>
        <w:rPr>
          <w:rStyle w:val="Vl"/>
          <w:sz w:val="21"/>
          <w:szCs w:val="21"/>
        </w:rPr>
        <w:t>От знойных лучей и летучих песков.</w:t>
      </w:r>
    </w:p>
    <w:p>
      <w:pPr>
        <w:pStyle w:val="Normal"/>
        <w:rPr>
          <w:rStyle w:val="Vl"/>
          <w:sz w:val="21"/>
          <w:szCs w:val="21"/>
        </w:rPr>
      </w:pPr>
      <w:r>
        <w:rPr>
          <w:sz w:val="21"/>
          <w:szCs w:val="21"/>
        </w:rPr>
        <w:br w:type="textWrapping" w:clear="all"/>
      </w:r>
      <w:r>
        <w:rPr>
          <w:rStyle w:val="Vl"/>
          <w:sz w:val="21"/>
          <w:szCs w:val="21"/>
        </w:rPr>
        <w:t>И многие годы неслышно прошли;</w:t>
      </w:r>
      <w:r>
        <w:rPr>
          <w:sz w:val="21"/>
          <w:szCs w:val="21"/>
        </w:rPr>
        <w:br w:type="textWrapping" w:clear="all"/>
      </w:r>
      <w:r>
        <w:rPr>
          <w:rStyle w:val="Vl"/>
          <w:sz w:val="21"/>
          <w:szCs w:val="21"/>
        </w:rPr>
        <w:t>Но странник усталый из чуждой земли</w:t>
      </w:r>
      <w:r>
        <w:rPr>
          <w:sz w:val="21"/>
          <w:szCs w:val="21"/>
        </w:rPr>
        <w:br w:type="textWrapping" w:clear="all"/>
      </w:r>
      <w:r>
        <w:rPr>
          <w:rStyle w:val="Vl"/>
          <w:sz w:val="21"/>
          <w:szCs w:val="21"/>
        </w:rPr>
        <w:t>Пылающей грудью ко влаге студеной</w:t>
      </w:r>
      <w:r>
        <w:rPr>
          <w:sz w:val="21"/>
          <w:szCs w:val="21"/>
        </w:rPr>
        <w:br w:type="textWrapping" w:clear="all"/>
      </w:r>
      <w:r>
        <w:rPr>
          <w:rStyle w:val="Vl"/>
          <w:sz w:val="21"/>
          <w:szCs w:val="21"/>
        </w:rPr>
        <w:t>Еще не склонялся под кущей зеленой,</w:t>
      </w:r>
      <w:r>
        <w:rPr>
          <w:sz w:val="21"/>
          <w:szCs w:val="21"/>
        </w:rPr>
        <w:br w:type="textWrapping" w:clear="all"/>
      </w:r>
      <w:r>
        <w:rPr>
          <w:rStyle w:val="Vl"/>
          <w:sz w:val="21"/>
          <w:szCs w:val="21"/>
        </w:rPr>
        <w:t>И стали уж сохнуть от знойных лучей</w:t>
      </w:r>
      <w:r>
        <w:rPr>
          <w:sz w:val="21"/>
          <w:szCs w:val="21"/>
        </w:rPr>
        <w:br w:type="textWrapping" w:clear="all"/>
      </w:r>
      <w:r>
        <w:rPr>
          <w:rStyle w:val="Vl"/>
          <w:sz w:val="21"/>
          <w:szCs w:val="21"/>
        </w:rPr>
        <w:t>Роскошные листья и звучный ручей.</w:t>
      </w:r>
    </w:p>
    <w:p>
      <w:pPr>
        <w:pStyle w:val="Normal"/>
        <w:rPr>
          <w:rStyle w:val="Vl"/>
          <w:sz w:val="21"/>
          <w:szCs w:val="21"/>
        </w:rPr>
      </w:pPr>
      <w:r>
        <w:rPr>
          <w:sz w:val="21"/>
          <w:szCs w:val="21"/>
        </w:rPr>
        <w:br w:type="textWrapping" w:clear="all"/>
      </w:r>
      <w:r>
        <w:rPr>
          <w:rStyle w:val="Vl"/>
          <w:sz w:val="21"/>
          <w:szCs w:val="21"/>
        </w:rPr>
        <w:t>И стали три пальмы на бога роптать:</w:t>
      </w:r>
      <w:r>
        <w:rPr>
          <w:sz w:val="21"/>
          <w:szCs w:val="21"/>
        </w:rPr>
        <w:br w:type="textWrapping" w:clear="all"/>
      </w:r>
      <w:r>
        <w:rPr>
          <w:rStyle w:val="Vl"/>
          <w:sz w:val="21"/>
          <w:szCs w:val="21"/>
        </w:rPr>
        <w:t>«На то ль мы родились, чтоб здесь увядать?</w:t>
      </w:r>
      <w:r>
        <w:rPr>
          <w:sz w:val="21"/>
          <w:szCs w:val="21"/>
        </w:rPr>
        <w:br w:type="textWrapping" w:clear="all"/>
      </w:r>
      <w:r>
        <w:rPr>
          <w:rStyle w:val="Vl"/>
          <w:sz w:val="21"/>
          <w:szCs w:val="21"/>
        </w:rPr>
        <w:t>Без пользы в пустыне росли и цвели мы,</w:t>
      </w:r>
      <w:r>
        <w:rPr>
          <w:sz w:val="21"/>
          <w:szCs w:val="21"/>
        </w:rPr>
        <w:br w:type="textWrapping" w:clear="all"/>
      </w:r>
      <w:r>
        <w:rPr>
          <w:rStyle w:val="Vl"/>
          <w:sz w:val="21"/>
          <w:szCs w:val="21"/>
        </w:rPr>
        <w:t>Колеблемы вихрем и зноем палимы,</w:t>
      </w:r>
      <w:r>
        <w:rPr>
          <w:sz w:val="21"/>
          <w:szCs w:val="21"/>
        </w:rPr>
        <w:br w:type="textWrapping" w:clear="all"/>
      </w:r>
      <w:r>
        <w:rPr>
          <w:rStyle w:val="Vl"/>
          <w:sz w:val="21"/>
          <w:szCs w:val="21"/>
        </w:rPr>
        <w:t>Ничей благосклонный не радуя взор?..</w:t>
      </w:r>
      <w:r>
        <w:rPr>
          <w:sz w:val="21"/>
          <w:szCs w:val="21"/>
        </w:rPr>
        <w:br w:type="textWrapping" w:clear="all"/>
      </w:r>
      <w:r>
        <w:rPr>
          <w:rStyle w:val="Vl"/>
          <w:sz w:val="21"/>
          <w:szCs w:val="21"/>
        </w:rPr>
        <w:t>Не прав твой, о небо, святой приговор!»</w:t>
      </w:r>
    </w:p>
    <w:p>
      <w:pPr>
        <w:pStyle w:val="Normal"/>
        <w:rPr>
          <w:rStyle w:val="Vl"/>
          <w:sz w:val="21"/>
          <w:szCs w:val="21"/>
        </w:rPr>
      </w:pPr>
      <w:r>
        <w:rPr>
          <w:sz w:val="21"/>
          <w:szCs w:val="21"/>
        </w:rPr>
        <w:br w:type="textWrapping" w:clear="all"/>
      </w:r>
      <w:r>
        <w:rPr>
          <w:rStyle w:val="Vl"/>
          <w:sz w:val="21"/>
          <w:szCs w:val="21"/>
        </w:rPr>
        <w:t>И только замолкли — в дали голубой</w:t>
      </w:r>
      <w:r>
        <w:rPr>
          <w:sz w:val="21"/>
          <w:szCs w:val="21"/>
        </w:rPr>
        <w:br w:type="textWrapping" w:clear="all"/>
      </w:r>
      <w:r>
        <w:rPr>
          <w:rStyle w:val="Vl"/>
          <w:sz w:val="21"/>
          <w:szCs w:val="21"/>
        </w:rPr>
        <w:t>Столбом уж крутился песок золотой,</w:t>
      </w:r>
      <w:r>
        <w:rPr>
          <w:sz w:val="21"/>
          <w:szCs w:val="21"/>
        </w:rPr>
        <w:br w:type="textWrapping" w:clear="all"/>
      </w:r>
      <w:r>
        <w:rPr>
          <w:rStyle w:val="Vl"/>
          <w:sz w:val="21"/>
          <w:szCs w:val="21"/>
        </w:rPr>
        <w:t>Звонков раздавались нестройные звуки,</w:t>
      </w:r>
      <w:r>
        <w:rPr>
          <w:sz w:val="21"/>
          <w:szCs w:val="21"/>
        </w:rPr>
        <w:br w:type="textWrapping" w:clear="all"/>
      </w:r>
      <w:r>
        <w:rPr>
          <w:rStyle w:val="Vl"/>
          <w:sz w:val="21"/>
          <w:szCs w:val="21"/>
        </w:rPr>
        <w:t>Пестрели коврами покрытые вьюки,</w:t>
      </w:r>
      <w:r>
        <w:rPr>
          <w:sz w:val="21"/>
          <w:szCs w:val="21"/>
        </w:rPr>
        <w:br w:type="textWrapping" w:clear="all"/>
      </w:r>
      <w:r>
        <w:rPr>
          <w:rStyle w:val="Vl"/>
          <w:sz w:val="21"/>
          <w:szCs w:val="21"/>
        </w:rPr>
        <w:t>И шел колыхаясь, как в море челнок,</w:t>
      </w:r>
      <w:r>
        <w:rPr>
          <w:sz w:val="21"/>
          <w:szCs w:val="21"/>
        </w:rPr>
        <w:br w:type="textWrapping" w:clear="all"/>
      </w:r>
      <w:r>
        <w:rPr>
          <w:rStyle w:val="Vl"/>
          <w:sz w:val="21"/>
          <w:szCs w:val="21"/>
        </w:rPr>
        <w:t>Верблюд за верблюдом, взрывая песок.</w:t>
      </w:r>
    </w:p>
    <w:p>
      <w:pPr>
        <w:pStyle w:val="Normal"/>
        <w:rPr>
          <w:rStyle w:val="Vl"/>
          <w:sz w:val="21"/>
          <w:szCs w:val="21"/>
        </w:rPr>
      </w:pPr>
      <w:r>
        <w:rPr>
          <w:sz w:val="21"/>
          <w:szCs w:val="21"/>
        </w:rPr>
        <w:br w:type="textWrapping" w:clear="all"/>
      </w:r>
      <w:r>
        <w:rPr>
          <w:rStyle w:val="Vl"/>
          <w:sz w:val="21"/>
          <w:szCs w:val="21"/>
        </w:rPr>
        <w:t>Мотаясь висели меж твердых горбов</w:t>
      </w:r>
      <w:r>
        <w:rPr>
          <w:sz w:val="21"/>
          <w:szCs w:val="21"/>
        </w:rPr>
        <w:br w:type="textWrapping" w:clear="all"/>
      </w:r>
      <w:r>
        <w:rPr>
          <w:rStyle w:val="Vl"/>
          <w:sz w:val="21"/>
          <w:szCs w:val="21"/>
        </w:rPr>
        <w:t>Узорные полы походных шатров;</w:t>
      </w:r>
      <w:r>
        <w:rPr>
          <w:sz w:val="21"/>
          <w:szCs w:val="21"/>
        </w:rPr>
        <w:br w:type="textWrapping" w:clear="all"/>
      </w:r>
      <w:r>
        <w:rPr>
          <w:rStyle w:val="Vl"/>
          <w:sz w:val="21"/>
          <w:szCs w:val="21"/>
        </w:rPr>
        <w:t>Их смуглые ручки порой подымали,</w:t>
      </w:r>
      <w:r>
        <w:rPr>
          <w:sz w:val="21"/>
          <w:szCs w:val="21"/>
        </w:rPr>
        <w:br w:type="textWrapping" w:clear="all"/>
      </w:r>
      <w:r>
        <w:rPr>
          <w:rStyle w:val="Vl"/>
          <w:sz w:val="21"/>
          <w:szCs w:val="21"/>
        </w:rPr>
        <w:t>И черные очи оттуда сверкали...</w:t>
      </w:r>
      <w:r>
        <w:rPr>
          <w:sz w:val="21"/>
          <w:szCs w:val="21"/>
        </w:rPr>
        <w:br w:type="textWrapping" w:clear="all"/>
      </w:r>
      <w:r>
        <w:rPr>
          <w:rStyle w:val="Vl"/>
          <w:sz w:val="21"/>
          <w:szCs w:val="21"/>
        </w:rPr>
        <w:t>И, стан худощавый к луке наклоня,</w:t>
      </w:r>
      <w:r>
        <w:rPr>
          <w:sz w:val="21"/>
          <w:szCs w:val="21"/>
        </w:rPr>
        <w:br w:type="textWrapping" w:clear="all"/>
      </w:r>
      <w:r>
        <w:rPr>
          <w:rStyle w:val="Vl"/>
          <w:sz w:val="21"/>
          <w:szCs w:val="21"/>
        </w:rPr>
        <w:t>Араб горячил вороного коня.</w:t>
      </w:r>
    </w:p>
    <w:p>
      <w:pPr>
        <w:pStyle w:val="Normal"/>
        <w:rPr>
          <w:rStyle w:val="Vl"/>
          <w:sz w:val="21"/>
          <w:szCs w:val="21"/>
        </w:rPr>
      </w:pPr>
      <w:r>
        <w:rPr>
          <w:sz w:val="21"/>
          <w:szCs w:val="21"/>
        </w:rPr>
        <w:br w:type="textWrapping" w:clear="all"/>
      </w:r>
      <w:r>
        <w:rPr>
          <w:rStyle w:val="Vl"/>
          <w:sz w:val="21"/>
          <w:szCs w:val="21"/>
        </w:rPr>
        <w:t>И конь на дыбы подымался порой,</w:t>
      </w:r>
      <w:r>
        <w:rPr>
          <w:sz w:val="21"/>
          <w:szCs w:val="21"/>
        </w:rPr>
        <w:br w:type="textWrapping" w:clear="all"/>
      </w:r>
      <w:r>
        <w:rPr>
          <w:rStyle w:val="Vl"/>
          <w:sz w:val="21"/>
          <w:szCs w:val="21"/>
        </w:rPr>
        <w:t>И прыгал, как барс, пораженный стрелой;</w:t>
      </w:r>
      <w:r>
        <w:rPr>
          <w:sz w:val="21"/>
          <w:szCs w:val="21"/>
        </w:rPr>
        <w:br w:type="textWrapping" w:clear="all"/>
      </w:r>
      <w:r>
        <w:rPr>
          <w:rStyle w:val="Vl"/>
          <w:sz w:val="21"/>
          <w:szCs w:val="21"/>
        </w:rPr>
        <w:t>И белой одежды красивые складки</w:t>
      </w:r>
      <w:r>
        <w:rPr>
          <w:sz w:val="21"/>
          <w:szCs w:val="21"/>
        </w:rPr>
        <w:br w:type="textWrapping" w:clear="all"/>
      </w:r>
      <w:r>
        <w:rPr>
          <w:rStyle w:val="Vl"/>
          <w:sz w:val="21"/>
          <w:szCs w:val="21"/>
        </w:rPr>
        <w:t>По плечам фариса вились в беспорядке;</w:t>
      </w:r>
      <w:r>
        <w:rPr>
          <w:sz w:val="21"/>
          <w:szCs w:val="21"/>
        </w:rPr>
        <w:br w:type="textWrapping" w:clear="all"/>
      </w:r>
      <w:r>
        <w:rPr>
          <w:rStyle w:val="Vl"/>
          <w:sz w:val="21"/>
          <w:szCs w:val="21"/>
        </w:rPr>
        <w:t>И с криком и свистом несясь по песку,</w:t>
      </w:r>
      <w:r>
        <w:rPr>
          <w:sz w:val="21"/>
          <w:szCs w:val="21"/>
        </w:rPr>
        <w:br w:type="textWrapping" w:clear="all"/>
      </w:r>
      <w:r>
        <w:rPr>
          <w:rStyle w:val="Vl"/>
          <w:sz w:val="21"/>
          <w:szCs w:val="21"/>
        </w:rPr>
        <w:t>Бросал и ловил он копье на скаку.</w:t>
      </w:r>
    </w:p>
    <w:p>
      <w:pPr>
        <w:pStyle w:val="Normal"/>
        <w:rPr>
          <w:rStyle w:val="Vl"/>
          <w:sz w:val="21"/>
          <w:szCs w:val="21"/>
        </w:rPr>
      </w:pPr>
      <w:r>
        <w:rPr>
          <w:sz w:val="21"/>
          <w:szCs w:val="21"/>
        </w:rPr>
        <w:br w:type="textWrapping" w:clear="all"/>
      </w:r>
      <w:r>
        <w:rPr>
          <w:rStyle w:val="Vl"/>
          <w:sz w:val="21"/>
          <w:szCs w:val="21"/>
        </w:rPr>
        <w:t>Вот к пальмам подходит шумя караван:</w:t>
      </w:r>
      <w:r>
        <w:rPr>
          <w:sz w:val="21"/>
          <w:szCs w:val="21"/>
        </w:rPr>
        <w:br w:type="textWrapping" w:clear="all"/>
      </w:r>
      <w:r>
        <w:rPr>
          <w:rStyle w:val="Vl"/>
          <w:sz w:val="21"/>
          <w:szCs w:val="21"/>
        </w:rPr>
        <w:t>В тени их веселый раскинулся стан.</w:t>
      </w:r>
      <w:r>
        <w:rPr>
          <w:sz w:val="21"/>
          <w:szCs w:val="21"/>
        </w:rPr>
        <w:br w:type="textWrapping" w:clear="all"/>
      </w:r>
      <w:r>
        <w:rPr>
          <w:rStyle w:val="Vl"/>
          <w:sz w:val="21"/>
          <w:szCs w:val="21"/>
        </w:rPr>
        <w:t>Кувшины звуча налилися водою,</w:t>
      </w:r>
      <w:r>
        <w:rPr>
          <w:sz w:val="21"/>
          <w:szCs w:val="21"/>
        </w:rPr>
        <w:br w:type="textWrapping" w:clear="all"/>
      </w:r>
      <w:r>
        <w:rPr>
          <w:rStyle w:val="Vl"/>
          <w:sz w:val="21"/>
          <w:szCs w:val="21"/>
        </w:rPr>
        <w:t>И гордо кивая махровой главою,</w:t>
      </w:r>
      <w:r>
        <w:rPr>
          <w:sz w:val="21"/>
          <w:szCs w:val="21"/>
        </w:rPr>
        <w:br w:type="textWrapping" w:clear="all"/>
      </w:r>
      <w:r>
        <w:rPr>
          <w:rStyle w:val="Vl"/>
          <w:sz w:val="21"/>
          <w:szCs w:val="21"/>
        </w:rPr>
        <w:t>Приветствуют пальмы нежданных гостей,</w:t>
      </w:r>
      <w:r>
        <w:rPr>
          <w:sz w:val="21"/>
          <w:szCs w:val="21"/>
        </w:rPr>
        <w:br w:type="textWrapping" w:clear="all"/>
      </w:r>
      <w:r>
        <w:rPr>
          <w:rStyle w:val="Vl"/>
          <w:sz w:val="21"/>
          <w:szCs w:val="21"/>
        </w:rPr>
        <w:t>И щедро поит их студеный ручей.</w:t>
      </w:r>
    </w:p>
    <w:p>
      <w:pPr>
        <w:pStyle w:val="Normal"/>
        <w:rPr>
          <w:rStyle w:val="Vl"/>
          <w:sz w:val="21"/>
          <w:szCs w:val="21"/>
        </w:rPr>
      </w:pPr>
      <w:r>
        <w:rPr>
          <w:sz w:val="21"/>
          <w:szCs w:val="21"/>
        </w:rPr>
        <w:br w:type="textWrapping" w:clear="all"/>
      </w:r>
      <w:r>
        <w:rPr>
          <w:rStyle w:val="Vl"/>
          <w:sz w:val="21"/>
          <w:szCs w:val="21"/>
        </w:rPr>
        <w:t>Но только что сумрак на землю упал,</w:t>
      </w:r>
      <w:r>
        <w:rPr>
          <w:sz w:val="21"/>
          <w:szCs w:val="21"/>
        </w:rPr>
        <w:br w:type="textWrapping" w:clear="all"/>
      </w:r>
      <w:r>
        <w:rPr>
          <w:rStyle w:val="Vl"/>
          <w:sz w:val="21"/>
          <w:szCs w:val="21"/>
        </w:rPr>
        <w:t>По корням упругим топор застучал,</w:t>
      </w:r>
      <w:r>
        <w:rPr>
          <w:sz w:val="21"/>
          <w:szCs w:val="21"/>
        </w:rPr>
        <w:br w:type="textWrapping" w:clear="all"/>
      </w:r>
      <w:r>
        <w:rPr>
          <w:rStyle w:val="Vl"/>
          <w:sz w:val="21"/>
          <w:szCs w:val="21"/>
        </w:rPr>
        <w:t>И пали без жизни питомцы столетий!</w:t>
      </w:r>
      <w:r>
        <w:rPr>
          <w:sz w:val="21"/>
          <w:szCs w:val="21"/>
        </w:rPr>
        <w:br w:type="textWrapping" w:clear="all"/>
      </w:r>
      <w:r>
        <w:rPr>
          <w:rStyle w:val="Vl"/>
          <w:sz w:val="21"/>
          <w:szCs w:val="21"/>
        </w:rPr>
        <w:t>Одежду их сорвали малые дети,</w:t>
      </w:r>
      <w:r>
        <w:rPr>
          <w:sz w:val="21"/>
          <w:szCs w:val="21"/>
        </w:rPr>
        <w:br w:type="textWrapping" w:clear="all"/>
      </w:r>
      <w:r>
        <w:rPr>
          <w:rStyle w:val="Vl"/>
          <w:sz w:val="21"/>
          <w:szCs w:val="21"/>
        </w:rPr>
        <w:t>Изрублены были тела их потом,</w:t>
      </w:r>
      <w:r>
        <w:rPr>
          <w:sz w:val="21"/>
          <w:szCs w:val="21"/>
        </w:rPr>
        <w:br w:type="textWrapping" w:clear="all"/>
      </w:r>
      <w:r>
        <w:rPr>
          <w:rStyle w:val="Vl"/>
          <w:sz w:val="21"/>
          <w:szCs w:val="21"/>
        </w:rPr>
        <w:t>И медленно жгли их до утра огнем.</w:t>
      </w:r>
    </w:p>
    <w:p>
      <w:pPr>
        <w:pStyle w:val="Normal"/>
        <w:rPr>
          <w:rStyle w:val="Vl"/>
          <w:sz w:val="21"/>
          <w:szCs w:val="21"/>
        </w:rPr>
      </w:pPr>
      <w:r>
        <w:rPr>
          <w:sz w:val="21"/>
          <w:szCs w:val="21"/>
        </w:rPr>
        <w:br w:type="textWrapping" w:clear="all"/>
      </w:r>
      <w:r>
        <w:rPr>
          <w:rStyle w:val="Vl"/>
          <w:sz w:val="21"/>
          <w:szCs w:val="21"/>
        </w:rPr>
        <w:t>Когда же на запад умчался туман,</w:t>
      </w:r>
      <w:r>
        <w:rPr>
          <w:sz w:val="21"/>
          <w:szCs w:val="21"/>
        </w:rPr>
        <w:br w:type="textWrapping" w:clear="all"/>
      </w:r>
      <w:r>
        <w:rPr>
          <w:rStyle w:val="Vl"/>
          <w:sz w:val="21"/>
          <w:szCs w:val="21"/>
        </w:rPr>
        <w:t>Урочный свой путь совершал караван;</w:t>
      </w:r>
      <w:r>
        <w:rPr>
          <w:sz w:val="21"/>
          <w:szCs w:val="21"/>
        </w:rPr>
        <w:br w:type="textWrapping" w:clear="all"/>
      </w:r>
      <w:r>
        <w:rPr>
          <w:rStyle w:val="Vl"/>
          <w:sz w:val="21"/>
          <w:szCs w:val="21"/>
        </w:rPr>
        <w:t>И следом печальным на почве бесплодной</w:t>
      </w:r>
      <w:r>
        <w:rPr>
          <w:sz w:val="21"/>
          <w:szCs w:val="21"/>
        </w:rPr>
        <w:br w:type="textWrapping" w:clear="all"/>
      </w:r>
      <w:r>
        <w:rPr>
          <w:rStyle w:val="Vl"/>
          <w:sz w:val="21"/>
          <w:szCs w:val="21"/>
        </w:rPr>
        <w:t>Виднелся лишь пепел седой и холодный;</w:t>
      </w:r>
      <w:r>
        <w:rPr>
          <w:sz w:val="21"/>
          <w:szCs w:val="21"/>
        </w:rPr>
        <w:br w:type="textWrapping" w:clear="all"/>
      </w:r>
      <w:r>
        <w:rPr>
          <w:rStyle w:val="Vl"/>
          <w:sz w:val="21"/>
          <w:szCs w:val="21"/>
        </w:rPr>
        <w:t>И солнце остатки сухие дожгло,</w:t>
      </w:r>
      <w:r>
        <w:rPr>
          <w:sz w:val="21"/>
          <w:szCs w:val="21"/>
        </w:rPr>
        <w:br w:type="textWrapping" w:clear="all"/>
      </w:r>
      <w:r>
        <w:rPr>
          <w:rStyle w:val="Vl"/>
          <w:sz w:val="21"/>
          <w:szCs w:val="21"/>
        </w:rPr>
        <w:t>А ветром их в степи потом разнесло.</w:t>
      </w:r>
    </w:p>
    <w:p>
      <w:pPr>
        <w:pStyle w:val="Normal"/>
        <w:rPr>
          <w:sz w:val="21"/>
          <w:szCs w:val="21"/>
        </w:rPr>
      </w:pPr>
      <w:r>
        <w:rPr>
          <w:sz w:val="21"/>
          <w:szCs w:val="21"/>
        </w:rPr>
        <w:br w:type="textWrapping" w:clear="all"/>
      </w:r>
      <w:r>
        <w:rPr>
          <w:rStyle w:val="Vl"/>
          <w:sz w:val="21"/>
          <w:szCs w:val="21"/>
        </w:rPr>
        <w:t>И ныне все дико и пусто кругом —</w:t>
      </w:r>
      <w:r>
        <w:rPr>
          <w:sz w:val="21"/>
          <w:szCs w:val="21"/>
        </w:rPr>
        <w:br w:type="textWrapping" w:clear="all"/>
      </w:r>
      <w:r>
        <w:rPr>
          <w:rStyle w:val="Vl"/>
          <w:sz w:val="21"/>
          <w:szCs w:val="21"/>
        </w:rPr>
        <w:t>Не шепчутся листья с гремучим ключом:</w:t>
      </w:r>
      <w:r>
        <w:rPr>
          <w:sz w:val="21"/>
          <w:szCs w:val="21"/>
        </w:rPr>
        <w:br w:type="textWrapping" w:clear="all"/>
      </w:r>
      <w:r>
        <w:rPr>
          <w:rStyle w:val="Vl"/>
          <w:sz w:val="21"/>
          <w:szCs w:val="21"/>
        </w:rPr>
        <w:t>Напрасно пророка о тени он просит —</w:t>
      </w:r>
      <w:r>
        <w:rPr>
          <w:sz w:val="21"/>
          <w:szCs w:val="21"/>
        </w:rPr>
        <w:br w:type="textWrapping" w:clear="all"/>
      </w:r>
      <w:r>
        <w:rPr>
          <w:rStyle w:val="Vl"/>
          <w:sz w:val="21"/>
          <w:szCs w:val="21"/>
        </w:rPr>
        <w:t>Его лишь песок раскаленный заносит,</w:t>
      </w:r>
      <w:r>
        <w:rPr>
          <w:sz w:val="21"/>
          <w:szCs w:val="21"/>
        </w:rPr>
        <w:br w:type="textWrapping" w:clear="all"/>
      </w:r>
      <w:r>
        <w:rPr>
          <w:rStyle w:val="Vl"/>
          <w:sz w:val="21"/>
          <w:szCs w:val="21"/>
        </w:rPr>
        <w:t>Да коршун хохлатый, степной нелюдим,</w:t>
      </w:r>
      <w:r>
        <w:rPr>
          <w:sz w:val="21"/>
          <w:szCs w:val="21"/>
        </w:rPr>
        <w:br w:type="textWrapping" w:clear="all"/>
      </w:r>
      <w:r>
        <w:rPr>
          <w:rStyle w:val="Vl"/>
          <w:sz w:val="21"/>
          <w:szCs w:val="21"/>
        </w:rPr>
        <w:t>Добычу терзает и щиплет над ним.</w:t>
      </w:r>
    </w:p>
    <w:p>
      <w:pPr>
        <w:pStyle w:val="Heading3"/>
        <w:numPr>
          <w:ilvl w:val="0"/>
          <w:numId w:val="0"/>
        </w:numPr>
        <w:ind w:start="0" w:hanging="0"/>
        <w:rPr>
          <w:rFonts w:ascii="Russian Times" w:hAnsi="Russian Times" w:cs="Russian Times"/>
          <w:i/>
          <w:i/>
          <w:sz w:val="21"/>
          <w:szCs w:val="21"/>
        </w:rPr>
      </w:pPr>
      <w:r>
        <w:rPr>
          <w:rFonts w:cs="Russian Times" w:ascii="Russian Times" w:hAnsi="Russian Times"/>
          <w:i/>
          <w:sz w:val="21"/>
          <w:szCs w:val="21"/>
        </w:rPr>
      </w:r>
    </w:p>
    <w:p>
      <w:pPr>
        <w:pStyle w:val="Normal"/>
        <w:rPr>
          <w:rFonts w:ascii="Russian Times" w:hAnsi="Russian Times" w:cs="Russian Times"/>
          <w:i/>
          <w:i/>
          <w:sz w:val="21"/>
          <w:szCs w:val="21"/>
        </w:rPr>
      </w:pPr>
      <w:r>
        <w:rPr>
          <w:rFonts w:cs="Russian Times" w:ascii="Russian Times" w:hAnsi="Russian Times"/>
          <w:i/>
          <w:sz w:val="21"/>
          <w:szCs w:val="21"/>
        </w:rPr>
      </w:r>
    </w:p>
    <w:p>
      <w:pPr>
        <w:pStyle w:val="Heading3"/>
        <w:numPr>
          <w:ilvl w:val="0"/>
          <w:numId w:val="0"/>
        </w:numPr>
        <w:ind w:start="0" w:hanging="0"/>
        <w:jc w:val="center"/>
        <w:rPr>
          <w:rFonts w:ascii="Times Armenian" w:hAnsi="Times Armenian" w:cs="Times Armenian"/>
        </w:rPr>
      </w:pPr>
      <w:bookmarkStart w:id="28" w:name="__RefHeading___Toc409540327"/>
      <w:r>
        <w:rPr>
          <w:rFonts w:cs="Times Armenian" w:ascii="Times Armenian" w:hAnsi="Times Armenian"/>
        </w:rPr>
        <w:t>4.1 ԵՐԵՔ ԱՐՄԱՎԵՆԻՆ</w:t>
      </w:r>
      <w:bookmarkEnd w:id="28"/>
    </w:p>
    <w:p>
      <w:pPr>
        <w:pStyle w:val="Normal"/>
        <w:ind w:start="360" w:hanging="0"/>
        <w:jc w:val="both"/>
        <w:rPr>
          <w:rFonts w:ascii="Times Armenian" w:hAnsi="Times Armenian" w:cs="Times Armenian"/>
          <w:b/>
          <w:i/>
          <w:i/>
          <w:sz w:val="21"/>
          <w:szCs w:val="21"/>
        </w:rPr>
      </w:pPr>
      <w:r>
        <w:rPr>
          <w:rFonts w:cs="Times Armenian" w:ascii="Times Armenian" w:hAnsi="Times Armenian"/>
          <w:b/>
          <w:i/>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Արաբական աշխարհում ավազուտի մեջ անծայր</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Հպարտ ու ձիգ աճեցին արմավենու երեք ծառ:</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Ու դուրս գալով նրանց տակ, ամուլ գետնի խոռոչում,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Իր սառնորակ ջրերով մի աղբյուր էր կարկաչում,</w:t>
      </w:r>
    </w:p>
    <w:p>
      <w:pPr>
        <w:pStyle w:val="Normal"/>
        <w:ind w:start="360" w:hanging="0"/>
        <w:jc w:val="both"/>
        <w:rPr/>
      </w:pPr>
      <w:r>
        <w:rPr>
          <w:rFonts w:cs="Times Armenian" w:ascii="Times Armenian" w:hAnsi="Times Armenian"/>
          <w:sz w:val="21"/>
          <w:szCs w:val="21"/>
        </w:rPr>
        <w:t>Որ գեղեցիկ ու կանաչ տերևների հովանում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Թաքչում էր տապ շողերից և ավազից պաշտպանվում: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Եվ շատ ու շատ տարիներ եկան, անհետ գնացին,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Բայց հեռավոր աշխարհից եկած ոչ մի հողածին,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Սառն աղբյուրի եզերքին, սրտով ծարավ, հոգնատանջ</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Չէր կռացել դեռ երբեք տաղավարում այն կանաչ,</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Եվ սկսեցին չորանալ տապ ու տոթից հրաշող</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Տերևները այն փարթամ և աղբյուրը կարկաչող:</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Տրտնջացին աստծուն մեկտեղ ծառերն այն երեք.</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«Նրա՞ համար աճեցինք, որ չորանանք այստեղ մենք.</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Ավազուտում անօգուտ մենք մեծացանք, ծաղկեցինք,</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Տոթը խանձեց մեզ անվերջ և հողմահար ճոճվեցինք,</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Ուրախ չարինք ոչ ոքի և մարդիկ մեզ չտեսան,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Անարդար է, օ՜ երկինք, քո վճիռը սրբազան»: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Հազիվ էին դեռ լռել, երբ հեռանիստ կապույտում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Դեղին ավազն էր արդեն սյունանման պտտվում,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Ղողանջեցին բոժոժներն աններդաշնակ զնգոցով.</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Ահա բեռներ գունզգույն – խալիների ծածկոցով,</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Եվ ուղտն ուղտի հետևից, ինչպես նավակն օվկիանում,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Օրորվելով հողմածեծ միշտ առաջ էր ընթանում: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Ծածանվելով ուղտերի սապատների վերևում,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Վրանների գեղազարդ փեշերն էին երևում,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Ու թխամորթ բազուկներ քղանցքն էին մերթ բացում</w:t>
      </w:r>
    </w:p>
    <w:p>
      <w:pPr>
        <w:pStyle w:val="Normal"/>
        <w:ind w:start="360" w:hanging="0"/>
        <w:jc w:val="both"/>
        <w:rPr/>
      </w:pPr>
      <w:r>
        <w:rPr>
          <w:rFonts w:cs="Times Armenian" w:ascii="Times Armenian" w:hAnsi="Times Armenian"/>
          <w:sz w:val="21"/>
          <w:szCs w:val="21"/>
        </w:rPr>
        <w:t>Եվ վրանից սևորակ աչեր էին առկայծում...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Եվ հեվելով աղեղին, թեքած իրանն իր ճկուն,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Չափ էր գցում, բորբոքում արաբն իր ձին աննկուն: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Ծառս էր լինում մերթընդմերթ և խոյանքով ահագին,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Քանց նետահար մի հովազ, ոստնում էր ձին մոլեգին,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Եվ սպիտակ հագուստի սիրուն դարսերն այն թեթև</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Ձիավորի ուսերին ծփում էին հողմաթև.</w:t>
      </w:r>
    </w:p>
    <w:p>
      <w:pPr>
        <w:pStyle w:val="Normal"/>
        <w:ind w:start="360" w:hanging="0"/>
        <w:jc w:val="both"/>
        <w:rPr/>
      </w:pPr>
      <w:r>
        <w:rPr>
          <w:rFonts w:cs="Times Armenian" w:ascii="Times Armenian" w:hAnsi="Times Armenian"/>
          <w:sz w:val="21"/>
          <w:szCs w:val="21"/>
        </w:rPr>
        <w:t>Եվ աղաղակ սուլոցով, արշավելով ըստեպում,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Իր նիզակն էր նա նետում, առնում` նորից շպրտում: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Եվ աղմուկով ծառերին քարավանն էր մոտենում.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Ու բացվեցին վրաններ ահա նրանց հովանում: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Զնգուն կժերն են լցված, իսկ ծառերը գեղեցիկ,</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Հպարտորեն շարժելով կատարները երկնաձիգ,</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Ողջունում են խնդալով անակնկալ հյուրերին,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Նրանց ծարավն է մարում շռայլ աղբյուրն անլռին: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pPr>
      <w:r>
        <w:rPr>
          <w:rFonts w:cs="Times Armenian" w:ascii="Times Armenian" w:hAnsi="Times Armenian"/>
          <w:sz w:val="21"/>
          <w:szCs w:val="21"/>
        </w:rPr>
        <w:t>Բայց խավարն անապատում չէր խոնարհվել դեռ գետնին,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Երբ կացինը զնգալով իջավ նրանց արմատին,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Եվ ծառերը դարավոր տապալվեցին անկենդան.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Մանուկները պոկեցին նրանց հագուստը փարթամ,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Մարմինները կտրեցին հետո կացին-ուրագուվ</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Եվ մինչև լույս այրեցին խարույկների կրակով:</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Իսկ երբ անցավ արևմուտք մառախուղը վաղորդյան`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Քարավանը զնգոցով շարունակեց իր ճամփան.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Եվ որպես հետք տխրալի անբարեբեր այն վայրում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Արդեն սառած, սպիտակ մոխիրն էր լոկ երևում.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Մնացորդնե՛րն էլ արևի ճառագայթներն այրեցին,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Իսկ քամիներն` առնելով, ավազուտում ցրեցին: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Եվ ավազուտը հիմա ամայի է և լռին,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Չեն շշնջում տերևներն կարկաչահոս աղբյուրին.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Իզուր է նա աղերսում մարգարեից շուք ու զով,</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Նա ծածկվում է հիմա սոսկ արևախանձ ավազով,</w:t>
      </w:r>
    </w:p>
    <w:p>
      <w:pPr>
        <w:pStyle w:val="Normal"/>
        <w:ind w:start="360" w:hanging="0"/>
        <w:jc w:val="both"/>
        <w:rPr/>
      </w:pPr>
      <w:r>
        <w:rPr>
          <w:rFonts w:cs="Times Armenian" w:ascii="Times Armenian" w:hAnsi="Times Armenian"/>
          <w:sz w:val="21"/>
          <w:szCs w:val="21"/>
        </w:rPr>
        <w:t>Իսկ ուրուրն էլ դաշտային, միշտ մարդախույս ու տրտում,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Նրա գլխին կռինչով իրեն որսն է ծվատում:</w:t>
      </w:r>
    </w:p>
    <w:p>
      <w:pPr>
        <w:pStyle w:val="Normal"/>
        <w:ind w:start="360" w:hanging="0"/>
        <w:jc w:val="both"/>
        <w:rPr>
          <w:rFonts w:ascii="Times Armenian" w:hAnsi="Times Armenian" w:cs="Times Armenian"/>
          <w:b/>
          <w:i/>
          <w:i/>
          <w:sz w:val="21"/>
          <w:szCs w:val="21"/>
        </w:rPr>
      </w:pPr>
      <w:r>
        <w:rPr>
          <w:rFonts w:cs="Times Armenian" w:ascii="Times Armenian" w:hAnsi="Times Armenian"/>
          <w:b/>
          <w:i/>
          <w:sz w:val="21"/>
          <w:szCs w:val="21"/>
        </w:rPr>
      </w:r>
    </w:p>
    <w:p>
      <w:pPr>
        <w:pStyle w:val="Normal"/>
        <w:ind w:start="360" w:hanging="0"/>
        <w:jc w:val="both"/>
        <w:rPr>
          <w:rFonts w:ascii="Times Armenian" w:hAnsi="Times Armenian" w:cs="Times Armenian"/>
          <w:b/>
          <w:i/>
          <w:i/>
          <w:sz w:val="21"/>
          <w:szCs w:val="21"/>
        </w:rPr>
      </w:pPr>
      <w:r>
        <w:rPr>
          <w:rFonts w:cs="Times Armenian" w:ascii="Times Armenian" w:hAnsi="Times Armenian"/>
          <w:b/>
          <w:i/>
          <w:sz w:val="21"/>
          <w:szCs w:val="21"/>
        </w:rPr>
      </w:r>
    </w:p>
    <w:p>
      <w:pPr>
        <w:pStyle w:val="Normal"/>
        <w:ind w:start="360" w:hanging="0"/>
        <w:jc w:val="both"/>
        <w:rPr>
          <w:rFonts w:ascii="Times Armenian" w:hAnsi="Times Armenian" w:cs="Times Armenian"/>
          <w:b/>
          <w:i/>
          <w:i/>
          <w:sz w:val="21"/>
          <w:szCs w:val="21"/>
        </w:rPr>
      </w:pPr>
      <w:r>
        <w:rPr>
          <w:rFonts w:cs="Times Armenian" w:ascii="Times Armenian" w:hAnsi="Times Armenian"/>
          <w:b/>
          <w:i/>
          <w:sz w:val="21"/>
          <w:szCs w:val="21"/>
        </w:rPr>
      </w:r>
    </w:p>
    <w:p>
      <w:pPr>
        <w:pStyle w:val="Heading3"/>
        <w:numPr>
          <w:ilvl w:val="0"/>
          <w:numId w:val="0"/>
        </w:numPr>
        <w:ind w:start="0" w:hanging="0"/>
        <w:rPr/>
      </w:pPr>
      <w:bookmarkStart w:id="29" w:name="__RefHeading___Toc409540328"/>
      <w:bookmarkEnd w:id="29"/>
      <w:r>
        <w:rPr>
          <w:rFonts w:cs="Times Armenian" w:ascii="Times Armenian" w:hAnsi="Times Armenian"/>
        </w:rPr>
        <w:t>4.2 ԵՐԵՔ ԱՐՄԱՎԵՆԻՆ</w:t>
      </w:r>
    </w:p>
    <w:p>
      <w:pPr>
        <w:pStyle w:val="Normal"/>
        <w:ind w:start="360" w:hanging="0"/>
        <w:rPr>
          <w:rFonts w:ascii="Times Armenian" w:hAnsi="Times Armenian" w:cs="Times Armenian"/>
          <w:sz w:val="21"/>
          <w:szCs w:val="21"/>
        </w:rPr>
      </w:pPr>
      <w:r>
        <w:rPr>
          <w:rFonts w:cs="Times Armenian" w:ascii="Times Armenian" w:hAnsi="Times Armenian"/>
          <w:sz w:val="21"/>
          <w:szCs w:val="21"/>
        </w:rPr>
      </w:r>
    </w:p>
    <w:p>
      <w:pPr>
        <w:pStyle w:val="Normal"/>
        <w:ind w:start="360" w:hanging="0"/>
        <w:rPr/>
      </w:pPr>
      <w:r>
        <w:rPr>
          <w:rFonts w:cs="Times Armenian" w:ascii="Times Armenian" w:hAnsi="Times Armenian"/>
          <w:sz w:val="21"/>
          <w:szCs w:val="21"/>
        </w:rPr>
        <w:t>Արաբական արևախանձ տափաստանում հնամենի՝</w:t>
      </w:r>
    </w:p>
    <w:p>
      <w:pPr>
        <w:pStyle w:val="Normal"/>
        <w:ind w:start="360" w:hanging="0"/>
        <w:rPr>
          <w:rFonts w:ascii="Times Armenian" w:hAnsi="Times Armenian" w:cs="Times Armenian"/>
          <w:sz w:val="21"/>
          <w:szCs w:val="21"/>
        </w:rPr>
      </w:pPr>
      <w:r>
        <w:rPr>
          <w:rFonts w:cs="Times Armenian" w:ascii="Times Armenian" w:hAnsi="Times Armenian"/>
          <w:sz w:val="21"/>
          <w:szCs w:val="21"/>
        </w:rPr>
        <w:t>Լուռ կանգնած էր երեք հպարտ ու բարձրաբերձ արմավենի –</w:t>
      </w:r>
    </w:p>
    <w:p>
      <w:pPr>
        <w:pStyle w:val="Normal"/>
        <w:ind w:start="360" w:hanging="0"/>
        <w:rPr/>
      </w:pPr>
      <w:r>
        <w:rPr>
          <w:rFonts w:cs="Times Armenian" w:ascii="Times Armenian" w:hAnsi="Times Armenian"/>
          <w:sz w:val="21"/>
          <w:szCs w:val="21"/>
        </w:rPr>
        <w:t>Ու մի աղբյուր ծառերի տակ` տոթ արևից պատըսպարված,</w:t>
      </w:r>
    </w:p>
    <w:p>
      <w:pPr>
        <w:pStyle w:val="Normal"/>
        <w:ind w:start="360" w:hanging="0"/>
        <w:rPr>
          <w:rFonts w:ascii="Times Armenian" w:hAnsi="Times Armenian" w:cs="Times Armenian"/>
          <w:sz w:val="21"/>
          <w:szCs w:val="21"/>
        </w:rPr>
      </w:pPr>
      <w:r>
        <w:rPr>
          <w:rFonts w:cs="Times Armenian" w:ascii="Times Armenian" w:hAnsi="Times Armenian"/>
          <w:sz w:val="21"/>
          <w:szCs w:val="21"/>
        </w:rPr>
        <w:t>Սեգ ծառերի կանաչներով, թուփ ու ծաղկով թունդ ըշպարված,</w:t>
      </w:r>
    </w:p>
    <w:p>
      <w:pPr>
        <w:pStyle w:val="Normal"/>
        <w:ind w:start="360" w:hanging="0"/>
        <w:rPr>
          <w:rFonts w:ascii="Times Armenian" w:hAnsi="Times Armenian" w:cs="Times Armenian"/>
          <w:sz w:val="21"/>
          <w:szCs w:val="21"/>
        </w:rPr>
      </w:pPr>
      <w:r>
        <w:rPr>
          <w:rFonts w:cs="Times Armenian" w:ascii="Times Armenian" w:hAnsi="Times Armenian"/>
          <w:sz w:val="21"/>
          <w:szCs w:val="21"/>
        </w:rPr>
        <w:t>Պահված թափառ ավազներից, ալիք-ալիք կոհակվելով,</w:t>
      </w:r>
    </w:p>
    <w:p>
      <w:pPr>
        <w:pStyle w:val="Normal"/>
        <w:ind w:start="360" w:hanging="0"/>
        <w:rPr>
          <w:rFonts w:ascii="Times Armenian" w:hAnsi="Times Armenian" w:cs="Times Armenian"/>
          <w:sz w:val="21"/>
          <w:szCs w:val="21"/>
        </w:rPr>
      </w:pPr>
      <w:r>
        <w:rPr>
          <w:rFonts w:cs="Times Armenian" w:ascii="Times Armenian" w:hAnsi="Times Armenian"/>
          <w:sz w:val="21"/>
          <w:szCs w:val="21"/>
        </w:rPr>
        <w:t>Գլորվում էր անհոգ, անդարդ, ուրախ-ուրախ օղակվելով:</w:t>
      </w:r>
    </w:p>
    <w:p>
      <w:pPr>
        <w:pStyle w:val="Normal"/>
        <w:ind w:start="360" w:hanging="0"/>
        <w:rPr>
          <w:rFonts w:ascii="Times Armenian" w:hAnsi="Times Armenian" w:cs="Times Armenian"/>
          <w:sz w:val="21"/>
          <w:szCs w:val="21"/>
        </w:rPr>
      </w:pPr>
      <w:r>
        <w:rPr>
          <w:rFonts w:cs="Times Armenian" w:ascii="Times Armenian" w:hAnsi="Times Armenian"/>
          <w:sz w:val="21"/>
          <w:szCs w:val="21"/>
        </w:rPr>
      </w:r>
    </w:p>
    <w:p>
      <w:pPr>
        <w:pStyle w:val="Normal"/>
        <w:ind w:firstLine="360"/>
        <w:jc w:val="both"/>
        <w:rPr/>
      </w:pPr>
      <w:r>
        <w:rPr>
          <w:rFonts w:cs="Times Armenian" w:ascii="Times Armenian" w:hAnsi="Times Armenian"/>
          <w:sz w:val="21"/>
          <w:szCs w:val="21"/>
        </w:rPr>
        <w:t>Այսպես դանդաղ ու անաղմուկ անցավ բազում տարի ու օր.</w:t>
      </w:r>
    </w:p>
    <w:p>
      <w:pPr>
        <w:pStyle w:val="Normal"/>
        <w:ind w:start="360" w:hanging="0"/>
        <w:jc w:val="both"/>
        <w:rPr/>
      </w:pPr>
      <w:r>
        <w:rPr>
          <w:rFonts w:cs="Times Armenian" w:ascii="Times Armenian" w:hAnsi="Times Armenian"/>
          <w:sz w:val="21"/>
          <w:szCs w:val="21"/>
        </w:rPr>
        <w:t>Սակայն ոչ մի օտարական, ոչ մի թափառ, հեգ ուխտավոր</w:t>
      </w:r>
    </w:p>
    <w:p>
      <w:pPr>
        <w:pStyle w:val="Normal"/>
        <w:ind w:start="360" w:hanging="0"/>
        <w:jc w:val="both"/>
        <w:rPr/>
      </w:pPr>
      <w:r>
        <w:rPr>
          <w:rFonts w:cs="Times Armenian" w:ascii="Times Armenian" w:hAnsi="Times Armenian"/>
          <w:sz w:val="21"/>
          <w:szCs w:val="21"/>
        </w:rPr>
        <w:t>Տապից խանձված իր գլուխը դեռ չէր թեքել պաղպաջ ջրին,</w:t>
      </w:r>
    </w:p>
    <w:p>
      <w:pPr>
        <w:pStyle w:val="Normal"/>
        <w:ind w:start="360" w:hanging="0"/>
        <w:jc w:val="both"/>
        <w:rPr/>
      </w:pPr>
      <w:r>
        <w:rPr>
          <w:rFonts w:cs="Times Armenian" w:ascii="Times Armenian" w:hAnsi="Times Armenian"/>
          <w:sz w:val="21"/>
          <w:szCs w:val="21"/>
        </w:rPr>
        <w:t>Սաղարթախիտ կանաչի տակ շուրթ չէր դիպել պաղ աղբրին,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Երբ որ կիզիչ շողերի տակ, շքեղազարդ թուփ ու պսակ</w:t>
      </w:r>
    </w:p>
    <w:p>
      <w:pPr>
        <w:pStyle w:val="Normal"/>
        <w:ind w:start="360" w:hanging="0"/>
        <w:jc w:val="both"/>
        <w:rPr/>
      </w:pPr>
      <w:r>
        <w:rPr>
          <w:rFonts w:cs="Times Armenian" w:ascii="Times Armenian" w:hAnsi="Times Armenian"/>
          <w:sz w:val="21"/>
          <w:szCs w:val="21"/>
        </w:rPr>
        <w:t>Սկսեց լուռ թոշնել անձայն, ու բարակեց առուն հստակ:</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ab/>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Այնժամ աղերս-բողոք ար</w:t>
      </w:r>
      <w:r>
        <w:rPr>
          <w:rFonts w:cs="Sylfaen" w:ascii="Sylfaen" w:hAnsi="Sylfaen"/>
          <w:color w:val="FF0000"/>
          <w:sz w:val="21"/>
          <w:szCs w:val="21"/>
        </w:rPr>
        <w:t>եց</w:t>
      </w:r>
      <w:r>
        <w:rPr>
          <w:rFonts w:cs="Times Armenian" w:ascii="Times Armenian" w:hAnsi="Times Armenian"/>
          <w:sz w:val="21"/>
          <w:szCs w:val="21"/>
        </w:rPr>
        <w:t xml:space="preserve"> աստծուն երեք արմավենին.</w:t>
      </w:r>
    </w:p>
    <w:p>
      <w:pPr>
        <w:pStyle w:val="Normal"/>
        <w:ind w:start="360" w:hanging="0"/>
        <w:jc w:val="both"/>
        <w:rPr/>
      </w:pPr>
      <w:r>
        <w:rPr>
          <w:rFonts w:cs="Times Armenian" w:ascii="Times Armenian" w:hAnsi="Times Armenian"/>
          <w:sz w:val="21"/>
          <w:szCs w:val="21"/>
        </w:rPr>
        <w:t>- Արդյոք հանուն ինչի՞ ես մեզ կյանքի կոչել, ո՛վ Երկնային:</w:t>
      </w:r>
    </w:p>
    <w:p>
      <w:pPr>
        <w:pStyle w:val="Normal"/>
        <w:ind w:start="360" w:hanging="0"/>
        <w:jc w:val="both"/>
        <w:rPr/>
      </w:pPr>
      <w:r>
        <w:rPr>
          <w:rFonts w:cs="Times Armenian" w:ascii="Times Armenian" w:hAnsi="Times Armenian"/>
          <w:sz w:val="21"/>
          <w:szCs w:val="21"/>
        </w:rPr>
        <w:t>Որ անօգուտ ապրենք-ծաղկե՞նք այս չորահողմ անապատում,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Տրված հեղձուկ խորշակներին, տոթին դաժան ու անպատում,</w:t>
      </w:r>
    </w:p>
    <w:p>
      <w:pPr>
        <w:pStyle w:val="Normal"/>
        <w:ind w:start="360" w:hanging="0"/>
        <w:jc w:val="both"/>
        <w:rPr/>
      </w:pPr>
      <w:r>
        <w:rPr>
          <w:rFonts w:cs="Times Armenian" w:ascii="Times Armenian" w:hAnsi="Times Armenian"/>
          <w:sz w:val="21"/>
          <w:szCs w:val="21"/>
        </w:rPr>
        <w:t>Ու անկարող` քաղցրացնելու որևէ մի ա՞չք կարոտյալ.</w:t>
      </w:r>
    </w:p>
    <w:p>
      <w:pPr>
        <w:pStyle w:val="Normal"/>
        <w:ind w:start="360" w:hanging="0"/>
        <w:jc w:val="both"/>
        <w:rPr/>
      </w:pPr>
      <w:r>
        <w:rPr>
          <w:rFonts w:cs="Times Armenian" w:ascii="Times Armenian" w:hAnsi="Times Armenian"/>
          <w:sz w:val="21"/>
          <w:szCs w:val="21"/>
        </w:rPr>
        <w:t xml:space="preserve">Ճշմարիտ չէ՛ վճիռը քո, ո՛վ զորավոր Տեր` բարձըրյալ: </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ab/>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Նոր էր լռել աղերսըն էդ, երբ որ կապույտ հեռաստանում</w:t>
      </w:r>
    </w:p>
    <w:p>
      <w:pPr>
        <w:pStyle w:val="Normal"/>
        <w:ind w:start="360" w:hanging="0"/>
        <w:jc w:val="both"/>
        <w:rPr/>
      </w:pPr>
      <w:r>
        <w:rPr>
          <w:rFonts w:cs="Times Armenian" w:ascii="Times Armenian" w:hAnsi="Times Armenian"/>
          <w:sz w:val="21"/>
          <w:szCs w:val="21"/>
        </w:rPr>
        <w:t>Ոսկեդեղին ավազների սյուներն ելան, ասես սամում,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Երբ լսվեցին զանգակների ղողանջները` աններդաշնակ,</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Ու հակերը օրորվեցին խայտանկար գորգերի տակ,</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Իսկ ուղտերն էլ շարվեշարան, նավերի պես ալեծածան,</w:t>
      </w:r>
    </w:p>
    <w:p>
      <w:pPr>
        <w:pStyle w:val="Normal"/>
        <w:ind w:start="360" w:hanging="0"/>
        <w:jc w:val="both"/>
        <w:rPr/>
      </w:pPr>
      <w:r>
        <w:rPr>
          <w:rFonts w:cs="Times Armenian" w:ascii="Times Armenian" w:hAnsi="Times Armenian"/>
          <w:sz w:val="21"/>
          <w:szCs w:val="21"/>
        </w:rPr>
        <w:t>Դեղնահատիկ ավազները կոհակելով առաջ եկան: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ab/>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Եվ ուղտերի մեջքի վրա, ամրապինդ  սապատներին`</w:t>
      </w:r>
    </w:p>
    <w:p>
      <w:pPr>
        <w:pStyle w:val="Normal"/>
        <w:ind w:start="360" w:hanging="0"/>
        <w:jc w:val="both"/>
        <w:rPr/>
      </w:pPr>
      <w:r>
        <w:rPr>
          <w:rFonts w:cs="Times Armenian" w:ascii="Times Armenian" w:hAnsi="Times Armenian"/>
          <w:sz w:val="21"/>
          <w:szCs w:val="21"/>
        </w:rPr>
        <w:t>Փողփողալով դողում էին ալ ծոպերը վրանների:</w:t>
      </w:r>
    </w:p>
    <w:p>
      <w:pPr>
        <w:pStyle w:val="Normal"/>
        <w:ind w:start="360" w:hanging="0"/>
        <w:jc w:val="both"/>
        <w:rPr/>
      </w:pPr>
      <w:r>
        <w:rPr>
          <w:rFonts w:cs="Times Armenian" w:ascii="Times Armenian" w:hAnsi="Times Armenian"/>
          <w:sz w:val="21"/>
          <w:szCs w:val="21"/>
        </w:rPr>
        <w:t>Էբենոսյան նուրբ ձեռքըն էր վրանի մի փեշը բացում,</w:t>
      </w:r>
    </w:p>
    <w:p>
      <w:pPr>
        <w:pStyle w:val="Normal"/>
        <w:ind w:start="360" w:hanging="0"/>
        <w:jc w:val="both"/>
        <w:rPr/>
      </w:pPr>
      <w:r>
        <w:rPr>
          <w:rFonts w:cs="Times Armenian" w:ascii="Times Armenian" w:hAnsi="Times Armenian"/>
          <w:sz w:val="21"/>
          <w:szCs w:val="21"/>
        </w:rPr>
        <w:t>Ու արանքից ածըխասեվ աչքերի հո՛ւրն էր առկայծում:</w:t>
      </w:r>
    </w:p>
    <w:p>
      <w:pPr>
        <w:pStyle w:val="Normal"/>
        <w:ind w:start="360" w:hanging="0"/>
        <w:jc w:val="both"/>
        <w:rPr/>
      </w:pPr>
      <w:r>
        <w:rPr>
          <w:rFonts w:cs="Times Armenian" w:ascii="Times Armenian" w:hAnsi="Times Armenian"/>
          <w:sz w:val="21"/>
          <w:szCs w:val="21"/>
        </w:rPr>
        <w:t>Մեկ-մեկ իրանն իր նրբակերտ` կորացնելով թամբաղեղին,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Թուխ արաբն էր խաղացընում բծանկար նժույգ իր ձին: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ab/>
        <w:tab/>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Ու մերթ ընդ մերթ ծառս էր լինում ազնիվ նժույգն արաբական,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Ու նետահար հովազի պես ցատկ էր անում հսկայական:</w:t>
      </w:r>
    </w:p>
    <w:p>
      <w:pPr>
        <w:pStyle w:val="Normal"/>
        <w:ind w:start="360" w:hanging="0"/>
        <w:jc w:val="both"/>
        <w:rPr/>
      </w:pPr>
      <w:r>
        <w:rPr>
          <w:rFonts w:cs="Times Armenian" w:ascii="Times Armenian" w:hAnsi="Times Armenian"/>
          <w:sz w:val="21"/>
          <w:szCs w:val="21"/>
        </w:rPr>
        <w:t>Շորի ծալքերն անկարգ փռված` ալեծածան խաղում էին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Ճերմակազգեստ, թափառական քաջ բեդվինի լայն ուսերին,</w:t>
      </w:r>
    </w:p>
    <w:p>
      <w:pPr>
        <w:pStyle w:val="Normal"/>
        <w:ind w:start="360" w:hanging="0"/>
        <w:jc w:val="both"/>
        <w:rPr/>
      </w:pPr>
      <w:r>
        <w:rPr>
          <w:rFonts w:cs="Times Armenian" w:ascii="Times Armenian" w:hAnsi="Times Armenian"/>
          <w:sz w:val="21"/>
          <w:szCs w:val="21"/>
        </w:rPr>
        <w:t>Ու վայրենի ճիչ-սուլոցով իր նիզակն էր նետում վերև,</w:t>
      </w:r>
    </w:p>
    <w:p>
      <w:pPr>
        <w:pStyle w:val="Normal"/>
        <w:ind w:start="360" w:hanging="0"/>
        <w:jc w:val="both"/>
        <w:rPr/>
      </w:pPr>
      <w:r>
        <w:rPr>
          <w:rFonts w:cs="Times Armenian" w:ascii="Times Armenian" w:hAnsi="Times Armenian"/>
          <w:sz w:val="21"/>
          <w:szCs w:val="21"/>
        </w:rPr>
        <w:t>Հետո վարգով սուրում հասնում, ու օդի մեջ բռնում թեթև:</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Ահա աղմուկ-աղաղակով քարավանն է ստվեր մտնում,</w:t>
      </w:r>
    </w:p>
    <w:p>
      <w:pPr>
        <w:pStyle w:val="Normal"/>
        <w:ind w:start="360" w:hanging="0"/>
        <w:jc w:val="both"/>
        <w:rPr/>
      </w:pPr>
      <w:r>
        <w:rPr>
          <w:rFonts w:cs="Times Armenian" w:ascii="Times Armenian" w:hAnsi="Times Armenian"/>
          <w:sz w:val="21"/>
          <w:szCs w:val="21"/>
        </w:rPr>
        <w:t>Զվարթախինդ սաղարթի տակ քոչն է կայան-դադար գտնում:</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Ու պաղ ջրով լցվում են լի` սափորները հնչեղաձայն,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Իսկ ծառերը, խոնարհելով կատարները, հպա՛րտ, անձա՛յն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Ողջունում են հանկարծահաս ստվերատենչ այցվորներին,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Պաղ աղբյուրն էլ` առատ-առատ ջուր է տալի հյուր քոչվորին:</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Բայց ցերեկը հենց որ անցավ, մթընշաղին երեկոյան,</w:t>
      </w:r>
    </w:p>
    <w:p>
      <w:pPr>
        <w:pStyle w:val="Normal"/>
        <w:ind w:start="360" w:hanging="0"/>
        <w:jc w:val="both"/>
        <w:rPr/>
      </w:pPr>
      <w:r>
        <w:rPr>
          <w:rFonts w:cs="Times Armenian" w:ascii="Times Armenian" w:hAnsi="Times Armenian"/>
          <w:sz w:val="21"/>
          <w:szCs w:val="21"/>
        </w:rPr>
        <w:t>Զրընգոցով կացինն իջավ արմատներին առաձգական.</w:t>
      </w:r>
    </w:p>
    <w:p>
      <w:pPr>
        <w:pStyle w:val="Normal"/>
        <w:ind w:start="360" w:hanging="0"/>
        <w:jc w:val="both"/>
        <w:rPr/>
      </w:pPr>
      <w:r>
        <w:rPr>
          <w:rFonts w:cs="Times Armenian" w:ascii="Times Armenian" w:hAnsi="Times Armenian"/>
          <w:sz w:val="21"/>
          <w:szCs w:val="21"/>
        </w:rPr>
        <w:t>Ու անկենդան տապալվեցին զավակները հին դարերի,</w:t>
      </w:r>
    </w:p>
    <w:p>
      <w:pPr>
        <w:pStyle w:val="Normal"/>
        <w:ind w:start="360" w:hanging="0"/>
        <w:jc w:val="both"/>
        <w:rPr/>
      </w:pPr>
      <w:r>
        <w:rPr>
          <w:rFonts w:cs="Times Armenian" w:ascii="Times Armenian" w:hAnsi="Times Armenian"/>
          <w:sz w:val="21"/>
          <w:szCs w:val="21"/>
        </w:rPr>
        <w:t>Կանաչազարդ ոստ ու ճյուղն էլ` բաժին ընկավ մանուկներին:</w:t>
      </w:r>
    </w:p>
    <w:p>
      <w:pPr>
        <w:pStyle w:val="Normal"/>
        <w:ind w:start="360" w:hanging="0"/>
        <w:jc w:val="both"/>
        <w:rPr/>
      </w:pPr>
      <w:r>
        <w:rPr>
          <w:rFonts w:cs="Times Armenian" w:ascii="Times Armenian" w:hAnsi="Times Armenian"/>
          <w:sz w:val="21"/>
          <w:szCs w:val="21"/>
        </w:rPr>
        <w:t>Այնուհետեվ, թրատեցին դրանց հպարտ մարմինները,</w:t>
      </w:r>
    </w:p>
    <w:p>
      <w:pPr>
        <w:pStyle w:val="Normal"/>
        <w:ind w:start="360" w:hanging="0"/>
        <w:jc w:val="both"/>
        <w:rPr/>
      </w:pPr>
      <w:r>
        <w:rPr>
          <w:rFonts w:cs="Times Armenian" w:ascii="Times Armenian" w:hAnsi="Times Armenian"/>
          <w:sz w:val="21"/>
          <w:szCs w:val="21"/>
        </w:rPr>
        <w:t>Ու դրանցով մինչ առավոտ վառ պահեցին խարույկները:</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pPr>
      <w:r>
        <w:rPr>
          <w:rFonts w:cs="Times Armenian" w:ascii="Times Armenian" w:hAnsi="Times Armenian"/>
          <w:sz w:val="21"/>
          <w:szCs w:val="21"/>
        </w:rPr>
        <w:t>Ու հենց մեգը արևմտյան կողմըն անցավ, անէացավ,</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Քարավանն իր ամենօրյա երկարաձիգ ճամփին դարձավ:</w:t>
      </w:r>
    </w:p>
    <w:p>
      <w:pPr>
        <w:pStyle w:val="Normal"/>
        <w:ind w:start="360" w:hanging="0"/>
        <w:jc w:val="both"/>
        <w:rPr/>
      </w:pPr>
      <w:r>
        <w:rPr>
          <w:rFonts w:cs="Times Armenian" w:ascii="Times Armenian" w:hAnsi="Times Armenian"/>
          <w:sz w:val="21"/>
          <w:szCs w:val="21"/>
        </w:rPr>
        <w:t>Իսկ հետևում, ամուլ հողին, մոխիրն էր, գորշ ու վշտահար,</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t>Գետնատարած շաղվել պաղ-պաղ: Տաշեղներն էլ` որպես ավար,</w:t>
      </w:r>
    </w:p>
    <w:p>
      <w:pPr>
        <w:pStyle w:val="Normal"/>
        <w:ind w:start="360" w:hanging="0"/>
        <w:jc w:val="both"/>
        <w:rPr/>
      </w:pPr>
      <w:r>
        <w:rPr>
          <w:rFonts w:cs="Times Armenian" w:ascii="Times Armenian" w:hAnsi="Times Armenian"/>
          <w:sz w:val="21"/>
          <w:szCs w:val="21"/>
        </w:rPr>
        <w:t>Արեգակը կիզեց վառեց, փոշի դարձրեց: Էդ փոշին էլ քամին վերցրեց</w:t>
      </w:r>
    </w:p>
    <w:p>
      <w:pPr>
        <w:pStyle w:val="Normal"/>
        <w:ind w:start="360" w:hanging="0"/>
        <w:jc w:val="both"/>
        <w:rPr/>
      </w:pPr>
      <w:r>
        <w:rPr>
          <w:rFonts w:cs="Times Armenian" w:ascii="Times Armenian" w:hAnsi="Times Armenian"/>
          <w:sz w:val="21"/>
          <w:szCs w:val="21"/>
        </w:rPr>
        <w:t>Ու անապատ տափաստանի չոր ավազի վրա ցրեց:</w:t>
      </w:r>
    </w:p>
    <w:p>
      <w:pPr>
        <w:pStyle w:val="Normal"/>
        <w:ind w:start="360" w:hanging="0"/>
        <w:jc w:val="both"/>
        <w:rPr>
          <w:rFonts w:ascii="Times Armenian" w:hAnsi="Times Armenian" w:cs="Times Armenian"/>
          <w:sz w:val="21"/>
          <w:szCs w:val="21"/>
        </w:rPr>
      </w:pPr>
      <w:r>
        <w:rPr>
          <w:rFonts w:cs="Times Armenian" w:ascii="Times Armenian" w:hAnsi="Times Armenian"/>
          <w:sz w:val="21"/>
          <w:szCs w:val="21"/>
        </w:rPr>
      </w:r>
    </w:p>
    <w:p>
      <w:pPr>
        <w:pStyle w:val="Normal"/>
        <w:ind w:start="360" w:hanging="0"/>
        <w:jc w:val="both"/>
        <w:rPr/>
      </w:pPr>
      <w:r>
        <w:rPr>
          <w:rFonts w:cs="Times Armenian" w:ascii="Times Armenian" w:hAnsi="Times Armenian"/>
          <w:sz w:val="21"/>
          <w:szCs w:val="21"/>
        </w:rPr>
        <w:t>Հիմի արդեն ամենուրեք անապատ է, վայրի ու չոր.</w:t>
      </w:r>
    </w:p>
    <w:p>
      <w:pPr>
        <w:pStyle w:val="Normal"/>
        <w:ind w:start="360" w:hanging="0"/>
        <w:jc w:val="both"/>
        <w:rPr/>
      </w:pPr>
      <w:r>
        <w:rPr>
          <w:rFonts w:cs="Times Armenian" w:ascii="Times Armenian" w:hAnsi="Times Armenian"/>
          <w:sz w:val="21"/>
          <w:szCs w:val="21"/>
        </w:rPr>
        <w:t>Ու էլ սաղարթ չի՛ շնշնկում, շուրջն ավազ է ջրատոչոր,</w:t>
      </w:r>
    </w:p>
    <w:p>
      <w:pPr>
        <w:pStyle w:val="Normal"/>
        <w:ind w:start="360" w:hanging="0"/>
        <w:jc w:val="both"/>
        <w:rPr/>
      </w:pPr>
      <w:r>
        <w:rPr>
          <w:rFonts w:cs="Times Armenian" w:ascii="Times Armenian" w:hAnsi="Times Armenian"/>
          <w:sz w:val="21"/>
          <w:szCs w:val="21"/>
        </w:rPr>
        <w:t>Ու աղբյուրն էլ Մարգարեին զուր է զովի աղերս հղում,</w:t>
      </w:r>
    </w:p>
    <w:p>
      <w:pPr>
        <w:pStyle w:val="Normal"/>
        <w:ind w:start="360" w:hanging="0"/>
        <w:jc w:val="both"/>
        <w:rPr/>
      </w:pPr>
      <w:r>
        <w:rPr>
          <w:rFonts w:cs="Times Armenian" w:ascii="Times Armenian" w:hAnsi="Times Armenian"/>
          <w:sz w:val="21"/>
          <w:szCs w:val="21"/>
        </w:rPr>
        <w:t>Նրան ավազն է հրաշեկ` շուրջկալ անում ու ողողում,</w:t>
      </w:r>
    </w:p>
    <w:p>
      <w:pPr>
        <w:pStyle w:val="Normal"/>
        <w:ind w:start="360" w:hanging="0"/>
        <w:jc w:val="both"/>
        <w:rPr/>
      </w:pPr>
      <w:r>
        <w:rPr>
          <w:rFonts w:cs="Times Armenian" w:ascii="Times Armenian" w:hAnsi="Times Armenian"/>
          <w:sz w:val="21"/>
          <w:szCs w:val="21"/>
        </w:rPr>
        <w:t>Կամ էլ՝ նստած չոր ակունքին, մռա՜յլ ցի՛նը փետրակատար,</w:t>
      </w:r>
    </w:p>
    <w:p>
      <w:pPr>
        <w:pStyle w:val="Normal"/>
        <w:ind w:start="360" w:hanging="0"/>
        <w:jc w:val="both"/>
        <w:rPr/>
      </w:pPr>
      <w:r>
        <w:rPr>
          <w:rFonts w:cs="Times Armenian" w:ascii="Times Armenian" w:hAnsi="Times Armenian"/>
          <w:sz w:val="21"/>
          <w:szCs w:val="21"/>
        </w:rPr>
        <w:t>Մենության մեջ իր ավարն է կտցահարում` պատառ-պատառ:</w:t>
      </w:r>
    </w:p>
    <w:p>
      <w:pPr>
        <w:pStyle w:val="Normal"/>
        <w:ind w:start="360" w:hanging="0"/>
        <w:jc w:val="both"/>
        <w:rPr>
          <w:rFonts w:ascii="Times Armenian" w:hAnsi="Times Armenian" w:cs="Times Armenian"/>
          <w:i/>
          <w:i/>
          <w:sz w:val="21"/>
          <w:szCs w:val="21"/>
        </w:rPr>
      </w:pPr>
      <w:r>
        <w:rPr>
          <w:rFonts w:cs="Times Armenian" w:ascii="Times Armenian" w:hAnsi="Times Armenian"/>
          <w:i/>
          <w:sz w:val="21"/>
          <w:szCs w:val="21"/>
        </w:rPr>
      </w:r>
    </w:p>
    <w:p>
      <w:pPr>
        <w:pStyle w:val="Normal"/>
        <w:ind w:start="360" w:hanging="0"/>
        <w:jc w:val="both"/>
        <w:rPr>
          <w:rFonts w:ascii="Times Armenian" w:hAnsi="Times Armenian" w:cs="Times Armenian"/>
          <w:i/>
          <w:i/>
          <w:sz w:val="21"/>
          <w:szCs w:val="21"/>
        </w:rPr>
      </w:pPr>
      <w:r>
        <w:rPr>
          <w:rFonts w:cs="Times Armenian" w:ascii="Times Armenian" w:hAnsi="Times Armenian"/>
          <w:i/>
          <w:sz w:val="21"/>
          <w:szCs w:val="21"/>
        </w:rPr>
        <w:tab/>
      </w:r>
    </w:p>
    <w:p>
      <w:pPr>
        <w:pStyle w:val="Normal"/>
        <w:spacing w:lineRule="exact" w:line="240"/>
        <w:ind w:start="360" w:hanging="0"/>
        <w:jc w:val="both"/>
        <w:rPr>
          <w:rFonts w:ascii="Russian Times" w:hAnsi="Russian Times" w:cs="Russian Times"/>
        </w:rPr>
      </w:pPr>
      <w:r>
        <w:rPr>
          <w:rFonts w:cs="Russian Times" w:ascii="Russian Times" w:hAnsi="Russian Times"/>
        </w:rPr>
        <w:t>(vvv)</w:t>
        <w:tab/>
        <w:t>5. ДЕМОН</w:t>
      </w:r>
    </w:p>
    <w:p>
      <w:pPr>
        <w:pStyle w:val="Normal"/>
        <w:spacing w:lineRule="exact" w:line="240"/>
        <w:ind w:start="360" w:hanging="0"/>
        <w:jc w:val="both"/>
        <w:rPr>
          <w:rFonts w:ascii="Russian Times" w:hAnsi="Russian Times" w:cs="Russian Times"/>
        </w:rPr>
      </w:pPr>
      <w:r>
        <w:rPr>
          <w:rFonts w:cs="Russian Times" w:ascii="Russian Times" w:hAnsi="Russian Times"/>
        </w:rPr>
        <w:t>I</w:t>
      </w:r>
    </w:p>
    <w:p>
      <w:pPr>
        <w:pStyle w:val="Normal"/>
        <w:spacing w:lineRule="exact" w:line="240"/>
        <w:ind w:start="360" w:hanging="0"/>
        <w:jc w:val="both"/>
        <w:rPr>
          <w:rFonts w:ascii="Russian Times" w:hAnsi="Russian Times" w:cs="Russian Times"/>
        </w:rPr>
      </w:pPr>
      <w:r>
        <w:rPr>
          <w:rFonts w:cs="Russian Times" w:ascii="Russian Times" w:hAnsi="Russian Times"/>
        </w:rPr>
        <w:t>Печальный демон, дух изгнанья,</w:t>
      </w:r>
    </w:p>
    <w:p>
      <w:pPr>
        <w:pStyle w:val="Normal"/>
        <w:spacing w:lineRule="exact" w:line="240"/>
        <w:ind w:start="360" w:hanging="0"/>
        <w:jc w:val="both"/>
        <w:rPr>
          <w:rFonts w:ascii="Russian Times" w:hAnsi="Russian Times" w:cs="Russian Times"/>
        </w:rPr>
      </w:pPr>
      <w:r>
        <w:rPr>
          <w:rFonts w:cs="Russian Times" w:ascii="Russian Times" w:hAnsi="Russian Times"/>
        </w:rPr>
        <w:t>Летал над грешною землей,</w:t>
      </w:r>
    </w:p>
    <w:p>
      <w:pPr>
        <w:pStyle w:val="Normal"/>
        <w:spacing w:lineRule="exact" w:line="240"/>
        <w:ind w:start="360" w:hanging="0"/>
        <w:jc w:val="both"/>
        <w:rPr>
          <w:rFonts w:ascii="Russian Times" w:hAnsi="Russian Times" w:cs="Russian Times"/>
        </w:rPr>
      </w:pPr>
      <w:r>
        <w:rPr>
          <w:rFonts w:cs="Russian Times" w:ascii="Russian Times" w:hAnsi="Russian Times"/>
        </w:rPr>
        <w:t>И лучших дней воспоминанья</w:t>
      </w:r>
    </w:p>
    <w:p>
      <w:pPr>
        <w:pStyle w:val="Normal"/>
        <w:spacing w:lineRule="exact" w:line="240"/>
        <w:ind w:start="360" w:hanging="0"/>
        <w:jc w:val="both"/>
        <w:rPr>
          <w:rFonts w:ascii="Russian Times" w:hAnsi="Russian Times" w:cs="Russian Times"/>
        </w:rPr>
      </w:pPr>
      <w:r>
        <w:rPr>
          <w:rFonts w:cs="Russian Times" w:ascii="Russian Times" w:hAnsi="Russian Times"/>
        </w:rPr>
        <w:t>Пред ним теснилися толпой;</w:t>
      </w:r>
    </w:p>
    <w:p>
      <w:pPr>
        <w:pStyle w:val="Normal"/>
        <w:spacing w:lineRule="exact" w:line="240"/>
        <w:ind w:start="360" w:hanging="0"/>
        <w:jc w:val="both"/>
        <w:rPr>
          <w:rFonts w:ascii="Russian Times" w:hAnsi="Russian Times" w:cs="Russian Times"/>
        </w:rPr>
      </w:pPr>
      <w:r>
        <w:rPr>
          <w:rFonts w:cs="Russian Times" w:ascii="Russian Times" w:hAnsi="Russian Times"/>
        </w:rPr>
        <w:t>Тех дней, когда в жилище света</w:t>
      </w:r>
    </w:p>
    <w:p>
      <w:pPr>
        <w:pStyle w:val="Normal"/>
        <w:spacing w:lineRule="exact" w:line="240"/>
        <w:ind w:start="360" w:hanging="0"/>
        <w:jc w:val="both"/>
        <w:rPr>
          <w:rFonts w:ascii="Russian Times" w:hAnsi="Russian Times" w:cs="Russian Times"/>
        </w:rPr>
      </w:pPr>
      <w:r>
        <w:rPr>
          <w:rFonts w:cs="Russian Times" w:ascii="Russian Times" w:hAnsi="Russian Times"/>
        </w:rPr>
        <w:t xml:space="preserve">Блистал он, чистый херувим, </w:t>
      </w:r>
    </w:p>
    <w:p>
      <w:pPr>
        <w:pStyle w:val="Normal"/>
        <w:spacing w:lineRule="exact" w:line="240"/>
        <w:ind w:start="360" w:hanging="0"/>
        <w:jc w:val="both"/>
        <w:rPr>
          <w:rFonts w:ascii="Russian Times" w:hAnsi="Russian Times" w:cs="Russian Times"/>
        </w:rPr>
      </w:pPr>
      <w:r>
        <w:rPr>
          <w:rFonts w:cs="Russian Times" w:ascii="Russian Times" w:hAnsi="Russian Times"/>
        </w:rPr>
        <w:t>Когда бегущая комета</w:t>
      </w:r>
    </w:p>
    <w:p>
      <w:pPr>
        <w:pStyle w:val="Normal"/>
        <w:spacing w:lineRule="exact" w:line="240"/>
        <w:ind w:start="360" w:hanging="0"/>
        <w:jc w:val="both"/>
        <w:rPr>
          <w:rFonts w:ascii="Russian Times" w:hAnsi="Russian Times" w:cs="Russian Times"/>
        </w:rPr>
      </w:pPr>
      <w:r>
        <w:rPr>
          <w:rFonts w:cs="Russian Times" w:ascii="Russian Times" w:hAnsi="Russian Times"/>
        </w:rPr>
        <w:t>Улыбкой ласковой привета</w:t>
      </w:r>
    </w:p>
    <w:p>
      <w:pPr>
        <w:pStyle w:val="Normal"/>
        <w:spacing w:lineRule="exact" w:line="240"/>
        <w:ind w:start="360" w:hanging="0"/>
        <w:jc w:val="both"/>
        <w:rPr>
          <w:rFonts w:ascii="Russian Times" w:hAnsi="Russian Times" w:cs="Russian Times"/>
        </w:rPr>
      </w:pPr>
      <w:r>
        <w:rPr>
          <w:rFonts w:cs="Russian Times" w:ascii="Russian Times" w:hAnsi="Russian Times"/>
        </w:rPr>
        <w:t>Любила поменяться с ним,</w:t>
      </w:r>
    </w:p>
    <w:p>
      <w:pPr>
        <w:pStyle w:val="Normal"/>
        <w:spacing w:lineRule="exact" w:line="240"/>
        <w:ind w:start="360" w:hanging="0"/>
        <w:jc w:val="both"/>
        <w:rPr>
          <w:rFonts w:ascii="Russian Times" w:hAnsi="Russian Times" w:cs="Russian Times"/>
        </w:rPr>
      </w:pPr>
      <w:r>
        <w:rPr>
          <w:rFonts w:cs="Russian Times" w:ascii="Russian Times" w:hAnsi="Russian Times"/>
        </w:rPr>
        <w:t>Когда сквозь вечные туманы,</w:t>
      </w:r>
    </w:p>
    <w:p>
      <w:pPr>
        <w:pStyle w:val="Normal"/>
        <w:spacing w:lineRule="exact" w:line="240"/>
        <w:ind w:start="360" w:hanging="0"/>
        <w:jc w:val="both"/>
        <w:rPr>
          <w:rFonts w:ascii="Russian Times" w:hAnsi="Russian Times" w:cs="Russian Times"/>
        </w:rPr>
      </w:pPr>
      <w:r>
        <w:rPr>
          <w:rFonts w:cs="Russian Times" w:ascii="Russian Times" w:hAnsi="Russian Times"/>
        </w:rPr>
        <w:t>Познанья жадный, он следил</w:t>
      </w:r>
    </w:p>
    <w:p>
      <w:pPr>
        <w:pStyle w:val="Normal"/>
        <w:spacing w:lineRule="exact" w:line="240"/>
        <w:ind w:start="360" w:hanging="0"/>
        <w:jc w:val="both"/>
        <w:rPr>
          <w:rFonts w:ascii="Russian Times" w:hAnsi="Russian Times" w:cs="Russian Times"/>
        </w:rPr>
      </w:pPr>
      <w:r>
        <w:rPr>
          <w:rFonts w:cs="Russian Times" w:ascii="Russian Times" w:hAnsi="Russian Times"/>
        </w:rPr>
        <w:t>Кочующие караваны</w:t>
      </w:r>
    </w:p>
    <w:p>
      <w:pPr>
        <w:pStyle w:val="Normal"/>
        <w:spacing w:lineRule="exact" w:line="240"/>
        <w:ind w:start="360" w:hanging="0"/>
        <w:jc w:val="both"/>
        <w:rPr>
          <w:rFonts w:ascii="Russian Times" w:hAnsi="Russian Times" w:cs="Russian Times"/>
        </w:rPr>
      </w:pPr>
      <w:r>
        <w:rPr>
          <w:rFonts w:cs="Russian Times" w:ascii="Russian Times" w:hAnsi="Russian Times"/>
        </w:rPr>
        <w:t>В пространстве брошенных светил;</w:t>
      </w:r>
    </w:p>
    <w:p>
      <w:pPr>
        <w:pStyle w:val="Normal"/>
        <w:spacing w:lineRule="exact" w:line="240"/>
        <w:ind w:start="360" w:hanging="0"/>
        <w:jc w:val="both"/>
        <w:rPr>
          <w:rFonts w:ascii="Russian Times" w:hAnsi="Russian Times" w:cs="Russian Times"/>
        </w:rPr>
      </w:pPr>
      <w:r>
        <w:rPr>
          <w:rFonts w:cs="Russian Times" w:ascii="Russian Times" w:hAnsi="Russian Times"/>
        </w:rPr>
        <w:t>Когда он верил и любил,</w:t>
      </w:r>
    </w:p>
    <w:p>
      <w:pPr>
        <w:pStyle w:val="Normal"/>
        <w:spacing w:lineRule="exact" w:line="240"/>
        <w:ind w:start="360" w:hanging="0"/>
        <w:jc w:val="both"/>
        <w:rPr>
          <w:rFonts w:ascii="Russian Times" w:hAnsi="Russian Times" w:cs="Russian Times"/>
        </w:rPr>
      </w:pPr>
      <w:r>
        <w:rPr>
          <w:rFonts w:cs="Russian Times" w:ascii="Russian Times" w:hAnsi="Russian Times"/>
        </w:rPr>
        <w:t>Счастливый первенец творенья!</w:t>
      </w:r>
    </w:p>
    <w:p>
      <w:pPr>
        <w:pStyle w:val="Normal"/>
        <w:spacing w:lineRule="exact" w:line="240"/>
        <w:ind w:start="360" w:hanging="0"/>
        <w:jc w:val="both"/>
        <w:rPr>
          <w:rFonts w:ascii="Russian Times" w:hAnsi="Russian Times" w:cs="Russian Times"/>
        </w:rPr>
      </w:pPr>
      <w:r>
        <w:rPr>
          <w:rFonts w:cs="Russian Times" w:ascii="Russian Times" w:hAnsi="Russian Times"/>
        </w:rPr>
        <w:t>Не знал ни злобы, ни сомненья,</w:t>
      </w:r>
    </w:p>
    <w:p>
      <w:pPr>
        <w:pStyle w:val="Normal"/>
        <w:spacing w:lineRule="exact" w:line="240"/>
        <w:ind w:start="360" w:hanging="0"/>
        <w:jc w:val="both"/>
        <w:rPr>
          <w:rFonts w:ascii="Russian Times" w:hAnsi="Russian Times" w:cs="Russian Times"/>
        </w:rPr>
      </w:pPr>
      <w:r>
        <w:rPr>
          <w:rFonts w:cs="Russian Times" w:ascii="Russian Times" w:hAnsi="Russian Times"/>
        </w:rPr>
        <w:t>И не грозил уму его</w:t>
      </w:r>
    </w:p>
    <w:p>
      <w:pPr>
        <w:pStyle w:val="Normal"/>
        <w:spacing w:lineRule="exact" w:line="240"/>
        <w:ind w:start="360" w:hanging="0"/>
        <w:jc w:val="both"/>
        <w:rPr>
          <w:rFonts w:ascii="Russian Times" w:hAnsi="Russian Times" w:cs="Russian Times"/>
        </w:rPr>
      </w:pPr>
      <w:r>
        <w:rPr>
          <w:rFonts w:cs="Russian Times" w:ascii="Russian Times" w:hAnsi="Russian Times"/>
        </w:rPr>
        <w:t>Веков бесплодных ряд унылый...</w:t>
      </w:r>
    </w:p>
    <w:p>
      <w:pPr>
        <w:pStyle w:val="Normal"/>
        <w:spacing w:lineRule="exact" w:line="240"/>
        <w:ind w:start="360" w:hanging="0"/>
        <w:jc w:val="both"/>
        <w:rPr>
          <w:rFonts w:ascii="Russian Times" w:hAnsi="Russian Times" w:cs="Russian Times"/>
        </w:rPr>
      </w:pPr>
      <w:r>
        <w:rPr>
          <w:rFonts w:cs="Russian Times" w:ascii="Russian Times" w:hAnsi="Russian Times"/>
        </w:rPr>
        <w:t>И много, много... и всего</w:t>
      </w:r>
    </w:p>
    <w:p>
      <w:pPr>
        <w:pStyle w:val="Normal"/>
        <w:spacing w:lineRule="exact" w:line="240"/>
        <w:ind w:start="360" w:hanging="0"/>
        <w:jc w:val="both"/>
        <w:rPr>
          <w:rFonts w:ascii="Russian Times" w:hAnsi="Russian Times" w:cs="Russian Times"/>
        </w:rPr>
      </w:pPr>
      <w:r>
        <w:rPr>
          <w:rFonts w:cs="Russian Times" w:ascii="Russian Times" w:hAnsi="Russian Times"/>
        </w:rPr>
        <w:t>Припомнить не имел он силы!</w:t>
      </w:r>
    </w:p>
    <w:p>
      <w:pPr>
        <w:pStyle w:val="Normal"/>
        <w:spacing w:lineRule="exact" w:line="240"/>
        <w:ind w:start="360" w:hanging="0"/>
        <w:jc w:val="both"/>
        <w:rPr>
          <w:rFonts w:ascii="Russian Times" w:hAnsi="Russian Times" w:cs="Russian Times"/>
        </w:rPr>
      </w:pPr>
      <w:r>
        <w:rPr>
          <w:rFonts w:cs="Russian Times" w:ascii="Russian Times" w:hAnsi="Russian Times"/>
        </w:rPr>
      </w:r>
    </w:p>
    <w:p>
      <w:pPr>
        <w:pStyle w:val="Normal"/>
        <w:spacing w:lineRule="exact" w:line="240"/>
        <w:ind w:start="360" w:hanging="0"/>
        <w:jc w:val="both"/>
        <w:rPr>
          <w:rFonts w:ascii="Russian Times" w:hAnsi="Russian Times" w:cs="Russian Times"/>
        </w:rPr>
      </w:pPr>
      <w:r>
        <w:rPr>
          <w:rFonts w:cs="Russian Times" w:ascii="Russian Times" w:hAnsi="Russian Times"/>
        </w:rPr>
        <w:t>II</w:t>
      </w:r>
    </w:p>
    <w:p>
      <w:pPr>
        <w:pStyle w:val="Normal"/>
        <w:spacing w:lineRule="exact" w:line="240"/>
        <w:ind w:start="360" w:hanging="0"/>
        <w:jc w:val="both"/>
        <w:rPr>
          <w:rFonts w:ascii="Russian Times" w:hAnsi="Russian Times" w:cs="Russian Times"/>
        </w:rPr>
      </w:pPr>
      <w:r>
        <w:rPr>
          <w:rFonts w:cs="Russian Times" w:ascii="Russian Times" w:hAnsi="Russian Times"/>
        </w:rPr>
        <w:t>Давно отверженный блуждал</w:t>
      </w:r>
    </w:p>
    <w:p>
      <w:pPr>
        <w:pStyle w:val="Normal"/>
        <w:spacing w:lineRule="exact" w:line="240"/>
        <w:ind w:start="360" w:hanging="0"/>
        <w:jc w:val="both"/>
        <w:rPr>
          <w:rFonts w:ascii="Russian Times" w:hAnsi="Russian Times" w:cs="Russian Times"/>
        </w:rPr>
      </w:pPr>
      <w:r>
        <w:rPr>
          <w:rFonts w:cs="Russian Times" w:ascii="Russian Times" w:hAnsi="Russian Times"/>
        </w:rPr>
        <w:t>В пустыне мира без приюта:</w:t>
      </w:r>
    </w:p>
    <w:p>
      <w:pPr>
        <w:pStyle w:val="Normal"/>
        <w:spacing w:lineRule="exact" w:line="240"/>
        <w:ind w:start="360" w:hanging="0"/>
        <w:jc w:val="both"/>
        <w:rPr>
          <w:rFonts w:ascii="Russian Times" w:hAnsi="Russian Times" w:cs="Russian Times"/>
        </w:rPr>
      </w:pPr>
      <w:r>
        <w:rPr>
          <w:rFonts w:cs="Russian Times" w:ascii="Russian Times" w:hAnsi="Russian Times"/>
        </w:rPr>
        <w:t>Вослед за веком век бежал,</w:t>
      </w:r>
    </w:p>
    <w:p>
      <w:pPr>
        <w:pStyle w:val="Normal"/>
        <w:spacing w:lineRule="exact" w:line="240"/>
        <w:ind w:start="360" w:hanging="0"/>
        <w:jc w:val="both"/>
        <w:rPr>
          <w:rFonts w:ascii="Russian Times" w:hAnsi="Russian Times" w:cs="Russian Times"/>
        </w:rPr>
      </w:pPr>
      <w:r>
        <w:rPr>
          <w:rFonts w:cs="Russian Times" w:ascii="Russian Times" w:hAnsi="Russian Times"/>
        </w:rPr>
        <w:t>Как за минутою минута,</w:t>
      </w:r>
    </w:p>
    <w:p>
      <w:pPr>
        <w:pStyle w:val="Normal"/>
        <w:spacing w:lineRule="exact" w:line="240"/>
        <w:ind w:start="360" w:hanging="0"/>
        <w:jc w:val="both"/>
        <w:rPr>
          <w:rFonts w:ascii="Russian Times" w:hAnsi="Russian Times" w:cs="Russian Times"/>
        </w:rPr>
      </w:pPr>
      <w:r>
        <w:rPr>
          <w:rFonts w:cs="Russian Times" w:ascii="Russian Times" w:hAnsi="Russian Times"/>
        </w:rPr>
        <w:t>Однообразной чередой.</w:t>
      </w:r>
    </w:p>
    <w:p>
      <w:pPr>
        <w:pStyle w:val="Normal"/>
        <w:spacing w:lineRule="exact" w:line="240"/>
        <w:ind w:start="360" w:hanging="0"/>
        <w:jc w:val="both"/>
        <w:rPr>
          <w:rFonts w:ascii="Russian Times" w:hAnsi="Russian Times" w:cs="Russian Times"/>
        </w:rPr>
      </w:pPr>
      <w:r>
        <w:rPr>
          <w:rFonts w:cs="Russian Times" w:ascii="Russian Times" w:hAnsi="Russian Times"/>
        </w:rPr>
        <w:t>Ничтожной властвуя землей,</w:t>
      </w:r>
    </w:p>
    <w:p>
      <w:pPr>
        <w:pStyle w:val="Normal"/>
        <w:spacing w:lineRule="exact" w:line="240"/>
        <w:ind w:start="360" w:hanging="0"/>
        <w:jc w:val="both"/>
        <w:rPr>
          <w:rFonts w:ascii="Russian Times" w:hAnsi="Russian Times" w:cs="Russian Times"/>
        </w:rPr>
      </w:pPr>
      <w:r>
        <w:rPr>
          <w:rFonts w:cs="Russian Times" w:ascii="Russian Times" w:hAnsi="Russian Times"/>
        </w:rPr>
        <w:t>Он сеял зло без наслажденья.</w:t>
      </w:r>
    </w:p>
    <w:p>
      <w:pPr>
        <w:pStyle w:val="Normal"/>
        <w:spacing w:lineRule="exact" w:line="240"/>
        <w:ind w:start="360" w:hanging="0"/>
        <w:jc w:val="both"/>
        <w:rPr>
          <w:rFonts w:ascii="Russian Times" w:hAnsi="Russian Times" w:cs="Russian Times"/>
        </w:rPr>
      </w:pPr>
      <w:r>
        <w:rPr>
          <w:rFonts w:cs="Russian Times" w:ascii="Russian Times" w:hAnsi="Russian Times"/>
        </w:rPr>
        <w:t>Нигде искусству своему</w:t>
      </w:r>
    </w:p>
    <w:p>
      <w:pPr>
        <w:pStyle w:val="Normal"/>
        <w:spacing w:lineRule="exact" w:line="240"/>
        <w:ind w:start="360" w:hanging="0"/>
        <w:jc w:val="both"/>
        <w:rPr>
          <w:rFonts w:ascii="Russian Times" w:hAnsi="Russian Times" w:cs="Russian Times"/>
        </w:rPr>
      </w:pPr>
      <w:r>
        <w:rPr>
          <w:rFonts w:cs="Russian Times" w:ascii="Russian Times" w:hAnsi="Russian Times"/>
        </w:rPr>
        <w:t>Он не встречал сопротивленья –</w:t>
      </w:r>
    </w:p>
    <w:p>
      <w:pPr>
        <w:pStyle w:val="Normal"/>
        <w:spacing w:lineRule="exact" w:line="240"/>
        <w:ind w:start="360" w:hanging="0"/>
        <w:jc w:val="both"/>
        <w:rPr>
          <w:rFonts w:ascii="Russian Times" w:hAnsi="Russian Times" w:cs="Russian Times"/>
        </w:rPr>
      </w:pPr>
      <w:r>
        <w:rPr>
          <w:rFonts w:cs="Russian Times" w:ascii="Russian Times" w:hAnsi="Russian Times"/>
        </w:rPr>
        <w:t>И зло наскучило ему.</w:t>
      </w:r>
    </w:p>
    <w:p>
      <w:pPr>
        <w:pStyle w:val="Normal"/>
        <w:spacing w:lineRule="exact" w:line="240"/>
        <w:ind w:start="360" w:hanging="0"/>
        <w:jc w:val="both"/>
        <w:rPr>
          <w:rFonts w:ascii="Russian Times" w:hAnsi="Russian Times" w:cs="Russian Times"/>
        </w:rPr>
      </w:pPr>
      <w:r>
        <w:rPr>
          <w:rFonts w:cs="Russian Times" w:ascii="Russian Times" w:hAnsi="Russian Times"/>
        </w:rPr>
      </w:r>
    </w:p>
    <w:p>
      <w:pPr>
        <w:pStyle w:val="Normal"/>
        <w:spacing w:lineRule="exact" w:line="240"/>
        <w:ind w:start="360" w:hanging="0"/>
        <w:jc w:val="both"/>
        <w:rPr>
          <w:rFonts w:ascii="Russian Times" w:hAnsi="Russian Times" w:cs="Russian Times"/>
        </w:rPr>
      </w:pPr>
      <w:r>
        <w:rPr>
          <w:rFonts w:cs="Russian Times" w:ascii="Russian Times" w:hAnsi="Russian Times"/>
        </w:rPr>
        <w:t>III</w:t>
      </w:r>
    </w:p>
    <w:p>
      <w:pPr>
        <w:pStyle w:val="Normal"/>
        <w:spacing w:lineRule="exact" w:line="240"/>
        <w:ind w:start="360" w:hanging="0"/>
        <w:jc w:val="both"/>
        <w:rPr>
          <w:rFonts w:ascii="Russian Times" w:hAnsi="Russian Times" w:cs="Russian Times"/>
        </w:rPr>
      </w:pPr>
      <w:r>
        <w:rPr>
          <w:rFonts w:cs="Russian Times" w:ascii="Russian Times" w:hAnsi="Russian Times"/>
        </w:rPr>
        <w:t>И над вершинами Кавказа</w:t>
      </w:r>
    </w:p>
    <w:p>
      <w:pPr>
        <w:pStyle w:val="Normal"/>
        <w:spacing w:lineRule="exact" w:line="240"/>
        <w:ind w:start="360" w:hanging="0"/>
        <w:jc w:val="both"/>
        <w:rPr>
          <w:rFonts w:ascii="Russian Times" w:hAnsi="Russian Times" w:cs="Russian Times"/>
        </w:rPr>
      </w:pPr>
      <w:r>
        <w:rPr>
          <w:rFonts w:cs="Russian Times" w:ascii="Russian Times" w:hAnsi="Russian Times"/>
        </w:rPr>
        <w:t>Изгнанник рая пролетал:</w:t>
      </w:r>
    </w:p>
    <w:p>
      <w:pPr>
        <w:pStyle w:val="Normal"/>
        <w:spacing w:lineRule="exact" w:line="240"/>
        <w:ind w:start="360" w:hanging="0"/>
        <w:jc w:val="both"/>
        <w:rPr>
          <w:rFonts w:ascii="Russian Times" w:hAnsi="Russian Times" w:cs="Russian Times"/>
        </w:rPr>
      </w:pPr>
      <w:r>
        <w:rPr>
          <w:rFonts w:cs="Russian Times" w:ascii="Russian Times" w:hAnsi="Russian Times"/>
        </w:rPr>
        <w:t>Под ним Казбек, как грань алмаза,</w:t>
      </w:r>
    </w:p>
    <w:p>
      <w:pPr>
        <w:pStyle w:val="Normal"/>
        <w:spacing w:lineRule="exact" w:line="240"/>
        <w:ind w:start="360" w:hanging="0"/>
        <w:jc w:val="both"/>
        <w:rPr>
          <w:rFonts w:ascii="Russian Times" w:hAnsi="Russian Times" w:cs="Russian Times"/>
        </w:rPr>
      </w:pPr>
      <w:r>
        <w:rPr>
          <w:rFonts w:cs="Russian Times" w:ascii="Russian Times" w:hAnsi="Russian Times"/>
        </w:rPr>
        <w:t>Снегами вечными сиял,</w:t>
      </w:r>
    </w:p>
    <w:p>
      <w:pPr>
        <w:pStyle w:val="Normal"/>
        <w:spacing w:lineRule="exact" w:line="240"/>
        <w:ind w:start="360" w:hanging="0"/>
        <w:jc w:val="both"/>
        <w:rPr>
          <w:rFonts w:ascii="Russian Times" w:hAnsi="Russian Times" w:cs="Russian Times"/>
        </w:rPr>
      </w:pPr>
      <w:r>
        <w:rPr>
          <w:rFonts w:cs="Russian Times" w:ascii="Russian Times" w:hAnsi="Russian Times"/>
        </w:rPr>
        <w:t>И, глубоко внизу чернея,</w:t>
      </w:r>
    </w:p>
    <w:p>
      <w:pPr>
        <w:pStyle w:val="Normal"/>
        <w:spacing w:lineRule="exact" w:line="240"/>
        <w:ind w:start="360" w:hanging="0"/>
        <w:jc w:val="both"/>
        <w:rPr>
          <w:rFonts w:ascii="Russian Times" w:hAnsi="Russian Times" w:cs="Russian Times"/>
        </w:rPr>
      </w:pPr>
      <w:r>
        <w:rPr>
          <w:rFonts w:cs="Russian Times" w:ascii="Russian Times" w:hAnsi="Russian Times"/>
        </w:rPr>
        <w:t>Как трещина, жилище змея,</w:t>
      </w:r>
    </w:p>
    <w:p>
      <w:pPr>
        <w:pStyle w:val="Normal"/>
        <w:spacing w:lineRule="exact" w:line="240"/>
        <w:ind w:start="360" w:hanging="0"/>
        <w:jc w:val="both"/>
        <w:rPr>
          <w:rFonts w:ascii="Russian Times" w:hAnsi="Russian Times" w:cs="Russian Times"/>
        </w:rPr>
      </w:pPr>
      <w:r>
        <w:rPr>
          <w:rFonts w:cs="Russian Times" w:ascii="Russian Times" w:hAnsi="Russian Times"/>
        </w:rPr>
        <w:t>Вился излучистый Дарьял,</w:t>
      </w:r>
    </w:p>
    <w:p>
      <w:pPr>
        <w:pStyle w:val="Normal"/>
        <w:spacing w:lineRule="exact" w:line="240"/>
        <w:ind w:start="360" w:hanging="0"/>
        <w:jc w:val="both"/>
        <w:rPr>
          <w:rFonts w:ascii="Russian Times" w:hAnsi="Russian Times" w:cs="Russian Times"/>
        </w:rPr>
      </w:pPr>
      <w:r>
        <w:rPr>
          <w:rFonts w:cs="Russian Times" w:ascii="Russian Times" w:hAnsi="Russian Times"/>
        </w:rPr>
        <w:t>И Терек, прыгая, как львица</w:t>
      </w:r>
    </w:p>
    <w:p>
      <w:pPr>
        <w:pStyle w:val="Normal"/>
        <w:spacing w:lineRule="exact" w:line="240"/>
        <w:ind w:start="360" w:hanging="0"/>
        <w:jc w:val="both"/>
        <w:rPr>
          <w:rFonts w:ascii="Russian Times" w:hAnsi="Russian Times" w:cs="Russian Times"/>
        </w:rPr>
      </w:pPr>
      <w:r>
        <w:rPr>
          <w:rFonts w:cs="Russian Times" w:ascii="Russian Times" w:hAnsi="Russian Times"/>
        </w:rPr>
        <w:t>С косматой гривой на хребте,</w:t>
      </w:r>
    </w:p>
    <w:p>
      <w:pPr>
        <w:pStyle w:val="Normal"/>
        <w:spacing w:lineRule="exact" w:line="240"/>
        <w:ind w:start="360" w:hanging="0"/>
        <w:jc w:val="both"/>
        <w:rPr>
          <w:rFonts w:ascii="Russian Times" w:hAnsi="Russian Times" w:cs="Russian Times"/>
        </w:rPr>
      </w:pPr>
      <w:r>
        <w:rPr>
          <w:rFonts w:cs="Russian Times" w:ascii="Russian Times" w:hAnsi="Russian Times"/>
        </w:rPr>
        <w:t>Ревел, – и горный зверь и птица,</w:t>
      </w:r>
    </w:p>
    <w:p>
      <w:pPr>
        <w:pStyle w:val="Normal"/>
        <w:spacing w:lineRule="exact" w:line="240"/>
        <w:ind w:start="360" w:hanging="0"/>
        <w:jc w:val="both"/>
        <w:rPr>
          <w:rFonts w:ascii="Russian Times" w:hAnsi="Russian Times" w:cs="Russian Times"/>
        </w:rPr>
      </w:pPr>
      <w:r>
        <w:rPr>
          <w:rFonts w:cs="Russian Times" w:ascii="Russian Times" w:hAnsi="Russian Times"/>
        </w:rPr>
        <w:t>Кружась в лазурной высоте,</w:t>
      </w:r>
    </w:p>
    <w:p>
      <w:pPr>
        <w:pStyle w:val="Normal"/>
        <w:spacing w:lineRule="exact" w:line="240"/>
        <w:ind w:start="360" w:hanging="0"/>
        <w:jc w:val="both"/>
        <w:rPr>
          <w:rFonts w:ascii="Russian Times" w:hAnsi="Russian Times" w:cs="Russian Times"/>
        </w:rPr>
      </w:pPr>
      <w:r>
        <w:rPr>
          <w:rFonts w:cs="Russian Times" w:ascii="Russian Times" w:hAnsi="Russian Times"/>
        </w:rPr>
        <w:t>Глаголу вод его внимали;</w:t>
      </w:r>
    </w:p>
    <w:p>
      <w:pPr>
        <w:pStyle w:val="Normal"/>
        <w:spacing w:lineRule="exact" w:line="240"/>
        <w:ind w:start="360" w:hanging="0"/>
        <w:jc w:val="both"/>
        <w:rPr>
          <w:rFonts w:ascii="Russian Times" w:hAnsi="Russian Times" w:cs="Russian Times"/>
        </w:rPr>
      </w:pPr>
      <w:r>
        <w:rPr>
          <w:rFonts w:cs="Russian Times" w:ascii="Russian Times" w:hAnsi="Russian Times"/>
        </w:rPr>
        <w:t>И золотые облака</w:t>
      </w:r>
    </w:p>
    <w:p>
      <w:pPr>
        <w:pStyle w:val="Normal"/>
        <w:spacing w:lineRule="exact" w:line="240"/>
        <w:ind w:start="360" w:hanging="0"/>
        <w:jc w:val="both"/>
        <w:rPr>
          <w:rFonts w:ascii="Russian Times" w:hAnsi="Russian Times" w:cs="Russian Times"/>
        </w:rPr>
      </w:pPr>
      <w:r>
        <w:rPr>
          <w:rFonts w:cs="Russian Times" w:ascii="Russian Times" w:hAnsi="Russian Times"/>
        </w:rPr>
        <w:t>Из южных стран, издалека</w:t>
      </w:r>
    </w:p>
    <w:p>
      <w:pPr>
        <w:pStyle w:val="Normal"/>
        <w:spacing w:lineRule="exact" w:line="240"/>
        <w:ind w:start="360" w:hanging="0"/>
        <w:jc w:val="both"/>
        <w:rPr>
          <w:rFonts w:ascii="Russian Times" w:hAnsi="Russian Times" w:cs="Russian Times"/>
        </w:rPr>
      </w:pPr>
      <w:r>
        <w:rPr>
          <w:rFonts w:cs="Russian Times" w:ascii="Russian Times" w:hAnsi="Russian Times"/>
        </w:rPr>
        <w:t>Его на север провожали;</w:t>
      </w:r>
    </w:p>
    <w:p>
      <w:pPr>
        <w:pStyle w:val="Normal"/>
        <w:spacing w:lineRule="exact" w:line="240"/>
        <w:ind w:start="360" w:hanging="0"/>
        <w:jc w:val="both"/>
        <w:rPr>
          <w:rFonts w:ascii="Russian Times" w:hAnsi="Russian Times" w:cs="Russian Times"/>
        </w:rPr>
      </w:pPr>
      <w:r>
        <w:rPr>
          <w:rFonts w:cs="Russian Times" w:ascii="Russian Times" w:hAnsi="Russian Times"/>
        </w:rPr>
        <w:t>И скалы тесною толпой,</w:t>
      </w:r>
    </w:p>
    <w:p>
      <w:pPr>
        <w:pStyle w:val="Normal"/>
        <w:spacing w:lineRule="exact" w:line="240"/>
        <w:ind w:start="360" w:hanging="0"/>
        <w:jc w:val="both"/>
        <w:rPr>
          <w:rFonts w:ascii="Russian Times" w:hAnsi="Russian Times" w:cs="Russian Times"/>
        </w:rPr>
      </w:pPr>
      <w:r>
        <w:rPr>
          <w:rFonts w:cs="Russian Times" w:ascii="Russian Times" w:hAnsi="Russian Times"/>
        </w:rPr>
        <w:t>Таинственной дремоты полны,</w:t>
      </w:r>
    </w:p>
    <w:p>
      <w:pPr>
        <w:pStyle w:val="Normal"/>
        <w:spacing w:lineRule="exact" w:line="240"/>
        <w:ind w:start="360" w:hanging="0"/>
        <w:jc w:val="both"/>
        <w:rPr>
          <w:rFonts w:ascii="Russian Times" w:hAnsi="Russian Times" w:cs="Russian Times"/>
        </w:rPr>
      </w:pPr>
      <w:r>
        <w:rPr>
          <w:rFonts w:cs="Russian Times" w:ascii="Russian Times" w:hAnsi="Russian Times"/>
        </w:rPr>
        <w:t>Над ним склонялись головой,</w:t>
      </w:r>
    </w:p>
    <w:p>
      <w:pPr>
        <w:pStyle w:val="Normal"/>
        <w:spacing w:lineRule="exact" w:line="240"/>
        <w:ind w:start="360" w:hanging="0"/>
        <w:jc w:val="both"/>
        <w:rPr>
          <w:rFonts w:ascii="Russian Times" w:hAnsi="Russian Times" w:cs="Russian Times"/>
        </w:rPr>
      </w:pPr>
      <w:r>
        <w:rPr>
          <w:rFonts w:cs="Russian Times" w:ascii="Russian Times" w:hAnsi="Russian Times"/>
        </w:rPr>
        <w:t>Следя мелькающие волны;</w:t>
      </w:r>
    </w:p>
    <w:p>
      <w:pPr>
        <w:pStyle w:val="Normal"/>
        <w:spacing w:lineRule="exact" w:line="240"/>
        <w:ind w:start="360" w:hanging="0"/>
        <w:jc w:val="both"/>
        <w:rPr>
          <w:rFonts w:ascii="Russian Times" w:hAnsi="Russian Times" w:cs="Russian Times"/>
        </w:rPr>
      </w:pPr>
      <w:r>
        <w:rPr>
          <w:rFonts w:cs="Russian Times" w:ascii="Russian Times" w:hAnsi="Russian Times"/>
        </w:rPr>
        <w:t>И башни замков на скалах</w:t>
      </w:r>
    </w:p>
    <w:p>
      <w:pPr>
        <w:pStyle w:val="Normal"/>
        <w:spacing w:lineRule="exact" w:line="240"/>
        <w:ind w:start="360" w:hanging="0"/>
        <w:jc w:val="both"/>
        <w:rPr>
          <w:rFonts w:ascii="Russian Times" w:hAnsi="Russian Times" w:cs="Russian Times"/>
        </w:rPr>
      </w:pPr>
      <w:r>
        <w:rPr>
          <w:rFonts w:cs="Russian Times" w:ascii="Russian Times" w:hAnsi="Russian Times"/>
        </w:rPr>
        <w:t>Смотрели грозно сквозь туманы –</w:t>
      </w:r>
    </w:p>
    <w:p>
      <w:pPr>
        <w:pStyle w:val="Normal"/>
        <w:spacing w:lineRule="exact" w:line="240"/>
        <w:ind w:start="360" w:hanging="0"/>
        <w:jc w:val="both"/>
        <w:rPr>
          <w:rFonts w:ascii="Russian Times" w:hAnsi="Russian Times" w:cs="Russian Times"/>
        </w:rPr>
      </w:pPr>
      <w:r>
        <w:rPr>
          <w:rFonts w:cs="Russian Times" w:ascii="Russian Times" w:hAnsi="Russian Times"/>
        </w:rPr>
        <w:t>У врат Кавказа на часах</w:t>
      </w:r>
    </w:p>
    <w:p>
      <w:pPr>
        <w:pStyle w:val="Normal"/>
        <w:spacing w:lineRule="exact" w:line="240"/>
        <w:ind w:start="360" w:hanging="0"/>
        <w:jc w:val="both"/>
        <w:rPr>
          <w:rFonts w:ascii="Russian Times" w:hAnsi="Russian Times" w:cs="Russian Times"/>
        </w:rPr>
      </w:pPr>
      <w:r>
        <w:rPr>
          <w:rFonts w:cs="Russian Times" w:ascii="Russian Times" w:hAnsi="Russian Times"/>
        </w:rPr>
        <w:t>Сторожевые великаны!</w:t>
      </w:r>
    </w:p>
    <w:p>
      <w:pPr>
        <w:pStyle w:val="Normal"/>
        <w:spacing w:lineRule="exact" w:line="240"/>
        <w:ind w:start="360" w:hanging="0"/>
        <w:jc w:val="both"/>
        <w:rPr>
          <w:rFonts w:ascii="Russian Times" w:hAnsi="Russian Times" w:cs="Russian Times"/>
        </w:rPr>
      </w:pPr>
      <w:r>
        <w:rPr>
          <w:rFonts w:cs="Russian Times" w:ascii="Russian Times" w:hAnsi="Russian Times"/>
        </w:rPr>
        <w:t>И дик и чуден был вокруг</w:t>
      </w:r>
    </w:p>
    <w:p>
      <w:pPr>
        <w:pStyle w:val="Normal"/>
        <w:spacing w:lineRule="exact" w:line="240"/>
        <w:ind w:start="360" w:hanging="0"/>
        <w:jc w:val="both"/>
        <w:rPr>
          <w:rFonts w:ascii="Russian Times" w:hAnsi="Russian Times" w:cs="Russian Times"/>
        </w:rPr>
      </w:pPr>
      <w:r>
        <w:rPr>
          <w:rFonts w:cs="Russian Times" w:ascii="Russian Times" w:hAnsi="Russian Times"/>
        </w:rPr>
        <w:t>Весь божий мир; но гордый дух</w:t>
      </w:r>
    </w:p>
    <w:p>
      <w:pPr>
        <w:pStyle w:val="Normal"/>
        <w:spacing w:lineRule="exact" w:line="240"/>
        <w:ind w:start="360" w:hanging="0"/>
        <w:jc w:val="both"/>
        <w:rPr>
          <w:rFonts w:ascii="Russian Times" w:hAnsi="Russian Times" w:cs="Russian Times"/>
        </w:rPr>
      </w:pPr>
      <w:r>
        <w:rPr>
          <w:rFonts w:cs="Russian Times" w:ascii="Russian Times" w:hAnsi="Russian Times"/>
        </w:rPr>
        <w:t>Презрительным окинул оком</w:t>
      </w:r>
    </w:p>
    <w:p>
      <w:pPr>
        <w:pStyle w:val="Normal"/>
        <w:spacing w:lineRule="exact" w:line="240"/>
        <w:ind w:start="360" w:hanging="0"/>
        <w:jc w:val="both"/>
        <w:rPr>
          <w:rFonts w:ascii="Russian Times" w:hAnsi="Russian Times" w:cs="Russian Times"/>
        </w:rPr>
      </w:pPr>
      <w:r>
        <w:rPr>
          <w:rFonts w:cs="Russian Times" w:ascii="Russian Times" w:hAnsi="Russian Times"/>
        </w:rPr>
        <w:t>Творенье бога своего,</w:t>
      </w:r>
    </w:p>
    <w:p>
      <w:pPr>
        <w:pStyle w:val="Normal"/>
        <w:spacing w:lineRule="exact" w:line="240"/>
        <w:ind w:start="360" w:hanging="0"/>
        <w:jc w:val="both"/>
        <w:rPr>
          <w:rFonts w:ascii="Russian Times" w:hAnsi="Russian Times" w:cs="Russian Times"/>
        </w:rPr>
      </w:pPr>
      <w:r>
        <w:rPr>
          <w:rFonts w:cs="Russian Times" w:ascii="Russian Times" w:hAnsi="Russian Times"/>
        </w:rPr>
        <w:t>И на челе его высоком</w:t>
      </w:r>
    </w:p>
    <w:p>
      <w:pPr>
        <w:pStyle w:val="Normal"/>
        <w:spacing w:lineRule="exact" w:line="240"/>
        <w:ind w:start="360" w:hanging="0"/>
        <w:jc w:val="both"/>
        <w:rPr>
          <w:rFonts w:ascii="Baltica" w:hAnsi="Baltica" w:cs="Baltica"/>
          <w:sz w:val="21"/>
          <w:szCs w:val="21"/>
        </w:rPr>
      </w:pPr>
      <w:r>
        <w:rPr>
          <w:rFonts w:cs="Russian Times" w:ascii="Russian Times" w:hAnsi="Russian Times"/>
        </w:rPr>
        <w:t>Не отразилось ничего.</w:t>
      </w:r>
    </w:p>
    <w:p>
      <w:pPr>
        <w:pStyle w:val="Normal"/>
        <w:ind w:start="360" w:hanging="0"/>
        <w:jc w:val="both"/>
        <w:rPr>
          <w:rFonts w:ascii="Times Armenian" w:hAnsi="Times Armenian" w:cs="Times Armenian"/>
          <w:b/>
          <w:i/>
          <w:i/>
          <w:sz w:val="21"/>
          <w:szCs w:val="21"/>
        </w:rPr>
      </w:pPr>
      <w:r>
        <w:rPr>
          <w:rFonts w:cs="Times Armenian" w:ascii="Times Armenian" w:hAnsi="Times Armenian"/>
          <w:b/>
          <w:i/>
          <w:sz w:val="21"/>
          <w:szCs w:val="21"/>
        </w:rPr>
      </w:r>
    </w:p>
    <w:p>
      <w:pPr>
        <w:pStyle w:val="Heading3"/>
        <w:rPr>
          <w:rFonts w:ascii="Times Armenian" w:hAnsi="Times Armenian" w:cs="Times Armenian"/>
        </w:rPr>
      </w:pPr>
      <w:bookmarkStart w:id="30" w:name="__RefHeading___Toc409540330"/>
      <w:bookmarkEnd w:id="30"/>
      <w:r>
        <w:rPr>
          <w:rFonts w:cs="Times Armenian" w:ascii="Times Armenian" w:hAnsi="Times Armenian"/>
        </w:rPr>
        <w:t>5.1 ԴԵՎ</w:t>
      </w:r>
    </w:p>
    <w:p>
      <w:pPr>
        <w:pStyle w:val="Normal"/>
        <w:ind w:start="1778" w:firstLine="349"/>
        <w:jc w:val="both"/>
        <w:rPr>
          <w:rFonts w:ascii="Times Armenian" w:hAnsi="Times Armenian" w:cs="Times Armenian"/>
        </w:rPr>
      </w:pPr>
      <w:r>
        <w:rPr>
          <w:rFonts w:cs="Times Armenian" w:ascii="Times Armenian" w:hAnsi="Times Armenian"/>
          <w:sz w:val="21"/>
          <w:szCs w:val="21"/>
        </w:rPr>
        <w:t>I</w:t>
      </w:r>
    </w:p>
    <w:p>
      <w:pPr>
        <w:pStyle w:val="Normal"/>
        <w:ind w:start="360" w:hanging="0"/>
        <w:jc w:val="both"/>
        <w:rPr>
          <w:rFonts w:ascii="Times Armenian" w:hAnsi="Times Armenian" w:cs="Times Armenian"/>
        </w:rPr>
      </w:pPr>
      <w:r>
        <w:rPr>
          <w:rFonts w:cs="Times Armenian" w:ascii="Times Armenian" w:hAnsi="Times Armenian"/>
          <w:sz w:val="21"/>
          <w:szCs w:val="21"/>
        </w:rPr>
        <w:t>Տրտմագին Դևը` արտաքսման ոգին.</w:t>
      </w:r>
    </w:p>
    <w:p>
      <w:pPr>
        <w:pStyle w:val="Normal"/>
        <w:ind w:start="360" w:hanging="0"/>
        <w:jc w:val="both"/>
        <w:rPr>
          <w:rFonts w:ascii="Times Armenian" w:hAnsi="Times Armenian" w:cs="Times Armenian"/>
        </w:rPr>
      </w:pPr>
      <w:r>
        <w:rPr>
          <w:rFonts w:cs="Times Armenian" w:ascii="Times Armenian" w:hAnsi="Times Armenian"/>
          <w:sz w:val="21"/>
          <w:szCs w:val="21"/>
        </w:rPr>
        <w:t>Ճախրում էր մեղսոտ աշխարհի վրա,</w:t>
      </w:r>
    </w:p>
    <w:p>
      <w:pPr>
        <w:pStyle w:val="Normal"/>
        <w:ind w:start="360" w:hanging="0"/>
        <w:jc w:val="both"/>
        <w:rPr>
          <w:rFonts w:ascii="Times Armenian" w:hAnsi="Times Armenian" w:cs="Times Armenian"/>
        </w:rPr>
      </w:pPr>
      <w:r>
        <w:rPr>
          <w:rFonts w:cs="Times Armenian" w:ascii="Times Armenian" w:hAnsi="Times Armenian"/>
          <w:sz w:val="21"/>
          <w:szCs w:val="21"/>
        </w:rPr>
        <w:t>Եվ լավ օրերի վերհուշն էր կրկին</w:t>
      </w:r>
    </w:p>
    <w:p>
      <w:pPr>
        <w:pStyle w:val="Normal"/>
        <w:ind w:start="360" w:hanging="0"/>
        <w:jc w:val="both"/>
        <w:rPr>
          <w:rFonts w:ascii="Times Armenian" w:hAnsi="Times Armenian" w:cs="Times Armenian"/>
        </w:rPr>
      </w:pPr>
      <w:r>
        <w:rPr>
          <w:rFonts w:cs="Times Armenian" w:ascii="Times Armenian" w:hAnsi="Times Armenian"/>
          <w:sz w:val="21"/>
          <w:szCs w:val="21"/>
        </w:rPr>
        <w:t>Խմբվում նրա դեմ, պաշարում նրան,</w:t>
      </w:r>
    </w:p>
    <w:p>
      <w:pPr>
        <w:pStyle w:val="Normal"/>
        <w:ind w:start="360" w:hanging="0"/>
        <w:jc w:val="both"/>
        <w:rPr>
          <w:rFonts w:ascii="Times Armenian" w:hAnsi="Times Armenian" w:cs="Times Armenian"/>
        </w:rPr>
      </w:pPr>
      <w:r>
        <w:rPr>
          <w:rFonts w:cs="Times Armenian" w:ascii="Times Armenian" w:hAnsi="Times Armenian"/>
          <w:sz w:val="21"/>
          <w:szCs w:val="21"/>
        </w:rPr>
        <w:t>Այն լավ օրերի, երբ որ դրախտում</w:t>
      </w:r>
    </w:p>
    <w:p>
      <w:pPr>
        <w:pStyle w:val="Normal"/>
        <w:ind w:start="360" w:hanging="0"/>
        <w:jc w:val="both"/>
        <w:rPr>
          <w:rFonts w:ascii="Times Armenian" w:hAnsi="Times Armenian" w:cs="Times Armenian"/>
        </w:rPr>
      </w:pPr>
      <w:r>
        <w:rPr>
          <w:rFonts w:cs="Times Armenian" w:ascii="Times Armenian" w:hAnsi="Times Armenian"/>
          <w:sz w:val="21"/>
          <w:szCs w:val="21"/>
        </w:rPr>
        <w:t>Շողշողում էր նա, մի լույս քերովբե,</w:t>
      </w:r>
    </w:p>
    <w:p>
      <w:pPr>
        <w:pStyle w:val="Normal"/>
        <w:ind w:start="360" w:hanging="0"/>
        <w:jc w:val="both"/>
        <w:rPr>
          <w:rFonts w:ascii="Times Armenian" w:hAnsi="Times Armenian" w:cs="Times Armenian"/>
        </w:rPr>
      </w:pPr>
      <w:r>
        <w:rPr>
          <w:rFonts w:cs="Times Armenian" w:ascii="Times Armenian" w:hAnsi="Times Armenian"/>
          <w:sz w:val="21"/>
          <w:szCs w:val="21"/>
        </w:rPr>
        <w:t>Երբ որ գիսաստղը` սուրալով օդում,</w:t>
      </w:r>
    </w:p>
    <w:p>
      <w:pPr>
        <w:pStyle w:val="Normal"/>
        <w:ind w:start="360" w:hanging="0"/>
        <w:jc w:val="both"/>
        <w:rPr>
          <w:rFonts w:ascii="Times Armenian" w:hAnsi="Times Armenian" w:cs="Times Armenian"/>
        </w:rPr>
      </w:pPr>
      <w:r>
        <w:rPr>
          <w:rFonts w:cs="Times Armenian" w:ascii="Times Armenian" w:hAnsi="Times Armenian"/>
          <w:sz w:val="21"/>
          <w:szCs w:val="21"/>
        </w:rPr>
        <w:t>Սիրալիրաբար նրան էր ժպտում</w:t>
      </w:r>
    </w:p>
    <w:p>
      <w:pPr>
        <w:pStyle w:val="Normal"/>
        <w:ind w:start="360" w:hanging="0"/>
        <w:jc w:val="both"/>
        <w:rPr>
          <w:rFonts w:ascii="Times Armenian" w:hAnsi="Times Armenian" w:cs="Times Armenian"/>
        </w:rPr>
      </w:pPr>
      <w:r>
        <w:rPr>
          <w:rFonts w:cs="Times Armenian" w:ascii="Times Armenian" w:hAnsi="Times Armenian"/>
          <w:sz w:val="21"/>
          <w:szCs w:val="21"/>
        </w:rPr>
        <w:t>Եվ ողջույն առնում ամեն րոպե,</w:t>
      </w:r>
    </w:p>
    <w:p>
      <w:pPr>
        <w:pStyle w:val="Normal"/>
        <w:ind w:start="360" w:hanging="0"/>
        <w:jc w:val="both"/>
        <w:rPr>
          <w:rFonts w:ascii="Times Armenian" w:hAnsi="Times Armenian" w:cs="Times Armenian"/>
        </w:rPr>
      </w:pPr>
      <w:r>
        <w:rPr>
          <w:rFonts w:cs="Times Armenian" w:ascii="Times Armenian" w:hAnsi="Times Armenian"/>
          <w:sz w:val="21"/>
          <w:szCs w:val="21"/>
        </w:rPr>
        <w:t>Երբ մուժի միջից հավիտենական,</w:t>
      </w:r>
    </w:p>
    <w:p>
      <w:pPr>
        <w:pStyle w:val="Normal"/>
        <w:ind w:start="360" w:hanging="0"/>
        <w:jc w:val="both"/>
        <w:rPr>
          <w:rFonts w:ascii="Times Armenian" w:hAnsi="Times Armenian" w:cs="Times Armenian"/>
        </w:rPr>
      </w:pPr>
      <w:r>
        <w:rPr>
          <w:rFonts w:cs="Times Armenian" w:ascii="Times Armenian" w:hAnsi="Times Armenian"/>
          <w:sz w:val="21"/>
          <w:szCs w:val="21"/>
        </w:rPr>
        <w:t>Ծարավ ու պապակ գիտության ջրին`</w:t>
      </w:r>
    </w:p>
    <w:p>
      <w:pPr>
        <w:pStyle w:val="Normal"/>
        <w:ind w:start="360" w:hanging="0"/>
        <w:jc w:val="both"/>
        <w:rPr>
          <w:rFonts w:ascii="Times Armenian" w:hAnsi="Times Armenian" w:cs="Times Armenian"/>
        </w:rPr>
      </w:pPr>
      <w:r>
        <w:rPr>
          <w:rFonts w:cs="Times Armenian" w:ascii="Times Armenian" w:hAnsi="Times Armenian"/>
          <w:sz w:val="21"/>
          <w:szCs w:val="21"/>
        </w:rPr>
        <w:t>Նա հետևում էր տիեզերական</w:t>
      </w:r>
    </w:p>
    <w:p>
      <w:pPr>
        <w:pStyle w:val="Normal"/>
        <w:ind w:start="360" w:hanging="0"/>
        <w:jc w:val="both"/>
        <w:rPr>
          <w:rFonts w:ascii="Times Armenian" w:hAnsi="Times Armenian" w:cs="Times Armenian"/>
        </w:rPr>
      </w:pPr>
      <w:r>
        <w:rPr>
          <w:rFonts w:cs="Times Armenian" w:ascii="Times Armenian" w:hAnsi="Times Armenian"/>
          <w:sz w:val="21"/>
          <w:szCs w:val="21"/>
        </w:rPr>
        <w:t>Անցնող ու դարձող քարավաններին,</w:t>
      </w:r>
    </w:p>
    <w:p>
      <w:pPr>
        <w:pStyle w:val="Normal"/>
        <w:ind w:start="360" w:hanging="0"/>
        <w:jc w:val="both"/>
        <w:rPr>
          <w:rFonts w:ascii="Times Armenian" w:hAnsi="Times Armenian" w:cs="Times Armenian"/>
        </w:rPr>
      </w:pPr>
      <w:r>
        <w:rPr>
          <w:rFonts w:cs="Times Armenian" w:ascii="Times Armenian" w:hAnsi="Times Armenian"/>
          <w:sz w:val="21"/>
          <w:szCs w:val="21"/>
        </w:rPr>
        <w:t>Երբ նա սիրում էր, հավատում խորին,</w:t>
      </w:r>
    </w:p>
    <w:p>
      <w:pPr>
        <w:pStyle w:val="Normal"/>
        <w:ind w:start="360" w:hanging="0"/>
        <w:jc w:val="both"/>
        <w:rPr>
          <w:rFonts w:ascii="Times Armenian" w:hAnsi="Times Armenian" w:cs="Times Armenian"/>
        </w:rPr>
      </w:pPr>
      <w:r>
        <w:rPr>
          <w:rFonts w:cs="Times Armenian" w:ascii="Times Armenian" w:hAnsi="Times Armenian"/>
          <w:sz w:val="21"/>
          <w:szCs w:val="21"/>
        </w:rPr>
        <w:t>Նա` անդրանիկը սուրբ արարչության,</w:t>
      </w:r>
    </w:p>
    <w:p>
      <w:pPr>
        <w:pStyle w:val="Normal"/>
        <w:ind w:start="360" w:hanging="0"/>
        <w:jc w:val="both"/>
        <w:rPr>
          <w:rFonts w:ascii="Times Armenian" w:hAnsi="Times Armenian" w:cs="Times Armenian"/>
        </w:rPr>
      </w:pPr>
      <w:r>
        <w:rPr>
          <w:rFonts w:cs="Times Armenian" w:ascii="Times Armenian" w:hAnsi="Times Armenian"/>
          <w:sz w:val="21"/>
          <w:szCs w:val="21"/>
        </w:rPr>
        <w:t>Անգետ կասկածին, առանց չարության,</w:t>
      </w:r>
    </w:p>
    <w:p>
      <w:pPr>
        <w:pStyle w:val="Normal"/>
        <w:ind w:start="360" w:hanging="0"/>
        <w:jc w:val="both"/>
        <w:rPr>
          <w:rFonts w:ascii="Times Armenian" w:hAnsi="Times Armenian" w:cs="Times Armenian"/>
        </w:rPr>
      </w:pPr>
      <w:r>
        <w:rPr>
          <w:rFonts w:cs="Times Armenian" w:ascii="Times Armenian" w:hAnsi="Times Armenian"/>
          <w:sz w:val="21"/>
          <w:szCs w:val="21"/>
        </w:rPr>
        <w:t>Եվ չէր սպառնում դեռ նրա մտքին</w:t>
      </w:r>
    </w:p>
    <w:p>
      <w:pPr>
        <w:pStyle w:val="Normal"/>
        <w:ind w:start="360" w:hanging="0"/>
        <w:jc w:val="both"/>
        <w:rPr>
          <w:rFonts w:ascii="Times Armenian" w:hAnsi="Times Armenian" w:cs="Times Armenian"/>
        </w:rPr>
      </w:pPr>
      <w:r>
        <w:rPr>
          <w:rFonts w:cs="Times Armenian" w:ascii="Times Armenian" w:hAnsi="Times Armenian"/>
          <w:sz w:val="21"/>
          <w:szCs w:val="21"/>
        </w:rPr>
        <w:t>Վհատ դարերի շարանն անպտուղ...</w:t>
      </w:r>
    </w:p>
    <w:p>
      <w:pPr>
        <w:pStyle w:val="Normal"/>
        <w:ind w:start="360" w:hanging="0"/>
        <w:jc w:val="both"/>
        <w:rPr>
          <w:rFonts w:ascii="Times Armenian" w:hAnsi="Times Armenian" w:cs="Times Armenian"/>
        </w:rPr>
      </w:pPr>
      <w:r>
        <w:rPr>
          <w:rFonts w:cs="Times Armenian" w:ascii="Times Armenian" w:hAnsi="Times Armenian"/>
          <w:sz w:val="21"/>
          <w:szCs w:val="21"/>
        </w:rPr>
        <w:t>Շատ բան էր հիշում... Վերհիշել կրկին,</w:t>
      </w:r>
    </w:p>
    <w:p>
      <w:pPr>
        <w:pStyle w:val="Normal"/>
        <w:ind w:start="360" w:hanging="0"/>
        <w:jc w:val="both"/>
        <w:rPr>
          <w:rFonts w:ascii="Times Armenian" w:hAnsi="Times Armenian" w:cs="Times Armenian"/>
        </w:rPr>
      </w:pPr>
      <w:r>
        <w:rPr>
          <w:rFonts w:cs="Times Armenian" w:ascii="Times Armenian" w:hAnsi="Times Armenian"/>
          <w:sz w:val="21"/>
          <w:szCs w:val="21"/>
        </w:rPr>
        <w:t>Ողջը միտ բերել ուժը չէր պատում:</w:t>
      </w:r>
    </w:p>
    <w:p>
      <w:pPr>
        <w:pStyle w:val="Normal"/>
        <w:ind w:start="1778" w:firstLine="349"/>
        <w:jc w:val="both"/>
        <w:rPr>
          <w:rFonts w:ascii="Times Armenian" w:hAnsi="Times Armenian" w:cs="Times Armenian"/>
        </w:rPr>
      </w:pPr>
      <w:r>
        <w:rPr>
          <w:rFonts w:cs="Times Armenian" w:ascii="Times Armenian" w:hAnsi="Times Armenian"/>
          <w:sz w:val="21"/>
          <w:szCs w:val="21"/>
        </w:rPr>
        <w:t>II</w:t>
      </w:r>
    </w:p>
    <w:p>
      <w:pPr>
        <w:pStyle w:val="Normal"/>
        <w:ind w:start="360" w:hanging="0"/>
        <w:jc w:val="both"/>
        <w:rPr>
          <w:rFonts w:ascii="Times Armenian" w:hAnsi="Times Armenian" w:cs="Times Armenian"/>
        </w:rPr>
      </w:pPr>
      <w:r>
        <w:rPr>
          <w:rFonts w:cs="Times Armenian" w:ascii="Times Armenian" w:hAnsi="Times Armenian"/>
          <w:sz w:val="21"/>
          <w:szCs w:val="21"/>
        </w:rPr>
        <w:t>Անապատ երկրում վաղուց էր շրջում</w:t>
      </w:r>
    </w:p>
    <w:p>
      <w:pPr>
        <w:pStyle w:val="Normal"/>
        <w:ind w:start="360" w:hanging="0"/>
        <w:jc w:val="both"/>
        <w:rPr>
          <w:rFonts w:ascii="Times Armenian" w:hAnsi="Times Armenian" w:cs="Times Armenian"/>
        </w:rPr>
      </w:pPr>
      <w:r>
        <w:rPr>
          <w:rFonts w:cs="Times Armenian" w:ascii="Times Armenian" w:hAnsi="Times Armenian"/>
          <w:sz w:val="21"/>
          <w:szCs w:val="21"/>
        </w:rPr>
        <w:t>Անապաստարան և առանց մահի.</w:t>
      </w:r>
    </w:p>
    <w:p>
      <w:pPr>
        <w:pStyle w:val="Normal"/>
        <w:ind w:start="360" w:hanging="0"/>
        <w:jc w:val="both"/>
        <w:rPr>
          <w:rFonts w:ascii="Times Armenian" w:hAnsi="Times Armenian" w:cs="Times Armenian"/>
        </w:rPr>
      </w:pPr>
      <w:r>
        <w:rPr>
          <w:rFonts w:cs="Times Armenian" w:ascii="Times Armenian" w:hAnsi="Times Armenian"/>
          <w:sz w:val="21"/>
          <w:szCs w:val="21"/>
        </w:rPr>
        <w:t>Դարի ետևից նոր դարն էր թռչում,</w:t>
      </w:r>
    </w:p>
    <w:p>
      <w:pPr>
        <w:pStyle w:val="Normal"/>
        <w:ind w:start="360" w:hanging="0"/>
        <w:jc w:val="both"/>
        <w:rPr>
          <w:rFonts w:ascii="Times Armenian" w:hAnsi="Times Armenian" w:cs="Times Armenian"/>
        </w:rPr>
      </w:pPr>
      <w:r>
        <w:rPr>
          <w:rFonts w:cs="Times Armenian" w:ascii="Times Armenian" w:hAnsi="Times Armenian"/>
          <w:sz w:val="21"/>
          <w:szCs w:val="21"/>
        </w:rPr>
        <w:t>Ինչպես որ պահն է հետևում պահին`</w:t>
      </w:r>
    </w:p>
    <w:p>
      <w:pPr>
        <w:pStyle w:val="Normal"/>
        <w:ind w:start="360" w:hanging="0"/>
        <w:jc w:val="both"/>
        <w:rPr>
          <w:rFonts w:ascii="Times Armenian" w:hAnsi="Times Armenian" w:cs="Times Armenian"/>
        </w:rPr>
      </w:pPr>
      <w:r>
        <w:rPr>
          <w:rFonts w:cs="Times Armenian" w:ascii="Times Armenian" w:hAnsi="Times Armenian"/>
          <w:sz w:val="21"/>
          <w:szCs w:val="21"/>
        </w:rPr>
        <w:t>Նույն միօրինակ հերթականությամբ:</w:t>
      </w:r>
    </w:p>
    <w:p>
      <w:pPr>
        <w:pStyle w:val="Normal"/>
        <w:ind w:start="360" w:hanging="0"/>
        <w:jc w:val="both"/>
        <w:rPr>
          <w:rFonts w:ascii="Times Armenian" w:hAnsi="Times Armenian" w:cs="Times Armenian"/>
        </w:rPr>
      </w:pPr>
      <w:r>
        <w:rPr>
          <w:rFonts w:cs="Times Armenian" w:ascii="Times Armenian" w:hAnsi="Times Armenian"/>
          <w:sz w:val="21"/>
          <w:szCs w:val="21"/>
        </w:rPr>
        <w:t>Առանց հաճույքի` սերմը չարության</w:t>
      </w:r>
    </w:p>
    <w:p>
      <w:pPr>
        <w:pStyle w:val="Normal"/>
        <w:ind w:start="360" w:hanging="0"/>
        <w:jc w:val="both"/>
        <w:rPr>
          <w:rFonts w:ascii="Times Armenian" w:hAnsi="Times Armenian" w:cs="Times Armenian"/>
        </w:rPr>
      </w:pPr>
      <w:r>
        <w:rPr>
          <w:rFonts w:cs="Times Armenian" w:ascii="Times Armenian" w:hAnsi="Times Armenian"/>
          <w:sz w:val="21"/>
          <w:szCs w:val="21"/>
        </w:rPr>
        <w:t>Սփռում էր դևը աշխարհում չնչին,</w:t>
      </w:r>
    </w:p>
    <w:p>
      <w:pPr>
        <w:pStyle w:val="Normal"/>
        <w:ind w:start="360" w:hanging="0"/>
        <w:jc w:val="both"/>
        <w:rPr>
          <w:rFonts w:ascii="Times Armenian" w:hAnsi="Times Armenian" w:cs="Times Armenian"/>
        </w:rPr>
      </w:pPr>
      <w:r>
        <w:rPr>
          <w:rFonts w:cs="Times Armenian" w:ascii="Times Armenian" w:hAnsi="Times Armenian"/>
          <w:sz w:val="21"/>
          <w:szCs w:val="21"/>
        </w:rPr>
        <w:t>Ուր ինքն էր իշխում և ուր ոչնչից</w:t>
      </w:r>
    </w:p>
    <w:p>
      <w:pPr>
        <w:pStyle w:val="Normal"/>
        <w:ind w:start="360" w:hanging="0"/>
        <w:jc w:val="both"/>
        <w:rPr>
          <w:rFonts w:ascii="Times Armenian" w:hAnsi="Times Armenian" w:cs="Times Armenian"/>
        </w:rPr>
      </w:pPr>
      <w:r>
        <w:rPr>
          <w:rFonts w:cs="Times Armenian" w:ascii="Times Armenian" w:hAnsi="Times Armenian"/>
          <w:sz w:val="21"/>
          <w:szCs w:val="21"/>
        </w:rPr>
        <w:t>Չէր էլ սպասում դիմադրություն –</w:t>
      </w:r>
    </w:p>
    <w:p>
      <w:pPr>
        <w:pStyle w:val="Normal"/>
        <w:ind w:start="360" w:hanging="0"/>
        <w:jc w:val="both"/>
        <w:rPr>
          <w:rFonts w:ascii="Times Armenian" w:hAnsi="Times Armenian" w:cs="Times Armenian"/>
        </w:rPr>
      </w:pPr>
      <w:r>
        <w:rPr>
          <w:rFonts w:cs="Times Armenian" w:ascii="Times Armenian" w:hAnsi="Times Armenian"/>
          <w:sz w:val="21"/>
          <w:szCs w:val="21"/>
        </w:rPr>
        <w:t>–</w:t>
      </w:r>
      <w:r>
        <w:rPr>
          <w:rFonts w:eastAsia="Times Armenian" w:cs="Times Armenian" w:ascii="Times Armenian" w:hAnsi="Times Armenian"/>
          <w:sz w:val="21"/>
          <w:szCs w:val="21"/>
        </w:rPr>
        <w:t xml:space="preserve"> </w:t>
      </w:r>
      <w:r>
        <w:rPr>
          <w:rFonts w:cs="Times Armenian" w:ascii="Times Armenian" w:hAnsi="Times Armenian"/>
          <w:sz w:val="21"/>
          <w:szCs w:val="21"/>
        </w:rPr>
        <w:t>Ու նա ձանձրացավ չարության շնչից:</w:t>
      </w:r>
    </w:p>
    <w:p>
      <w:pPr>
        <w:pStyle w:val="Normal"/>
        <w:ind w:start="1778" w:firstLine="349"/>
        <w:jc w:val="both"/>
        <w:rPr>
          <w:rFonts w:ascii="Times Armenian" w:hAnsi="Times Armenian" w:cs="Times Armenian"/>
        </w:rPr>
      </w:pPr>
      <w:r>
        <w:rPr>
          <w:rFonts w:cs="Times Armenian" w:ascii="Times Armenian" w:hAnsi="Times Armenian"/>
          <w:sz w:val="21"/>
          <w:szCs w:val="21"/>
        </w:rPr>
        <w:t>III</w:t>
      </w:r>
    </w:p>
    <w:p>
      <w:pPr>
        <w:pStyle w:val="Normal"/>
        <w:ind w:start="360" w:hanging="0"/>
        <w:jc w:val="both"/>
        <w:rPr>
          <w:rFonts w:ascii="Times Armenian" w:hAnsi="Times Armenian" w:cs="Times Armenian"/>
        </w:rPr>
      </w:pPr>
      <w:r>
        <w:rPr>
          <w:rFonts w:cs="Times Armenian" w:ascii="Times Armenian" w:hAnsi="Times Armenian"/>
          <w:sz w:val="21"/>
          <w:szCs w:val="21"/>
        </w:rPr>
        <w:t>Եվ սեգ Կովկասի լեռների վրա</w:t>
      </w:r>
    </w:p>
    <w:p>
      <w:pPr>
        <w:pStyle w:val="Normal"/>
        <w:ind w:start="360" w:hanging="0"/>
        <w:jc w:val="both"/>
        <w:rPr>
          <w:rFonts w:ascii="Times Armenian" w:hAnsi="Times Armenian" w:cs="Times Armenian"/>
        </w:rPr>
      </w:pPr>
      <w:r>
        <w:rPr>
          <w:rFonts w:cs="Times Armenian" w:ascii="Times Armenian" w:hAnsi="Times Armenian"/>
          <w:sz w:val="21"/>
          <w:szCs w:val="21"/>
        </w:rPr>
        <w:t>Դրախտից քշված այդ ոգին թռավ:</w:t>
      </w:r>
    </w:p>
    <w:p>
      <w:pPr>
        <w:pStyle w:val="Normal"/>
        <w:ind w:start="360" w:hanging="0"/>
        <w:jc w:val="both"/>
        <w:rPr>
          <w:rFonts w:ascii="Times Armenian" w:hAnsi="Times Armenian" w:cs="Times Armenian"/>
        </w:rPr>
      </w:pPr>
      <w:r>
        <w:rPr>
          <w:rFonts w:cs="Times Armenian" w:ascii="Times Armenian" w:hAnsi="Times Armenian"/>
          <w:sz w:val="21"/>
          <w:szCs w:val="21"/>
        </w:rPr>
        <w:t>Իր հավերժական սառույցով կապույտ</w:t>
      </w:r>
    </w:p>
    <w:p>
      <w:pPr>
        <w:pStyle w:val="Normal"/>
        <w:ind w:start="360" w:hanging="0"/>
        <w:jc w:val="both"/>
        <w:rPr>
          <w:rFonts w:ascii="Times Armenian" w:hAnsi="Times Armenian" w:cs="Times Armenian"/>
        </w:rPr>
      </w:pPr>
      <w:r>
        <w:rPr>
          <w:rFonts w:cs="Times Armenian" w:ascii="Times Armenian" w:hAnsi="Times Armenian"/>
          <w:sz w:val="21"/>
          <w:szCs w:val="21"/>
        </w:rPr>
        <w:t>Կազբեկն է շողում ադամանդի պես</w:t>
      </w:r>
    </w:p>
    <w:p>
      <w:pPr>
        <w:pStyle w:val="Normal"/>
        <w:ind w:start="360" w:hanging="0"/>
        <w:jc w:val="both"/>
        <w:rPr>
          <w:rFonts w:ascii="Times Armenian" w:hAnsi="Times Armenian" w:cs="Times Armenian"/>
        </w:rPr>
      </w:pPr>
      <w:r>
        <w:rPr>
          <w:rFonts w:cs="Times Armenian" w:ascii="Times Armenian" w:hAnsi="Times Armenian"/>
          <w:sz w:val="21"/>
          <w:szCs w:val="21"/>
        </w:rPr>
        <w:t>Եվ, ամենից ցած, մթին սանդի պես</w:t>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Սևին է տալիս ոլորապտույտ </w:t>
      </w:r>
    </w:p>
    <w:p>
      <w:pPr>
        <w:pStyle w:val="Normal"/>
        <w:ind w:start="360" w:hanging="0"/>
        <w:jc w:val="both"/>
        <w:rPr>
          <w:rFonts w:ascii="Times Armenian" w:hAnsi="Times Armenian" w:cs="Times Armenian"/>
        </w:rPr>
      </w:pPr>
      <w:r>
        <w:rPr>
          <w:rFonts w:cs="Times Armenian" w:ascii="Times Armenian" w:hAnsi="Times Armenian"/>
          <w:sz w:val="21"/>
          <w:szCs w:val="21"/>
        </w:rPr>
        <w:t>Դարյալը` լեցուն օձերով կույտ-կույտ,</w:t>
      </w:r>
    </w:p>
    <w:p>
      <w:pPr>
        <w:pStyle w:val="Normal"/>
        <w:ind w:start="360" w:hanging="0"/>
        <w:jc w:val="both"/>
        <w:rPr>
          <w:rFonts w:ascii="Times Armenian" w:hAnsi="Times Armenian" w:cs="Times Armenian"/>
        </w:rPr>
      </w:pPr>
      <w:r>
        <w:rPr>
          <w:rFonts w:cs="Times Armenian" w:ascii="Times Armenian" w:hAnsi="Times Armenian"/>
          <w:sz w:val="21"/>
          <w:szCs w:val="21"/>
        </w:rPr>
        <w:t>Եվ առյուծի պես` լեռնաշղթային</w:t>
      </w:r>
    </w:p>
    <w:p>
      <w:pPr>
        <w:pStyle w:val="Normal"/>
        <w:ind w:start="360" w:hanging="0"/>
        <w:jc w:val="both"/>
        <w:rPr>
          <w:rFonts w:ascii="Times Armenian" w:hAnsi="Times Armenian" w:cs="Times Armenian"/>
        </w:rPr>
      </w:pPr>
      <w:r>
        <w:rPr>
          <w:rFonts w:cs="Times Armenian" w:ascii="Times Armenian" w:hAnsi="Times Armenian"/>
          <w:sz w:val="21"/>
          <w:szCs w:val="21"/>
        </w:rPr>
        <w:t>Թավ բաշը փռած` Թերեքն է թռչում,</w:t>
      </w:r>
    </w:p>
    <w:p>
      <w:pPr>
        <w:pStyle w:val="Normal"/>
        <w:ind w:start="360" w:hanging="0"/>
        <w:jc w:val="both"/>
        <w:rPr>
          <w:rFonts w:ascii="Times Armenian" w:hAnsi="Times Armenian" w:cs="Times Armenian"/>
        </w:rPr>
      </w:pPr>
      <w:r>
        <w:rPr>
          <w:rFonts w:cs="Times Armenian" w:ascii="Times Armenian" w:hAnsi="Times Armenian"/>
          <w:sz w:val="21"/>
          <w:szCs w:val="21"/>
        </w:rPr>
        <w:t>Մռնչում – և ի՜նչ. գազան ու թռչուն</w:t>
      </w:r>
    </w:p>
    <w:p>
      <w:pPr>
        <w:pStyle w:val="Normal"/>
        <w:ind w:start="360" w:hanging="0"/>
        <w:jc w:val="both"/>
        <w:rPr>
          <w:rFonts w:ascii="Times Armenian" w:hAnsi="Times Armenian" w:cs="Times Armenian"/>
        </w:rPr>
      </w:pPr>
      <w:r>
        <w:rPr>
          <w:rFonts w:cs="Times Armenian" w:ascii="Times Armenian" w:hAnsi="Times Armenian"/>
          <w:sz w:val="21"/>
          <w:szCs w:val="21"/>
        </w:rPr>
        <w:t>խենթ պտտվելով պարում օդային`</w:t>
      </w:r>
    </w:p>
    <w:p>
      <w:pPr>
        <w:pStyle w:val="Normal"/>
        <w:ind w:start="360" w:hanging="0"/>
        <w:jc w:val="both"/>
        <w:rPr>
          <w:rFonts w:ascii="Times Armenian" w:hAnsi="Times Armenian" w:cs="Times Armenian"/>
        </w:rPr>
      </w:pPr>
      <w:r>
        <w:rPr>
          <w:rFonts w:cs="Times Armenian" w:ascii="Times Armenian" w:hAnsi="Times Armenian"/>
          <w:sz w:val="21"/>
          <w:szCs w:val="21"/>
        </w:rPr>
        <w:t>Նրա ջրերի բարբառն են լսում.</w:t>
      </w:r>
    </w:p>
    <w:p>
      <w:pPr>
        <w:pStyle w:val="Normal"/>
        <w:ind w:start="360" w:hanging="0"/>
        <w:jc w:val="both"/>
        <w:rPr>
          <w:rFonts w:ascii="Times Armenian" w:hAnsi="Times Armenian" w:cs="Times Armenian"/>
        </w:rPr>
      </w:pPr>
      <w:r>
        <w:rPr>
          <w:rFonts w:cs="Times Armenian" w:ascii="Times Armenian" w:hAnsi="Times Armenian"/>
          <w:sz w:val="21"/>
          <w:szCs w:val="21"/>
        </w:rPr>
        <w:t>Հեռու հարավի ամպն էլ հուրհրան</w:t>
      </w:r>
    </w:p>
    <w:p>
      <w:pPr>
        <w:pStyle w:val="Normal"/>
        <w:ind w:start="360" w:hanging="0"/>
        <w:jc w:val="both"/>
        <w:rPr>
          <w:rFonts w:ascii="Times Armenian" w:hAnsi="Times Armenian" w:cs="Times Armenian"/>
        </w:rPr>
      </w:pPr>
      <w:r>
        <w:rPr>
          <w:rFonts w:cs="Times Armenian" w:ascii="Times Armenian" w:hAnsi="Times Armenian"/>
          <w:sz w:val="21"/>
          <w:szCs w:val="21"/>
        </w:rPr>
        <w:t>Չվում է գալիս, ուղեկցում նրան.</w:t>
      </w:r>
    </w:p>
    <w:p>
      <w:pPr>
        <w:pStyle w:val="Normal"/>
        <w:ind w:start="360" w:hanging="0"/>
        <w:jc w:val="both"/>
        <w:rPr>
          <w:rFonts w:ascii="Times Armenian" w:hAnsi="Times Armenian" w:cs="Times Armenian"/>
        </w:rPr>
      </w:pPr>
      <w:r>
        <w:rPr>
          <w:rFonts w:cs="Times Armenian" w:ascii="Times Armenian" w:hAnsi="Times Armenian"/>
          <w:sz w:val="21"/>
          <w:szCs w:val="21"/>
        </w:rPr>
        <w:t>Ու ցատկոտելով հյուսիս է հոսում.</w:t>
      </w:r>
    </w:p>
    <w:p>
      <w:pPr>
        <w:pStyle w:val="Normal"/>
        <w:ind w:start="360" w:hanging="0"/>
        <w:jc w:val="both"/>
        <w:rPr>
          <w:rFonts w:ascii="Times Armenian" w:hAnsi="Times Armenian" w:cs="Times Armenian"/>
        </w:rPr>
      </w:pPr>
      <w:r>
        <w:rPr>
          <w:rFonts w:cs="Times Armenian" w:ascii="Times Armenian" w:hAnsi="Times Armenian"/>
          <w:sz w:val="21"/>
          <w:szCs w:val="21"/>
        </w:rPr>
        <w:t>Եվ խուլ ժայռերը խիտ-խիտ շարքերով,</w:t>
      </w:r>
    </w:p>
    <w:p>
      <w:pPr>
        <w:pStyle w:val="Normal"/>
        <w:ind w:start="360" w:hanging="0"/>
        <w:jc w:val="both"/>
        <w:rPr>
          <w:rFonts w:ascii="Times Armenian" w:hAnsi="Times Armenian" w:cs="Times Armenian"/>
        </w:rPr>
      </w:pPr>
      <w:r>
        <w:rPr>
          <w:rFonts w:cs="Times Armenian" w:ascii="Times Armenian" w:hAnsi="Times Armenian"/>
          <w:sz w:val="21"/>
          <w:szCs w:val="21"/>
        </w:rPr>
        <w:t>Մի խորհրդավոր ու խոր նիրհի մեջ,</w:t>
      </w:r>
    </w:p>
    <w:p>
      <w:pPr>
        <w:pStyle w:val="Normal"/>
        <w:ind w:start="360" w:hanging="0"/>
        <w:jc w:val="both"/>
        <w:rPr>
          <w:rFonts w:ascii="Times Armenian" w:hAnsi="Times Armenian" w:cs="Times Armenian"/>
        </w:rPr>
      </w:pPr>
      <w:r>
        <w:rPr>
          <w:rFonts w:cs="Times Armenian" w:ascii="Times Armenian" w:hAnsi="Times Armenian"/>
          <w:sz w:val="21"/>
          <w:szCs w:val="21"/>
        </w:rPr>
        <w:t>Ներքև խոնարհած իրենց դեմքերով</w:t>
      </w:r>
    </w:p>
    <w:p>
      <w:pPr>
        <w:pStyle w:val="Normal"/>
        <w:ind w:start="360" w:hanging="0"/>
        <w:jc w:val="both"/>
        <w:rPr>
          <w:rFonts w:ascii="Times Armenian" w:hAnsi="Times Armenian" w:cs="Times Armenian"/>
        </w:rPr>
      </w:pPr>
      <w:r>
        <w:rPr>
          <w:rFonts w:cs="Times Armenian" w:ascii="Times Armenian" w:hAnsi="Times Armenian"/>
          <w:sz w:val="21"/>
          <w:szCs w:val="21"/>
        </w:rPr>
        <w:t>Ալիքներին են հետևում անվերջ.</w:t>
      </w:r>
    </w:p>
    <w:p>
      <w:pPr>
        <w:pStyle w:val="Normal"/>
        <w:ind w:start="360" w:hanging="0"/>
        <w:jc w:val="both"/>
        <w:rPr>
          <w:rFonts w:ascii="Times Armenian" w:hAnsi="Times Armenian" w:cs="Times Armenian"/>
        </w:rPr>
      </w:pPr>
      <w:r>
        <w:rPr>
          <w:rFonts w:cs="Times Armenian" w:ascii="Times Armenian" w:hAnsi="Times Armenian"/>
          <w:sz w:val="21"/>
          <w:szCs w:val="21"/>
        </w:rPr>
        <w:t>Մշուշի միջից` ժայռերին թառած</w:t>
      </w:r>
    </w:p>
    <w:p>
      <w:pPr>
        <w:pStyle w:val="Normal"/>
        <w:ind w:start="360" w:hanging="0"/>
        <w:jc w:val="both"/>
        <w:rPr>
          <w:rFonts w:ascii="Times Armenian" w:hAnsi="Times Armenian" w:cs="Times Armenian"/>
        </w:rPr>
      </w:pPr>
      <w:r>
        <w:rPr>
          <w:rFonts w:cs="Times Armenian" w:ascii="Times Armenian" w:hAnsi="Times Armenian"/>
          <w:sz w:val="21"/>
          <w:szCs w:val="21"/>
        </w:rPr>
        <w:t>Բերդ ու բուրգերն են նայում ահարկու,</w:t>
      </w:r>
    </w:p>
    <w:p>
      <w:pPr>
        <w:pStyle w:val="Normal"/>
        <w:ind w:start="360" w:hanging="0"/>
        <w:jc w:val="both"/>
        <w:rPr>
          <w:rFonts w:ascii="Times Armenian" w:hAnsi="Times Armenian" w:cs="Times Armenian"/>
        </w:rPr>
      </w:pPr>
      <w:r>
        <w:rPr>
          <w:rFonts w:cs="Times Armenian" w:ascii="Times Armenian" w:hAnsi="Times Armenian"/>
          <w:sz w:val="21"/>
          <w:szCs w:val="21"/>
        </w:rPr>
        <w:t>Ասես Կովկասի դռների առաջ</w:t>
      </w:r>
    </w:p>
    <w:p>
      <w:pPr>
        <w:pStyle w:val="Normal"/>
        <w:ind w:start="360" w:hanging="0"/>
        <w:jc w:val="both"/>
        <w:rPr>
          <w:rFonts w:ascii="Times Armenian" w:hAnsi="Times Armenian" w:cs="Times Armenian"/>
        </w:rPr>
      </w:pPr>
      <w:r>
        <w:rPr>
          <w:rFonts w:cs="Times Armenian" w:ascii="Times Armenian" w:hAnsi="Times Armenian"/>
          <w:sz w:val="21"/>
          <w:szCs w:val="21"/>
        </w:rPr>
        <w:t>Հսկաների պես նրան են հսկում,–</w:t>
      </w:r>
    </w:p>
    <w:p>
      <w:pPr>
        <w:pStyle w:val="Normal"/>
        <w:ind w:start="360" w:hanging="0"/>
        <w:jc w:val="both"/>
        <w:rPr>
          <w:rFonts w:ascii="Times Armenian" w:hAnsi="Times Armenian" w:cs="Times Armenian"/>
        </w:rPr>
      </w:pPr>
      <w:r>
        <w:rPr>
          <w:rFonts w:cs="Times Armenian" w:ascii="Times Armenian" w:hAnsi="Times Armenian"/>
          <w:sz w:val="21"/>
          <w:szCs w:val="21"/>
        </w:rPr>
        <w:t>Ամեն ինչ այստեղ` աստծո աշխարհում,</w:t>
      </w:r>
    </w:p>
    <w:p>
      <w:pPr>
        <w:pStyle w:val="Normal"/>
        <w:ind w:start="360" w:hanging="0"/>
        <w:jc w:val="both"/>
        <w:rPr>
          <w:rFonts w:ascii="Times Armenian" w:hAnsi="Times Armenian" w:cs="Times Armenian"/>
        </w:rPr>
      </w:pPr>
      <w:r>
        <w:rPr>
          <w:rFonts w:cs="Times Armenian" w:ascii="Times Armenian" w:hAnsi="Times Armenian"/>
          <w:sz w:val="21"/>
          <w:szCs w:val="21"/>
        </w:rPr>
        <w:t>Չքնաղ է, վայրի,– բայց արհամարհում,</w:t>
      </w:r>
    </w:p>
    <w:p>
      <w:pPr>
        <w:pStyle w:val="Normal"/>
        <w:ind w:start="360" w:hanging="0"/>
        <w:jc w:val="both"/>
        <w:rPr>
          <w:rFonts w:ascii="Times Armenian" w:hAnsi="Times Armenian" w:cs="Times Armenian"/>
        </w:rPr>
      </w:pPr>
      <w:r>
        <w:rPr>
          <w:rFonts w:cs="Times Armenian" w:ascii="Times Armenian" w:hAnsi="Times Armenian"/>
          <w:sz w:val="21"/>
          <w:szCs w:val="21"/>
        </w:rPr>
        <w:t>Բայց աստծո կերտած աշխարհի վրա</w:t>
      </w:r>
    </w:p>
    <w:p>
      <w:pPr>
        <w:pStyle w:val="Normal"/>
        <w:ind w:start="360" w:hanging="0"/>
        <w:jc w:val="both"/>
        <w:rPr>
          <w:rFonts w:ascii="Times Armenian" w:hAnsi="Times Armenian" w:cs="Times Armenian"/>
        </w:rPr>
      </w:pPr>
      <w:r>
        <w:rPr>
          <w:rFonts w:cs="Times Armenian" w:ascii="Times Armenian" w:hAnsi="Times Armenian"/>
          <w:sz w:val="21"/>
          <w:szCs w:val="21"/>
        </w:rPr>
        <w:t>Նայում է նա լոկ քամահըրանքով,</w:t>
      </w:r>
    </w:p>
    <w:p>
      <w:pPr>
        <w:pStyle w:val="Normal"/>
        <w:ind w:start="360" w:hanging="0"/>
        <w:jc w:val="both"/>
        <w:rPr>
          <w:rFonts w:ascii="Times Armenian" w:hAnsi="Times Armenian" w:cs="Times Armenian"/>
        </w:rPr>
      </w:pPr>
      <w:r>
        <w:rPr>
          <w:rFonts w:cs="Times Armenian" w:ascii="Times Armenian" w:hAnsi="Times Armenian"/>
          <w:sz w:val="21"/>
          <w:szCs w:val="21"/>
        </w:rPr>
        <w:t>Եվ սառն ու գոռոզ ճակատը նրա</w:t>
      </w:r>
    </w:p>
    <w:p>
      <w:pPr>
        <w:pStyle w:val="Normal"/>
        <w:ind w:start="360" w:hanging="0"/>
        <w:jc w:val="both"/>
        <w:rPr>
          <w:rFonts w:ascii="Times Armenian" w:hAnsi="Times Armenian" w:cs="Times Armenian"/>
        </w:rPr>
      </w:pPr>
      <w:r>
        <w:rPr>
          <w:rFonts w:cs="Times Armenian" w:ascii="Times Armenian" w:hAnsi="Times Armenian"/>
          <w:sz w:val="21"/>
          <w:szCs w:val="21"/>
        </w:rPr>
        <w:t>Չի ցոլում անգամ թեթև բերկրանքով:</w:t>
      </w:r>
    </w:p>
    <w:p>
      <w:pPr>
        <w:pStyle w:val="Normal"/>
        <w:ind w:start="360" w:hanging="0"/>
        <w:jc w:val="both"/>
        <w:rPr>
          <w:rFonts w:ascii="Times Armenian" w:hAnsi="Times Armenian" w:cs="Times Armenian"/>
        </w:rPr>
      </w:pPr>
      <w:r>
        <w:rPr>
          <w:rFonts w:cs="Times Armenian" w:ascii="Times Armenian" w:hAnsi="Times Armenian"/>
          <w:b/>
          <w:i/>
          <w:sz w:val="21"/>
          <w:szCs w:val="21"/>
        </w:rPr>
      </w:r>
    </w:p>
    <w:p>
      <w:pPr>
        <w:pStyle w:val="Heading3"/>
        <w:rPr>
          <w:rFonts w:ascii="Times Armenian" w:hAnsi="Times Armenian" w:cs="Times Armenian"/>
        </w:rPr>
      </w:pPr>
      <w:bookmarkStart w:id="31" w:name="__RefHeading___Toc409540331"/>
      <w:bookmarkEnd w:id="31"/>
      <w:r>
        <w:rPr>
          <w:rFonts w:cs="Times Armenian" w:ascii="Times Armenian" w:hAnsi="Times Armenian"/>
        </w:rPr>
        <w:t>5.2 ԴԵՎ</w:t>
      </w:r>
    </w:p>
    <w:p>
      <w:pPr>
        <w:pStyle w:val="Normal"/>
        <w:ind w:start="1778" w:firstLine="349"/>
        <w:jc w:val="both"/>
        <w:rPr>
          <w:rFonts w:ascii="Times Armenian" w:hAnsi="Times Armenian" w:cs="Times Armenian"/>
        </w:rPr>
      </w:pPr>
      <w:r>
        <w:rPr>
          <w:rFonts w:cs="Baltica" w:ascii="Baltica" w:hAnsi="Baltica"/>
          <w:sz w:val="21"/>
          <w:szCs w:val="21"/>
        </w:rPr>
        <w:t>I</w:t>
      </w:r>
    </w:p>
    <w:p>
      <w:pPr>
        <w:pStyle w:val="Normal"/>
        <w:ind w:start="360" w:hanging="0"/>
        <w:jc w:val="both"/>
        <w:rPr>
          <w:rFonts w:ascii="Times Armenian" w:hAnsi="Times Armenian" w:cs="Times Armenian"/>
        </w:rPr>
      </w:pPr>
      <w:r>
        <w:rPr>
          <w:rFonts w:cs="Times Armenian" w:ascii="Times Armenian" w:hAnsi="Times Armenian"/>
          <w:sz w:val="21"/>
          <w:szCs w:val="21"/>
        </w:rPr>
        <w:t>Վշտալի Դևը` աքսորման ոգին,</w:t>
      </w:r>
    </w:p>
    <w:p>
      <w:pPr>
        <w:pStyle w:val="Normal"/>
        <w:ind w:start="360" w:hanging="0"/>
        <w:jc w:val="both"/>
        <w:rPr>
          <w:rFonts w:ascii="Times Armenian" w:hAnsi="Times Armenian" w:cs="Times Armenian"/>
        </w:rPr>
      </w:pPr>
      <w:r>
        <w:rPr>
          <w:rFonts w:cs="Times Armenian" w:ascii="Times Armenian" w:hAnsi="Times Armenian"/>
          <w:sz w:val="21"/>
          <w:szCs w:val="21"/>
        </w:rPr>
        <w:t>Թռչում էր օդում մեղսամած երկրի,</w:t>
      </w:r>
    </w:p>
    <w:p>
      <w:pPr>
        <w:pStyle w:val="Normal"/>
        <w:ind w:start="360" w:hanging="0"/>
        <w:jc w:val="both"/>
        <w:rPr>
          <w:rFonts w:ascii="Times Armenian" w:hAnsi="Times Armenian" w:cs="Times Armenian"/>
        </w:rPr>
      </w:pPr>
      <w:r>
        <w:rPr>
          <w:rFonts w:cs="Times Armenian" w:ascii="Times Armenian" w:hAnsi="Times Armenian"/>
          <w:sz w:val="21"/>
          <w:szCs w:val="21"/>
        </w:rPr>
        <w:t>Եվ խռնվում էին իր դեմ անմեկին</w:t>
      </w:r>
    </w:p>
    <w:p>
      <w:pPr>
        <w:pStyle w:val="Normal"/>
        <w:ind w:start="360" w:hanging="0"/>
        <w:jc w:val="both"/>
        <w:rPr>
          <w:rFonts w:ascii="Times Armenian" w:hAnsi="Times Armenian" w:cs="Times Armenian"/>
        </w:rPr>
      </w:pPr>
      <w:r>
        <w:rPr>
          <w:rFonts w:cs="Times Armenian" w:ascii="Times Armenian" w:hAnsi="Times Armenian"/>
          <w:sz w:val="21"/>
          <w:szCs w:val="21"/>
        </w:rPr>
        <w:t>Հիշողություններն այն լավ օրերի,</w:t>
      </w:r>
    </w:p>
    <w:p>
      <w:pPr>
        <w:pStyle w:val="Normal"/>
        <w:ind w:start="360" w:hanging="0"/>
        <w:jc w:val="both"/>
        <w:rPr>
          <w:rFonts w:ascii="Times Armenian" w:hAnsi="Times Armenian" w:cs="Times Armenian"/>
        </w:rPr>
      </w:pPr>
      <w:r>
        <w:rPr>
          <w:rFonts w:cs="Times Armenian" w:ascii="Times Armenian" w:hAnsi="Times Armenian"/>
          <w:sz w:val="21"/>
          <w:szCs w:val="21"/>
        </w:rPr>
        <w:t>Երբ դրախտի լույս օթևանում դեռ</w:t>
      </w:r>
    </w:p>
    <w:p>
      <w:pPr>
        <w:pStyle w:val="Normal"/>
        <w:ind w:start="360" w:hanging="0"/>
        <w:jc w:val="both"/>
        <w:rPr>
          <w:rFonts w:ascii="Times Armenian" w:hAnsi="Times Armenian" w:cs="Times Armenian"/>
        </w:rPr>
      </w:pPr>
      <w:r>
        <w:rPr>
          <w:rFonts w:cs="Times Armenian" w:ascii="Times Armenian" w:hAnsi="Times Armenian"/>
          <w:sz w:val="21"/>
          <w:szCs w:val="21"/>
        </w:rPr>
        <w:t>Շողշողում էր նա` Քերովբեն անբիծ,</w:t>
      </w:r>
    </w:p>
    <w:p>
      <w:pPr>
        <w:pStyle w:val="Normal"/>
        <w:ind w:start="360" w:hanging="0"/>
        <w:jc w:val="both"/>
        <w:rPr>
          <w:rFonts w:ascii="Times Armenian" w:hAnsi="Times Armenian" w:cs="Times Armenian"/>
        </w:rPr>
      </w:pPr>
      <w:r>
        <w:rPr>
          <w:rFonts w:cs="Times Armenian" w:ascii="Times Armenian" w:hAnsi="Times Armenian"/>
          <w:sz w:val="21"/>
          <w:szCs w:val="21"/>
        </w:rPr>
        <w:t>Երբ որ գիսաստղը, սուրալով թեթև,</w:t>
      </w:r>
    </w:p>
    <w:p>
      <w:pPr>
        <w:pStyle w:val="Normal"/>
        <w:ind w:start="360" w:hanging="0"/>
        <w:jc w:val="both"/>
        <w:rPr>
          <w:rFonts w:ascii="Times Armenian" w:hAnsi="Times Armenian" w:cs="Times Armenian"/>
        </w:rPr>
      </w:pPr>
      <w:r>
        <w:rPr>
          <w:rFonts w:cs="Times Armenian" w:ascii="Times Armenian" w:hAnsi="Times Armenian"/>
          <w:sz w:val="21"/>
          <w:szCs w:val="21"/>
        </w:rPr>
        <w:t>Սիրում էր իր հետ միշտ փոխանակել</w:t>
      </w:r>
    </w:p>
    <w:p>
      <w:pPr>
        <w:pStyle w:val="Normal"/>
        <w:ind w:start="360" w:hanging="0"/>
        <w:jc w:val="both"/>
        <w:rPr>
          <w:rFonts w:ascii="Times Armenian" w:hAnsi="Times Armenian" w:cs="Times Armenian"/>
        </w:rPr>
      </w:pPr>
      <w:r>
        <w:rPr>
          <w:rFonts w:cs="Times Armenian" w:ascii="Times Armenian" w:hAnsi="Times Armenian"/>
          <w:sz w:val="21"/>
          <w:szCs w:val="21"/>
        </w:rPr>
        <w:t>Ջերմ ու սիրալիր ողջույնի ժպիտ.</w:t>
      </w:r>
    </w:p>
    <w:p>
      <w:pPr>
        <w:pStyle w:val="Normal"/>
        <w:ind w:start="360" w:hanging="0"/>
        <w:jc w:val="both"/>
        <w:rPr>
          <w:rFonts w:ascii="Times Armenian" w:hAnsi="Times Armenian" w:cs="Times Armenian"/>
        </w:rPr>
      </w:pPr>
      <w:r>
        <w:rPr>
          <w:rFonts w:cs="Times Armenian" w:ascii="Times Armenian" w:hAnsi="Times Armenian"/>
          <w:sz w:val="21"/>
          <w:szCs w:val="21"/>
        </w:rPr>
        <w:t>Երբ իմացության ծարավով անշեջ,</w:t>
      </w:r>
    </w:p>
    <w:p>
      <w:pPr>
        <w:pStyle w:val="Normal"/>
        <w:ind w:start="360" w:hanging="0"/>
        <w:jc w:val="both"/>
        <w:rPr>
          <w:rFonts w:ascii="Times Armenian" w:hAnsi="Times Armenian" w:cs="Times Armenian"/>
        </w:rPr>
      </w:pPr>
      <w:r>
        <w:rPr>
          <w:rFonts w:cs="Times Armenian" w:ascii="Times Armenian" w:hAnsi="Times Armenian"/>
          <w:sz w:val="21"/>
          <w:szCs w:val="21"/>
        </w:rPr>
        <w:t>Հավիտենական մշուշի միջով,</w:t>
      </w:r>
    </w:p>
    <w:p>
      <w:pPr>
        <w:pStyle w:val="Normal"/>
        <w:ind w:start="360" w:hanging="0"/>
        <w:jc w:val="both"/>
        <w:rPr>
          <w:rFonts w:ascii="Times Armenian" w:hAnsi="Times Armenian" w:cs="Times Armenian"/>
        </w:rPr>
      </w:pPr>
      <w:r>
        <w:rPr>
          <w:rFonts w:cs="Times Armenian" w:ascii="Times Armenian" w:hAnsi="Times Armenian"/>
          <w:sz w:val="21"/>
          <w:szCs w:val="21"/>
        </w:rPr>
        <w:t>Նայում էր անհագ, հետևում լռին</w:t>
      </w:r>
    </w:p>
    <w:p>
      <w:pPr>
        <w:pStyle w:val="Normal"/>
        <w:ind w:start="360" w:hanging="0"/>
        <w:jc w:val="both"/>
        <w:rPr>
          <w:rFonts w:ascii="Times Armenian" w:hAnsi="Times Armenian" w:cs="Times Armenian"/>
        </w:rPr>
      </w:pPr>
      <w:r>
        <w:rPr>
          <w:rFonts w:cs="Times Armenian" w:ascii="Times Armenian" w:hAnsi="Times Armenian"/>
          <w:sz w:val="21"/>
          <w:szCs w:val="21"/>
        </w:rPr>
        <w:t>Տարածության մեջ սփռված շրջող</w:t>
      </w:r>
    </w:p>
    <w:p>
      <w:pPr>
        <w:pStyle w:val="Normal"/>
        <w:ind w:start="360" w:hanging="0"/>
        <w:jc w:val="both"/>
        <w:rPr>
          <w:rFonts w:ascii="Times Armenian" w:hAnsi="Times Armenian" w:cs="Times Armenian"/>
        </w:rPr>
      </w:pPr>
      <w:r>
        <w:rPr>
          <w:rFonts w:cs="Times Armenian" w:ascii="Times Armenian" w:hAnsi="Times Armenian"/>
          <w:sz w:val="21"/>
          <w:szCs w:val="21"/>
        </w:rPr>
        <w:t>Լուսատուների քարավաններին.</w:t>
      </w:r>
    </w:p>
    <w:p>
      <w:pPr>
        <w:pStyle w:val="Normal"/>
        <w:ind w:start="360" w:hanging="0"/>
        <w:jc w:val="both"/>
        <w:rPr>
          <w:rFonts w:ascii="Times Armenian" w:hAnsi="Times Armenian" w:cs="Times Armenian"/>
        </w:rPr>
      </w:pPr>
      <w:r>
        <w:rPr>
          <w:rFonts w:cs="Times Armenian" w:ascii="Times Armenian" w:hAnsi="Times Armenian"/>
          <w:sz w:val="21"/>
          <w:szCs w:val="21"/>
        </w:rPr>
        <w:t>Երբ դեռ հավատում ու սիրում էր ջերմ,</w:t>
      </w:r>
    </w:p>
    <w:p>
      <w:pPr>
        <w:pStyle w:val="Normal"/>
        <w:ind w:start="360" w:hanging="0"/>
        <w:jc w:val="both"/>
        <w:rPr>
          <w:rFonts w:ascii="Times Armenian" w:hAnsi="Times Armenian" w:cs="Times Armenian"/>
        </w:rPr>
      </w:pPr>
      <w:r>
        <w:rPr>
          <w:rFonts w:cs="Times Armenian" w:ascii="Times Armenian" w:hAnsi="Times Armenian"/>
          <w:sz w:val="21"/>
          <w:szCs w:val="21"/>
        </w:rPr>
        <w:t>Անվիշտ անդրանիկն արարչագործման</w:t>
      </w:r>
    </w:p>
    <w:p>
      <w:pPr>
        <w:pStyle w:val="Normal"/>
        <w:ind w:start="360" w:hanging="0"/>
        <w:jc w:val="both"/>
        <w:rPr>
          <w:rFonts w:ascii="Times Armenian" w:hAnsi="Times Armenian" w:cs="Times Armenian"/>
        </w:rPr>
      </w:pPr>
      <w:r>
        <w:rPr>
          <w:rFonts w:cs="Times Armenian" w:ascii="Times Armenian" w:hAnsi="Times Armenian"/>
          <w:sz w:val="21"/>
          <w:szCs w:val="21"/>
        </w:rPr>
        <w:t>Ոչ չարիք գիտեր, ոչ կասկած ուներ,</w:t>
      </w:r>
    </w:p>
    <w:p>
      <w:pPr>
        <w:pStyle w:val="Normal"/>
        <w:ind w:start="360" w:hanging="0"/>
        <w:jc w:val="both"/>
        <w:rPr>
          <w:rFonts w:ascii="Times Armenian" w:hAnsi="Times Armenian" w:cs="Times Armenian"/>
        </w:rPr>
      </w:pPr>
      <w:r>
        <w:rPr>
          <w:rFonts w:cs="Times Armenian" w:ascii="Times Armenian" w:hAnsi="Times Armenian"/>
          <w:sz w:val="21"/>
          <w:szCs w:val="21"/>
        </w:rPr>
        <w:t>Եվ չէր սպառնում նրա մտքին դեռ</w:t>
      </w:r>
    </w:p>
    <w:p>
      <w:pPr>
        <w:pStyle w:val="Normal"/>
        <w:ind w:start="360" w:hanging="0"/>
        <w:jc w:val="both"/>
        <w:rPr>
          <w:rFonts w:ascii="Times Armenian" w:hAnsi="Times Armenian" w:cs="Times Armenian"/>
        </w:rPr>
      </w:pPr>
      <w:r>
        <w:rPr>
          <w:rFonts w:cs="Times Armenian" w:ascii="Times Armenian" w:hAnsi="Times Armenian"/>
          <w:sz w:val="21"/>
          <w:szCs w:val="21"/>
        </w:rPr>
        <w:t>Վհատ դարերի շարանն ընդունայն...</w:t>
      </w:r>
    </w:p>
    <w:p>
      <w:pPr>
        <w:pStyle w:val="Normal"/>
        <w:ind w:start="360" w:hanging="0"/>
        <w:jc w:val="both"/>
        <w:rPr>
          <w:rFonts w:ascii="Times Armenian" w:hAnsi="Times Armenian" w:cs="Times Armenian"/>
        </w:rPr>
      </w:pPr>
      <w:r>
        <w:rPr>
          <w:rFonts w:cs="Times Armenian" w:ascii="Times Armenian" w:hAnsi="Times Armenian"/>
          <w:sz w:val="21"/>
          <w:szCs w:val="21"/>
        </w:rPr>
        <w:t>Եվ այլ շատ ու շատ... Եվ դեռ ամեն բան</w:t>
      </w:r>
    </w:p>
    <w:p>
      <w:pPr>
        <w:pStyle w:val="Normal"/>
        <w:ind w:start="360" w:hanging="0"/>
        <w:jc w:val="both"/>
        <w:rPr>
          <w:rFonts w:ascii="Times Armenian" w:hAnsi="Times Armenian" w:cs="Times Armenian"/>
        </w:rPr>
      </w:pPr>
      <w:r>
        <w:rPr>
          <w:rFonts w:cs="Times Armenian" w:ascii="Times Armenian" w:hAnsi="Times Armenian"/>
          <w:sz w:val="21"/>
          <w:szCs w:val="21"/>
        </w:rPr>
        <w:t>Մտաբերելու զորություն չուներ:</w:t>
      </w:r>
    </w:p>
    <w:p>
      <w:pPr>
        <w:pStyle w:val="Normal"/>
        <w:ind w:start="1778" w:firstLine="349"/>
        <w:jc w:val="both"/>
        <w:rPr>
          <w:rFonts w:ascii="Times Armenian" w:hAnsi="Times Armenian" w:cs="Times Armenian"/>
        </w:rPr>
      </w:pPr>
      <w:r>
        <w:rPr>
          <w:rFonts w:cs="Times Armenian" w:ascii="Times Armenian" w:hAnsi="Times Armenian"/>
          <w:sz w:val="21"/>
          <w:szCs w:val="21"/>
        </w:rPr>
        <w:t>II</w:t>
      </w:r>
    </w:p>
    <w:p>
      <w:pPr>
        <w:pStyle w:val="Normal"/>
        <w:ind w:start="360" w:hanging="0"/>
        <w:jc w:val="both"/>
        <w:rPr>
          <w:rFonts w:ascii="Times Armenian" w:hAnsi="Times Armenian" w:cs="Times Armenian"/>
        </w:rPr>
      </w:pPr>
      <w:r>
        <w:rPr>
          <w:rFonts w:cs="Times Armenian" w:ascii="Times Armenian" w:hAnsi="Times Armenian"/>
          <w:sz w:val="21"/>
          <w:szCs w:val="21"/>
        </w:rPr>
        <w:t>Արդեն վաղուց էր մերժված թափառում</w:t>
      </w:r>
    </w:p>
    <w:p>
      <w:pPr>
        <w:pStyle w:val="Normal"/>
        <w:ind w:start="360" w:hanging="0"/>
        <w:jc w:val="both"/>
        <w:rPr>
          <w:rFonts w:ascii="Times Armenian" w:hAnsi="Times Armenian" w:cs="Times Armenian"/>
        </w:rPr>
      </w:pPr>
      <w:r>
        <w:rPr>
          <w:rFonts w:cs="Times Armenian" w:ascii="Times Armenian" w:hAnsi="Times Armenian"/>
          <w:sz w:val="21"/>
          <w:szCs w:val="21"/>
        </w:rPr>
        <w:t>Ամայության մեջ ու անապաստան.</w:t>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Դարի ետևից դարն էր սլանում, </w:t>
      </w:r>
    </w:p>
    <w:p>
      <w:pPr>
        <w:pStyle w:val="Normal"/>
        <w:ind w:start="360" w:hanging="0"/>
        <w:jc w:val="both"/>
        <w:rPr>
          <w:rFonts w:ascii="Times Armenian" w:hAnsi="Times Armenian" w:cs="Times Armenian"/>
        </w:rPr>
      </w:pPr>
      <w:r>
        <w:rPr>
          <w:rFonts w:cs="Times Armenian" w:ascii="Times Armenian" w:hAnsi="Times Armenian"/>
          <w:sz w:val="21"/>
          <w:szCs w:val="21"/>
        </w:rPr>
        <w:t>Ինչպես վայրկյանի ետևից վայրկյան,</w:t>
      </w:r>
    </w:p>
    <w:p>
      <w:pPr>
        <w:pStyle w:val="Normal"/>
        <w:ind w:start="360" w:hanging="0"/>
        <w:jc w:val="both"/>
        <w:rPr>
          <w:rFonts w:ascii="Times Armenian" w:hAnsi="Times Armenian" w:cs="Times Armenian"/>
        </w:rPr>
      </w:pPr>
      <w:r>
        <w:rPr>
          <w:rFonts w:cs="Times Armenian" w:ascii="Times Armenian" w:hAnsi="Times Armenian"/>
          <w:sz w:val="21"/>
          <w:szCs w:val="21"/>
        </w:rPr>
        <w:t>Նույն միօրինակ հերթականությամբ:</w:t>
      </w:r>
    </w:p>
    <w:p>
      <w:pPr>
        <w:pStyle w:val="Normal"/>
        <w:ind w:start="360" w:hanging="0"/>
        <w:jc w:val="both"/>
        <w:rPr>
          <w:rFonts w:ascii="Times Armenian" w:hAnsi="Times Armenian" w:cs="Times Armenian"/>
        </w:rPr>
      </w:pPr>
      <w:r>
        <w:rPr>
          <w:rFonts w:cs="Times Armenian" w:ascii="Times Armenian" w:hAnsi="Times Armenian"/>
          <w:sz w:val="21"/>
          <w:szCs w:val="21"/>
        </w:rPr>
        <w:t>Մի փոքրիկ երկրի իշխելով` անվերջ</w:t>
      </w:r>
    </w:p>
    <w:p>
      <w:pPr>
        <w:pStyle w:val="Normal"/>
        <w:ind w:start="360" w:hanging="0"/>
        <w:jc w:val="both"/>
        <w:rPr>
          <w:rFonts w:ascii="Times Armenian" w:hAnsi="Times Armenian" w:cs="Times Armenian"/>
        </w:rPr>
      </w:pPr>
      <w:r>
        <w:rPr>
          <w:rFonts w:cs="Times Armenian" w:ascii="Times Armenian" w:hAnsi="Times Armenian"/>
          <w:sz w:val="21"/>
          <w:szCs w:val="21"/>
        </w:rPr>
        <w:t>Չարիք էր սփռում առանց հաճույքի.</w:t>
      </w:r>
    </w:p>
    <w:p>
      <w:pPr>
        <w:pStyle w:val="Normal"/>
        <w:ind w:start="360" w:hanging="0"/>
        <w:jc w:val="both"/>
        <w:rPr>
          <w:rFonts w:ascii="Times Armenian" w:hAnsi="Times Armenian" w:cs="Times Armenian"/>
        </w:rPr>
      </w:pPr>
      <w:r>
        <w:rPr>
          <w:rFonts w:cs="Times Armenian" w:ascii="Times Armenian" w:hAnsi="Times Armenian"/>
          <w:sz w:val="21"/>
          <w:szCs w:val="21"/>
        </w:rPr>
        <w:t>Իր չար արվեստին, սակայն, ոչ մի տեղ</w:t>
      </w:r>
    </w:p>
    <w:p>
      <w:pPr>
        <w:pStyle w:val="Normal"/>
        <w:ind w:start="360" w:hanging="0"/>
        <w:jc w:val="both"/>
        <w:rPr>
          <w:rFonts w:ascii="Times Armenian" w:hAnsi="Times Armenian" w:cs="Times Armenian"/>
        </w:rPr>
      </w:pPr>
      <w:r>
        <w:rPr>
          <w:rFonts w:cs="Times Armenian" w:ascii="Times Armenian" w:hAnsi="Times Armenian"/>
          <w:sz w:val="21"/>
          <w:szCs w:val="21"/>
        </w:rPr>
        <w:t>Դիմադրություն չզգալով երբեք`</w:t>
      </w:r>
    </w:p>
    <w:p>
      <w:pPr>
        <w:pStyle w:val="Normal"/>
        <w:ind w:start="360" w:hanging="0"/>
        <w:jc w:val="both"/>
        <w:rPr>
          <w:rFonts w:ascii="Times Armenian" w:hAnsi="Times Armenian" w:cs="Times Armenian"/>
        </w:rPr>
      </w:pPr>
      <w:r>
        <w:rPr>
          <w:rFonts w:cs="Times Armenian" w:ascii="Times Armenian" w:hAnsi="Times Armenian"/>
          <w:sz w:val="21"/>
          <w:szCs w:val="21"/>
        </w:rPr>
        <w:t>Ձանձրացավ շուտով նաև չարիքից:</w:t>
      </w:r>
    </w:p>
    <w:p>
      <w:pPr>
        <w:pStyle w:val="Normal"/>
        <w:ind w:start="1778" w:firstLine="349"/>
        <w:jc w:val="both"/>
        <w:rPr>
          <w:rFonts w:ascii="Times Armenian" w:hAnsi="Times Armenian" w:cs="Times Armenian"/>
        </w:rPr>
      </w:pPr>
      <w:r>
        <w:rPr>
          <w:rFonts w:cs="Times Armenian" w:ascii="Times Armenian" w:hAnsi="Times Armenian"/>
          <w:sz w:val="21"/>
          <w:szCs w:val="21"/>
        </w:rPr>
        <w:t>III</w:t>
      </w:r>
    </w:p>
    <w:p>
      <w:pPr>
        <w:pStyle w:val="Normal"/>
        <w:ind w:start="360" w:hanging="0"/>
        <w:jc w:val="both"/>
        <w:rPr>
          <w:rFonts w:ascii="Times Armenian" w:hAnsi="Times Armenian" w:cs="Times Armenian"/>
        </w:rPr>
      </w:pPr>
      <w:r>
        <w:rPr>
          <w:rFonts w:cs="Arial" w:ascii="Times Armenian" w:hAnsi="Times Armenian"/>
          <w:sz w:val="21"/>
          <w:szCs w:val="21"/>
        </w:rPr>
        <w:t>Եվ այդ Կովկասի բարձունքներով վես</w:t>
      </w:r>
    </w:p>
    <w:p>
      <w:pPr>
        <w:pStyle w:val="Normal"/>
        <w:ind w:start="360" w:hanging="0"/>
        <w:jc w:val="both"/>
        <w:rPr>
          <w:rFonts w:ascii="Times Armenian" w:hAnsi="Times Armenian" w:cs="Times Armenian"/>
        </w:rPr>
      </w:pPr>
      <w:r>
        <w:rPr>
          <w:rFonts w:cs="Arial" w:ascii="Times Armenian" w:hAnsi="Times Armenian"/>
          <w:sz w:val="21"/>
          <w:szCs w:val="21"/>
        </w:rPr>
        <w:t>Ճախրում էր ոգին այդ աստանդական.</w:t>
      </w:r>
    </w:p>
    <w:p>
      <w:pPr>
        <w:pStyle w:val="Normal"/>
        <w:ind w:start="360" w:hanging="0"/>
        <w:jc w:val="both"/>
        <w:rPr>
          <w:rFonts w:ascii="Times Armenian" w:hAnsi="Times Armenian" w:cs="Times Armenian"/>
        </w:rPr>
      </w:pPr>
      <w:r>
        <w:rPr>
          <w:rFonts w:cs="Arial" w:ascii="Times Armenian" w:hAnsi="Times Armenian"/>
          <w:sz w:val="21"/>
          <w:szCs w:val="21"/>
        </w:rPr>
        <w:t>Ցածում Կազբեկն էր ադամանդի պես</w:t>
      </w:r>
    </w:p>
    <w:p>
      <w:pPr>
        <w:pStyle w:val="Normal"/>
        <w:ind w:start="360" w:hanging="0"/>
        <w:jc w:val="both"/>
        <w:rPr>
          <w:rFonts w:ascii="Times Armenian" w:hAnsi="Times Armenian" w:cs="Times Armenian"/>
        </w:rPr>
      </w:pPr>
      <w:r>
        <w:rPr>
          <w:rFonts w:cs="Arial" w:ascii="Times Armenian" w:hAnsi="Times Armenian"/>
          <w:sz w:val="21"/>
          <w:szCs w:val="21"/>
        </w:rPr>
        <w:t>Շողշողում ձյունով իր հավերժական,</w:t>
      </w:r>
    </w:p>
    <w:p>
      <w:pPr>
        <w:pStyle w:val="Normal"/>
        <w:ind w:start="360" w:hanging="0"/>
        <w:jc w:val="both"/>
        <w:rPr>
          <w:rFonts w:ascii="Times Armenian" w:hAnsi="Times Armenian" w:cs="Times Armenian"/>
        </w:rPr>
      </w:pPr>
      <w:r>
        <w:rPr>
          <w:rFonts w:cs="Arial" w:ascii="Times Armenian" w:hAnsi="Times Armenian"/>
          <w:sz w:val="21"/>
          <w:szCs w:val="21"/>
        </w:rPr>
        <w:t>Ու, սևին տալով, խոր ստորոտով,</w:t>
      </w:r>
    </w:p>
    <w:p>
      <w:pPr>
        <w:pStyle w:val="Normal"/>
        <w:ind w:start="360" w:hanging="0"/>
        <w:jc w:val="both"/>
        <w:rPr>
          <w:rFonts w:ascii="Times Armenian" w:hAnsi="Times Armenian" w:cs="Times Armenian"/>
        </w:rPr>
      </w:pPr>
      <w:r>
        <w:rPr>
          <w:rFonts w:cs="Arial" w:ascii="Times Armenian" w:hAnsi="Times Armenian"/>
          <w:sz w:val="21"/>
          <w:szCs w:val="21"/>
        </w:rPr>
        <w:t>Ինչպես մի ճեղքվածք, ինչպես օձի բույն,</w:t>
      </w:r>
    </w:p>
    <w:p>
      <w:pPr>
        <w:pStyle w:val="Normal"/>
        <w:ind w:start="360" w:hanging="0"/>
        <w:jc w:val="both"/>
        <w:rPr>
          <w:rFonts w:ascii="Times Armenian" w:hAnsi="Times Armenian" w:cs="Times Armenian"/>
        </w:rPr>
      </w:pPr>
      <w:r>
        <w:rPr>
          <w:rFonts w:cs="Arial" w:ascii="Times Armenian" w:hAnsi="Times Armenian"/>
          <w:sz w:val="21"/>
          <w:szCs w:val="21"/>
        </w:rPr>
        <w:t>Դարյալն էր ձգվում գալարապտույտ.</w:t>
      </w:r>
    </w:p>
    <w:p>
      <w:pPr>
        <w:pStyle w:val="Normal"/>
        <w:ind w:start="360" w:hanging="0"/>
        <w:jc w:val="both"/>
        <w:rPr>
          <w:rFonts w:ascii="Times Armenian" w:hAnsi="Times Armenian" w:cs="Times Armenian"/>
        </w:rPr>
      </w:pPr>
      <w:r>
        <w:rPr>
          <w:rFonts w:cs="Arial" w:ascii="Times Armenian" w:hAnsi="Times Armenian"/>
          <w:sz w:val="21"/>
          <w:szCs w:val="21"/>
        </w:rPr>
        <w:t>Թավամազ բաշը տված թիկունքով`</w:t>
      </w:r>
    </w:p>
    <w:p>
      <w:pPr>
        <w:pStyle w:val="Normal"/>
        <w:ind w:start="360" w:hanging="0"/>
        <w:jc w:val="both"/>
        <w:rPr>
          <w:rFonts w:ascii="Times Armenian" w:hAnsi="Times Armenian" w:cs="Times Armenian"/>
        </w:rPr>
      </w:pPr>
      <w:r>
        <w:rPr>
          <w:rFonts w:cs="Arial" w:ascii="Times Armenian" w:hAnsi="Times Armenian"/>
          <w:sz w:val="21"/>
          <w:szCs w:val="21"/>
        </w:rPr>
        <w:t>Թերեքն էլ ոստնող առյուծի նման</w:t>
      </w:r>
    </w:p>
    <w:p>
      <w:pPr>
        <w:pStyle w:val="Normal"/>
        <w:ind w:start="360" w:hanging="0"/>
        <w:jc w:val="both"/>
        <w:rPr>
          <w:rFonts w:ascii="Times Armenian" w:hAnsi="Times Armenian" w:cs="Times Armenian"/>
        </w:rPr>
      </w:pPr>
      <w:r>
        <w:rPr>
          <w:rFonts w:cs="Arial" w:ascii="Times Armenian" w:hAnsi="Times Armenian"/>
          <w:sz w:val="21"/>
          <w:szCs w:val="21"/>
        </w:rPr>
        <w:t>Մռնչում էր. և՛ լեռնային գազան,</w:t>
      </w:r>
    </w:p>
    <w:p>
      <w:pPr>
        <w:pStyle w:val="Normal"/>
        <w:ind w:start="360" w:hanging="0"/>
        <w:jc w:val="both"/>
        <w:rPr>
          <w:rFonts w:ascii="Times Armenian" w:hAnsi="Times Armenian" w:cs="Times Armenian"/>
        </w:rPr>
      </w:pPr>
      <w:r>
        <w:rPr>
          <w:rFonts w:cs="Arial" w:ascii="Times Armenian" w:hAnsi="Times Armenian"/>
          <w:sz w:val="21"/>
          <w:szCs w:val="21"/>
        </w:rPr>
        <w:t>Ե՛վ հավք ու թռչուն բարձունքում լազուր</w:t>
      </w:r>
    </w:p>
    <w:p>
      <w:pPr>
        <w:pStyle w:val="Normal"/>
        <w:ind w:start="360" w:hanging="0"/>
        <w:jc w:val="both"/>
        <w:rPr>
          <w:rFonts w:ascii="Times Armenian" w:hAnsi="Times Armenian" w:cs="Times Armenian"/>
        </w:rPr>
      </w:pPr>
      <w:r>
        <w:rPr>
          <w:rFonts w:cs="Arial" w:ascii="Times Armenian" w:hAnsi="Times Armenian"/>
          <w:sz w:val="21"/>
          <w:szCs w:val="21"/>
        </w:rPr>
        <w:t>Ճախրելով` նրա ջրի խլաձայն,</w:t>
      </w:r>
    </w:p>
    <w:p>
      <w:pPr>
        <w:pStyle w:val="Normal"/>
        <w:ind w:start="360" w:hanging="0"/>
        <w:jc w:val="both"/>
        <w:rPr>
          <w:rFonts w:ascii="Times Armenian" w:hAnsi="Times Armenian" w:cs="Times Armenian"/>
        </w:rPr>
      </w:pPr>
      <w:r>
        <w:rPr>
          <w:rFonts w:cs="Arial" w:ascii="Times Armenian" w:hAnsi="Times Armenian"/>
          <w:sz w:val="21"/>
          <w:szCs w:val="21"/>
        </w:rPr>
        <w:t>Անլուռ զրույցն ու երգն էին լսում.</w:t>
      </w:r>
    </w:p>
    <w:p>
      <w:pPr>
        <w:pStyle w:val="Normal"/>
        <w:ind w:start="360" w:hanging="0"/>
        <w:jc w:val="both"/>
        <w:rPr>
          <w:rFonts w:ascii="Times Armenian" w:hAnsi="Times Armenian" w:cs="Times Armenian"/>
        </w:rPr>
      </w:pPr>
      <w:r>
        <w:rPr>
          <w:rFonts w:cs="Arial" w:ascii="Times Armenian" w:hAnsi="Times Armenian"/>
          <w:sz w:val="21"/>
          <w:szCs w:val="21"/>
        </w:rPr>
        <w:t>Խռնված բազմությամբ ժայռերն էլ, խորին</w:t>
      </w:r>
    </w:p>
    <w:p>
      <w:pPr>
        <w:pStyle w:val="Normal"/>
        <w:ind w:start="360" w:hanging="0"/>
        <w:jc w:val="both"/>
        <w:rPr>
          <w:rFonts w:ascii="Times Armenian" w:hAnsi="Times Armenian" w:cs="Times Armenian"/>
        </w:rPr>
      </w:pPr>
      <w:r>
        <w:rPr>
          <w:rFonts w:cs="Arial" w:ascii="Times Armenian" w:hAnsi="Times Armenian"/>
          <w:sz w:val="21"/>
          <w:szCs w:val="21"/>
        </w:rPr>
        <w:t>Ու խորհրդավոր նիրհով տոգորուն,–</w:t>
      </w:r>
    </w:p>
    <w:p>
      <w:pPr>
        <w:pStyle w:val="Normal"/>
        <w:ind w:start="360" w:hanging="0"/>
        <w:jc w:val="both"/>
        <w:rPr>
          <w:rFonts w:ascii="Times Armenian" w:hAnsi="Times Armenian" w:cs="Times Armenian"/>
        </w:rPr>
      </w:pPr>
      <w:r>
        <w:rPr>
          <w:rFonts w:cs="Arial" w:ascii="Times Armenian" w:hAnsi="Times Armenian"/>
          <w:sz w:val="21"/>
          <w:szCs w:val="21"/>
        </w:rPr>
        <w:t>Գլուխներն հակած նրա վրա լուռ</w:t>
      </w:r>
    </w:p>
    <w:p>
      <w:pPr>
        <w:pStyle w:val="Normal"/>
        <w:ind w:start="360" w:hanging="0"/>
        <w:jc w:val="both"/>
        <w:rPr>
          <w:rFonts w:ascii="Times Armenian" w:hAnsi="Times Armenian" w:cs="Times Armenian"/>
        </w:rPr>
      </w:pPr>
      <w:r>
        <w:rPr>
          <w:rFonts w:cs="Arial" w:ascii="Times Armenian" w:hAnsi="Times Armenian"/>
          <w:color w:val="000000"/>
          <w:sz w:val="21"/>
          <w:szCs w:val="21"/>
        </w:rPr>
        <w:t>Հետևում էին ցոլարձակ ջրին.</w:t>
      </w:r>
    </w:p>
    <w:p>
      <w:pPr>
        <w:pStyle w:val="Normal"/>
        <w:ind w:start="360" w:hanging="0"/>
        <w:jc w:val="both"/>
        <w:rPr>
          <w:rFonts w:ascii="Times Armenian" w:hAnsi="Times Armenian" w:cs="Times Armenian"/>
        </w:rPr>
      </w:pPr>
      <w:r>
        <w:rPr>
          <w:rFonts w:cs="Arial" w:ascii="Times Armenian" w:hAnsi="Times Armenian"/>
          <w:color w:val="000000"/>
          <w:sz w:val="21"/>
          <w:szCs w:val="21"/>
        </w:rPr>
        <w:t>Իսկ քարափներին բուրգ ու ամրոցներ</w:t>
      </w:r>
    </w:p>
    <w:p>
      <w:pPr>
        <w:pStyle w:val="Normal"/>
        <w:ind w:start="360" w:hanging="0"/>
        <w:jc w:val="both"/>
        <w:rPr>
          <w:rFonts w:ascii="Times Armenian" w:hAnsi="Times Armenian" w:cs="Times Armenian"/>
        </w:rPr>
      </w:pPr>
      <w:r>
        <w:rPr>
          <w:rFonts w:cs="Arial" w:ascii="Times Armenian" w:hAnsi="Times Armenian"/>
          <w:color w:val="000000"/>
          <w:sz w:val="21"/>
          <w:szCs w:val="21"/>
        </w:rPr>
        <w:t>Մշուշի միջով նայում էին գոռ`</w:t>
      </w:r>
    </w:p>
    <w:p>
      <w:pPr>
        <w:pStyle w:val="Normal"/>
        <w:ind w:start="360" w:hanging="0"/>
        <w:jc w:val="both"/>
        <w:rPr>
          <w:rFonts w:ascii="Times Armenian" w:hAnsi="Times Armenian" w:cs="Times Armenian"/>
        </w:rPr>
      </w:pPr>
      <w:r>
        <w:rPr>
          <w:rFonts w:cs="Arial" w:ascii="Times Armenian" w:hAnsi="Times Armenian"/>
          <w:color w:val="000000"/>
          <w:sz w:val="21"/>
          <w:szCs w:val="21"/>
        </w:rPr>
        <w:t>Իբրև Կովկասի դռներին հսկող</w:t>
      </w:r>
    </w:p>
    <w:p>
      <w:pPr>
        <w:pStyle w:val="Normal"/>
        <w:ind w:start="360" w:hanging="0"/>
        <w:jc w:val="both"/>
        <w:rPr>
          <w:rFonts w:ascii="Times Armenian" w:hAnsi="Times Armenian" w:cs="Times Armenian"/>
        </w:rPr>
      </w:pPr>
      <w:r>
        <w:rPr>
          <w:rFonts w:cs="Arial" w:ascii="Times Armenian" w:hAnsi="Times Armenian"/>
          <w:color w:val="000000"/>
          <w:sz w:val="21"/>
          <w:szCs w:val="21"/>
        </w:rPr>
        <w:t>Ահագնատեսիլ պահնորդ հսկաներ:</w:t>
      </w:r>
    </w:p>
    <w:p>
      <w:pPr>
        <w:pStyle w:val="Normal"/>
        <w:ind w:start="360" w:hanging="0"/>
        <w:jc w:val="both"/>
        <w:rPr>
          <w:rFonts w:ascii="Times Armenian" w:hAnsi="Times Armenian" w:cs="Times Armenian"/>
        </w:rPr>
      </w:pPr>
      <w:r>
        <w:rPr>
          <w:rFonts w:cs="Arial" w:ascii="Times Armenian" w:hAnsi="Times Armenian"/>
          <w:color w:val="000000"/>
          <w:sz w:val="21"/>
          <w:szCs w:val="21"/>
        </w:rPr>
        <w:t>Վայրի էր շուրջը ու կախարդական</w:t>
      </w:r>
    </w:p>
    <w:p>
      <w:pPr>
        <w:pStyle w:val="Normal"/>
        <w:ind w:start="360" w:hanging="0"/>
        <w:jc w:val="both"/>
        <w:rPr>
          <w:rFonts w:ascii="Times Armenian" w:hAnsi="Times Armenian" w:cs="Times Armenian"/>
        </w:rPr>
      </w:pPr>
      <w:r>
        <w:rPr>
          <w:rFonts w:cs="Arial" w:ascii="Times Armenian" w:hAnsi="Times Armenian"/>
          <w:color w:val="000000"/>
          <w:sz w:val="21"/>
          <w:szCs w:val="21"/>
        </w:rPr>
        <w:t xml:space="preserve">Ողջ աշխարհն աստծո, բայց հպարտ ոգին </w:t>
      </w:r>
    </w:p>
    <w:p>
      <w:pPr>
        <w:pStyle w:val="Normal"/>
        <w:ind w:start="360" w:hanging="0"/>
        <w:jc w:val="both"/>
        <w:rPr>
          <w:rFonts w:ascii="Times Armenian" w:hAnsi="Times Armenian" w:cs="Times Armenian"/>
        </w:rPr>
      </w:pPr>
      <w:r>
        <w:rPr>
          <w:rFonts w:cs="Arial" w:ascii="Times Armenian" w:hAnsi="Times Armenian"/>
          <w:color w:val="000000"/>
          <w:sz w:val="21"/>
          <w:szCs w:val="21"/>
        </w:rPr>
        <w:t>Ձգում էր հայացք արհամարհանքի</w:t>
      </w:r>
    </w:p>
    <w:p>
      <w:pPr>
        <w:pStyle w:val="Normal"/>
        <w:ind w:start="360" w:hanging="0"/>
        <w:jc w:val="both"/>
        <w:rPr>
          <w:rFonts w:ascii="Times Armenian" w:hAnsi="Times Armenian" w:cs="Times Armenian"/>
        </w:rPr>
      </w:pPr>
      <w:r>
        <w:rPr>
          <w:rFonts w:cs="Arial" w:ascii="Times Armenian" w:hAnsi="Times Armenian"/>
          <w:color w:val="000000"/>
          <w:sz w:val="21"/>
          <w:szCs w:val="21"/>
        </w:rPr>
        <w:t>Իր ստեղծողի ողջ արարչության,</w:t>
      </w:r>
    </w:p>
    <w:p>
      <w:pPr>
        <w:pStyle w:val="Normal"/>
        <w:ind w:start="360" w:hanging="0"/>
        <w:jc w:val="both"/>
        <w:rPr>
          <w:rFonts w:ascii="Times Armenian" w:hAnsi="Times Armenian" w:cs="Times Armenian"/>
        </w:rPr>
      </w:pPr>
      <w:r>
        <w:rPr>
          <w:rFonts w:cs="Arial" w:ascii="Times Armenian" w:hAnsi="Times Armenian"/>
          <w:color w:val="000000"/>
          <w:sz w:val="21"/>
          <w:szCs w:val="21"/>
        </w:rPr>
        <w:t>Եվ նրա մռայլ խրոխտ ճակատին</w:t>
      </w:r>
    </w:p>
    <w:p>
      <w:pPr>
        <w:pStyle w:val="Normal"/>
        <w:ind w:start="360" w:hanging="0"/>
        <w:jc w:val="both"/>
        <w:rPr>
          <w:rFonts w:ascii="Times Armenian" w:hAnsi="Times Armenian" w:cs="Times Armenian"/>
        </w:rPr>
      </w:pPr>
      <w:r>
        <w:rPr>
          <w:rFonts w:cs="Arial" w:ascii="Times Armenian" w:hAnsi="Times Armenian"/>
          <w:sz w:val="21"/>
          <w:szCs w:val="21"/>
        </w:rPr>
        <w:t>Չէր արտահայտվում բնավ ոչ մի բան:</w:t>
      </w:r>
    </w:p>
    <w:p>
      <w:pPr>
        <w:pStyle w:val="Normal"/>
        <w:ind w:start="360" w:hanging="0"/>
        <w:jc w:val="both"/>
        <w:rPr>
          <w:rFonts w:ascii="Times Armenian" w:hAnsi="Times Armenian" w:cs="Times Armenian"/>
        </w:rPr>
      </w:pPr>
      <w:r>
        <w:rPr>
          <w:rFonts w:cs="Times Armenian" w:ascii="Times Armenian" w:hAnsi="Times Armenian"/>
          <w:b/>
          <w:i/>
          <w:sz w:val="21"/>
          <w:szCs w:val="21"/>
        </w:rPr>
      </w:r>
    </w:p>
    <w:p>
      <w:pPr>
        <w:pStyle w:val="Heading3"/>
        <w:rPr>
          <w:rFonts w:ascii="Times Armenian" w:hAnsi="Times Armenian" w:cs="Times Armenian"/>
        </w:rPr>
      </w:pPr>
      <w:bookmarkStart w:id="32" w:name="__RefHeading___Toc409540332"/>
      <w:bookmarkEnd w:id="32"/>
      <w:r>
        <w:rPr>
          <w:rFonts w:cs="Times Armenian" w:ascii="Times Armenian" w:hAnsi="Times Armenian"/>
        </w:rPr>
        <w:t>5.3 ԴԵՎԸ</w:t>
      </w:r>
    </w:p>
    <w:p>
      <w:pPr>
        <w:pStyle w:val="Normal"/>
        <w:ind w:start="1778" w:firstLine="349"/>
        <w:jc w:val="both"/>
        <w:rPr>
          <w:rFonts w:ascii="Times Armenian" w:hAnsi="Times Armenian" w:cs="Times Armenian"/>
        </w:rPr>
      </w:pPr>
      <w:r>
        <w:rPr>
          <w:rFonts w:cs="Times Armenian" w:ascii="Times Armenian" w:hAnsi="Times Armenian"/>
          <w:sz w:val="21"/>
          <w:szCs w:val="21"/>
        </w:rPr>
        <w:t>I</w:t>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Աքսորյալ ոգին` Դևը վշտահար, </w:t>
      </w:r>
    </w:p>
    <w:p>
      <w:pPr>
        <w:pStyle w:val="Normal"/>
        <w:ind w:start="360" w:hanging="0"/>
        <w:jc w:val="both"/>
        <w:rPr>
          <w:rFonts w:ascii="Times Armenian" w:hAnsi="Times Armenian" w:cs="Times Armenian"/>
        </w:rPr>
      </w:pPr>
      <w:r>
        <w:rPr>
          <w:rFonts w:cs="Times Armenian" w:ascii="Times Armenian" w:hAnsi="Times Armenian"/>
          <w:sz w:val="21"/>
          <w:szCs w:val="21"/>
        </w:rPr>
        <w:t>Ճախրում էր Երկրի վրա մեղսալի,</w:t>
      </w:r>
    </w:p>
    <w:p>
      <w:pPr>
        <w:pStyle w:val="Normal"/>
        <w:ind w:start="360" w:hanging="0"/>
        <w:jc w:val="both"/>
        <w:rPr>
          <w:rFonts w:ascii="Times Armenian" w:hAnsi="Times Armenian" w:cs="Times Armenian"/>
        </w:rPr>
      </w:pPr>
      <w:r>
        <w:rPr>
          <w:rFonts w:cs="Times Armenian" w:ascii="Times Armenian" w:hAnsi="Times Armenian"/>
          <w:sz w:val="21"/>
          <w:szCs w:val="21"/>
        </w:rPr>
        <w:t>Ու նրա առջեվ, անկարգ, անբարբառ,</w:t>
      </w:r>
    </w:p>
    <w:p>
      <w:pPr>
        <w:pStyle w:val="Normal"/>
        <w:ind w:start="360" w:hanging="0"/>
        <w:jc w:val="both"/>
        <w:rPr>
          <w:rFonts w:ascii="Times Armenian" w:hAnsi="Times Armenian" w:cs="Times Armenian"/>
        </w:rPr>
      </w:pPr>
      <w:r>
        <w:rPr>
          <w:rFonts w:cs="Times Armenian" w:ascii="Times Armenian" w:hAnsi="Times Armenian"/>
          <w:sz w:val="21"/>
          <w:szCs w:val="21"/>
        </w:rPr>
        <w:t>Հուշ օրերն էին` վեհ ու պանծալի,</w:t>
      </w:r>
    </w:p>
    <w:p>
      <w:pPr>
        <w:pStyle w:val="Normal"/>
        <w:ind w:start="360" w:hanging="0"/>
        <w:jc w:val="both"/>
        <w:rPr>
          <w:rFonts w:ascii="Times Armenian" w:hAnsi="Times Armenian" w:cs="Times Armenian"/>
        </w:rPr>
      </w:pPr>
      <w:r>
        <w:rPr>
          <w:rFonts w:cs="Times Armenian" w:ascii="Times Armenian" w:hAnsi="Times Armenian"/>
          <w:sz w:val="21"/>
          <w:szCs w:val="21"/>
        </w:rPr>
        <w:t>Երբ որ շողում էր անբիծ ու պայծառ,</w:t>
      </w:r>
    </w:p>
    <w:p>
      <w:pPr>
        <w:pStyle w:val="Normal"/>
        <w:ind w:start="360" w:hanging="0"/>
        <w:jc w:val="both"/>
        <w:rPr>
          <w:rFonts w:ascii="Times Armenian" w:hAnsi="Times Armenian" w:cs="Times Armenian"/>
        </w:rPr>
      </w:pPr>
      <w:r>
        <w:rPr>
          <w:rFonts w:cs="Times Armenian" w:ascii="Times Armenian" w:hAnsi="Times Armenian"/>
          <w:sz w:val="21"/>
          <w:szCs w:val="21"/>
        </w:rPr>
        <w:t>Որպես քերովբե` լույսի օրրանում,</w:t>
      </w:r>
    </w:p>
    <w:p>
      <w:pPr>
        <w:pStyle w:val="Normal"/>
        <w:ind w:start="360" w:hanging="0"/>
        <w:jc w:val="both"/>
        <w:rPr>
          <w:rFonts w:ascii="Times Armenian" w:hAnsi="Times Armenian" w:cs="Times Armenian"/>
        </w:rPr>
      </w:pPr>
      <w:r>
        <w:rPr>
          <w:rFonts w:cs="Times Armenian" w:ascii="Times Armenian" w:hAnsi="Times Armenian"/>
          <w:sz w:val="21"/>
          <w:szCs w:val="21"/>
        </w:rPr>
        <w:t>Երբ գիսավորը` ցոլուն ու թափառ,</w:t>
      </w:r>
    </w:p>
    <w:p>
      <w:pPr>
        <w:pStyle w:val="Normal"/>
        <w:ind w:start="360" w:hanging="0"/>
        <w:jc w:val="both"/>
        <w:rPr>
          <w:rFonts w:ascii="Times Armenian" w:hAnsi="Times Armenian" w:cs="Times Armenian"/>
        </w:rPr>
      </w:pPr>
      <w:r>
        <w:rPr>
          <w:rFonts w:cs="Times Armenian" w:ascii="Times Armenian" w:hAnsi="Times Armenian"/>
          <w:sz w:val="21"/>
          <w:szCs w:val="21"/>
        </w:rPr>
        <w:t>Ժպտադեմ ու մեղմ ձեռով էր անում,</w:t>
      </w:r>
    </w:p>
    <w:p>
      <w:pPr>
        <w:pStyle w:val="Normal"/>
        <w:ind w:start="360" w:hanging="0"/>
        <w:jc w:val="both"/>
        <w:rPr>
          <w:rFonts w:ascii="Times Armenian" w:hAnsi="Times Armenian" w:cs="Times Armenian"/>
        </w:rPr>
      </w:pPr>
      <w:r>
        <w:rPr>
          <w:rFonts w:cs="Times Armenian" w:ascii="Times Armenian" w:hAnsi="Times Armenian"/>
          <w:sz w:val="21"/>
          <w:szCs w:val="21"/>
        </w:rPr>
        <w:t>Երբ հավերժական մշուշի միջով,</w:t>
      </w:r>
    </w:p>
    <w:p>
      <w:pPr>
        <w:pStyle w:val="Normal"/>
        <w:ind w:start="360" w:hanging="0"/>
        <w:jc w:val="both"/>
        <w:rPr>
          <w:rFonts w:ascii="Times Armenian" w:hAnsi="Times Armenian" w:cs="Times Armenian"/>
        </w:rPr>
      </w:pPr>
      <w:r>
        <w:rPr>
          <w:rFonts w:cs="Times Armenian" w:ascii="Times Armenian" w:hAnsi="Times Armenian"/>
          <w:sz w:val="21"/>
          <w:szCs w:val="21"/>
        </w:rPr>
        <w:t>Համակված անհագ տենչով գիտության,</w:t>
      </w:r>
    </w:p>
    <w:p>
      <w:pPr>
        <w:pStyle w:val="Normal"/>
        <w:ind w:start="360" w:hanging="0"/>
        <w:jc w:val="both"/>
        <w:rPr>
          <w:rFonts w:ascii="Times Armenian" w:hAnsi="Times Armenian" w:cs="Times Armenian"/>
        </w:rPr>
      </w:pPr>
      <w:r>
        <w:rPr>
          <w:rFonts w:cs="Times Armenian" w:ascii="Times Armenian" w:hAnsi="Times Armenian"/>
          <w:sz w:val="21"/>
          <w:szCs w:val="21"/>
        </w:rPr>
        <w:t>Դիտում էր շողուն աստղերի քոչվոր</w:t>
      </w:r>
    </w:p>
    <w:p>
      <w:pPr>
        <w:pStyle w:val="Normal"/>
        <w:ind w:start="360" w:hanging="0"/>
        <w:jc w:val="both"/>
        <w:rPr>
          <w:rFonts w:ascii="Times Armenian" w:hAnsi="Times Armenian" w:cs="Times Armenian"/>
        </w:rPr>
      </w:pPr>
      <w:r>
        <w:rPr>
          <w:rFonts w:cs="Times Armenian" w:ascii="Times Armenian" w:hAnsi="Times Armenian"/>
          <w:sz w:val="21"/>
          <w:szCs w:val="21"/>
        </w:rPr>
        <w:t>Քարավանների չուն թափառական,</w:t>
      </w:r>
    </w:p>
    <w:p>
      <w:pPr>
        <w:pStyle w:val="Normal"/>
        <w:ind w:start="360" w:hanging="0"/>
        <w:jc w:val="both"/>
        <w:rPr>
          <w:rFonts w:ascii="Times Armenian" w:hAnsi="Times Armenian" w:cs="Times Armenian"/>
        </w:rPr>
      </w:pPr>
      <w:r>
        <w:rPr>
          <w:rFonts w:cs="Times Armenian" w:ascii="Times Armenian" w:hAnsi="Times Armenian"/>
          <w:sz w:val="21"/>
          <w:szCs w:val="21"/>
        </w:rPr>
        <w:t>Երբ որ սիրում էր, հավատում, տենչում,</w:t>
      </w:r>
    </w:p>
    <w:p>
      <w:pPr>
        <w:pStyle w:val="Normal"/>
        <w:ind w:start="360" w:hanging="0"/>
        <w:jc w:val="both"/>
        <w:rPr>
          <w:rFonts w:ascii="Times Armenian" w:hAnsi="Times Armenian" w:cs="Times Armenian"/>
        </w:rPr>
      </w:pPr>
      <w:r>
        <w:rPr>
          <w:rFonts w:cs="Times Armenian" w:ascii="Times Armenian" w:hAnsi="Times Armenian"/>
          <w:sz w:val="21"/>
          <w:szCs w:val="21"/>
        </w:rPr>
        <w:t>Նա` առաջնեկը ողջ արարչության,</w:t>
      </w:r>
    </w:p>
    <w:p>
      <w:pPr>
        <w:pStyle w:val="Normal"/>
        <w:ind w:start="360" w:hanging="0"/>
        <w:jc w:val="both"/>
        <w:rPr>
          <w:rFonts w:ascii="Times Armenian" w:hAnsi="Times Armenian" w:cs="Times Armenian"/>
        </w:rPr>
      </w:pPr>
      <w:r>
        <w:rPr>
          <w:rFonts w:cs="Times Armenian" w:ascii="Times Armenian" w:hAnsi="Times Armenian"/>
          <w:sz w:val="21"/>
          <w:szCs w:val="21"/>
        </w:rPr>
        <w:t>Չարիք ու կասկած դեռ չէր ճանաչում,</w:t>
      </w:r>
    </w:p>
    <w:p>
      <w:pPr>
        <w:pStyle w:val="Normal"/>
        <w:ind w:start="360" w:hanging="0"/>
        <w:jc w:val="both"/>
        <w:rPr>
          <w:rFonts w:ascii="Times Armenian" w:hAnsi="Times Armenian" w:cs="Times Armenian"/>
        </w:rPr>
      </w:pPr>
      <w:r>
        <w:rPr>
          <w:rFonts w:cs="Times Armenian" w:ascii="Times Armenian" w:hAnsi="Times Armenian"/>
          <w:sz w:val="21"/>
          <w:szCs w:val="21"/>
        </w:rPr>
        <w:t>Ու սին ու ունայն դարերի շղթան</w:t>
      </w:r>
    </w:p>
    <w:p>
      <w:pPr>
        <w:pStyle w:val="Normal"/>
        <w:ind w:start="360" w:hanging="0"/>
        <w:jc w:val="both"/>
        <w:rPr>
          <w:rFonts w:ascii="Times Armenian" w:hAnsi="Times Armenian" w:cs="Times Armenian"/>
        </w:rPr>
      </w:pPr>
      <w:r>
        <w:rPr>
          <w:rFonts w:cs="Times Armenian" w:ascii="Times Armenian" w:hAnsi="Times Armenian"/>
          <w:sz w:val="21"/>
          <w:szCs w:val="21"/>
        </w:rPr>
        <w:t>Նրա խոհերը դեռ չէր մշուշում.</w:t>
      </w:r>
    </w:p>
    <w:p>
      <w:pPr>
        <w:pStyle w:val="Normal"/>
        <w:ind w:start="360" w:hanging="0"/>
        <w:jc w:val="both"/>
        <w:rPr>
          <w:rFonts w:ascii="Times Armenian" w:hAnsi="Times Armenian" w:cs="Times Armenian"/>
        </w:rPr>
      </w:pPr>
      <w:r>
        <w:rPr>
          <w:rFonts w:cs="Times Armenian" w:ascii="Times Armenian" w:hAnsi="Times Armenian"/>
          <w:sz w:val="21"/>
          <w:szCs w:val="21"/>
        </w:rPr>
        <w:t>Հիշում էր էլի անչափ շա՛տ, շա՛տ բան,</w:t>
      </w:r>
    </w:p>
    <w:p>
      <w:pPr>
        <w:pStyle w:val="Normal"/>
        <w:ind w:start="360" w:hanging="0"/>
        <w:jc w:val="both"/>
        <w:rPr>
          <w:rFonts w:ascii="Times Armenian" w:hAnsi="Times Armenian" w:cs="Times Armenian"/>
        </w:rPr>
      </w:pPr>
      <w:r>
        <w:rPr>
          <w:rFonts w:cs="Times Armenian" w:ascii="Times Armenian" w:hAnsi="Times Armenian"/>
          <w:sz w:val="21"/>
          <w:szCs w:val="21"/>
        </w:rPr>
        <w:t>Սակայն ամեն ինչ, անշուշտ, չէր հիշում:</w:t>
      </w:r>
    </w:p>
    <w:p>
      <w:pPr>
        <w:pStyle w:val="Normal"/>
        <w:ind w:start="1778" w:firstLine="349"/>
        <w:jc w:val="both"/>
        <w:rPr>
          <w:rFonts w:ascii="Times Armenian" w:hAnsi="Times Armenian" w:cs="Times Armenian"/>
        </w:rPr>
      </w:pPr>
      <w:r>
        <w:rPr>
          <w:rFonts w:cs="Times Armenian" w:ascii="Times Armenian" w:hAnsi="Times Armenian"/>
          <w:sz w:val="21"/>
          <w:szCs w:val="21"/>
        </w:rPr>
        <w:t>II</w:t>
      </w:r>
    </w:p>
    <w:p>
      <w:pPr>
        <w:pStyle w:val="Normal"/>
        <w:ind w:start="360" w:hanging="0"/>
        <w:jc w:val="both"/>
        <w:rPr>
          <w:rFonts w:ascii="Times Armenian" w:hAnsi="Times Armenian" w:cs="Times Armenian"/>
        </w:rPr>
      </w:pPr>
      <w:r>
        <w:rPr>
          <w:rFonts w:cs="Times Armenian" w:ascii="Times Armenian" w:hAnsi="Times Armenian"/>
          <w:sz w:val="21"/>
          <w:szCs w:val="21"/>
        </w:rPr>
        <w:t>Սուրում էր դարը դարի հետևից,</w:t>
      </w:r>
    </w:p>
    <w:p>
      <w:pPr>
        <w:pStyle w:val="Normal"/>
        <w:ind w:start="360" w:hanging="0"/>
        <w:jc w:val="both"/>
        <w:rPr>
          <w:rFonts w:ascii="Times Armenian" w:hAnsi="Times Armenian" w:cs="Times Armenian"/>
        </w:rPr>
      </w:pPr>
      <w:r>
        <w:rPr>
          <w:rFonts w:cs="Times Armenian" w:ascii="Times Armenian" w:hAnsi="Times Armenian"/>
          <w:sz w:val="21"/>
          <w:szCs w:val="21"/>
        </w:rPr>
        <w:t>Ասես վայրկյանին հետևեր վայրկյան,</w:t>
      </w:r>
    </w:p>
    <w:p>
      <w:pPr>
        <w:pStyle w:val="Normal"/>
        <w:ind w:start="360" w:hanging="0"/>
        <w:jc w:val="both"/>
        <w:rPr>
          <w:rFonts w:ascii="Times Armenian" w:hAnsi="Times Armenian" w:cs="Times Armenian"/>
        </w:rPr>
      </w:pPr>
      <w:r>
        <w:rPr>
          <w:rFonts w:cs="Times Armenian" w:ascii="Times Armenian" w:hAnsi="Times Armenian"/>
          <w:sz w:val="21"/>
          <w:szCs w:val="21"/>
        </w:rPr>
        <w:t>Ու վաղուց մերժյալ` դեգերում էր միշտ</w:t>
      </w:r>
    </w:p>
    <w:p>
      <w:pPr>
        <w:pStyle w:val="Normal"/>
        <w:ind w:start="360" w:hanging="0"/>
        <w:jc w:val="both"/>
        <w:rPr>
          <w:rFonts w:ascii="Times Armenian" w:hAnsi="Times Armenian" w:cs="Times Armenian"/>
        </w:rPr>
      </w:pPr>
      <w:r>
        <w:rPr>
          <w:rFonts w:cs="Times Armenian" w:ascii="Times Armenian" w:hAnsi="Times Armenian"/>
          <w:sz w:val="21"/>
          <w:szCs w:val="21"/>
        </w:rPr>
        <w:t>Անապատներում տիեզերական,</w:t>
      </w:r>
    </w:p>
    <w:p>
      <w:pPr>
        <w:pStyle w:val="Normal"/>
        <w:ind w:start="360" w:hanging="0"/>
        <w:jc w:val="both"/>
        <w:rPr>
          <w:rFonts w:ascii="Times Armenian" w:hAnsi="Times Armenian" w:cs="Times Armenian"/>
        </w:rPr>
      </w:pPr>
      <w:r>
        <w:rPr>
          <w:rFonts w:cs="Times Armenian" w:ascii="Times Armenian" w:hAnsi="Times Armenian"/>
          <w:sz w:val="21"/>
          <w:szCs w:val="21"/>
        </w:rPr>
        <w:t>Ձանձրալի՜, երկա՜ր, առանց ապաստան:</w:t>
      </w:r>
    </w:p>
    <w:p>
      <w:pPr>
        <w:pStyle w:val="Normal"/>
        <w:ind w:start="360" w:hanging="0"/>
        <w:jc w:val="both"/>
        <w:rPr>
          <w:rFonts w:ascii="Times Armenian" w:hAnsi="Times Armenian" w:cs="Times Armenian"/>
        </w:rPr>
      </w:pPr>
      <w:r>
        <w:rPr>
          <w:rFonts w:cs="Times Armenian" w:ascii="Times Armenian" w:hAnsi="Times Armenian"/>
          <w:sz w:val="21"/>
          <w:szCs w:val="21"/>
        </w:rPr>
        <w:t>Տիրակալելով Երկրին չնչին`</w:t>
      </w:r>
    </w:p>
    <w:p>
      <w:pPr>
        <w:pStyle w:val="Normal"/>
        <w:ind w:start="360" w:hanging="0"/>
        <w:jc w:val="both"/>
        <w:rPr>
          <w:rFonts w:ascii="Times Armenian" w:hAnsi="Times Armenian" w:cs="Times Armenian"/>
        </w:rPr>
      </w:pPr>
      <w:r>
        <w:rPr>
          <w:rFonts w:cs="Times Armenian" w:ascii="Times Armenian" w:hAnsi="Times Armenian"/>
          <w:sz w:val="21"/>
          <w:szCs w:val="21"/>
        </w:rPr>
        <w:t>Չարիք էր ցանում առանց չարության.</w:t>
      </w:r>
    </w:p>
    <w:p>
      <w:pPr>
        <w:pStyle w:val="Normal"/>
        <w:ind w:start="360" w:hanging="0"/>
        <w:jc w:val="both"/>
        <w:rPr>
          <w:rFonts w:ascii="Times Armenian" w:hAnsi="Times Armenian" w:cs="Times Armenian"/>
        </w:rPr>
      </w:pPr>
      <w:r>
        <w:rPr>
          <w:rFonts w:cs="Times Armenian" w:ascii="Times Armenian" w:hAnsi="Times Armenian"/>
          <w:sz w:val="21"/>
          <w:szCs w:val="21"/>
        </w:rPr>
        <w:t>Չարն արարելու իր մեծ հանճարին</w:t>
      </w:r>
    </w:p>
    <w:p>
      <w:pPr>
        <w:pStyle w:val="Normal"/>
        <w:ind w:start="360" w:hanging="0"/>
        <w:jc w:val="both"/>
        <w:rPr>
          <w:rFonts w:ascii="Times Armenian" w:hAnsi="Times Armenian" w:cs="Times Armenian"/>
        </w:rPr>
      </w:pPr>
      <w:r>
        <w:rPr>
          <w:rFonts w:cs="Times Armenian" w:ascii="Times Armenian" w:hAnsi="Times Armenian"/>
          <w:sz w:val="21"/>
          <w:szCs w:val="21"/>
        </w:rPr>
        <w:t>Հակադիր մեկին երբեք չտեսավ,</w:t>
      </w:r>
    </w:p>
    <w:p>
      <w:pPr>
        <w:pStyle w:val="Normal"/>
        <w:ind w:start="360" w:hanging="0"/>
        <w:jc w:val="both"/>
        <w:rPr>
          <w:rFonts w:ascii="Times Armenian" w:hAnsi="Times Armenian" w:cs="Times Armenian"/>
        </w:rPr>
      </w:pPr>
      <w:r>
        <w:rPr>
          <w:rFonts w:cs="Times Armenian" w:ascii="Times Armenian" w:hAnsi="Times Armenian"/>
          <w:sz w:val="21"/>
          <w:szCs w:val="21"/>
        </w:rPr>
        <w:t>Ու վերջիվերջո տրվեց ձանձրույթին:</w:t>
      </w:r>
    </w:p>
    <w:p>
      <w:pPr>
        <w:pStyle w:val="Normal"/>
        <w:ind w:start="1778" w:firstLine="349"/>
        <w:jc w:val="both"/>
        <w:rPr>
          <w:rFonts w:ascii="Times Armenian" w:hAnsi="Times Armenian" w:cs="Times Armenian"/>
        </w:rPr>
      </w:pPr>
      <w:r>
        <w:rPr>
          <w:rFonts w:cs="Times Armenian" w:ascii="Times Armenian" w:hAnsi="Times Armenian"/>
          <w:sz w:val="21"/>
          <w:szCs w:val="21"/>
        </w:rPr>
        <w:t>III</w:t>
      </w:r>
    </w:p>
    <w:p>
      <w:pPr>
        <w:pStyle w:val="Normal"/>
        <w:ind w:start="360" w:hanging="0"/>
        <w:jc w:val="both"/>
        <w:rPr>
          <w:rFonts w:ascii="Times Armenian" w:hAnsi="Times Armenian" w:cs="Times Armenian"/>
        </w:rPr>
      </w:pPr>
      <w:r>
        <w:rPr>
          <w:rFonts w:cs="Times Armenian" w:ascii="Times Armenian" w:hAnsi="Times Armenian"/>
          <w:sz w:val="21"/>
          <w:szCs w:val="21"/>
        </w:rPr>
        <w:t>Կովկաս լեռների բարձրունքներում վես`</w:t>
      </w:r>
    </w:p>
    <w:p>
      <w:pPr>
        <w:pStyle w:val="Normal"/>
        <w:ind w:start="360" w:hanging="0"/>
        <w:jc w:val="both"/>
        <w:rPr>
          <w:rFonts w:ascii="Times Armenian" w:hAnsi="Times Armenian" w:cs="Times Armenian"/>
        </w:rPr>
      </w:pPr>
      <w:r>
        <w:rPr>
          <w:rFonts w:cs="Times Armenian" w:ascii="Times Armenian" w:hAnsi="Times Armenian"/>
          <w:sz w:val="21"/>
          <w:szCs w:val="21"/>
        </w:rPr>
        <w:t>Ոգին էր ճախրում դրախտամերժյալ.</w:t>
      </w:r>
    </w:p>
    <w:p>
      <w:pPr>
        <w:pStyle w:val="Normal"/>
        <w:ind w:start="360" w:hanging="0"/>
        <w:jc w:val="both"/>
        <w:rPr>
          <w:rFonts w:ascii="Times Armenian" w:hAnsi="Times Armenian" w:cs="Times Armenian"/>
        </w:rPr>
      </w:pPr>
      <w:r>
        <w:rPr>
          <w:rFonts w:cs="Times Armenian" w:ascii="Times Armenian" w:hAnsi="Times Armenian"/>
          <w:sz w:val="21"/>
          <w:szCs w:val="21"/>
        </w:rPr>
        <w:t>Կազբեկն էր շողում ադամանդի պես`</w:t>
      </w:r>
    </w:p>
    <w:p>
      <w:pPr>
        <w:pStyle w:val="Normal"/>
        <w:ind w:start="360" w:hanging="0"/>
        <w:jc w:val="both"/>
        <w:rPr>
          <w:rFonts w:ascii="Times Armenian" w:hAnsi="Times Armenian" w:cs="Times Armenian"/>
        </w:rPr>
      </w:pPr>
      <w:r>
        <w:rPr>
          <w:rFonts w:cs="Times Armenian" w:ascii="Times Armenian" w:hAnsi="Times Armenian"/>
          <w:sz w:val="21"/>
          <w:szCs w:val="21"/>
        </w:rPr>
        <w:t>Իր ձյուն ու սառցով հավիտենական.</w:t>
      </w:r>
    </w:p>
    <w:p>
      <w:pPr>
        <w:pStyle w:val="Normal"/>
        <w:ind w:start="360" w:hanging="0"/>
        <w:jc w:val="both"/>
        <w:rPr>
          <w:rFonts w:ascii="Times Armenian" w:hAnsi="Times Armenian" w:cs="Times Armenian"/>
        </w:rPr>
      </w:pPr>
      <w:r>
        <w:rPr>
          <w:rFonts w:cs="Times Armenian" w:ascii="Times Armenian" w:hAnsi="Times Armenian"/>
          <w:sz w:val="21"/>
          <w:szCs w:val="21"/>
        </w:rPr>
        <w:t>Սև ճեղքի նման, խորը, վիթխարի</w:t>
      </w:r>
    </w:p>
    <w:p>
      <w:pPr>
        <w:pStyle w:val="Normal"/>
        <w:ind w:start="360" w:hanging="0"/>
        <w:jc w:val="both"/>
        <w:rPr>
          <w:rFonts w:ascii="Times Armenian" w:hAnsi="Times Armenian" w:cs="Times Armenian"/>
        </w:rPr>
      </w:pPr>
      <w:r>
        <w:rPr>
          <w:rFonts w:cs="Times Armenian" w:ascii="Times Armenian" w:hAnsi="Times Armenian"/>
          <w:sz w:val="21"/>
          <w:szCs w:val="21"/>
        </w:rPr>
        <w:t>Կիրճի հատակում, գալարաոլոր,</w:t>
      </w:r>
    </w:p>
    <w:p>
      <w:pPr>
        <w:pStyle w:val="Normal"/>
        <w:ind w:start="360" w:hanging="0"/>
        <w:jc w:val="both"/>
        <w:rPr>
          <w:rFonts w:ascii="Times Armenian" w:hAnsi="Times Armenian" w:cs="Times Armenian"/>
        </w:rPr>
      </w:pPr>
      <w:r>
        <w:rPr>
          <w:rFonts w:cs="Times Armenian" w:ascii="Times Armenian" w:hAnsi="Times Armenian"/>
          <w:sz w:val="21"/>
          <w:szCs w:val="21"/>
        </w:rPr>
        <w:t>Դարյալն էր սողում` օրրանն օձերի:</w:t>
      </w:r>
    </w:p>
    <w:p>
      <w:pPr>
        <w:pStyle w:val="Normal"/>
        <w:ind w:start="360" w:hanging="0"/>
        <w:jc w:val="both"/>
        <w:rPr>
          <w:rFonts w:ascii="Times Armenian" w:hAnsi="Times Armenian" w:cs="Times Armenian"/>
        </w:rPr>
      </w:pPr>
      <w:r>
        <w:rPr>
          <w:rFonts w:cs="Times Armenian" w:ascii="Times Armenian" w:hAnsi="Times Armenian"/>
          <w:sz w:val="21"/>
          <w:szCs w:val="21"/>
        </w:rPr>
        <w:t>Առյուծի նման բաշը ցնցելով</w:t>
      </w:r>
    </w:p>
    <w:p>
      <w:pPr>
        <w:pStyle w:val="Normal"/>
        <w:ind w:start="360" w:hanging="0"/>
        <w:jc w:val="both"/>
        <w:rPr>
          <w:rFonts w:ascii="Times Armenian" w:hAnsi="Times Armenian" w:cs="Times Armenian"/>
        </w:rPr>
      </w:pPr>
      <w:r>
        <w:rPr>
          <w:rFonts w:cs="Times Armenian" w:ascii="Times Armenian" w:hAnsi="Times Armenian"/>
          <w:sz w:val="21"/>
          <w:szCs w:val="21"/>
        </w:rPr>
        <w:t>Մռնչում էր խոլ, կատաղի ցատկում՝</w:t>
      </w:r>
    </w:p>
    <w:p>
      <w:pPr>
        <w:pStyle w:val="Normal"/>
        <w:ind w:start="360" w:hanging="0"/>
        <w:jc w:val="both"/>
        <w:rPr>
          <w:rFonts w:ascii="Times Armenian" w:hAnsi="Times Armenian" w:cs="Times Armenian"/>
        </w:rPr>
      </w:pPr>
      <w:r>
        <w:rPr>
          <w:rFonts w:cs="Times Armenian" w:ascii="Times Armenian" w:hAnsi="Times Armenian"/>
          <w:sz w:val="21"/>
          <w:szCs w:val="21"/>
        </w:rPr>
        <w:t>Թերեքը հսկա, իսկ լուրթ բարձունքում,</w:t>
      </w:r>
    </w:p>
    <w:p>
      <w:pPr>
        <w:pStyle w:val="Normal"/>
        <w:ind w:start="360" w:hanging="0"/>
        <w:jc w:val="both"/>
        <w:rPr>
          <w:rFonts w:ascii="Times Armenian" w:hAnsi="Times Armenian" w:cs="Times Armenian"/>
        </w:rPr>
      </w:pPr>
      <w:r>
        <w:rPr>
          <w:rFonts w:cs="Times Armenian" w:ascii="Times Armenian" w:hAnsi="Times Armenian"/>
          <w:sz w:val="21"/>
          <w:szCs w:val="21"/>
        </w:rPr>
        <w:t>Գազան, թե թռչուն` էդ վես լեռների</w:t>
      </w:r>
    </w:p>
    <w:p>
      <w:pPr>
        <w:pStyle w:val="Normal"/>
        <w:ind w:start="360" w:hanging="0"/>
        <w:jc w:val="both"/>
        <w:rPr>
          <w:rFonts w:ascii="Times Armenian" w:hAnsi="Times Armenian" w:cs="Times Armenian"/>
        </w:rPr>
      </w:pPr>
      <w:r>
        <w:rPr>
          <w:rFonts w:cs="Times Armenian" w:ascii="Times Armenian" w:hAnsi="Times Armenian"/>
          <w:sz w:val="21"/>
          <w:szCs w:val="21"/>
        </w:rPr>
        <w:t>Ունկն էին դնում նրա բարբառին:</w:t>
      </w:r>
    </w:p>
    <w:p>
      <w:pPr>
        <w:pStyle w:val="Normal"/>
        <w:ind w:start="360" w:hanging="0"/>
        <w:jc w:val="both"/>
        <w:rPr>
          <w:rFonts w:ascii="Times Armenian" w:hAnsi="Times Armenian" w:cs="Times Armenian"/>
        </w:rPr>
      </w:pPr>
      <w:r>
        <w:rPr>
          <w:rFonts w:cs="Times Armenian" w:ascii="Times Armenian" w:hAnsi="Times Armenian"/>
          <w:sz w:val="21"/>
          <w:szCs w:val="21"/>
        </w:rPr>
        <w:t>Ամպերն էլ` եկած հեռու հարավից,</w:t>
      </w:r>
    </w:p>
    <w:p>
      <w:pPr>
        <w:pStyle w:val="Normal"/>
        <w:ind w:start="360" w:hanging="0"/>
        <w:jc w:val="both"/>
        <w:rPr>
          <w:rFonts w:ascii="Times Armenian" w:hAnsi="Times Armenian" w:cs="Times Armenian"/>
        </w:rPr>
      </w:pPr>
      <w:r>
        <w:rPr>
          <w:rFonts w:cs="Times Armenian" w:ascii="Times Armenian" w:hAnsi="Times Armenian"/>
          <w:sz w:val="21"/>
          <w:szCs w:val="21"/>
        </w:rPr>
        <w:t>Հագած շառագույն ու դեղին ոսկի,</w:t>
      </w:r>
    </w:p>
    <w:p>
      <w:pPr>
        <w:pStyle w:val="Normal"/>
        <w:ind w:start="360" w:hanging="0"/>
        <w:jc w:val="both"/>
        <w:rPr>
          <w:rFonts w:ascii="Times Armenian" w:hAnsi="Times Armenian" w:cs="Times Armenian"/>
        </w:rPr>
      </w:pPr>
      <w:r>
        <w:rPr>
          <w:rFonts w:cs="Times Armenian" w:ascii="Times Armenian" w:hAnsi="Times Armenian"/>
          <w:sz w:val="21"/>
          <w:szCs w:val="21"/>
        </w:rPr>
        <w:t>Ուղեկցում էին Թերեքին հյուսիս.</w:t>
      </w:r>
    </w:p>
    <w:p>
      <w:pPr>
        <w:pStyle w:val="Normal"/>
        <w:ind w:start="360" w:hanging="0"/>
        <w:jc w:val="both"/>
        <w:rPr>
          <w:rFonts w:ascii="Times Armenian" w:hAnsi="Times Armenian" w:cs="Times Armenian"/>
        </w:rPr>
      </w:pPr>
      <w:r>
        <w:rPr>
          <w:rFonts w:cs="Times Armenian" w:ascii="Times Armenian" w:hAnsi="Times Armenian"/>
          <w:sz w:val="21"/>
          <w:szCs w:val="21"/>
        </w:rPr>
        <w:t>Ժայռերն ամբոխված, խիտ-խիտ, ուս-ուսի,</w:t>
      </w:r>
    </w:p>
    <w:p>
      <w:pPr>
        <w:pStyle w:val="Normal"/>
        <w:ind w:start="360" w:hanging="0"/>
        <w:jc w:val="both"/>
        <w:rPr>
          <w:rFonts w:ascii="Times Armenian" w:hAnsi="Times Armenian" w:cs="Times Armenian"/>
        </w:rPr>
      </w:pPr>
      <w:r>
        <w:rPr>
          <w:rFonts w:cs="Times Armenian" w:ascii="Times Armenian" w:hAnsi="Times Armenian"/>
          <w:sz w:val="21"/>
          <w:szCs w:val="21"/>
        </w:rPr>
        <w:t>Նայելով այլաց մանրիկ խաղերին,</w:t>
      </w:r>
    </w:p>
    <w:p>
      <w:pPr>
        <w:pStyle w:val="Normal"/>
        <w:ind w:start="360" w:hanging="0"/>
        <w:jc w:val="both"/>
        <w:rPr>
          <w:rFonts w:ascii="Times Armenian" w:hAnsi="Times Armenian" w:cs="Times Armenian"/>
        </w:rPr>
      </w:pPr>
      <w:r>
        <w:rPr>
          <w:rFonts w:cs="Times Armenian" w:ascii="Times Armenian" w:hAnsi="Times Armenian"/>
          <w:sz w:val="21"/>
          <w:szCs w:val="21"/>
        </w:rPr>
        <w:t>Նինջով պարուրված, լու՜ռ, խորախորհուրդ,</w:t>
      </w:r>
    </w:p>
    <w:p>
      <w:pPr>
        <w:pStyle w:val="Normal"/>
        <w:ind w:start="360" w:hanging="0"/>
        <w:jc w:val="both"/>
        <w:rPr>
          <w:rFonts w:ascii="Times Armenian" w:hAnsi="Times Armenian" w:cs="Times Armenian"/>
        </w:rPr>
      </w:pPr>
      <w:r>
        <w:rPr>
          <w:rFonts w:cs="Times Armenian" w:ascii="Times Armenian" w:hAnsi="Times Armenian"/>
          <w:sz w:val="21"/>
          <w:szCs w:val="21"/>
        </w:rPr>
        <w:t>Ունկն էին դնում նրա տաղերին.</w:t>
      </w:r>
    </w:p>
    <w:p>
      <w:pPr>
        <w:pStyle w:val="Normal"/>
        <w:ind w:start="360" w:hanging="0"/>
        <w:jc w:val="both"/>
        <w:rPr>
          <w:rFonts w:ascii="Times Armenian" w:hAnsi="Times Armenian" w:cs="Times Armenian"/>
        </w:rPr>
      </w:pPr>
      <w:r>
        <w:rPr>
          <w:rFonts w:cs="Times Armenian" w:ascii="Times Armenian" w:hAnsi="Times Armenian"/>
          <w:sz w:val="21"/>
          <w:szCs w:val="21"/>
        </w:rPr>
        <w:t>Բերդերի մռայլ աշտարակներն էլ,</w:t>
      </w:r>
    </w:p>
    <w:p>
      <w:pPr>
        <w:pStyle w:val="Normal"/>
        <w:ind w:start="360" w:hanging="0"/>
        <w:jc w:val="both"/>
        <w:rPr>
          <w:rFonts w:ascii="Times Armenian" w:hAnsi="Times Armenian" w:cs="Times Armenian"/>
        </w:rPr>
      </w:pPr>
      <w:r>
        <w:rPr>
          <w:rFonts w:cs="Times Armenian" w:ascii="Times Armenian" w:hAnsi="Times Armenian"/>
          <w:sz w:val="21"/>
          <w:szCs w:val="21"/>
        </w:rPr>
        <w:t>Մշուշի միջով, թառած ժայռերին,</w:t>
      </w:r>
    </w:p>
    <w:p>
      <w:pPr>
        <w:pStyle w:val="Normal"/>
        <w:ind w:start="360" w:hanging="0"/>
        <w:jc w:val="both"/>
        <w:rPr>
          <w:rFonts w:ascii="Times Armenian" w:hAnsi="Times Armenian" w:cs="Times Armenian"/>
        </w:rPr>
      </w:pPr>
      <w:r>
        <w:rPr>
          <w:rFonts w:cs="Times Armenian" w:ascii="Times Armenian" w:hAnsi="Times Armenian"/>
          <w:sz w:val="21"/>
          <w:szCs w:val="21"/>
        </w:rPr>
        <w:t>Որպես վիթխարի, գոռ ժամապահներ</w:t>
      </w:r>
    </w:p>
    <w:p>
      <w:pPr>
        <w:pStyle w:val="Normal"/>
        <w:ind w:start="360" w:hanging="0"/>
        <w:jc w:val="both"/>
        <w:rPr>
          <w:rFonts w:ascii="Times Armenian" w:hAnsi="Times Armenian" w:cs="Times Armenian"/>
        </w:rPr>
      </w:pPr>
      <w:r>
        <w:rPr>
          <w:rFonts w:cs="Times Armenian" w:ascii="Times Armenian" w:hAnsi="Times Armenian"/>
          <w:sz w:val="21"/>
          <w:szCs w:val="21"/>
        </w:rPr>
        <w:t>Լուռ հսկում էին Կովկաս դռներին:</w:t>
      </w:r>
    </w:p>
    <w:p>
      <w:pPr>
        <w:pStyle w:val="Normal"/>
        <w:ind w:start="360" w:hanging="0"/>
        <w:jc w:val="both"/>
        <w:rPr>
          <w:rFonts w:ascii="Times Armenian" w:hAnsi="Times Armenian" w:cs="Times Armenian"/>
        </w:rPr>
      </w:pPr>
      <w:r>
        <w:rPr>
          <w:rFonts w:cs="Times Armenian" w:ascii="Times Armenian" w:hAnsi="Times Armenian"/>
          <w:sz w:val="21"/>
          <w:szCs w:val="21"/>
        </w:rPr>
        <w:t>Իսկ շուրջ բոլորը` թովիչ ու վայրի</w:t>
      </w:r>
    </w:p>
    <w:p>
      <w:pPr>
        <w:pStyle w:val="Normal"/>
        <w:ind w:start="360" w:hanging="0"/>
        <w:jc w:val="both"/>
        <w:rPr>
          <w:rFonts w:ascii="Times Armenian" w:hAnsi="Times Armenian" w:cs="Times Armenian"/>
        </w:rPr>
      </w:pPr>
      <w:r>
        <w:rPr>
          <w:rFonts w:cs="Times Armenian" w:ascii="Times Armenian" w:hAnsi="Times Armenian"/>
          <w:sz w:val="21"/>
          <w:szCs w:val="21"/>
        </w:rPr>
        <w:t>Աշխարհհն էր Աստծո: Բայց հպարտ ոգին</w:t>
      </w:r>
    </w:p>
    <w:p>
      <w:pPr>
        <w:pStyle w:val="Normal"/>
        <w:ind w:start="360" w:hanging="0"/>
        <w:jc w:val="both"/>
        <w:rPr>
          <w:rFonts w:ascii="Times Armenian" w:hAnsi="Times Armenian" w:cs="Times Armenian"/>
        </w:rPr>
      </w:pPr>
      <w:r>
        <w:rPr>
          <w:rFonts w:cs="Times Armenian" w:ascii="Times Armenian" w:hAnsi="Times Armenian"/>
          <w:sz w:val="21"/>
          <w:szCs w:val="21"/>
        </w:rPr>
        <w:t>Ստեղծած երկրին իր Բարձրյալի</w:t>
      </w:r>
    </w:p>
    <w:p>
      <w:pPr>
        <w:pStyle w:val="Normal"/>
        <w:ind w:start="360" w:hanging="0"/>
        <w:jc w:val="both"/>
        <w:rPr>
          <w:rFonts w:ascii="Times Armenian" w:hAnsi="Times Armenian" w:cs="Times Armenian"/>
        </w:rPr>
      </w:pPr>
      <w:r>
        <w:rPr>
          <w:rFonts w:cs="Times Armenian" w:ascii="Times Armenian" w:hAnsi="Times Armenian"/>
          <w:sz w:val="21"/>
          <w:szCs w:val="21"/>
        </w:rPr>
        <w:t>Մի հայացք  ձգեց քամահրանքով լի,</w:t>
      </w:r>
    </w:p>
    <w:p>
      <w:pPr>
        <w:pStyle w:val="Normal"/>
        <w:ind w:start="360" w:hanging="0"/>
        <w:jc w:val="both"/>
        <w:rPr>
          <w:rFonts w:ascii="Times Armenian" w:hAnsi="Times Armenian" w:cs="Times Armenian"/>
        </w:rPr>
      </w:pPr>
      <w:r>
        <w:rPr>
          <w:rFonts w:cs="Times Armenian" w:ascii="Times Armenian" w:hAnsi="Times Armenian"/>
          <w:sz w:val="21"/>
          <w:szCs w:val="21"/>
        </w:rPr>
        <w:t>Ու նրա լայն ու խոհուն ճակատին</w:t>
      </w:r>
    </w:p>
    <w:p>
      <w:pPr>
        <w:pStyle w:val="Normal"/>
        <w:ind w:start="360" w:hanging="0"/>
        <w:jc w:val="both"/>
        <w:rPr>
          <w:rFonts w:ascii="Times Armenian" w:hAnsi="Times Armenian" w:cs="Times Armenian"/>
        </w:rPr>
      </w:pPr>
      <w:r>
        <w:rPr>
          <w:rFonts w:cs="Times Armenian" w:ascii="Times Armenian" w:hAnsi="Times Armenian"/>
          <w:sz w:val="21"/>
          <w:szCs w:val="21"/>
        </w:rPr>
        <w:t>Չանդրադարձավ ոչինչ զգալի:</w:t>
      </w:r>
    </w:p>
    <w:p>
      <w:pPr>
        <w:pStyle w:val="Normal"/>
        <w:ind w:start="360" w:hanging="0"/>
        <w:rPr>
          <w:rFonts w:ascii="Times Armenian" w:hAnsi="Times Armenian" w:cs="Times Armenian"/>
        </w:rPr>
      </w:pPr>
      <w:r>
        <w:rPr>
          <w:rFonts w:cs="Times Armenian" w:ascii="Times Armenian" w:hAnsi="Times Armenian"/>
          <w:b/>
          <w:i/>
          <w:sz w:val="21"/>
          <w:szCs w:val="21"/>
        </w:rPr>
      </w:r>
    </w:p>
    <w:p>
      <w:pPr>
        <w:pStyle w:val="Heading3"/>
        <w:rPr>
          <w:rFonts w:ascii="Times Armenian" w:hAnsi="Times Armenian" w:cs="Times Armenian"/>
        </w:rPr>
      </w:pPr>
      <w:bookmarkStart w:id="33" w:name="__RefHeading___Toc409540333"/>
      <w:bookmarkEnd w:id="33"/>
      <w:r>
        <w:rPr>
          <w:rFonts w:cs="Times Armenian" w:ascii="Times Armenian" w:hAnsi="Times Armenian"/>
        </w:rPr>
        <w:t>5.4 ԴԵՎԸ</w:t>
      </w:r>
    </w:p>
    <w:p>
      <w:pPr>
        <w:pStyle w:val="Normal"/>
        <w:ind w:start="1778" w:firstLine="349"/>
        <w:rPr>
          <w:rFonts w:ascii="Times Armenian" w:hAnsi="Times Armenian" w:cs="Times Armenian"/>
        </w:rPr>
      </w:pPr>
      <w:r>
        <w:rPr>
          <w:rFonts w:cs="Times Armenian" w:ascii="Times Armenian" w:hAnsi="Times Armenian"/>
          <w:sz w:val="21"/>
          <w:szCs w:val="21"/>
        </w:rPr>
        <w:t>I</w:t>
      </w:r>
    </w:p>
    <w:p>
      <w:pPr>
        <w:pStyle w:val="Normal"/>
        <w:ind w:start="360" w:hanging="0"/>
        <w:rPr>
          <w:rFonts w:ascii="Times Armenian" w:hAnsi="Times Armenian" w:cs="Times Armenian"/>
        </w:rPr>
      </w:pPr>
      <w:r>
        <w:rPr>
          <w:rFonts w:cs="Times Armenian" w:ascii="Times Armenian" w:hAnsi="Times Armenian"/>
          <w:sz w:val="21"/>
          <w:szCs w:val="21"/>
        </w:rPr>
        <w:t>Թախծալից Դևը, աքսորման ոգին,</w:t>
      </w:r>
    </w:p>
    <w:p>
      <w:pPr>
        <w:pStyle w:val="Normal"/>
        <w:ind w:start="360" w:hanging="0"/>
        <w:rPr>
          <w:rFonts w:ascii="Times Armenian" w:hAnsi="Times Armenian" w:cs="Times Armenian"/>
        </w:rPr>
      </w:pPr>
      <w:r>
        <w:rPr>
          <w:rFonts w:cs="Times Armenian" w:ascii="Times Armenian" w:hAnsi="Times Armenian"/>
          <w:sz w:val="21"/>
          <w:szCs w:val="21"/>
        </w:rPr>
        <w:t>Թռչում էր օդում մեղապարտ երկրի,</w:t>
      </w:r>
    </w:p>
    <w:p>
      <w:pPr>
        <w:pStyle w:val="Normal"/>
        <w:ind w:start="360" w:hanging="0"/>
        <w:rPr>
          <w:rFonts w:ascii="Times Armenian" w:hAnsi="Times Armenian" w:cs="Times Armenian"/>
        </w:rPr>
      </w:pPr>
      <w:r>
        <w:rPr>
          <w:rFonts w:cs="Times Armenian" w:ascii="Times Armenian" w:hAnsi="Times Armenian"/>
          <w:sz w:val="21"/>
          <w:szCs w:val="21"/>
        </w:rPr>
        <w:t>Եվ նրա մտքից խուռն անցնում էին</w:t>
      </w:r>
    </w:p>
    <w:p>
      <w:pPr>
        <w:pStyle w:val="Normal"/>
        <w:ind w:start="360" w:hanging="0"/>
        <w:rPr>
          <w:rFonts w:ascii="Times Armenian" w:hAnsi="Times Armenian" w:cs="Times Armenian"/>
        </w:rPr>
      </w:pPr>
      <w:r>
        <w:rPr>
          <w:rFonts w:cs="Times Armenian" w:ascii="Times Armenian" w:hAnsi="Times Armenian"/>
          <w:sz w:val="21"/>
          <w:szCs w:val="21"/>
        </w:rPr>
        <w:t>Հիշատակները բարվոք օրերի –</w:t>
      </w:r>
    </w:p>
    <w:p>
      <w:pPr>
        <w:pStyle w:val="Normal"/>
        <w:ind w:start="360" w:hanging="0"/>
        <w:rPr>
          <w:rFonts w:ascii="Times Armenian" w:hAnsi="Times Armenian" w:cs="Times Armenian"/>
        </w:rPr>
      </w:pPr>
      <w:r>
        <w:rPr>
          <w:rFonts w:cs="Times Armenian" w:ascii="Times Armenian" w:hAnsi="Times Armenian"/>
          <w:sz w:val="21"/>
          <w:szCs w:val="21"/>
        </w:rPr>
        <w:t>Օրերի, երբ որ լույսի մեջ անբավ,</w:t>
      </w:r>
    </w:p>
    <w:p>
      <w:pPr>
        <w:pStyle w:val="Normal"/>
        <w:ind w:start="360" w:hanging="0"/>
        <w:rPr>
          <w:rFonts w:ascii="Times Armenian" w:hAnsi="Times Armenian" w:cs="Times Armenian"/>
        </w:rPr>
      </w:pPr>
      <w:r>
        <w:rPr>
          <w:rFonts w:cs="Times Armenian" w:ascii="Times Armenian" w:hAnsi="Times Armenian"/>
          <w:sz w:val="21"/>
          <w:szCs w:val="21"/>
        </w:rPr>
        <w:t>Գեղափայլ էր նա, քերովբեն անբիծ,</w:t>
      </w:r>
    </w:p>
    <w:p>
      <w:pPr>
        <w:pStyle w:val="Normal"/>
        <w:ind w:start="360" w:hanging="0"/>
        <w:rPr>
          <w:rFonts w:ascii="Times Armenian" w:hAnsi="Times Armenian" w:cs="Times Armenian"/>
        </w:rPr>
      </w:pPr>
      <w:r>
        <w:rPr>
          <w:rFonts w:cs="Times Armenian" w:ascii="Times Armenian" w:hAnsi="Times Armenian"/>
          <w:sz w:val="21"/>
          <w:szCs w:val="21"/>
        </w:rPr>
        <w:t>Երբ որ գիսավոր աստղը սրարշավ</w:t>
      </w:r>
    </w:p>
    <w:p>
      <w:pPr>
        <w:pStyle w:val="Normal"/>
        <w:ind w:start="360" w:hanging="0"/>
        <w:rPr>
          <w:rFonts w:ascii="Times Armenian" w:hAnsi="Times Armenian" w:cs="Times Armenian"/>
        </w:rPr>
      </w:pPr>
      <w:r>
        <w:rPr>
          <w:rFonts w:cs="Times Armenian" w:ascii="Times Armenian" w:hAnsi="Times Armenian"/>
          <w:sz w:val="21"/>
          <w:szCs w:val="21"/>
        </w:rPr>
        <w:t>Տալիս էր նրան ողջույն ժպտալից.</w:t>
      </w:r>
    </w:p>
    <w:p>
      <w:pPr>
        <w:pStyle w:val="Normal"/>
        <w:ind w:start="360" w:hanging="0"/>
        <w:rPr>
          <w:rFonts w:ascii="Times Armenian" w:hAnsi="Times Armenian" w:cs="Times Armenian"/>
        </w:rPr>
      </w:pPr>
      <w:r>
        <w:rPr>
          <w:rFonts w:cs="Times Armenian" w:ascii="Times Armenian" w:hAnsi="Times Armenian"/>
          <w:sz w:val="21"/>
          <w:szCs w:val="21"/>
        </w:rPr>
        <w:t>Երբ որ գիտության ծարավով անշեջ,</w:t>
      </w:r>
    </w:p>
    <w:p>
      <w:pPr>
        <w:pStyle w:val="Normal"/>
        <w:ind w:start="360" w:hanging="0"/>
        <w:rPr>
          <w:rFonts w:ascii="Times Armenian" w:hAnsi="Times Armenian" w:cs="Times Armenian"/>
        </w:rPr>
      </w:pPr>
      <w:r>
        <w:rPr>
          <w:rFonts w:cs="Times Armenian" w:ascii="Times Armenian" w:hAnsi="Times Armenian"/>
          <w:sz w:val="21"/>
          <w:szCs w:val="21"/>
        </w:rPr>
        <w:t xml:space="preserve">Մշուշի միջով հավիտենային, </w:t>
      </w:r>
    </w:p>
    <w:p>
      <w:pPr>
        <w:pStyle w:val="Normal"/>
        <w:ind w:start="360" w:hanging="0"/>
        <w:rPr>
          <w:rFonts w:ascii="Times Armenian" w:hAnsi="Times Armenian" w:cs="Times Armenian"/>
        </w:rPr>
      </w:pPr>
      <w:r>
        <w:rPr>
          <w:rFonts w:cs="Times Armenian" w:ascii="Times Armenian" w:hAnsi="Times Armenian"/>
          <w:sz w:val="21"/>
          <w:szCs w:val="21"/>
        </w:rPr>
        <w:t>Նայում էր անհուն տարածության մեջ</w:t>
      </w:r>
    </w:p>
    <w:p>
      <w:pPr>
        <w:pStyle w:val="Normal"/>
        <w:ind w:start="360" w:hanging="0"/>
        <w:rPr>
          <w:rFonts w:ascii="Times Armenian" w:hAnsi="Times Armenian" w:cs="Times Armenian"/>
        </w:rPr>
      </w:pPr>
      <w:r>
        <w:rPr>
          <w:rFonts w:cs="Times Armenian" w:ascii="Times Armenian" w:hAnsi="Times Armenian"/>
          <w:sz w:val="21"/>
          <w:szCs w:val="21"/>
        </w:rPr>
        <w:t>Չվող աստղերի կարավաններին.</w:t>
      </w:r>
    </w:p>
    <w:p>
      <w:pPr>
        <w:pStyle w:val="Normal"/>
        <w:ind w:start="360" w:hanging="0"/>
        <w:rPr>
          <w:rFonts w:ascii="Times Armenian" w:hAnsi="Times Armenian" w:cs="Times Armenian"/>
        </w:rPr>
      </w:pPr>
      <w:r>
        <w:rPr>
          <w:rFonts w:cs="Times Armenian" w:ascii="Times Armenian" w:hAnsi="Times Armenian"/>
          <w:sz w:val="21"/>
          <w:szCs w:val="21"/>
        </w:rPr>
        <w:t>Երբ որ հավատում, երբ որ սիրում էր</w:t>
      </w:r>
    </w:p>
    <w:p>
      <w:pPr>
        <w:pStyle w:val="Normal"/>
        <w:ind w:start="360" w:hanging="0"/>
        <w:rPr>
          <w:rFonts w:ascii="Times Armenian" w:hAnsi="Times Armenian" w:cs="Times Armenian"/>
        </w:rPr>
      </w:pPr>
      <w:r>
        <w:rPr>
          <w:rFonts w:cs="Times Armenian" w:ascii="Times Armenian" w:hAnsi="Times Armenian"/>
          <w:sz w:val="21"/>
          <w:szCs w:val="21"/>
        </w:rPr>
        <w:t>–</w:t>
      </w:r>
      <w:r>
        <w:rPr>
          <w:rFonts w:eastAsia="Times Armenian" w:cs="Times Armenian" w:ascii="Times Armenian" w:hAnsi="Times Armenian"/>
          <w:sz w:val="21"/>
          <w:szCs w:val="21"/>
        </w:rPr>
        <w:t xml:space="preserve"> </w:t>
      </w:r>
      <w:r>
        <w:rPr>
          <w:rFonts w:cs="Times Armenian" w:ascii="Times Armenian" w:hAnsi="Times Armenian"/>
          <w:sz w:val="21"/>
          <w:szCs w:val="21"/>
        </w:rPr>
        <w:t>Անվիշտ անդրանիկն ըստեղծագործման–</w:t>
      </w:r>
    </w:p>
    <w:p>
      <w:pPr>
        <w:pStyle w:val="Normal"/>
        <w:ind w:start="360" w:hanging="0"/>
        <w:rPr>
          <w:rFonts w:ascii="Times Armenian" w:hAnsi="Times Armenian" w:cs="Times Armenian"/>
        </w:rPr>
      </w:pPr>
      <w:r>
        <w:rPr>
          <w:rFonts w:cs="Times Armenian" w:ascii="Times Armenian" w:hAnsi="Times Armenian"/>
          <w:sz w:val="21"/>
          <w:szCs w:val="21"/>
        </w:rPr>
        <w:t>Ոչ չարիք գիտեր, ոչ կասկած ուներ,</w:t>
      </w:r>
    </w:p>
    <w:p>
      <w:pPr>
        <w:pStyle w:val="Normal"/>
        <w:ind w:start="360" w:hanging="0"/>
        <w:rPr>
          <w:rFonts w:ascii="Times Armenian" w:hAnsi="Times Armenian" w:cs="Times Armenian"/>
        </w:rPr>
      </w:pPr>
      <w:r>
        <w:rPr>
          <w:rFonts w:cs="Times Armenian" w:ascii="Times Armenian" w:hAnsi="Times Armenian"/>
          <w:sz w:val="21"/>
          <w:szCs w:val="21"/>
        </w:rPr>
        <w:t>Եվ չէր ըսպառնում դեռևս նրան</w:t>
      </w:r>
    </w:p>
    <w:p>
      <w:pPr>
        <w:pStyle w:val="Normal"/>
        <w:ind w:start="360" w:hanging="0"/>
        <w:rPr>
          <w:rFonts w:ascii="Times Armenian" w:hAnsi="Times Armenian" w:cs="Times Armenian"/>
        </w:rPr>
      </w:pPr>
      <w:r>
        <w:rPr>
          <w:rFonts w:cs="Times Armenian" w:ascii="Times Armenian" w:hAnsi="Times Armenian"/>
          <w:sz w:val="21"/>
          <w:szCs w:val="21"/>
        </w:rPr>
        <w:t>Տխուր դարերի շարքը, ապարդյուն...</w:t>
      </w:r>
    </w:p>
    <w:p>
      <w:pPr>
        <w:pStyle w:val="Normal"/>
        <w:ind w:start="360" w:hanging="0"/>
        <w:rPr>
          <w:rFonts w:ascii="Times Armenian" w:hAnsi="Times Armenian" w:cs="Times Armenian"/>
        </w:rPr>
      </w:pPr>
      <w:r>
        <w:rPr>
          <w:rFonts w:cs="Times Armenian" w:ascii="Times Armenian" w:hAnsi="Times Armenian"/>
          <w:sz w:val="21"/>
          <w:szCs w:val="21"/>
        </w:rPr>
        <w:t xml:space="preserve">Եվ դեռ շատ ու շատ...և դեռ ամեն բան </w:t>
      </w:r>
    </w:p>
    <w:p>
      <w:pPr>
        <w:pStyle w:val="Normal"/>
        <w:ind w:start="360" w:hanging="0"/>
        <w:rPr>
          <w:rFonts w:ascii="Times Armenian" w:hAnsi="Times Armenian" w:cs="Times Armenian"/>
        </w:rPr>
      </w:pPr>
      <w:r>
        <w:rPr>
          <w:rFonts w:cs="Times Armenian" w:ascii="Times Armenian" w:hAnsi="Times Armenian"/>
          <w:sz w:val="21"/>
          <w:szCs w:val="21"/>
        </w:rPr>
        <w:t>Նա միտ բերելու չուներ զորություն:</w:t>
      </w:r>
    </w:p>
    <w:p>
      <w:pPr>
        <w:pStyle w:val="Normal"/>
        <w:ind w:start="1778" w:firstLine="349"/>
        <w:rPr>
          <w:rFonts w:ascii="Times Armenian" w:hAnsi="Times Armenian" w:cs="Times Armenian"/>
        </w:rPr>
      </w:pPr>
      <w:r>
        <w:rPr>
          <w:rFonts w:cs="Times Armenian" w:ascii="Times Armenian" w:hAnsi="Times Armenian"/>
          <w:sz w:val="21"/>
          <w:szCs w:val="21"/>
        </w:rPr>
        <w:t>II</w:t>
      </w:r>
    </w:p>
    <w:p>
      <w:pPr>
        <w:pStyle w:val="Normal"/>
        <w:ind w:start="360" w:hanging="0"/>
        <w:rPr>
          <w:rFonts w:ascii="Times Armenian" w:hAnsi="Times Armenian" w:cs="Times Armenian"/>
        </w:rPr>
      </w:pPr>
      <w:r>
        <w:rPr>
          <w:rFonts w:cs="Times Armenian" w:ascii="Times Armenian" w:hAnsi="Times Armenian"/>
          <w:sz w:val="21"/>
          <w:szCs w:val="21"/>
        </w:rPr>
        <w:t>Վաղուց արտաքսված, նա թափառում էր</w:t>
      </w:r>
    </w:p>
    <w:p>
      <w:pPr>
        <w:pStyle w:val="Normal"/>
        <w:ind w:start="360" w:hanging="0"/>
        <w:rPr>
          <w:rFonts w:ascii="Times Armenian" w:hAnsi="Times Armenian" w:cs="Times Armenian"/>
        </w:rPr>
      </w:pPr>
      <w:r>
        <w:rPr>
          <w:rFonts w:cs="Times Armenian" w:ascii="Times Armenian" w:hAnsi="Times Armenian"/>
          <w:sz w:val="21"/>
          <w:szCs w:val="21"/>
        </w:rPr>
        <w:t>Ամայության մեջ և անապաստան,</w:t>
      </w:r>
    </w:p>
    <w:p>
      <w:pPr>
        <w:pStyle w:val="Normal"/>
        <w:ind w:start="360" w:hanging="0"/>
        <w:rPr>
          <w:rFonts w:ascii="Times Armenian" w:hAnsi="Times Armenian" w:cs="Times Armenian"/>
        </w:rPr>
      </w:pPr>
      <w:r>
        <w:rPr>
          <w:rFonts w:cs="Times Armenian" w:ascii="Times Armenian" w:hAnsi="Times Armenian"/>
          <w:sz w:val="21"/>
          <w:szCs w:val="21"/>
        </w:rPr>
        <w:t xml:space="preserve">Դարի ետևից դարը թռչում էր, </w:t>
      </w:r>
    </w:p>
    <w:p>
      <w:pPr>
        <w:pStyle w:val="Normal"/>
        <w:ind w:start="360" w:hanging="0"/>
        <w:rPr>
          <w:rFonts w:ascii="Times Armenian" w:hAnsi="Times Armenian" w:cs="Times Armenian"/>
        </w:rPr>
      </w:pPr>
      <w:r>
        <w:rPr>
          <w:rFonts w:cs="Times Armenian" w:ascii="Times Armenian" w:hAnsi="Times Armenian"/>
          <w:sz w:val="21"/>
          <w:szCs w:val="21"/>
        </w:rPr>
        <w:t>Ինչպես վայրկյանի ետևից վայրկյան,</w:t>
      </w:r>
    </w:p>
    <w:p>
      <w:pPr>
        <w:pStyle w:val="Normal"/>
        <w:ind w:start="360" w:hanging="0"/>
        <w:rPr>
          <w:rFonts w:ascii="Times Armenian" w:hAnsi="Times Armenian" w:cs="Times Armenian"/>
        </w:rPr>
      </w:pPr>
      <w:r>
        <w:rPr>
          <w:rFonts w:cs="Times Armenian" w:ascii="Times Armenian" w:hAnsi="Times Armenian"/>
          <w:sz w:val="21"/>
          <w:szCs w:val="21"/>
        </w:rPr>
        <w:t>Անդուլ կրկնությամբ և նույնանման:</w:t>
      </w:r>
    </w:p>
    <w:p>
      <w:pPr>
        <w:pStyle w:val="Normal"/>
        <w:ind w:start="360" w:hanging="0"/>
        <w:rPr>
          <w:rFonts w:ascii="Times Armenian" w:hAnsi="Times Armenian" w:cs="Times Armenian"/>
        </w:rPr>
      </w:pPr>
      <w:r>
        <w:rPr>
          <w:rFonts w:cs="Times Armenian" w:ascii="Times Armenian" w:hAnsi="Times Armenian"/>
          <w:sz w:val="21"/>
          <w:szCs w:val="21"/>
        </w:rPr>
        <w:t>Դառնալով իշխան` աշխարհի չնչին,</w:t>
      </w:r>
    </w:p>
    <w:p>
      <w:pPr>
        <w:pStyle w:val="Normal"/>
        <w:ind w:start="360" w:hanging="0"/>
        <w:rPr>
          <w:rFonts w:ascii="Times Armenian" w:hAnsi="Times Armenian" w:cs="Times Armenian"/>
        </w:rPr>
      </w:pPr>
      <w:r>
        <w:rPr>
          <w:rFonts w:cs="Times Armenian" w:ascii="Times Armenian" w:hAnsi="Times Armenian"/>
          <w:sz w:val="21"/>
          <w:szCs w:val="21"/>
        </w:rPr>
        <w:t>Չարիք էր ցանում առանց հաճույքի,</w:t>
      </w:r>
    </w:p>
    <w:p>
      <w:pPr>
        <w:pStyle w:val="Normal"/>
        <w:ind w:start="360" w:hanging="0"/>
        <w:rPr>
          <w:rFonts w:ascii="Times Armenian" w:hAnsi="Times Armenian" w:cs="Times Armenian"/>
        </w:rPr>
      </w:pPr>
      <w:r>
        <w:rPr>
          <w:rFonts w:cs="Times Armenian" w:ascii="Times Armenian" w:hAnsi="Times Armenian"/>
          <w:sz w:val="21"/>
          <w:szCs w:val="21"/>
        </w:rPr>
        <w:t>Եվ բնավ մի տեղ յուր չար արվեստին</w:t>
      </w:r>
    </w:p>
    <w:p>
      <w:pPr>
        <w:pStyle w:val="Normal"/>
        <w:ind w:start="360" w:hanging="0"/>
        <w:rPr>
          <w:rFonts w:ascii="Times Armenian" w:hAnsi="Times Armenian" w:cs="Times Armenian"/>
        </w:rPr>
      </w:pPr>
      <w:r>
        <w:rPr>
          <w:rFonts w:cs="Times Armenian" w:ascii="Times Armenian" w:hAnsi="Times Armenian"/>
          <w:sz w:val="21"/>
          <w:szCs w:val="21"/>
        </w:rPr>
        <w:t>Չը հանդիպելով ընդդիմադրության`</w:t>
      </w:r>
    </w:p>
    <w:p>
      <w:pPr>
        <w:pStyle w:val="Normal"/>
        <w:ind w:start="360" w:hanging="0"/>
        <w:rPr>
          <w:rFonts w:ascii="Times Armenian" w:hAnsi="Times Armenian" w:cs="Times Armenian"/>
        </w:rPr>
      </w:pPr>
      <w:r>
        <w:rPr>
          <w:rFonts w:cs="Times Armenian" w:ascii="Times Armenian" w:hAnsi="Times Armenian"/>
          <w:sz w:val="21"/>
          <w:szCs w:val="21"/>
        </w:rPr>
        <w:t>Չարիքը ձանձրույթ պատճառեց նրան:</w:t>
      </w:r>
    </w:p>
    <w:p>
      <w:pPr>
        <w:pStyle w:val="Normal"/>
        <w:ind w:start="1778" w:firstLine="349"/>
        <w:rPr>
          <w:rFonts w:ascii="Times Armenian" w:hAnsi="Times Armenian" w:cs="Times Armenian"/>
        </w:rPr>
      </w:pPr>
      <w:r>
        <w:rPr>
          <w:rFonts w:cs="Times Armenian" w:ascii="Times Armenian" w:hAnsi="Times Armenian"/>
          <w:sz w:val="21"/>
          <w:szCs w:val="21"/>
        </w:rPr>
        <w:t>III</w:t>
      </w:r>
    </w:p>
    <w:p>
      <w:pPr>
        <w:pStyle w:val="Normal"/>
        <w:ind w:start="360" w:hanging="0"/>
        <w:rPr>
          <w:rFonts w:ascii="Times Armenian" w:hAnsi="Times Armenian" w:cs="Times Armenian"/>
        </w:rPr>
      </w:pPr>
      <w:r>
        <w:rPr>
          <w:rFonts w:cs="Times Armenian" w:ascii="Times Armenian" w:hAnsi="Times Armenian"/>
          <w:sz w:val="21"/>
          <w:szCs w:val="21"/>
        </w:rPr>
        <w:t>Եվ արդ Կովկասի բարձանց վերևում</w:t>
      </w:r>
    </w:p>
    <w:p>
      <w:pPr>
        <w:pStyle w:val="Normal"/>
        <w:ind w:start="360" w:hanging="0"/>
        <w:rPr>
          <w:rFonts w:ascii="Times Armenian" w:hAnsi="Times Armenian" w:cs="Times Armenian"/>
        </w:rPr>
      </w:pPr>
      <w:r>
        <w:rPr>
          <w:rFonts w:cs="Times Armenian" w:ascii="Times Armenian" w:hAnsi="Times Armenian"/>
          <w:sz w:val="21"/>
          <w:szCs w:val="21"/>
        </w:rPr>
        <w:t>Տարագիրն երկնի սլացավ ազատ.</w:t>
      </w:r>
    </w:p>
    <w:p>
      <w:pPr>
        <w:pStyle w:val="Normal"/>
        <w:ind w:start="360" w:hanging="0"/>
        <w:rPr>
          <w:rFonts w:ascii="Times Armenian" w:hAnsi="Times Armenian" w:cs="Times Armenian"/>
        </w:rPr>
      </w:pPr>
      <w:r>
        <w:rPr>
          <w:rFonts w:cs="Times Armenian" w:ascii="Times Armenian" w:hAnsi="Times Armenian"/>
          <w:sz w:val="21"/>
          <w:szCs w:val="21"/>
        </w:rPr>
        <w:t>Որպես ադամանդ` նրա ներքևում</w:t>
      </w:r>
    </w:p>
    <w:p>
      <w:pPr>
        <w:pStyle w:val="Normal"/>
        <w:ind w:start="360" w:hanging="0"/>
        <w:rPr>
          <w:rFonts w:ascii="Times Armenian" w:hAnsi="Times Armenian" w:cs="Times Armenian"/>
        </w:rPr>
      </w:pPr>
      <w:r>
        <w:rPr>
          <w:rFonts w:cs="Times Armenian" w:ascii="Times Armenian" w:hAnsi="Times Armenian"/>
          <w:sz w:val="21"/>
          <w:szCs w:val="21"/>
        </w:rPr>
        <w:t>Կազբեկն է փայլում ձյունով մշտապատ,</w:t>
      </w:r>
    </w:p>
    <w:p>
      <w:pPr>
        <w:pStyle w:val="Normal"/>
        <w:ind w:start="360" w:hanging="0"/>
        <w:rPr>
          <w:rFonts w:ascii="Times Armenian" w:hAnsi="Times Armenian" w:cs="Times Armenian"/>
        </w:rPr>
      </w:pPr>
      <w:r>
        <w:rPr>
          <w:rFonts w:cs="Times Armenian" w:ascii="Times Armenian" w:hAnsi="Times Armenian"/>
          <w:sz w:val="21"/>
          <w:szCs w:val="21"/>
        </w:rPr>
        <w:t>Եվ սևին տալով` խորքում հեռավոր</w:t>
      </w:r>
    </w:p>
    <w:p>
      <w:pPr>
        <w:pStyle w:val="Normal"/>
        <w:ind w:start="360" w:hanging="0"/>
        <w:rPr>
          <w:rFonts w:ascii="Times Armenian" w:hAnsi="Times Armenian" w:cs="Times Armenian"/>
        </w:rPr>
      </w:pPr>
      <w:r>
        <w:rPr>
          <w:rFonts w:cs="Times Armenian" w:ascii="Times Armenian" w:hAnsi="Times Armenian"/>
          <w:sz w:val="21"/>
          <w:szCs w:val="21"/>
        </w:rPr>
        <w:t>Որպես մի ճեղքվածք, որպես օձի բույն,</w:t>
      </w:r>
    </w:p>
    <w:p>
      <w:pPr>
        <w:pStyle w:val="Normal"/>
        <w:ind w:start="360" w:hanging="0"/>
        <w:rPr>
          <w:rFonts w:ascii="Times Armenian" w:hAnsi="Times Armenian" w:cs="Times Armenian"/>
        </w:rPr>
      </w:pPr>
      <w:r>
        <w:rPr>
          <w:rFonts w:cs="Times Armenian" w:ascii="Times Armenian" w:hAnsi="Times Armenian"/>
          <w:sz w:val="21"/>
          <w:szCs w:val="21"/>
        </w:rPr>
        <w:t>Դարյալի կիրճը ձգվում է ոլոր,</w:t>
      </w:r>
    </w:p>
    <w:p>
      <w:pPr>
        <w:pStyle w:val="Normal"/>
        <w:ind w:start="360" w:hanging="0"/>
        <w:rPr>
          <w:rFonts w:ascii="Times Armenian" w:hAnsi="Times Armenian" w:cs="Times Armenian"/>
        </w:rPr>
      </w:pPr>
      <w:r>
        <w:rPr>
          <w:rFonts w:cs="Times Armenian" w:ascii="Times Armenian" w:hAnsi="Times Armenian"/>
          <w:sz w:val="21"/>
          <w:szCs w:val="21"/>
        </w:rPr>
        <w:t>Թերեքն էլ` ոստնող առյուծի նման,</w:t>
      </w:r>
    </w:p>
    <w:p>
      <w:pPr>
        <w:pStyle w:val="Normal"/>
        <w:ind w:start="360" w:hanging="0"/>
        <w:rPr>
          <w:rFonts w:ascii="Times Armenian" w:hAnsi="Times Armenian" w:cs="Times Armenian"/>
        </w:rPr>
      </w:pPr>
      <w:r>
        <w:rPr>
          <w:rFonts w:cs="Times Armenian" w:ascii="Times Armenian" w:hAnsi="Times Armenian"/>
          <w:sz w:val="21"/>
          <w:szCs w:val="21"/>
        </w:rPr>
        <w:t>Բաշը թավամազ ձգած թիկունքին,</w:t>
      </w:r>
    </w:p>
    <w:p>
      <w:pPr>
        <w:pStyle w:val="Normal"/>
        <w:ind w:start="360" w:hanging="0"/>
        <w:rPr>
          <w:rFonts w:ascii="Times Armenian" w:hAnsi="Times Armenian" w:cs="Times Armenian"/>
        </w:rPr>
      </w:pPr>
      <w:r>
        <w:rPr>
          <w:rFonts w:cs="Times Armenian" w:ascii="Times Armenian" w:hAnsi="Times Armenian"/>
          <w:sz w:val="21"/>
          <w:szCs w:val="21"/>
        </w:rPr>
        <w:t>Մռընչում է խուլ. և վայրի գազան,</w:t>
      </w:r>
    </w:p>
    <w:p>
      <w:pPr>
        <w:pStyle w:val="Normal"/>
        <w:ind w:start="360" w:hanging="0"/>
        <w:rPr>
          <w:rFonts w:ascii="Times Armenian" w:hAnsi="Times Armenian" w:cs="Times Armenian"/>
        </w:rPr>
      </w:pPr>
      <w:r>
        <w:rPr>
          <w:rFonts w:cs="Times Armenian" w:ascii="Times Armenian" w:hAnsi="Times Armenian"/>
          <w:sz w:val="21"/>
          <w:szCs w:val="21"/>
        </w:rPr>
        <w:t>Եվ յուրաքանչյուր թռչուն օդային`</w:t>
      </w:r>
    </w:p>
    <w:p>
      <w:pPr>
        <w:pStyle w:val="Normal"/>
        <w:ind w:start="360" w:hanging="0"/>
        <w:rPr>
          <w:rFonts w:ascii="Times Armenian" w:hAnsi="Times Armenian" w:cs="Times Armenian"/>
        </w:rPr>
      </w:pPr>
      <w:r>
        <w:rPr>
          <w:rFonts w:cs="Times Armenian" w:ascii="Times Armenian" w:hAnsi="Times Armenian"/>
          <w:sz w:val="21"/>
          <w:szCs w:val="21"/>
        </w:rPr>
        <w:t>Ճախրելով հանդարտ կապույտ բարձունքում,</w:t>
      </w:r>
    </w:p>
    <w:p>
      <w:pPr>
        <w:pStyle w:val="Normal"/>
        <w:ind w:start="360" w:hanging="0"/>
        <w:rPr>
          <w:rFonts w:ascii="Times Armenian" w:hAnsi="Times Armenian" w:cs="Times Armenian"/>
        </w:rPr>
      </w:pPr>
      <w:r>
        <w:rPr>
          <w:rFonts w:cs="Times Armenian" w:ascii="Times Armenian" w:hAnsi="Times Armenian"/>
          <w:sz w:val="21"/>
          <w:szCs w:val="21"/>
        </w:rPr>
        <w:t>Նրա զրույցին ականջ են դնում,</w:t>
      </w:r>
    </w:p>
    <w:p>
      <w:pPr>
        <w:pStyle w:val="Normal"/>
        <w:ind w:start="360" w:hanging="0"/>
        <w:rPr>
          <w:rFonts w:ascii="Times Armenian" w:hAnsi="Times Armenian" w:cs="Times Armenian"/>
        </w:rPr>
      </w:pPr>
      <w:r>
        <w:rPr>
          <w:rFonts w:cs="Times Armenian" w:ascii="Times Armenian" w:hAnsi="Times Armenian"/>
          <w:sz w:val="21"/>
          <w:szCs w:val="21"/>
        </w:rPr>
        <w:t>Եվ ոսկյա ամպեր սահում են, գալիս</w:t>
      </w:r>
    </w:p>
    <w:p>
      <w:pPr>
        <w:pStyle w:val="Normal"/>
        <w:ind w:start="360" w:hanging="0"/>
        <w:rPr>
          <w:rFonts w:ascii="Times Armenian" w:hAnsi="Times Armenian" w:cs="Times Armenian"/>
        </w:rPr>
      </w:pPr>
      <w:r>
        <w:rPr>
          <w:rFonts w:cs="Times Armenian" w:ascii="Times Armenian" w:hAnsi="Times Armenian"/>
          <w:sz w:val="21"/>
          <w:szCs w:val="21"/>
        </w:rPr>
        <w:t>Հարավի կողմից, երկրից հեռավոր,</w:t>
      </w:r>
    </w:p>
    <w:p>
      <w:pPr>
        <w:pStyle w:val="Normal"/>
        <w:ind w:start="360" w:hanging="0"/>
        <w:rPr>
          <w:rFonts w:ascii="Times Armenian" w:hAnsi="Times Armenian" w:cs="Times Armenian"/>
        </w:rPr>
      </w:pPr>
      <w:r>
        <w:rPr>
          <w:rFonts w:cs="Times Armenian" w:ascii="Times Armenian" w:hAnsi="Times Armenian"/>
          <w:sz w:val="21"/>
          <w:szCs w:val="21"/>
        </w:rPr>
        <w:t>Եվ ուղեկցում են նրան դեպ հյուսիս.</w:t>
      </w:r>
    </w:p>
    <w:p>
      <w:pPr>
        <w:pStyle w:val="Normal"/>
        <w:ind w:start="360" w:hanging="0"/>
        <w:rPr>
          <w:rFonts w:ascii="Times Armenian" w:hAnsi="Times Armenian" w:cs="Times Armenian"/>
        </w:rPr>
      </w:pPr>
      <w:r>
        <w:rPr>
          <w:rFonts w:cs="Times Armenian" w:ascii="Times Armenian" w:hAnsi="Times Armenian"/>
          <w:sz w:val="21"/>
          <w:szCs w:val="21"/>
        </w:rPr>
        <w:t>Եվ նրա վրա ժայռերը հզոր,</w:t>
      </w:r>
    </w:p>
    <w:p>
      <w:pPr>
        <w:pStyle w:val="Normal"/>
        <w:ind w:start="360" w:hanging="0"/>
        <w:rPr>
          <w:rFonts w:ascii="Times Armenian" w:hAnsi="Times Armenian" w:cs="Times Armenian"/>
        </w:rPr>
      </w:pPr>
      <w:r>
        <w:rPr>
          <w:rFonts w:cs="Times Armenian" w:ascii="Times Armenian" w:hAnsi="Times Armenian"/>
          <w:sz w:val="21"/>
          <w:szCs w:val="21"/>
        </w:rPr>
        <w:t>Գըլուխ խոնարհած, խմբված միասին,</w:t>
      </w:r>
    </w:p>
    <w:p>
      <w:pPr>
        <w:pStyle w:val="Normal"/>
        <w:ind w:start="360" w:hanging="0"/>
        <w:rPr>
          <w:rFonts w:ascii="Times Armenian" w:hAnsi="Times Armenian" w:cs="Times Armenian"/>
        </w:rPr>
      </w:pPr>
      <w:r>
        <w:rPr>
          <w:rFonts w:cs="Times Armenian" w:ascii="Times Armenian" w:hAnsi="Times Armenian"/>
          <w:sz w:val="21"/>
          <w:szCs w:val="21"/>
        </w:rPr>
        <w:t>Ակնապիշ նիրհով և խորհրդավոր</w:t>
      </w:r>
    </w:p>
    <w:p>
      <w:pPr>
        <w:pStyle w:val="Normal"/>
        <w:ind w:start="360" w:hanging="0"/>
        <w:rPr>
          <w:rFonts w:ascii="Times Armenian" w:hAnsi="Times Armenian" w:cs="Times Armenian"/>
        </w:rPr>
      </w:pPr>
      <w:r>
        <w:rPr>
          <w:rFonts w:cs="Times Armenian" w:ascii="Times Armenian" w:hAnsi="Times Armenian"/>
          <w:sz w:val="21"/>
          <w:szCs w:val="21"/>
        </w:rPr>
        <w:t>Ներքև են նայում – ցոլցոլուն ջրին.</w:t>
      </w:r>
    </w:p>
    <w:p>
      <w:pPr>
        <w:pStyle w:val="Normal"/>
        <w:ind w:start="360" w:hanging="0"/>
        <w:rPr>
          <w:rFonts w:ascii="Times Armenian" w:hAnsi="Times Armenian" w:cs="Times Armenian"/>
        </w:rPr>
      </w:pPr>
      <w:r>
        <w:rPr>
          <w:rFonts w:cs="Times Armenian" w:ascii="Times Armenian" w:hAnsi="Times Armenian"/>
          <w:sz w:val="21"/>
          <w:szCs w:val="21"/>
        </w:rPr>
        <w:t>Եվ ամրոցների բարձր աշտարակներ`</w:t>
      </w:r>
    </w:p>
    <w:p>
      <w:pPr>
        <w:pStyle w:val="Normal"/>
        <w:ind w:start="360" w:hanging="0"/>
        <w:rPr>
          <w:rFonts w:ascii="Times Armenian" w:hAnsi="Times Armenian" w:cs="Times Armenian"/>
        </w:rPr>
      </w:pPr>
      <w:r>
        <w:rPr>
          <w:rFonts w:cs="Times Armenian" w:ascii="Times Armenian" w:hAnsi="Times Armenian"/>
          <w:sz w:val="21"/>
          <w:szCs w:val="21"/>
        </w:rPr>
        <w:t>Կանգնած գագաթին ապառաժների</w:t>
      </w:r>
    </w:p>
    <w:p>
      <w:pPr>
        <w:pStyle w:val="Normal"/>
        <w:ind w:start="360" w:hanging="0"/>
        <w:rPr>
          <w:rFonts w:ascii="Times Armenian" w:hAnsi="Times Armenian" w:cs="Times Armenian"/>
        </w:rPr>
      </w:pPr>
      <w:r>
        <w:rPr>
          <w:rFonts w:cs="Times Armenian" w:ascii="Times Armenian" w:hAnsi="Times Armenian"/>
          <w:sz w:val="21"/>
          <w:szCs w:val="21"/>
        </w:rPr>
        <w:t>–</w:t>
      </w:r>
      <w:r>
        <w:rPr>
          <w:rFonts w:eastAsia="Times Armenian" w:cs="Times Armenian" w:ascii="Times Armenian" w:hAnsi="Times Armenian"/>
          <w:sz w:val="21"/>
          <w:szCs w:val="21"/>
        </w:rPr>
        <w:t xml:space="preserve"> </w:t>
      </w:r>
      <w:r>
        <w:rPr>
          <w:rFonts w:cs="Times Armenian" w:ascii="Times Armenian" w:hAnsi="Times Armenian"/>
          <w:sz w:val="21"/>
          <w:szCs w:val="21"/>
        </w:rPr>
        <w:t>Կովկասի դըռան հսկա պահակներ –</w:t>
      </w:r>
    </w:p>
    <w:p>
      <w:pPr>
        <w:pStyle w:val="Normal"/>
        <w:ind w:start="360" w:hanging="0"/>
        <w:rPr>
          <w:rFonts w:ascii="Times Armenian" w:hAnsi="Times Armenian" w:cs="Times Armenian"/>
        </w:rPr>
      </w:pPr>
      <w:r>
        <w:rPr>
          <w:rFonts w:cs="Times Armenian" w:ascii="Times Armenian" w:hAnsi="Times Armenian"/>
          <w:sz w:val="21"/>
          <w:szCs w:val="21"/>
        </w:rPr>
        <w:t>Նայում են խըրոխտ` միջիցն ամպերի:</w:t>
      </w:r>
    </w:p>
    <w:p>
      <w:pPr>
        <w:pStyle w:val="Normal"/>
        <w:ind w:start="360" w:hanging="0"/>
        <w:rPr>
          <w:rFonts w:ascii="Times Armenian" w:hAnsi="Times Armenian" w:cs="Times Armenian"/>
        </w:rPr>
      </w:pPr>
      <w:r>
        <w:rPr>
          <w:rFonts w:cs="Times Armenian" w:ascii="Times Armenian" w:hAnsi="Times Armenian"/>
          <w:sz w:val="21"/>
          <w:szCs w:val="21"/>
        </w:rPr>
        <w:t>Եվ վայրենի էր, այլև դյութական</w:t>
      </w:r>
    </w:p>
    <w:p>
      <w:pPr>
        <w:pStyle w:val="Normal"/>
        <w:ind w:start="360" w:hanging="0"/>
        <w:rPr>
          <w:rFonts w:ascii="Times Armenian" w:hAnsi="Times Armenian" w:cs="Times Armenian"/>
        </w:rPr>
      </w:pPr>
      <w:r>
        <w:rPr>
          <w:rFonts w:cs="Times Armenian" w:ascii="Times Armenian" w:hAnsi="Times Armenian"/>
          <w:sz w:val="21"/>
          <w:szCs w:val="21"/>
        </w:rPr>
        <w:t>Աշխարհն աստուծո, բայց գոռոզ ոգին</w:t>
      </w:r>
    </w:p>
    <w:p>
      <w:pPr>
        <w:pStyle w:val="Normal"/>
        <w:ind w:start="360" w:hanging="0"/>
        <w:rPr>
          <w:rFonts w:ascii="Times Armenian" w:hAnsi="Times Armenian" w:cs="Times Armenian"/>
        </w:rPr>
      </w:pPr>
      <w:r>
        <w:rPr>
          <w:rFonts w:cs="Times Armenian" w:ascii="Times Armenian" w:hAnsi="Times Armenian"/>
          <w:sz w:val="21"/>
          <w:szCs w:val="21"/>
        </w:rPr>
        <w:t>Նայում էր աչքով արհամարհական</w:t>
      </w:r>
    </w:p>
    <w:p>
      <w:pPr>
        <w:pStyle w:val="Normal"/>
        <w:ind w:start="360" w:hanging="0"/>
        <w:rPr>
          <w:rFonts w:ascii="Times Armenian" w:hAnsi="Times Armenian" w:cs="Times Armenian"/>
        </w:rPr>
      </w:pPr>
      <w:r>
        <w:rPr>
          <w:rFonts w:cs="Times Armenian" w:ascii="Times Armenian" w:hAnsi="Times Armenian"/>
          <w:sz w:val="21"/>
          <w:szCs w:val="21"/>
        </w:rPr>
        <w:t>Յուր ստեղծողի գեղեցիկ գործին</w:t>
      </w:r>
    </w:p>
    <w:p>
      <w:pPr>
        <w:pStyle w:val="Normal"/>
        <w:ind w:start="360" w:hanging="0"/>
        <w:rPr>
          <w:rFonts w:ascii="Times Armenian" w:hAnsi="Times Armenian" w:cs="Times Armenian"/>
        </w:rPr>
      </w:pPr>
      <w:r>
        <w:rPr>
          <w:rFonts w:cs="Times Armenian" w:ascii="Times Armenian" w:hAnsi="Times Armenian"/>
          <w:sz w:val="21"/>
          <w:szCs w:val="21"/>
        </w:rPr>
        <w:t>Եվ նրա հպարտ ճակատի վրան</w:t>
      </w:r>
    </w:p>
    <w:p>
      <w:pPr>
        <w:pStyle w:val="Normal"/>
        <w:ind w:start="360" w:hanging="0"/>
        <w:rPr>
          <w:rFonts w:ascii="Times Armenian" w:hAnsi="Times Armenian" w:cs="Times Armenian"/>
        </w:rPr>
      </w:pPr>
      <w:r>
        <w:rPr>
          <w:rFonts w:cs="Times Armenian" w:ascii="Times Armenian" w:hAnsi="Times Armenian"/>
          <w:sz w:val="21"/>
          <w:szCs w:val="21"/>
        </w:rPr>
        <w:t>Չարտահայտվեցավ բնավին մի բան:</w:t>
      </w:r>
    </w:p>
    <w:p>
      <w:pPr>
        <w:pStyle w:val="Normal"/>
        <w:ind w:start="360" w:hanging="0"/>
        <w:rPr>
          <w:rFonts w:ascii="Times Armenian" w:hAnsi="Times Armenian" w:cs="Times Armenian"/>
        </w:rPr>
      </w:pPr>
      <w:r>
        <w:rPr>
          <w:rFonts w:cs="Times Armenian" w:ascii="Times Armenian" w:hAnsi="Times Armenian"/>
          <w:sz w:val="21"/>
          <w:szCs w:val="21"/>
        </w:rPr>
      </w:r>
    </w:p>
    <w:p>
      <w:pPr>
        <w:pStyle w:val="Heading3"/>
        <w:rPr>
          <w:rFonts w:ascii="Times Armenian" w:hAnsi="Times Armenian" w:cs="Times Armenian"/>
        </w:rPr>
      </w:pPr>
      <w:bookmarkStart w:id="34" w:name="__RefHeading___Toc409540334"/>
      <w:bookmarkEnd w:id="34"/>
      <w:r>
        <w:rPr>
          <w:rFonts w:cs="Times Armenian" w:ascii="Times Armenian" w:hAnsi="Times Armenian"/>
        </w:rPr>
        <w:t>5.5 ԴԵՎ</w:t>
      </w:r>
    </w:p>
    <w:p>
      <w:pPr>
        <w:pStyle w:val="Normal"/>
        <w:ind w:start="1778" w:firstLine="349"/>
        <w:rPr>
          <w:rFonts w:ascii="Times Armenian" w:hAnsi="Times Armenian" w:cs="Times Armenian"/>
        </w:rPr>
      </w:pPr>
      <w:r>
        <w:rPr>
          <w:rFonts w:cs="Times Armenian" w:ascii="Times Armenian" w:hAnsi="Times Armenian"/>
          <w:sz w:val="21"/>
          <w:szCs w:val="21"/>
        </w:rPr>
        <w:t>I</w:t>
      </w:r>
    </w:p>
    <w:p>
      <w:pPr>
        <w:pStyle w:val="Normal"/>
        <w:ind w:start="360" w:hanging="0"/>
        <w:rPr>
          <w:rFonts w:ascii="Times Armenian" w:hAnsi="Times Armenian" w:cs="Times Armenian"/>
        </w:rPr>
      </w:pPr>
      <w:r>
        <w:rPr>
          <w:rFonts w:cs="Times Armenian" w:ascii="Times Armenian" w:hAnsi="Times Armenian"/>
          <w:sz w:val="21"/>
          <w:szCs w:val="21"/>
        </w:rPr>
        <w:t>Տխրագին Դևը, արտաքսված հոգին,</w:t>
      </w:r>
    </w:p>
    <w:p>
      <w:pPr>
        <w:pStyle w:val="Normal"/>
        <w:ind w:start="360" w:hanging="0"/>
        <w:rPr>
          <w:rFonts w:ascii="Times Armenian" w:hAnsi="Times Armenian" w:cs="Times Armenian"/>
        </w:rPr>
      </w:pPr>
      <w:r>
        <w:rPr>
          <w:rFonts w:cs="Times Armenian" w:ascii="Times Armenian" w:hAnsi="Times Armenian"/>
          <w:sz w:val="21"/>
          <w:szCs w:val="21"/>
        </w:rPr>
        <w:t>Թռչում էր օդում մեղապարտ երկրի,</w:t>
      </w:r>
    </w:p>
    <w:p>
      <w:pPr>
        <w:pStyle w:val="Normal"/>
        <w:ind w:start="360" w:hanging="0"/>
        <w:rPr>
          <w:rFonts w:ascii="Times Armenian" w:hAnsi="Times Armenian" w:cs="Times Armenian"/>
        </w:rPr>
      </w:pPr>
      <w:r>
        <w:rPr>
          <w:rFonts w:cs="Times Armenian" w:ascii="Times Armenian" w:hAnsi="Times Armenian"/>
          <w:sz w:val="21"/>
          <w:szCs w:val="21"/>
        </w:rPr>
        <w:t>Եվ նորա մտքից անցանում էին</w:t>
      </w:r>
    </w:p>
    <w:p>
      <w:pPr>
        <w:pStyle w:val="Normal"/>
        <w:ind w:start="360" w:hanging="0"/>
        <w:rPr>
          <w:rFonts w:ascii="Times Armenian" w:hAnsi="Times Armenian" w:cs="Times Armenian"/>
        </w:rPr>
      </w:pPr>
      <w:r>
        <w:rPr>
          <w:rFonts w:cs="Times Armenian" w:ascii="Times Armenian" w:hAnsi="Times Armenian"/>
          <w:sz w:val="21"/>
          <w:szCs w:val="21"/>
        </w:rPr>
        <w:t>Հիշատակները այն քաղցր օրերի,</w:t>
      </w:r>
    </w:p>
    <w:p>
      <w:pPr>
        <w:pStyle w:val="Normal"/>
        <w:ind w:start="360" w:hanging="0"/>
        <w:rPr>
          <w:rFonts w:ascii="Times Armenian" w:hAnsi="Times Armenian" w:cs="Times Armenian"/>
        </w:rPr>
      </w:pPr>
      <w:r>
        <w:rPr>
          <w:rFonts w:cs="Times Armenian" w:ascii="Times Armenian" w:hAnsi="Times Armenian"/>
          <w:sz w:val="21"/>
          <w:szCs w:val="21"/>
        </w:rPr>
        <w:t>Երբ Քերովբեի պես էր նա լուսավոր</w:t>
      </w:r>
    </w:p>
    <w:p>
      <w:pPr>
        <w:pStyle w:val="Normal"/>
        <w:ind w:start="360" w:hanging="0"/>
        <w:rPr>
          <w:rFonts w:ascii="Times Armenian" w:hAnsi="Times Armenian" w:cs="Times Armenian"/>
        </w:rPr>
      </w:pPr>
      <w:r>
        <w:rPr>
          <w:rFonts w:cs="Times Armenian" w:ascii="Times Armenian" w:hAnsi="Times Armenian"/>
          <w:sz w:val="21"/>
          <w:szCs w:val="21"/>
        </w:rPr>
        <w:t>Աշխարհի անմեղ բնակարանում,</w:t>
      </w:r>
    </w:p>
    <w:p>
      <w:pPr>
        <w:pStyle w:val="Normal"/>
        <w:ind w:start="360" w:hanging="0"/>
        <w:rPr>
          <w:rFonts w:ascii="Times Armenian" w:hAnsi="Times Armenian" w:cs="Times Armenian"/>
        </w:rPr>
      </w:pPr>
      <w:r>
        <w:rPr>
          <w:rFonts w:cs="Times Armenian" w:ascii="Times Armenian" w:hAnsi="Times Armenian"/>
          <w:sz w:val="21"/>
          <w:szCs w:val="21"/>
        </w:rPr>
        <w:t>Երբ որ գիտության փափագով լցված</w:t>
      </w:r>
    </w:p>
    <w:p>
      <w:pPr>
        <w:pStyle w:val="Normal"/>
        <w:ind w:start="360" w:hanging="0"/>
        <w:rPr>
          <w:rFonts w:ascii="Times Armenian" w:hAnsi="Times Armenian" w:cs="Times Armenian"/>
        </w:rPr>
      </w:pPr>
      <w:r>
        <w:rPr>
          <w:rFonts w:cs="Times Armenian" w:ascii="Times Armenian" w:hAnsi="Times Armenian"/>
          <w:sz w:val="21"/>
          <w:szCs w:val="21"/>
        </w:rPr>
        <w:t>Նայում էր մռայլ տարածության մեջ,</w:t>
      </w:r>
    </w:p>
    <w:p>
      <w:pPr>
        <w:pStyle w:val="Normal"/>
        <w:ind w:start="360" w:hanging="0"/>
        <w:rPr>
          <w:rFonts w:ascii="Times Armenian" w:hAnsi="Times Armenian" w:cs="Times Armenian"/>
        </w:rPr>
      </w:pPr>
      <w:r>
        <w:rPr>
          <w:rFonts w:cs="Times Armenian" w:ascii="Times Armenian" w:hAnsi="Times Armenian"/>
          <w:sz w:val="21"/>
          <w:szCs w:val="21"/>
        </w:rPr>
        <w:t xml:space="preserve">Ինչպես բազմաթիվ աստղերի ցրված </w:t>
      </w:r>
    </w:p>
    <w:p>
      <w:pPr>
        <w:pStyle w:val="Normal"/>
        <w:ind w:start="360" w:hanging="0"/>
        <w:rPr>
          <w:rFonts w:ascii="Times Armenian" w:hAnsi="Times Armenian" w:cs="Times Armenian"/>
        </w:rPr>
      </w:pPr>
      <w:r>
        <w:rPr>
          <w:rFonts w:cs="Times Armenian" w:ascii="Times Armenian" w:hAnsi="Times Armenian"/>
          <w:sz w:val="21"/>
          <w:szCs w:val="21"/>
        </w:rPr>
        <w:t>Կարավանները շրջում են անվերջ.</w:t>
      </w:r>
    </w:p>
    <w:p>
      <w:pPr>
        <w:pStyle w:val="Normal"/>
        <w:ind w:start="360" w:hanging="0"/>
        <w:rPr>
          <w:rFonts w:ascii="Times Armenian" w:hAnsi="Times Armenian" w:cs="Times Armenian"/>
        </w:rPr>
      </w:pPr>
      <w:r>
        <w:rPr>
          <w:rFonts w:cs="Times Armenian" w:ascii="Times Armenian" w:hAnsi="Times Armenian"/>
          <w:sz w:val="21"/>
          <w:szCs w:val="21"/>
        </w:rPr>
        <w:t>Երբ նա երջանիկ և երանելի</w:t>
      </w:r>
    </w:p>
    <w:p>
      <w:pPr>
        <w:pStyle w:val="Normal"/>
        <w:ind w:start="360" w:hanging="0"/>
        <w:rPr>
          <w:rFonts w:ascii="Times Armenian" w:hAnsi="Times Armenian" w:cs="Times Armenian"/>
        </w:rPr>
      </w:pPr>
      <w:r>
        <w:rPr>
          <w:rFonts w:cs="Times Armenian" w:ascii="Times Armenian" w:hAnsi="Times Armenian"/>
          <w:sz w:val="21"/>
          <w:szCs w:val="21"/>
        </w:rPr>
        <w:t>Նախածին էակը ստեղծագործության</w:t>
      </w:r>
    </w:p>
    <w:p>
      <w:pPr>
        <w:pStyle w:val="Normal"/>
        <w:ind w:start="360" w:hanging="0"/>
        <w:rPr>
          <w:rFonts w:ascii="Times Armenian" w:hAnsi="Times Armenian" w:cs="Times Armenian"/>
        </w:rPr>
      </w:pPr>
      <w:r>
        <w:rPr>
          <w:rFonts w:cs="Times Armenian" w:ascii="Times Armenian" w:hAnsi="Times Armenian"/>
          <w:sz w:val="21"/>
          <w:szCs w:val="21"/>
        </w:rPr>
        <w:t>Ուներ սուրբ հավատ և սեր գորովի,</w:t>
      </w:r>
    </w:p>
    <w:p>
      <w:pPr>
        <w:pStyle w:val="Normal"/>
        <w:ind w:start="360" w:hanging="0"/>
        <w:rPr>
          <w:rFonts w:ascii="Times Armenian" w:hAnsi="Times Armenian" w:cs="Times Armenian"/>
        </w:rPr>
      </w:pPr>
      <w:r>
        <w:rPr>
          <w:rFonts w:cs="Times Armenian" w:ascii="Times Armenian" w:hAnsi="Times Armenian"/>
          <w:sz w:val="21"/>
          <w:szCs w:val="21"/>
        </w:rPr>
        <w:t>Չգիտեր կասկած, ոչ ոխ չարության.</w:t>
      </w:r>
    </w:p>
    <w:p>
      <w:pPr>
        <w:pStyle w:val="Normal"/>
        <w:ind w:start="360" w:hanging="0"/>
        <w:rPr>
          <w:rFonts w:ascii="Times Armenian" w:hAnsi="Times Armenian" w:cs="Times Armenian"/>
        </w:rPr>
      </w:pPr>
      <w:r>
        <w:rPr>
          <w:rFonts w:cs="Times Armenian" w:ascii="Times Armenian" w:hAnsi="Times Armenian"/>
          <w:sz w:val="21"/>
          <w:szCs w:val="21"/>
        </w:rPr>
        <w:t>Ունայն դարերի շարունակությունը</w:t>
      </w:r>
    </w:p>
    <w:p>
      <w:pPr>
        <w:pStyle w:val="Normal"/>
        <w:ind w:start="360" w:hanging="0"/>
        <w:rPr>
          <w:rFonts w:ascii="Times Armenian" w:hAnsi="Times Armenian" w:cs="Times Armenian"/>
        </w:rPr>
      </w:pPr>
      <w:r>
        <w:rPr>
          <w:rFonts w:cs="Times Armenian" w:ascii="Times Armenian" w:hAnsi="Times Armenian"/>
          <w:sz w:val="21"/>
          <w:szCs w:val="21"/>
        </w:rPr>
        <w:t>Չէր նորա միտքը սարսափեցնում...</w:t>
      </w:r>
    </w:p>
    <w:p>
      <w:pPr>
        <w:pStyle w:val="Normal"/>
        <w:ind w:start="360" w:hanging="0"/>
        <w:rPr>
          <w:rFonts w:ascii="Times Armenian" w:hAnsi="Times Armenian" w:cs="Times Armenian"/>
        </w:rPr>
      </w:pPr>
      <w:r>
        <w:rPr>
          <w:rFonts w:cs="Times Armenian" w:ascii="Times Armenian" w:hAnsi="Times Armenian"/>
          <w:sz w:val="21"/>
          <w:szCs w:val="21"/>
        </w:rPr>
        <w:t>Եվ այլ շատ ու շատ այսպիսի բաներ...</w:t>
      </w:r>
    </w:p>
    <w:p>
      <w:pPr>
        <w:pStyle w:val="Normal"/>
        <w:ind w:start="360" w:hanging="0"/>
        <w:rPr>
          <w:rFonts w:ascii="Times Armenian" w:hAnsi="Times Armenian" w:cs="Times Armenian"/>
        </w:rPr>
      </w:pPr>
      <w:r>
        <w:rPr>
          <w:rFonts w:cs="Times Armenian" w:ascii="Times Armenian" w:hAnsi="Times Armenian"/>
          <w:sz w:val="21"/>
          <w:szCs w:val="21"/>
        </w:rPr>
        <w:t>Ամեն բան հիշել չէր կարողանում:</w:t>
      </w:r>
    </w:p>
    <w:p>
      <w:pPr>
        <w:pStyle w:val="Normal"/>
        <w:ind w:start="1778" w:firstLine="349"/>
        <w:rPr>
          <w:rFonts w:ascii="Times Armenian" w:hAnsi="Times Armenian" w:cs="Times Armenian"/>
        </w:rPr>
      </w:pPr>
      <w:r>
        <w:rPr>
          <w:rFonts w:cs="Times Armenian" w:ascii="Times Armenian" w:hAnsi="Times Armenian"/>
          <w:sz w:val="21"/>
          <w:szCs w:val="21"/>
        </w:rPr>
        <w:t>II</w:t>
      </w:r>
    </w:p>
    <w:p>
      <w:pPr>
        <w:pStyle w:val="Normal"/>
        <w:ind w:start="360" w:hanging="0"/>
        <w:rPr>
          <w:rFonts w:ascii="Times Armenian" w:hAnsi="Times Armenian" w:cs="Times Armenian"/>
        </w:rPr>
      </w:pPr>
      <w:r>
        <w:rPr>
          <w:rFonts w:cs="Times Armenian" w:ascii="Times Armenian" w:hAnsi="Times Armenian"/>
          <w:sz w:val="21"/>
          <w:szCs w:val="21"/>
        </w:rPr>
        <w:t>Վաղուց մերժըված, այնտեղ շրջում էր</w:t>
      </w:r>
    </w:p>
    <w:p>
      <w:pPr>
        <w:pStyle w:val="Normal"/>
        <w:ind w:start="360" w:hanging="0"/>
        <w:rPr>
          <w:rFonts w:ascii="Times Armenian" w:hAnsi="Times Armenian" w:cs="Times Armenian"/>
        </w:rPr>
      </w:pPr>
      <w:r>
        <w:rPr>
          <w:rFonts w:cs="Times Armenian" w:ascii="Times Armenian" w:hAnsi="Times Armenian"/>
          <w:sz w:val="21"/>
          <w:szCs w:val="21"/>
        </w:rPr>
        <w:t>Նա անապատում անծայր աշխարհի,</w:t>
      </w:r>
    </w:p>
    <w:p>
      <w:pPr>
        <w:pStyle w:val="Normal"/>
        <w:ind w:start="360" w:hanging="0"/>
        <w:rPr>
          <w:rFonts w:ascii="Times Armenian" w:hAnsi="Times Armenian" w:cs="Times Armenian"/>
        </w:rPr>
      </w:pPr>
      <w:r>
        <w:rPr>
          <w:rFonts w:cs="Times Armenian" w:ascii="Times Armenian" w:hAnsi="Times Armenian"/>
          <w:sz w:val="21"/>
          <w:szCs w:val="21"/>
        </w:rPr>
        <w:t>Մեկմեկու ետնից ահագին դարեր</w:t>
      </w:r>
    </w:p>
    <w:p>
      <w:pPr>
        <w:pStyle w:val="Normal"/>
        <w:ind w:start="360" w:hanging="0"/>
        <w:rPr>
          <w:rFonts w:ascii="Times Armenian" w:hAnsi="Times Armenian" w:cs="Times Armenian"/>
        </w:rPr>
      </w:pPr>
      <w:r>
        <w:rPr>
          <w:rFonts w:cs="Times Armenian" w:ascii="Times Armenian" w:hAnsi="Times Armenian"/>
          <w:sz w:val="21"/>
          <w:szCs w:val="21"/>
        </w:rPr>
        <w:t>Անցանում էին նման րոպեի:</w:t>
      </w:r>
    </w:p>
    <w:p>
      <w:pPr>
        <w:pStyle w:val="Normal"/>
        <w:ind w:start="360" w:hanging="0"/>
        <w:rPr>
          <w:rFonts w:ascii="Times Armenian" w:hAnsi="Times Armenian" w:cs="Times Armenian"/>
        </w:rPr>
      </w:pPr>
      <w:r>
        <w:rPr>
          <w:rFonts w:cs="Times Armenian" w:ascii="Times Armenian" w:hAnsi="Times Armenian"/>
          <w:sz w:val="21"/>
          <w:szCs w:val="21"/>
        </w:rPr>
        <w:t>Մի չնչին երկրի տիրապետելով,</w:t>
      </w:r>
    </w:p>
    <w:p>
      <w:pPr>
        <w:pStyle w:val="Normal"/>
        <w:ind w:start="360" w:hanging="0"/>
        <w:rPr>
          <w:rFonts w:ascii="Times Armenian" w:hAnsi="Times Armenian" w:cs="Times Armenian"/>
        </w:rPr>
      </w:pPr>
      <w:r>
        <w:rPr>
          <w:rFonts w:cs="Times Armenian" w:ascii="Times Armenian" w:hAnsi="Times Armenian"/>
          <w:sz w:val="21"/>
          <w:szCs w:val="21"/>
        </w:rPr>
        <w:t>Ակամա կամոք չարիք էր թափում,</w:t>
      </w:r>
    </w:p>
    <w:p>
      <w:pPr>
        <w:pStyle w:val="Normal"/>
        <w:ind w:start="360" w:hanging="0"/>
        <w:rPr>
          <w:rFonts w:ascii="Times Armenian" w:hAnsi="Times Armenian" w:cs="Times Armenian"/>
        </w:rPr>
      </w:pPr>
      <w:r>
        <w:rPr>
          <w:rFonts w:cs="Times Armenian" w:ascii="Times Armenian" w:hAnsi="Times Armenian"/>
          <w:sz w:val="21"/>
          <w:szCs w:val="21"/>
        </w:rPr>
        <w:t>Բայց ոչինչ ընդդեմ յուր չտեսնելով,</w:t>
      </w:r>
    </w:p>
    <w:p>
      <w:pPr>
        <w:pStyle w:val="Normal"/>
        <w:ind w:start="360" w:hanging="0"/>
        <w:rPr>
          <w:rFonts w:ascii="Times Armenian" w:hAnsi="Times Armenian" w:cs="Times Armenian"/>
        </w:rPr>
      </w:pPr>
      <w:r>
        <w:rPr>
          <w:rFonts w:cs="Times Armenian" w:ascii="Times Armenian" w:hAnsi="Times Armenian"/>
          <w:sz w:val="21"/>
          <w:szCs w:val="21"/>
        </w:rPr>
        <w:t>Նա չար գործերից զզվեցավ իսկույն:</w:t>
      </w:r>
    </w:p>
    <w:p>
      <w:pPr>
        <w:pStyle w:val="Normal"/>
        <w:ind w:start="1778" w:firstLine="349"/>
        <w:rPr>
          <w:rFonts w:ascii="Times Armenian" w:hAnsi="Times Armenian" w:cs="Times Armenian"/>
        </w:rPr>
      </w:pPr>
      <w:r>
        <w:rPr>
          <w:rFonts w:cs="Times Armenian" w:ascii="Times Armenian" w:hAnsi="Times Armenian"/>
          <w:sz w:val="21"/>
          <w:szCs w:val="21"/>
        </w:rPr>
        <w:t>III</w:t>
      </w:r>
    </w:p>
    <w:p>
      <w:pPr>
        <w:pStyle w:val="Normal"/>
        <w:ind w:start="360" w:hanging="0"/>
        <w:rPr>
          <w:rFonts w:ascii="Times Armenian" w:hAnsi="Times Armenian" w:cs="Times Armenian"/>
        </w:rPr>
      </w:pPr>
      <w:r>
        <w:rPr>
          <w:rFonts w:cs="Times Armenian" w:ascii="Times Armenian" w:hAnsi="Times Armenian"/>
          <w:sz w:val="21"/>
          <w:szCs w:val="21"/>
        </w:rPr>
        <w:t>Եվ Կովկաս լերան գագաթի շրջով</w:t>
      </w:r>
    </w:p>
    <w:p>
      <w:pPr>
        <w:pStyle w:val="Normal"/>
        <w:ind w:start="360" w:hanging="0"/>
        <w:rPr>
          <w:rFonts w:ascii="Times Armenian" w:hAnsi="Times Armenian" w:cs="Times Armenian"/>
        </w:rPr>
      </w:pPr>
      <w:r>
        <w:rPr>
          <w:rFonts w:cs="Times Armenian" w:ascii="Times Armenian" w:hAnsi="Times Armenian"/>
          <w:sz w:val="21"/>
          <w:szCs w:val="21"/>
        </w:rPr>
        <w:t>Արտաքսված հոգին ահա թռչում էր,</w:t>
      </w:r>
    </w:p>
    <w:p>
      <w:pPr>
        <w:pStyle w:val="Normal"/>
        <w:ind w:start="360" w:hanging="0"/>
        <w:rPr>
          <w:rFonts w:ascii="Times Armenian" w:hAnsi="Times Armenian" w:cs="Times Armenian"/>
        </w:rPr>
      </w:pPr>
      <w:r>
        <w:rPr>
          <w:rFonts w:cs="Times Armenian" w:ascii="Times Armenian" w:hAnsi="Times Armenian"/>
          <w:sz w:val="21"/>
          <w:szCs w:val="21"/>
        </w:rPr>
        <w:t>Կազբեկը նորա տակ մշտապատ ձյունով</w:t>
      </w:r>
    </w:p>
    <w:p>
      <w:pPr>
        <w:pStyle w:val="Normal"/>
        <w:ind w:start="360" w:hanging="0"/>
        <w:rPr>
          <w:rFonts w:ascii="Times Armenian" w:hAnsi="Times Armenian" w:cs="Times Armenian"/>
        </w:rPr>
      </w:pPr>
      <w:r>
        <w:rPr>
          <w:rFonts w:cs="Times Armenian" w:ascii="Times Armenian" w:hAnsi="Times Armenian"/>
          <w:sz w:val="21"/>
          <w:szCs w:val="21"/>
        </w:rPr>
        <w:t>Ադամանդի պես փայլատակում էր.</w:t>
      </w:r>
    </w:p>
    <w:p>
      <w:pPr>
        <w:pStyle w:val="Normal"/>
        <w:ind w:start="360" w:hanging="0"/>
        <w:rPr>
          <w:rFonts w:ascii="Times Armenian" w:hAnsi="Times Armenian" w:cs="Times Armenian"/>
        </w:rPr>
      </w:pPr>
      <w:r>
        <w:rPr>
          <w:rFonts w:cs="Times Armenian" w:ascii="Times Armenian" w:hAnsi="Times Armenian"/>
          <w:sz w:val="21"/>
          <w:szCs w:val="21"/>
        </w:rPr>
        <w:t>Եվ ահա Դարեալ գետը գալարուն,</w:t>
      </w:r>
    </w:p>
    <w:p>
      <w:pPr>
        <w:pStyle w:val="Normal"/>
        <w:ind w:start="360" w:hanging="0"/>
        <w:rPr>
          <w:rFonts w:ascii="Times Armenian" w:hAnsi="Times Armenian" w:cs="Times Armenian"/>
        </w:rPr>
      </w:pPr>
      <w:r>
        <w:rPr>
          <w:rFonts w:cs="Times Armenian" w:ascii="Times Armenian" w:hAnsi="Times Armenian"/>
          <w:sz w:val="21"/>
          <w:szCs w:val="21"/>
        </w:rPr>
        <w:t>Մի օձաբնակ ճեղքվածքի նման,</w:t>
      </w:r>
    </w:p>
    <w:p>
      <w:pPr>
        <w:pStyle w:val="Normal"/>
        <w:ind w:start="360" w:hanging="0"/>
        <w:rPr>
          <w:rFonts w:ascii="Times Armenian" w:hAnsi="Times Armenian" w:cs="Times Armenian"/>
        </w:rPr>
      </w:pPr>
      <w:r>
        <w:rPr>
          <w:rFonts w:cs="Times Armenian" w:ascii="Times Armenian" w:hAnsi="Times Armenian"/>
          <w:sz w:val="21"/>
          <w:szCs w:val="21"/>
        </w:rPr>
        <w:t>Լեռների ներքև խորին անդնդում</w:t>
      </w:r>
    </w:p>
    <w:p>
      <w:pPr>
        <w:pStyle w:val="Normal"/>
        <w:ind w:start="360" w:hanging="0"/>
        <w:rPr>
          <w:rFonts w:ascii="Times Armenian" w:hAnsi="Times Armenian" w:cs="Times Armenian"/>
        </w:rPr>
      </w:pPr>
      <w:r>
        <w:rPr>
          <w:rFonts w:cs="Times Armenian" w:ascii="Times Armenian" w:hAnsi="Times Armenian"/>
          <w:sz w:val="21"/>
          <w:szCs w:val="21"/>
        </w:rPr>
        <w:t>Ներկում էր սև սև մի շերտիկ երկայն.</w:t>
      </w:r>
    </w:p>
    <w:p>
      <w:pPr>
        <w:pStyle w:val="Normal"/>
        <w:ind w:start="360" w:hanging="0"/>
        <w:rPr>
          <w:rFonts w:ascii="Times Armenian" w:hAnsi="Times Armenian" w:cs="Times Armenian"/>
        </w:rPr>
      </w:pPr>
      <w:r>
        <w:rPr>
          <w:rFonts w:cs="Times Armenian" w:ascii="Times Armenian" w:hAnsi="Times Armenian"/>
          <w:sz w:val="21"/>
          <w:szCs w:val="21"/>
        </w:rPr>
        <w:t>Իսկ Թերեքն ասես, մի առյուծի պես,</w:t>
      </w:r>
    </w:p>
    <w:p>
      <w:pPr>
        <w:pStyle w:val="Normal"/>
        <w:ind w:start="360" w:hanging="0"/>
        <w:rPr>
          <w:rFonts w:ascii="Times Armenian" w:hAnsi="Times Armenian" w:cs="Times Armenian"/>
        </w:rPr>
      </w:pPr>
      <w:r>
        <w:rPr>
          <w:rFonts w:cs="Times Armenian" w:ascii="Times Armenian" w:hAnsi="Times Armenian"/>
          <w:sz w:val="21"/>
          <w:szCs w:val="21"/>
        </w:rPr>
        <w:t>Թավամազ բաշը թիկնով ծավալած,</w:t>
      </w:r>
    </w:p>
    <w:p>
      <w:pPr>
        <w:pStyle w:val="Normal"/>
        <w:ind w:start="360" w:hanging="0"/>
        <w:rPr>
          <w:rFonts w:ascii="Times Armenian" w:hAnsi="Times Armenian" w:cs="Times Armenian"/>
        </w:rPr>
      </w:pPr>
      <w:r>
        <w:rPr>
          <w:rFonts w:cs="Times Armenian" w:ascii="Times Armenian" w:hAnsi="Times Armenian"/>
          <w:sz w:val="21"/>
          <w:szCs w:val="21"/>
        </w:rPr>
        <w:t>Վեր վայր ոստնելով մեծապանծ ու վես</w:t>
      </w:r>
    </w:p>
    <w:p>
      <w:pPr>
        <w:pStyle w:val="Normal"/>
        <w:ind w:start="360" w:hanging="0"/>
        <w:rPr>
          <w:rFonts w:ascii="Times Armenian" w:hAnsi="Times Armenian" w:cs="Times Armenian"/>
        </w:rPr>
      </w:pPr>
      <w:r>
        <w:rPr>
          <w:rFonts w:cs="Times Armenian" w:ascii="Times Armenian" w:hAnsi="Times Armenian"/>
          <w:sz w:val="21"/>
          <w:szCs w:val="21"/>
        </w:rPr>
        <w:t>Գոռում էր, թնդում սաստիկ կատաղած.</w:t>
      </w:r>
    </w:p>
    <w:p>
      <w:pPr>
        <w:pStyle w:val="Normal"/>
        <w:ind w:start="360" w:hanging="0"/>
        <w:rPr>
          <w:rFonts w:ascii="Times Armenian" w:hAnsi="Times Armenian" w:cs="Times Armenian"/>
        </w:rPr>
      </w:pPr>
      <w:r>
        <w:rPr>
          <w:rFonts w:cs="Times Armenian" w:ascii="Times Armenian" w:hAnsi="Times Armenian"/>
          <w:sz w:val="21"/>
          <w:szCs w:val="21"/>
        </w:rPr>
        <w:t>Թե ժայռի վերա լեռնային գազան,</w:t>
      </w:r>
    </w:p>
    <w:p>
      <w:pPr>
        <w:pStyle w:val="Normal"/>
        <w:ind w:start="360" w:hanging="0"/>
        <w:rPr>
          <w:rFonts w:ascii="Times Armenian" w:hAnsi="Times Armenian" w:cs="Times Armenian"/>
        </w:rPr>
      </w:pPr>
      <w:r>
        <w:rPr>
          <w:rFonts w:cs="Times Armenian" w:ascii="Times Armenian" w:hAnsi="Times Armenian"/>
          <w:sz w:val="21"/>
          <w:szCs w:val="21"/>
        </w:rPr>
        <w:t>Թե կապույտ երկնում պտույտող թռչուն</w:t>
      </w:r>
    </w:p>
    <w:p>
      <w:pPr>
        <w:pStyle w:val="Normal"/>
        <w:ind w:start="360" w:hanging="0"/>
        <w:rPr>
          <w:rFonts w:ascii="Times Armenian" w:hAnsi="Times Armenian" w:cs="Times Armenian"/>
        </w:rPr>
      </w:pPr>
      <w:r>
        <w:rPr>
          <w:rFonts w:cs="Times Armenian" w:ascii="Times Armenian" w:hAnsi="Times Armenian"/>
          <w:sz w:val="21"/>
          <w:szCs w:val="21"/>
        </w:rPr>
        <w:t>Ուշ էին դնում սրտով բերկրության</w:t>
      </w:r>
    </w:p>
    <w:p>
      <w:pPr>
        <w:pStyle w:val="Normal"/>
        <w:ind w:start="360" w:hanging="0"/>
        <w:rPr>
          <w:rFonts w:ascii="Times Armenian" w:hAnsi="Times Armenian" w:cs="Times Armenian"/>
        </w:rPr>
      </w:pPr>
      <w:r>
        <w:rPr>
          <w:rFonts w:cs="Times Armenian" w:ascii="Times Armenian" w:hAnsi="Times Armenian"/>
          <w:sz w:val="21"/>
          <w:szCs w:val="21"/>
        </w:rPr>
        <w:t>Նորա ջրերի անուշ ձայներուն.</w:t>
      </w:r>
    </w:p>
    <w:p>
      <w:pPr>
        <w:pStyle w:val="Normal"/>
        <w:ind w:start="360" w:hanging="0"/>
        <w:rPr>
          <w:rFonts w:ascii="Times Armenian" w:hAnsi="Times Armenian" w:cs="Times Armenian"/>
        </w:rPr>
      </w:pPr>
      <w:r>
        <w:rPr>
          <w:rFonts w:cs="Times Armenian" w:ascii="Times Armenian" w:hAnsi="Times Armenian"/>
          <w:sz w:val="21"/>
          <w:szCs w:val="21"/>
        </w:rPr>
        <w:t xml:space="preserve">Ոսկի ամպերը հարավի կողմից </w:t>
      </w:r>
    </w:p>
    <w:p>
      <w:pPr>
        <w:pStyle w:val="Normal"/>
        <w:ind w:start="360" w:hanging="0"/>
        <w:rPr>
          <w:rFonts w:ascii="Times Armenian" w:hAnsi="Times Armenian" w:cs="Times Armenian"/>
        </w:rPr>
      </w:pPr>
      <w:r>
        <w:rPr>
          <w:rFonts w:cs="Times Armenian" w:ascii="Times Armenian" w:hAnsi="Times Armenian"/>
          <w:sz w:val="21"/>
          <w:szCs w:val="21"/>
        </w:rPr>
        <w:t>Կարծես ձայներուն ուղեկից էին,</w:t>
      </w:r>
    </w:p>
    <w:p>
      <w:pPr>
        <w:pStyle w:val="Normal"/>
        <w:ind w:start="360" w:hanging="0"/>
        <w:rPr>
          <w:rFonts w:ascii="Times Armenian" w:hAnsi="Times Armenian" w:cs="Times Armenian"/>
        </w:rPr>
      </w:pPr>
      <w:r>
        <w:rPr>
          <w:rFonts w:cs="Times Armenian" w:ascii="Times Armenian" w:hAnsi="Times Armenian"/>
          <w:sz w:val="21"/>
          <w:szCs w:val="21"/>
        </w:rPr>
        <w:t>Ժայռերը խմբով, խորին լռությամբ</w:t>
      </w:r>
    </w:p>
    <w:p>
      <w:pPr>
        <w:pStyle w:val="Normal"/>
        <w:ind w:start="360" w:hanging="0"/>
        <w:rPr>
          <w:rFonts w:ascii="Times Armenian" w:hAnsi="Times Armenian" w:cs="Times Armenian"/>
        </w:rPr>
      </w:pPr>
      <w:r>
        <w:rPr>
          <w:rFonts w:cs="Times Armenian" w:ascii="Times Armenian" w:hAnsi="Times Armenian"/>
          <w:sz w:val="21"/>
          <w:szCs w:val="21"/>
        </w:rPr>
        <w:t>Փայլուն ալիքները նկատում էին.</w:t>
      </w:r>
    </w:p>
    <w:p>
      <w:pPr>
        <w:pStyle w:val="Normal"/>
        <w:ind w:start="360" w:hanging="0"/>
        <w:rPr>
          <w:rFonts w:ascii="Times Armenian" w:hAnsi="Times Armenian" w:cs="Times Armenian"/>
        </w:rPr>
      </w:pPr>
      <w:r>
        <w:rPr>
          <w:rFonts w:cs="Times Armenian" w:ascii="Times Armenian" w:hAnsi="Times Armenian"/>
          <w:sz w:val="21"/>
          <w:szCs w:val="21"/>
        </w:rPr>
        <w:t>Աշտարակները ժայռերի ծայրին</w:t>
      </w:r>
    </w:p>
    <w:p>
      <w:pPr>
        <w:pStyle w:val="Normal"/>
        <w:ind w:start="360" w:hanging="0"/>
        <w:rPr>
          <w:rFonts w:ascii="Times Armenian" w:hAnsi="Times Armenian" w:cs="Times Armenian"/>
        </w:rPr>
      </w:pPr>
      <w:r>
        <w:rPr>
          <w:rFonts w:cs="Times Armenian" w:ascii="Times Armenian" w:hAnsi="Times Armenian"/>
          <w:sz w:val="21"/>
          <w:szCs w:val="21"/>
        </w:rPr>
        <w:t>Խիստ նայում էին ամպերի միջով.</w:t>
      </w:r>
    </w:p>
    <w:p>
      <w:pPr>
        <w:pStyle w:val="Normal"/>
        <w:ind w:start="360" w:hanging="0"/>
        <w:rPr>
          <w:rFonts w:ascii="Times Armenian" w:hAnsi="Times Armenian" w:cs="Times Armenian"/>
        </w:rPr>
      </w:pPr>
      <w:r>
        <w:rPr>
          <w:rFonts w:cs="Times Armenian" w:ascii="Times Armenian" w:hAnsi="Times Armenian"/>
          <w:sz w:val="21"/>
          <w:szCs w:val="21"/>
        </w:rPr>
        <w:t>Կովկասու ասես դրան մոտ կային</w:t>
      </w:r>
    </w:p>
    <w:p>
      <w:pPr>
        <w:pStyle w:val="Normal"/>
        <w:ind w:start="360" w:hanging="0"/>
        <w:rPr>
          <w:rFonts w:ascii="Times Armenian" w:hAnsi="Times Armenian" w:cs="Times Armenian"/>
        </w:rPr>
      </w:pPr>
      <w:r>
        <w:rPr>
          <w:rFonts w:cs="Times Armenian" w:ascii="Times Armenian" w:hAnsi="Times Armenian"/>
          <w:sz w:val="21"/>
          <w:szCs w:val="21"/>
        </w:rPr>
        <w:t>Պահապանները բարձր հասակով:</w:t>
      </w:r>
    </w:p>
    <w:p>
      <w:pPr>
        <w:pStyle w:val="Normal"/>
        <w:ind w:start="360" w:hanging="0"/>
        <w:rPr>
          <w:rFonts w:ascii="Times Armenian" w:hAnsi="Times Armenian" w:cs="Times Armenian"/>
        </w:rPr>
      </w:pPr>
      <w:r>
        <w:rPr>
          <w:rFonts w:cs="Times Armenian" w:ascii="Times Armenian" w:hAnsi="Times Armenian"/>
          <w:sz w:val="21"/>
          <w:szCs w:val="21"/>
        </w:rPr>
        <w:t>Ամենայն կողմով աստուծո աշխարհը</w:t>
      </w:r>
    </w:p>
    <w:p>
      <w:pPr>
        <w:pStyle w:val="Normal"/>
        <w:ind w:start="360" w:hanging="0"/>
        <w:rPr>
          <w:rFonts w:ascii="Times Armenian" w:hAnsi="Times Armenian" w:cs="Times Armenian"/>
        </w:rPr>
      </w:pPr>
      <w:r>
        <w:rPr>
          <w:rFonts w:cs="Times Armenian" w:ascii="Times Armenian" w:hAnsi="Times Armenian"/>
          <w:sz w:val="21"/>
          <w:szCs w:val="21"/>
        </w:rPr>
        <w:t>Եվ վայրենի էր, և հրաշալի,</w:t>
      </w:r>
    </w:p>
    <w:p>
      <w:pPr>
        <w:pStyle w:val="Normal"/>
        <w:ind w:start="360" w:hanging="0"/>
        <w:rPr>
          <w:rFonts w:ascii="Times Armenian" w:hAnsi="Times Armenian" w:cs="Times Armenian"/>
        </w:rPr>
      </w:pPr>
      <w:r>
        <w:rPr>
          <w:rFonts w:cs="Times Armenian" w:ascii="Times Armenian" w:hAnsi="Times Armenian"/>
          <w:sz w:val="21"/>
          <w:szCs w:val="21"/>
        </w:rPr>
        <w:t>Բայց անարգանոք նայում էր Դևը</w:t>
      </w:r>
    </w:p>
    <w:p>
      <w:pPr>
        <w:pStyle w:val="Normal"/>
        <w:ind w:start="360" w:hanging="0"/>
        <w:rPr>
          <w:rFonts w:ascii="Times Armenian" w:hAnsi="Times Armenian" w:cs="Times Armenian"/>
        </w:rPr>
      </w:pPr>
      <w:r>
        <w:rPr>
          <w:rFonts w:cs="Times Armenian" w:ascii="Times Armenian" w:hAnsi="Times Armenian"/>
          <w:sz w:val="21"/>
          <w:szCs w:val="21"/>
        </w:rPr>
        <w:t>Արարչությանը յուր ստեղծողի:</w:t>
      </w:r>
    </w:p>
    <w:p>
      <w:pPr>
        <w:pStyle w:val="Normal"/>
        <w:ind w:start="360" w:hanging="0"/>
        <w:rPr>
          <w:rFonts w:ascii="Times Armenian" w:hAnsi="Times Armenian" w:cs="Times Armenian"/>
        </w:rPr>
      </w:pPr>
      <w:r>
        <w:rPr>
          <w:rFonts w:cs="Times Armenian" w:ascii="Times Armenian" w:hAnsi="Times Armenian"/>
          <w:b/>
          <w:i/>
          <w:sz w:val="21"/>
          <w:szCs w:val="21"/>
        </w:rPr>
      </w:r>
    </w:p>
    <w:p>
      <w:pPr>
        <w:pStyle w:val="Normal"/>
        <w:ind w:start="360" w:hanging="0"/>
        <w:jc w:val="center"/>
        <w:rPr>
          <w:rFonts w:ascii="Times Armenian" w:hAnsi="Times Armenian" w:cs="Times Armenian"/>
        </w:rPr>
      </w:pPr>
      <w:r>
        <w:rPr>
          <w:rFonts w:cs="Times Armenian" w:ascii="Times Armenian" w:hAnsi="Times Armenian"/>
          <w:b/>
          <w:i/>
          <w:sz w:val="21"/>
          <w:szCs w:val="21"/>
        </w:rPr>
      </w:r>
      <w:r>
        <w:br w:type="page"/>
      </w:r>
    </w:p>
    <w:p>
      <w:pPr>
        <w:pStyle w:val="Heading1"/>
        <w:numPr>
          <w:ilvl w:val="0"/>
          <w:numId w:val="0"/>
        </w:numPr>
        <w:ind w:start="0" w:hanging="0"/>
        <w:jc w:val="center"/>
        <w:rPr>
          <w:rFonts w:ascii="Times Armenian" w:hAnsi="Times Armenian" w:cs="Times Armenian"/>
        </w:rPr>
      </w:pPr>
      <w:bookmarkStart w:id="35" w:name="__RefHeading___Toc409540335"/>
      <w:bookmarkEnd w:id="35"/>
      <w:r>
        <w:rPr>
          <w:rFonts w:cs="Times Armenian" w:ascii="Times Armenian" w:hAnsi="Times Armenian"/>
        </w:rPr>
        <w:t>8. ԵՐԵՔ ՀԱՐՑ ՈՒ ՄԻ ԵԶՐԱԿԱՑՈՒԹՅՈՒՆ:</w:t>
      </w:r>
    </w:p>
    <w:p>
      <w:pPr>
        <w:pStyle w:val="Normal"/>
        <w:ind w:start="708" w:firstLine="360"/>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Երևի 1991 թվի վերջերն էր, երբ անդարձ համոզվեցի, որ մեր գրական լե</w:t>
        <w:softHyphen/>
        <w:t>զուն իր քերականությունով է՛լ, բառապաշարով է՛լ պիտի հենվի Երևանի խոս</w:t>
        <w:softHyphen/>
        <w:t>վածքին ու կա</w:t>
        <w:softHyphen/>
        <w:t>ռուցվի միայն դրան հետևելով, որովհետև այս խոսվածքն Արա</w:t>
        <w:softHyphen/>
        <w:t>րատ</w:t>
        <w:softHyphen/>
        <w:t>յան բարբառի ամենահզոր ու «ամենապատվավոր» խոսվածքն է: Սրա համար էլ մի քանի բան պիտի ասեմ մեր գրական լեզվի ու բարբառ</w:t>
        <w:softHyphen/>
        <w:t xml:space="preserve">ների մասին: </w:t>
      </w:r>
    </w:p>
    <w:p>
      <w:pPr>
        <w:pStyle w:val="Normal"/>
        <w:ind w:firstLine="360"/>
        <w:jc w:val="end"/>
        <w:rPr>
          <w:rFonts w:ascii="Times Armenian" w:hAnsi="Times Armenian" w:cs="Times Armenian"/>
        </w:rPr>
      </w:pPr>
      <w:r>
        <w:rPr>
          <w:rFonts w:cs="Times Armenian" w:ascii="Times Armenian" w:hAnsi="Times Armenian"/>
          <w:b/>
          <w:sz w:val="18"/>
          <w:szCs w:val="18"/>
        </w:rPr>
      </w:r>
    </w:p>
    <w:p>
      <w:pPr>
        <w:pStyle w:val="Heading2"/>
        <w:numPr>
          <w:ilvl w:val="0"/>
          <w:numId w:val="0"/>
        </w:numPr>
        <w:ind w:start="0" w:hanging="0"/>
        <w:rPr>
          <w:rFonts w:ascii="Times Armenian" w:hAnsi="Times Armenian" w:cs="Times Armenian"/>
        </w:rPr>
      </w:pPr>
      <w:bookmarkStart w:id="36" w:name="__RefHeading___Toc409540336"/>
      <w:r>
        <w:rPr>
          <w:rFonts w:cs="Times Armenian" w:ascii="Times Armenian" w:hAnsi="Times Armenian"/>
        </w:rPr>
        <w:t>8.1 ՀՈՎՀԱՆՆԵՍ ԹՈՒՄԱՆՅԱՆԻ ԽՈՐՀՈՒՐԴՆԵՐԸ,</w:t>
      </w:r>
      <w:bookmarkEnd w:id="36"/>
      <w:r>
        <w:rPr>
          <w:rFonts w:cs="Times Armenian" w:ascii="Times Armenian" w:hAnsi="Times Armenian"/>
        </w:rPr>
        <w:t xml:space="preserve"> </w:t>
      </w:r>
    </w:p>
    <w:p>
      <w:pPr>
        <w:pStyle w:val="Heading2"/>
        <w:numPr>
          <w:ilvl w:val="0"/>
          <w:numId w:val="0"/>
        </w:numPr>
        <w:ind w:start="0" w:hanging="0"/>
        <w:rPr>
          <w:rFonts w:ascii="Times Armenian" w:hAnsi="Times Armenian" w:cs="Times Armenian"/>
        </w:rPr>
      </w:pPr>
      <w:bookmarkStart w:id="37" w:name="__RefHeading___Toc409540337"/>
      <w:bookmarkEnd w:id="37"/>
      <w:r>
        <w:rPr>
          <w:rFonts w:cs="Times Armenian" w:ascii="Times Armenian" w:hAnsi="Times Armenian"/>
        </w:rPr>
        <w:t>1910 ԹԻՎ</w:t>
      </w:r>
    </w:p>
    <w:p>
      <w:pPr>
        <w:pStyle w:val="Normal"/>
        <w:ind w:firstLine="360"/>
        <w:rPr>
          <w:rFonts w:ascii="Times Armenian" w:hAnsi="Times Armenian" w:cs="Times Armenian"/>
        </w:rPr>
      </w:pPr>
      <w:r>
        <w:rPr>
          <w:rFonts w:cs="Times Armenian" w:ascii="Times Armenian" w:hAnsi="Times Armenian"/>
          <w:i/>
          <w:sz w:val="10"/>
          <w:szCs w:val="10"/>
        </w:rPr>
      </w:r>
    </w:p>
    <w:p>
      <w:pPr>
        <w:pStyle w:val="Normal"/>
        <w:ind w:start="3060" w:firstLine="360"/>
        <w:jc w:val="both"/>
        <w:rPr>
          <w:rFonts w:ascii="Times Armenian" w:hAnsi="Times Armenian" w:cs="Times Armenian"/>
        </w:rPr>
      </w:pPr>
      <w:r>
        <w:rPr>
          <w:rFonts w:cs="Times Armenian" w:ascii="Times Armenian" w:hAnsi="Times Armenian"/>
          <w:i/>
          <w:sz w:val="18"/>
          <w:szCs w:val="18"/>
        </w:rPr>
        <w:t>Երբեք այսքան մեծ չի եղել անկեղ</w:t>
        <w:softHyphen/>
        <w:t>ծու</w:t>
        <w:softHyphen/>
        <w:t>թյան կա</w:t>
        <w:softHyphen/>
        <w:t>րիքն ու կարոտը, ինչպես այս</w:t>
        <w:softHyphen/>
        <w:t>օր, և երբեք այս</w:t>
        <w:softHyphen/>
        <w:t>քան ահռելի չափե</w:t>
        <w:softHyphen/>
        <w:t>րով չի հայտ</w:t>
        <w:softHyphen/>
        <w:t>նվել կեղծիքը, ինչ</w:t>
        <w:softHyphen/>
        <w:t xml:space="preserve">պես այսօր: </w:t>
      </w:r>
    </w:p>
    <w:p>
      <w:pPr>
        <w:pStyle w:val="Normal"/>
        <w:jc w:val="end"/>
        <w:rPr>
          <w:rFonts w:ascii="Times Armenian" w:hAnsi="Times Armenian" w:cs="Times Armenian"/>
        </w:rPr>
      </w:pPr>
      <w:r>
        <w:rPr>
          <w:rFonts w:eastAsia="Times Armenian" w:cs="Times Armenian" w:ascii="Times Armenian" w:hAnsi="Times Armenian"/>
          <w:b/>
          <w:sz w:val="18"/>
          <w:szCs w:val="18"/>
        </w:rPr>
        <w:t xml:space="preserve">   </w:t>
      </w:r>
      <w:r>
        <w:rPr>
          <w:rFonts w:cs="Times Armenian" w:ascii="Times Armenian" w:hAnsi="Times Armenian"/>
          <w:b/>
          <w:sz w:val="18"/>
          <w:szCs w:val="18"/>
        </w:rPr>
        <w:t>(Հ. Թումանյան)</w:t>
      </w:r>
      <w:r>
        <w:rPr>
          <w:rFonts w:cs="Times Armenian" w:ascii="Times Armenian" w:hAnsi="Times Armenian"/>
          <w:i/>
          <w:sz w:val="18"/>
          <w:szCs w:val="18"/>
        </w:rPr>
        <w:tab/>
      </w:r>
    </w:p>
    <w:p>
      <w:pPr>
        <w:pStyle w:val="Normal"/>
        <w:ind w:firstLine="360"/>
        <w:jc w:val="both"/>
        <w:rPr>
          <w:rFonts w:ascii="Times Armenian" w:hAnsi="Times Armenian" w:cs="Times Armenian"/>
        </w:rPr>
      </w:pPr>
      <w:r>
        <w:rPr>
          <w:rFonts w:cs="Times Armenian" w:ascii="Times Armenian" w:hAnsi="Times Armenian"/>
          <w:sz w:val="21"/>
          <w:szCs w:val="21"/>
        </w:rPr>
        <w:t xml:space="preserve">Մեր </w:t>
      </w:r>
      <w:r>
        <w:rPr>
          <w:rFonts w:cs="Times Armenian" w:ascii="Times Armenian" w:hAnsi="Times Armenian"/>
          <w:b/>
          <w:i/>
          <w:sz w:val="21"/>
          <w:szCs w:val="21"/>
        </w:rPr>
        <w:t>գրական</w:t>
      </w:r>
      <w:r>
        <w:rPr>
          <w:rFonts w:cs="Times Armenian" w:ascii="Times Armenian" w:hAnsi="Times Armenian"/>
          <w:sz w:val="21"/>
          <w:szCs w:val="21"/>
        </w:rPr>
        <w:t xml:space="preserve"> կոչված «լեզվի» թունդ կողմնակից գրագետ ու մտա</w:t>
        <w:softHyphen/>
        <w:t>վոր</w:t>
        <w:softHyphen/>
        <w:t xml:space="preserve">ական կոչվածները շատ անգամ ու շա՛տ-շատ են ասում, թե իբր մեր </w:t>
      </w:r>
      <w:r>
        <w:rPr>
          <w:rFonts w:cs="Times Armenian" w:ascii="Times Armenian" w:hAnsi="Times Armenian"/>
          <w:b/>
          <w:i/>
          <w:sz w:val="21"/>
          <w:szCs w:val="21"/>
        </w:rPr>
        <w:t>հայ ժո</w:t>
        <w:softHyphen/>
        <w:t>ղովրդի մեծ մասը (այսինքն՝ չհաշված հենց իրենց՝ գրականի կողմ</w:t>
        <w:softHyphen/>
        <w:t>նա</w:t>
        <w:softHyphen/>
        <w:t>կից</w:t>
        <w:softHyphen/>
        <w:t>ներին) սխալ հայերենով է խոսում, ու մեկ-մեկ էլ նույնիսկ  ասում են,  թե հայ ժո</w:t>
        <w:softHyphen/>
        <w:t>ղովրդի մեծ մասը հայերեն չի խոսում:</w:t>
      </w:r>
    </w:p>
    <w:p>
      <w:pPr>
        <w:pStyle w:val="Normal"/>
        <w:ind w:firstLine="360"/>
        <w:jc w:val="both"/>
        <w:rPr>
          <w:rFonts w:ascii="Times Armenian" w:hAnsi="Times Armenian" w:cs="Times Armenian"/>
        </w:rPr>
      </w:pPr>
      <w:r>
        <w:rPr>
          <w:rFonts w:cs="Times Armenian" w:ascii="Times Armenian" w:hAnsi="Times Armenian"/>
          <w:sz w:val="21"/>
          <w:szCs w:val="21"/>
        </w:rPr>
        <w:t>Այս առիթով երեք հարց ունեմ տալու:</w:t>
      </w:r>
    </w:p>
    <w:p>
      <w:pPr>
        <w:pStyle w:val="Normal"/>
        <w:ind w:firstLine="360"/>
        <w:jc w:val="both"/>
        <w:rPr>
          <w:rFonts w:ascii="Times Armenian" w:hAnsi="Times Armenian" w:cs="Times Armenian"/>
        </w:rPr>
      </w:pPr>
      <w:r>
        <w:rPr>
          <w:rFonts w:cs="Times Armenian" w:ascii="Times Armenian" w:hAnsi="Times Armenian"/>
          <w:b/>
          <w:i/>
          <w:sz w:val="21"/>
          <w:szCs w:val="21"/>
        </w:rPr>
        <w:t>1. Թե որ հայերը հայերեն չեն խոսում կամ սխալ հայերենով են խո</w:t>
        <w:softHyphen/>
        <w:t>սում, բա ո՞վ է հայերեն կամ լրիվ ճիշտ հայերենով խոսում. թուր</w:t>
        <w:softHyphen/>
        <w:t>քե՞րը, չինացի</w:t>
        <w:softHyphen/>
        <w:t>նե՞րը, հրեանե՞րը, նենեցնե՞րը, թե՞ չուկչիները, ո՞վ: Սա՝ մեկ:</w:t>
      </w:r>
    </w:p>
    <w:p>
      <w:pPr>
        <w:pStyle w:val="Normal"/>
        <w:ind w:firstLine="360"/>
        <w:jc w:val="both"/>
        <w:rPr>
          <w:rFonts w:ascii="Times Armenian" w:hAnsi="Times Armenian" w:cs="Times Armenian"/>
        </w:rPr>
      </w:pPr>
      <w:r>
        <w:rPr>
          <w:rFonts w:cs="Times Armenian" w:ascii="Times Armenian" w:hAnsi="Times Armenian"/>
          <w:sz w:val="21"/>
          <w:szCs w:val="21"/>
        </w:rPr>
        <w:t>Պարզից էլ պարզ է, որ օրինակ՝ ռուսները ռուսերեն են խոսում ու ճիշտ ռուսերենով են խոսում. որ անգլիացիներն անգլերեն են խոսում ու ճիշտ անգլերենով են խոսում. որ չինացիները չինարեն են խոսում ու ճիշտ չինարենով են խոսում:</w:t>
      </w:r>
    </w:p>
    <w:p>
      <w:pPr>
        <w:pStyle w:val="Normal"/>
        <w:ind w:firstLine="360"/>
        <w:jc w:val="both"/>
        <w:rPr>
          <w:rFonts w:ascii="Times Armenian" w:hAnsi="Times Armenian" w:cs="Times Armenian"/>
        </w:rPr>
      </w:pPr>
      <w:r>
        <w:rPr>
          <w:rFonts w:cs="Times Armenian" w:ascii="Times Armenian" w:hAnsi="Times Armenian"/>
          <w:b/>
          <w:i/>
          <w:sz w:val="21"/>
          <w:szCs w:val="21"/>
        </w:rPr>
        <w:t>Բայց թե որ այս արար աշխարհում հայերեն ճիշտ խոսող հայ հա</w:t>
        <w:softHyphen/>
        <w:t>մարյա չկա (էլի չհաշված գրականի  կողմնակիցներին), ուրեմն, հա</w:t>
        <w:softHyphen/>
        <w:t>յերը հայ չեն, կամ էլ՝ մենակ մեր այս գրական ոճերի թունդ կողմնակից գրա</w:t>
        <w:softHyphen/>
        <w:t>գետ ու մտա</w:t>
        <w:softHyphen/>
        <w:t>վորական կոչվածներն են հայ:</w:t>
      </w:r>
    </w:p>
    <w:p>
      <w:pPr>
        <w:pStyle w:val="Normal"/>
        <w:ind w:firstLine="360"/>
        <w:jc w:val="both"/>
        <w:rPr>
          <w:rFonts w:ascii="Times Armenian" w:hAnsi="Times Armenian" w:cs="Times Armenian"/>
        </w:rPr>
      </w:pPr>
      <w:r>
        <w:rPr>
          <w:rFonts w:cs="Times Armenian" w:ascii="Times Armenian" w:hAnsi="Times Armenian"/>
          <w:sz w:val="21"/>
          <w:szCs w:val="21"/>
        </w:rPr>
        <w:t>Ձեզ դո՞ւր է գալիս այս եզրակացությունը: Ինձ դուր չի գալիս, ու ես սրան համաձայն չեմ:</w:t>
      </w:r>
    </w:p>
    <w:p>
      <w:pPr>
        <w:pStyle w:val="Normal"/>
        <w:ind w:firstLine="360"/>
        <w:jc w:val="both"/>
        <w:rPr>
          <w:rFonts w:ascii="Times Armenian" w:hAnsi="Times Armenian" w:cs="Times Armenian"/>
        </w:rPr>
      </w:pPr>
      <w:r>
        <w:rPr>
          <w:rFonts w:cs="Times Armenian" w:ascii="Times Armenian" w:hAnsi="Times Armenian"/>
          <w:sz w:val="21"/>
          <w:szCs w:val="21"/>
        </w:rPr>
        <w:t xml:space="preserve">2. Մի հարց էլ: </w:t>
      </w:r>
      <w:r>
        <w:rPr>
          <w:rFonts w:cs="Times Armenian" w:ascii="Times Armenian" w:hAnsi="Times Armenian"/>
          <w:b/>
          <w:i/>
          <w:sz w:val="21"/>
          <w:szCs w:val="21"/>
        </w:rPr>
        <w:t>Թե որ մեր հայերը հայերեն չեն խոսում կամ սխալ հա</w:t>
        <w:softHyphen/>
        <w:t>յե</w:t>
        <w:softHyphen/>
        <w:t>րենով են խոսում, բա  մեր այս գրագետ ու մտավորական կոչվածները ումի՞ց են հայերեն սովորել:</w:t>
      </w:r>
    </w:p>
    <w:p>
      <w:pPr>
        <w:pStyle w:val="Normal"/>
        <w:ind w:firstLine="360"/>
        <w:jc w:val="both"/>
        <w:rPr>
          <w:rFonts w:ascii="Times Armenian" w:hAnsi="Times Armenian" w:cs="Times Armenian"/>
        </w:rPr>
      </w:pPr>
      <w:r>
        <w:rPr>
          <w:rFonts w:cs="Times Armenian" w:ascii="Times Armenian" w:hAnsi="Times Armenian"/>
          <w:sz w:val="21"/>
          <w:szCs w:val="21"/>
        </w:rPr>
        <w:t>3. Մի հարց էլ</w:t>
      </w:r>
      <w:r>
        <w:rPr>
          <w:rFonts w:cs="Times Armenian" w:ascii="Times Armenian" w:hAnsi="Times Armenian"/>
          <w:b/>
          <w:i/>
          <w:sz w:val="21"/>
          <w:szCs w:val="21"/>
        </w:rPr>
        <w:t>: Մեսրոպ Մաշտոցից առաջ է՞լ էին հայերը սխալ հայե</w:t>
        <w:softHyphen/>
        <w:t>րենով խոսում, որովհետև մեր «հունաբան հեղինակներն» էլ էին ասում, թե հայերը հայերեն լավ չեն խոսում ու ատելով ատում էին հասարակ հայերի լեզուն:</w:t>
      </w:r>
    </w:p>
    <w:p>
      <w:pPr>
        <w:pStyle w:val="Normal"/>
        <w:ind w:firstLine="360"/>
        <w:jc w:val="both"/>
        <w:rPr>
          <w:rFonts w:ascii="Times Armenian" w:hAnsi="Times Armenian" w:cs="Times Armenian"/>
        </w:rPr>
      </w:pPr>
      <w:r>
        <w:rPr>
          <w:rFonts w:cs="Times Armenian" w:ascii="Times Armenian" w:hAnsi="Times Armenian"/>
          <w:sz w:val="21"/>
          <w:szCs w:val="21"/>
        </w:rPr>
        <w:t>Ահավոր զարմանալի է, բայց այս հարցերն ու արածս եզրակացու</w:t>
        <w:softHyphen/>
        <w:t>թյունը մինչև այսօր ոչ  մի հայի մտքով (համենայն դեպս՝ իմ ասած ձևով ու հստա</w:t>
        <w:softHyphen/>
        <w:t>կությամբ) չի անցել, չնայած այս մտքին համարյա հասնող՝ երևի եղել է:</w:t>
      </w:r>
    </w:p>
    <w:p>
      <w:pPr>
        <w:pStyle w:val="Normal"/>
        <w:ind w:firstLine="360"/>
        <w:jc w:val="both"/>
        <w:rPr>
          <w:rFonts w:ascii="Times Armenian" w:hAnsi="Times Armenian" w:cs="Times Armenian"/>
        </w:rPr>
      </w:pPr>
      <w:r>
        <w:rPr>
          <w:rFonts w:eastAsia="Times Armenian" w:cs="Times Armenian" w:ascii="Times Armenian" w:hAnsi="Times Armenian"/>
          <w:sz w:val="21"/>
          <w:szCs w:val="21"/>
        </w:rPr>
        <w:t xml:space="preserve"> </w:t>
      </w:r>
      <w:r>
        <w:rPr>
          <w:rFonts w:cs="Times Armenian" w:ascii="Times Armenian" w:hAnsi="Times Armenian"/>
          <w:sz w:val="21"/>
          <w:szCs w:val="21"/>
        </w:rPr>
        <w:t>Ասածս հաստատելու համար բերում եմ Հովհաննես Թումանյանի մի խոսքը, ինչը Թումանյանն ասել է 1910 թվին, այսինքն՝ արդեն լրիվ հա</w:t>
        <w:softHyphen/>
        <w:t>սուն տա</w:t>
        <w:softHyphen/>
        <w:t xml:space="preserve">րիքում: </w:t>
      </w:r>
    </w:p>
    <w:p>
      <w:pPr>
        <w:pStyle w:val="Normal"/>
        <w:ind w:firstLine="360"/>
        <w:jc w:val="both"/>
        <w:rPr>
          <w:rFonts w:ascii="Times Armenian" w:hAnsi="Times Armenian" w:cs="Times Armenian"/>
        </w:rPr>
      </w:pPr>
      <w:r>
        <w:rPr>
          <w:rFonts w:cs="Times Armenian" w:ascii="Times Armenian" w:hAnsi="Times Armenian"/>
          <w:sz w:val="21"/>
          <w:szCs w:val="21"/>
        </w:rPr>
        <w:t>Ընդգծածներն ու ձևավոր փակագծի միջիններն ու ծանոթագրություն</w:t>
        <w:softHyphen/>
        <w:t>ներն ի՛մն են:</w:t>
      </w:r>
    </w:p>
    <w:p>
      <w:pPr>
        <w:pStyle w:val="Normal"/>
        <w:ind w:firstLine="360"/>
        <w:jc w:val="both"/>
        <w:rPr>
          <w:rFonts w:ascii="Times Armenian" w:hAnsi="Times Armenian" w:cs="Times Armenian"/>
        </w:rPr>
      </w:pPr>
      <w:r>
        <w:rPr>
          <w:rFonts w:cs="Times Armenian" w:ascii="Times Armenian" w:hAnsi="Times Armenian"/>
          <w:sz w:val="21"/>
          <w:szCs w:val="21"/>
        </w:rPr>
      </w:r>
    </w:p>
    <w:p>
      <w:pPr>
        <w:pStyle w:val="Normal"/>
        <w:rPr>
          <w:rFonts w:ascii="Times Armenian" w:hAnsi="Times Armenian" w:cs="Times Armenian"/>
        </w:rPr>
      </w:pPr>
      <w:r>
        <w:rPr>
          <w:rFonts w:cs="Times Armenian" w:ascii="Times Armenian" w:hAnsi="Times Armenian"/>
          <w:sz w:val="21"/>
          <w:szCs w:val="21"/>
        </w:rPr>
      </w:r>
    </w:p>
    <w:p>
      <w:pPr>
        <w:pStyle w:val="Heading3"/>
        <w:numPr>
          <w:ilvl w:val="0"/>
          <w:numId w:val="0"/>
        </w:numPr>
        <w:ind w:start="720" w:hanging="432"/>
        <w:rPr>
          <w:rFonts w:ascii="Times Armenian" w:hAnsi="Times Armenian" w:cs="Times Armenian"/>
        </w:rPr>
      </w:pPr>
      <w:bookmarkStart w:id="38" w:name="__RefHeading___Toc409540338"/>
      <w:bookmarkEnd w:id="38"/>
      <w:r>
        <w:rPr>
          <w:rFonts w:cs="Times Armenian" w:ascii="Times Armenian" w:hAnsi="Times Armenian"/>
        </w:rPr>
        <w:t>ՄԻ ԵՐԿՈՒ ԽՈՐՀՈՒՐԴ ՄԵՐ ԳԱՎԱՌԱԿԱՆ ՄԱՄՈՒԼԻՆ</w:t>
      </w:r>
    </w:p>
    <w:p>
      <w:pPr>
        <w:pStyle w:val="Normal"/>
        <w:ind w:start="2124" w:firstLine="360"/>
        <w:jc w:val="end"/>
        <w:rPr>
          <w:rFonts w:ascii="Times Armenian" w:hAnsi="Times Armenian" w:cs="Times Armenian"/>
        </w:rPr>
      </w:pPr>
      <w:r>
        <w:rPr>
          <w:rFonts w:cs="Times Armenian" w:ascii="Times Armenian" w:hAnsi="Times Armenian"/>
          <w:i/>
          <w:sz w:val="18"/>
          <w:szCs w:val="18"/>
        </w:rPr>
        <w:t>Հովհաննես Թումանյան, 1910 թիվ</w:t>
      </w:r>
    </w:p>
    <w:p>
      <w:pPr>
        <w:pStyle w:val="Normal"/>
        <w:ind w:firstLine="360"/>
        <w:jc w:val="center"/>
        <w:rPr>
          <w:rFonts w:ascii="Times Armenian" w:hAnsi="Times Armenian" w:cs="Times Armenian"/>
        </w:rPr>
      </w:pPr>
      <w:r>
        <w:rPr>
          <w:rFonts w:cs="Times Armenian" w:ascii="Times Armenian" w:hAnsi="Times Armenian"/>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Էս մի քանի տողով ձեզ, մեր գավառներում լույս տեսնող թերթերին դի</w:t>
        <w:softHyphen/>
        <w:t>մելով {լրիվ պարզ է, որ Թումանյանը դիմում է մեր այն օրերի բոլոր-բոլոր հայ գրագետներին}, մեր լեզվի ու գրականու</w:t>
        <w:softHyphen/>
        <w:t>թյան առողջ զարգացման հա</w:t>
        <w:softHyphen/>
        <w:t>մար, ձեր լուրջ ուշադրությունը հրա</w:t>
        <w:softHyphen/>
        <w:t xml:space="preserve">վիրում եմ հետևյալ  խորհուրդների վրա: </w:t>
      </w:r>
    </w:p>
    <w:p>
      <w:pPr>
        <w:pStyle w:val="Normal"/>
        <w:tabs>
          <w:tab w:val="clear" w:pos="709"/>
          <w:tab w:val="left" w:pos="1800" w:leader="none"/>
        </w:tabs>
        <w:ind w:firstLine="360"/>
        <w:jc w:val="both"/>
        <w:rPr>
          <w:rFonts w:ascii="Times Armenian" w:hAnsi="Times Armenian" w:cs="Times Armenian"/>
        </w:rPr>
      </w:pPr>
      <w:r>
        <w:rPr>
          <w:rFonts w:cs="Times Armenian" w:ascii="Times Armenian" w:hAnsi="Times Armenian"/>
          <w:sz w:val="21"/>
          <w:szCs w:val="21"/>
        </w:rPr>
        <w:t xml:space="preserve">Առաջինը. դուք ապրելու եք ժողովրդի մեջ, ժողովրդի համար և խոսելու եք նրա հետ: Ի՞նչ լեզվով եք խոսելու. շատ կարևոր խնդիր է: Դուք այժմ խոսում եք գրական </w:t>
      </w:r>
      <w:r>
        <w:rPr>
          <w:rFonts w:cs="Times Armenian" w:ascii="Times Armenian" w:hAnsi="Times Armenian"/>
          <w:b/>
          <w:i/>
          <w:sz w:val="21"/>
          <w:szCs w:val="21"/>
        </w:rPr>
        <w:t>կոչված</w:t>
      </w:r>
      <w:r>
        <w:rPr>
          <w:rFonts w:cs="Times Armenian" w:ascii="Times Armenian" w:hAnsi="Times Armenian"/>
          <w:sz w:val="21"/>
          <w:szCs w:val="21"/>
        </w:rPr>
        <w:t xml:space="preserve"> լեզ</w:t>
        <w:softHyphen/>
        <w:t>վով</w:t>
      </w:r>
      <w:r>
        <w:rPr>
          <w:rFonts w:cs="Times Armenian" w:ascii="Times Armenian" w:hAnsi="Times Armenian"/>
          <w:sz w:val="21"/>
          <w:szCs w:val="21"/>
          <w:vertAlign w:val="superscript"/>
        </w:rPr>
        <w:t>1</w:t>
      </w:r>
      <w:r>
        <w:rPr>
          <w:rFonts w:cs="Times Armenian" w:ascii="Times Armenian" w:hAnsi="Times Armenian"/>
          <w:sz w:val="21"/>
          <w:szCs w:val="21"/>
        </w:rPr>
        <w:t>, էն լեզվով, որով խոսում են Թիֆլիսի ձեր մեծ քույրերը {այս</w:t>
        <w:softHyphen/>
        <w:t xml:space="preserve">ինքն՝ թերթերն ու ամսագրերը}: </w:t>
      </w:r>
    </w:p>
    <w:p>
      <w:pPr>
        <w:pStyle w:val="Normal"/>
        <w:tabs>
          <w:tab w:val="clear" w:pos="709"/>
          <w:tab w:val="left" w:pos="1800" w:leader="none"/>
        </w:tabs>
        <w:ind w:firstLine="360"/>
        <w:jc w:val="both"/>
        <w:rPr>
          <w:rFonts w:ascii="Times Armenian" w:hAnsi="Times Armenian" w:cs="Times Armenian"/>
        </w:rPr>
      </w:pPr>
      <w:r>
        <w:rPr>
          <w:rFonts w:cs="Times Armenian" w:ascii="Times Armenian" w:hAnsi="Times Armenian"/>
          <w:sz w:val="21"/>
          <w:szCs w:val="21"/>
        </w:rPr>
        <w:t>Բայց իմացած եղեք, որ էս լեզուն{այսինքն՝</w:t>
      </w:r>
      <w:r>
        <w:rPr>
          <w:rFonts w:cs="Times Armenian" w:ascii="Times Armenian" w:hAnsi="Times Armenian"/>
          <w:b/>
          <w:sz w:val="21"/>
          <w:szCs w:val="21"/>
        </w:rPr>
        <w:t xml:space="preserve"> </w:t>
      </w:r>
      <w:r>
        <w:rPr>
          <w:rFonts w:cs="Times Armenian" w:ascii="Times Armenian" w:hAnsi="Times Armenian"/>
          <w:b/>
          <w:i/>
          <w:sz w:val="21"/>
          <w:szCs w:val="21"/>
        </w:rPr>
        <w:t>գրական կոչված լեզուն} չոր ու ցամաք բառերի մի տեր</w:t>
        <w:softHyphen/>
        <w:t>{վ}ողորմեա է {</w:t>
      </w:r>
      <w:r>
        <w:rPr>
          <w:rFonts w:cs="Times Armenian" w:ascii="Times Armenian" w:hAnsi="Times Armenian"/>
          <w:i/>
          <w:sz w:val="21"/>
          <w:szCs w:val="21"/>
        </w:rPr>
        <w:t>փխբ.</w:t>
      </w:r>
      <w:r>
        <w:rPr>
          <w:rFonts w:cs="Times Armenian" w:ascii="Times Armenian" w:hAnsi="Times Armenian"/>
          <w:b/>
          <w:i/>
          <w:sz w:val="21"/>
          <w:szCs w:val="21"/>
        </w:rPr>
        <w:t xml:space="preserve"> անվերջ շարան է}, ան{վ}ոճ ու անկենդան: Մի շփոթ</w:t>
        <w:softHyphen/>
        <w:t>վեք {խաբվեք} սրա քաղքենի հավակնոտ</w:t>
        <w:softHyphen/>
        <w:t>ու</w:t>
        <w:softHyphen/>
        <w:softHyphen/>
        <w:t>թյունից ու գովասանքից {գլուխ</w:t>
        <w:softHyphen/>
        <w:t>գո</w:t>
        <w:softHyphen/>
        <w:t>վանությունից} և անտես մի՛ անեք կամ վերևից մի՛ նա</w:t>
        <w:softHyphen/>
        <w:t>յեք էն գավառների կենդանի բարբառ</w:t>
        <w:softHyphen/>
        <w:t>ներին, որոնց մեջ դուրս եք եկել գոր</w:t>
        <w:softHyphen/>
        <w:t xml:space="preserve">ծելու: </w:t>
      </w:r>
    </w:p>
    <w:p>
      <w:pPr>
        <w:pStyle w:val="Normal"/>
        <w:tabs>
          <w:tab w:val="clear" w:pos="709"/>
          <w:tab w:val="left" w:pos="1800" w:leader="none"/>
        </w:tabs>
        <w:ind w:firstLine="360"/>
        <w:jc w:val="both"/>
        <w:rPr>
          <w:rFonts w:ascii="Times Armenian" w:hAnsi="Times Armenian" w:cs="Times Armenian"/>
        </w:rPr>
      </w:pPr>
      <w:r>
        <w:rPr>
          <w:rFonts w:cs="Times Armenian" w:ascii="Times Armenian" w:hAnsi="Times Armenian"/>
          <w:b/>
          <w:i/>
          <w:sz w:val="21"/>
          <w:szCs w:val="21"/>
        </w:rPr>
        <w:t>Էդ բարբառ</w:t>
        <w:softHyphen/>
        <w:t>ներից ամեն մինը ավելի շատ ուժ ու կենդանություն ունի իր մեջ, քան մեր եղած գրական լեզուն: Սա դեռ չի կազմակերպված և չի էլ կազ</w:t>
        <w:softHyphen/>
        <w:t>մակերպվելու, մինչև որ մեր ժողովրդի լեզուն իր բոլոր դաշտերից, սարերից ու ձորերից կենդանի վտակներով գա միա</w:t>
        <w:softHyphen/>
        <w:t>նալու սրա մեջ և բոլոր բարբառները հանդես բերեն իրենց գանձերը</w:t>
      </w:r>
      <w:r>
        <w:rPr>
          <w:rFonts w:cs="Times Armenian" w:ascii="Times Armenian" w:hAnsi="Times Armenian"/>
          <w:b/>
          <w:i/>
          <w:sz w:val="21"/>
          <w:szCs w:val="21"/>
          <w:vertAlign w:val="superscript"/>
        </w:rPr>
        <w:t>2</w:t>
      </w:r>
      <w:r>
        <w:rPr>
          <w:rFonts w:cs="Times Armenian" w:ascii="Times Armenian" w:hAnsi="Times Armenian"/>
          <w:b/>
          <w:i/>
          <w:sz w:val="21"/>
          <w:szCs w:val="21"/>
        </w:rPr>
        <w:t xml:space="preserve">: </w:t>
      </w:r>
    </w:p>
    <w:p>
      <w:pPr>
        <w:pStyle w:val="Normal"/>
        <w:tabs>
          <w:tab w:val="clear" w:pos="709"/>
          <w:tab w:val="left" w:pos="1800" w:leader="none"/>
        </w:tabs>
        <w:ind w:firstLine="360"/>
        <w:jc w:val="both"/>
        <w:rPr>
          <w:rFonts w:ascii="Times Armenian" w:hAnsi="Times Armenian" w:cs="Times Armenian"/>
        </w:rPr>
      </w:pPr>
      <w:r>
        <w:rPr>
          <w:rFonts w:cs="Times Armenian" w:ascii="Times Armenian" w:hAnsi="Times Armenian"/>
          <w:b/>
          <w:i/>
          <w:sz w:val="21"/>
          <w:szCs w:val="21"/>
        </w:rPr>
        <w:t>Այժմ դուք փոխանակ էս բնական ու առողջ ճանա</w:t>
        <w:softHyphen/>
        <w:t>պարհով գնալու, հա</w:t>
        <w:softHyphen/>
        <w:t>կա</w:t>
        <w:softHyphen/>
        <w:t>ռակ կգնաք և փոխանակ ժողովրդի՛ լավը մեզ տալու, մեր սխալներն ու դատարկ, ողորմելի ֆրազ</w:t>
        <w:softHyphen/>
        <w:t xml:space="preserve">ները կտարածեք նրա մեջ:  </w:t>
      </w:r>
    </w:p>
    <w:p>
      <w:pPr>
        <w:pStyle w:val="Normal"/>
        <w:ind w:firstLine="360"/>
        <w:jc w:val="both"/>
        <w:rPr>
          <w:rFonts w:ascii="Times Armenian" w:hAnsi="Times Armenian" w:cs="Times Armenian"/>
        </w:rPr>
      </w:pPr>
      <w:r>
        <w:rPr>
          <w:rFonts w:cs="Times Armenian" w:ascii="Times Armenian" w:hAnsi="Times Armenian"/>
          <w:sz w:val="21"/>
          <w:szCs w:val="21"/>
        </w:rPr>
        <w:t>Ես չեմ ասում զուտ</w:t>
        <w:tab/>
        <w:t>բարբառով գրեցեք ձեր հոդվածները, բայց մեծ ի</w:t>
        <w:softHyphen/>
        <w:t>րավունք տվեք բարբառ</w:t>
        <w:softHyphen/>
        <w:t>ներին, նրանց բառերին, ոճերին ու ձևերին: Ի</w:t>
        <w:softHyphen/>
        <w:t>հարկե, շնորհքի բան է, թե ով ինչքան ու ինչպես կօգտվի էդ կենդանի աղբ</w:t>
        <w:softHyphen/>
        <w:t>յուր</w:t>
        <w:softHyphen/>
        <w:t>նե</w:t>
        <w:softHyphen/>
        <w:t>րից</w:t>
      </w:r>
      <w:r>
        <w:rPr>
          <w:rFonts w:cs="Times Armenian" w:ascii="Times Armenian" w:hAnsi="Times Armenian"/>
          <w:b/>
          <w:sz w:val="21"/>
          <w:szCs w:val="21"/>
        </w:rPr>
        <w:t>,</w:t>
      </w:r>
      <w:r>
        <w:rPr>
          <w:rFonts w:cs="Times Armenian" w:ascii="Times Armenian" w:hAnsi="Times Armenian"/>
          <w:b/>
          <w:i/>
          <w:sz w:val="21"/>
          <w:szCs w:val="21"/>
        </w:rPr>
        <w:t xml:space="preserve"> բայց ինչ էլ լինի ավելի լավը կլինի, քան եղածը:</w:t>
      </w:r>
      <w:r>
        <w:rPr>
          <w:rFonts w:cs="Times Armenian" w:ascii="Times Armenian" w:hAnsi="Times Armenian"/>
          <w:i/>
          <w:sz w:val="21"/>
          <w:szCs w:val="21"/>
        </w:rPr>
        <w:t xml:space="preserve"> </w:t>
      </w:r>
      <w:r>
        <w:rPr>
          <w:rFonts w:cs="Times Armenian" w:ascii="Times Armenian" w:hAnsi="Times Armenian"/>
          <w:sz w:val="21"/>
          <w:szCs w:val="21"/>
        </w:rPr>
        <w:t>Եվ է՛ս է ու</w:t>
        <w:softHyphen/>
        <w:t xml:space="preserve">ղիղ ճանապարհը ավելի լավն ունենալու: </w:t>
      </w:r>
    </w:p>
    <w:p>
      <w:pPr>
        <w:pStyle w:val="Normal"/>
        <w:ind w:firstLine="360"/>
        <w:jc w:val="both"/>
        <w:rPr>
          <w:rFonts w:ascii="Times Armenian" w:hAnsi="Times Armenian" w:cs="Times Armenian"/>
        </w:rPr>
      </w:pPr>
      <w:r>
        <w:rPr>
          <w:rFonts w:cs="Times Armenian" w:ascii="Times Armenian" w:hAnsi="Times Armenian"/>
          <w:sz w:val="21"/>
          <w:szCs w:val="21"/>
        </w:rPr>
        <w:t>Երկրորդ խորհուրդը: Ուրիշ երկրներում գիտական ընկե</w:t>
        <w:softHyphen/>
        <w:t>րու</w:t>
        <w:softHyphen/>
        <w:softHyphen/>
        <w:t>թյուն</w:t>
        <w:softHyphen/>
        <w:softHyphen/>
        <w:t>ներ, ակադեմիաներ կան, որ զբաղվում են իրենց ժողո</w:t>
        <w:softHyphen/>
        <w:t>վըրդի հանճարի ծնունդ</w:t>
        <w:softHyphen/>
        <w:t>ները խնամքով հավաքելով, իրենց մայ</w:t>
        <w:softHyphen/>
        <w:t>րենի և ընդ</w:t>
        <w:softHyphen/>
        <w:t>հա</w:t>
        <w:softHyphen/>
        <w:t>նուր գրակա</w:t>
        <w:softHyphen/>
        <w:t>նու</w:t>
        <w:softHyphen/>
        <w:t>թյան ու գի</w:t>
        <w:softHyphen/>
        <w:t>տու</w:t>
        <w:softHyphen/>
        <w:t>թյան համար գան</w:t>
        <w:softHyphen/>
        <w:t>ձա</w:t>
        <w:softHyphen/>
        <w:t>րան ստեղծելով: Եվ դրանց մեջն է, որ կգտ</w:t>
        <w:softHyphen/>
        <w:t>նենք ա</w:t>
        <w:softHyphen/>
        <w:t>մեն մի ժո</w:t>
        <w:softHyphen/>
        <w:t>ղո</w:t>
        <w:softHyphen/>
        <w:t>վրդի ճշմարիտ կյանքն ու պատմությունը, բնա</w:t>
        <w:softHyphen/>
        <w:t>վո</w:t>
        <w:softHyphen/>
        <w:t xml:space="preserve">րությունն ու աշխարհայացքը, շնորհքն ու հոգին: </w:t>
      </w:r>
    </w:p>
    <w:p>
      <w:pPr>
        <w:pStyle w:val="Normal"/>
        <w:ind w:firstLine="360"/>
        <w:jc w:val="both"/>
        <w:rPr>
          <w:rFonts w:ascii="Times Armenian" w:hAnsi="Times Armenian" w:cs="Times Armenian"/>
        </w:rPr>
      </w:pPr>
      <w:r>
        <w:rPr>
          <w:rFonts w:cs="Times Armenian" w:ascii="Times Armenian" w:hAnsi="Times Armenian"/>
          <w:sz w:val="21"/>
          <w:szCs w:val="21"/>
        </w:rPr>
        <w:t>Մեզանում չկան էդ տեսակ կարող հաս</w:t>
        <w:softHyphen/>
        <w:t>տա</w:t>
        <w:softHyphen/>
        <w:t>տություներ և ով գիտի երբ են լինելու: Մեր Ազգա</w:t>
        <w:softHyphen/>
        <w:t>գրական Ընկերության կարևորությունը քիչ է  հասկացված և քիչ մարդ կա նրա մեջ աշ</w:t>
        <w:softHyphen/>
        <w:t>խա</w:t>
        <w:softHyphen/>
        <w:t>տող: Ո՞ւր էր, թե մեր Ուսուցչական Միու</w:t>
        <w:softHyphen/>
        <w:t>թյունը իր ամեն տեղ ցրված անդամ ուսուցիչ</w:t>
        <w:softHyphen/>
        <w:t>ների ձեռքով մտածեր հավաքել էդ ան</w:t>
        <w:softHyphen/>
        <w:t>գին գանձերը կամ թե մեր Էջմիածինը մի գեղեցիկ կարգադրությունով հրավի</w:t>
        <w:softHyphen/>
        <w:t>րեր ուսուցիչներին ու կանո</w:t>
        <w:softHyphen/>
        <w:t>նա</w:t>
        <w:softHyphen/>
        <w:t>վոր գրել իմացող քահանաներին օր առաջ գրի առնել</w:t>
      </w:r>
      <w:r>
        <w:rPr>
          <w:rFonts w:cs="Times Armenian" w:ascii="Times Armenian" w:hAnsi="Times Armenian"/>
          <w:b/>
          <w:i/>
          <w:sz w:val="21"/>
          <w:szCs w:val="21"/>
        </w:rPr>
        <w:t>{ու}</w:t>
      </w:r>
      <w:r>
        <w:rPr>
          <w:rFonts w:cs="Times Armenian" w:ascii="Times Armenian" w:hAnsi="Times Armenian"/>
          <w:sz w:val="21"/>
          <w:szCs w:val="21"/>
        </w:rPr>
        <w:t xml:space="preserve"> ու մի տեղ հավաքե</w:t>
      </w:r>
      <w:r>
        <w:rPr>
          <w:rFonts w:cs="Times Armenian" w:ascii="Times Armenian" w:hAnsi="Times Armenian"/>
          <w:b/>
          <w:i/>
          <w:sz w:val="21"/>
          <w:szCs w:val="21"/>
        </w:rPr>
        <w:t>լ{ու}</w:t>
      </w:r>
      <w:r>
        <w:rPr>
          <w:rFonts w:cs="Times Armenian" w:ascii="Times Armenian" w:hAnsi="Times Armenian"/>
          <w:sz w:val="21"/>
          <w:szCs w:val="21"/>
        </w:rPr>
        <w:t xml:space="preserve"> էդ բոլորը: </w:t>
      </w:r>
    </w:p>
    <w:p>
      <w:pPr>
        <w:pStyle w:val="Normal"/>
        <w:ind w:firstLine="360"/>
        <w:jc w:val="both"/>
        <w:rPr>
          <w:rFonts w:ascii="Times Armenian" w:hAnsi="Times Armenian" w:cs="Times Armenian"/>
        </w:rPr>
      </w:pPr>
      <w:r>
        <w:rPr>
          <w:rFonts w:cs="Times Armenian" w:ascii="Times Armenian" w:hAnsi="Times Armenian"/>
          <w:sz w:val="21"/>
          <w:szCs w:val="21"/>
        </w:rPr>
        <w:t>Օր առաջ եմ ասում, որովհետև արդեն մոռացվում ու կորչում են. հին սե</w:t>
        <w:softHyphen/>
        <w:t>րունդը իր իմացածը հետը գերեզ</w:t>
        <w:softHyphen/>
        <w:t>ման է  տանում, իսկ նոր սերունդը` չգիտի:</w:t>
      </w:r>
    </w:p>
    <w:p>
      <w:pPr>
        <w:pStyle w:val="Normal"/>
        <w:ind w:firstLine="360"/>
        <w:jc w:val="both"/>
        <w:rPr>
          <w:rFonts w:ascii="Times Armenian" w:hAnsi="Times Armenian" w:cs="Times Armenian"/>
        </w:rPr>
      </w:pPr>
      <w:r>
        <w:rPr>
          <w:rFonts w:eastAsia="Times Armenian" w:cs="Times Armenian" w:ascii="Times Armenian" w:hAnsi="Times Armenian"/>
          <w:sz w:val="21"/>
          <w:szCs w:val="21"/>
        </w:rPr>
        <w:t xml:space="preserve"> </w:t>
      </w:r>
      <w:r>
        <w:rPr>
          <w:rFonts w:cs="Times Armenian" w:ascii="Times Armenian" w:hAnsi="Times Armenian"/>
          <w:sz w:val="21"/>
          <w:szCs w:val="21"/>
        </w:rPr>
        <w:t>Եվ այժմ, քանի գործն էս դրության է, դուք, գավառական թեր</w:t>
        <w:softHyphen/>
        <w:t>թերդ, ահա</w:t>
        <w:softHyphen/>
        <w:t>գին գործ կարող եք կատարել: Ձեր էջերում մշտա</w:t>
        <w:softHyphen/>
        <w:t>կան տեղ հատկացրեք հայ</w:t>
        <w:softHyphen/>
        <w:t>րե</w:t>
        <w:softHyphen/>
        <w:t>նի երկրի ժողովրդական բանավոր գրա</w:t>
        <w:softHyphen/>
        <w:t>կա</w:t>
        <w:softHyphen/>
        <w:t>նությանը, նրա ամեն տեսակ ա</w:t>
        <w:softHyphen/>
        <w:t>վանդու</w:t>
        <w:softHyphen/>
        <w:t>թյուն</w:t>
        <w:softHyphen/>
        <w:t>ներին, հեքիաթ</w:t>
        <w:softHyphen/>
        <w:t>ներին, առակներին, առած</w:t>
        <w:softHyphen/>
        <w:t>նե</w:t>
        <w:softHyphen/>
        <w:t>րին, հավատալիք</w:t>
        <w:softHyphen/>
        <w:t>ներին, սովորու</w:t>
        <w:softHyphen/>
        <w:t>թյուն</w:t>
        <w:softHyphen/>
        <w:t>ներին, որ հեշտ ու միշտ կարող եք առատ ստանալ ձեր շրջա</w:t>
        <w:softHyphen/>
        <w:t xml:space="preserve">պատից, և ժամանակի ընթաքում մեծ նյութ կդիզեք: </w:t>
      </w:r>
    </w:p>
    <w:p>
      <w:pPr>
        <w:pStyle w:val="Normal"/>
        <w:ind w:firstLine="360"/>
        <w:jc w:val="both"/>
        <w:rPr>
          <w:rFonts w:ascii="Times Armenian" w:hAnsi="Times Armenian" w:cs="Times Armenian"/>
        </w:rPr>
      </w:pPr>
      <w:r>
        <w:rPr>
          <w:rFonts w:cs="Times Armenian" w:ascii="Times Armenian" w:hAnsi="Times Armenian"/>
          <w:sz w:val="21"/>
          <w:szCs w:val="21"/>
        </w:rPr>
        <w:t>Եվ ձեր շատ բա</w:t>
        <w:softHyphen/>
        <w:t>ժին</w:t>
        <w:softHyphen/>
        <w:t>ները՝ եթե վաղը չէ, մյուս օրը կորցնեն իրենց արժեքը, բայց էդ անկյունը քանի գնա, ավելի ու ավելի կարևորություն կառնի, ու ա</w:t>
        <w:softHyphen/>
        <w:t>պա</w:t>
        <w:softHyphen/>
        <w:t>գա սերունդը, մա</w:t>
        <w:softHyphen/>
        <w:t>նավանդ գրա</w:t>
        <w:softHyphen/>
        <w:t>կա</w:t>
        <w:softHyphen/>
        <w:t>նու</w:t>
        <w:softHyphen/>
        <w:t>թյունը, շնոր</w:t>
        <w:softHyphen/>
        <w:t>հա</w:t>
        <w:softHyphen/>
        <w:t>կալ կլինի ձեզանից ու ձեր հրատա</w:t>
        <w:softHyphen/>
        <w:t>րա</w:t>
        <w:softHyphen/>
        <w:t>կու</w:t>
        <w:softHyphen/>
        <w:t>թյունները կպա</w:t>
        <w:softHyphen/>
        <w:t>հի իր գրադարանում լավագույն գրքերի հետ:</w:t>
      </w:r>
    </w:p>
    <w:p>
      <w:pPr>
        <w:pStyle w:val="Normal"/>
        <w:ind w:start="360" w:firstLine="360"/>
        <w:jc w:val="both"/>
        <w:rPr>
          <w:rFonts w:ascii="Times Armenian" w:hAnsi="Times Armenian" w:cs="Times Armenian"/>
        </w:rPr>
      </w:pPr>
      <w:r>
        <w:rPr>
          <w:rFonts w:cs="Times Armenian"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 xml:space="preserve">1.Նկատելի է, որ Հովհաննես Թումանյանն ասում է՝ </w:t>
      </w:r>
      <w:r>
        <w:rPr>
          <w:rFonts w:cs="Times Armenian" w:ascii="Times Armenian" w:hAnsi="Times Armenian"/>
          <w:b/>
          <w:i/>
          <w:sz w:val="21"/>
          <w:szCs w:val="21"/>
        </w:rPr>
        <w:t>«գրական կոչված լե</w:t>
        <w:softHyphen/>
        <w:t>զու»,</w:t>
      </w:r>
      <w:r>
        <w:rPr>
          <w:rFonts w:cs="Times Armenian" w:ascii="Times Armenian" w:hAnsi="Times Armenian"/>
          <w:sz w:val="21"/>
          <w:szCs w:val="21"/>
        </w:rPr>
        <w:t xml:space="preserve">  ոչ թե՝ </w:t>
      </w:r>
      <w:r>
        <w:rPr>
          <w:rFonts w:cs="Times Armenian" w:ascii="Times Armenian" w:hAnsi="Times Armenian"/>
          <w:b/>
          <w:i/>
          <w:sz w:val="21"/>
          <w:szCs w:val="21"/>
        </w:rPr>
        <w:t>«գրական լեզու»:</w:t>
      </w:r>
      <w:r>
        <w:rPr>
          <w:rFonts w:cs="Times Armenian" w:ascii="Times Armenian" w:hAnsi="Times Armenian"/>
          <w:sz w:val="21"/>
          <w:szCs w:val="21"/>
        </w:rPr>
        <w:t xml:space="preserve"> Սա շատ կարևոր է, որովհետև լուրջ, գիտա</w:t>
        <w:softHyphen/>
        <w:t xml:space="preserve">կան լեզվաբանությունը </w:t>
      </w:r>
      <w:r>
        <w:rPr>
          <w:rFonts w:cs="Times Armenian" w:ascii="Times Armenian" w:hAnsi="Times Armenian"/>
          <w:b/>
          <w:i/>
          <w:sz w:val="21"/>
          <w:szCs w:val="21"/>
        </w:rPr>
        <w:t>«գրական լեզու»</w:t>
      </w:r>
      <w:r>
        <w:rPr>
          <w:rFonts w:cs="Times Armenian" w:ascii="Times Armenian" w:hAnsi="Times Armenian"/>
          <w:sz w:val="21"/>
          <w:szCs w:val="21"/>
        </w:rPr>
        <w:t xml:space="preserve"> հասկացությունը չունի: Լեզվաբա</w:t>
        <w:softHyphen/>
        <w:t>նու</w:t>
        <w:softHyphen/>
        <w:t xml:space="preserve">թյունը (գիտակա՛ն լեզվաբանությունը), </w:t>
      </w:r>
      <w:r>
        <w:rPr>
          <w:rFonts w:cs="Times Armenian" w:ascii="Times Armenian" w:hAnsi="Times Armenian"/>
          <w:b/>
          <w:i/>
          <w:sz w:val="21"/>
          <w:szCs w:val="21"/>
        </w:rPr>
        <w:t xml:space="preserve">լեզու </w:t>
      </w:r>
      <w:r>
        <w:rPr>
          <w:rFonts w:cs="Times Armenian" w:ascii="Times Armenian" w:hAnsi="Times Armenian"/>
          <w:sz w:val="21"/>
          <w:szCs w:val="21"/>
        </w:rPr>
        <w:t>ասելուվ, նկատի ունի  միայն ու միայն կենդանի, միայն մերոնց ասած` «խոսակ</w:t>
        <w:softHyphen/>
        <w:t xml:space="preserve">ցակա՛ն» լեզուն, բարբա՛ռը: </w:t>
      </w:r>
    </w:p>
    <w:p>
      <w:pPr>
        <w:pStyle w:val="Normal"/>
        <w:ind w:firstLine="360"/>
        <w:jc w:val="both"/>
        <w:rPr>
          <w:rFonts w:ascii="Times Armenian" w:hAnsi="Times Armenian" w:cs="Times Armenian"/>
        </w:rPr>
      </w:pPr>
      <w:r>
        <w:rPr>
          <w:rFonts w:cs="Times Armenian" w:ascii="Times Armenian" w:hAnsi="Times Armenian"/>
          <w:b/>
          <w:i/>
          <w:sz w:val="21"/>
          <w:szCs w:val="21"/>
        </w:rPr>
        <w:t>Չեմ հասկանում, լեզուն ո՞նց պիտի խոսակ</w:t>
        <w:softHyphen/>
        <w:t>ցական չլինի, եթե խոսքը ինչ-որ մեռած լեզվի կամ մաթեմա</w:t>
        <w:softHyphen/>
        <w:t>տիկական «լեզվի» մասին չի:</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t xml:space="preserve">Բայց մեր խելոքները հորինել ու գործածում են «խոսակցական լեզու» ու մեկ էլ` «ժողովրդախոսակցական լեզու» իբր </w:t>
      </w:r>
      <w:r>
        <w:rPr>
          <w:rFonts w:cs="Times Armenian" w:ascii="Times Armenian" w:hAnsi="Times Armenian"/>
          <w:i/>
          <w:sz w:val="21"/>
          <w:szCs w:val="21"/>
        </w:rPr>
        <w:t>տերմինները</w:t>
      </w:r>
      <w:r>
        <w:rPr>
          <w:rFonts w:cs="Times Armenian" w:ascii="Times Armenian" w:hAnsi="Times Armenian"/>
          <w:sz w:val="21"/>
          <w:szCs w:val="21"/>
        </w:rPr>
        <w:t xml:space="preserve"> </w:t>
      </w:r>
      <w:r>
        <w:rPr>
          <w:sz w:val="21"/>
          <w:szCs w:val="21"/>
        </w:rPr>
        <w:t>(</w:t>
      </w:r>
      <w:r>
        <w:rPr>
          <w:rFonts w:cs="Times Armenian" w:ascii="Times Armenian" w:hAnsi="Times Armenian"/>
          <w:sz w:val="21"/>
          <w:szCs w:val="21"/>
        </w:rPr>
        <w:t>ի</w:t>
        <w:softHyphen/>
        <w:t xml:space="preserve">րենց ասելով` </w:t>
      </w:r>
      <w:r>
        <w:rPr>
          <w:rFonts w:cs="Times Armenian" w:ascii="Times Armenian" w:hAnsi="Times Armenian"/>
          <w:b/>
          <w:i/>
          <w:sz w:val="21"/>
          <w:szCs w:val="21"/>
        </w:rPr>
        <w:t>եզրերը),</w:t>
      </w:r>
      <w:r>
        <w:rPr>
          <w:rFonts w:cs="Times Armenian" w:ascii="Times Armenian" w:hAnsi="Times Armenian"/>
          <w:sz w:val="21"/>
          <w:szCs w:val="21"/>
        </w:rPr>
        <w:t xml:space="preserve"> ու հավեսով էլ սրանք գործածում են ու ուրախա</w:t>
        <w:softHyphen/>
        <w:t>նում, որ այդքան սի</w:t>
        <w:softHyphen/>
        <w:t xml:space="preserve">րուն ու «գրական» բառ գիտեն, էլ չմտածելով, որ </w:t>
      </w:r>
      <w:r>
        <w:rPr>
          <w:rFonts w:cs="Times Armenian" w:ascii="Times Armenian" w:hAnsi="Times Armenian"/>
          <w:b/>
          <w:i/>
          <w:sz w:val="21"/>
          <w:szCs w:val="21"/>
        </w:rPr>
        <w:t>«չխոսակցական» կամ «չը</w:t>
        <w:softHyphen/>
        <w:t>ժո</w:t>
        <w:softHyphen/>
        <w:t>ղովրդական» լեզու չի՛ լինում:</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t xml:space="preserve">Ուրեմն, </w:t>
      </w:r>
      <w:r>
        <w:rPr>
          <w:rFonts w:cs="Times Armenian" w:ascii="Times Armenian" w:hAnsi="Times Armenian"/>
          <w:b/>
          <w:i/>
          <w:sz w:val="21"/>
          <w:szCs w:val="21"/>
        </w:rPr>
        <w:t>ճիշտ կլինի, եթե «գրա</w:t>
        <w:softHyphen/>
        <w:t>կան լեզու» բառերի տեղն ասվի՝ «գրա</w:t>
        <w:softHyphen/>
        <w:t>կան ոճեր»:</w:t>
      </w:r>
    </w:p>
    <w:p>
      <w:pPr>
        <w:pStyle w:val="Normal"/>
        <w:ind w:firstLine="360"/>
        <w:jc w:val="both"/>
        <w:rPr>
          <w:rFonts w:ascii="Times Armenian" w:hAnsi="Times Armenian" w:cs="Times Armenian"/>
        </w:rPr>
      </w:pPr>
      <w:r>
        <w:rPr>
          <w:rFonts w:eastAsia="Times Armenian" w:cs="Times Armenian" w:ascii="Times Armenian" w:hAnsi="Times Armenian"/>
          <w:sz w:val="21"/>
          <w:szCs w:val="21"/>
        </w:rPr>
        <w:t xml:space="preserve"> </w:t>
      </w:r>
      <w:r>
        <w:rPr>
          <w:rFonts w:cs="Times Armenian" w:ascii="Times Armenian" w:hAnsi="Times Armenian"/>
          <w:sz w:val="21"/>
          <w:szCs w:val="21"/>
        </w:rPr>
        <w:t>Ո՞վ կվիճի, որ գրողների գրական ոճերն իրարից տարբեր են: Տար</w:t>
        <w:softHyphen/>
        <w:t xml:space="preserve">բեր են նույնիսկ հենց մի գրողի տարբեր ժանրերի կամ շրջանների ոճերը: </w:t>
      </w:r>
      <w:r>
        <w:rPr>
          <w:rFonts w:cs="Times Armenian" w:ascii="Times Armenian" w:hAnsi="Times Armenian"/>
          <w:b/>
          <w:i/>
          <w:sz w:val="21"/>
          <w:szCs w:val="21"/>
        </w:rPr>
        <w:t>Առհա</w:t>
        <w:softHyphen/>
        <w:t>սարակ, «գրական լեզու» ասելով, մեծ մասամբ՝ նկատի ու</w:t>
        <w:softHyphen/>
        <w:t>նենք ժուռնալիստ</w:t>
        <w:softHyphen/>
        <w:t>ների ու գրողների ու սրանցից սովորած` հայե</w:t>
        <w:softHyphen/>
        <w:t>րենի դա</w:t>
        <w:softHyphen/>
        <w:t>սա</w:t>
        <w:softHyphen/>
        <w:t>տուների տափակ ոճերը:</w:t>
      </w:r>
      <w:r>
        <w:rPr>
          <w:rFonts w:cs="Times Armenian" w:ascii="Times Armenian" w:hAnsi="Times Armenian"/>
          <w:sz w:val="21"/>
          <w:szCs w:val="21"/>
        </w:rPr>
        <w:t xml:space="preserve"> Բայց ախր ո՞վ  ասաց, թե սրանց ոճերը սիրուն են ու սովորելու ար</w:t>
        <w:softHyphen/>
        <w:t>ժան: Հակառակը, համարյա բոլորն էլ լավ գիտեն, որ սրանց ոճերն ամենա</w:t>
        <w:softHyphen/>
        <w:t>տգեղ</w:t>
        <w:softHyphen/>
        <w:t>ներն են:</w:t>
      </w:r>
    </w:p>
    <w:p>
      <w:pPr>
        <w:pStyle w:val="Normal"/>
        <w:ind w:firstLine="360"/>
        <w:jc w:val="both"/>
        <w:rPr>
          <w:rFonts w:ascii="Times Armenian" w:hAnsi="Times Armenian" w:cs="Times Armenian"/>
        </w:rPr>
      </w:pPr>
      <w:r>
        <w:rPr>
          <w:rFonts w:cs="Times Armenian" w:ascii="Times Armenian" w:hAnsi="Times Armenian"/>
          <w:sz w:val="21"/>
          <w:szCs w:val="21"/>
        </w:rPr>
        <w:t xml:space="preserve">Կենդանի լեզվի մեջ երկու գլխավոր մեխանիզմ կա: </w:t>
      </w:r>
    </w:p>
    <w:p>
      <w:pPr>
        <w:pStyle w:val="Normal"/>
        <w:ind w:firstLine="360"/>
        <w:jc w:val="both"/>
        <w:rPr>
          <w:rFonts w:ascii="Times Armenian" w:hAnsi="Times Armenian" w:cs="Times Armenian"/>
        </w:rPr>
      </w:pPr>
      <w:r>
        <w:rPr>
          <w:rFonts w:cs="Times Armenian" w:ascii="Times Armenian" w:hAnsi="Times Armenian"/>
          <w:b/>
          <w:i/>
          <w:sz w:val="21"/>
          <w:szCs w:val="21"/>
        </w:rPr>
        <w:t>ա) Մեկը  կապ</w:t>
        <w:softHyphen/>
        <w:t>կելու, ընդօրինակելու կամ անալոգիայի մեխանիզմն է, ին</w:t>
        <w:softHyphen/>
        <w:t>չը լեզուն քիչ թե շատ հաստատուն ու անփոփոխ է պահում:</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t xml:space="preserve">Իրոք էլ՝ մենք </w:t>
      </w:r>
      <w:r>
        <w:rPr>
          <w:rFonts w:cs="Times Armenian" w:ascii="Times Armenian" w:hAnsi="Times Armenian"/>
          <w:b/>
          <w:i/>
          <w:sz w:val="21"/>
          <w:szCs w:val="21"/>
        </w:rPr>
        <w:t>մեր մայրենի լեզուն սովորում ենք կապկելով,</w:t>
      </w:r>
      <w:r>
        <w:rPr>
          <w:rFonts w:cs="Times Armenian" w:ascii="Times Armenian" w:hAnsi="Times Armenian"/>
          <w:sz w:val="21"/>
          <w:szCs w:val="21"/>
        </w:rPr>
        <w:t xml:space="preserve"> մեր ծնող</w:t>
        <w:softHyphen/>
        <w:t>ներից ու իրարից: Ու սկսած մեր վաղ մանկությունից` մեր ծնողներն ու հա</w:t>
        <w:softHyphen/>
        <w:t>րա</w:t>
        <w:softHyphen/>
        <w:softHyphen/>
        <w:softHyphen/>
        <w:t>զատներն անընդհատ ուղղում են մեզ ու ստիպում, որ ճիշտ ընդօրի</w:t>
        <w:softHyphen/>
        <w:t xml:space="preserve">նակենք իրենց: Հետո էլ, երբ դուրս ենք գալիս փողոց ու հասարակություն, ձգտում ենք՝ ուրիշներից տարբեր չխոսենք: </w:t>
      </w:r>
    </w:p>
    <w:p>
      <w:pPr>
        <w:pStyle w:val="Normal"/>
        <w:ind w:firstLine="360"/>
        <w:jc w:val="both"/>
        <w:rPr>
          <w:rFonts w:ascii="Times Armenian" w:hAnsi="Times Armenian" w:cs="Times Armenian"/>
        </w:rPr>
      </w:pPr>
      <w:r>
        <w:rPr>
          <w:rFonts w:cs="Times Armenian" w:ascii="Times Armenian" w:hAnsi="Times Armenian"/>
          <w:sz w:val="21"/>
          <w:szCs w:val="21"/>
        </w:rPr>
        <w:t>Օրինակ, թե որ մեկը համառի ու «սեղան»-ի տեղն ասի «սեղուն», ձեռ կառ</w:t>
        <w:softHyphen/>
        <w:softHyphen/>
        <w:t xml:space="preserve">նեն ու երևի անունը դնեն «Սեղուն»: </w:t>
      </w:r>
      <w:r>
        <w:rPr>
          <w:rFonts w:cs="Times Armenian" w:ascii="Times Armenian" w:hAnsi="Times Armenian"/>
          <w:b/>
          <w:i/>
          <w:sz w:val="21"/>
          <w:szCs w:val="21"/>
        </w:rPr>
        <w:t>Այս առումով պատվասեր են մա</w:t>
        <w:softHyphen/>
        <w:t>նավանդ մանուկները, ու հենց այս պատ</w:t>
        <w:softHyphen/>
        <w:t>վա</w:t>
        <w:softHyphen/>
        <w:t>սիրության պատճառով է, որ լե</w:t>
        <w:softHyphen/>
        <w:t>զուն, քիչ` թե շատ, հաստատուն ու անփո</w:t>
        <w:softHyphen/>
        <w:t>փոխ է մնում:</w:t>
      </w:r>
    </w:p>
    <w:p>
      <w:pPr>
        <w:pStyle w:val="Normal"/>
        <w:ind w:firstLine="360"/>
        <w:jc w:val="both"/>
        <w:rPr>
          <w:rFonts w:ascii="Times Armenian" w:hAnsi="Times Armenian" w:cs="Times Armenian"/>
        </w:rPr>
      </w:pPr>
      <w:r>
        <w:rPr>
          <w:rFonts w:cs="Times Armenian" w:ascii="Times Armenian" w:hAnsi="Times Armenian"/>
          <w:b/>
          <w:i/>
          <w:sz w:val="21"/>
          <w:szCs w:val="21"/>
        </w:rPr>
        <w:t>Գրական ոճերն անհատական են</w:t>
      </w:r>
      <w:r>
        <w:rPr>
          <w:rFonts w:cs="Times Armenian" w:ascii="Times Armenian" w:hAnsi="Times Armenian"/>
          <w:sz w:val="21"/>
          <w:szCs w:val="21"/>
        </w:rPr>
        <w:t>: Անհնար է, որ օրինակ՝ Բա</w:t>
        <w:softHyphen/>
        <w:t>կունցի, կամ Իսահակյանի, կամ Դեմիրճյանի կամ էլ՝ մեկ ուրիշ արձա</w:t>
        <w:softHyphen/>
        <w:t>կա</w:t>
        <w:softHyphen/>
        <w:t>գրի հույժ անհատական ոճն ընդհանրանա, ու բոլոր էլ խոսեն, օրինակ՝ Բակունցի ոճով: Սրանց ոճերը միայն այնժամ կընդհանրանային, կտա</w:t>
        <w:softHyphen/>
        <w:t>րածվեին, ու ողջ ժողովուրդն էլ ճիշտ սրանց պես կխոսեր, թե որ բոլոր էլ հենց սրանց պես տաղան</w:t>
        <w:softHyphen/>
        <w:t>դա</w:t>
        <w:softHyphen/>
        <w:t>վոր լինեին, ու ճիշտ ու ճիշտ հենց սրանց գրա</w:t>
        <w:softHyphen/>
        <w:t>կան վարպետու</w:t>
        <w:softHyphen/>
        <w:t xml:space="preserve">թյունն ունենային: </w:t>
      </w:r>
    </w:p>
    <w:p>
      <w:pPr>
        <w:pStyle w:val="Normal"/>
        <w:ind w:firstLine="360"/>
        <w:jc w:val="both"/>
        <w:rPr>
          <w:rFonts w:ascii="Times Armenian" w:hAnsi="Times Armenian" w:cs="Times Armenian"/>
        </w:rPr>
      </w:pPr>
      <w:r>
        <w:rPr>
          <w:rFonts w:cs="Times Armenian" w:ascii="Times Armenian" w:hAnsi="Times Armenian"/>
          <w:sz w:val="21"/>
          <w:szCs w:val="21"/>
        </w:rPr>
        <w:t xml:space="preserve">Ավելին. հենց իրենք՝ </w:t>
      </w:r>
      <w:r>
        <w:rPr>
          <w:rFonts w:cs="Times Armenian" w:ascii="Times Armenian" w:hAnsi="Times Armenian"/>
          <w:b/>
          <w:i/>
          <w:sz w:val="21"/>
          <w:szCs w:val="21"/>
        </w:rPr>
        <w:t>Բակունցը, կամ Իսահակյանը, կամ Դեմիրճ</w:t>
        <w:softHyphen/>
        <w:t xml:space="preserve">յանը, կամ էլ՝ աշխարհի որևէ մի գրողը առօրյա կյանքում երբեք էլ իր գրական  ոճով չի խոսել. </w:t>
      </w:r>
      <w:r>
        <w:rPr>
          <w:rFonts w:cs="Times Armenian" w:ascii="Times Armenian" w:hAnsi="Times Armenian"/>
          <w:sz w:val="21"/>
          <w:szCs w:val="21"/>
        </w:rPr>
        <w:t>այս տեսակ բանն անհնար է:</w:t>
      </w:r>
    </w:p>
    <w:p>
      <w:pPr>
        <w:pStyle w:val="Normal"/>
        <w:ind w:firstLine="360"/>
        <w:jc w:val="both"/>
        <w:rPr>
          <w:rFonts w:ascii="Times Armenian" w:hAnsi="Times Armenian" w:cs="Times Armenian"/>
        </w:rPr>
      </w:pPr>
      <w:r>
        <w:rPr>
          <w:rFonts w:cs="Times Armenian" w:ascii="Times Armenian" w:hAnsi="Times Armenian"/>
          <w:b/>
          <w:i/>
          <w:sz w:val="21"/>
          <w:szCs w:val="21"/>
        </w:rPr>
        <w:t>Բայց «գրական լեզու» կոչվածի մեր կողմնակիցները հենց սրա՛ պես մի բան են ուզում: Ու քանի որ գրողների ոճերը սովորելն անհնար է, ուզում են, որ բոլոր էլ խոսեն լրագրողների տգեղ ու տափակ ոճով, հենց իմանա</w:t>
        <w:softHyphen/>
        <w:t xml:space="preserve">լով, թե սա լեզու է, ու սիրո՛ւն լեզու է: </w:t>
      </w:r>
    </w:p>
    <w:p>
      <w:pPr>
        <w:pStyle w:val="Normal"/>
        <w:ind w:firstLine="360"/>
        <w:jc w:val="both"/>
        <w:rPr>
          <w:rFonts w:ascii="Times Armenian" w:hAnsi="Times Armenian" w:cs="Times Armenian"/>
        </w:rPr>
      </w:pPr>
      <w:r>
        <w:rPr>
          <w:rFonts w:cs="Times Armenian" w:ascii="Times Armenian" w:hAnsi="Times Armenian"/>
          <w:b/>
          <w:i/>
          <w:sz w:val="21"/>
          <w:szCs w:val="21"/>
        </w:rPr>
        <w:t>բ) Լեզվի մյուս մեխանիզմը՝ անհատական խոսքի մանրիկ, չնչին, ան</w:t>
        <w:softHyphen/>
        <w:t>նկա</w:t>
        <w:softHyphen/>
        <w:t>տելի «սխալներն» են, կամ ավելի ճիշտ՝ այս տեսակ անխուսափելի սը</w:t>
        <w:softHyphen/>
        <w:t>խալ</w:t>
        <w:softHyphen/>
        <w:t xml:space="preserve">ների հնարավորությունն ու իրավունքը: </w:t>
      </w:r>
    </w:p>
    <w:p>
      <w:pPr>
        <w:pStyle w:val="Normal"/>
        <w:ind w:firstLine="360"/>
        <w:jc w:val="both"/>
        <w:rPr>
          <w:rFonts w:ascii="Times Armenian" w:hAnsi="Times Armenian" w:cs="Times Armenian"/>
        </w:rPr>
      </w:pPr>
      <w:r>
        <w:rPr>
          <w:rFonts w:cs="Times Armenian" w:ascii="Times Armenian" w:hAnsi="Times Armenian"/>
          <w:b/>
          <w:i/>
          <w:sz w:val="21"/>
          <w:szCs w:val="21"/>
        </w:rPr>
        <w:t>Կենդանի ամեն մի լեզու էլ բաց ու անսահման բարդ մի սինեռ</w:t>
        <w:softHyphen/>
        <w:t>գե</w:t>
        <w:softHyphen/>
        <w:t>տի</w:t>
        <w:softHyphen/>
        <w:t>կա</w:t>
        <w:softHyphen/>
        <w:t>կան համակարգ է, ու առանց այս աննշմար անհատական «սխալ</w:t>
        <w:softHyphen/>
        <w:t xml:space="preserve">ների» </w:t>
      </w:r>
      <w:r>
        <w:rPr>
          <w:rFonts w:cs="Times Armenian" w:ascii="Times Armenian" w:hAnsi="Times Armenian"/>
          <w:b/>
          <w:sz w:val="21"/>
          <w:szCs w:val="21"/>
        </w:rPr>
        <w:t>(ֆը</w:t>
        <w:softHyphen/>
        <w:t>լուկ</w:t>
        <w:softHyphen/>
        <w:t>տուացիաների,</w:t>
      </w:r>
      <w:r>
        <w:rPr>
          <w:rFonts w:cs="Times Armenian" w:ascii="Times Armenian" w:hAnsi="Times Armenian"/>
          <w:b/>
          <w:i/>
          <w:sz w:val="21"/>
          <w:szCs w:val="21"/>
        </w:rPr>
        <w:t xml:space="preserve"> կասեին սինեռգետիկայի հետևորդ</w:t>
        <w:softHyphen/>
        <w:t>ները կամ ֆիզիկոս</w:t>
        <w:softHyphen/>
        <w:t>ները), լեզուն ուղղակի չէր լինի, չէր ապրի, կմեռ</w:t>
        <w:softHyphen/>
        <w:t>ներ, կվերանար կգնար:</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t>Մենք մեր անհատական լեզուների տարբերություններն ու անհա</w:t>
        <w:softHyphen/>
        <w:t>տական «սխալները» չենք զգում, որովհետև այս անհատական մանրիկ սխալներն ան</w:t>
        <w:softHyphen/>
        <w:t>տեսելու` չնկատելու հնարավորությունը կա՛: (Մեր ուղեղի համար լրիվ հե</w:t>
        <w:softHyphen/>
        <w:t>րիք է, որ ճա</w:t>
        <w:softHyphen/>
        <w:softHyphen/>
        <w:softHyphen/>
        <w:t>նաչի մե</w:t>
        <w:softHyphen/>
        <w:t xml:space="preserve">նակ </w:t>
      </w:r>
      <w:r>
        <w:rPr>
          <w:rFonts w:cs="Times Armenian" w:ascii="Times Armenian" w:hAnsi="Times Armenian"/>
          <w:b/>
          <w:i/>
          <w:sz w:val="21"/>
          <w:szCs w:val="21"/>
        </w:rPr>
        <w:t>«ֆոնեմները»</w:t>
      </w:r>
      <w:r>
        <w:rPr>
          <w:rFonts w:cs="Times Armenian" w:ascii="Times Armenian" w:hAnsi="Times Armenian"/>
          <w:sz w:val="21"/>
          <w:szCs w:val="21"/>
        </w:rPr>
        <w:t xml:space="preserve">, այսինքն, «միջինները». </w:t>
      </w:r>
      <w:r>
        <w:rPr>
          <w:rFonts w:cs="Times Armenian" w:ascii="Times Armenian" w:hAnsi="Times Armenian"/>
          <w:b/>
          <w:i/>
          <w:sz w:val="21"/>
          <w:szCs w:val="21"/>
        </w:rPr>
        <w:t>ֆոնեմ</w:t>
      </w:r>
      <w:r>
        <w:rPr>
          <w:rFonts w:cs="Times Armenian" w:ascii="Times Armenian" w:hAnsi="Times Armenian"/>
          <w:sz w:val="21"/>
          <w:szCs w:val="21"/>
        </w:rPr>
        <w:t xml:space="preserve"> բառն այս</w:t>
        <w:softHyphen/>
        <w:t xml:space="preserve">տեղ գործածում  եմ համարյա Հյումի </w:t>
      </w:r>
      <w:r>
        <w:rPr>
          <w:rFonts w:cs="Times Armenian" w:ascii="Times Armenian" w:hAnsi="Times Armenian"/>
          <w:b/>
          <w:i/>
          <w:sz w:val="21"/>
          <w:szCs w:val="21"/>
        </w:rPr>
        <w:t>իդեաների</w:t>
      </w:r>
      <w:r>
        <w:rPr>
          <w:rFonts w:cs="Times Armenian" w:ascii="Times Armenian" w:hAnsi="Times Armenian"/>
          <w:sz w:val="21"/>
          <w:szCs w:val="21"/>
        </w:rPr>
        <w:t xml:space="preserve"> իմաստով): </w:t>
      </w:r>
    </w:p>
    <w:p>
      <w:pPr>
        <w:pStyle w:val="Normal"/>
        <w:ind w:firstLine="360"/>
        <w:jc w:val="both"/>
        <w:rPr>
          <w:rFonts w:ascii="Times Armenian" w:hAnsi="Times Armenian" w:cs="Times Armenian"/>
        </w:rPr>
      </w:pPr>
      <w:r>
        <w:rPr>
          <w:rFonts w:cs="Times Armenian" w:ascii="Times Armenian" w:hAnsi="Times Armenian"/>
          <w:sz w:val="21"/>
          <w:szCs w:val="21"/>
        </w:rPr>
        <w:t xml:space="preserve">Բայց </w:t>
      </w:r>
      <w:r>
        <w:rPr>
          <w:rFonts w:cs="Times Armenian" w:ascii="Times Armenian" w:hAnsi="Times Armenian"/>
          <w:b/>
          <w:i/>
          <w:sz w:val="21"/>
          <w:szCs w:val="21"/>
        </w:rPr>
        <w:t>աշխարհում չկա նույնիսկ երկու ճիշտ իրար պես խոսող մարդ:</w:t>
      </w:r>
      <w:r>
        <w:rPr>
          <w:rFonts w:cs="Times Armenian" w:ascii="Times Armenian" w:hAnsi="Times Armenian"/>
          <w:sz w:val="21"/>
          <w:szCs w:val="21"/>
        </w:rPr>
        <w:t xml:space="preserve"> Սա միայն ա՛յն ժամանակ ենք  զգում, երբ մի տաղանդավոր դերասան մեկնումե</w:t>
        <w:softHyphen/>
        <w:t xml:space="preserve">կի տնազն է անում: </w:t>
      </w:r>
    </w:p>
    <w:p>
      <w:pPr>
        <w:pStyle w:val="Normal"/>
        <w:ind w:firstLine="360"/>
        <w:jc w:val="both"/>
        <w:rPr>
          <w:rFonts w:ascii="Times Armenian" w:hAnsi="Times Armenian" w:cs="Times Armenian"/>
        </w:rPr>
      </w:pPr>
      <w:r>
        <w:rPr>
          <w:rFonts w:cs="Times Armenian" w:ascii="Times Armenian" w:hAnsi="Times Armenian"/>
          <w:sz w:val="21"/>
          <w:szCs w:val="21"/>
        </w:rPr>
        <w:t xml:space="preserve">Այ, </w:t>
      </w:r>
      <w:r>
        <w:rPr>
          <w:rFonts w:cs="Times Armenian" w:ascii="Times Armenian" w:hAnsi="Times Armenian"/>
          <w:b/>
          <w:i/>
          <w:sz w:val="21"/>
          <w:szCs w:val="21"/>
        </w:rPr>
        <w:t>այս երկ</w:t>
        <w:softHyphen/>
        <w:t>րորդ</w:t>
      </w:r>
      <w:r>
        <w:rPr>
          <w:rFonts w:cs="Times Armenian" w:ascii="Times Armenian" w:hAnsi="Times Armenian"/>
          <w:sz w:val="21"/>
          <w:szCs w:val="21"/>
        </w:rPr>
        <w:t xml:space="preserve"> </w:t>
      </w:r>
      <w:r>
        <w:rPr>
          <w:rFonts w:cs="Times Armenian" w:ascii="Times Armenian" w:hAnsi="Times Armenian"/>
          <w:b/>
          <w:i/>
          <w:sz w:val="21"/>
          <w:szCs w:val="21"/>
        </w:rPr>
        <w:t>մեխանիզմը, այս անխուսափելի մանրիկ սխալներն էլ` հե՛նց լեզվի պար</w:t>
        <w:softHyphen/>
        <w:t>տադիր փոխվելու պատճառն են:</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b/>
          <w:i/>
          <w:sz w:val="21"/>
          <w:szCs w:val="21"/>
        </w:rPr>
        <w:t>Աշխարհում չկա լեզու, ինչը չի փոխվել ու անընդհատ չի փոխվում:</w:t>
      </w:r>
      <w:r>
        <w:rPr>
          <w:rFonts w:cs="Times Armenian" w:ascii="Times Armenian" w:hAnsi="Times Armenian"/>
          <w:sz w:val="21"/>
          <w:szCs w:val="21"/>
        </w:rPr>
        <w:t xml:space="preserve"> Փոխ</w:t>
        <w:softHyphen/>
        <w:t>վե</w:t>
        <w:softHyphen/>
        <w:t>լը լա՛վ գիտենք, վկան, օրինակ, մեր գրաբարն ու մեր  բարբառները: Փոխ</w:t>
        <w:softHyphen/>
        <w:t>վե</w:t>
        <w:softHyphen/>
        <w:t xml:space="preserve">լն ու սրա անընդհատությունը չենք նկատում, որովհետև լեզուն նկատելի փոխվում է միայն հարյուրամյակների ընթացքում: </w:t>
      </w:r>
    </w:p>
    <w:p>
      <w:pPr>
        <w:pStyle w:val="Normal"/>
        <w:ind w:firstLine="360"/>
        <w:jc w:val="both"/>
        <w:rPr>
          <w:rFonts w:ascii="Times Armenian" w:hAnsi="Times Armenian" w:cs="Times Armenian"/>
        </w:rPr>
      </w:pPr>
      <w:r>
        <w:rPr>
          <w:rFonts w:cs="Times Armenian" w:ascii="Times Armenian" w:hAnsi="Times Armenian"/>
          <w:b/>
          <w:i/>
          <w:sz w:val="21"/>
          <w:szCs w:val="21"/>
        </w:rPr>
        <w:t>Այս աննկատելիության պատճառն էլ՝ անալոգիայի մե</w:t>
        <w:softHyphen/>
        <w:t>խա</w:t>
        <w:softHyphen/>
        <w:t>նիզմի ու ան</w:t>
        <w:softHyphen/>
        <w:t>խուսափելի սխալ</w:t>
        <w:softHyphen/>
        <w:t>ների համատեղ գործողությունն է, ինչը լեզուն պահում է մի  «քվազիդինամիկ հավասարակշռության» մեջ (տերմինը ֆիզիկայից է), ու չի թո</w:t>
        <w:softHyphen/>
        <w:t>ղնում, որ լեզուն շատ արագ փոխվի, ինչը չափազանց անհարմար բան  կլիներ:</w:t>
      </w:r>
    </w:p>
    <w:p>
      <w:pPr>
        <w:pStyle w:val="Normal"/>
        <w:ind w:firstLine="360"/>
        <w:jc w:val="both"/>
        <w:rPr>
          <w:rFonts w:ascii="Times Armenian" w:hAnsi="Times Armenian" w:cs="Times Armenian"/>
        </w:rPr>
      </w:pPr>
      <w:r>
        <w:rPr>
          <w:rFonts w:cs="Times Armenian" w:ascii="Times Armenian" w:hAnsi="Times Armenian"/>
          <w:sz w:val="21"/>
          <w:szCs w:val="21"/>
        </w:rPr>
        <w:t xml:space="preserve">Լեզուն այնքա՜ն է բարդ ու անսահման, որ </w:t>
      </w:r>
      <w:r>
        <w:rPr>
          <w:rFonts w:cs="Times Armenian" w:ascii="Times Armenian" w:hAnsi="Times Armenian"/>
          <w:b/>
          <w:i/>
          <w:sz w:val="21"/>
          <w:szCs w:val="21"/>
        </w:rPr>
        <w:t>առանց անհատական սխալ</w:t>
        <w:softHyphen/>
        <w:t>ների այս հնարավորության ու իրավունքի, լեզու սովորելն ու խոսելն ան</w:t>
        <w:softHyphen/>
        <w:t>հնար կլիներ, որովհետև այդ ժամանակ անսխալ խոսելը կպահանջեր ան</w:t>
        <w:softHyphen/>
        <w:t>սահ</w:t>
        <w:softHyphen/>
        <w:t>ման բարդ ու անսահման ծավալուն ու անընդգրկելի մաթեմատիկական ճշտու</w:t>
        <w:softHyphen/>
        <w:t>թյուն ու տա</w:t>
        <w:softHyphen/>
        <w:t xml:space="preserve">ղանդ, ինչը երևի ոչ  մեկը չունի: </w:t>
      </w:r>
    </w:p>
    <w:p>
      <w:pPr>
        <w:pStyle w:val="Normal"/>
        <w:ind w:firstLine="360"/>
        <w:jc w:val="both"/>
        <w:rPr>
          <w:rFonts w:ascii="Times Armenian" w:hAnsi="Times Armenian" w:cs="Times Armenian"/>
        </w:rPr>
      </w:pPr>
      <w:r>
        <w:rPr>
          <w:rFonts w:cs="Times Armenian" w:ascii="Times Armenian" w:hAnsi="Times Armenian"/>
          <w:sz w:val="21"/>
          <w:szCs w:val="21"/>
        </w:rPr>
        <w:t xml:space="preserve">Բայց այս ճշտությունը պետք չի ու լրիվ ավելորդ է, որովհետև (ու նաև փառք աստծո) </w:t>
      </w:r>
      <w:r>
        <w:rPr>
          <w:rFonts w:cs="Times Armenian" w:ascii="Times Armenian" w:hAnsi="Times Armenian"/>
          <w:b/>
          <w:i/>
          <w:sz w:val="21"/>
          <w:szCs w:val="21"/>
        </w:rPr>
        <w:t>լեզուն առաջացել է միայն ու միայն խոսելու համար, միայն ու միայն ասելու, լսելու, լսածը քիչ թե շատ հիշե</w:t>
        <w:softHyphen/>
        <w:t>լու  ու ուրիշներին փոխանցելու համար:</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t>Ու զարմանալի է, որ այսքան «անկատար» գործիքը, այսքան քիչ պա</w:t>
        <w:softHyphen/>
        <w:t xml:space="preserve">հանջի բավարարող այս </w:t>
      </w:r>
      <w:r>
        <w:rPr>
          <w:rFonts w:cs="Times Armenian" w:ascii="Times Armenian" w:hAnsi="Times Armenian"/>
          <w:b/>
          <w:i/>
          <w:sz w:val="21"/>
          <w:szCs w:val="21"/>
        </w:rPr>
        <w:t>անպայման</w:t>
      </w:r>
      <w:r>
        <w:rPr>
          <w:rFonts w:cs="Times Armenian" w:ascii="Times Armenian" w:hAnsi="Times Armenian"/>
          <w:sz w:val="21"/>
          <w:szCs w:val="21"/>
        </w:rPr>
        <w:t xml:space="preserve"> </w:t>
      </w:r>
      <w:r>
        <w:rPr>
          <w:rFonts w:cs="Times Armenian" w:ascii="Times Armenian" w:hAnsi="Times Armenian"/>
          <w:b/>
          <w:i/>
          <w:sz w:val="21"/>
          <w:szCs w:val="21"/>
        </w:rPr>
        <w:t>սխալական լեզուն</w:t>
      </w:r>
      <w:r>
        <w:rPr>
          <w:rFonts w:cs="Times Armenian" w:ascii="Times Armenian" w:hAnsi="Times Armenian"/>
          <w:sz w:val="21"/>
          <w:szCs w:val="21"/>
        </w:rPr>
        <w:t xml:space="preserve"> հնար է տալիս, որ իրենով ոտանավոր է՛լ գրվի, վեպ է՛լ, մաթեմատիկա է՛լ, փիլիսոփայու</w:t>
        <w:softHyphen/>
        <w:t xml:space="preserve">թյուն է՛լ, ու հլը հազար ու մի ուրիշ բան է՛լ: </w:t>
      </w:r>
    </w:p>
    <w:p>
      <w:pPr>
        <w:pStyle w:val="Normal"/>
        <w:ind w:firstLine="360"/>
        <w:jc w:val="both"/>
        <w:rPr>
          <w:rFonts w:ascii="Times Armenian" w:hAnsi="Times Armenian" w:cs="Times Armenian"/>
        </w:rPr>
      </w:pPr>
      <w:r>
        <w:rPr>
          <w:rFonts w:cs="Times Armenian" w:ascii="Times Armenian" w:hAnsi="Times Armenian"/>
          <w:sz w:val="21"/>
          <w:szCs w:val="21"/>
        </w:rPr>
        <w:t>Գրական կոչված լեզվի մաքրության համար պայքարող մեր գրա</w:t>
        <w:softHyphen/>
        <w:t>գետ</w:t>
        <w:softHyphen/>
        <w:t>ները մոռանում են մանավանդ այս վերջի՛ն հանգամանքն  ու ուզում են, որ ոչ  թե ուղղակի խոսենք, որ ոչ թե ուղղակի ասենք, լսենք, հասկա</w:t>
        <w:softHyphen/>
        <w:t xml:space="preserve">նանք, հիշենք, սովորենք ու սովորեցնենք, այլ ու անպայման </w:t>
      </w:r>
      <w:r>
        <w:rPr>
          <w:rFonts w:cs="Times Armenian" w:ascii="Times Armenian" w:hAnsi="Times Armenian"/>
          <w:b/>
          <w:i/>
          <w:sz w:val="21"/>
          <w:szCs w:val="21"/>
        </w:rPr>
        <w:t>«ընտիր» խո</w:t>
        <w:softHyphen/>
        <w:t>սենք ու լսենք ու հասկանանք, այսինքն՝ խոսենք ու լսենք ու հասկա</w:t>
        <w:softHyphen/>
        <w:t>նանք ճիշտ ու ճիշտ մեր լրագրողների պես: Բայց սա հնարավոր չի, ու սրա պես բան աշխարհում ո՛չ եղել է, ո՛չ կա, ու ոչ է՛լ կլինի: Ուրեմն, մենք անհնար բան ենք ուզում:</w:t>
      </w:r>
    </w:p>
    <w:p>
      <w:pPr>
        <w:pStyle w:val="Normal"/>
        <w:ind w:firstLine="360"/>
        <w:jc w:val="both"/>
        <w:rPr>
          <w:rFonts w:ascii="Times Armenian" w:hAnsi="Times Armenian" w:cs="Times Armenian"/>
        </w:rPr>
      </w:pPr>
      <w:r>
        <w:rPr>
          <w:rFonts w:cs="Times Armenian" w:ascii="Times Armenian" w:hAnsi="Times Armenian"/>
          <w:sz w:val="21"/>
          <w:szCs w:val="21"/>
        </w:rPr>
        <w:t>Կենդանի լեզուն, այսինքն, բարբառը այնքան բարդ բան է, ինչքան օրի</w:t>
        <w:softHyphen/>
        <w:t>նակ՝ մի երկրի շուկան, փողը, կամ հենց ինքը՝ կյանքը, ու սրանց պես էլ կան</w:t>
        <w:softHyphen/>
        <w:t xml:space="preserve">խատեսելի չի: Ավստրիական դպրոցի տնտեսագետներն ապացուցել են, որ ասածս </w:t>
      </w:r>
      <w:r>
        <w:rPr>
          <w:rFonts w:cs="Times Armenian" w:ascii="Times Armenian" w:hAnsi="Times Armenian"/>
          <w:b/>
          <w:i/>
          <w:sz w:val="21"/>
          <w:szCs w:val="21"/>
        </w:rPr>
        <w:t>գերբարդ համակարգերը, ու սրանց հետ էլ՝ նաև լեզուն, չեն ենթարկ</w:t>
        <w:softHyphen/>
        <w:t xml:space="preserve">վում մարդու կամ մարդկանց խմբի ծրագրերին </w:t>
      </w:r>
      <w:r>
        <w:rPr>
          <w:rFonts w:cs="Times Armenian" w:ascii="Times Armenian" w:hAnsi="Times Armenian"/>
          <w:b/>
          <w:sz w:val="21"/>
          <w:szCs w:val="21"/>
        </w:rPr>
        <w:t>[F, A. Hayek</w:t>
      </w:r>
      <w:r>
        <w:rPr>
          <w:rFonts w:cs="Times Armenian" w:ascii="Times Armenian" w:hAnsi="Times Armenian"/>
          <w:sz w:val="21"/>
          <w:szCs w:val="21"/>
        </w:rPr>
        <w:t xml:space="preserve">, </w:t>
      </w:r>
      <w:r>
        <w:rPr>
          <w:rFonts w:cs="Times Armenian" w:ascii="Times Armenian" w:hAnsi="Times Armenian"/>
          <w:b/>
          <w:i/>
          <w:sz w:val="21"/>
          <w:szCs w:val="21"/>
        </w:rPr>
        <w:t>Fatal Conceit,</w:t>
      </w:r>
      <w:r>
        <w:rPr>
          <w:rFonts w:cs="Times Armenian" w:ascii="Times Armenian" w:hAnsi="Times Armenian"/>
          <w:sz w:val="21"/>
          <w:szCs w:val="21"/>
        </w:rPr>
        <w:t xml:space="preserve"> 1988]: </w:t>
      </w:r>
    </w:p>
    <w:p>
      <w:pPr>
        <w:pStyle w:val="Normal"/>
        <w:ind w:firstLine="360"/>
        <w:jc w:val="both"/>
        <w:rPr>
          <w:rFonts w:ascii="Times Armenian" w:hAnsi="Times Armenian" w:cs="Times Armenian"/>
        </w:rPr>
      </w:pPr>
      <w:r>
        <w:rPr>
          <w:rFonts w:cs="Times Armenian" w:ascii="Times Armenian" w:hAnsi="Times Armenian"/>
          <w:b/>
          <w:i/>
          <w:sz w:val="21"/>
          <w:szCs w:val="21"/>
        </w:rPr>
        <w:t>Եթե սրանց պես բարդ համակարգերին ստիպես, որ ենթարկվեն մարդ</w:t>
        <w:softHyphen/>
        <w:t>կային ինչ-որ մի ծրագրի, սրանք չե՛ն «լսի», չե՛ն «ենթարկվի» այդ ծրա</w:t>
        <w:softHyphen/>
        <w:t>գրին, ու այդ ծրագրի հետևանքն այդ ծրագրածից ու ուզածից անպայման մի տար</w:t>
        <w:softHyphen/>
        <w:softHyphen/>
        <w:t>բեր, մի ուրի՛շ ու անսպասելի բան կլինի:</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r>
    </w:p>
    <w:p>
      <w:pPr>
        <w:pStyle w:val="Normal"/>
        <w:jc w:val="center"/>
        <w:rPr>
          <w:rFonts w:ascii="Times Armenian" w:hAnsi="Times Armenian" w:cs="Times Armenian"/>
        </w:rPr>
      </w:pPr>
      <w:r>
        <w:rPr>
          <w:rFonts w:cs="Times Armenian" w:ascii="Times Armenian" w:hAnsi="Times Armenian"/>
          <w:b/>
          <w:i/>
          <w:sz w:val="21"/>
          <w:szCs w:val="21"/>
        </w:rPr>
      </w:r>
    </w:p>
    <w:p>
      <w:pPr>
        <w:pStyle w:val="Heading1"/>
        <w:numPr>
          <w:ilvl w:val="0"/>
          <w:numId w:val="0"/>
        </w:numPr>
        <w:ind w:start="0" w:hanging="0"/>
        <w:jc w:val="center"/>
        <w:rPr>
          <w:rFonts w:ascii="Times Armenian" w:hAnsi="Times Armenian" w:cs="Times Armenian"/>
        </w:rPr>
      </w:pPr>
      <w:bookmarkStart w:id="39" w:name="__RefHeading___Toc409540339"/>
      <w:bookmarkEnd w:id="39"/>
      <w:r>
        <w:rPr>
          <w:rFonts w:cs="Times Armenian" w:ascii="Times Armenian" w:hAnsi="Times Armenian"/>
        </w:rPr>
        <w:t>8.2 ԼԵԶՎԻ ԳԼԽԱՎՈՐ ՕՐԵՆՔԸ</w:t>
      </w:r>
    </w:p>
    <w:p>
      <w:pPr>
        <w:pStyle w:val="Normal"/>
        <w:jc w:val="both"/>
        <w:rPr>
          <w:rFonts w:ascii="Times Armenian" w:hAnsi="Times Armenian" w:cs="Times Armenian"/>
        </w:rPr>
      </w:pPr>
      <w:r>
        <w:rPr>
          <w:rFonts w:cs="Times Armenian"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 xml:space="preserve">Լեզուն ու սրա պես համակարգերը, օրինակ, շատ մեծ բիզնեսի, գների համակարգի, որևէ երկրի տնտեսության, ազատ շուկայի պեսերը, </w:t>
      </w:r>
      <w:r>
        <w:rPr>
          <w:rFonts w:cs="Times Armenian" w:ascii="Times Armenian" w:hAnsi="Times Armenian"/>
          <w:b/>
          <w:i/>
          <w:sz w:val="21"/>
          <w:szCs w:val="21"/>
        </w:rPr>
        <w:t>ինքնա</w:t>
        <w:softHyphen/>
        <w:t>կազ</w:t>
        <w:softHyphen/>
        <w:t>մա</w:t>
        <w:softHyphen/>
        <w:t>կերպ են ու ինքնակառավար:</w:t>
      </w:r>
      <w:r>
        <w:rPr>
          <w:rFonts w:cs="Times Armenian" w:ascii="Times Armenian" w:hAnsi="Times Armenian"/>
          <w:sz w:val="21"/>
          <w:szCs w:val="21"/>
        </w:rPr>
        <w:t xml:space="preserve"> Սրա համար է, որ օրինակ՝ ան</w:t>
        <w:softHyphen/>
        <w:t>գլիա</w:t>
        <w:softHyphen/>
        <w:softHyphen/>
        <w:t>ցի</w:t>
        <w:softHyphen/>
        <w:t xml:space="preserve">ները, մոտ հարյուր տարի առաջ, աքսիոմ են համարել մի սկզբունք, ինչին կասեմ </w:t>
      </w:r>
      <w:r>
        <w:rPr>
          <w:rFonts w:cs="Times Armenian" w:ascii="Times Armenian" w:hAnsi="Times Armenian"/>
          <w:b/>
          <w:i/>
          <w:sz w:val="21"/>
          <w:szCs w:val="21"/>
        </w:rPr>
        <w:t>Լեզվի Գլխավոր Օրենք (ԼԳՕ):</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t>Անգլիացի նշանավոր լեզվաբան Հենրի Սվիթի ձևա</w:t>
        <w:softHyphen/>
        <w:t>կեր</w:t>
        <w:softHyphen/>
        <w:softHyphen/>
        <w:t>պա</w:t>
        <w:softHyphen/>
        <w:t>ծով ու իմ լրա</w:t>
        <w:softHyphen/>
        <w:t xml:space="preserve">ցրածով՝  </w:t>
      </w:r>
      <w:r>
        <w:rPr>
          <w:rFonts w:cs="Times Armenian" w:ascii="Times Armenian" w:hAnsi="Times Armenian"/>
          <w:b/>
          <w:i/>
          <w:sz w:val="21"/>
          <w:szCs w:val="21"/>
        </w:rPr>
        <w:t xml:space="preserve">Լեզվի Գլխավոր Օրենքն ասում է.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Որևէ (կենդանի) լեզվի, այսինքն, բարբառի կամ խոսվածքի ամե՜ն-ամե՛ն ինչը, լինի դա՝ հնչյու</w:t>
        <w:softHyphen/>
        <w:t>նա</w:t>
        <w:softHyphen/>
        <w:t>բանություն, բառակազմություն, ձևա</w:t>
        <w:softHyphen/>
        <w:t>բա</w:t>
        <w:softHyphen/>
        <w:t>նու</w:t>
        <w:softHyphen/>
        <w:t>թյուն, շա</w:t>
        <w:softHyphen/>
        <w:t>րա</w:t>
        <w:softHyphen/>
        <w:t>հյուսու</w:t>
        <w:softHyphen/>
        <w:t>թյուն, թե նույնիսկ՝ առոգա</w:t>
        <w:softHyphen/>
        <w:t>նու</w:t>
        <w:softHyphen/>
        <w:t>թյուն, արտասանութուն, ձայնարկու</w:t>
        <w:softHyphen/>
        <w:t>թյուն ու միմիկա ու ժեստ, ճի՛շտ է, «բնի՛կ» է, ընտի՛ր է, սիրո՛ւն է ու ա՛նպայ</w:t>
        <w:softHyphen/>
        <w:t>ման ընդ</w:t>
        <w:softHyphen/>
        <w:t>ունելի է՝ միայն ու միայն հենց ա՛յն պատճառով, որ այդ բարբառը կրող</w:t>
        <w:softHyphen/>
        <w:t>ների մեծ մասի խոսքի մեջ ուղղակի կա՛, գոյություն ունի՛, գոյություն ունի անընդհա՛տ, այսինքն, կա ո՛չ միայն էպիզոդիկ «գրական իրավիճակներում» (ու ոչ  թե կա միայն լեզվաբանների կամ ուրիշ մարդ</w:t>
        <w:softHyphen/>
        <w:t>կանց ասելով կամ ցան</w:t>
        <w:softHyphen/>
        <w:t>կու</w:t>
        <w:softHyphen/>
        <w:t>թյու</w:t>
        <w:softHyphen/>
        <w:t>նով):</w:t>
      </w:r>
    </w:p>
    <w:p>
      <w:pPr>
        <w:pStyle w:val="Normal"/>
        <w:ind w:firstLine="360"/>
        <w:jc w:val="both"/>
        <w:rPr>
          <w:rFonts w:ascii="Times Armenian" w:hAnsi="Times Armenian" w:cs="Times Armenian"/>
        </w:rPr>
      </w:pPr>
      <w:r>
        <w:rPr>
          <w:rFonts w:cs="Times Armenian" w:ascii="Times Armenian" w:hAnsi="Times Armenian"/>
          <w:b/>
          <w:i/>
          <w:sz w:val="21"/>
          <w:szCs w:val="21"/>
        </w:rPr>
        <w:t>Իսկ թե որ ժողովրդի մեծ մասը որևէ բառ ու բան անընդհատ (ու ոչ թե էպիզոդիկ) չի գործածում, ուրեմն, դա արդեն օտար բառ ու բան է ու հայերեն չի:</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Ուրիշ ոչ մի օրենք, մարդուց անկախ ոչ մի չափանիշ` ուղղակի չկա: Թե կա, թող լեզվաբաններն ասեն: Արդեն մի քանի տարի է, ինչ լեզվաբաններին ասում եմ, որ սրանից բացի մի ուրիշ օբյեկտիվ չափանիշ ասեն, բայց իրենք ծպտուն չեն հանում: Ուրեմն, մեր լեզվաբաններն այս հարցին (ու իմ տված մնացած բոլոր հարցերին էլ) ոչ մի պատասխան չունեն:</w:t>
      </w:r>
    </w:p>
    <w:p>
      <w:pPr>
        <w:pStyle w:val="Normal"/>
        <w:ind w:firstLine="360"/>
        <w:jc w:val="center"/>
        <w:rPr>
          <w:rFonts w:ascii="Times Armenian" w:hAnsi="Times Armenian" w:cs="Times Armenian"/>
        </w:rPr>
      </w:pPr>
      <w:r>
        <w:rPr>
          <w:rFonts w:cs="Times Armenian" w:ascii="Times Armenian" w:hAnsi="Times Armenian"/>
          <w:b/>
          <w:i/>
          <w:sz w:val="21"/>
          <w:szCs w:val="21"/>
        </w:rPr>
      </w:r>
    </w:p>
    <w:p>
      <w:pPr>
        <w:pStyle w:val="Normal"/>
        <w:ind w:firstLine="360"/>
        <w:jc w:val="center"/>
        <w:rPr>
          <w:rFonts w:ascii="Times Armenian" w:hAnsi="Times Armenian" w:cs="Times Armenian"/>
        </w:rPr>
      </w:pPr>
      <w:r>
        <w:rPr>
          <w:rFonts w:cs="Times Armenian" w:ascii="Times Armenian" w:hAnsi="Times Armenian"/>
          <w:sz w:val="21"/>
          <w:szCs w:val="21"/>
        </w:rPr>
        <w:t>***</w:t>
      </w:r>
    </w:p>
    <w:p>
      <w:pPr>
        <w:pStyle w:val="Normal"/>
        <w:ind w:firstLine="360"/>
        <w:jc w:val="both"/>
        <w:rPr>
          <w:rFonts w:ascii="Times Armenian" w:hAnsi="Times Armenian" w:cs="Times Armenian"/>
        </w:rPr>
      </w:pPr>
      <w:r>
        <w:rPr>
          <w:rFonts w:cs="Times Armenian" w:ascii="Times Armenian" w:hAnsi="Times Armenian"/>
          <w:i/>
          <w:sz w:val="18"/>
          <w:szCs w:val="18"/>
        </w:rPr>
        <w:t>(Գրական ոճերի մասին առաջին անգամ խոսել եմ «Երկիր» օրաթերթում, երեք հոդ</w:t>
        <w:softHyphen/>
        <w:t>վածով, 1992 թվին, ապրիլի 10-րդ, 11-րդ ու-14-րդ համարներում, ու սրանց մեջ հայ լեզ</w:t>
        <w:softHyphen/>
        <w:t>վա</w:t>
        <w:softHyphen/>
        <w:t>բանության մեջ առաջին անգամ, բայց ոչ այսքան հս</w:t>
        <w:softHyphen/>
        <w:t xml:space="preserve">տակ, ձևակերպել եմ </w:t>
      </w:r>
      <w:r>
        <w:rPr>
          <w:rFonts w:cs="Times Armenian" w:ascii="Times Armenian" w:hAnsi="Times Armenian"/>
          <w:b/>
          <w:i/>
          <w:sz w:val="18"/>
          <w:szCs w:val="18"/>
        </w:rPr>
        <w:t>Լեզվի Գլ</w:t>
        <w:softHyphen/>
        <w:t>խա</w:t>
        <w:softHyphen/>
        <w:t>վոր Օրենքը:</w:t>
      </w:r>
      <w:r>
        <w:rPr>
          <w:rFonts w:cs="Times Armenian" w:ascii="Times Armenian" w:hAnsi="Times Armenian"/>
          <w:i/>
          <w:sz w:val="18"/>
          <w:szCs w:val="18"/>
        </w:rPr>
        <w:t xml:space="preserve"> Իսկ հստակ՝ այս օրենքը ձևակերպել եմ 1999 թվին, «Աղբյուր» ամ</w:t>
        <w:softHyphen/>
        <w:t>սագրի 3-րդ ու 4-րդ համարներում՝ Երևանի բարբառով գրածս բանավիճական մի հոդ</w:t>
        <w:softHyphen/>
        <w:t>վածում: (Այն</w:t>
        <w:softHyphen/>
        <w:t xml:space="preserve">տեղ, հրատարակչի մեղքով, մի վրիպակ կա, </w:t>
      </w:r>
      <w:r>
        <w:rPr>
          <w:rFonts w:cs="Times Armenian" w:ascii="Times Armenian" w:hAnsi="Times Armenian"/>
          <w:b/>
          <w:i/>
          <w:sz w:val="18"/>
          <w:szCs w:val="18"/>
        </w:rPr>
        <w:t>մերերի = մայրերի</w:t>
      </w:r>
      <w:r>
        <w:rPr>
          <w:rFonts w:cs="Times Armenian" w:ascii="Times Armenian" w:hAnsi="Times Armenian"/>
          <w:i/>
          <w:sz w:val="18"/>
          <w:szCs w:val="18"/>
        </w:rPr>
        <w:t xml:space="preserve"> բառը տպած  է` </w:t>
      </w:r>
      <w:r>
        <w:rPr>
          <w:rFonts w:cs="Times Armenian" w:ascii="Times Armenian" w:hAnsi="Times Armenian"/>
          <w:b/>
          <w:i/>
          <w:sz w:val="18"/>
          <w:szCs w:val="18"/>
        </w:rPr>
        <w:t>ծե</w:t>
        <w:softHyphen/>
        <w:t>րերի</w:t>
      </w:r>
      <w:r>
        <w:rPr>
          <w:rFonts w:cs="Times Armenian" w:ascii="Times Armenian" w:hAnsi="Times Armenian"/>
          <w:i/>
          <w:sz w:val="18"/>
          <w:szCs w:val="18"/>
        </w:rPr>
        <w:t xml:space="preserve">): </w:t>
      </w:r>
    </w:p>
    <w:p>
      <w:pPr>
        <w:pStyle w:val="Normal"/>
        <w:ind w:firstLine="360"/>
        <w:jc w:val="both"/>
        <w:rPr>
          <w:rFonts w:ascii="Times Armenian" w:hAnsi="Times Armenian" w:cs="Times Armenian"/>
        </w:rPr>
      </w:pPr>
      <w:r>
        <w:rPr>
          <w:rFonts w:cs="Times Armenian" w:ascii="Times Armenian" w:hAnsi="Times Armenian"/>
          <w:i/>
          <w:sz w:val="18"/>
          <w:szCs w:val="18"/>
        </w:rPr>
        <w:t>Այդ հոդվածի մեջ Երևանի բարբա</w:t>
        <w:softHyphen/>
        <w:t xml:space="preserve">ռով մեկ-երկու ոտանավոր եմ դրել, ինչն </w:t>
      </w:r>
      <w:r>
        <w:rPr>
          <w:rFonts w:cs="Times Armenian" w:ascii="Times Armenian" w:hAnsi="Times Armenian"/>
          <w:b/>
          <w:i/>
          <w:sz w:val="18"/>
          <w:szCs w:val="18"/>
        </w:rPr>
        <w:t>Աբով</w:t>
        <w:softHyphen/>
        <w:t>յա</w:t>
        <w:softHyphen/>
        <w:t>նից հետո Երևանի բարբառով ոտանավոր գրելու  առա</w:t>
        <w:softHyphen/>
        <w:t>ջին գիտակցված</w:t>
      </w:r>
      <w:r>
        <w:rPr>
          <w:rFonts w:cs="Times Armenian" w:ascii="Times Armenian" w:hAnsi="Times Armenian"/>
          <w:i/>
          <w:sz w:val="18"/>
          <w:szCs w:val="18"/>
        </w:rPr>
        <w:t xml:space="preserve"> փորձն է:</w:t>
      </w:r>
    </w:p>
    <w:p>
      <w:pPr>
        <w:pStyle w:val="Normal"/>
        <w:ind w:firstLine="360"/>
        <w:jc w:val="both"/>
        <w:rPr>
          <w:rFonts w:ascii="Times Armenian" w:hAnsi="Times Armenian" w:cs="Times Armenian"/>
        </w:rPr>
      </w:pPr>
      <w:r>
        <w:rPr>
          <w:rFonts w:eastAsia="Times Armenian" w:cs="Times Armenian" w:ascii="Times Armenian" w:hAnsi="Times Armenian"/>
          <w:i/>
          <w:sz w:val="18"/>
          <w:szCs w:val="18"/>
        </w:rPr>
        <w:t xml:space="preserve"> </w:t>
      </w:r>
      <w:r>
        <w:rPr>
          <w:rFonts w:cs="Times Armenian" w:ascii="Times Armenian" w:hAnsi="Times Armenian"/>
          <w:i/>
          <w:sz w:val="18"/>
          <w:szCs w:val="18"/>
        </w:rPr>
        <w:t>Հետո, 2000 թվին, «Գարուն» ամսագրում դրել եմ Ռոբերտ Բերնզի (Robert Burns-ի) «Իմ սիրտը լեռներում է» ոտա</w:t>
        <w:softHyphen/>
        <w:t>նավորի իմ թարգմանությունը` Երևանի բարբա</w:t>
        <w:softHyphen/>
        <w:t>ռով, հետն էլ՝ բնագիրն ու Վահագն Դավթյանի ու Խաչիկ Դաշտենցի թարգմանությունները: Իմ այս թար</w:t>
        <w:softHyphen/>
        <w:t>գ</w:t>
        <w:softHyphen/>
        <w:t>մա</w:t>
        <w:softHyphen/>
        <w:t xml:space="preserve">նությունը </w:t>
      </w:r>
      <w:r>
        <w:rPr>
          <w:rFonts w:cs="Times Armenian" w:ascii="Times Armenian" w:hAnsi="Times Armenian"/>
          <w:b/>
          <w:i/>
          <w:sz w:val="18"/>
          <w:szCs w:val="18"/>
        </w:rPr>
        <w:t>Երևանի բար</w:t>
        <w:softHyphen/>
        <w:t>բ</w:t>
        <w:softHyphen/>
        <w:t>առով ոտանավոր թարգման</w:t>
        <w:softHyphen/>
        <w:t>ելու առաջին փորձն է:</w:t>
      </w:r>
      <w:r>
        <w:rPr>
          <w:rFonts w:cs="Times Armenian" w:ascii="Times Armenian" w:hAnsi="Times Armenian"/>
          <w:i/>
          <w:sz w:val="18"/>
          <w:szCs w:val="18"/>
        </w:rPr>
        <w:t xml:space="preserve"> </w:t>
      </w:r>
    </w:p>
    <w:p>
      <w:pPr>
        <w:pStyle w:val="Normal"/>
        <w:ind w:firstLine="360"/>
        <w:jc w:val="both"/>
        <w:rPr>
          <w:rFonts w:ascii="Times Armenian" w:hAnsi="Times Armenian" w:cs="Times Armenian"/>
        </w:rPr>
      </w:pPr>
      <w:r>
        <w:rPr>
          <w:rFonts w:cs="Times Armenian" w:ascii="Times Armenian" w:hAnsi="Times Armenian"/>
          <w:i/>
          <w:sz w:val="18"/>
          <w:szCs w:val="18"/>
        </w:rPr>
        <w:t>Դրա</w:t>
        <w:softHyphen/>
        <w:t>նից քիչ հետո, 2001 թվին, նույն ամսագրում,  Երևանի բարբառով տպել եմ իմ ոտանավոր</w:t>
        <w:softHyphen/>
        <w:t>ներից մի շարք, ինչը նորից առաջին անգամ էր, իսկ 2005 թվին, նույն ամսագրի 3-րդ հա</w:t>
        <w:softHyphen/>
        <w:t>մարում, բավական ընդարձակ թարգմանու</w:t>
        <w:softHyphen/>
        <w:t>թյուն՝ Դեյվիդ Հերբերտ Լոու</w:t>
        <w:softHyphen/>
        <w:t>րենսի պոեմ</w:t>
        <w:softHyphen/>
        <w:t xml:space="preserve">ներից, էլի Երևանի բարբառով: </w:t>
      </w:r>
    </w:p>
    <w:p>
      <w:pPr>
        <w:pStyle w:val="Normal"/>
        <w:ind w:firstLine="360"/>
        <w:jc w:val="both"/>
        <w:rPr>
          <w:rFonts w:ascii="Times Armenian" w:hAnsi="Times Armenian" w:cs="Times Armenian"/>
        </w:rPr>
      </w:pPr>
      <w:r>
        <w:rPr>
          <w:rFonts w:cs="Times Armenian" w:ascii="Times Armenian" w:hAnsi="Times Armenian"/>
          <w:i/>
          <w:sz w:val="18"/>
          <w:szCs w:val="18"/>
        </w:rPr>
        <w:t>Ու այսօր արդեն շատերն են (գոնե դիալոգը) գրում Երևանի բարբառի «սուր տարբե</w:t>
        <w:softHyphen/>
        <w:t>րակ</w:t>
        <w:softHyphen/>
        <w:softHyphen/>
        <w:t>ներով»)</w:t>
      </w:r>
      <w:r>
        <w:rPr>
          <w:rFonts w:cs="Times Armenian" w:ascii="Times Armenian" w:hAnsi="Times Armenian"/>
          <w:sz w:val="18"/>
          <w:szCs w:val="18"/>
        </w:rPr>
        <w:t xml:space="preserve">: </w:t>
      </w:r>
    </w:p>
    <w:p>
      <w:pPr>
        <w:pStyle w:val="Normal"/>
        <w:ind w:firstLine="360"/>
        <w:jc w:val="center"/>
        <w:rPr>
          <w:rFonts w:ascii="Times Armenian" w:hAnsi="Times Armenian" w:cs="Times Armenian"/>
        </w:rPr>
      </w:pPr>
      <w:r>
        <w:rPr>
          <w:rFonts w:cs="Times Armenian" w:ascii="Times Armenian" w:hAnsi="Times Armenian"/>
          <w:sz w:val="18"/>
          <w:szCs w:val="18"/>
        </w:rPr>
        <w:t>***</w:t>
      </w:r>
    </w:p>
    <w:p>
      <w:pPr>
        <w:pStyle w:val="Normal"/>
        <w:ind w:firstLine="360"/>
        <w:jc w:val="both"/>
        <w:rPr>
          <w:rFonts w:ascii="Times Armenian" w:hAnsi="Times Armenian" w:cs="Times Armenian"/>
        </w:rPr>
      </w:pPr>
      <w:r>
        <w:rPr>
          <w:rFonts w:cs="Times Armenian" w:ascii="Times Armenian" w:hAnsi="Times Armenian"/>
          <w:b/>
          <w:i/>
          <w:sz w:val="21"/>
          <w:szCs w:val="21"/>
        </w:rPr>
        <w:t xml:space="preserve">Խաչատուր Աբովյանն </w:t>
      </w:r>
      <w:r>
        <w:rPr>
          <w:rFonts w:cs="Times Armenian" w:ascii="Times Armenian" w:hAnsi="Times Armenian"/>
          <w:sz w:val="21"/>
          <w:szCs w:val="21"/>
        </w:rPr>
        <w:t xml:space="preserve"> իր «Վերքի» մեջ հենց Լեզվի Գլխավոր Սկզբուն</w:t>
        <w:softHyphen/>
        <w:t>քին էր հետևում, չնայած գրաբարի ազդեցությունով, այս Սկզբունքից շատ անգամ է շեղվում: Հազար ափսոս, որ «Հյուսիսափայլի» հետևորդ</w:t>
        <w:softHyphen/>
        <w:t>ները, չիմա</w:t>
        <w:softHyphen/>
        <w:t xml:space="preserve">նալով </w:t>
      </w:r>
      <w:r>
        <w:rPr>
          <w:rFonts w:cs="Times Armenian" w:ascii="Times Armenian" w:hAnsi="Times Armenian"/>
          <w:b/>
          <w:i/>
          <w:sz w:val="21"/>
          <w:szCs w:val="21"/>
        </w:rPr>
        <w:t>ԼԳՕ-ն</w:t>
      </w:r>
      <w:r>
        <w:rPr>
          <w:rFonts w:cs="Times Armenian" w:ascii="Times Armenian" w:hAnsi="Times Armenian"/>
          <w:sz w:val="21"/>
          <w:szCs w:val="21"/>
        </w:rPr>
        <w:t xml:space="preserve"> ու չհավա</w:t>
        <w:softHyphen/>
        <w:t>տա</w:t>
        <w:softHyphen/>
        <w:t>լով կենդանի լեզվին, մեր գրագետներին համո</w:t>
        <w:softHyphen/>
        <w:t>զե</w:t>
        <w:softHyphen/>
        <w:t xml:space="preserve">ցին, թե Խաչատուր Աբովյանը սխալ է, ու որ </w:t>
      </w:r>
      <w:r>
        <w:rPr>
          <w:rFonts w:cs="Times Armenian" w:ascii="Times Armenian" w:hAnsi="Times Armenian"/>
          <w:b/>
          <w:i/>
          <w:sz w:val="21"/>
          <w:szCs w:val="21"/>
        </w:rPr>
        <w:t>իրենք պիտի իրենց ծրագրով այն</w:t>
        <w:softHyphen/>
        <w:softHyphen/>
        <w:t>պիսի՛ մի «գրա</w:t>
        <w:softHyphen/>
        <w:t>կան լեզու» ստեղծեն, ինչը «չստրկանա» ո՛չ բարբառներից որևէ մեկին, ոչ  է՛լ գրաբարին, ու որ պիտի այս «լեզուն» սովորեց</w:t>
        <w:softHyphen/>
        <w:t>նեն բոլոր հա</w:t>
        <w:softHyphen/>
        <w:softHyphen/>
        <w:t>յե</w:t>
        <w:softHyphen/>
        <w:t>րին:</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t>Պարզ է, որ «Հյուսիսափայլի» այս ծրագիրն իրագործելի չի, ու այսօր  փաստ է, որ մեր ժողովրդի մեծ մասը «Հյուսիսափայլի» ծրագրով ստեղ</w:t>
        <w:softHyphen/>
        <w:softHyphen/>
        <w:t>ծ</w:t>
        <w:softHyphen/>
        <w:t xml:space="preserve">ած այս «գրական լեզվին» ուղղակի չի՛ տիրապետում, ու  չի է՛լ տիրապետի: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Այս արար աշխարհում չկա գոնե մի փոքրիկ-փոքրիկ գյուղ, ինչի մայ</w:t>
        <w:softHyphen/>
        <w:t>րենի լեզուն, գոնե մի քիչ, մեր այս «գրական լեզու» կոչվածը լինի, այսինքն, որ այդ գյուղի բնակիչներն այս «լեզուն» սովորած լինեն իրենց մայրերից ու հարա</w:t>
        <w:softHyphen/>
        <w:t>զատ</w:t>
        <w:softHyphen/>
        <w:t>ներից, ու իրենց կենցաղում էլ անընդհատ խոսեն մեր լրագրող</w:t>
        <w:softHyphen/>
        <w:t>նե</w:t>
        <w:softHyphen/>
        <w:t>րի այս գրական ոճով, խոսեն անընդհատ, առանց կակազելու ու կմկմալու ու լար</w:t>
        <w:softHyphen/>
        <w:softHyphen/>
        <w:t>վելու: Ավելին՝ ողջ Հայաստանում ու նույնիսկ աշխարհում երևի չլինի մեկ-</w:t>
        <w:softHyphen/>
        <w:t>երկու տասնյակ մարդ, ով մեր գրական կոչվածը մայրենի լեզվի պես գործ</w:t>
        <w:softHyphen/>
        <w:t>ածի:</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«Հյուսիսափայլի» ծրագիրը հակառակ է ԼԳՕ-ին, հակառակ է լեզվի բնությանը, լեզվի էությանն ու, ի վերջո, համաշխարհային լեզվաբա</w:t>
        <w:softHyphen/>
        <w:t>նու</w:t>
        <w:softHyphen/>
        <w:t xml:space="preserve">թյանը: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2. Թումանյանը ծանոթ չէր ո՛չ հնդեվրոպագիտության իր օրերի նվա</w:t>
        <w:softHyphen/>
        <w:t>ճում</w:t>
        <w:softHyphen/>
        <w:t>ներին (ոչ է՛լ Հենրի Սվիթի ձևակերպած Լեզվի Գլխավոր Օրեն</w:t>
        <w:softHyphen/>
        <w:t>քին), ու Երևա</w:t>
        <w:softHyphen/>
        <w:t>նի բարբառը հետևողական չէր կիրառում: Ու զարմանալի չի, որ Թու</w:t>
        <w:softHyphen/>
        <w:t>մանյանը երևի կարծում էր, թե մի քանի բարբառը իրար ձուլելու ու մի իսկ</w:t>
        <w:softHyphen/>
        <w:t xml:space="preserve">ական լեզու սարքելու հնար կա: </w:t>
      </w:r>
    </w:p>
    <w:p>
      <w:pPr>
        <w:pStyle w:val="Normal"/>
        <w:jc w:val="both"/>
        <w:rPr>
          <w:rFonts w:ascii="Times Armenian" w:hAnsi="Times Armenian" w:cs="Times Armenian"/>
        </w:rPr>
      </w:pPr>
      <w:r>
        <w:rPr>
          <w:rFonts w:cs="Times Armenian"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Այնինչ</w:t>
      </w:r>
      <w:r>
        <w:rPr>
          <w:rFonts w:cs="Times Armenian" w:ascii="Times Armenian" w:hAnsi="Times Armenian"/>
          <w:b/>
          <w:i/>
          <w:sz w:val="21"/>
          <w:szCs w:val="21"/>
        </w:rPr>
        <w:t>՝ գիտական լեզվաբանությանը հայտնի է, որ երկու կամ ավել բարբառն իրար ձուլելու ու սրանցից մի ինչ-որ «միջին» լեզու սար</w:t>
        <w:softHyphen/>
        <w:t>քելու ոչ  մի ձև, ոչ մի հնար չկա: Հակառակը, գիտական լեզվաբանությունն աք</w:t>
        <w:softHyphen/>
        <w:t>սիոմ է հա</w:t>
        <w:softHyphen/>
        <w:t>մարում ա՛յն փաստը, որ թե երկու բարբառ ինչ-որ ձևով իրար հանդիպեն, սրանցից մեկն անպայման ու համարյա անհետ մեռնում է:</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Այս դրույթին հակասող ոչ մի դեպք հայտնի չի, ու այս դրույթը հաս</w:t>
        <w:softHyphen/>
        <w:t>տատ</w:t>
        <w:softHyphen/>
        <w:t>վում է հազար ու մի փաստով ու համ էլ տրամաբանա</w:t>
        <w:softHyphen/>
        <w:t>կան վերլուծու</w:t>
        <w:softHyphen/>
        <w:t xml:space="preserve">թյունով: </w:t>
      </w:r>
    </w:p>
    <w:p>
      <w:pPr>
        <w:pStyle w:val="Normal"/>
        <w:ind w:firstLine="360"/>
        <w:jc w:val="both"/>
        <w:rPr>
          <w:rFonts w:ascii="Times Armenian" w:hAnsi="Times Armenian" w:cs="Times Armenian"/>
        </w:rPr>
      </w:pPr>
      <w:r>
        <w:rPr>
          <w:rFonts w:cs="Times Armenian" w:ascii="Times Armenian" w:hAnsi="Times Armenian"/>
          <w:sz w:val="21"/>
          <w:szCs w:val="21"/>
        </w:rPr>
        <w:t xml:space="preserve">Զարմանալի է, որ ոչ մեկը չի տեսնում, որ </w:t>
      </w:r>
      <w:r>
        <w:rPr>
          <w:rFonts w:cs="Times Armenian" w:ascii="Times Armenian" w:hAnsi="Times Armenian"/>
          <w:b/>
          <w:i/>
          <w:sz w:val="21"/>
          <w:szCs w:val="21"/>
        </w:rPr>
        <w:t>երբ երկու լեզու դեմուդեմ են դուրս գալիս իրար, սրանցից մեկն ուղղակի մեռնում կորում գնում է:</w:t>
      </w:r>
      <w:r>
        <w:rPr>
          <w:rFonts w:cs="Times Armenian" w:ascii="Times Armenian" w:hAnsi="Times Armenian"/>
          <w:sz w:val="21"/>
          <w:szCs w:val="21"/>
        </w:rPr>
        <w:t xml:space="preserve"> Այս տե</w:t>
        <w:softHyphen/>
        <w:t>սակ բան՝ քթներիս տակ անընդհատ է լինում:</w:t>
      </w:r>
    </w:p>
    <w:p>
      <w:pPr>
        <w:pStyle w:val="Normal"/>
        <w:ind w:firstLine="360"/>
        <w:jc w:val="both"/>
        <w:rPr>
          <w:rFonts w:ascii="Times Armenian" w:hAnsi="Times Armenian" w:cs="Times Armenian"/>
        </w:rPr>
      </w:pPr>
      <w:r>
        <w:rPr>
          <w:rFonts w:cs="Times Armenian" w:ascii="Times Armenian" w:hAnsi="Times Armenian"/>
          <w:sz w:val="21"/>
          <w:szCs w:val="21"/>
        </w:rPr>
        <w:t>Օրինակ, մեր բարբառներն ու Երևանի բարբառն այսօր «հագել» են ի</w:t>
        <w:softHyphen/>
        <w:t xml:space="preserve">րար, ու բարբառները մոտ 100 տարի է, ինչ անընդհատ փոխվում են: </w:t>
      </w:r>
    </w:p>
    <w:p>
      <w:pPr>
        <w:pStyle w:val="Normal"/>
        <w:ind w:firstLine="360"/>
        <w:jc w:val="both"/>
        <w:rPr>
          <w:rFonts w:ascii="Times Armenian" w:hAnsi="Times Armenian" w:cs="Times Armenian"/>
        </w:rPr>
      </w:pPr>
      <w:r>
        <w:rPr>
          <w:rFonts w:cs="Times Armenian" w:ascii="Times Armenian" w:hAnsi="Times Armenian"/>
          <w:sz w:val="21"/>
          <w:szCs w:val="21"/>
        </w:rPr>
        <w:t>Բայց սկզբում բարբառները փոխվում էին ռադիոյի, դպրոցի, մա</w:t>
        <w:softHyphen/>
        <w:t>մուլի ու գրականության միջնորդությունով, ինչի ազդեցությունը շատ էր թույլ, ու այս փոփոխություններն աննկատելի էին: Փոխվում էին բարբառ</w:t>
        <w:softHyphen/>
        <w:t>ների հնչյուն</w:t>
        <w:softHyphen/>
        <w:t>ները, մեկ էլ՝ Երևանի բարբառի առանձին բառերն սպանում էին բար</w:t>
        <w:softHyphen/>
        <w:t>բառ</w:t>
        <w:softHyphen/>
        <w:t xml:space="preserve">ների նույն իմաստով բառերն ու բռնում դրանց տեղը:  </w:t>
      </w:r>
    </w:p>
    <w:p>
      <w:pPr>
        <w:pStyle w:val="Normal"/>
        <w:ind w:firstLine="360"/>
        <w:jc w:val="both"/>
        <w:rPr>
          <w:rFonts w:ascii="Times Armenian" w:hAnsi="Times Armenian" w:cs="Times Armenian"/>
        </w:rPr>
      </w:pPr>
      <w:r>
        <w:rPr>
          <w:rFonts w:cs="Times Armenian" w:ascii="Times Armenian" w:hAnsi="Times Armenian"/>
          <w:sz w:val="21"/>
          <w:szCs w:val="21"/>
        </w:rPr>
        <w:t>Իսկ երբ Երևան գնալ գալը հեշտացավ, գյուղերի մանուկներից շատերը, ծնողների հարկադրանքով, անցան իբր «գրական լեզվով» խոսե</w:t>
        <w:softHyphen/>
        <w:t>լուն,  չնա</w:t>
        <w:softHyphen/>
        <w:t xml:space="preserve">յած այդ մանուկները, մեծ մասամբ, խոսում էին ու խոսում են </w:t>
      </w:r>
      <w:r>
        <w:rPr>
          <w:rFonts w:cs="Times Armenian" w:ascii="Times Armenian" w:hAnsi="Times Armenian"/>
          <w:b/>
          <w:i/>
          <w:sz w:val="21"/>
          <w:szCs w:val="21"/>
        </w:rPr>
        <w:t>հենց Երևանի բար</w:t>
        <w:softHyphen/>
        <w:t xml:space="preserve">բառով: </w:t>
      </w:r>
    </w:p>
    <w:p>
      <w:pPr>
        <w:pStyle w:val="Normal"/>
        <w:ind w:firstLine="360"/>
        <w:jc w:val="both"/>
        <w:rPr>
          <w:rFonts w:ascii="Times Armenian" w:hAnsi="Times Armenian" w:cs="Times Armenian"/>
        </w:rPr>
      </w:pPr>
      <w:r>
        <w:rPr>
          <w:rFonts w:cs="Times Armenian" w:ascii="Times Armenian" w:hAnsi="Times Armenian"/>
          <w:sz w:val="21"/>
          <w:szCs w:val="21"/>
        </w:rPr>
        <w:t xml:space="preserve">Հիմա հարց եմ տալիս: </w:t>
      </w:r>
      <w:r>
        <w:rPr>
          <w:rFonts w:cs="Times Armenian" w:ascii="Times Armenian" w:hAnsi="Times Armenian"/>
          <w:b/>
          <w:i/>
          <w:sz w:val="21"/>
          <w:szCs w:val="21"/>
        </w:rPr>
        <w:t>Բացի Արարատյան բարբառի խոսվածք</w:t>
        <w:softHyphen/>
        <w:t>ներից, մեր բարբառ</w:t>
        <w:softHyphen/>
        <w:t>ներից գոնե մեկը, գոնե մի քիչ, ազդե՞լ է Երևանի բար</w:t>
        <w:softHyphen/>
        <w:t>բառի վրա, խառ</w:t>
        <w:softHyphen/>
        <w:t>նվե՞լ է Երևանի բարբառին, փոխե՞լ է Երևանի բար</w:t>
        <w:softHyphen/>
        <w:t>բառի քերա</w:t>
        <w:softHyphen/>
        <w:t>կանու</w:t>
        <w:softHyphen/>
        <w:softHyphen/>
        <w:t>թյունը:</w:t>
      </w:r>
    </w:p>
    <w:p>
      <w:pPr>
        <w:pStyle w:val="Normal"/>
        <w:ind w:firstLine="360"/>
        <w:jc w:val="both"/>
        <w:rPr>
          <w:rFonts w:ascii="Times Armenian" w:hAnsi="Times Armenian" w:cs="Times Armenian"/>
        </w:rPr>
      </w:pPr>
      <w:r>
        <w:rPr>
          <w:rFonts w:cs="Times Armenian" w:ascii="Times Armenian" w:hAnsi="Times Armenian"/>
          <w:b/>
          <w:i/>
          <w:sz w:val="21"/>
          <w:szCs w:val="21"/>
        </w:rPr>
        <w:t>Իհարկե՝ չէ: Փոխվում են հենց իրենք` բարբառները, համարյա հաստատ` այն պատճառով, որ անպատիվ են համարվում:</w:t>
      </w:r>
    </w:p>
    <w:p>
      <w:pPr>
        <w:pStyle w:val="Normal"/>
        <w:ind w:firstLine="360"/>
        <w:jc w:val="both"/>
        <w:rPr>
          <w:rFonts w:ascii="Times Armenian" w:hAnsi="Times Armenian" w:cs="Times Armenian"/>
        </w:rPr>
      </w:pPr>
      <w:r>
        <w:rPr>
          <w:rFonts w:cs="Times Armenian" w:ascii="Times Armenian" w:hAnsi="Times Armenian"/>
          <w:sz w:val="21"/>
          <w:szCs w:val="21"/>
        </w:rPr>
        <w:t>Այս վերջերս, 1988 թվի դեպքերից հետո, լիքը ղարաբաղցի եկավ Երևան: Հիմա՝ այդ ղարաբաղցիների լեզուն գոնե մի քիչ, գոնե աննշան չափով ազ</w:t>
        <w:softHyphen/>
        <w:t>դե՞ց Երևանի բարբառի վրա, երևանցիների բարբառը գոնե մի քիչ նմանվե՞ց ղարաբաղի բարբառին: Իհարկե՝ չէ: 1946 թվին Ստալինը լիքը ար</w:t>
        <w:softHyphen/>
        <w:t>տա</w:t>
        <w:softHyphen/>
        <w:t>սահ</w:t>
        <w:softHyphen/>
        <w:t>մանի հայ բերեց Երևան, ու սրանց մեծ մասը խոսում էր արև</w:t>
        <w:softHyphen/>
        <w:softHyphen/>
        <w:t>մտա</w:t>
        <w:softHyphen/>
        <w:t>հա</w:t>
        <w:softHyphen/>
        <w:t>յերենով: Հիմա ի՞նչ, այս արևմտահայերենն ազդե՞ց Երևանի բար</w:t>
        <w:softHyphen/>
        <w:t>բառի վրա: Նորից՝ չէ՛ ու չէ՛:</w:t>
      </w:r>
    </w:p>
    <w:p>
      <w:pPr>
        <w:pStyle w:val="Normal"/>
        <w:ind w:firstLine="360"/>
        <w:jc w:val="both"/>
        <w:rPr>
          <w:rFonts w:ascii="Times Armenian" w:hAnsi="Times Armenian" w:cs="Times Armenian"/>
        </w:rPr>
      </w:pPr>
      <w:r>
        <w:rPr>
          <w:rFonts w:cs="Times Armenian" w:ascii="Times Armenian" w:hAnsi="Times Armenian"/>
          <w:sz w:val="21"/>
          <w:szCs w:val="21"/>
        </w:rPr>
        <w:t>Ճիշտն ասած՝ ազդում ու հաղթում է միայն ա՛յն լեզուն</w:t>
      </w:r>
      <w:r>
        <w:rPr>
          <w:sz w:val="21"/>
          <w:szCs w:val="21"/>
        </w:rPr>
        <w:t xml:space="preserve"> (</w:t>
      </w:r>
      <w:r>
        <w:rPr>
          <w:rFonts w:cs="Times Armenian" w:ascii="Times Armenian" w:hAnsi="Times Armenian"/>
          <w:sz w:val="21"/>
          <w:szCs w:val="21"/>
        </w:rPr>
        <w:t>չմոռանաք, որ գրականը լեզու չի՛, ո՛ճ է</w:t>
      </w:r>
      <w:r>
        <w:rPr>
          <w:sz w:val="21"/>
          <w:szCs w:val="21"/>
        </w:rPr>
        <w:t>)</w:t>
      </w:r>
      <w:r>
        <w:rPr>
          <w:rFonts w:cs="Times Armenian" w:ascii="Times Armenian" w:hAnsi="Times Armenian"/>
          <w:sz w:val="21"/>
          <w:szCs w:val="21"/>
        </w:rPr>
        <w:t>, ինչը որ ժողովուրդը պատվավոր կամ ձեռն</w:t>
        <w:softHyphen/>
        <w:t>տու է համարում: Ու երեվի հաղթող լեզվի խոսողների թիվն ու հաղթող լեզվի գրա</w:t>
        <w:softHyphen/>
        <w:t>կանության մակարդակը կապ չունի: Այս թիվն ու այս մակարդակը կարող է շատ ավելի քիչ լինի, քան մեռնող լեզվինը: Սա՛ էր պաճառը, որ Արևմտյան Հայաստանի գյուղերից շատերը, հլը 1915 թվի ջարդերից էլ առաջ, դառել էին թրքախոս, չնայած թուրքերը շատ ավելի քիչ էին ու դրանց մշակույթի մա</w:t>
        <w:softHyphen/>
        <w:t xml:space="preserve">կարդակն էլ շատ ցածր էր: </w:t>
      </w:r>
    </w:p>
    <w:p>
      <w:pPr>
        <w:pStyle w:val="Normal"/>
        <w:ind w:firstLine="360"/>
        <w:jc w:val="both"/>
        <w:rPr>
          <w:rFonts w:ascii="Times Armenian" w:hAnsi="Times Armenian" w:cs="Times Armenian"/>
        </w:rPr>
      </w:pPr>
      <w:r>
        <w:rPr>
          <w:rFonts w:cs="Times Armenian" w:ascii="Times Armenian" w:hAnsi="Times Armenian"/>
          <w:sz w:val="21"/>
          <w:szCs w:val="21"/>
        </w:rPr>
        <w:t>Երևան եկած ղարաբաղցիներն ու նորեկ արևմտահայերն ու ուրիշ եկ</w:t>
        <w:softHyphen/>
        <w:t xml:space="preserve">վորներն </w:t>
      </w:r>
      <w:r>
        <w:rPr>
          <w:rFonts w:cs="Times Armenian" w:ascii="Times Armenian" w:hAnsi="Times Armenian"/>
          <w:b/>
          <w:i/>
          <w:sz w:val="21"/>
          <w:szCs w:val="21"/>
        </w:rPr>
        <w:t>իրե՛նք</w:t>
      </w:r>
      <w:r>
        <w:rPr>
          <w:rFonts w:cs="Times Armenian" w:ascii="Times Armenian" w:hAnsi="Times Armenian"/>
          <w:sz w:val="21"/>
          <w:szCs w:val="21"/>
        </w:rPr>
        <w:t xml:space="preserve"> էին ձգտում (ու միշտ էլ ձգտում են) Երևանի բարբառով խոսելուն, որովհետև ամաչում էին (իրենց բարբառից, հենց իրե՛նց իսկ մայ</w:t>
        <w:softHyphen/>
        <w:t>րենի լեզվից էին ամաչում), իսկ սրանց մանուկ զավակ</w:t>
        <w:softHyphen/>
        <w:t>ներն արդեն խոսում էին Երևանի անթերի բարբառով, չնա</w:t>
        <w:softHyphen/>
        <w:t>յած, կարող է մեկ-երկու սերունդ տանը գործածեին իրենց ծնող</w:t>
        <w:softHyphen/>
        <w:t>ների մայրենի բարբառը:</w:t>
      </w:r>
    </w:p>
    <w:p>
      <w:pPr>
        <w:pStyle w:val="Normal"/>
        <w:ind w:firstLine="360"/>
        <w:jc w:val="both"/>
        <w:rPr>
          <w:rFonts w:ascii="Times Armenian" w:hAnsi="Times Armenian" w:cs="Times Armenian"/>
        </w:rPr>
      </w:pPr>
      <w:r>
        <w:rPr>
          <w:rFonts w:cs="Times Armenian" w:ascii="Times Armenian" w:hAnsi="Times Armenian"/>
          <w:sz w:val="21"/>
          <w:szCs w:val="21"/>
        </w:rPr>
        <w:t xml:space="preserve">(Լեզուների իրար վրա ազդելու այս տեսությանն ասում են՝ </w:t>
      </w:r>
      <w:r>
        <w:rPr>
          <w:rFonts w:cs="Times Armenian" w:ascii="Times Armenian" w:hAnsi="Times Armenian"/>
          <w:b/>
          <w:i/>
          <w:sz w:val="21"/>
          <w:szCs w:val="21"/>
        </w:rPr>
        <w:t>սուբ</w:t>
        <w:softHyphen/>
        <w:t>ստրատի տեսություն, բայց բերածս ու բազմաթիվ ուրիշ օրինակը ցույց է տալիս, որ սուբստրատի տեսությունն առնվազն կասկածելի է):</w:t>
      </w:r>
    </w:p>
    <w:p>
      <w:pPr>
        <w:pStyle w:val="Normal"/>
        <w:rPr>
          <w:rFonts w:ascii="Times Armenian" w:hAnsi="Times Armenian" w:cs="Times Armenian"/>
        </w:rPr>
      </w:pPr>
      <w:r>
        <w:rPr>
          <w:rFonts w:cs="Times Armenian" w:ascii="Times Armenian" w:hAnsi="Times Armenian"/>
          <w:b/>
          <w:i/>
          <w:sz w:val="21"/>
          <w:szCs w:val="21"/>
        </w:rPr>
      </w:r>
    </w:p>
    <w:p>
      <w:pPr>
        <w:pStyle w:val="Heading1"/>
        <w:numPr>
          <w:ilvl w:val="0"/>
          <w:numId w:val="0"/>
        </w:numPr>
        <w:ind w:start="0" w:hanging="0"/>
        <w:jc w:val="center"/>
        <w:rPr>
          <w:rFonts w:ascii="Times Armenian" w:hAnsi="Times Armenian" w:cs="Times Armenian"/>
        </w:rPr>
      </w:pPr>
      <w:bookmarkStart w:id="40" w:name="__RefHeading___Toc409540340"/>
      <w:bookmarkEnd w:id="40"/>
      <w:r>
        <w:rPr>
          <w:rFonts w:cs="Times Armenian" w:ascii="Times Armenian" w:hAnsi="Times Armenian"/>
        </w:rPr>
        <w:t>9. «ՕՏԱՐ» ԲԱՌ ՈՒ ԲԱՆԻ ՄԱՍԻՆ</w:t>
      </w:r>
      <w:r>
        <w:rPr/>
        <w:t>.</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end"/>
        <w:rPr>
          <w:rFonts w:ascii="Times Armenian" w:hAnsi="Times Armenian" w:cs="Times Armenian"/>
        </w:rPr>
      </w:pPr>
      <w:r>
        <w:rPr>
          <w:rFonts w:cs="Times Armenian" w:ascii="Times Armenian" w:hAnsi="Times Armenian"/>
          <w:b/>
          <w:i/>
          <w:sz w:val="18"/>
          <w:szCs w:val="18"/>
        </w:rPr>
        <w:t>(Այս պարագրաֆը գրել եմ 1993-1994 թվերին)</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 xml:space="preserve">Երբ բարբառի, օրինակ, </w:t>
      </w:r>
      <w:r>
        <w:rPr>
          <w:rFonts w:cs="Times Armenian" w:ascii="Times Armenian" w:hAnsi="Times Armenian"/>
          <w:b/>
          <w:i/>
          <w:sz w:val="21"/>
          <w:szCs w:val="21"/>
        </w:rPr>
        <w:t>գել</w:t>
      </w:r>
      <w:r>
        <w:rPr>
          <w:rFonts w:cs="Times Armenian" w:ascii="Times Armenian" w:hAnsi="Times Armenian"/>
          <w:sz w:val="21"/>
          <w:szCs w:val="21"/>
        </w:rPr>
        <w:t xml:space="preserve"> բառը դեն ենք շպրտում ու տեղը դնում ենք գրաբարյան իբր «չքնաղ» </w:t>
      </w:r>
      <w:r>
        <w:rPr>
          <w:rFonts w:cs="Times Armenian" w:ascii="Times Armenian" w:hAnsi="Times Armenian"/>
          <w:b/>
          <w:i/>
          <w:sz w:val="21"/>
          <w:szCs w:val="21"/>
        </w:rPr>
        <w:t>գայլ</w:t>
      </w:r>
      <w:r>
        <w:rPr>
          <w:rFonts w:cs="Times Armenian" w:ascii="Times Armenian" w:hAnsi="Times Armenian"/>
          <w:sz w:val="21"/>
          <w:szCs w:val="21"/>
        </w:rPr>
        <w:t xml:space="preserve"> բառը, ոնց որ թե այնքան էլ վատ բան չենք անում: Իբր եղածն ի՛նչ է որ: Բայց այս փոփոխությունն  այդքան անմեղ բան չի՛:</w:t>
      </w:r>
    </w:p>
    <w:p>
      <w:pPr>
        <w:pStyle w:val="Normal"/>
        <w:ind w:firstLine="360"/>
        <w:jc w:val="both"/>
        <w:rPr>
          <w:rFonts w:ascii="Times Armenian" w:hAnsi="Times Armenian" w:cs="Times Armenian"/>
        </w:rPr>
      </w:pPr>
      <w:r>
        <w:rPr>
          <w:rFonts w:cs="Times Armenian" w:ascii="Times Armenian" w:hAnsi="Times Armenian"/>
          <w:sz w:val="21"/>
          <w:szCs w:val="21"/>
        </w:rPr>
        <w:t xml:space="preserve">Այս փոփոխության ժամանակ </w:t>
      </w:r>
      <w:r>
        <w:rPr>
          <w:rFonts w:cs="Times Armenian" w:ascii="Times Armenian" w:hAnsi="Times Armenian"/>
          <w:b/>
          <w:i/>
          <w:sz w:val="21"/>
          <w:szCs w:val="21"/>
        </w:rPr>
        <w:t>գել</w:t>
      </w:r>
      <w:r>
        <w:rPr>
          <w:rFonts w:cs="Times Armenian" w:ascii="Times Armenian" w:hAnsi="Times Armenian"/>
          <w:sz w:val="21"/>
          <w:szCs w:val="21"/>
        </w:rPr>
        <w:t xml:space="preserve"> բառի հետ սպանում ենք սրա հետ կապված բոլոր բառակապակցությունները, դարձվածքներն ու ասաց</w:t>
        <w:softHyphen/>
        <w:t>վածք</w:t>
        <w:softHyphen/>
        <w:t xml:space="preserve">ները ու հազա՛ր ու մի ուրիշ բան էլ հետը: Օրինակ, այդ ժամանակ էլ չենք ասի՝ </w:t>
      </w:r>
      <w:r>
        <w:rPr>
          <w:rFonts w:cs="Times Armenian" w:ascii="Times Armenian" w:hAnsi="Times Armenian"/>
          <w:b/>
          <w:i/>
          <w:sz w:val="21"/>
          <w:szCs w:val="21"/>
        </w:rPr>
        <w:t>«տերովին տերն ա տարե, անտերին՝ գելը. շուն ու գել՝ էլի մերն ա. ի՛նչ շուն ու գել ասես, որ չկար ընդեղ»</w:t>
      </w:r>
      <w:r>
        <w:rPr>
          <w:rFonts w:cs="Times Armenian" w:ascii="Times Armenian" w:hAnsi="Times Armenian"/>
          <w:sz w:val="21"/>
          <w:szCs w:val="21"/>
        </w:rPr>
        <w:t xml:space="preserve"> ևն, ևն: </w:t>
      </w:r>
    </w:p>
    <w:p>
      <w:pPr>
        <w:pStyle w:val="Normal"/>
        <w:ind w:firstLine="360"/>
        <w:jc w:val="both"/>
        <w:rPr>
          <w:rFonts w:ascii="Times Armenian" w:hAnsi="Times Armenian" w:cs="Times Armenian"/>
        </w:rPr>
      </w:pPr>
      <w:r>
        <w:rPr>
          <w:rFonts w:cs="Times Armenian" w:ascii="Times Armenian" w:hAnsi="Times Armenian"/>
          <w:b/>
          <w:i/>
          <w:sz w:val="21"/>
          <w:szCs w:val="21"/>
        </w:rPr>
        <w:t>Չենք ասի, որովհետև չի՛ սազի, որովհետև գրականով պիտի ասենք` «տերովին տերն է տարել, անտերին գայլը. ինչ շուն ու գայլ ասես, որ չկար այնտեղ»,</w:t>
      </w:r>
      <w:r>
        <w:rPr>
          <w:rFonts w:cs="Times Armenian" w:ascii="Times Armenian" w:hAnsi="Times Armenian"/>
          <w:sz w:val="21"/>
          <w:szCs w:val="21"/>
        </w:rPr>
        <w:t xml:space="preserve"> բայց մենք, համարյա բոլոր հայերս, այսպես չենք ասում, </w:t>
      </w:r>
      <w:r>
        <w:rPr>
          <w:rFonts w:cs="Times Armenian" w:ascii="Times Armenian" w:hAnsi="Times Armenian"/>
          <w:b/>
          <w:i/>
          <w:sz w:val="21"/>
          <w:szCs w:val="21"/>
        </w:rPr>
        <w:t xml:space="preserve">ու մենք համ էլ հենց սրա՛ համար ենք հայ: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Ուրեմն, երբ բարբառը համարում ենք՝ «գռեհիկ, ժարգոն, կոպիտ, ան</w:t>
        <w:softHyphen/>
        <w:t>տաշ, զզվելի» և այլն՝ գրական ոճը զրկում ենք հազա՛ր ու մի դարձվածքից, զրկում ենք դրա ամենաթա՛նկ ու անփոխարինելի հատկությունից՝ հա՛մ ու հոտից: Բայց ամենաահավորն ա՛յն բանն է, որ մեր մանուկներին կտրում ենք հայ ժողովրդի ստեղծած վիթխարի բանավոր ժառանգությունից՝ ֆոլկլորից (բա</w:t>
        <w:softHyphen/>
        <w:t>նահյուսու</w:t>
        <w:softHyphen/>
        <w:t>թյու</w:t>
        <w:softHyphen/>
        <w:t>նից):</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Նկատել ե՞ք, որ մեր դասագրքերը կամ զո՛ւրկ են համով-հոտով առակ</w:t>
        <w:softHyphen/>
        <w:t>ներից, ասացվածքներից, հանելուկներից ու սրանց պես բաներից, կամ էլ՝ դը</w:t>
        <w:softHyphen/>
        <w:t>րանք խուզած, սափրած ու արդուկած դիակի տեսք ունեն:</w:t>
      </w:r>
    </w:p>
    <w:p>
      <w:pPr>
        <w:pStyle w:val="Normal"/>
        <w:ind w:firstLine="360"/>
        <w:jc w:val="both"/>
        <w:rPr>
          <w:rFonts w:ascii="Times Armenian" w:hAnsi="Times Armenian" w:cs="Times Armenian"/>
        </w:rPr>
      </w:pPr>
      <w:r>
        <w:rPr>
          <w:rFonts w:cs="Times Armenian" w:ascii="Times Armenian" w:hAnsi="Times Armenian"/>
          <w:sz w:val="21"/>
          <w:szCs w:val="21"/>
        </w:rPr>
        <w:t>Իմիջիայլոց, ասացվածք ստեղծելը մի մարդու գործ չի: Ասացվածքը ժո</w:t>
        <w:softHyphen/>
        <w:t>ղո</w:t>
        <w:softHyphen/>
        <w:t>վո՛ւրդն է ստեղծում, ու ստեղծում է դարերի ընթացքում միայն, ու ստեղծում է անպայման միայն բարբառով:</w:t>
      </w:r>
      <w:r>
        <w:rPr>
          <w:sz w:val="21"/>
          <w:szCs w:val="21"/>
        </w:rPr>
        <w:t xml:space="preserve"> </w:t>
      </w:r>
      <w:r>
        <w:rPr>
          <w:rFonts w:cs="Times Armenian" w:ascii="Times Armenian" w:hAnsi="Times Armenian"/>
          <w:sz w:val="21"/>
          <w:szCs w:val="21"/>
        </w:rPr>
        <w:t>Ռուսները ծովի չափ որակով մանկական գրականություն ու կինո ունեն, որով</w:t>
        <w:softHyphen/>
        <w:t>հետև, սկսած Պուշկինից ու Լև Տոլստո</w:t>
        <w:softHyphen/>
        <w:t>յից, առանց քաշվելու ու առանց որևէ սեթևեթանքի, գործ</w:t>
        <w:softHyphen/>
        <w:t>ածում են իրենց հիմնական բարբառներից մեկի` Մոսկվայի խոս</w:t>
        <w:softHyphen/>
        <w:t xml:space="preserve">վածքը: </w:t>
      </w:r>
    </w:p>
    <w:p>
      <w:pPr>
        <w:pStyle w:val="Normal"/>
        <w:ind w:firstLine="360"/>
        <w:jc w:val="both"/>
        <w:rPr>
          <w:rFonts w:ascii="Times Armenian" w:hAnsi="Times Armenian" w:cs="Times Armenian"/>
        </w:rPr>
      </w:pPr>
      <w:r>
        <w:rPr>
          <w:rFonts w:cs="Times Armenian" w:ascii="Times Armenian" w:hAnsi="Times Armenian"/>
          <w:sz w:val="21"/>
          <w:szCs w:val="21"/>
        </w:rPr>
        <w:t xml:space="preserve">Սրա համար էլ </w:t>
      </w:r>
      <w:r>
        <w:rPr>
          <w:rFonts w:cs="Times Armenian" w:ascii="Times Armenian" w:hAnsi="Times Armenian"/>
          <w:b/>
          <w:i/>
          <w:sz w:val="21"/>
          <w:szCs w:val="21"/>
        </w:rPr>
        <w:t>մեր այսօրվա մանկական գրականությունը ոչ  թե ման</w:t>
        <w:softHyphen/>
        <w:t>կա</w:t>
        <w:softHyphen/>
        <w:t>կա՛ն է, այլ, մեծ մասամբ, մանկամի՛տ ու անճարակ:</w:t>
      </w:r>
      <w:r>
        <w:rPr>
          <w:rFonts w:cs="Times Armenian" w:ascii="Times Armenian" w:hAnsi="Times Armenian"/>
          <w:sz w:val="21"/>
          <w:szCs w:val="21"/>
        </w:rPr>
        <w:t xml:space="preserve"> Ավելի ճիշտ, սա գլխա</w:t>
        <w:softHyphen/>
        <w:t>վոր պատճառ</w:t>
        <w:softHyphen/>
        <w:t>ներից մեկն է: Ու այս անճարակությունից է, որ դպրոցական մի</w:t>
        <w:softHyphen/>
        <w:t>ջին տարիքի համար գեղարվեստական գրականություն ուղղակի չի գրվում ու համարյա չկա:</w:t>
      </w:r>
    </w:p>
    <w:p>
      <w:pPr>
        <w:pStyle w:val="Normal"/>
        <w:ind w:firstLine="360"/>
        <w:jc w:val="both"/>
        <w:rPr>
          <w:rFonts w:ascii="Times Armenian" w:hAnsi="Times Armenian" w:cs="Times Armenian"/>
        </w:rPr>
      </w:pPr>
      <w:r>
        <w:rPr>
          <w:rFonts w:cs="Times Armenian" w:ascii="Times Armenian" w:hAnsi="Times Armenian"/>
          <w:sz w:val="21"/>
          <w:szCs w:val="21"/>
        </w:rPr>
        <w:t xml:space="preserve">Երկրորդ. ե՞րբ պիտի հասկանանք ու ընդունենք, որ </w:t>
      </w:r>
      <w:r>
        <w:rPr>
          <w:rFonts w:cs="Times Armenian" w:ascii="Times Armenian" w:hAnsi="Times Armenian"/>
          <w:b/>
          <w:i/>
          <w:sz w:val="21"/>
          <w:szCs w:val="21"/>
        </w:rPr>
        <w:t>«գայկա, բոլտ, փեչ, պոլկա, զոնթիկ, տանկ, ավտոմատ, բուլդուզեր, դաժե»</w:t>
      </w:r>
      <w:r>
        <w:rPr>
          <w:rFonts w:cs="Times Armenian" w:ascii="Times Armenian" w:hAnsi="Times Armenian"/>
          <w:sz w:val="21"/>
          <w:szCs w:val="21"/>
        </w:rPr>
        <w:t xml:space="preserve"> բառերն ու էլի սրանց պես հազար ու մի ուրիշ բառ՝ </w:t>
      </w:r>
      <w:r>
        <w:rPr>
          <w:rFonts w:cs="Times Armenian" w:ascii="Times Armenian" w:hAnsi="Times Armenian"/>
          <w:b/>
          <w:sz w:val="21"/>
          <w:szCs w:val="21"/>
        </w:rPr>
        <w:t>ՀԱՅԵՐԵՆ ԵՆ:</w:t>
      </w:r>
      <w:r>
        <w:rPr>
          <w:rFonts w:cs="Times Armenian" w:ascii="Times Armenian" w:hAnsi="Times Armenian"/>
          <w:sz w:val="21"/>
          <w:szCs w:val="21"/>
        </w:rPr>
        <w:t xml:space="preserve"> Հա՛, սրանք ուրիշ</w:t>
        <w:softHyphen/>
        <w:t>ներից ենք վերցրել, բայց ախր սրանք արդե՛ն հայացել են: Այս պրո</w:t>
        <w:softHyphen/>
        <w:t>ցեսը հո նոր չի՞:</w:t>
      </w:r>
    </w:p>
    <w:p>
      <w:pPr>
        <w:pStyle w:val="Normal"/>
        <w:ind w:firstLine="360"/>
        <w:jc w:val="both"/>
        <w:rPr>
          <w:rFonts w:ascii="Times Armenian" w:hAnsi="Times Armenian" w:cs="Times Armenian"/>
        </w:rPr>
      </w:pPr>
      <w:r>
        <w:rPr>
          <w:rFonts w:eastAsia="Times Armenian" w:cs="Times Armenian" w:ascii="Times Armenian" w:hAnsi="Times Armenian"/>
          <w:sz w:val="21"/>
          <w:szCs w:val="21"/>
        </w:rPr>
        <w:t xml:space="preserve"> </w:t>
      </w:r>
      <w:r>
        <w:rPr>
          <w:rFonts w:cs="Times Armenian" w:ascii="Times Armenian" w:hAnsi="Times Armenian"/>
          <w:sz w:val="21"/>
          <w:szCs w:val="21"/>
        </w:rPr>
        <w:t>Ժամանակին պարսիկներից վերցրել ենք «դժ-» մասնիկով սկսվող մեր բոլոր-բոլոր բառերը, (բացի «դժպատեհից», որ մեր «խելոքները» վեր</w:t>
        <w:softHyphen/>
        <w:t>ջերս են հորի</w:t>
        <w:softHyphen/>
        <w:t xml:space="preserve">նել), </w:t>
      </w:r>
      <w:r>
        <w:rPr>
          <w:rFonts w:cs="Times Armenian" w:ascii="Times Armenian" w:hAnsi="Times Armenian"/>
          <w:b/>
          <w:i/>
          <w:sz w:val="21"/>
          <w:szCs w:val="21"/>
        </w:rPr>
        <w:t>-ակ</w:t>
      </w:r>
      <w:r>
        <w:rPr>
          <w:rFonts w:cs="Times Armenian" w:ascii="Times Armenian" w:hAnsi="Times Armenian"/>
          <w:sz w:val="21"/>
          <w:szCs w:val="21"/>
        </w:rPr>
        <w:t xml:space="preserve"> մասնիկով վերջացող համարյա բոլոր բառերը (թե որ այս </w:t>
      </w:r>
      <w:r>
        <w:rPr>
          <w:rFonts w:cs="Times Armenian" w:ascii="Times Armenian" w:hAnsi="Times Armenian"/>
          <w:b/>
          <w:i/>
          <w:sz w:val="21"/>
          <w:szCs w:val="21"/>
        </w:rPr>
        <w:t>-ակ</w:t>
      </w:r>
      <w:r>
        <w:rPr>
          <w:rFonts w:cs="Times Armenian" w:ascii="Times Armenian" w:hAnsi="Times Armenian"/>
          <w:sz w:val="21"/>
          <w:szCs w:val="21"/>
        </w:rPr>
        <w:t xml:space="preserve"> մասնիկը նվա</w:t>
        <w:softHyphen/>
        <w:t xml:space="preserve">զականի </w:t>
      </w:r>
      <w:r>
        <w:rPr>
          <w:rFonts w:cs="Times Armenian" w:ascii="Times Armenian" w:hAnsi="Times Armenian"/>
          <w:b/>
          <w:i/>
          <w:sz w:val="21"/>
          <w:szCs w:val="21"/>
        </w:rPr>
        <w:t>-ակ-ը</w:t>
      </w:r>
      <w:r>
        <w:rPr>
          <w:rFonts w:cs="Times Armenian" w:ascii="Times Armenian" w:hAnsi="Times Armenian"/>
          <w:sz w:val="21"/>
          <w:szCs w:val="21"/>
        </w:rPr>
        <w:t xml:space="preserve"> չի. տես այս գրքի հավելվածը):</w:t>
      </w:r>
    </w:p>
    <w:p>
      <w:pPr>
        <w:pStyle w:val="Normal"/>
        <w:ind w:firstLine="360"/>
        <w:jc w:val="both"/>
        <w:rPr>
          <w:rFonts w:ascii="Times Armenian" w:hAnsi="Times Armenian" w:cs="Times Armenian"/>
        </w:rPr>
      </w:pPr>
      <w:r>
        <w:rPr>
          <w:rFonts w:cs="Times Armenian" w:ascii="Times Armenian" w:hAnsi="Times Armenian"/>
          <w:sz w:val="21"/>
          <w:szCs w:val="21"/>
        </w:rPr>
        <w:t xml:space="preserve">Հետո՞ ինչ: </w:t>
      </w:r>
    </w:p>
    <w:p>
      <w:pPr>
        <w:pStyle w:val="Normal"/>
        <w:ind w:firstLine="360"/>
        <w:jc w:val="both"/>
        <w:rPr>
          <w:rFonts w:ascii="Times Armenian" w:hAnsi="Times Armenian" w:cs="Times Armenian"/>
        </w:rPr>
      </w:pPr>
      <w:r>
        <w:rPr>
          <w:rFonts w:cs="Times Armenian" w:ascii="Times Armenian" w:hAnsi="Times Armenian"/>
          <w:sz w:val="21"/>
          <w:szCs w:val="21"/>
        </w:rPr>
        <w:t xml:space="preserve">Հմի ո՞վ կասի, թե՝ </w:t>
      </w:r>
      <w:r>
        <w:rPr>
          <w:rFonts w:cs="Times Armenian" w:ascii="Times Armenian" w:hAnsi="Times Armenian"/>
          <w:b/>
          <w:i/>
          <w:sz w:val="21"/>
          <w:szCs w:val="21"/>
        </w:rPr>
        <w:t>«դժոխք, դժվար, դժնի, դժգույն, դժնդակ, դժպհի, դըշ</w:t>
        <w:softHyphen/>
        <w:t>խեմ, դշխո, օրինակ, դայակ, դաշտ, դաստակ, ռահվիրա, կնիք, քուրմ, բագին, ատրուշան, գանձ, մեհյան, եկեղեցի, աբեղա, քահանա, սարկա</w:t>
        <w:softHyphen/>
        <w:t>վագ, փիլոն, մյուռոն, կանթեղ, կերոն, սկուտեղ, տիտղոս, մատուռ, մատիտ, աս</w:t>
        <w:softHyphen/>
        <w:t>պար, ասպատակ, հպատակ, ասպարեզ, ապա</w:t>
        <w:softHyphen/>
        <w:softHyphen/>
        <w:t>հարզան, ապաս</w:t>
        <w:softHyphen/>
        <w:t>տան, ապա</w:t>
        <w:softHyphen/>
        <w:t>րանք»</w:t>
      </w:r>
      <w:r>
        <w:rPr>
          <w:rFonts w:cs="Times Armenian" w:ascii="Times Armenian" w:hAnsi="Times Armenian"/>
          <w:sz w:val="21"/>
          <w:szCs w:val="21"/>
        </w:rPr>
        <w:t xml:space="preserve"> ևն, ևն բառերը հայերեն չեն (տես այս գրքի հավելվածը): </w:t>
      </w:r>
    </w:p>
    <w:p>
      <w:pPr>
        <w:pStyle w:val="Normal"/>
        <w:ind w:firstLine="360"/>
        <w:jc w:val="both"/>
        <w:rPr>
          <w:rFonts w:ascii="Times Armenian" w:hAnsi="Times Armenian" w:cs="Times Armenian"/>
        </w:rPr>
      </w:pPr>
      <w:r>
        <w:rPr>
          <w:rFonts w:cs="Times Armenian" w:ascii="Times Armenian" w:hAnsi="Times Armenian"/>
          <w:sz w:val="21"/>
          <w:szCs w:val="21"/>
        </w:rPr>
        <w:t xml:space="preserve">Սրանք լրի՛վ էլ փոխ ենք առել: </w:t>
      </w:r>
    </w:p>
    <w:p>
      <w:pPr>
        <w:pStyle w:val="Normal"/>
        <w:ind w:firstLine="360"/>
        <w:jc w:val="both"/>
        <w:rPr>
          <w:rFonts w:ascii="Times Armenian" w:hAnsi="Times Armenian" w:cs="Times Armenian"/>
        </w:rPr>
      </w:pPr>
      <w:r>
        <w:rPr>
          <w:rFonts w:cs="Times Armenian" w:ascii="Times Armenian" w:hAnsi="Times Armenian"/>
          <w:sz w:val="21"/>
          <w:szCs w:val="21"/>
        </w:rPr>
        <w:t xml:space="preserve">Թե որ ժողովուրդը բառը գործածեց՝ էլ պայթես էլ՝ բան չես անի: Շատ-շատ՝ </w:t>
      </w:r>
      <w:r>
        <w:rPr>
          <w:rFonts w:cs="Times Armenian" w:ascii="Times Armenian" w:hAnsi="Times Armenian"/>
          <w:b/>
          <w:i/>
          <w:sz w:val="21"/>
          <w:szCs w:val="21"/>
        </w:rPr>
        <w:t>գայլ-ի</w:t>
      </w:r>
      <w:r>
        <w:rPr>
          <w:rFonts w:cs="Times Armenian" w:ascii="Times Armenian" w:hAnsi="Times Armenian"/>
          <w:sz w:val="21"/>
          <w:szCs w:val="21"/>
        </w:rPr>
        <w:t xml:space="preserve"> խաթեր </w:t>
      </w:r>
      <w:r>
        <w:rPr>
          <w:rFonts w:cs="Times Armenian" w:ascii="Times Armenian" w:hAnsi="Times Armenian"/>
          <w:b/>
          <w:i/>
          <w:sz w:val="21"/>
          <w:szCs w:val="21"/>
        </w:rPr>
        <w:t>գել-ն</w:t>
      </w:r>
      <w:r>
        <w:rPr>
          <w:rFonts w:cs="Times Armenian" w:ascii="Times Armenian" w:hAnsi="Times Armenian"/>
          <w:sz w:val="21"/>
          <w:szCs w:val="21"/>
        </w:rPr>
        <w:t xml:space="preserve"> սպանես, </w:t>
      </w:r>
      <w:r>
        <w:rPr>
          <w:rFonts w:cs="Times Armenian" w:ascii="Times Armenian" w:hAnsi="Times Armenian"/>
          <w:b/>
          <w:i/>
          <w:sz w:val="21"/>
          <w:szCs w:val="21"/>
        </w:rPr>
        <w:t>բայց արդեն՝ սրա հետ կապված դարձ</w:t>
        <w:softHyphen/>
        <w:t xml:space="preserve">վածքների արյան գնով: </w:t>
      </w:r>
      <w:r>
        <w:rPr>
          <w:rFonts w:cs="Times Armenian" w:ascii="Times Armenian" w:hAnsi="Times Armenian"/>
          <w:sz w:val="21"/>
          <w:szCs w:val="21"/>
        </w:rPr>
        <w:t xml:space="preserve">Ու ինչո՞ւ: Որ լեզուն մաքրե՞ս: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 xml:space="preserve">Չկա՛ դա, չկա՛: «Մաքուր» լեզու չի՛ եղել, չկա՛ ու չի՛ լինի: </w:t>
      </w:r>
    </w:p>
    <w:p>
      <w:pPr>
        <w:pStyle w:val="Normal"/>
        <w:ind w:firstLine="360"/>
        <w:jc w:val="both"/>
        <w:rPr>
          <w:rFonts w:ascii="Times Armenian" w:hAnsi="Times Armenian" w:cs="Times Armenian"/>
        </w:rPr>
      </w:pPr>
      <w:r>
        <w:rPr>
          <w:rFonts w:cs="Times Armenian" w:ascii="Times Armenian" w:hAnsi="Times Armenian"/>
          <w:b/>
          <w:i/>
          <w:sz w:val="21"/>
          <w:szCs w:val="21"/>
        </w:rPr>
        <w:t>Քաղաքակիրթ, այսինքն, ոչ պրիմիտիվ, բոլոր  լեզուների բառապա</w:t>
        <w:softHyphen/>
        <w:t xml:space="preserve">շարի մոտ 60% -ը փոխ է առած:  </w:t>
      </w:r>
    </w:p>
    <w:p>
      <w:pPr>
        <w:pStyle w:val="Normal"/>
        <w:ind w:firstLine="360"/>
        <w:jc w:val="both"/>
        <w:rPr>
          <w:rFonts w:ascii="Times Armenian" w:hAnsi="Times Armenian" w:cs="Times Armenian"/>
        </w:rPr>
      </w:pPr>
      <w:r>
        <w:rPr>
          <w:rFonts w:cs="Times Armenian" w:ascii="Times Armenian" w:hAnsi="Times Armenian"/>
          <w:b/>
          <w:i/>
          <w:sz w:val="21"/>
          <w:szCs w:val="21"/>
        </w:rPr>
        <w:t>Լեզվի համար փոխառությունը շնչելու պես անհրաժեշտ ու բնա</w:t>
        <w:softHyphen/>
        <w:t>կան  բան է. դեմն առար՝ լեզուն կդառնա արհեստական, ստերիլ, անհամ, անհոտ, ամուլ՝ ու կմեռնի:</w:t>
      </w:r>
    </w:p>
    <w:p>
      <w:pPr>
        <w:pStyle w:val="Normal"/>
        <w:ind w:firstLine="360"/>
        <w:jc w:val="both"/>
        <w:rPr>
          <w:rFonts w:ascii="Times Armenian" w:hAnsi="Times Armenian" w:cs="Times Armenian"/>
        </w:rPr>
      </w:pPr>
      <w:r>
        <w:rPr>
          <w:rFonts w:eastAsia="Times Armenian"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t>Բա զարմանալու ու մտածելու բան չի՞, որ մենք այսօր մեր լեզվի հե՛նց փոխառած շերտն ենք չքնաղ համարում: Մեր լեզվի «բանաստեղ</w:t>
        <w:softHyphen/>
        <w:t>ծական» հա</w:t>
        <w:softHyphen/>
        <w:t>մ</w:t>
        <w:softHyphen/>
        <w:t xml:space="preserve">արվող բառերը համարյա լրի՛վ են փոխառած: Հիմի ի՞նչ, բռնենք ու կռիվ անե՞նք:  </w:t>
      </w:r>
    </w:p>
    <w:p>
      <w:pPr>
        <w:pStyle w:val="Normal"/>
        <w:ind w:firstLine="360"/>
        <w:jc w:val="both"/>
        <w:rPr>
          <w:rFonts w:ascii="Times Armenian" w:hAnsi="Times Armenian" w:cs="Times Armenian"/>
        </w:rPr>
      </w:pPr>
      <w:r>
        <w:rPr>
          <w:rFonts w:cs="Times Armenian" w:ascii="Times Armenian" w:hAnsi="Times Armenian"/>
          <w:sz w:val="21"/>
          <w:szCs w:val="21"/>
        </w:rPr>
        <w:t xml:space="preserve">Երբ մեկ-մեկ այս բաներից եմ խոսում, ասում են թե՝ «էդ բառերն արդեն հայացել են»: Լա՜վ, ախպերս, դրանք արդեն հայացել են, համաձա՛յն եմ: Բայց այդ ժամանակ ինձ ասեք՝ </w:t>
      </w:r>
      <w:r>
        <w:rPr>
          <w:rFonts w:cs="Times Armenian" w:ascii="Times Armenian" w:hAnsi="Times Armenian"/>
          <w:b/>
          <w:i/>
          <w:sz w:val="21"/>
          <w:szCs w:val="21"/>
        </w:rPr>
        <w:t>ո՞ր տարվա ո՞ր ամսվա ու դրա քանիսի՞ց հե</w:t>
        <w:softHyphen/>
        <w:t>տո վերցրած բառերը համարեմ օտար:</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t>Մեկ-մեկ էլ ասում են՝ «վեկալածներից է՛ն բառերը համարենք հայացած, որը որ մեր միջին գիտակցությունն արդեն հայերեն է համա</w:t>
        <w:softHyphen/>
        <w:t>րում»: Համաձայն եմ, բայց ո՞ւմ «միջին գիտակցությունը», Աճառյա</w:t>
        <w:softHyphen/>
        <w:t>նի՞նը, Աբեղյանի՞նը, Ջա</w:t>
        <w:softHyphen/>
        <w:t>հուկյանի՞նը, թե՞ իմը: Այդ ժամանակ «կքաշվեն» այդպես ասող</w:t>
        <w:softHyphen/>
        <w:t>ները, որով</w:t>
        <w:softHyphen/>
        <w:t>հետև այդ ժամանակ՝ հենց նոր թվարկածս բառերը լրի՛վ պիտի համարենք օտար: Ես որ՝ համաձայն չեմ:</w:t>
      </w:r>
    </w:p>
    <w:p>
      <w:pPr>
        <w:pStyle w:val="Normal"/>
        <w:ind w:firstLine="360"/>
        <w:jc w:val="both"/>
        <w:rPr>
          <w:rFonts w:ascii="Times Armenian" w:hAnsi="Times Armenian" w:cs="Times Armenian"/>
        </w:rPr>
      </w:pPr>
      <w:r>
        <w:rPr>
          <w:rFonts w:cs="Times Armenian" w:ascii="Times Armenian" w:hAnsi="Times Armenian"/>
          <w:sz w:val="21"/>
          <w:szCs w:val="21"/>
        </w:rPr>
        <w:t>Բա ի՞նչ անենք, հավատանք մեր ինտելիգենցիայի՞ «միջին գի</w:t>
        <w:softHyphen/>
        <w:t>տակ</w:t>
        <w:softHyphen/>
        <w:t>ցու</w:t>
        <w:softHyphen/>
        <w:t xml:space="preserve">թյանը»: </w:t>
      </w:r>
    </w:p>
    <w:p>
      <w:pPr>
        <w:pStyle w:val="Normal"/>
        <w:ind w:firstLine="360"/>
        <w:jc w:val="both"/>
        <w:rPr>
          <w:rFonts w:ascii="Times Armenian" w:hAnsi="Times Armenian" w:cs="Times Armenian"/>
        </w:rPr>
      </w:pPr>
      <w:r>
        <w:rPr>
          <w:rFonts w:cs="Times Armenian" w:ascii="Times Armenian" w:hAnsi="Times Armenian"/>
          <w:b/>
          <w:i/>
          <w:sz w:val="21"/>
          <w:szCs w:val="21"/>
        </w:rPr>
        <w:t>Այդ ժամանակ էլ թուրքերեն «երշիկ» բառը, որ նշանակում է «աղիք», ու թուրքերեն «ելակ, ալոճ, խամաճիկ, տոպրակ» ու մի քանի ուրիշ բառ պիտի համարենք մերը, որովհետև մեր մտավո</w:t>
        <w:softHyphen/>
        <w:t>րականության «միջին գիտակցու</w:t>
        <w:softHyphen/>
        <w:t>թյունը» չի զգում, որ սրանք թուր</w:t>
        <w:softHyphen/>
        <w:t>քերեն են, իսկ «կալբաստ»-ը՝ համարում է օտար, միայն ա՛յն բանի համար, որ մեր մտավորականության «միջին գի</w:t>
        <w:softHyphen/>
        <w:t>տակցու</w:t>
        <w:softHyphen/>
        <w:t xml:space="preserve">թյունը» գիտի, որ սա օտար է </w:t>
      </w:r>
      <w:r>
        <w:rPr>
          <w:rFonts w:cs="Times Armenian" w:ascii="Times Armenian" w:hAnsi="Times Armenian"/>
          <w:sz w:val="21"/>
          <w:szCs w:val="21"/>
        </w:rPr>
        <w:t xml:space="preserve">(տես այս գրքի հավելվածը): </w:t>
      </w:r>
    </w:p>
    <w:p>
      <w:pPr>
        <w:pStyle w:val="Normal"/>
        <w:ind w:firstLine="360"/>
        <w:jc w:val="both"/>
        <w:rPr>
          <w:rFonts w:ascii="Times Armenian" w:hAnsi="Times Armenian" w:cs="Times Armenian"/>
        </w:rPr>
      </w:pPr>
      <w:r>
        <w:rPr>
          <w:rFonts w:cs="Times Armenian" w:ascii="Times Armenian" w:hAnsi="Times Armenian"/>
          <w:sz w:val="21"/>
          <w:szCs w:val="21"/>
        </w:rPr>
        <w:t>Նախ նախ ծիծաղելի կլինենք, որովհետև կստացվի, որ բառի օտար լի</w:t>
        <w:softHyphen/>
        <w:t>նել-չլինելը կախված է միայն մեր մտավորականների «միջին գիտակցու</w:t>
        <w:softHyphen/>
        <w:t>թյու</w:t>
        <w:softHyphen/>
        <w:t>նից» (չա</w:t>
        <w:softHyphen/>
        <w:t>սենք՝ «գրագիտությունից»): Բայց ախր մեր մտավորականու</w:t>
        <w:softHyphen/>
        <w:t>թյունը ժո</w:t>
        <w:softHyphen/>
        <w:t xml:space="preserve">ղովրդի 5%-ն էլ չի լինի: </w:t>
      </w:r>
    </w:p>
    <w:p>
      <w:pPr>
        <w:pStyle w:val="Normal"/>
        <w:ind w:firstLine="360"/>
        <w:jc w:val="both"/>
        <w:rPr>
          <w:rFonts w:ascii="Times Armenian" w:hAnsi="Times Armenian" w:cs="Times Armenian"/>
        </w:rPr>
      </w:pPr>
      <w:r>
        <w:rPr>
          <w:rFonts w:cs="Times Armenian"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Լեզուն էլ հենց այնպիսի՛ բան է, որ այստեղ որոշողը միայն ու միայն ողջ ժողովուրդն է, միայն ողջ ժողովրդի՛ «միջին գիտակցու</w:t>
        <w:softHyphen/>
        <w:t>թյունը», ու այս «մի</w:t>
        <w:softHyphen/>
        <w:t>ջինն» այս անգամ իրո՛ք միջինի իմաստ ունի:</w:t>
      </w:r>
      <w:r>
        <w:rPr>
          <w:rFonts w:cs="Times Armenian" w:ascii="Times Armenian" w:hAnsi="Times Armenian"/>
          <w:sz w:val="21"/>
          <w:szCs w:val="21"/>
        </w:rPr>
        <w:t xml:space="preserve"> </w:t>
      </w:r>
      <w:r>
        <w:rPr>
          <w:rFonts w:cs="Times Armenian" w:ascii="Times Armenian" w:hAnsi="Times Armenian"/>
          <w:b/>
          <w:i/>
          <w:sz w:val="21"/>
          <w:szCs w:val="21"/>
        </w:rPr>
        <w:t>Լեզվի Գլխավոր Օրենքը հենց սա՛ է ասում:</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 xml:space="preserve">Հետո մի բան էլ կա. </w:t>
      </w:r>
      <w:r>
        <w:rPr>
          <w:rFonts w:cs="Times Armenian" w:ascii="Times Armenian" w:hAnsi="Times Armenian"/>
          <w:b/>
          <w:i/>
          <w:sz w:val="21"/>
          <w:szCs w:val="21"/>
        </w:rPr>
        <w:t>թե որ ընկնենք օտար բառերի հետևը, բա ի՞նչ անենք Իսահակյանի, Սայաթ-Նովայի, Նարեկացու, Քու</w:t>
        <w:softHyphen/>
        <w:t>չակի ու ուրիշ-ուրիշների՝ «յար, յարա, ռանգ, փանջարա, դաղ, դարման,  բաղ, այլուղ» բառերի պես բառերի ու սրանց պես հազար ու մի ուրիշ բառի հետ:</w:t>
      </w:r>
      <w:r>
        <w:rPr>
          <w:rFonts w:cs="Times Armenian" w:ascii="Times Armenian" w:hAnsi="Times Armenian"/>
          <w:sz w:val="21"/>
          <w:szCs w:val="21"/>
        </w:rPr>
        <w:t xml:space="preserve"> Մորթե՞նք, ծախե՞նք, գնդակահարե՞նք, սպանե՞նք, կրտե՞նք: Թե՞ բռ</w:t>
        <w:softHyphen/>
        <w:t>նենք ու սրբագրենք այդ գրող</w:t>
        <w:softHyphen/>
        <w:t xml:space="preserve">ներին: Թումանյանին է՛լ, Դեմիրճյանի </w:t>
      </w:r>
      <w:r>
        <w:rPr>
          <w:rFonts w:cs="Times Armenian" w:ascii="Times Armenian" w:hAnsi="Times Armenian"/>
          <w:b/>
          <w:i/>
          <w:sz w:val="21"/>
          <w:szCs w:val="21"/>
        </w:rPr>
        <w:t>Քաջ Նազարն</w:t>
      </w:r>
      <w:r>
        <w:rPr>
          <w:rFonts w:cs="Times Armenian" w:ascii="Times Armenian" w:hAnsi="Times Armenian"/>
          <w:sz w:val="21"/>
          <w:szCs w:val="21"/>
        </w:rPr>
        <w:t xml:space="preserve"> է՛լ, մյուս</w:t>
        <w:softHyphen/>
        <w:t>ներն է՛լ: Բոլո</w:t>
        <w:softHyphen/>
        <w:t>րըս էլ լա՛վ գիտենք, որ սա լինելու բան չի:</w:t>
      </w:r>
      <w:r>
        <w:rPr>
          <w:rFonts w:cs="Times Armenian" w:ascii="Times Armenian" w:hAnsi="Times Armenian"/>
          <w:b/>
          <w:i/>
          <w:sz w:val="21"/>
          <w:szCs w:val="21"/>
        </w:rPr>
        <w:t xml:space="preserve"> </w:t>
      </w:r>
    </w:p>
    <w:p>
      <w:pPr>
        <w:pStyle w:val="Normal"/>
        <w:ind w:firstLine="360"/>
        <w:jc w:val="both"/>
        <w:rPr>
          <w:rFonts w:ascii="Times Armenian" w:hAnsi="Times Armenian" w:cs="Times Armenian"/>
        </w:rPr>
      </w:pPr>
      <w:r>
        <w:rPr>
          <w:rFonts w:cs="Times Armenian" w:ascii="Times Armenian" w:hAnsi="Times Armenian"/>
          <w:b/>
          <w:i/>
          <w:sz w:val="21"/>
          <w:szCs w:val="21"/>
        </w:rPr>
        <w:t>Կամ էլ` ի՞նչ անենք մեր ազգանունների հետ , որոնց մեծ մասը   հաս</w:t>
        <w:softHyphen/>
        <w:t>տատ ու հարյուր տոկոս «հայերեն չի»: Օրինակ, Թումանյան, Նալբանդյան, Նազարյան, Դավթյան, Ալավերդյան, Ղուշչյան, Դեմիրճյան, Մակարյան, Գյուլ</w:t>
        <w:softHyphen/>
        <w:t>բենկյան, Մանթա</w:t>
        <w:softHyphen/>
        <w:t>շյան, Թավադ</w:t>
        <w:softHyphen/>
        <w:t>յան, Կնյազ</w:t>
        <w:softHyphen/>
        <w:t>յան, Իշխանյան, Մելիքյան, Մարգարյան, Արզումանյան, Սահակ</w:t>
        <w:softHyphen/>
        <w:t>յան, Իսահակյան, Աբրա</w:t>
        <w:softHyphen/>
        <w:t>համյան, Հով</w:t>
        <w:softHyphen/>
        <w:t>սեփյան, Հովհաննիսյան, Ղազարյան, Եսայան, Պետրոսյան, Պողոսյան, Գրի</w:t>
        <w:softHyphen/>
        <w:t>գորյան, Ղևոնդյան, Գևորգյան, Ղազարյան, Անդրեասյան, Կիրակոս</w:t>
        <w:softHyphen/>
        <w:t>յան, Մարտիրոսյան, Քոչարյան, Սարգսյան, Կարա</w:t>
        <w:softHyphen/>
        <w:t>պետյան, Նահա</w:t>
        <w:softHyphen/>
        <w:t>պետ</w:t>
        <w:softHyphen/>
        <w:t>յան, Միհ</w:t>
        <w:softHyphen/>
        <w:t>րան</w:t>
        <w:softHyphen/>
        <w:t>յան, Ջիվանյան, Իվանյան, Փահլևանյան, Բաղդասարյան, Ռոստոմյան, Զոհրաբյան, Ռուբինյան, Բագրատյան, Մա</w:t>
        <w:softHyphen/>
        <w:t xml:space="preserve">միկոնյան, ևն, ևն, ևն, ևն: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Երբ ասում ենք «գրական»,  նշանակում է՝ «գրելո՛ւ» լեզու: Բառը գրվեց՝ գրական է: Աճառյանն ա՛յս սկզբունքով է հավաքել մեր արմատ</w:t>
        <w:softHyphen/>
        <w:t>ները:</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t>Մեր հին ու նոր գրականությունը լի՛քն է «օտար» բառերով: Ընդ որում, «գրականություն» ասելով չպիտի՛ հասկանանք միայն գեղարվես</w:t>
        <w:softHyphen/>
        <w:t>տա</w:t>
        <w:softHyphen/>
        <w:t xml:space="preserve">կա՛ն ու միայն այսօրվա՛ գրականությունը: Օրինակ, պատմաբանի աշխատությունն էլ  է գրական, ու շատ անգամ էլ՝ ընտի՛ր գրական է: </w:t>
      </w:r>
    </w:p>
    <w:p>
      <w:pPr>
        <w:pStyle w:val="Normal"/>
        <w:ind w:firstLine="360"/>
        <w:jc w:val="both"/>
        <w:rPr>
          <w:rFonts w:ascii="Times Armenian" w:hAnsi="Times Armenian" w:cs="Times Armenian"/>
        </w:rPr>
      </w:pPr>
      <w:r>
        <w:rPr>
          <w:rFonts w:cs="Times Armenian" w:ascii="Times Armenian" w:hAnsi="Times Armenian"/>
          <w:sz w:val="21"/>
          <w:szCs w:val="21"/>
        </w:rPr>
        <w:t>Սա՝ անկասկած, բայց այս անգամ ի՞նչ անենք Ակադեմիայի հրա</w:t>
        <w:softHyphen/>
        <w:t>տա</w:t>
        <w:softHyphen/>
        <w:t>րակած Հայոց պատ</w:t>
        <w:softHyphen/>
        <w:t>մու</w:t>
        <w:softHyphen/>
        <w:t>թյան կամ Լեոյի Պատմության մոնումենտալ հատոր</w:t>
        <w:softHyphen/>
        <w:t>նե</w:t>
        <w:softHyphen/>
        <w:t>րը. դրանից հա</w:t>
        <w:softHyphen/>
        <w:t>նենք «օտար» բառերն ու դեն շպրտե՞նք: Ի՞նչ անենք, չը</w:t>
        <w:softHyphen/>
        <w:t xml:space="preserve">գրե՞նք, օրինակ, </w:t>
      </w:r>
      <w:r>
        <w:rPr>
          <w:rFonts w:cs="Times Armenian" w:ascii="Times Armenian" w:hAnsi="Times Armenian"/>
          <w:b/>
          <w:i/>
          <w:sz w:val="21"/>
          <w:szCs w:val="21"/>
        </w:rPr>
        <w:t>«թիուլ</w:t>
        <w:softHyphen/>
        <w:softHyphen/>
        <w:t>դա</w:t>
        <w:softHyphen/>
        <w:t>րական, ֆառաշ, ղզլբաշ, ղաչաղ, բեգյար, յասա</w:t>
        <w:softHyphen/>
        <w:t>վուլ, ենիչերի, աս</w:t>
        <w:softHyphen/>
        <w:t>կյար, սուլթան, խան, փաշա, փադիշահ, վեզիր»,</w:t>
      </w:r>
      <w:r>
        <w:rPr>
          <w:rFonts w:cs="Times Armenian" w:ascii="Times Armenian" w:hAnsi="Times Armenian"/>
          <w:sz w:val="21"/>
          <w:szCs w:val="21"/>
        </w:rPr>
        <w:t xml:space="preserve"> ևն, ևն, ևն:</w:t>
      </w:r>
    </w:p>
    <w:p>
      <w:pPr>
        <w:pStyle w:val="Normal"/>
        <w:ind w:firstLine="360"/>
        <w:jc w:val="both"/>
        <w:rPr>
          <w:rFonts w:ascii="Times Armenian" w:hAnsi="Times Armenian" w:cs="Times Armenian"/>
        </w:rPr>
      </w:pPr>
      <w:r>
        <w:rPr>
          <w:rFonts w:cs="Times Armenian" w:ascii="Times Armenian" w:hAnsi="Times Armenian"/>
          <w:sz w:val="21"/>
          <w:szCs w:val="21"/>
        </w:rPr>
        <w:t xml:space="preserve">Լեզվի մաքրության կողմնակիցները չե՛ն ուզում (ինձ մեկ-մեկ թվում է, թե չե՛ն էլ կարող) հասկանան, որ </w:t>
      </w:r>
      <w:r>
        <w:rPr>
          <w:rFonts w:cs="Times Armenian" w:ascii="Times Armenian" w:hAnsi="Times Armenian"/>
          <w:b/>
          <w:i/>
          <w:sz w:val="21"/>
          <w:szCs w:val="21"/>
        </w:rPr>
        <w:t>լեզուն «մաքրելու» ո՛շ մի չափա</w:t>
        <w:softHyphen/>
        <w:t>նիշ չկա, չի՛ ե</w:t>
        <w:softHyphen/>
        <w:t xml:space="preserve">ղել ու  չի՛ էլ լինի  </w:t>
      </w:r>
      <w:r>
        <w:rPr>
          <w:rFonts w:cs="Times Armenian" w:ascii="Times Armenian" w:hAnsi="Times Armenian"/>
          <w:sz w:val="21"/>
          <w:szCs w:val="21"/>
        </w:rPr>
        <w:t xml:space="preserve">(ասածներս՛ իհարկե չեն նշանակում, որ պիտի խոսենք ու գրենք գողերի կամ «խառոշիների» ժարգոնով կամ հայհոյանքով, </w:t>
      </w:r>
      <w:r>
        <w:rPr>
          <w:rFonts w:cs="Times Armenian" w:ascii="Times Armenian" w:hAnsi="Times Armenian"/>
          <w:b/>
          <w:i/>
          <w:sz w:val="21"/>
          <w:szCs w:val="21"/>
        </w:rPr>
        <w:t>չնայած ստեղծագոր</w:t>
        <w:softHyphen/>
        <w:t>ծողը, ոճական  կամ այլ գեղագիտական նպատակներով՝ այս իրավունքն է՛լ ունի, ու ընթեր</w:t>
        <w:softHyphen/>
        <w:t>ցողն էլ դրա գրածը չկարդալո՛ւ իրավունքն ունի):</w:t>
      </w:r>
    </w:p>
    <w:p>
      <w:pPr>
        <w:pStyle w:val="Normal"/>
        <w:ind w:firstLine="360"/>
        <w:jc w:val="both"/>
        <w:rPr>
          <w:rFonts w:ascii="Times Armenian" w:hAnsi="Times Armenian" w:cs="Times Armenian"/>
        </w:rPr>
      </w:pPr>
      <w:r>
        <w:rPr>
          <w:rFonts w:cs="Times Armenian" w:ascii="Times Armenian" w:hAnsi="Times Armenian"/>
          <w:sz w:val="21"/>
          <w:szCs w:val="21"/>
        </w:rPr>
        <w:t>Մեր հունաբան բազմավաստակ հեղինակնե՛րն են (5-6-րդ դար) բառերի դեմ այս «արյու</w:t>
        <w:softHyphen/>
        <w:t>նահեղ» պա</w:t>
        <w:softHyphen/>
        <w:t>տե</w:t>
        <w:softHyphen/>
        <w:t>րազմի հեղինակը: Ափսոս, բայց դե իրենց օ</w:t>
        <w:softHyphen/>
        <w:t xml:space="preserve">րերի գիտության մակարդակը դա՛ էր, ու իրենք անկեղծ մոլորված էին: Ու արդեն մոտ 1500 տարի է, ինչ կռիվ ենք տալի բառերի հետ, բայց ինչի՞ ենք հասել: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Մեր միակ հաղթանակը՝ բարբառները, այսինքն, մեր իսկ մայրենի լեզու</w:t>
        <w:softHyphen/>
        <w:t>ները, ու սրանց հետ էլ` Երևանի խոսվածքը, պատվազուրկ անելն է եղել: Ու արդեն այն օրին ենք հասել, որ մեր ակադեմիկոսները Երևանի խոսվածքը հեռացույցով անվանում են «ժարգոն ու գռեհիկ»:</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Բայց բարբառները պատվազուրկ անելը արտակարգ վտանգա</w:t>
        <w:softHyphen/>
        <w:t xml:space="preserve">վոր բան է, որովհետև սրա վերջը հայերեն լեզուն սպանելն է, որովհետև մենք խոսում  ենք միայն ու միայն բարբառներով, ու գրական ոճերով չենք խոսում, ու չենք է՛լ խոսելու, երբե՛ք: </w:t>
      </w:r>
    </w:p>
    <w:p>
      <w:pPr>
        <w:pStyle w:val="Normal"/>
        <w:ind w:firstLine="360"/>
        <w:jc w:val="both"/>
        <w:rPr>
          <w:rFonts w:ascii="Times Armenian" w:hAnsi="Times Armenian" w:cs="Times Armenian"/>
        </w:rPr>
      </w:pPr>
      <w:r>
        <w:rPr>
          <w:rFonts w:cs="Times Armenian" w:ascii="Times Armenian" w:hAnsi="Times Armenian"/>
          <w:b/>
          <w:i/>
          <w:sz w:val="21"/>
          <w:szCs w:val="21"/>
        </w:rPr>
        <w:t>Լեզվի ասածս սպանությունը լրի՛վ է հնարավոր, որովհետև սրա մի  օրի</w:t>
        <w:softHyphen/>
        <w:t xml:space="preserve">նակը ունենք: </w:t>
      </w:r>
    </w:p>
    <w:p>
      <w:pPr>
        <w:pStyle w:val="Normal"/>
        <w:ind w:firstLine="360"/>
        <w:jc w:val="both"/>
        <w:rPr>
          <w:rFonts w:ascii="Times Armenian" w:hAnsi="Times Armenian" w:cs="Times Armenian"/>
        </w:rPr>
      </w:pPr>
      <w:r>
        <w:rPr>
          <w:rFonts w:cs="Times Armenian" w:ascii="Times Armenian" w:hAnsi="Times Armenian"/>
          <w:b/>
          <w:i/>
          <w:sz w:val="21"/>
          <w:szCs w:val="21"/>
        </w:rPr>
        <w:t>1920-ական թվերին պատվազուրկ արին հայ երգն ու պարերգը, ու սրանք մեռան, որովհետև հիմա հայ ժողովուրդը հայ (արդեն «էթնի</w:t>
        <w:softHyphen/>
        <w:t>կական» կոչվող) երգը չի՛ երգում ու չի՛ լսում (համարյա առանց բացառության), իսկ հայ եր</w:t>
        <w:softHyphen/>
        <w:t>գապարից «խաբար» է՛լ չի:</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1920 թվից հետո մեր գրական նոր ոճերը պետական մասշտաբով բախվե</w:t>
        <w:softHyphen/>
        <w:t>ցին Երևանի բարբառին, ահագին ճնշեցին ու փոխեցին սա: Բայց կարողա</w:t>
        <w:softHyphen/>
        <w:t>ցա՞ն Երևանի բարբառը լրիվ իրենց ենթարկեն: Ո՛չ մի անգամ: Բարբառի հնչյունների կազմը մի թեթև փոխվեց, մի քանի տասնյակ «օտար» բառ դեն շպրտեցին (չնչին բան՝ եղած մոտ 160000 «օտարի»-ի համեմատ), բայց բար</w:t>
        <w:softHyphen/>
        <w:t>բառը չենթարկ</w:t>
        <w:softHyphen/>
        <w:t xml:space="preserve">վեց գրականին: Երևանցին ասում էր՝ </w:t>
      </w:r>
      <w:r>
        <w:rPr>
          <w:rFonts w:cs="Times Armenian" w:ascii="Times Armenian" w:hAnsi="Times Armenian"/>
          <w:b/>
          <w:i/>
          <w:sz w:val="21"/>
          <w:szCs w:val="21"/>
        </w:rPr>
        <w:t>«լիս, արին, զրից»</w:t>
      </w:r>
      <w:r>
        <w:rPr>
          <w:rFonts w:cs="Times Armenian" w:ascii="Times Armenian" w:hAnsi="Times Armenian"/>
          <w:sz w:val="21"/>
          <w:szCs w:val="21"/>
        </w:rPr>
        <w:t xml:space="preserve"> ևն, ու հիմի չի՛ ասում՝ </w:t>
      </w:r>
      <w:r>
        <w:rPr>
          <w:rFonts w:cs="Times Armenian" w:ascii="Times Armenian" w:hAnsi="Times Armenian"/>
          <w:b/>
          <w:i/>
          <w:sz w:val="21"/>
          <w:szCs w:val="21"/>
        </w:rPr>
        <w:t>«լույս, արյուն, զրույց»:</w:t>
      </w:r>
      <w:r>
        <w:rPr>
          <w:rFonts w:cs="Times Armenian" w:ascii="Times Armenian" w:hAnsi="Times Armenian"/>
          <w:sz w:val="21"/>
          <w:szCs w:val="21"/>
        </w:rPr>
        <w:t xml:space="preserve">  Սրանց պես բառերի թիվը հազար</w:t>
        <w:softHyphen/>
        <w:t>ների է հասնում:</w:t>
      </w:r>
    </w:p>
    <w:p>
      <w:pPr>
        <w:pStyle w:val="Normal"/>
        <w:ind w:firstLine="360"/>
        <w:jc w:val="both"/>
        <w:rPr>
          <w:rFonts w:ascii="Times Armenian" w:hAnsi="Times Armenian" w:cs="Times Armenian"/>
        </w:rPr>
      </w:pPr>
      <w:r>
        <w:rPr>
          <w:rFonts w:cs="Times Armenian" w:ascii="Times Armenian" w:hAnsi="Times Armenian"/>
          <w:sz w:val="21"/>
          <w:szCs w:val="21"/>
        </w:rPr>
        <w:t>(</w:t>
      </w:r>
      <w:r>
        <w:rPr>
          <w:rFonts w:cs="Times Armenian" w:ascii="Times Armenian" w:hAnsi="Times Armenian"/>
          <w:b/>
          <w:i/>
          <w:sz w:val="21"/>
          <w:szCs w:val="21"/>
        </w:rPr>
        <w:t>Երբ ասում եմ «երևանցին ասում է», նկատի ունեմ միայն այն երևան</w:t>
        <w:softHyphen/>
        <w:t>ցի</w:t>
        <w:softHyphen/>
        <w:t>ներին, ովքեր իրենց կյանքի մեծ մասում խոսում են Երևանի խոսվածքով, ու սրա համար էլ հենց իրե՛նք են այս խոսվածքի կրողները, որովհետև հենց իրենք են երևանցիների մեծամասնությունը:</w:t>
      </w:r>
    </w:p>
    <w:p>
      <w:pPr>
        <w:pStyle w:val="Normal"/>
        <w:ind w:firstLine="360"/>
        <w:jc w:val="both"/>
        <w:rPr>
          <w:rFonts w:ascii="Times Armenian" w:hAnsi="Times Armenian" w:cs="Times Armenian"/>
        </w:rPr>
      </w:pPr>
      <w:r>
        <w:rPr>
          <w:rFonts w:eastAsia="Times Armenian" w:cs="Times Armenian" w:ascii="Times Armenian" w:hAnsi="Times Armenian"/>
          <w:b/>
          <w:i/>
          <w:sz w:val="21"/>
          <w:szCs w:val="21"/>
        </w:rPr>
        <w:t xml:space="preserve"> </w:t>
      </w:r>
      <w:r>
        <w:rPr>
          <w:rFonts w:cs="Times Armenian" w:ascii="Times Armenian" w:hAnsi="Times Armenian"/>
          <w:b/>
          <w:i/>
          <w:sz w:val="21"/>
          <w:szCs w:val="21"/>
        </w:rPr>
        <w:t>Լեզվաբանու</w:t>
        <w:softHyphen/>
        <w:t>թյան ու մանավանդ բանահավաքության մեջ հենց ա՛յս սկզբունքն է ընդունված ու հենց սա՛ է կիրառվում ու համարվում գիտական:</w:t>
      </w:r>
      <w:r>
        <w:rPr>
          <w:rFonts w:cs="Times Armenian" w:ascii="Times Armenian" w:hAnsi="Times Armenian"/>
          <w:sz w:val="21"/>
          <w:szCs w:val="21"/>
        </w:rPr>
        <w:t xml:space="preserve"> Ուրիշ խոսքով, Երևանի բար</w:t>
        <w:softHyphen/>
        <w:t>բառի մասին խոսելիս, ճիշտ չի լինի, եթե օրինակ բերվի մտավորական</w:t>
        <w:softHyphen/>
        <w:t xml:space="preserve">ների խոսքը: </w:t>
      </w:r>
      <w:r>
        <w:rPr>
          <w:rFonts w:cs="Times Armenian" w:ascii="Times Armenian" w:hAnsi="Times Armenian"/>
          <w:b/>
          <w:i/>
          <w:sz w:val="21"/>
          <w:szCs w:val="21"/>
        </w:rPr>
        <w:t>Այս սկզբունքը լեզվաբանության այբու</w:t>
        <w:softHyphen/>
        <w:t>բենն է</w:t>
      </w:r>
      <w:r>
        <w:rPr>
          <w:rFonts w:cs="Times Armenian" w:ascii="Times Armenian" w:hAnsi="Times Armenian"/>
          <w:sz w:val="21"/>
          <w:szCs w:val="21"/>
        </w:rPr>
        <w:t>):</w:t>
      </w:r>
    </w:p>
    <w:p>
      <w:pPr>
        <w:pStyle w:val="Normal"/>
        <w:ind w:firstLine="360"/>
        <w:jc w:val="both"/>
        <w:rPr>
          <w:rFonts w:ascii="Times Armenian" w:hAnsi="Times Armenian" w:cs="Times Armenian"/>
        </w:rPr>
      </w:pPr>
      <w:r>
        <w:rPr>
          <w:rFonts w:cs="Times Armenian" w:ascii="Times Armenian" w:hAnsi="Times Armenian"/>
          <w:sz w:val="21"/>
          <w:szCs w:val="21"/>
        </w:rPr>
        <w:t xml:space="preserve">Երևանցին հիմի ասում է՝ </w:t>
      </w:r>
      <w:r>
        <w:rPr>
          <w:rFonts w:cs="Times Armenian" w:ascii="Times Armenian" w:hAnsi="Times Armenian"/>
          <w:b/>
          <w:i/>
          <w:sz w:val="21"/>
          <w:szCs w:val="21"/>
        </w:rPr>
        <w:t>«լուս, արուն, զրուց».</w:t>
      </w:r>
      <w:r>
        <w:rPr>
          <w:rFonts w:cs="Times Armenian" w:ascii="Times Armenian" w:hAnsi="Times Armenian"/>
          <w:sz w:val="21"/>
          <w:szCs w:val="21"/>
        </w:rPr>
        <w:t xml:space="preserve"> այսինքն, չի՛ ենթ</w:t>
        <w:softHyphen/>
        <w:t>ար</w:t>
        <w:softHyphen/>
        <w:t>կ</w:t>
        <w:softHyphen/>
        <w:t>վում գրականին: Ու չի՛ էլ ենթարկվի: Քերականական կարգերի տար</w:t>
        <w:softHyphen/>
        <w:t>բե</w:t>
        <w:softHyphen/>
        <w:t>րու</w:t>
        <w:softHyphen/>
        <w:t>թյան մասին հետո կասեմ: Նշել եմ 17 տեսակ տարբերություն: Դրանցից մի քա</w:t>
        <w:softHyphen/>
        <w:t xml:space="preserve">նիսը շա՛տ են ծավալուն, ու ես միայն հիշատակել եմ դրանք: Քանի՜-քանիսն էլ չեմ ասել, բայց սրանց մասին երկու անտիպ գիրք ունեմ գրած: </w:t>
      </w:r>
    </w:p>
    <w:p>
      <w:pPr>
        <w:pStyle w:val="Normal"/>
        <w:ind w:firstLine="360"/>
        <w:jc w:val="both"/>
        <w:rPr>
          <w:rFonts w:ascii="Times Armenian" w:hAnsi="Times Armenian" w:cs="Times Armenian"/>
        </w:rPr>
      </w:pPr>
      <w:r>
        <w:rPr>
          <w:rFonts w:eastAsia="Times Armenian" w:cs="Times Armenian" w:ascii="Times Armenian" w:hAnsi="Times Armenian"/>
          <w:sz w:val="21"/>
          <w:szCs w:val="21"/>
        </w:rPr>
        <w:t xml:space="preserve"> </w:t>
      </w:r>
      <w:r>
        <w:rPr>
          <w:rFonts w:cs="Times Armenian" w:ascii="Times Armenian" w:hAnsi="Times Armenian"/>
          <w:sz w:val="21"/>
          <w:szCs w:val="21"/>
        </w:rPr>
        <w:t>Քերականությունով՝ բարբառն ու գրականը իրարից շա՛տ-շատ են տար</w:t>
        <w:softHyphen/>
        <w:t xml:space="preserve">բեր: </w:t>
      </w:r>
    </w:p>
    <w:p>
      <w:pPr>
        <w:pStyle w:val="Normal"/>
        <w:ind w:firstLine="360"/>
        <w:jc w:val="both"/>
        <w:rPr>
          <w:rFonts w:ascii="Times Armenian" w:hAnsi="Times Armenian" w:cs="Times Armenian"/>
        </w:rPr>
      </w:pPr>
      <w:r>
        <w:rPr>
          <w:rFonts w:cs="Times Armenian"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Ու ամենահետաքրքիրն ու ամենաչքնաղն ա՛յն բանն  է, որ քերակա</w:t>
        <w:softHyphen/>
        <w:t>նությու</w:t>
        <w:softHyphen/>
        <w:t xml:space="preserve">նով՝ բարբառն իրո՛ք մաքուր է: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Մեր այսօրվա գրականը ուղղակի հեղեղված է ռուսերենից ու եվրո</w:t>
        <w:softHyphen/>
        <w:t>պա</w:t>
        <w:softHyphen/>
        <w:t xml:space="preserve">կաններից փոխառած </w:t>
      </w:r>
      <w:r>
        <w:rPr>
          <w:rFonts w:cs="Times Armenian" w:ascii="Times Armenian" w:hAnsi="Times Armenian"/>
          <w:b/>
          <w:sz w:val="21"/>
          <w:szCs w:val="21"/>
        </w:rPr>
        <w:t>ՔԵՐԱԿԱՆԱԿԱՆ</w:t>
      </w:r>
      <w:r>
        <w:rPr>
          <w:rFonts w:cs="Times Armenian" w:ascii="Times Armenian" w:hAnsi="Times Armenian"/>
          <w:sz w:val="21"/>
          <w:szCs w:val="21"/>
        </w:rPr>
        <w:t xml:space="preserve"> երեվույթներով (տես 10-րդ վերնա</w:t>
        <w:softHyphen/>
        <w:t xml:space="preserve">գիրը), </w:t>
      </w:r>
      <w:r>
        <w:rPr>
          <w:rFonts w:cs="Times Armenian" w:ascii="Times Armenian" w:hAnsi="Times Armenian"/>
          <w:b/>
          <w:i/>
          <w:sz w:val="21"/>
          <w:szCs w:val="21"/>
        </w:rPr>
        <w:t>ու մեր լեզվաբան</w:t>
        <w:softHyphen/>
        <w:t>ները, գրականագետները, գրողներն ու հայե</w:t>
        <w:softHyphen/>
        <w:t>րենի դա</w:t>
        <w:softHyphen/>
        <w:t>սատուներն ու դասա</w:t>
        <w:softHyphen/>
        <w:t>խոսները, ու մանավանդ` «Լեզվի տեսչություն» կոչվա</w:t>
        <w:softHyphen/>
        <w:t>ծը, ոչ մի անգամ չեն նկատում այս քերակա</w:t>
        <w:softHyphen/>
        <w:t>նական օտարաբանու</w:t>
        <w:softHyphen/>
        <w:t xml:space="preserve">թյունները: </w:t>
      </w:r>
    </w:p>
    <w:p>
      <w:pPr>
        <w:pStyle w:val="Normal"/>
        <w:ind w:firstLine="360"/>
        <w:jc w:val="both"/>
        <w:rPr>
          <w:rFonts w:ascii="Times Armenian" w:hAnsi="Times Armenian" w:cs="Times Armenian"/>
        </w:rPr>
      </w:pPr>
      <w:r>
        <w:rPr>
          <w:rFonts w:cs="Times Armenian" w:ascii="Times Armenian" w:hAnsi="Times Armenian"/>
          <w:b/>
          <w:i/>
          <w:sz w:val="21"/>
          <w:szCs w:val="21"/>
        </w:rPr>
        <w:t xml:space="preserve">Չեն նկատում, </w:t>
      </w:r>
      <w:r>
        <w:rPr>
          <w:rFonts w:cs="Times Armenian" w:ascii="Times Armenian" w:hAnsi="Times Armenian"/>
          <w:sz w:val="21"/>
          <w:szCs w:val="21"/>
        </w:rPr>
        <w:t xml:space="preserve"> որովհետև մեր այս գրական ոճերի հետևորդները թունա</w:t>
        <w:softHyphen/>
        <w:t>վորված են ղա</w:t>
        <w:softHyphen/>
        <w:t>րիբյան-սևակյան քերա</w:t>
        <w:softHyphen/>
        <w:t>կանություններով ու հունաբան</w:t>
        <w:softHyphen/>
        <w:t>ներից եկող «լեզ</w:t>
        <w:softHyphen/>
        <w:t>վա</w:t>
        <w:softHyphen/>
        <w:t>կան ազգային տրադի</w:t>
        <w:softHyphen/>
        <w:t xml:space="preserve">ցիաներով»: Այնինչ, </w:t>
      </w:r>
      <w:r>
        <w:rPr>
          <w:rFonts w:cs="Times Armenian" w:ascii="Times Armenian" w:hAnsi="Times Armenian"/>
          <w:b/>
          <w:i/>
          <w:sz w:val="21"/>
          <w:szCs w:val="21"/>
        </w:rPr>
        <w:t>բար</w:t>
        <w:softHyphen/>
        <w:t>բառի մեջ ես գո</w:t>
        <w:softHyphen/>
        <w:t>նե մի՛ հատ փոխ առած քերակա</w:t>
        <w:softHyphen/>
        <w:t xml:space="preserve">նական բան չեմ տեսել </w:t>
      </w:r>
      <w:r>
        <w:rPr>
          <w:rFonts w:cs="Times Armenian" w:ascii="Times Armenian" w:hAnsi="Times Armenian"/>
          <w:sz w:val="21"/>
          <w:szCs w:val="21"/>
        </w:rPr>
        <w:t xml:space="preserve"> (չհաշված </w:t>
      </w:r>
      <w:r>
        <w:rPr>
          <w:rFonts w:cs="Times Armenian" w:ascii="Times Armenian" w:hAnsi="Times Armenian"/>
          <w:b/>
          <w:i/>
          <w:sz w:val="21"/>
          <w:szCs w:val="21"/>
        </w:rPr>
        <w:t>– իստ</w:t>
      </w:r>
      <w:r>
        <w:rPr>
          <w:rFonts w:cs="Times Armenian" w:ascii="Times Armenian" w:hAnsi="Times Armenian"/>
          <w:sz w:val="21"/>
          <w:szCs w:val="21"/>
        </w:rPr>
        <w:t xml:space="preserve"> մաս</w:t>
        <w:softHyphen/>
        <w:t xml:space="preserve">նիկով կազմված մի քանի բառը):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Ինչ ուզում է ասեն՝ զորավոր բա՛ն է կենդանի լեզուն, այսինքն՝ բարբառը: Զորավոր է ու չքնաղ ու ճկուն ու հարատև, անսահման հա</w:t>
        <w:softHyphen/>
        <w:t>րուստ ու անսպառ հանրավորության տեր, քանի կենդանի է, քանի չե՛ն մորթել, ավելի ճիշտ՝ քանի չե՛նք մորթել: Քանի չե՛նք մորթել, որովհետև այսօր նպատակ ունենք՝ մորթե՛նք մեր բար</w:t>
        <w:softHyphen/>
        <w:t>բառները, որովհետև այսօր մեզ թվում է, թե մեր գրական ոճերից ավելի սի</w:t>
        <w:softHyphen/>
        <w:t>րուն բան չկա՛: Ո՞ւր էր՝ այսպես լիներ:</w:t>
      </w:r>
    </w:p>
    <w:p>
      <w:pPr>
        <w:pStyle w:val="Normal"/>
        <w:ind w:firstLine="360"/>
        <w:jc w:val="both"/>
        <w:rPr>
          <w:rFonts w:ascii="Times Armenian" w:hAnsi="Times Armenian" w:cs="Times Armenian"/>
        </w:rPr>
      </w:pPr>
      <w:r>
        <w:rPr>
          <w:rFonts w:cs="Times Armenian" w:ascii="Times Armenian" w:hAnsi="Times Armenian"/>
          <w:sz w:val="21"/>
          <w:szCs w:val="21"/>
        </w:rPr>
        <w:t xml:space="preserve">Մենք այսօր խելքը գլխին թատրոն ու կինո համարյա չունենք: </w:t>
      </w:r>
      <w:r>
        <w:rPr>
          <w:rFonts w:cs="Times Armenian" w:ascii="Times Armenian" w:hAnsi="Times Armenian"/>
          <w:b/>
          <w:i/>
          <w:sz w:val="21"/>
          <w:szCs w:val="21"/>
        </w:rPr>
        <w:t>Օտար կինո</w:t>
        <w:softHyphen/>
        <w:t>ների մեր «թարգմանությունները» (հազվագյուտ բացառությամբ) ուղ</w:t>
        <w:softHyphen/>
        <w:t>ղա</w:t>
        <w:softHyphen/>
        <w:t>կի այլանդակ են:</w:t>
      </w:r>
      <w:r>
        <w:rPr>
          <w:rFonts w:cs="Times Armenian" w:ascii="Times Armenian" w:hAnsi="Times Armenian"/>
          <w:sz w:val="21"/>
          <w:szCs w:val="21"/>
        </w:rPr>
        <w:t xml:space="preserve"> </w:t>
      </w:r>
      <w:r>
        <w:rPr>
          <w:rFonts w:cs="Times Armenian" w:ascii="Times Armenian" w:hAnsi="Times Armenian"/>
          <w:b/>
          <w:i/>
          <w:sz w:val="21"/>
          <w:szCs w:val="21"/>
        </w:rPr>
        <w:t>Մեղավորը մեր գրական լեզուն է:</w:t>
      </w:r>
      <w:r>
        <w:rPr>
          <w:rFonts w:cs="Times Armenian" w:ascii="Times Armenian" w:hAnsi="Times Armenian"/>
          <w:sz w:val="21"/>
          <w:szCs w:val="21"/>
        </w:rPr>
        <w:t xml:space="preserve"> Իրոք, թե որ բեմի վրա մի վարպետ Արշո մի վարպետ Արմոյի ասի.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i/>
          <w:sz w:val="21"/>
          <w:szCs w:val="21"/>
        </w:rPr>
        <w:t>–</w:t>
      </w:r>
      <w:r>
        <w:rPr>
          <w:rFonts w:cs="Times Armenian" w:ascii="Times Armenian" w:hAnsi="Times Armenian"/>
          <w:i/>
          <w:sz w:val="21"/>
          <w:szCs w:val="21"/>
        </w:rPr>
        <w:t>Վարպետ Արամայիս, այն պտուտակամայրը, հեղյուսը ու պտու</w:t>
        <w:softHyphen/>
        <w:t>տա</w:t>
        <w:softHyphen/>
        <w:t>կա</w:t>
        <w:softHyphen/>
        <w:t>բանալին շպրտիր, թող գան այստեղ, –</w:t>
      </w:r>
    </w:p>
    <w:p>
      <w:pPr>
        <w:pStyle w:val="Normal"/>
        <w:jc w:val="both"/>
        <w:rPr>
          <w:rFonts w:ascii="Times Armenian" w:hAnsi="Times Armenian" w:cs="Times Armenian"/>
        </w:rPr>
      </w:pPr>
      <w:r>
        <w:rPr>
          <w:rFonts w:cs="Times Armenian" w:ascii="Times Armenian" w:hAnsi="Times Armenian"/>
          <w:i/>
          <w:sz w:val="21"/>
          <w:szCs w:val="21"/>
        </w:rPr>
      </w:r>
    </w:p>
    <w:p>
      <w:pPr>
        <w:pStyle w:val="Normal"/>
        <w:jc w:val="both"/>
        <w:rPr>
          <w:rFonts w:ascii="Times Armenian" w:hAnsi="Times Armenian" w:cs="Times Armenian"/>
        </w:rPr>
      </w:pPr>
      <w:r>
        <w:rPr>
          <w:rFonts w:cs="Times Armenian" w:ascii="Times Armenian" w:hAnsi="Times Armenian"/>
          <w:sz w:val="21"/>
          <w:szCs w:val="21"/>
        </w:rPr>
        <w:t xml:space="preserve">հայաստանցի ո՛շ մի հայ չի հավատա, որ աշխարհում այդպես խոսող գոնե մի վարպետ Արշո կա: Կամ էլ՝ կմտածի, որ Արշոն Արմոյին ձեռ է առնում: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Բեմի լեզուն պիտի «մաքո՛ւր» լինի, բայց պիտի «մաքուր» լինի միայն Լեզվի Գլխավոր Օրենքի պահանջներին համաձայն: Չակերտները սրա՛ հա</w:t>
        <w:softHyphen/>
        <w:t>մար եմ դնում: Արշոն պիտի իր «մաքո՛ւր» լեզվով խոսի: Արշոն որ մի՛ հատիկ գրական բառ էլ խառնեց իր լեզվին, մի փոքրիկ դե</w:t>
        <w:softHyphen/>
        <w:t>րա</w:t>
        <w:softHyphen/>
        <w:t xml:space="preserve">նուն կամ «գրական բացականչություն», կամ էլ, նույնիսկ, թե որ իր լեզվին սխալ ու ոչ հայերեն ժեստ կամ ինտոնացիա խառնեց, «համը կհելնի» ու դա էլ արդեն հայերեն թատրոն՝ չի՛ լինի:  </w:t>
      </w:r>
    </w:p>
    <w:p>
      <w:pPr>
        <w:pStyle w:val="Normal"/>
        <w:ind w:firstLine="360"/>
        <w:jc w:val="both"/>
        <w:rPr>
          <w:rFonts w:ascii="Times Armenian" w:hAnsi="Times Armenian" w:cs="Times Armenian"/>
        </w:rPr>
      </w:pPr>
      <w:r>
        <w:rPr>
          <w:rFonts w:cs="Times Armenian" w:ascii="Times Armenian" w:hAnsi="Times Armenian"/>
          <w:b/>
          <w:i/>
          <w:sz w:val="21"/>
          <w:szCs w:val="21"/>
        </w:rPr>
        <w:t>Կլինի խայտառակություն՝ ոնց որ հիմի՛ է: Ու մեր կարգին թատրոն ու կինո չունենալու գլխավոր պաճառը դրանց հենց լեզվի կեղծությունն է: Մա</w:t>
        <w:softHyphen/>
        <w:t>քուր հայերենով մեր ունեցած միակ «թատրոնը», հազար ափսոս, միայն «Գևոյի անեկդոտներն» են, բայց այս իրոք որ ընտիր հայերենը համարվում է գռեհիկ, որովհետև տիպաժները հույժ արգահատելի են:</w:t>
      </w:r>
    </w:p>
    <w:p>
      <w:pPr>
        <w:pStyle w:val="Normal"/>
        <w:ind w:firstLine="360"/>
        <w:jc w:val="both"/>
        <w:rPr>
          <w:rFonts w:ascii="Times Armenian" w:hAnsi="Times Armenian" w:cs="Times Armenian"/>
        </w:rPr>
      </w:pPr>
      <w:r>
        <w:rPr>
          <w:rFonts w:cs="Times Armenian" w:ascii="Times Armenian" w:hAnsi="Times Armenian"/>
          <w:sz w:val="21"/>
          <w:szCs w:val="21"/>
        </w:rPr>
        <w:t xml:space="preserve">Թե որ Արշոն չասեց </w:t>
      </w:r>
      <w:r>
        <w:rPr>
          <w:rFonts w:cs="Times Armenian" w:ascii="Times Armenian" w:hAnsi="Times Armenian"/>
          <w:b/>
          <w:i/>
          <w:sz w:val="21"/>
          <w:szCs w:val="21"/>
        </w:rPr>
        <w:t>«քից»</w:t>
      </w:r>
      <w:r>
        <w:rPr>
          <w:rFonts w:cs="Times Armenian" w:ascii="Times Armenian" w:hAnsi="Times Armenian"/>
          <w:sz w:val="21"/>
          <w:szCs w:val="21"/>
        </w:rPr>
        <w:t xml:space="preserve"> ու տեղն ասաց՝ </w:t>
      </w:r>
      <w:r>
        <w:rPr>
          <w:rFonts w:cs="Times Armenian" w:ascii="Times Armenian" w:hAnsi="Times Armenian"/>
          <w:b/>
          <w:i/>
          <w:sz w:val="21"/>
          <w:szCs w:val="21"/>
        </w:rPr>
        <w:t>«գցիր»</w:t>
      </w:r>
      <w:r>
        <w:rPr>
          <w:rFonts w:cs="Times Armenian" w:ascii="Times Armenian" w:hAnsi="Times Armenian"/>
          <w:sz w:val="21"/>
          <w:szCs w:val="21"/>
        </w:rPr>
        <w:t xml:space="preserve"> (</w:t>
      </w:r>
      <w:r>
        <w:rPr>
          <w:rFonts w:cs="Times Armenian" w:ascii="Times Armenian" w:hAnsi="Times Armenian"/>
          <w:b/>
          <w:i/>
          <w:sz w:val="21"/>
          <w:szCs w:val="21"/>
        </w:rPr>
        <w:t>«գ»-ով</w:t>
      </w:r>
      <w:r>
        <w:rPr>
          <w:rFonts w:cs="Times Armenian" w:ascii="Times Armenian" w:hAnsi="Times Armenian"/>
          <w:sz w:val="21"/>
          <w:szCs w:val="21"/>
        </w:rPr>
        <w:t xml:space="preserve"> ու վերջի </w:t>
      </w:r>
      <w:r>
        <w:rPr>
          <w:rFonts w:cs="Times Armenian" w:ascii="Times Armenian" w:hAnsi="Times Armenian"/>
          <w:b/>
          <w:i/>
          <w:sz w:val="21"/>
          <w:szCs w:val="21"/>
        </w:rPr>
        <w:t>«ր»-ն</w:t>
      </w:r>
      <w:r>
        <w:rPr>
          <w:rFonts w:cs="Times Armenian" w:ascii="Times Armenian" w:hAnsi="Times Armenian"/>
          <w:sz w:val="21"/>
          <w:szCs w:val="21"/>
        </w:rPr>
        <w:t xml:space="preserve"> էլ հետը), չի՛ լինի, ոնց որ չի լինում մեր սերիալներում ու կինոների մեր արած թարգմանություններում: </w:t>
      </w:r>
      <w:r>
        <w:rPr>
          <w:rFonts w:cs="Times Armenian" w:ascii="Times Armenian" w:hAnsi="Times Armenian"/>
          <w:i/>
          <w:sz w:val="21"/>
          <w:szCs w:val="21"/>
        </w:rPr>
        <w:t>Այս թարգմանությունների ու առհասարակ` բեմի լե</w:t>
        <w:softHyphen/>
        <w:t xml:space="preserve">զուն պիտի միայն ԼԳՕ-ի պահանջած հայերենը լինի: </w:t>
      </w:r>
      <w:r>
        <w:rPr>
          <w:rFonts w:cs="Times Armenian" w:ascii="Times Armenian" w:hAnsi="Times Armenian"/>
          <w:b/>
          <w:i/>
          <w:sz w:val="21"/>
          <w:szCs w:val="21"/>
        </w:rPr>
        <w:t>Մի՛ հնչյուն էլ չպիտի փոխի:</w:t>
      </w:r>
      <w:r>
        <w:rPr>
          <w:rFonts w:cs="Times Armenian" w:ascii="Times Armenian" w:hAnsi="Times Armenian"/>
          <w:sz w:val="21"/>
          <w:szCs w:val="21"/>
        </w:rPr>
        <w:t xml:space="preserve"> Նորմալ հայ Արշոն պիտի ասի.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w:t>
      </w:r>
      <w:r>
        <w:rPr>
          <w:rFonts w:cs="Times Armenian" w:ascii="Times Armenian" w:hAnsi="Times Armenian"/>
          <w:b/>
          <w:i/>
          <w:sz w:val="21"/>
          <w:szCs w:val="21"/>
        </w:rPr>
        <w:t>Ուստա Արմո, հլը մի էն գայկեն, բոլտն ու կլուչը քից թո գան ըստե:</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Մենք այսպես էլ ասում ենք, բայց չգիտես ինչու, ո՛չ թե գրելուց, ո՛չ թե մի</w:t>
        <w:softHyphen/>
        <w:t>կրո</w:t>
        <w:softHyphen/>
        <w:t xml:space="preserve">ֆոնով, ո՛չ  թե ժողովին, ո՛չ թե լսարանի մեջ: </w:t>
      </w:r>
      <w:r>
        <w:rPr>
          <w:rFonts w:cs="Times Armenian" w:ascii="Times Armenian" w:hAnsi="Times Armenian"/>
          <w:b/>
          <w:i/>
          <w:sz w:val="21"/>
          <w:szCs w:val="21"/>
        </w:rPr>
        <w:t>Ու ճիշտը որ ասենք, այս տե</w:t>
        <w:softHyphen/>
        <w:t>սակ տեղերում մեր արածը ամենաիսկական երկերեսանություն է, որով</w:t>
        <w:softHyphen/>
        <w:t>հետև մի ձևով խոսում ենք ու մի ուրիշ ձևով գրում, ու մեկ-մեկ էլ` խոսում ենք:</w:t>
      </w:r>
      <w:r>
        <w:rPr>
          <w:rFonts w:cs="Times Armenian" w:ascii="Times Armenian" w:hAnsi="Times Armenian"/>
          <w:sz w:val="21"/>
          <w:szCs w:val="21"/>
        </w:rPr>
        <w:t xml:space="preserve"> Իհարկե, այսպես խոսում ենք միայն «գրական» իրավիճակներում: </w:t>
      </w:r>
    </w:p>
    <w:p>
      <w:pPr>
        <w:pStyle w:val="Normal"/>
        <w:ind w:firstLine="360"/>
        <w:jc w:val="both"/>
        <w:rPr>
          <w:rFonts w:ascii="Times Armenian" w:hAnsi="Times Armenian" w:cs="Times Armenian"/>
        </w:rPr>
      </w:pPr>
      <w:r>
        <w:rPr>
          <w:rFonts w:cs="Times Armenian" w:ascii="Times Armenian" w:hAnsi="Times Armenian"/>
          <w:sz w:val="21"/>
          <w:szCs w:val="21"/>
        </w:rPr>
        <w:t>Այդ իրավիճակներում անընդհատ մտքերիս մեջ թարգմանում ենք, բար</w:t>
        <w:softHyphen/>
        <w:t>բառից՝ գրականի: Դրա համար էլ մեր մանուկները դպրոցում, մեր մտա</w:t>
        <w:softHyphen/>
        <w:t>վո</w:t>
        <w:softHyphen/>
        <w:t>րականները լսարաններում անընդհատ կակազում են ու կկակա</w:t>
        <w:softHyphen/>
        <w:t xml:space="preserve">զե՛ն: </w:t>
      </w:r>
      <w:r>
        <w:rPr>
          <w:rFonts w:cs="Times Armenian" w:ascii="Times Armenian" w:hAnsi="Times Armenian"/>
          <w:b/>
          <w:i/>
          <w:sz w:val="21"/>
          <w:szCs w:val="21"/>
        </w:rPr>
        <w:t>Մեր «միջին» մտավորականը միկրոֆոնով ավելի վատ է խոսում, քան թե ռուս «միջին» կթվորը:</w:t>
      </w:r>
      <w:r>
        <w:rPr>
          <w:rFonts w:cs="Times Armenian" w:ascii="Times Armenian" w:hAnsi="Times Armenian"/>
          <w:sz w:val="21"/>
          <w:szCs w:val="21"/>
        </w:rPr>
        <w:t xml:space="preserve"> Մեղավորը մեր այսօրվա գրական ոճերն ու սրանց սիրա</w:t>
        <w:softHyphen/>
        <w:t>հար</w:t>
        <w:softHyphen/>
        <w:t xml:space="preserve">ներն են: Ու միայն սրանք: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Ճիշտն ասած, մեր այսօրվա հոգևոր մշակույթի ամենամեծ թշնա</w:t>
        <w:softHyphen/>
        <w:t>միներից մեկը՝ հենց այսօրվա գրական կոչված «լեզուն» ու սրա ջատագովներն են:</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Ինձ սխալ չհասկանաք:</w:t>
      </w:r>
    </w:p>
    <w:p>
      <w:pPr>
        <w:pStyle w:val="Normal"/>
        <w:ind w:firstLine="360"/>
        <w:jc w:val="both"/>
        <w:rPr>
          <w:rFonts w:ascii="Times Armenian" w:hAnsi="Times Armenian" w:cs="Times Armenian"/>
        </w:rPr>
      </w:pPr>
      <w:r>
        <w:rPr>
          <w:rFonts w:cs="Times Armenian" w:ascii="Times Armenian" w:hAnsi="Times Armenian"/>
          <w:b/>
          <w:i/>
          <w:sz w:val="21"/>
          <w:szCs w:val="21"/>
        </w:rPr>
        <w:t>Ես չե՛մ ասում, որ սալմաստցին պիտի իր բար</w:t>
        <w:softHyphen/>
        <w:t>բառով գրի, ղարաբաղցին՝ իր, ևն:</w:t>
      </w:r>
      <w:r>
        <w:rPr>
          <w:rFonts w:cs="Times Armenian" w:ascii="Times Armenian" w:hAnsi="Times Armenian"/>
          <w:sz w:val="21"/>
          <w:szCs w:val="21"/>
        </w:rPr>
        <w:t xml:space="preserve"> </w:t>
      </w:r>
      <w:r>
        <w:rPr>
          <w:rFonts w:cs="Times Armenian" w:ascii="Times Armenian" w:hAnsi="Times Armenian"/>
          <w:b/>
          <w:i/>
          <w:sz w:val="21"/>
          <w:szCs w:val="21"/>
        </w:rPr>
        <w:t>Չէ՛, գրական լեզուն սարքում  են միմիայն մի՛ բարբառով: Մենք մեր գրականը սարքել ենք Երևանի բարբառի հիմքի վրա ու սրա համար էլ պարտադիր է, որ մեր գրականը միշտ ենթարկվի ու հետևի ա՛յս բարբառին, ու ոչ թե դոկտոր ու ակադեմիկոս լեզվաբաններին, Լեզվի տեսչությանն  ու Լեզ</w:t>
        <w:softHyphen/>
        <w:t>վի Գլխավոր Օրենքից անտեղյակ ուրիշ մեծա</w:t>
        <w:softHyphen/>
        <w:t>մոլնե</w:t>
        <w:softHyphen/>
        <w:t>րին:</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Թե որ մեր գրականը Ղարաբաղի բարբառով սարքած լինեինք, գ</w:t>
        <w:softHyphen/>
        <w:t>րա</w:t>
        <w:softHyphen/>
        <w:t>կանը պիտի ա՛յդ բարբառին հետևեր ու դրան լսեր: Օրինակ, սալմաստ</w:t>
        <w:softHyphen/>
        <w:t>ցին ու ղա</w:t>
        <w:softHyphen/>
        <w:t>րա</w:t>
        <w:softHyphen/>
        <w:t xml:space="preserve">բաղցին հիմա՛ էլ պիտի ստիպված գրականը սովորեն: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Գրականը համազգային ոճ է, բոլորի՛ս համար, գրելո՛ւ, սովորելո՛ւ, ստեղ</w:t>
        <w:softHyphen/>
        <w:t>ծելո՛ւ համար,</w:t>
      </w:r>
      <w:r>
        <w:rPr>
          <w:rFonts w:cs="Times Armenian" w:ascii="Times Armenian" w:hAnsi="Times Armenian"/>
          <w:sz w:val="21"/>
          <w:szCs w:val="21"/>
        </w:rPr>
        <w:t xml:space="preserve"> </w:t>
      </w:r>
      <w:r>
        <w:rPr>
          <w:rFonts w:cs="Times Armenian" w:ascii="Times Armenian" w:hAnsi="Times Armenian"/>
          <w:b/>
          <w:i/>
          <w:sz w:val="21"/>
          <w:szCs w:val="21"/>
        </w:rPr>
        <w:t>բայց ոչ թե խոսելու համար, որովհետև, օրինակ, նույնիսկ Հ. Թուման</w:t>
        <w:softHyphen/>
        <w:t>յանն ու  Ա. Իսահակյանն ու Ա. Բակունցն էլ իրենց գրականներով չէին խոսում:  Չէին խոսում, որովհետև դա  անհնար բան  է: Անհնար է,  որով</w:t>
        <w:softHyphen/>
        <w:t>հետև դա նույն բանը կլիներ, ինչպես որ մաթեմատիկոս Գաուսը խոսելու փոխարեն անընդհատ նորանոր թեորեմներ ապացուցեր:</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Թե որ մեր գրականը հետևի ու ենթարկվի Երևանի բարբառին, գործը շա՛տ կհեշտանա: Ուզածդ հայը, որ գալիս է Երևան, սկզբից Երևանի բար</w:t>
        <w:softHyphen/>
        <w:t>բառն է սովորում, ու շատ հեշտ է սովորում: Շատ հեշտ, որովհետև ի՛նչ երե</w:t>
        <w:softHyphen/>
        <w:t>վանցու հետ էլ խոսի, այդ երեվանցին իր համար լեզվի դասատու է, ու գերա</w:t>
        <w:softHyphen/>
        <w:t xml:space="preserve">զա՛նց դասատու է: </w:t>
      </w:r>
    </w:p>
    <w:p>
      <w:pPr>
        <w:pStyle w:val="Normal"/>
        <w:ind w:firstLine="360"/>
        <w:jc w:val="both"/>
        <w:rPr>
          <w:rFonts w:ascii="Times Armenian" w:hAnsi="Times Armenian" w:cs="Times Armenian"/>
        </w:rPr>
      </w:pPr>
      <w:r>
        <w:rPr>
          <w:rFonts w:cs="Times Armenian" w:ascii="Times Armenian" w:hAnsi="Times Armenian"/>
          <w:sz w:val="21"/>
          <w:szCs w:val="21"/>
        </w:rPr>
        <w:t xml:space="preserve">Է՛լի եմ ասում՝ այսօր Երևանի բարբառով խոսող՝ միլիոնից ավել մարդ  կա, իսկ </w:t>
      </w:r>
      <w:r>
        <w:rPr>
          <w:rFonts w:cs="Times Armenian" w:ascii="Times Armenian" w:hAnsi="Times Armenian"/>
          <w:b/>
          <w:i/>
          <w:sz w:val="21"/>
          <w:szCs w:val="21"/>
        </w:rPr>
        <w:t xml:space="preserve">գրականով խոսող մի՛ գյուղ, մի փոքրի՛կ գյուղ էլ չկա: </w:t>
      </w:r>
    </w:p>
    <w:p>
      <w:pPr>
        <w:pStyle w:val="Normal"/>
        <w:ind w:firstLine="360"/>
        <w:jc w:val="both"/>
        <w:rPr>
          <w:rFonts w:ascii="Times Armenian" w:hAnsi="Times Armenian" w:cs="Times Armenian"/>
        </w:rPr>
      </w:pPr>
      <w:r>
        <w:rPr>
          <w:rFonts w:cs="Times Armenian" w:ascii="Times Armenian" w:hAnsi="Times Armenian"/>
          <w:sz w:val="21"/>
          <w:szCs w:val="21"/>
        </w:rPr>
        <w:t>Չկա՝ որովհետև մեր այսօրվա գրականը բառերով՝ գրաբարատիպ է,  քե</w:t>
        <w:softHyphen/>
        <w:t>րա</w:t>
        <w:softHyphen/>
        <w:t xml:space="preserve">կանությունով՝ մի մասը Երևանի, մի մասը՝ օտար: Չկա, որովհետև, ճիշտն ասած, </w:t>
      </w:r>
      <w:r>
        <w:rPr>
          <w:rFonts w:cs="Times Armenian" w:ascii="Times Armenian" w:hAnsi="Times Armenian"/>
          <w:b/>
          <w:i/>
          <w:sz w:val="21"/>
          <w:szCs w:val="21"/>
        </w:rPr>
        <w:t>մեր այսօրվա գրական ոճերը համարյա հայերեն չեն, որովհետև եթե դրանք հայերեն լինեին, հայերը դրանցով անընդհատ ու ամեն իրավիճակում կխոսեին:</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Չկա, որովհետև աշ</w:t>
        <w:softHyphen/>
        <w:t>խարհի բոլոր «գրական լեզու» կոչվածներն էլ լեզու չեն: Լեզու էլ չե՛ն, որով</w:t>
        <w:softHyphen/>
        <w:t>հետև լեզվով խոսում են ու ոչ թե թիթիզություն են անում, իսկ գրական</w:t>
        <w:softHyphen/>
        <w:t xml:space="preserve">ներով շատ անգամ մենակ թիթիզություն են անում: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Մեր գրագետներն էլ՝ ոնց որ մրցեն իրար հետ, թե ո՞վ ավելի շատ անծա</w:t>
        <w:softHyphen/>
        <w:t>նոթ ու ավելի հին բառ օգտագործի, ո՞վ ավելի խրթին ու ան</w:t>
        <w:softHyphen/>
        <w:t>հաս</w:t>
        <w:softHyphen/>
        <w:t>կա</w:t>
        <w:softHyphen/>
        <w:t xml:space="preserve">նալի գրի ու խոսի, ո՞վ ավելի շատ </w:t>
      </w:r>
      <w:r>
        <w:rPr>
          <w:rFonts w:cs="Times Armenian" w:ascii="Times Armenian" w:hAnsi="Times Armenian"/>
          <w:b/>
          <w:i/>
          <w:sz w:val="21"/>
          <w:szCs w:val="21"/>
        </w:rPr>
        <w:t>չհայերեն</w:t>
      </w:r>
      <w:r>
        <w:rPr>
          <w:rFonts w:cs="Times Armenian" w:ascii="Times Armenian" w:hAnsi="Times Armenian"/>
          <w:sz w:val="21"/>
          <w:szCs w:val="21"/>
        </w:rPr>
        <w:t xml:space="preserve"> բառ ու բան գործածի, որ ավելի գրագետ երևա: Աբովյանից առաջ էլ էր այսպես. ով ավելի խրթին ու ժողովրդին ան</w:t>
        <w:softHyphen/>
        <w:t xml:space="preserve">ծանոթ բան էր գրում, դա՛ էր ավելի գրագետ համարվում: </w:t>
      </w:r>
    </w:p>
    <w:p>
      <w:pPr>
        <w:pStyle w:val="Normal"/>
        <w:ind w:firstLine="360"/>
        <w:jc w:val="both"/>
        <w:rPr>
          <w:rFonts w:ascii="Times Armenian" w:hAnsi="Times Armenian" w:cs="Times Armenian"/>
        </w:rPr>
      </w:pPr>
      <w:r>
        <w:rPr>
          <w:rFonts w:cs="Times Armenian" w:ascii="Times Armenian" w:hAnsi="Times Armenian"/>
          <w:sz w:val="21"/>
          <w:szCs w:val="21"/>
        </w:rPr>
        <w:t>Երևում է` մեր ճակատին է գրած, որ անցյալի դասերը վռազ մո</w:t>
        <w:softHyphen/>
        <w:t>ռա</w:t>
        <w:softHyphen/>
        <w:t xml:space="preserve">նանք: </w:t>
      </w:r>
    </w:p>
    <w:p>
      <w:pPr>
        <w:pStyle w:val="Normal"/>
        <w:ind w:firstLine="360"/>
        <w:jc w:val="both"/>
        <w:rPr>
          <w:rFonts w:ascii="Times Armenian" w:hAnsi="Times Armenian" w:cs="Times Armenian"/>
        </w:rPr>
      </w:pPr>
      <w:r>
        <w:rPr>
          <w:rFonts w:cs="Times Armenian" w:ascii="Times Armenian" w:hAnsi="Times Armenian"/>
          <w:sz w:val="21"/>
          <w:szCs w:val="21"/>
        </w:rPr>
        <w:t>Մի բան էլ. ես չեմ ասում՝ բռնենք ու միանգամից մեր եղած գրական լե</w:t>
        <w:softHyphen/>
        <w:t>զուն «հեչ անենք»: Սա չի՛ լինի ու պետք էլ չի: Բայց իմ սարքած գրական լեզ</w:t>
        <w:softHyphen/>
        <w:t>վին, ի՛մ թարգմանությունների լեզվին գոնե, պիտի մի՛ փոքր ճամփա տանք:</w:t>
      </w:r>
    </w:p>
    <w:p>
      <w:pPr>
        <w:pStyle w:val="Normal"/>
        <w:ind w:firstLine="360"/>
        <w:jc w:val="both"/>
        <w:rPr>
          <w:rFonts w:ascii="Times Armenian" w:hAnsi="Times Armenian" w:cs="Times Armenian"/>
        </w:rPr>
      </w:pPr>
      <w:r>
        <w:rPr>
          <w:rFonts w:eastAsia="Times Armenian" w:cs="Times Armenian" w:ascii="Times Armenian" w:hAnsi="Times Armenian"/>
          <w:sz w:val="21"/>
          <w:szCs w:val="21"/>
        </w:rPr>
        <w:t xml:space="preserve"> </w:t>
      </w:r>
      <w:r>
        <w:rPr>
          <w:rFonts w:cs="Times Armenian" w:ascii="Times Armenian" w:hAnsi="Times Armenian"/>
          <w:sz w:val="21"/>
          <w:szCs w:val="21"/>
        </w:rPr>
        <w:t xml:space="preserve">Ի վերջո՝ </w:t>
      </w:r>
      <w:r>
        <w:rPr>
          <w:rFonts w:cs="Times Armenian" w:ascii="Times Armenian" w:hAnsi="Times Armenian"/>
          <w:b/>
          <w:i/>
          <w:sz w:val="21"/>
          <w:szCs w:val="21"/>
        </w:rPr>
        <w:t>այն հարցին, թե ի՞նչն է ճիշտ ու սիրուն՝ այսօրվա գրականը, թե ի՛մ գրականը, տրամաբանու</w:t>
        <w:softHyphen/>
        <w:t>թյունը չի կարող պա</w:t>
        <w:softHyphen/>
        <w:t>տաս</w:t>
        <w:softHyphen/>
        <w:t>խանի: Այս հարցին կպատաս</w:t>
        <w:softHyphen/>
        <w:t>խանի միայն ժամանակը:</w:t>
      </w:r>
    </w:p>
    <w:p>
      <w:pPr>
        <w:pStyle w:val="Normal"/>
        <w:ind w:firstLine="360"/>
        <w:jc w:val="both"/>
        <w:rPr>
          <w:rFonts w:ascii="Times Armenian" w:hAnsi="Times Armenian" w:cs="Times Armenian"/>
        </w:rPr>
      </w:pPr>
      <w:r>
        <w:rPr>
          <w:rFonts w:cs="Times Armenian" w:ascii="Times Armenian" w:hAnsi="Times Armenian"/>
          <w:b/>
          <w:i/>
          <w:sz w:val="21"/>
          <w:szCs w:val="21"/>
        </w:rPr>
        <w:t>Աճառյանն ասում է, որ գրական լեզու լինելը, գրական պատիվ ունե</w:t>
        <w:softHyphen/>
        <w:t>նալը չի՛ նշանակում, որ գրական լեզուն բարբառներից ավելի լավն է. ասում է, որ մեր ամե՛ն մի բարբառն էլ մեր համար թանկ է ու գնահա</w:t>
        <w:softHyphen/>
        <w:t xml:space="preserve">տելի: </w:t>
      </w:r>
    </w:p>
    <w:p>
      <w:pPr>
        <w:pStyle w:val="Normal"/>
        <w:ind w:firstLine="360"/>
        <w:jc w:val="both"/>
        <w:rPr>
          <w:rFonts w:ascii="Times Armenian" w:hAnsi="Times Armenian" w:cs="Times Armenian"/>
        </w:rPr>
      </w:pPr>
      <w:r>
        <w:rPr>
          <w:rFonts w:cs="Times Armenian" w:ascii="Times Armenian" w:hAnsi="Times Armenian"/>
          <w:b/>
          <w:i/>
          <w:sz w:val="21"/>
          <w:szCs w:val="21"/>
        </w:rPr>
        <w:t>Սա որ Աճառյանն էլ չասեր՝ պիտի որ ինքներս է՛լ գլխի ընկ</w:t>
        <w:softHyphen/>
        <w:t>նեինք:</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Բարբառը մեզ մեր ծնողներն են սովորեցրել, ու ո՞վ իրավունք ունի ասի, որ մեր ծնողների սովորեցրած լեզուն, ՄԵՐ ՄԱՅՐԵՆԻ ԼԵԶՈՒՆ՝ զզվելի է, կոպիտ, անտաշ, ռամիկ, գավառական: Այս իրավունքը ո՛չ մեկը չունի: Ես   որ՝ համաձայն չեմ, որ այսպես բան ասեն կամ մտածեն:</w:t>
      </w:r>
    </w:p>
    <w:p>
      <w:pPr>
        <w:pStyle w:val="Normal"/>
        <w:ind w:firstLine="360"/>
        <w:jc w:val="end"/>
        <w:rPr>
          <w:rFonts w:ascii="Times Armenian" w:hAnsi="Times Armenian" w:cs="Times Armenian"/>
        </w:rPr>
      </w:pPr>
      <w:r>
        <w:rPr>
          <w:rFonts w:cs="Times Armenian" w:ascii="Times Armenian" w:hAnsi="Times Armenian"/>
          <w:b/>
          <w:i/>
          <w:sz w:val="18"/>
          <w:szCs w:val="18"/>
        </w:rPr>
        <w:t>1995 թիվ, Երևան</w:t>
      </w:r>
    </w:p>
    <w:p>
      <w:pPr>
        <w:pStyle w:val="Heading1"/>
        <w:numPr>
          <w:ilvl w:val="0"/>
          <w:numId w:val="0"/>
        </w:numPr>
        <w:ind w:start="0" w:hanging="0"/>
        <w:jc w:val="center"/>
        <w:rPr>
          <w:rFonts w:ascii="Times Armenian" w:hAnsi="Times Armenian" w:cs="Times Armenian"/>
        </w:rPr>
      </w:pPr>
      <w:bookmarkStart w:id="41" w:name="__RefHeading___Toc409540341"/>
      <w:r>
        <w:rPr>
          <w:rFonts w:cs="Times Armenian" w:ascii="Times Armenian" w:hAnsi="Times Armenian"/>
        </w:rPr>
        <w:t>10. ՕՏԱՐ ՔԵՐԱԿԱՆՈՒԹՅՈՒՆՆ ՈՒ ԳՐԱԿԱՆ ՈՃԵՐԻ</w:t>
      </w:r>
      <w:bookmarkEnd w:id="41"/>
      <w:r>
        <w:rPr>
          <w:rFonts w:cs="Times Armenian" w:ascii="Times Armenian" w:hAnsi="Times Armenian"/>
        </w:rPr>
        <w:t xml:space="preserve"> </w:t>
      </w:r>
    </w:p>
    <w:p>
      <w:pPr>
        <w:pStyle w:val="Heading1"/>
        <w:numPr>
          <w:ilvl w:val="0"/>
          <w:numId w:val="0"/>
        </w:numPr>
        <w:ind w:start="0" w:hanging="0"/>
        <w:jc w:val="center"/>
        <w:rPr>
          <w:rFonts w:ascii="Times Armenian" w:hAnsi="Times Armenian" w:cs="Times Armenian"/>
        </w:rPr>
      </w:pPr>
      <w:bookmarkStart w:id="42" w:name="__RefHeading___Toc409540342"/>
      <w:bookmarkEnd w:id="42"/>
      <w:r>
        <w:rPr>
          <w:rFonts w:cs="Times Armenian" w:ascii="Times Armenian" w:hAnsi="Times Armenian"/>
        </w:rPr>
        <w:t>ՏԵՐ – ՏԻՐԱԿԱՆԸ</w:t>
      </w:r>
    </w:p>
    <w:p>
      <w:pPr>
        <w:pStyle w:val="Normal"/>
        <w:ind w:firstLine="360"/>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Լեզվի հարցում, մեծ մասամբ, Հ. Թումանյանի ու մանավանդ՝ Խ. Աբով</w:t>
        <w:softHyphen/>
        <w:t>յանի հե</w:t>
        <w:softHyphen/>
        <w:t xml:space="preserve">տևորդն եմ: Ասեմ ինչու: </w:t>
      </w:r>
      <w:r>
        <w:rPr>
          <w:rFonts w:cs="Times Armenian" w:ascii="Times Armenian" w:hAnsi="Times Armenian"/>
          <w:b/>
          <w:i/>
          <w:sz w:val="21"/>
          <w:szCs w:val="21"/>
        </w:rPr>
        <w:t>Աշխարհի բոլոր  գրական լեզուներն էլ՝ սար</w:t>
        <w:softHyphen/>
        <w:t>քել են մեկ-մենակ մի՛ բարբառի հիմքի վրա:</w:t>
      </w:r>
      <w:r>
        <w:rPr>
          <w:rFonts w:cs="Times Armenian" w:ascii="Times Armenian" w:hAnsi="Times Armenian"/>
          <w:sz w:val="21"/>
          <w:szCs w:val="21"/>
        </w:rPr>
        <w:t xml:space="preserve"> Մեր այսօրվա արևելահայ գրական լեզուն սարք</w:t>
        <w:softHyphen/>
        <w:t>վել է Արարատյա՛ն բարբառի հիմքի վրա: Այսօր այդ բար</w:t>
        <w:softHyphen/>
        <w:t>բառի ամենա</w:t>
        <w:softHyphen/>
        <w:t>զո</w:t>
        <w:softHyphen/>
        <w:t>րա</w:t>
        <w:softHyphen/>
        <w:t>վոր ներկայացուցիչը՝ Երևանի խոսվածքն է (բար</w:t>
        <w:softHyphen/>
        <w:t xml:space="preserve">բառը): </w:t>
      </w:r>
    </w:p>
    <w:p>
      <w:pPr>
        <w:pStyle w:val="Normal"/>
        <w:ind w:firstLine="360"/>
        <w:jc w:val="both"/>
        <w:rPr>
          <w:rFonts w:ascii="Times Armenian" w:hAnsi="Times Armenian" w:cs="Times Armenian"/>
        </w:rPr>
      </w:pPr>
      <w:r>
        <w:rPr>
          <w:rFonts w:cs="Times Armenian" w:ascii="Times Armenian" w:hAnsi="Times Armenian"/>
          <w:sz w:val="21"/>
          <w:szCs w:val="21"/>
        </w:rPr>
        <w:t xml:space="preserve">Լեզվաբան կա, ով ասում է, Երևանի բարբառ չկա: Ճիշտ չի: </w:t>
      </w:r>
    </w:p>
    <w:p>
      <w:pPr>
        <w:pStyle w:val="Normal"/>
        <w:ind w:firstLine="360"/>
        <w:jc w:val="both"/>
        <w:rPr>
          <w:rFonts w:ascii="Times Armenian" w:hAnsi="Times Armenian" w:cs="Times Armenian"/>
        </w:rPr>
      </w:pPr>
      <w:r>
        <w:rPr>
          <w:rFonts w:cs="Times Armenian"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Երևանի բար</w:t>
        <w:softHyphen/>
        <w:t>բառ` կա՛. Այդ բարբառով խոսում են համարյա բոլոր ե</w:t>
        <w:softHyphen/>
        <w:t>րևանցի</w:t>
        <w:softHyphen/>
        <w:t>ները, մա</w:t>
        <w:softHyphen/>
        <w:t>նավանդ բարձրագույն կրթություն չունեցողները: Երևանի բար</w:t>
        <w:softHyphen/>
        <w:t>բառը քիչ-քիչ հաղթում ու երևի սպանում է Արա</w:t>
        <w:softHyphen/>
        <w:t>րատ</w:t>
        <w:softHyphen/>
        <w:t>յան բարբառի մնա</w:t>
        <w:softHyphen/>
        <w:t>ցած բոլոր խոս</w:t>
        <w:softHyphen/>
        <w:t>վածքներին:</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 xml:space="preserve">Այս բարբառի (կամ խոսվածքի) գոյության մի ուրիշ ապացույց էլ ասեմ: </w:t>
      </w:r>
      <w:r>
        <w:rPr>
          <w:rFonts w:cs="Times Armenian" w:ascii="Times Armenian" w:hAnsi="Times Armenian"/>
          <w:b/>
          <w:i/>
          <w:sz w:val="21"/>
          <w:szCs w:val="21"/>
        </w:rPr>
        <w:t>Երևանի բարբառը մի 120 տարի առաջ հաստատ կար: Հիմա ի՞նչ, մի սիրուն օր երևանցիք իրենց բարբառը մոռա</w:t>
        <w:softHyphen/>
        <w:t>ցան ու անցան գրականի՞ն, ու հետո էլ, լրիվ մի ուրիշ օր, անշնորքա</w:t>
        <w:softHyphen/>
        <w:t xml:space="preserve">վարի, առավոտը վեր կացան ու անցան այսօրվա «փողոցային ժարգոնի՞ն»: </w:t>
      </w:r>
    </w:p>
    <w:p>
      <w:pPr>
        <w:pStyle w:val="Normal"/>
        <w:ind w:firstLine="360"/>
        <w:jc w:val="both"/>
        <w:rPr>
          <w:rFonts w:ascii="Times Armenian" w:hAnsi="Times Armenian" w:cs="Times Armenian"/>
        </w:rPr>
      </w:pPr>
      <w:r>
        <w:rPr>
          <w:rFonts w:cs="Times Armenian" w:ascii="Times Armenian" w:hAnsi="Times Armenian"/>
          <w:sz w:val="21"/>
          <w:szCs w:val="21"/>
        </w:rPr>
        <w:t>Սրա պես բան չի՛ եղել: Սրա պես բան հնարավոր չի՛, ու նորմալ մարդը, որ լեզվաբանության ակադեմիկոս էլ լինի, չպիտի սրա պես բանի հավատա: Մանավանդ, որ գրական ոճով խոսող, անընդհատ խոսող, անընդհատ ու հանգիստ ու «արխեյին», առանց մտա</w:t>
        <w:softHyphen/>
        <w:t>ծելու ու վախենալու ու առանց կակա</w:t>
        <w:softHyphen/>
        <w:t>զելու խոսող, այնպես խոսող, ով  չի վախենում, թե կասեն, որ ինքը անգրա</w:t>
        <w:softHyphen/>
        <w:t xml:space="preserve">գետ է, այ, այսպես խոսող` չկա ու չկա: </w:t>
      </w:r>
    </w:p>
    <w:p>
      <w:pPr>
        <w:pStyle w:val="Normal"/>
        <w:ind w:firstLine="360"/>
        <w:jc w:val="both"/>
        <w:rPr>
          <w:rFonts w:ascii="Times Armenian" w:hAnsi="Times Armenian" w:cs="Times Armenian"/>
        </w:rPr>
      </w:pPr>
      <w:r>
        <w:rPr>
          <w:rFonts w:cs="Times Armenian" w:ascii="Times Armenian" w:hAnsi="Times Armenian"/>
          <w:sz w:val="21"/>
          <w:szCs w:val="21"/>
        </w:rPr>
        <w:t>Կնշանակի, թե որ մտավորականներին հանենք, Երևանի խոս</w:t>
        <w:softHyphen/>
        <w:t>ված</w:t>
        <w:softHyphen/>
        <w:t>քով խոսում է միլիոնից ոչ պակաս մարդ: Իսկ այսօրվա արևելահայ գրա</w:t>
        <w:softHyphen/>
        <w:t>կան լեզ</w:t>
        <w:softHyphen/>
        <w:t xml:space="preserve">վով քանի՞ մարդ է խոսում </w:t>
      </w:r>
      <w:r>
        <w:rPr>
          <w:rFonts w:cs="Times Armenian" w:ascii="Times Armenian" w:hAnsi="Times Armenian"/>
          <w:b/>
          <w:i/>
          <w:sz w:val="21"/>
          <w:szCs w:val="21"/>
        </w:rPr>
        <w:t>(անսխալ, համարյա միշտ, ա</w:t>
        <w:softHyphen/>
        <w:t>ռանց լարվելու, հան</w:t>
        <w:softHyphen/>
        <w:t>գիստ ու անբռնազբոս):</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t>Մեր 5-րդ դարի գրաբարը, այսինքն, 5-րդ դարի գրականը, էլի՛ սար</w:t>
        <w:softHyphen/>
        <w:t>քած էր Արարատյան բար</w:t>
        <w:softHyphen/>
        <w:t xml:space="preserve">բառի վրա: Բայց ժամանակի ընթացքում </w:t>
      </w:r>
      <w:r>
        <w:rPr>
          <w:rFonts w:cs="Times Armenian" w:ascii="Times Armenian" w:hAnsi="Times Armenian"/>
          <w:b/>
          <w:i/>
          <w:sz w:val="21"/>
          <w:szCs w:val="21"/>
        </w:rPr>
        <w:t>ամեն</w:t>
      </w:r>
      <w:r>
        <w:rPr>
          <w:rFonts w:cs="Times Armenian" w:ascii="Times Armenian" w:hAnsi="Times Armenian"/>
          <w:sz w:val="21"/>
          <w:szCs w:val="21"/>
        </w:rPr>
        <w:t xml:space="preserve"> լեզու էլ ան</w:t>
        <w:softHyphen/>
        <w:t xml:space="preserve">նկատելի ու անընդհատ փոխվում է </w:t>
      </w:r>
      <w:r>
        <w:rPr>
          <w:rFonts w:cs="Times Armenian" w:ascii="Times Armenian" w:hAnsi="Times Armenian"/>
          <w:b/>
          <w:i/>
          <w:sz w:val="21"/>
          <w:szCs w:val="21"/>
        </w:rPr>
        <w:t>(այս կանոնը ոչ մի բացա</w:t>
        <w:softHyphen/>
        <w:t>ռու</w:t>
        <w:softHyphen/>
        <w:t>թյուն չունի),</w:t>
      </w:r>
      <w:r>
        <w:rPr>
          <w:rFonts w:cs="Times Armenian" w:ascii="Times Armenian" w:hAnsi="Times Armenian"/>
          <w:sz w:val="21"/>
          <w:szCs w:val="21"/>
        </w:rPr>
        <w:t xml:space="preserve"> ու փոխվում է ա՛յն աստիճան, որ մի հազար հինգ հարուր տարի հետո ան</w:t>
        <w:softHyphen/>
        <w:t>ճանա</w:t>
        <w:softHyphen/>
        <w:t xml:space="preserve">չելի է դառնում: </w:t>
      </w:r>
      <w:r>
        <w:rPr>
          <w:rFonts w:cs="Times Armenian" w:ascii="Times Armenian" w:hAnsi="Times Armenian"/>
          <w:b/>
          <w:i/>
          <w:sz w:val="21"/>
          <w:szCs w:val="21"/>
        </w:rPr>
        <w:t>Այս իմաստով՝ Երևանի այսօրվա բարբառը մեր 5-րդ դարի գրաբարի (ավելի ճիշտ՝ 5-րդ դարի Արարատյան բարբառի) հարա</w:t>
        <w:softHyphen/>
        <w:t xml:space="preserve">զատ ժառանգն է: </w:t>
      </w:r>
    </w:p>
    <w:p>
      <w:pPr>
        <w:pStyle w:val="Normal"/>
        <w:ind w:firstLine="360"/>
        <w:jc w:val="both"/>
        <w:rPr>
          <w:rFonts w:ascii="Times Armenian" w:hAnsi="Times Armenian" w:cs="Times Armenian"/>
        </w:rPr>
      </w:pPr>
      <w:r>
        <w:rPr>
          <w:rFonts w:cs="Times Armenian" w:ascii="Times Armenian" w:hAnsi="Times Armenian"/>
          <w:sz w:val="21"/>
          <w:szCs w:val="21"/>
        </w:rPr>
        <w:t>Մեր այսօրվա գրականը բարբառից (սրանից հետո բարբառ ասե</w:t>
        <w:softHyphen/>
        <w:t>լով՝ միշտ նկատի կառնեմ մեն-մենակ Երևանի բարբառը) շատ է տար</w:t>
        <w:softHyphen/>
        <w:t>բեր: Տար</w:t>
        <w:softHyphen/>
        <w:t>բեր է բառապաշարով է՛լ, քերակա</w:t>
        <w:softHyphen/>
        <w:t>նությունով է՛լ: Ու ափսոս, որ գրա</w:t>
        <w:softHyphen/>
        <w:t>կանը չի՛ ենթ</w:t>
        <w:softHyphen/>
        <w:t xml:space="preserve">արկվում, չի՛ հետևում բարբառին, այսինքն՝ </w:t>
      </w:r>
      <w:r>
        <w:rPr>
          <w:rFonts w:cs="Times Armenian" w:ascii="Times Armenian" w:hAnsi="Times Armenian"/>
          <w:b/>
          <w:i/>
          <w:sz w:val="21"/>
          <w:szCs w:val="21"/>
        </w:rPr>
        <w:t>անտեր է:</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t>Սրա համար էլ՝ մեր գրական լեզուն քայլում է ինքն իրեն, որբի պես, ու կա</w:t>
        <w:softHyphen/>
        <w:softHyphen/>
        <w:t>մաց-կամաց, անընդհատ, ենթարկվելով առանձին «գրագետների» քմա</w:t>
        <w:softHyphen/>
        <w:t>հա</w:t>
        <w:softHyphen/>
        <w:t>ճույ</w:t>
        <w:softHyphen/>
        <w:t xml:space="preserve">քին, առանց գիտակցելու, </w:t>
      </w:r>
      <w:r>
        <w:rPr>
          <w:rFonts w:cs="Times Armenian" w:ascii="Times Armenian" w:hAnsi="Times Armenian"/>
          <w:b/>
          <w:i/>
          <w:sz w:val="21"/>
          <w:szCs w:val="21"/>
        </w:rPr>
        <w:t>օտար քերականական ձևեր է վերցնում դնում բնիկ, հարազատ ձևերի տեղն ու հարազատ ձևերն սպանում է:</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t>Այս պրոցեսն սկսվել է մոտ 150 տարի առաջ, ու մեր այսօրվա «գրա</w:t>
        <w:softHyphen/>
        <w:t>կան լե</w:t>
        <w:softHyphen/>
        <w:t xml:space="preserve">զուն» մի անճոռնի շիլաշփոթ է, </w:t>
      </w:r>
      <w:r>
        <w:rPr>
          <w:rFonts w:cs="Times Armenian" w:ascii="Times Armenian" w:hAnsi="Times Armenian"/>
          <w:b/>
          <w:i/>
          <w:sz w:val="21"/>
          <w:szCs w:val="21"/>
        </w:rPr>
        <w:t>ժողովրդին տհաճ ու շատերին ան</w:t>
        <w:softHyphen/>
        <w:t>հաս</w:t>
        <w:softHyphen/>
        <w:t>կա</w:t>
        <w:softHyphen/>
        <w:t>նալի, ու մեր գրաբարի պես մեռնելու վրա է:</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Ուրեմն գրական «լեզվին» տեր ու տիրական է պետք: Այս տեր ու տիրա</w:t>
        <w:softHyphen/>
        <w:t>կանը  կարող է ու պիտի լինի միայն բարբառը:</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Բայց այսօր բարբառը հա</w:t>
        <w:softHyphen/>
        <w:t>մարում են՝ «ժարգոն, գռեհիկ, անտաշ, կոպիտ, զզվելի»: Ավելին, ոնց որ ար</w:t>
        <w:softHyphen/>
        <w:t>դեն ասացի, տարածված է այն կարծիքը, թե բար</w:t>
        <w:softHyphen/>
        <w:t xml:space="preserve">բառն աղավաղ գրականն է. </w:t>
      </w:r>
    </w:p>
    <w:p>
      <w:pPr>
        <w:pStyle w:val="Normal"/>
        <w:ind w:firstLine="360"/>
        <w:jc w:val="both"/>
        <w:rPr>
          <w:rFonts w:ascii="Times Armenian" w:hAnsi="Times Armenian" w:cs="Times Armenian"/>
        </w:rPr>
      </w:pPr>
      <w:r>
        <w:rPr>
          <w:rFonts w:cs="Times Armenian" w:ascii="Times Armenian" w:hAnsi="Times Armenian"/>
          <w:sz w:val="21"/>
          <w:szCs w:val="21"/>
        </w:rPr>
        <w:t>Մոտ կես դար է, ինչ ուշադիր ուսումնասիրում եմ մեր գրական ոճերի ու Երևանի բարբառի տարբերությունները, ու եզրակացությունս ոչ միայն ան</w:t>
        <w:softHyphen/>
        <w:t>հա</w:t>
        <w:softHyphen/>
        <w:t>վա</w:t>
        <w:softHyphen/>
        <w:softHyphen/>
        <w:t>տալի է, այլ ուղ</w:t>
        <w:softHyphen/>
        <w:t xml:space="preserve">ղակի ֆանտաստիկ է: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Մեր գրական «լեզու» կոչվածի ու մեր Երևանի բար</w:t>
        <w:softHyphen/>
        <w:t>բառի քերա</w:t>
        <w:softHyphen/>
        <w:t>կա</w:t>
        <w:softHyphen/>
        <w:softHyphen/>
        <w:t>նա</w:t>
        <w:softHyphen/>
        <w:t>կան տարբերությունները հենց մեր գրական «լեզու» կոչվածի սխալ</w:t>
        <w:softHyphen/>
        <w:t>ներն են, ա՛յն սխալները, որ հայերենը լավ չզգացող կամ բարբառներն արհամա</w:t>
        <w:softHyphen/>
        <w:t>րհող «թարգ</w:t>
        <w:softHyphen/>
        <w:softHyphen/>
        <w:t>մանները», լրագրողներն ու գրողներն են ներմուծել հա</w:t>
        <w:softHyphen/>
        <w:t>յերեն գրական ոճերի մեջ:</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Այս սխալներից ազատվելու միայն մի ճար կա. պիտի դիմենք Լեզվի Գըլ</w:t>
        <w:softHyphen/>
        <w:t>խա</w:t>
        <w:softHyphen/>
        <w:t>վոր Օրենքին:</w:t>
      </w:r>
    </w:p>
    <w:p>
      <w:pPr>
        <w:pStyle w:val="Normal"/>
        <w:ind w:firstLine="360"/>
        <w:jc w:val="both"/>
        <w:rPr>
          <w:rFonts w:ascii="Times Armenian" w:hAnsi="Times Armenian" w:cs="Times Armenian"/>
        </w:rPr>
      </w:pPr>
      <w:r>
        <w:rPr>
          <w:rFonts w:cs="Times Armenian" w:ascii="Times Armenian" w:hAnsi="Times Armenian"/>
          <w:b/>
          <w:sz w:val="21"/>
          <w:szCs w:val="21"/>
        </w:rPr>
        <w:t>Լեզվի Գլխավոր Օրենքից անառարկելի բխում է, որ.</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Միայն Երևանի բարբա՛ռի իսկական կրողները, միայն այդ բարբառով խո</w:t>
        <w:softHyphen/>
        <w:t>սող</w:t>
        <w:softHyphen/>
        <w:t>ները, այսինքն, միայն Լեզվի Գլխա</w:t>
        <w:softHyphen/>
        <w:t>վոր Օ</w:t>
        <w:softHyphen/>
        <w:t>րե՛նքը պիտի լինի մեր գրա</w:t>
        <w:softHyphen/>
        <w:t>կան լեզվի տերն ու տիրականը, ղեկավարն ու պահա</w:t>
        <w:softHyphen/>
        <w:t>պան հրեշտակը, ու ոչ թե դոկտոր պրո</w:t>
        <w:softHyphen/>
        <w:softHyphen/>
        <w:t>ֆեսոր ու ակադեմիկոս լեզվա</w:t>
        <w:softHyphen/>
        <w:t>բանները, թարգման</w:t>
        <w:softHyphen/>
        <w:t>ները, կամ հայերենի դասատուներն ու լրագրող</w:t>
        <w:softHyphen/>
        <w:t xml:space="preserve">ներն ու գրողները: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 xml:space="preserve">Սրա համար գրական ոճերը պիտի պարտադիր </w:t>
        <w:softHyphen/>
        <w:t>ենթարկվեն երեք գըլ</w:t>
        <w:softHyphen/>
        <w:t>խավոր սկզբունքի.</w:t>
      </w:r>
    </w:p>
    <w:p>
      <w:pPr>
        <w:pStyle w:val="Normal"/>
        <w:ind w:firstLine="360"/>
        <w:jc w:val="both"/>
        <w:rPr>
          <w:rFonts w:ascii="Times Armenian" w:hAnsi="Times Armenian" w:cs="Times Armenian"/>
        </w:rPr>
      </w:pPr>
      <w:r>
        <w:rPr>
          <w:rFonts w:cs="Times Armenian"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ա. Գրական ոճերն իրենց քերականությունով ու ամե՛ն-ամեն ինչով ան</w:t>
        <w:softHyphen/>
        <w:t>պայման պիտի ենթարկվեն ու հետևեն իրենց ծնող բարբառի քերակա</w:t>
        <w:softHyphen/>
        <w:t>նու</w:t>
        <w:softHyphen/>
        <w:t>թյանը:</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բ. Այն բառերը (անունները՝ գոյական, ածական, դերբայ, մակբայ և այլն), որ ապրել են գրաբարից մինչև այսօրվա Երևանի բարբառը ու ընդհա</w:t>
        <w:softHyphen/>
        <w:t>նուր են երևանցիների մեծագույն մասի խոսքի մեջ, բայց ձևափոխվել են ու ձևով տարբեր են գրաբարյան ձևերից՝ պիտի ան</w:t>
        <w:softHyphen/>
        <w:t>պայման համարվեն թույլա</w:t>
        <w:softHyphen/>
        <w:t xml:space="preserve">տրելի ու գրական: </w:t>
      </w:r>
    </w:p>
    <w:p>
      <w:pPr>
        <w:pStyle w:val="Normal"/>
        <w:ind w:firstLine="360"/>
        <w:jc w:val="both"/>
        <w:rPr>
          <w:rFonts w:ascii="Times Armenian" w:hAnsi="Times Armenian" w:cs="Times Armenian"/>
        </w:rPr>
      </w:pPr>
      <w:r>
        <w:rPr>
          <w:rFonts w:cs="Times Armenian" w:ascii="Times Armenian" w:hAnsi="Times Armenian"/>
          <w:b/>
          <w:i/>
          <w:sz w:val="21"/>
          <w:szCs w:val="21"/>
        </w:rPr>
        <w:t>Լավ կլինի, որ դրանք ար</w:t>
        <w:softHyphen/>
        <w:t>հեստական ձևով, զոռով չփո</w:t>
        <w:softHyphen/>
        <w:t>խարինվեն գրա</w:t>
        <w:softHyphen/>
        <w:t>բարյան ձևերով: Օրինակ, եթե բար</w:t>
        <w:softHyphen/>
        <w:t>բառը ասում է՝ «իրեք, գնամ», գրականը չպիտի գրի՝ «երեք, գնամ, էրթամ» ու սկզբի ձևերը չպիտի համարի գռեհիկ:</w:t>
      </w:r>
    </w:p>
    <w:p>
      <w:pPr>
        <w:pStyle w:val="Normal"/>
        <w:ind w:firstLine="360"/>
        <w:jc w:val="both"/>
        <w:rPr>
          <w:rFonts w:ascii="Times Armenian" w:hAnsi="Times Armenian" w:cs="Times Armenian"/>
        </w:rPr>
      </w:pPr>
      <w:r>
        <w:rPr>
          <w:rFonts w:eastAsia="Times Armenian" w:cs="Times Armenian" w:ascii="Times Armenian" w:hAnsi="Times Armenian"/>
          <w:b/>
          <w:i/>
          <w:sz w:val="21"/>
          <w:szCs w:val="21"/>
        </w:rPr>
        <w:t xml:space="preserve"> </w:t>
      </w:r>
      <w:r>
        <w:rPr>
          <w:rFonts w:cs="Times Armenian" w:ascii="Times Armenian" w:hAnsi="Times Armenian"/>
          <w:b/>
          <w:i/>
          <w:sz w:val="21"/>
          <w:szCs w:val="21"/>
        </w:rPr>
        <w:t>(Զար</w:t>
        <w:softHyphen/>
        <w:t>մանալու բան է, մենք «երթ, երթուղի, երթևեկ, երթևե</w:t>
        <w:softHyphen/>
        <w:t>կություն, ուղ</w:t>
        <w:softHyphen/>
        <w:t>երթ, չվերթ» բառերը համարում ենք գրական, բայց նույն արմատով կազմ</w:t>
        <w:softHyphen/>
        <w:t>ված՝ «գնամ-էթամ» բայը՝ բարբառային ու գռեհիկ: Կա՞ այստեղ որևէ տրա</w:t>
        <w:softHyphen/>
        <w:t>մա</w:t>
        <w:softHyphen/>
        <w:t>բանու</w:t>
        <w:softHyphen/>
        <w:t>թյուն):</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գ. Թե որ ժողովուրդն ինչ-որ մի բառ ու բան է փոխ առել ուրիշից, ու ժո</w:t>
        <w:softHyphen/>
        <w:t>ղովրդի մեծ մասը գործածում է դա, ուրեմն այդ բառ ու բանը չպիտի «թարգ</w:t>
        <w:softHyphen/>
        <w:t>մանվի, հայացվի», որովհետև նախ այս «հայացնելը» կտրուկ դեմ է հենց լեզ</w:t>
        <w:softHyphen/>
        <w:t>վի էությանն ու ոգուն, ու երկրորդ, համարյա միշտ, հայացնելու արդյունքը բա</w:t>
        <w:softHyphen/>
        <w:softHyphen/>
        <w:t>ցասական կլինի, այսինքն, նույնիսկ զրո է՛լ չի լինի, վնաս կլինի:</w:t>
      </w:r>
    </w:p>
    <w:p>
      <w:pPr>
        <w:pStyle w:val="Normal"/>
        <w:ind w:firstLine="360"/>
        <w:jc w:val="both"/>
        <w:rPr>
          <w:rFonts w:ascii="Times Armenian" w:hAnsi="Times Armenian" w:cs="Times Armenian"/>
        </w:rPr>
      </w:pPr>
      <w:r>
        <w:rPr>
          <w:rFonts w:eastAsia="Times Armenian" w:cs="Times Armenian" w:ascii="Times Armenian" w:hAnsi="Times Armenian"/>
          <w:b/>
          <w:i/>
          <w:sz w:val="21"/>
          <w:szCs w:val="21"/>
        </w:rPr>
        <w:t xml:space="preserve"> </w:t>
      </w:r>
      <w:r>
        <w:rPr>
          <w:rFonts w:cs="Times Armenian" w:ascii="Times Armenian" w:hAnsi="Times Armenian"/>
          <w:b/>
          <w:i/>
          <w:sz w:val="21"/>
          <w:szCs w:val="21"/>
        </w:rPr>
        <w:t>Գրաբարից վերցրած բառերի գրությունն ու հնչողությունն էլ պիտի հար</w:t>
        <w:softHyphen/>
        <w:t>մարվի Երևանի բար</w:t>
        <w:softHyphen/>
        <w:t>բառի այսօրվա հնչողությանը:</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Ես փորձում եմ այս երեք սկզբունքը կիրառեմ իմ սեփական գրվածք</w:t>
        <w:softHyphen/>
        <w:t>ների մեջ, թե որ ռիսկ եմ անում, որովհետև բանասերները բոլորը, իսկ մտավորա</w:t>
        <w:softHyphen/>
        <w:t>կաններից էլ` համարյա բոլո՛րն են դեմ արածիս: Բայց երբ այս ռիսկն անում եմ, ասեմ, թե ինչը ոնց եմ անում (բացատրում եմ օրինակներով).</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1. Գրում եմ ՝ «ուզում եմ խաղամ; փորձել եմ կիրառեմ; կարաս գրկես» փոխանակ՝ «ուզում եմ խաղալ; փորձել եմ կիրառել; կարող ես գրկել» ևն ձևերի, որ գալիս են օտար լեզուներից (մեծ մասամբ` ռուսերենից, շատ-շատ քիչ էլ` գրաբարից), ու շեղված են հայերեն եղանակավոր խոսքերի ընդհա</w:t>
        <w:softHyphen/>
        <w:t>նուր պարադիգ</w:t>
        <w:softHyphen/>
        <w:t>մայից (հարացույցից), ու սրա համար էլ` խորթ են բար</w:t>
        <w:softHyphen/>
        <w:t>բառին:</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 xml:space="preserve">2. Գրում եմ՝ «խաղում ա; էթում ա» փոխանակ՝ «խաղում է; գնում է» ևն ձևերի: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 xml:space="preserve">3. Գրում եմ՝ «20 զինվոր; մեր տուն </w:t>
      </w:r>
      <w:r>
        <w:rPr>
          <w:rFonts w:cs="Times Armenian" w:ascii="Times Armenian" w:hAnsi="Times Armenian"/>
          <w:sz w:val="21"/>
          <w:szCs w:val="21"/>
        </w:rPr>
        <w:t>էկավ</w:t>
      </w:r>
      <w:r>
        <w:rPr>
          <w:rFonts w:cs="Times Armenian" w:ascii="Times Armenian" w:hAnsi="Times Armenian"/>
          <w:b/>
          <w:i/>
          <w:sz w:val="21"/>
          <w:szCs w:val="21"/>
        </w:rPr>
        <w:t xml:space="preserve"> 30 չքնաղ աղջիկ», փոխանակ՝ «20 զինվոր</w:t>
      </w:r>
      <w:r>
        <w:rPr>
          <w:rFonts w:cs="Times Armenian" w:ascii="Times Armenian" w:hAnsi="Times Armenian"/>
          <w:sz w:val="21"/>
          <w:szCs w:val="21"/>
        </w:rPr>
        <w:t xml:space="preserve">ներ; </w:t>
      </w:r>
      <w:r>
        <w:rPr>
          <w:rFonts w:cs="Times Armenian" w:ascii="Times Armenian" w:hAnsi="Times Armenian"/>
          <w:b/>
          <w:i/>
          <w:sz w:val="21"/>
          <w:szCs w:val="21"/>
        </w:rPr>
        <w:t xml:space="preserve">մեր տուն </w:t>
      </w:r>
      <w:r>
        <w:rPr>
          <w:rFonts w:cs="Times Armenian" w:ascii="Times Armenian" w:hAnsi="Times Armenian"/>
          <w:sz w:val="21"/>
          <w:szCs w:val="21"/>
        </w:rPr>
        <w:t>եկան</w:t>
      </w:r>
      <w:r>
        <w:rPr>
          <w:rFonts w:cs="Times Armenian" w:ascii="Times Armenian" w:hAnsi="Times Armenian"/>
          <w:b/>
          <w:i/>
          <w:sz w:val="21"/>
          <w:szCs w:val="21"/>
        </w:rPr>
        <w:t xml:space="preserve"> 30 չքնաղ աղջիկ</w:t>
      </w:r>
      <w:r>
        <w:rPr>
          <w:rFonts w:cs="Times Armenian" w:ascii="Times Armenian" w:hAnsi="Times Armenian"/>
          <w:b/>
          <w:sz w:val="21"/>
          <w:szCs w:val="21"/>
        </w:rPr>
        <w:t xml:space="preserve">ներ» </w:t>
      </w:r>
      <w:r>
        <w:rPr>
          <w:rFonts w:cs="Times Armenian" w:ascii="Times Armenian" w:hAnsi="Times Armenian"/>
          <w:b/>
          <w:i/>
          <w:sz w:val="21"/>
          <w:szCs w:val="21"/>
        </w:rPr>
        <w:t>ևն, որ մեծ մասամբ փոխ են արվել ռուսերենից:</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4. Գրում եմ՝ «գրկի՛, փարատի՛, զառանցի՛», փոխանակ՝ «գրկի՛ր, փա</w:t>
        <w:softHyphen/>
        <w:t>րատի՛ր, զառանցի՛ր» ձևերի:</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5. Գրում եմ՝ «Լռի՛, լռե՛ք, չծխե՛ք, մի՛ ծխի, մի՛ ծխեք», փոխանակ՝ «լռե՛լ, չծխե՛լ» ռուսերենից առած լրի՛վ օտար ձևերի:</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6. Գրում եմ՝ «անունն ա տալի; մեր տունն ա գալի», փոխանակ՝ «անունն է տալիս; մեր տուն է գալիս» ևն ձևերի, եթե «ա» բայը նախադաս է խնդրին: Բայց երբ «ա» բայը հետադաս է, գրում եմ՝ «տալիս ա; գալիս  ա տուն; գալի՛ս ա՝ գալի՛; տալի՛ս ա՝ տալի՛; լալի՛ս ա՝ լալի՛» ևն:</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7. Գրում եմ՝ «չի գնացե, վաղուց ա էկե», փոխանակ՝ «չի գնացել, վաղուց է եկել» ևն ձևերի: Բայց եթե բայը հետադաս է, գրում եմ՝ «գնացել ա, էկել ա» կամ՝ «էկե՛լ ա՝ էկե» ևն:</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8. Գրում եմ՝ «գալուց, էթալուց» ևն, փոխանակ՝ «գալիս, գնալիս» ևն ձևե</w:t>
        <w:softHyphen/>
        <w:t>րի:</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9. Հնարավորին չափ խուսափում եմ «սեղմում, փոփոխում,  խրա</w:t>
        <w:softHyphen/>
        <w:t>խու</w:t>
        <w:softHyphen/>
        <w:t>սում» ևն ձևերից ու տեղը դնում եմ  բնիկ ձևերը՝ «սեղմելը, փոփոխություն, խրախույս» ևն:</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10. Գործածում եմ բարբառի դերանունների համակարգը՝ հանելով գրա</w:t>
        <w:softHyphen/>
        <w:t>բարից ներմուծված ա՛յն դերանունները, որ բարբառը չունի: (Օրինակ, «նա» դերանունը ու սրա հոլովաձևերը Երևանի բարբառում մեռած են ու սրա հա</w:t>
        <w:softHyphen/>
        <w:t>մար էլ գրածներիս մեջ համարյա չկան):</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 xml:space="preserve">11. Հայերենի ածականն ու մակբայը, ոնց որ Մանուկ Աբեղանն է ասում, ձևով իրարից չեն տարբերվում: Սրա համար էլ՝ գրում եմ՝ «արագ խաղաց», փոխանակ՝ «արագորեն խաղաց» օտար ձևի, ու </w:t>
      </w:r>
      <w:r>
        <w:rPr>
          <w:rFonts w:cs="Times Armenian" w:ascii="Times Armenian" w:hAnsi="Times Armenian"/>
          <w:b/>
          <w:sz w:val="21"/>
          <w:szCs w:val="21"/>
        </w:rPr>
        <w:t>-աբար, -ապես, -որեն</w:t>
      </w:r>
      <w:r>
        <w:rPr>
          <w:rFonts w:cs="Times Armenian" w:ascii="Times Armenian" w:hAnsi="Times Armenian"/>
          <w:b/>
          <w:i/>
          <w:sz w:val="21"/>
          <w:szCs w:val="21"/>
        </w:rPr>
        <w:t xml:space="preserve">  մաս</w:t>
        <w:softHyphen/>
        <w:t xml:space="preserve">նիկներով կազմված ոչ մի «մակբայ» չեմ գործածում: </w:t>
      </w:r>
    </w:p>
    <w:p>
      <w:pPr>
        <w:pStyle w:val="Normal"/>
        <w:ind w:firstLine="360"/>
        <w:jc w:val="both"/>
        <w:rPr>
          <w:rFonts w:ascii="Times Armenian" w:hAnsi="Times Armenian" w:cs="Times Armenian"/>
        </w:rPr>
      </w:pPr>
      <w:r>
        <w:rPr>
          <w:rFonts w:cs="Times Armenian" w:ascii="Times Armenian" w:hAnsi="Times Armenian"/>
          <w:b/>
          <w:i/>
          <w:sz w:val="21"/>
          <w:szCs w:val="21"/>
        </w:rPr>
        <w:t>(Նկատելի է, որ երբ ածականը դրվում է բայի վրա, այսինքն, դառնում է մակբայ, կրկնվում է: Օրինակ, «Էշն արածում ա», խոսքի մեջ «Էշ» բառը գոյական է. «Էշ մարդ» կապակցության մեջ «Էշ» բառն ածական է, իսկ    «Էշ-էշ մի՛ խոսա» խոսքի մեջ «Էշ-էշ» կրկնակին` մակբայ է):</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12. Նախընտրությունը տալիս եմ «ու» շաղկապին, որովհետև  բար</w:t>
        <w:softHyphen/>
        <w:t>բառը «և» չունի:</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13. Ձգտում եմ չգործածեմ գրաբարի գործիականը ու սրա տեղը դնում եմ՝ «-ով» մասնիկով կենդանի գործիականը: Մեկ-մեկ մակբայն է՛լ եմ գործիա</w:t>
        <w:softHyphen/>
        <w:t>կա</w:t>
        <w:softHyphen/>
        <w:t>նով դնում:</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14. Գրաբարից եկած, բայց Երևանի խոսվածքում չգործածվող սպասար</w:t>
        <w:softHyphen/>
        <w:t>կու բառերի տեղը, ինչքան կարող եմ, դնում եմ բարբառի դրանց կենդանի հա</w:t>
        <w:softHyphen/>
        <w:t>մարժեքները: Օրինակ, գրում եմ՝ «համ ել», փոխանակ՝ «նայեվ» կամ գրում եմ` «հլը», փոխանակ` «դեռ, դեռևս» մեռած ձևերի: Սրա պես փոփո</w:t>
        <w:softHyphen/>
        <w:t>խություն շատ ունեմ: Առ</w:t>
        <w:softHyphen/>
        <w:t>հասարակ, սրա պես «մանր-մունր» բառերն են, որ գրածին կենդանի շունչ են տալիս:</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 xml:space="preserve">15. Գրում եմ՝ «ուրեմը, էրկու, իրեք, էրազ, էղավ, պաճառ, հարուր, արուն, թո (եթե այս </w:t>
      </w:r>
      <w:r>
        <w:rPr>
          <w:rFonts w:cs="Times Armenian" w:ascii="Times Armenian" w:hAnsi="Times Armenian"/>
          <w:b/>
          <w:sz w:val="21"/>
          <w:szCs w:val="21"/>
        </w:rPr>
        <w:t>թո-ն</w:t>
      </w:r>
      <w:r>
        <w:rPr>
          <w:rFonts w:cs="Times Armenian" w:ascii="Times Armenian" w:hAnsi="Times Armenian"/>
          <w:b/>
          <w:i/>
          <w:sz w:val="21"/>
          <w:szCs w:val="21"/>
        </w:rPr>
        <w:t xml:space="preserve"> թարմատար է), վարկյան, աշխար, հելավ, ձեռ, ոտ, գել» ևն,  փոխանակ՝ «ուրեմն, երկու, երեք, երազ, եղավ, պատճառ, հարյուր, արյուն, թող, վայր</w:t>
        <w:softHyphen/>
        <w:t>կյան, աշխարհ, ելավ, ձեռք, ոտք, գայլ», ևն գրա</w:t>
        <w:softHyphen/>
        <w:t>բարյան ձևերի:</w:t>
      </w:r>
    </w:p>
    <w:p>
      <w:pPr>
        <w:pStyle w:val="Normal"/>
        <w:ind w:firstLine="360"/>
        <w:jc w:val="both"/>
        <w:rPr>
          <w:rFonts w:ascii="Times Armenian" w:hAnsi="Times Armenian" w:cs="Times Armenian"/>
        </w:rPr>
      </w:pPr>
      <w:r>
        <w:rPr>
          <w:rFonts w:eastAsia="Times Armenian" w:cs="Times Armenian" w:ascii="Times Armenian" w:hAnsi="Times Armenian"/>
          <w:b/>
          <w:i/>
          <w:sz w:val="21"/>
          <w:szCs w:val="21"/>
        </w:rPr>
        <w:t xml:space="preserve"> </w:t>
      </w:r>
      <w:r>
        <w:rPr>
          <w:rFonts w:cs="Times Armenian" w:ascii="Times Armenian" w:hAnsi="Times Armenian"/>
          <w:b/>
          <w:i/>
          <w:sz w:val="21"/>
          <w:szCs w:val="21"/>
        </w:rPr>
        <w:t>Առհասարակ, եթե բարբառը գրական լեզվից բառ է փոխ արել, բայց գրականից տարբեր է արտասանում՝ նախընտրում եմ բար</w:t>
        <w:softHyphen/>
        <w:t>բառի արտասա</w:t>
        <w:softHyphen/>
        <w:t>նու</w:t>
        <w:softHyphen/>
        <w:t xml:space="preserve">թյունը: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 xml:space="preserve">Իհարկե, ես հետևողական կլինեի, եթե ուղղագրական ռեֆորմ անեի ու ուղղագրությունը սարքեի՝ համաձայն Մաշտոցի սկզբունքի՝ </w:t>
      </w:r>
      <w:r>
        <w:rPr>
          <w:rFonts w:cs="Times Armenian" w:ascii="Times Armenian" w:hAnsi="Times Armenian"/>
          <w:b/>
          <w:i/>
          <w:sz w:val="21"/>
          <w:szCs w:val="21"/>
        </w:rPr>
        <w:t>մի հնչյուն – մի տառ ու մի տառ – մի հնչյուն,</w:t>
      </w:r>
      <w:r>
        <w:rPr>
          <w:rFonts w:cs="Times Armenian" w:ascii="Times Armenian" w:hAnsi="Times Armenian"/>
          <w:sz w:val="21"/>
          <w:szCs w:val="21"/>
        </w:rPr>
        <w:t xml:space="preserve"> այսինքն, համարյա Մանուկ Աբեղյանի ուղղա</w:t>
        <w:softHyphen/>
        <w:t>գրության պես: Համենայն դեպս, գրում եմ՝ «քցել», փոխանակ՝ «գցել» ձևի, ինչը մեր գրագետներն արտասանում են «գ» հնչյունով, բայց սա շա՛տ է ան</w:t>
        <w:softHyphen/>
        <w:t>ճոռնի: Կամ գրում եմ` «քթավ», փոխանակ` «գտավ»,  «գիդեմ»-փոխանակ՝ «գի</w:t>
        <w:softHyphen/>
        <w:t>տեմ» ևն, ևն, որ կարդա</w:t>
        <w:softHyphen/>
        <w:t>ցողն այս բառերն արտասանի հենց ա՛յն ձևով, ոնց որ խոսող</w:t>
        <w:softHyphen/>
        <w:t xml:space="preserve">ների մեծագույն մասն է ասում: </w:t>
      </w:r>
    </w:p>
    <w:p>
      <w:pPr>
        <w:pStyle w:val="Normal"/>
        <w:ind w:firstLine="360"/>
        <w:jc w:val="both"/>
        <w:rPr>
          <w:rFonts w:ascii="Times Armenian" w:hAnsi="Times Armenian" w:cs="Times Armenian"/>
        </w:rPr>
      </w:pPr>
      <w:r>
        <w:rPr>
          <w:rFonts w:cs="Times Armenian" w:ascii="Times Armenian" w:hAnsi="Times Armenian"/>
          <w:sz w:val="21"/>
          <w:szCs w:val="21"/>
        </w:rPr>
        <w:t>Այսպիսի «տառասխալները» ա՛յն ժամանակ եմ անում, երբ մտածում եմ, որ գրական արտասանու</w:t>
        <w:softHyphen/>
        <w:t>թյունը բարբառայինից տարբեր կլինի:</w:t>
      </w:r>
      <w:r>
        <w:rPr>
          <w:rFonts w:cs="Times Armenian" w:ascii="Times Armenian" w:hAnsi="Times Armenian"/>
          <w:b/>
          <w:i/>
          <w:sz w:val="21"/>
          <w:szCs w:val="21"/>
        </w:rPr>
        <w:t xml:space="preserve"> Ուրեմն, ա</w:t>
        <w:softHyphen/>
        <w:t>րածս ուղղագրական ռեֆորմ չի՛:</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16. Հմի մեկ-մեկ գրում են` «եւ, նաեւ, գուցեեւ», եւ այլն: Այս նորա</w:t>
        <w:softHyphen/>
        <w:t>մուծությունը շատ է անտեղի: Անվարժ կարդացողը սրանք կարտա</w:t>
        <w:softHyphen/>
        <w:t>սանի՝ «նաէվ, գուցէէվ»: Ստիպված, մեկ-մեկ, գրում եմ՝ «եվ, նայեվ, գուցեյեվ, ո</w:t>
        <w:softHyphen/>
        <w:t>րովհետեվ, Էրեվան» ևն, որ հանկարծ չկարդան, օրինակ, «որտյեվ, Էր</w:t>
        <w:softHyphen/>
        <w:t xml:space="preserve">յեվան»: </w:t>
      </w:r>
    </w:p>
    <w:p>
      <w:pPr>
        <w:pStyle w:val="Normal"/>
        <w:ind w:firstLine="360"/>
        <w:jc w:val="both"/>
        <w:rPr>
          <w:rFonts w:ascii="Times Armenian" w:hAnsi="Times Armenian" w:cs="Times Armenian"/>
        </w:rPr>
      </w:pPr>
      <w:r>
        <w:rPr>
          <w:rFonts w:cs="Times Armenian" w:ascii="Times Armenian" w:hAnsi="Times Armenian"/>
          <w:b/>
          <w:i/>
          <w:sz w:val="21"/>
          <w:szCs w:val="21"/>
        </w:rPr>
      </w:r>
      <w:r>
        <w:br w:type="page"/>
      </w:r>
    </w:p>
    <w:p>
      <w:pPr>
        <w:pStyle w:val="Heading2"/>
        <w:numPr>
          <w:ilvl w:val="0"/>
          <w:numId w:val="0"/>
        </w:numPr>
        <w:ind w:start="0" w:hanging="0"/>
        <w:rPr>
          <w:rFonts w:ascii="Times Armenian" w:hAnsi="Times Armenian" w:cs="Times Armenian"/>
        </w:rPr>
      </w:pPr>
      <w:bookmarkStart w:id="43" w:name="__RefHeading___Toc409540343"/>
      <w:bookmarkEnd w:id="43"/>
      <w:r>
        <w:rPr>
          <w:rFonts w:cs="Times Armenian" w:ascii="Times Armenian" w:hAnsi="Times Armenian"/>
        </w:rPr>
        <w:t>11.ԱՐՏԱՍԱՆՈՒԹՅԱՆ  ՈՒ ԱՌՈԳԱՆՈՒԹՅԱՆ  ՄԱՍԻՆ</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Մեր գրական արտասանությունն ու առոգանությունը (դիկցիան) կեն</w:t>
        <w:softHyphen/>
        <w:t>դա</w:t>
        <w:softHyphen/>
        <w:t>նի չե՛ն, մեռա՛ծ են: Գրական դիկցիան վեցրել ենք մեր «եկեղեցական ա</w:t>
        <w:softHyphen/>
        <w:t>վան</w:t>
        <w:softHyphen/>
        <w:softHyphen/>
        <w:t xml:space="preserve">դական դիկցիայից», ինչով հայերի ոչ մի հատվածը ոչ մի անգամ չի խոսել: </w:t>
      </w:r>
    </w:p>
    <w:p>
      <w:pPr>
        <w:pStyle w:val="Normal"/>
        <w:ind w:firstLine="360"/>
        <w:jc w:val="both"/>
        <w:rPr>
          <w:rFonts w:ascii="Times Armenian" w:hAnsi="Times Armenian" w:cs="Times Armenian"/>
        </w:rPr>
      </w:pPr>
      <w:r>
        <w:rPr>
          <w:rFonts w:cs="Times Armenian" w:ascii="Times Armenian" w:hAnsi="Times Armenian"/>
          <w:b/>
          <w:i/>
          <w:sz w:val="21"/>
          <w:szCs w:val="21"/>
        </w:rPr>
        <w:t>Սա բոլորովին է՛լ գրաբարյան դիկցիան չի, ու լրի՛վ է կեղծ, բայց մեր ա</w:t>
        <w:softHyphen/>
        <w:t>կանջը վարժվել է սրան, ու երբ մեր ականջը, «գրական  իրավիճակնե</w:t>
        <w:softHyphen/>
        <w:t>րում», ուրիշ մի դիկցիա է լսում, «ջղայնանում ա», ոնց որ մեր աչքն է «ջղայնա</w:t>
        <w:softHyphen/>
        <w:t>նում», երբ տեսնում է «աշկ» ձևը, չնայած այս ձևը առօրյա խոսքի  մեջ (այս</w:t>
        <w:softHyphen/>
        <w:t>ինքն, «ո՛չ գրական իրավիճակներում») հազա՛ր-հազար անգամ է լսում ու չի «ջը</w:t>
        <w:softHyphen/>
        <w:t xml:space="preserve">ղայնանում»: </w:t>
      </w:r>
    </w:p>
    <w:p>
      <w:pPr>
        <w:pStyle w:val="Normal"/>
        <w:ind w:firstLine="360"/>
        <w:jc w:val="both"/>
        <w:rPr>
          <w:rFonts w:ascii="Times Armenian" w:hAnsi="Times Armenian" w:cs="Times Armenian"/>
        </w:rPr>
      </w:pPr>
      <w:r>
        <w:rPr>
          <w:rFonts w:cs="Times Armenian" w:ascii="Times Armenian" w:hAnsi="Times Armenian"/>
          <w:b/>
          <w:i/>
          <w:sz w:val="21"/>
          <w:szCs w:val="21"/>
        </w:rPr>
        <w:t xml:space="preserve">Բայց թե որ Երևանի՛ խոսվածքն ենք վերցրել մեր գրական ոճերին հիմք, պիտի անպայման դիկցիայով է՛լ հետևենք այս խոսվածքին: </w:t>
      </w:r>
      <w:r>
        <w:rPr>
          <w:rFonts w:cs="Times Armenian" w:ascii="Times Armenian" w:hAnsi="Times Armenian"/>
          <w:sz w:val="21"/>
          <w:szCs w:val="21"/>
        </w:rPr>
        <w:t>Հենց սրա հա</w:t>
        <w:softHyphen/>
        <w:t>մար էլ մի քանի «արտասանական» կանոն եմ բերում, որ նկատել եմ Երևանի բարբառն ուսումնասիրելուց: Այս կանոններին պիտի հետևի ա՛յն մարդը, ով չի ուզում, որ իր կարդացածը մեռած հնչի:</w:t>
      </w:r>
    </w:p>
    <w:p>
      <w:pPr>
        <w:pStyle w:val="Normal"/>
        <w:ind w:firstLine="360"/>
        <w:jc w:val="both"/>
        <w:rPr>
          <w:rFonts w:ascii="Times Armenian" w:hAnsi="Times Armenian" w:cs="Times Armenian"/>
        </w:rPr>
      </w:pPr>
      <w:r>
        <w:rPr>
          <w:rFonts w:cs="Times Armenian" w:ascii="Times Armenian" w:hAnsi="Times Armenian"/>
          <w:b/>
          <w:i/>
          <w:sz w:val="21"/>
          <w:szCs w:val="21"/>
        </w:rPr>
        <w:t>Այս կանոններից մի քանիսը, մեկ-մեկ կիրառում եմ գրվածքներիս մեջ, երբ չեմ ուզում, որ կարդացողը գրական դիկցիայով կարդա: Կիրառությունս հե</w:t>
        <w:softHyphen/>
        <w:t xml:space="preserve">տևողական չի, ինչը նշել եմ </w:t>
      </w:r>
      <w:r>
        <w:rPr>
          <w:rFonts w:cs="Times Armenian" w:ascii="Times Armenian" w:hAnsi="Times Armenian"/>
          <w:sz w:val="21"/>
          <w:szCs w:val="21"/>
        </w:rPr>
        <w:t>Նախաբանիս</w:t>
      </w:r>
      <w:r>
        <w:rPr>
          <w:rFonts w:cs="Times Armenian" w:ascii="Times Armenian" w:hAnsi="Times Armenian"/>
          <w:b/>
          <w:i/>
          <w:sz w:val="21"/>
          <w:szCs w:val="21"/>
        </w:rPr>
        <w:t xml:space="preserve"> մեջ ու ինչի համար կարդացողը թող ներող լինի: Ահա այդ կանոն</w:t>
        <w:softHyphen/>
        <w:t xml:space="preserve">ները: </w:t>
      </w:r>
    </w:p>
    <w:p>
      <w:pPr>
        <w:pStyle w:val="Normal"/>
        <w:ind w:firstLine="360"/>
        <w:jc w:val="both"/>
        <w:rPr>
          <w:rFonts w:ascii="Times Armenian" w:hAnsi="Times Armenian" w:cs="Times Armenian"/>
        </w:rPr>
      </w:pPr>
      <w:r>
        <w:rPr>
          <w:rFonts w:cs="Times Armenian" w:ascii="Times Armenian" w:hAnsi="Times Armenian"/>
          <w:b/>
          <w:i/>
          <w:sz w:val="21"/>
          <w:szCs w:val="21"/>
        </w:rPr>
        <w:t>(Հիշեցնեմ, որ խոսքը միայն Երևանի բարբառի մասին է, չնայած այս բա</w:t>
        <w:softHyphen/>
        <w:t>նե</w:t>
        <w:softHyphen/>
        <w:t>րից մյուս բարբառներում է՛լ կան: Զգուշացնեմ համ էլ, որ այս երևույթ</w:t>
        <w:softHyphen/>
        <w:t>ներն ի՛մ հետազոտության արդյունքն են, ու գուցե սրանց մեջ սխալներ լինեն: Բայց որ սրանց պես լեզվական երևույթներն անպայման են պետք մեր թա</w:t>
        <w:softHyphen/>
        <w:t>տ</w:t>
        <w:softHyphen/>
        <w:t>րո</w:t>
        <w:softHyphen/>
        <w:t>նին ու կինոյին, անվիճելի է):</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17. Նկատելի է, որ այսօրվա  հայերենի «չ, ց, ձ, ջ»  ձայները  բա</w:t>
        <w:softHyphen/>
        <w:t>ղա</w:t>
        <w:softHyphen/>
        <w:t xml:space="preserve">ձայնից առաջ դառնում են` «շ, ս, զ, ժ», բայց խոսողներն սա չեն զգում: </w:t>
      </w:r>
    </w:p>
    <w:p>
      <w:pPr>
        <w:pStyle w:val="Normal"/>
        <w:ind w:firstLine="360"/>
        <w:jc w:val="both"/>
        <w:rPr>
          <w:rFonts w:ascii="Times Armenian" w:hAnsi="Times Armenian" w:cs="Times Armenian"/>
        </w:rPr>
      </w:pPr>
      <w:r>
        <w:rPr>
          <w:rFonts w:cs="Times Armenian" w:ascii="Times Armenian" w:hAnsi="Times Armenian"/>
          <w:b/>
          <w:i/>
          <w:sz w:val="21"/>
          <w:szCs w:val="21"/>
        </w:rPr>
        <w:t xml:space="preserve">Հրես օրինակները: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sz w:val="21"/>
          <w:szCs w:val="21"/>
        </w:rPr>
        <w:t>ա) Չ-Շ զույգը:</w:t>
      </w:r>
      <w:r>
        <w:rPr>
          <w:rFonts w:cs="Times Armenian" w:ascii="Times Armenian" w:hAnsi="Times Armenian"/>
          <w:b/>
          <w:i/>
          <w:sz w:val="21"/>
          <w:szCs w:val="21"/>
        </w:rPr>
        <w:t xml:space="preserve"> </w:t>
      </w:r>
    </w:p>
    <w:p>
      <w:pPr>
        <w:pStyle w:val="Normal"/>
        <w:ind w:firstLine="360"/>
        <w:jc w:val="both"/>
        <w:rPr>
          <w:rFonts w:ascii="Times Armenian" w:hAnsi="Times Armenian" w:cs="Times Armenian"/>
        </w:rPr>
      </w:pPr>
      <w:r>
        <w:rPr>
          <w:rFonts w:cs="Times Armenian" w:ascii="Times Armenian" w:hAnsi="Times Armenian"/>
          <w:b/>
          <w:i/>
          <w:sz w:val="21"/>
          <w:szCs w:val="21"/>
        </w:rPr>
        <w:t xml:space="preserve">Ասում ենք` </w:t>
      </w:r>
      <w:r>
        <w:rPr>
          <w:rFonts w:cs="Times Armenian" w:ascii="Times Armenian" w:hAnsi="Times Armenian"/>
          <w:b/>
          <w:sz w:val="21"/>
          <w:szCs w:val="21"/>
        </w:rPr>
        <w:t>«ոշ մի բան, հեշ մի բան, Էշմիածին, մեշկ, մեշտեղը, իշնում  ա», ևն,</w:t>
      </w:r>
      <w:r>
        <w:rPr>
          <w:rFonts w:cs="Times Armenian" w:ascii="Times Armenian" w:hAnsi="Times Armenian"/>
          <w:b/>
          <w:i/>
          <w:sz w:val="21"/>
          <w:szCs w:val="21"/>
        </w:rPr>
        <w:t xml:space="preserve"> փոխանակ` </w:t>
      </w:r>
      <w:r>
        <w:rPr>
          <w:rFonts w:cs="Times Armenian" w:ascii="Times Armenian" w:hAnsi="Times Armenian"/>
          <w:b/>
          <w:sz w:val="21"/>
          <w:szCs w:val="21"/>
        </w:rPr>
        <w:t>«ոչ մի բան, հեչ մի բան, Էչմիածին, մեչք, մեչտեղը, իչնում է», ևն:</w:t>
      </w:r>
      <w:r>
        <w:rPr>
          <w:rFonts w:cs="Times Armenian" w:ascii="Times Armenian" w:hAnsi="Times Armenian"/>
          <w:b/>
          <w:i/>
          <w:sz w:val="21"/>
          <w:szCs w:val="21"/>
        </w:rPr>
        <w:t xml:space="preserve"> </w:t>
      </w:r>
    </w:p>
    <w:p>
      <w:pPr>
        <w:pStyle w:val="Normal"/>
        <w:ind w:firstLine="360"/>
        <w:jc w:val="both"/>
        <w:rPr>
          <w:rFonts w:ascii="Times Armenian" w:hAnsi="Times Armenian" w:cs="Times Armenian"/>
        </w:rPr>
      </w:pPr>
      <w:r>
        <w:rPr>
          <w:rFonts w:cs="Times Armenian" w:ascii="Times Armenian" w:hAnsi="Times Armenian"/>
          <w:b/>
          <w:i/>
          <w:sz w:val="21"/>
          <w:szCs w:val="21"/>
        </w:rPr>
        <w:t>Բոլորս է՛լ, մեզնից անկախ ու անպայման ու անընդհատ ու ա</w:t>
        <w:softHyphen/>
        <w:t>ռանց նկա</w:t>
        <w:softHyphen/>
        <w:t>տե</w:t>
        <w:softHyphen/>
        <w:t>լու կամ գիտակցելու, հենց այսպե՛ս ենք ասում, բայց չենք  զ</w:t>
        <w:softHyphen/>
        <w:t>գում, որ այս</w:t>
        <w:softHyphen/>
        <w:t>պես ենք ասում, թե որ «գրական իրավիճա</w:t>
        <w:softHyphen/>
        <w:t xml:space="preserve">կում» չենք: </w:t>
      </w:r>
    </w:p>
    <w:p>
      <w:pPr>
        <w:pStyle w:val="Normal"/>
        <w:ind w:firstLine="360"/>
        <w:jc w:val="both"/>
        <w:rPr>
          <w:rFonts w:ascii="Times Armenian" w:hAnsi="Times Armenian" w:cs="Times Armenian"/>
        </w:rPr>
      </w:pPr>
      <w:r>
        <w:rPr>
          <w:rFonts w:cs="Times Armenian" w:ascii="Times Armenian" w:hAnsi="Times Armenian"/>
          <w:b/>
          <w:i/>
          <w:sz w:val="21"/>
          <w:szCs w:val="21"/>
        </w:rPr>
        <w:t xml:space="preserve">Բայց երբ </w:t>
      </w:r>
      <w:r>
        <w:rPr>
          <w:rFonts w:cs="Times Armenian" w:ascii="Times Armenian" w:hAnsi="Times Armenian"/>
          <w:b/>
          <w:sz w:val="21"/>
          <w:szCs w:val="21"/>
        </w:rPr>
        <w:t>չ-ից</w:t>
      </w:r>
      <w:r>
        <w:rPr>
          <w:rFonts w:cs="Times Armenian" w:ascii="Times Armenian" w:hAnsi="Times Armenian"/>
          <w:b/>
          <w:i/>
          <w:sz w:val="21"/>
          <w:szCs w:val="21"/>
        </w:rPr>
        <w:t xml:space="preserve"> </w:t>
      </w:r>
      <w:r>
        <w:rPr>
          <w:rFonts w:cs="Times Armenian" w:ascii="Times Armenian" w:hAnsi="Times Armenian"/>
          <w:sz w:val="21"/>
          <w:szCs w:val="21"/>
        </w:rPr>
        <w:t xml:space="preserve">(ու ասածս մնացած ձայներից) </w:t>
      </w:r>
      <w:r>
        <w:rPr>
          <w:rFonts w:cs="Times Armenian" w:ascii="Times Armenian" w:hAnsi="Times Armenian"/>
          <w:b/>
          <w:i/>
          <w:sz w:val="21"/>
          <w:szCs w:val="21"/>
        </w:rPr>
        <w:t>հետո ձայնավոր կամ դա</w:t>
        <w:softHyphen/>
        <w:t xml:space="preserve">դար է գալիս, </w:t>
      </w:r>
      <w:r>
        <w:rPr>
          <w:rFonts w:cs="Times Armenian" w:ascii="Times Armenian" w:hAnsi="Times Armenian"/>
          <w:b/>
          <w:sz w:val="21"/>
          <w:szCs w:val="21"/>
        </w:rPr>
        <w:t xml:space="preserve">չ-ն </w:t>
      </w:r>
      <w:r>
        <w:rPr>
          <w:rFonts w:cs="Times Armenian" w:ascii="Times Armenian" w:hAnsi="Times Armenian"/>
          <w:b/>
          <w:i/>
          <w:sz w:val="21"/>
          <w:szCs w:val="21"/>
        </w:rPr>
        <w:t xml:space="preserve">չի  փոխվում. </w:t>
      </w:r>
      <w:r>
        <w:rPr>
          <w:rFonts w:cs="Times Armenian" w:ascii="Times Armenian" w:hAnsi="Times Armenian"/>
          <w:b/>
          <w:sz w:val="21"/>
          <w:szCs w:val="21"/>
        </w:rPr>
        <w:t>«Ոչ էլ, ոչ էրեկ, ոչ էսօր, հեչ է՛լ ասես,  մեչը, ա</w:t>
        <w:softHyphen/>
        <w:t>մա</w:t>
        <w:softHyphen/>
        <w:t>նի մեչինը, իչավ, իչըցրու, ո՛չ, հե՛չ», ևն (ձայնավորից կամ դադարից առաջ մնացած հնչյուններն է՛լ չեն փոխվում):</w:t>
      </w:r>
    </w:p>
    <w:p>
      <w:pPr>
        <w:pStyle w:val="Normal"/>
        <w:ind w:firstLine="360"/>
        <w:jc w:val="both"/>
        <w:rPr>
          <w:rFonts w:ascii="Times Armenian" w:hAnsi="Times Armenian" w:cs="Times Armenian"/>
        </w:rPr>
      </w:pPr>
      <w:r>
        <w:rPr>
          <w:rFonts w:cs="Times Armenian" w:ascii="Times Armenian" w:hAnsi="Times Armenian"/>
          <w:b/>
          <w:sz w:val="21"/>
          <w:szCs w:val="21"/>
        </w:rPr>
      </w:r>
    </w:p>
    <w:p>
      <w:pPr>
        <w:pStyle w:val="Normal"/>
        <w:ind w:firstLine="360"/>
        <w:jc w:val="both"/>
        <w:rPr>
          <w:rFonts w:ascii="Times Armenian" w:hAnsi="Times Armenian" w:cs="Times Armenian"/>
        </w:rPr>
      </w:pPr>
      <w:r>
        <w:rPr>
          <w:rFonts w:cs="Times Armenian" w:ascii="Times Armenian" w:hAnsi="Times Armenian"/>
          <w:b/>
          <w:sz w:val="21"/>
          <w:szCs w:val="21"/>
        </w:rPr>
        <w:t>բ) Ց-Ս զույգը:</w:t>
      </w:r>
    </w:p>
    <w:p>
      <w:pPr>
        <w:pStyle w:val="Normal"/>
        <w:ind w:firstLine="360"/>
        <w:jc w:val="both"/>
        <w:rPr>
          <w:rFonts w:ascii="Times Armenian" w:hAnsi="Times Armenian" w:cs="Times Armenian"/>
        </w:rPr>
      </w:pPr>
      <w:r>
        <w:rPr>
          <w:rFonts w:cs="Times Armenian" w:ascii="Times Armenian" w:hAnsi="Times Armenian"/>
          <w:b/>
          <w:i/>
          <w:sz w:val="21"/>
          <w:szCs w:val="21"/>
        </w:rPr>
        <w:t xml:space="preserve">Ասում ենք` </w:t>
      </w:r>
      <w:r>
        <w:rPr>
          <w:rFonts w:cs="Times Armenian" w:ascii="Times Armenian" w:hAnsi="Times Armenian"/>
          <w:b/>
          <w:sz w:val="21"/>
          <w:szCs w:val="21"/>
        </w:rPr>
        <w:t xml:space="preserve">«բա՛ս թող, կամաս-կամաս թափվեց, հա՛ս կեր, մնաս մեկը, ևն», </w:t>
      </w:r>
      <w:r>
        <w:rPr>
          <w:rFonts w:cs="Times Armenian" w:ascii="Times Armenian" w:hAnsi="Times Armenian"/>
          <w:b/>
          <w:i/>
          <w:sz w:val="21"/>
          <w:szCs w:val="21"/>
        </w:rPr>
        <w:t xml:space="preserve">բայց ձայնավորից կամ դադարից առաջ </w:t>
      </w:r>
      <w:r>
        <w:rPr>
          <w:rFonts w:cs="Times Armenian" w:ascii="Times Armenian" w:hAnsi="Times Armenian"/>
          <w:b/>
          <w:sz w:val="21"/>
          <w:szCs w:val="21"/>
        </w:rPr>
        <w:t>ց-ն</w:t>
      </w:r>
      <w:r>
        <w:rPr>
          <w:rFonts w:cs="Times Armenian" w:ascii="Times Armenian" w:hAnsi="Times Armenian"/>
          <w:b/>
          <w:i/>
          <w:sz w:val="21"/>
          <w:szCs w:val="21"/>
        </w:rPr>
        <w:t xml:space="preserve"> ասում ենք </w:t>
      </w:r>
      <w:r>
        <w:rPr>
          <w:rFonts w:cs="Times Armenian" w:ascii="Times Armenian" w:hAnsi="Times Armenian"/>
          <w:b/>
          <w:sz w:val="21"/>
          <w:szCs w:val="21"/>
        </w:rPr>
        <w:t>ց. «բացի, բաց արա, կամացուկ, կամաս-կամաց արա, հացով, մնաց էրկուսը, ևն»:</w:t>
      </w:r>
    </w:p>
    <w:p>
      <w:pPr>
        <w:pStyle w:val="Normal"/>
        <w:ind w:firstLine="360"/>
        <w:jc w:val="both"/>
        <w:rPr>
          <w:rFonts w:ascii="Times Armenian" w:hAnsi="Times Armenian" w:cs="Times Armenian"/>
        </w:rPr>
      </w:pPr>
      <w:r>
        <w:rPr>
          <w:rFonts w:cs="Times Armenian" w:ascii="Times Armenian" w:hAnsi="Times Armenian"/>
          <w:b/>
          <w:sz w:val="21"/>
          <w:szCs w:val="21"/>
        </w:rPr>
      </w:r>
    </w:p>
    <w:p>
      <w:pPr>
        <w:pStyle w:val="Normal"/>
        <w:ind w:firstLine="360"/>
        <w:jc w:val="both"/>
        <w:rPr>
          <w:rFonts w:ascii="Times Armenian" w:hAnsi="Times Armenian" w:cs="Times Armenian"/>
        </w:rPr>
      </w:pPr>
      <w:r>
        <w:rPr>
          <w:rFonts w:cs="Times Armenian" w:ascii="Times Armenian" w:hAnsi="Times Armenian"/>
          <w:b/>
          <w:sz w:val="21"/>
          <w:szCs w:val="21"/>
        </w:rPr>
        <w:t>գ) Ձ-Զ զույգը:</w:t>
      </w:r>
    </w:p>
    <w:p>
      <w:pPr>
        <w:pStyle w:val="Normal"/>
        <w:ind w:firstLine="360"/>
        <w:jc w:val="both"/>
        <w:rPr>
          <w:rFonts w:ascii="Times Armenian" w:hAnsi="Times Armenian" w:cs="Times Armenian"/>
        </w:rPr>
      </w:pPr>
      <w:r>
        <w:rPr>
          <w:rFonts w:cs="Times Armenian" w:ascii="Times Armenian" w:hAnsi="Times Armenian"/>
          <w:b/>
          <w:i/>
          <w:sz w:val="21"/>
          <w:szCs w:val="21"/>
        </w:rPr>
        <w:t xml:space="preserve">Ասում ենք ու ոչ  մի անգամ չենք նկատում. </w:t>
      </w:r>
      <w:r>
        <w:rPr>
          <w:rFonts w:cs="Times Armenian" w:ascii="Times Armenian" w:hAnsi="Times Armenian"/>
          <w:b/>
          <w:sz w:val="21"/>
          <w:szCs w:val="21"/>
        </w:rPr>
        <w:t>«հանզնի՛-հազնի՛, հանզ</w:t>
        <w:softHyphen/>
        <w:t>նա</w:t>
        <w:softHyphen/>
        <w:t>րա</w:t>
        <w:softHyphen/>
        <w:t>րել ա-հազնարարել է, հանզնել ա- հազնել է, անզնավորու</w:t>
        <w:softHyphen/>
        <w:t>թյուն-ազնա</w:t>
        <w:softHyphen/>
        <w:t xml:space="preserve">վորություն, բրինզն ու յուղը, գանզն ու հարստությունը, ևն», </w:t>
      </w:r>
      <w:r>
        <w:rPr>
          <w:rFonts w:cs="Times Armenian" w:ascii="Times Armenian" w:hAnsi="Times Armenian"/>
          <w:b/>
          <w:i/>
          <w:sz w:val="21"/>
          <w:szCs w:val="21"/>
        </w:rPr>
        <w:t>բայց ձայ</w:t>
        <w:softHyphen/>
        <w:t>նավորից առաջ</w:t>
      </w:r>
      <w:r>
        <w:rPr>
          <w:rFonts w:cs="Times Armenian" w:ascii="Times Armenian" w:hAnsi="Times Armenian"/>
          <w:b/>
          <w:sz w:val="21"/>
          <w:szCs w:val="21"/>
        </w:rPr>
        <w:t xml:space="preserve"> ձ-ն </w:t>
      </w:r>
      <w:r>
        <w:rPr>
          <w:rFonts w:cs="Times Armenian" w:ascii="Times Armenian" w:hAnsi="Times Armenian"/>
          <w:b/>
          <w:i/>
          <w:sz w:val="21"/>
          <w:szCs w:val="21"/>
        </w:rPr>
        <w:t xml:space="preserve">մնում է </w:t>
      </w:r>
      <w:r>
        <w:rPr>
          <w:rFonts w:cs="Times Armenian" w:ascii="Times Armenian" w:hAnsi="Times Armenian"/>
          <w:b/>
          <w:sz w:val="21"/>
          <w:szCs w:val="21"/>
        </w:rPr>
        <w:t xml:space="preserve"> ձ. «հանձինս, անձի, տանձի, յուղ ու բրինձը, գանձ ու հարստությունը, ևն» </w:t>
      </w:r>
      <w:r>
        <w:rPr>
          <w:rFonts w:cs="Times Armenian" w:ascii="Times Armenian" w:hAnsi="Times Armenian"/>
          <w:b/>
          <w:i/>
          <w:sz w:val="21"/>
          <w:szCs w:val="21"/>
        </w:rPr>
        <w:t>(առաջին չորս օրինակի մեջ առաջին</w:t>
      </w:r>
      <w:r>
        <w:rPr>
          <w:rFonts w:cs="Times Armenian" w:ascii="Times Armenian" w:hAnsi="Times Armenian"/>
          <w:b/>
          <w:sz w:val="21"/>
          <w:szCs w:val="21"/>
        </w:rPr>
        <w:t xml:space="preserve"> ն-ն </w:t>
      </w:r>
      <w:r>
        <w:rPr>
          <w:rFonts w:cs="Times Armenian" w:ascii="Times Armenian" w:hAnsi="Times Armenian"/>
          <w:b/>
          <w:i/>
          <w:sz w:val="21"/>
          <w:szCs w:val="21"/>
        </w:rPr>
        <w:t>սղվում է</w:t>
      </w:r>
      <w:r>
        <w:rPr>
          <w:rFonts w:cs="Times Armenian" w:ascii="Times Armenian" w:hAnsi="Times Armenian"/>
          <w:b/>
          <w:sz w:val="21"/>
          <w:szCs w:val="21"/>
        </w:rPr>
        <w:t>):</w:t>
      </w:r>
    </w:p>
    <w:p>
      <w:pPr>
        <w:pStyle w:val="Normal"/>
        <w:jc w:val="both"/>
        <w:rPr>
          <w:rFonts w:ascii="Times Armenian" w:hAnsi="Times Armenian" w:cs="Times Armenian"/>
        </w:rPr>
      </w:pPr>
      <w:r>
        <w:rPr>
          <w:rFonts w:cs="Times Armenian" w:ascii="Times Armenian" w:hAnsi="Times Armenian"/>
          <w:b/>
          <w:sz w:val="21"/>
          <w:szCs w:val="21"/>
        </w:rPr>
      </w:r>
    </w:p>
    <w:p>
      <w:pPr>
        <w:pStyle w:val="Normal"/>
        <w:ind w:firstLine="360"/>
        <w:jc w:val="both"/>
        <w:rPr>
          <w:rFonts w:ascii="Times Armenian" w:hAnsi="Times Armenian" w:cs="Times Armenian"/>
        </w:rPr>
      </w:pPr>
      <w:r>
        <w:rPr>
          <w:rFonts w:cs="Times Armenian" w:ascii="Times Armenian" w:hAnsi="Times Armenian"/>
          <w:b/>
          <w:sz w:val="21"/>
          <w:szCs w:val="21"/>
        </w:rPr>
        <w:t xml:space="preserve">դ) Ջ-Ժ զույգը: </w:t>
      </w:r>
    </w:p>
    <w:p>
      <w:pPr>
        <w:pStyle w:val="Normal"/>
        <w:ind w:firstLine="360"/>
        <w:jc w:val="both"/>
        <w:rPr>
          <w:rFonts w:ascii="Times Armenian" w:hAnsi="Times Armenian" w:cs="Times Armenian"/>
        </w:rPr>
      </w:pPr>
      <w:r>
        <w:rPr>
          <w:rFonts w:cs="Times Armenian" w:ascii="Times Armenian" w:hAnsi="Times Armenian"/>
          <w:b/>
          <w:i/>
          <w:sz w:val="21"/>
          <w:szCs w:val="21"/>
        </w:rPr>
        <w:t>Ասում ենք ու ոչ  մի անգամ չենք նկատում.</w:t>
      </w:r>
      <w:r>
        <w:rPr>
          <w:rFonts w:cs="Times Armenian" w:ascii="Times Armenian" w:hAnsi="Times Armenian"/>
          <w:b/>
          <w:sz w:val="21"/>
          <w:szCs w:val="21"/>
        </w:rPr>
        <w:t xml:space="preserve"> «Բժնի, ականժները-ակաժ</w:t>
        <w:softHyphen/>
        <w:t>նե</w:t>
        <w:softHyphen/>
        <w:t xml:space="preserve">րը, բաղարժները, հաղարժները, ևն», </w:t>
      </w:r>
      <w:r>
        <w:rPr>
          <w:rFonts w:cs="Times Armenian" w:ascii="Times Armenian" w:hAnsi="Times Armenian"/>
          <w:b/>
          <w:i/>
          <w:sz w:val="21"/>
          <w:szCs w:val="21"/>
        </w:rPr>
        <w:t xml:space="preserve">բայց նորից ձայնավորից առաջ </w:t>
      </w:r>
      <w:r>
        <w:rPr>
          <w:rFonts w:cs="Times Armenian" w:ascii="Times Armenian" w:hAnsi="Times Armenian"/>
          <w:b/>
          <w:sz w:val="21"/>
          <w:szCs w:val="21"/>
        </w:rPr>
        <w:t xml:space="preserve"> ջ-ն </w:t>
      </w:r>
      <w:r>
        <w:rPr>
          <w:rFonts w:cs="Times Armenian" w:ascii="Times Armenian" w:hAnsi="Times Armenian"/>
          <w:b/>
          <w:i/>
          <w:sz w:val="21"/>
          <w:szCs w:val="21"/>
        </w:rPr>
        <w:t>մը</w:t>
        <w:softHyphen/>
        <w:t xml:space="preserve">նում է </w:t>
      </w:r>
      <w:r>
        <w:rPr>
          <w:rFonts w:cs="Times Armenian" w:ascii="Times Armenian" w:hAnsi="Times Armenian"/>
          <w:b/>
          <w:sz w:val="21"/>
          <w:szCs w:val="21"/>
        </w:rPr>
        <w:t>ջ. «ականջի, բաղարջի, հաղարջի, ևն»:</w:t>
      </w:r>
    </w:p>
    <w:p>
      <w:pPr>
        <w:pStyle w:val="Normal"/>
        <w:ind w:firstLine="360"/>
        <w:jc w:val="both"/>
        <w:rPr>
          <w:rFonts w:ascii="Times Armenian" w:hAnsi="Times Armenian" w:cs="Times Armenian"/>
        </w:rPr>
      </w:pPr>
      <w:r>
        <w:rPr>
          <w:rFonts w:cs="Times Armenian" w:ascii="Times Armenian" w:hAnsi="Times Armenian"/>
          <w:b/>
          <w:sz w:val="21"/>
          <w:szCs w:val="21"/>
        </w:rPr>
      </w:r>
    </w:p>
    <w:p>
      <w:pPr>
        <w:pStyle w:val="Normal"/>
        <w:ind w:firstLine="360"/>
        <w:jc w:val="both"/>
        <w:rPr>
          <w:rFonts w:ascii="Times Armenian" w:hAnsi="Times Armenian" w:cs="Times Armenian"/>
        </w:rPr>
      </w:pPr>
      <w:r>
        <w:rPr>
          <w:rFonts w:cs="Times Armenian" w:ascii="Times Armenian" w:hAnsi="Times Armenian"/>
          <w:b/>
          <w:sz w:val="21"/>
          <w:szCs w:val="21"/>
        </w:rPr>
        <w:t xml:space="preserve">ե) Ծ-Զ զույգը: </w:t>
      </w:r>
    </w:p>
    <w:p>
      <w:pPr>
        <w:pStyle w:val="Normal"/>
        <w:ind w:firstLine="360"/>
        <w:jc w:val="both"/>
        <w:rPr>
          <w:rFonts w:ascii="Times Armenian" w:hAnsi="Times Armenian" w:cs="Times Armenian"/>
        </w:rPr>
      </w:pPr>
      <w:r>
        <w:rPr>
          <w:rFonts w:cs="Times Armenian" w:ascii="Times Armenian" w:hAnsi="Times Armenian"/>
          <w:b/>
          <w:sz w:val="21"/>
          <w:szCs w:val="21"/>
        </w:rPr>
        <w:t xml:space="preserve">Նկատելի է, որ հնչեղ բաղաձայններից առաջ </w:t>
      </w:r>
      <w:r>
        <w:rPr>
          <w:rFonts w:cs="Times Armenian" w:ascii="Times Armenian" w:hAnsi="Times Armenian"/>
          <w:b/>
          <w:i/>
          <w:sz w:val="21"/>
          <w:szCs w:val="21"/>
        </w:rPr>
        <w:t>ծ-ն</w:t>
      </w:r>
      <w:r>
        <w:rPr>
          <w:rFonts w:cs="Times Armenian" w:ascii="Times Armenian" w:hAnsi="Times Armenian"/>
          <w:b/>
          <w:sz w:val="21"/>
          <w:szCs w:val="21"/>
        </w:rPr>
        <w:t xml:space="preserve">  դառնում է </w:t>
      </w:r>
      <w:r>
        <w:rPr>
          <w:rFonts w:cs="Times Armenian" w:ascii="Times Armenian" w:hAnsi="Times Armenian"/>
          <w:b/>
          <w:i/>
          <w:sz w:val="21"/>
          <w:szCs w:val="21"/>
        </w:rPr>
        <w:t>զ:</w:t>
      </w:r>
      <w:r>
        <w:rPr>
          <w:rFonts w:cs="Times Armenian" w:ascii="Times Armenian" w:hAnsi="Times Armenian"/>
          <w:b/>
          <w:sz w:val="21"/>
          <w:szCs w:val="21"/>
        </w:rPr>
        <w:t xml:space="preserve">  Օրինակ, «անիզվի», փոխանակ` «անիծվի», «դրա կծազն էլ», փոխանակ` «դրա կը</w:t>
        <w:softHyphen/>
        <w:t>ծածն էլ» ևն:</w:t>
      </w:r>
    </w:p>
    <w:p>
      <w:pPr>
        <w:pStyle w:val="Normal"/>
        <w:ind w:firstLine="360"/>
        <w:jc w:val="both"/>
        <w:rPr>
          <w:rFonts w:ascii="Times Armenian" w:hAnsi="Times Armenian" w:cs="Times Armenian"/>
        </w:rPr>
      </w:pPr>
      <w:r>
        <w:rPr>
          <w:rFonts w:cs="Times Armenian" w:ascii="Times Armenian" w:hAnsi="Times Armenian"/>
          <w:b/>
          <w:sz w:val="21"/>
          <w:szCs w:val="21"/>
        </w:rPr>
      </w:r>
    </w:p>
    <w:p>
      <w:pPr>
        <w:pStyle w:val="Normal"/>
        <w:ind w:firstLine="360"/>
        <w:jc w:val="both"/>
        <w:rPr>
          <w:rFonts w:ascii="Times Armenian" w:hAnsi="Times Armenian" w:cs="Times Armenian"/>
        </w:rPr>
      </w:pPr>
      <w:r>
        <w:rPr>
          <w:rFonts w:cs="Times Armenian" w:ascii="Times Armenian" w:hAnsi="Times Armenian"/>
          <w:b/>
          <w:sz w:val="21"/>
          <w:szCs w:val="21"/>
        </w:rPr>
        <w:t>զ) Ճ-Ջ զույգը:</w:t>
      </w:r>
    </w:p>
    <w:p>
      <w:pPr>
        <w:pStyle w:val="Normal"/>
        <w:ind w:firstLine="360"/>
        <w:jc w:val="both"/>
        <w:rPr>
          <w:rFonts w:ascii="Times Armenian" w:hAnsi="Times Armenian" w:cs="Times Armenian"/>
        </w:rPr>
      </w:pPr>
      <w:r>
        <w:rPr>
          <w:rFonts w:cs="Times Armenian" w:ascii="Times Armenian" w:hAnsi="Times Armenian"/>
          <w:b/>
          <w:sz w:val="21"/>
          <w:szCs w:val="21"/>
        </w:rPr>
        <w:t xml:space="preserve">Նկատելի է, որ շատ անգամ հնչեղներից առաջ (մանավանդ </w:t>
      </w:r>
      <w:r>
        <w:rPr>
          <w:rFonts w:cs="Times Armenian" w:ascii="Times Armenian" w:hAnsi="Times Armenian"/>
          <w:b/>
          <w:i/>
          <w:sz w:val="21"/>
          <w:szCs w:val="21"/>
        </w:rPr>
        <w:t>ն-ից</w:t>
      </w:r>
      <w:r>
        <w:rPr>
          <w:rFonts w:cs="Times Armenian" w:ascii="Times Armenian" w:hAnsi="Times Armenian"/>
          <w:b/>
          <w:sz w:val="21"/>
          <w:szCs w:val="21"/>
        </w:rPr>
        <w:t xml:space="preserve"> հետո) </w:t>
      </w:r>
      <w:r>
        <w:rPr>
          <w:rFonts w:cs="Times Armenian" w:ascii="Times Armenian" w:hAnsi="Times Armenian"/>
          <w:b/>
          <w:i/>
          <w:sz w:val="21"/>
          <w:szCs w:val="21"/>
        </w:rPr>
        <w:t>ճ-ն</w:t>
      </w:r>
      <w:r>
        <w:rPr>
          <w:rFonts w:cs="Times Armenian" w:ascii="Times Armenian" w:hAnsi="Times Armenian"/>
          <w:b/>
          <w:sz w:val="21"/>
          <w:szCs w:val="21"/>
        </w:rPr>
        <w:t xml:space="preserve">  դառնում է </w:t>
      </w:r>
      <w:r>
        <w:rPr>
          <w:rFonts w:cs="Times Armenian" w:ascii="Times Armenian" w:hAnsi="Times Armenian"/>
          <w:b/>
          <w:i/>
          <w:sz w:val="21"/>
          <w:szCs w:val="21"/>
        </w:rPr>
        <w:t>ջ,</w:t>
      </w:r>
      <w:r>
        <w:rPr>
          <w:rFonts w:cs="Times Armenian" w:ascii="Times Armenian" w:hAnsi="Times Armenian"/>
          <w:b/>
          <w:sz w:val="21"/>
          <w:szCs w:val="21"/>
        </w:rPr>
        <w:t xml:space="preserve"> հետո էլ, դ) կետի համաձայն, դառնում է </w:t>
      </w:r>
      <w:r>
        <w:rPr>
          <w:rFonts w:cs="Times Armenian" w:ascii="Times Armenian" w:hAnsi="Times Armenian"/>
          <w:b/>
          <w:i/>
          <w:sz w:val="21"/>
          <w:szCs w:val="21"/>
        </w:rPr>
        <w:t>ժ:</w:t>
      </w:r>
      <w:r>
        <w:rPr>
          <w:rFonts w:cs="Times Armenian" w:ascii="Times Armenian" w:hAnsi="Times Armenian"/>
          <w:b/>
          <w:sz w:val="21"/>
          <w:szCs w:val="21"/>
        </w:rPr>
        <w:t xml:space="preserve"> Օրինակ, «ճանջ, ճանժն էկավ, գաճաժները» ևն:</w:t>
      </w:r>
    </w:p>
    <w:p>
      <w:pPr>
        <w:pStyle w:val="Normal"/>
        <w:ind w:firstLine="360"/>
        <w:jc w:val="both"/>
        <w:rPr>
          <w:rFonts w:ascii="Times Armenian" w:hAnsi="Times Armenian" w:cs="Times Armenian"/>
        </w:rPr>
      </w:pPr>
      <w:r>
        <w:rPr>
          <w:rFonts w:cs="Times Armenian" w:ascii="Times Armenian" w:hAnsi="Times Armenian"/>
          <w:b/>
          <w:sz w:val="21"/>
          <w:szCs w:val="21"/>
        </w:rPr>
      </w:r>
    </w:p>
    <w:p>
      <w:pPr>
        <w:pStyle w:val="Normal"/>
        <w:ind w:firstLine="360"/>
        <w:jc w:val="both"/>
        <w:rPr>
          <w:rFonts w:ascii="Times Armenian" w:hAnsi="Times Armenian" w:cs="Times Armenian"/>
        </w:rPr>
      </w:pPr>
      <w:r>
        <w:rPr>
          <w:rFonts w:cs="Times Armenian" w:ascii="Times Armenian" w:hAnsi="Times Armenian"/>
          <w:b/>
          <w:sz w:val="21"/>
          <w:szCs w:val="21"/>
        </w:rPr>
        <w:t>է) Ն-ի վարքը:</w:t>
      </w:r>
    </w:p>
    <w:p>
      <w:pPr>
        <w:pStyle w:val="Normal"/>
        <w:ind w:firstLine="360"/>
        <w:jc w:val="both"/>
        <w:rPr>
          <w:rFonts w:ascii="Times Armenian" w:hAnsi="Times Armenian" w:cs="Times Armenian"/>
        </w:rPr>
      </w:pPr>
      <w:r>
        <w:rPr>
          <w:rFonts w:cs="Times Armenian" w:ascii="Times Armenian" w:hAnsi="Times Armenian"/>
          <w:b/>
          <w:sz w:val="21"/>
          <w:szCs w:val="21"/>
        </w:rPr>
        <w:t>Արարատյան բարբառը (ու այսօրվա բարբառներից շատերն էլ) ն-ից առաջ կ-ն անխտիր դարձնուն են գ: Օրինակ, «խունգ, ծունգ, տնգել, ընգեր, ըն</w:t>
        <w:softHyphen/>
        <w:t>գավ», ու նույնիսկ «մանկապարտեզ &gt; մնգո»: Այս երևույթը շատ հին է, ու նկատվում է մեր Աստվածաշնչի արդեն 9-րդ դարի ձեռագրերի մեջ:</w:t>
      </w:r>
    </w:p>
    <w:p>
      <w:pPr>
        <w:pStyle w:val="Normal"/>
        <w:ind w:firstLine="360"/>
        <w:jc w:val="both"/>
        <w:rPr>
          <w:rFonts w:ascii="Times Armenian" w:hAnsi="Times Armenian" w:cs="Times Armenian"/>
        </w:rPr>
      </w:pPr>
      <w:r>
        <w:rPr>
          <w:rFonts w:cs="Times Armenian" w:ascii="Times Armenian" w:hAnsi="Times Armenian"/>
          <w:sz w:val="21"/>
          <w:szCs w:val="21"/>
        </w:rPr>
        <w:t xml:space="preserve">Երբ այս կանոնները կիրառում եմ, </w:t>
      </w:r>
      <w:r>
        <w:rPr>
          <w:rFonts w:cs="Times Armenian" w:ascii="Times Armenian" w:hAnsi="Times Armenian"/>
          <w:b/>
          <w:i/>
          <w:sz w:val="21"/>
          <w:szCs w:val="21"/>
        </w:rPr>
        <w:t>ուզում եմ, որ կարդացողը կարդա բար</w:t>
        <w:softHyphen/>
        <w:softHyphen/>
        <w:t>բառի՛ արտասանությունով:</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Էլի՛ եմ ասում, համոզված եմ, որ հնչունական այս նրբությունները չա</w:t>
        <w:softHyphen/>
        <w:t>փա</w:t>
        <w:softHyphen/>
        <w:t>զանց կարևոր են, ավելի ճիշտ, ճակատագրական են, մեր հեռացույցի, թատ</w:t>
        <w:softHyphen/>
        <w:t>րոնի ու կինոյի համար:</w:t>
      </w:r>
    </w:p>
    <w:p>
      <w:pPr>
        <w:pStyle w:val="Normal"/>
        <w:ind w:firstLine="360"/>
        <w:jc w:val="both"/>
        <w:rPr>
          <w:rFonts w:ascii="Times Armenian" w:hAnsi="Times Armenian" w:cs="Times Armenian"/>
        </w:rPr>
      </w:pPr>
      <w:r>
        <w:rPr>
          <w:rFonts w:cs="Times Armenian" w:ascii="Times Armenian" w:hAnsi="Times Armenian"/>
          <w:b/>
          <w:i/>
          <w:sz w:val="21"/>
          <w:szCs w:val="21"/>
        </w:rPr>
        <w:t>(Ճիշտն ասած՝ այս կանոնները  Երևանի բարբառի (ու համ էլ այս  բար</w:t>
        <w:softHyphen/>
        <w:t xml:space="preserve">բառի ու գրական ոճերի տարբերության) այսօրվա վիճակի առաջին թռուցիկ նկարագրությունն են): </w:t>
      </w:r>
    </w:p>
    <w:p>
      <w:pPr>
        <w:pStyle w:val="Normal"/>
        <w:ind w:firstLine="360"/>
        <w:jc w:val="both"/>
        <w:rPr>
          <w:rFonts w:ascii="Times Armenian" w:hAnsi="Times Armenian" w:cs="Times Armenian"/>
        </w:rPr>
      </w:pPr>
      <w:r>
        <w:rPr>
          <w:rFonts w:cs="Times Armenian" w:ascii="Times Armenian" w:hAnsi="Times Armenian"/>
          <w:sz w:val="21"/>
          <w:szCs w:val="21"/>
        </w:rPr>
        <w:t xml:space="preserve">Երևանի խոսվածքի մեջ է՛լի բաներ կան, բայց գլխավորները սրանք են: Բաներ էլ կլինեն, որ չեմ նկատել, կամ էլ նկատել եմ, բայց ռիսկ չեմ արել, որ փոխեմ: Դրանք էլ թող ուրիշները նկատեն ու անեն: Վստահ եմ, որ մեր գրական լեզվի ապագան  սա՛ է, ու համ էլ հարյուր տոկոս համոզված եմ, որ մեր լեզվի վիճակը շատ վատ կլինի, թե չհետևի Երևանի բարբառին: </w:t>
      </w:r>
    </w:p>
    <w:p>
      <w:pPr>
        <w:pStyle w:val="Normal"/>
        <w:ind w:firstLine="360"/>
        <w:jc w:val="both"/>
        <w:rPr>
          <w:rFonts w:ascii="Times Armenian" w:hAnsi="Times Armenian" w:cs="Times Armenian"/>
        </w:rPr>
      </w:pPr>
      <w:r>
        <w:rPr>
          <w:rFonts w:cs="Times Armenian" w:ascii="Times Armenian" w:hAnsi="Times Armenian"/>
          <w:sz w:val="21"/>
          <w:szCs w:val="21"/>
        </w:rPr>
        <w:t>Երևի վրիպակներ էլ ունենամ: Խ. Աբովյանից հետո սա աշխարհա</w:t>
        <w:softHyphen/>
        <w:t xml:space="preserve">բար գրական լեզու սարքելու առաջին՝ քչից շատից ամբողջական փորձն է ու չի կարող ավարտուն լինի: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Կետադրությունս անհատական է: Այսպես էլ պիտի լինի: Այսպես էլ ա</w:t>
        <w:softHyphen/>
        <w:t>սում են՝ Աճառյանը, Աբեղյանը ու առհասարակ այս հարցին տեղյակ լեզ</w:t>
        <w:softHyphen/>
        <w:t>վա</w:t>
        <w:softHyphen/>
        <w:t xml:space="preserve">բանները: </w:t>
      </w:r>
    </w:p>
    <w:p>
      <w:pPr>
        <w:pStyle w:val="Normal"/>
        <w:ind w:firstLine="360"/>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Ուրեմն, ես ԲԱՐԲԱՌՈ՛Վ ՉԵՄ ԳՐԵԼ: Ես  գրել եմ ԳՐԱԿԱՆ ոճով, բայց Ի՛Մ ԳՐԱԿԱՆ ոճով: Իմ գրական ոճն ա՛յն ոճն է, ինչն Աբովյանի «Վերք»-ի ու Թումանյանի «Գիքոր»-ի հարազատ ժառանգն է: («Գի</w:t>
        <w:softHyphen/>
        <w:t>քորը» գրած է համար</w:t>
        <w:softHyphen/>
        <w:t>յա ասածս ձևով):</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Ես ոչ մի նոր բան չեմ արել (չհաշված մի քանի մանր-մունր բառի գործ</w:t>
        <w:softHyphen/>
        <w:t>ածությունը), որ Հ. Թումանյանը, առա</w:t>
        <w:softHyphen/>
        <w:t xml:space="preserve">վել ևս` Խ Աբովյանն արած չլինի: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Ուղղակի, իմ արած փոփոխությունը մասնակի ու մեխանի</w:t>
        <w:softHyphen/>
        <w:t>կա</w:t>
        <w:softHyphen/>
        <w:t>կան չի, սիս</w:t>
        <w:softHyphen/>
        <w:t>տեմատիկ է ու համա</w:t>
        <w:softHyphen/>
        <w:t>կողմանի ու նպատակային: Խ. Աբովյանի պար</w:t>
        <w:softHyphen/>
        <w:t xml:space="preserve">տության պատճառը իր արածի մասնավորությունն էր, այսինքն, այն հանգամանքը, որ իր գրածների մեջ ահագին շատ անհարկի գրաբարիզմ կար: </w:t>
      </w:r>
    </w:p>
    <w:p>
      <w:pPr>
        <w:pStyle w:val="Normal"/>
        <w:ind w:firstLine="360"/>
        <w:jc w:val="both"/>
        <w:rPr>
          <w:rFonts w:ascii="Times Armenian" w:hAnsi="Times Armenian" w:cs="Times Armenian"/>
        </w:rPr>
      </w:pPr>
      <w:r>
        <w:rPr>
          <w:rFonts w:cs="Times Armenian" w:ascii="Times Armenian" w:hAnsi="Times Armenian"/>
          <w:sz w:val="21"/>
          <w:szCs w:val="21"/>
        </w:rPr>
        <w:t>Լեզուն էլ մի այնպիսի գեր</w:t>
        <w:softHyphen/>
        <w:t>բարդ կառույց է, որ դրա մի՛ «քյարփնջին» էլ կպ</w:t>
        <w:softHyphen/>
        <w:t>նես, մյուսները թուլանում խար</w:t>
        <w:softHyphen/>
        <w:softHyphen/>
        <w:t>խլվում են, ու վերջը շենքը քանդվում է: Թե որ այս բոլորն իրար հետ չանեի, արածս իզուր կլիներ, թե որ հիմա էլ իզուր չի:</w:t>
      </w:r>
    </w:p>
    <w:p>
      <w:pPr>
        <w:pStyle w:val="Normal"/>
        <w:ind w:firstLine="360"/>
        <w:jc w:val="both"/>
        <w:rPr>
          <w:rFonts w:ascii="Times Armenian" w:hAnsi="Times Armenian" w:cs="Times Armenian"/>
        </w:rPr>
      </w:pPr>
      <w:r>
        <w:rPr>
          <w:rFonts w:cs="Times Armenian" w:ascii="Times Armenian" w:hAnsi="Times Armenian"/>
          <w:b/>
          <w:i/>
          <w:sz w:val="21"/>
          <w:szCs w:val="21"/>
        </w:rPr>
        <w:t>ԼԵԶՎԻ ՀԱՐՑՈՒՄ ԱՄԵՆ ԻՆՉՆ ԷԼ ՎԱՐԺՎԵԼՈՒ ԲԱՆ Է: ՄԵՆՔ ՍԻՐՈՒՆ ԵՆՔ ՀԱՄԱՐՈՒՄ ՄԻԱՅՆ Ա՛ՅՆ ԲԱՆԵՐԸ, ԻՆՉԻՆ ՎԱՐԺՎԵԼ ԵՆՔ ՄԱՆԿՈՒՑ:</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t xml:space="preserve">ՈՒ ափսոս, որ մանկուց գոնե մի ոտանավորի մեջ չենք տեսել՝ </w:t>
      </w:r>
      <w:r>
        <w:rPr>
          <w:rFonts w:cs="Times Armenian" w:ascii="Times Armenian" w:hAnsi="Times Armenian"/>
          <w:b/>
          <w:i/>
          <w:sz w:val="21"/>
          <w:szCs w:val="21"/>
        </w:rPr>
        <w:t>«էթամ, կա</w:t>
        <w:softHyphen/>
        <w:t>րամ, ըսենց, ըտենց, ընենց, ընձի, էսի, էտի, էնի, խի՞»</w:t>
      </w:r>
      <w:r>
        <w:rPr>
          <w:rFonts w:cs="Times Armenian" w:ascii="Times Armenian" w:hAnsi="Times Armenian"/>
          <w:sz w:val="21"/>
          <w:szCs w:val="21"/>
        </w:rPr>
        <w:t xml:space="preserve"> ևն ձևերը: </w:t>
      </w:r>
    </w:p>
    <w:p>
      <w:pPr>
        <w:pStyle w:val="Normal"/>
        <w:ind w:firstLine="360"/>
        <w:jc w:val="both"/>
        <w:rPr>
          <w:rFonts w:ascii="Times Armenian" w:hAnsi="Times Armenian" w:cs="Times Armenian"/>
        </w:rPr>
      </w:pPr>
      <w:r>
        <w:rPr>
          <w:rFonts w:cs="Times Armenian" w:ascii="Times Armenian" w:hAnsi="Times Armenian"/>
          <w:b/>
          <w:i/>
          <w:sz w:val="21"/>
          <w:szCs w:val="21"/>
        </w:rPr>
        <w:t>Ես չեմ ասում, որ հրաժարվենք մյուս բարբառներից կամ այսօրվա գրա</w:t>
        <w:softHyphen/>
        <w:t>կանի ընտիր գործերից ու գրա</w:t>
        <w:softHyphen/>
        <w:t>բա</w:t>
        <w:softHyphen/>
        <w:t>րից:</w:t>
      </w:r>
      <w:r>
        <w:rPr>
          <w:rFonts w:cs="Times Armenian" w:ascii="Times Armenian" w:hAnsi="Times Armenian"/>
          <w:sz w:val="21"/>
          <w:szCs w:val="21"/>
        </w:rPr>
        <w:t xml:space="preserve"> Դրանք լավն ու թանկ: Ով վերամ</w:t>
        <w:softHyphen/>
        <w:t>բարձ ոճի ցանկու</w:t>
        <w:softHyphen/>
        <w:t xml:space="preserve">թյուն ունի ու շտամպից չի վախենում, թող գրի ու ասի՝ </w:t>
      </w:r>
      <w:r>
        <w:rPr>
          <w:rFonts w:cs="Times Armenian" w:ascii="Times Armenian" w:hAnsi="Times Armenian"/>
          <w:b/>
          <w:i/>
          <w:sz w:val="21"/>
          <w:szCs w:val="21"/>
        </w:rPr>
        <w:t>«քավ լիցի, հավուր պատ</w:t>
        <w:softHyphen/>
        <w:t>շաճի, ոչ երբեք, զորս պատվիրեցեր, և ինչո՞ւ ոչ, երևի թե»</w:t>
      </w:r>
      <w:r>
        <w:rPr>
          <w:rFonts w:cs="Times Armenian" w:ascii="Times Armenian" w:hAnsi="Times Armenian"/>
          <w:sz w:val="21"/>
          <w:szCs w:val="21"/>
        </w:rPr>
        <w:t xml:space="preserve"> և այլն, դա արդեն իր գործն է: </w:t>
      </w:r>
    </w:p>
    <w:p>
      <w:pPr>
        <w:pStyle w:val="Normal"/>
        <w:ind w:firstLine="360"/>
        <w:jc w:val="both"/>
        <w:rPr>
          <w:rFonts w:ascii="Times Armenian" w:hAnsi="Times Armenian" w:cs="Times Armenian"/>
        </w:rPr>
      </w:pPr>
      <w:r>
        <w:rPr>
          <w:rFonts w:cs="Times Armenian" w:ascii="Times Armenian" w:hAnsi="Times Armenian"/>
          <w:b/>
          <w:i/>
          <w:sz w:val="21"/>
          <w:szCs w:val="21"/>
        </w:rPr>
        <w:t>Ամեն մարդ էլ լեզվա</w:t>
        <w:softHyphen/>
        <w:t xml:space="preserve">կան ազատության </w:t>
      </w:r>
      <w:r>
        <w:rPr>
          <w:b/>
          <w:i/>
          <w:sz w:val="21"/>
          <w:szCs w:val="21"/>
        </w:rPr>
        <w:t>(</w:t>
      </w:r>
      <w:r>
        <w:rPr>
          <w:rFonts w:cs="Times Armenian" w:ascii="Times Armenian" w:hAnsi="Times Armenian"/>
          <w:b/>
          <w:i/>
          <w:sz w:val="21"/>
          <w:szCs w:val="21"/>
        </w:rPr>
        <w:t>բայց ոչ թե գռեհիկ հայ</w:t>
        <w:softHyphen/>
        <w:t>հոյանքի կամ զրպարտանքի</w:t>
      </w:r>
      <w:r>
        <w:rPr>
          <w:b/>
          <w:i/>
          <w:sz w:val="21"/>
          <w:szCs w:val="21"/>
        </w:rPr>
        <w:t>)</w:t>
      </w:r>
      <w:r>
        <w:rPr>
          <w:rFonts w:cs="Times Armenian" w:ascii="Times Armenian" w:hAnsi="Times Armenian"/>
          <w:b/>
          <w:i/>
          <w:sz w:val="21"/>
          <w:szCs w:val="21"/>
        </w:rPr>
        <w:t xml:space="preserve"> իրա</w:t>
        <w:softHyphen/>
        <w:t xml:space="preserve">վունքը ունի: </w:t>
      </w:r>
    </w:p>
    <w:p>
      <w:pPr>
        <w:pStyle w:val="Normal"/>
        <w:ind w:firstLine="360"/>
        <w:jc w:val="both"/>
        <w:rPr>
          <w:rFonts w:ascii="Times Armenian" w:hAnsi="Times Armenian" w:cs="Times Armenian"/>
        </w:rPr>
      </w:pPr>
      <w:r>
        <w:rPr>
          <w:rFonts w:cs="Times Armenian" w:ascii="Times Armenian" w:hAnsi="Times Armenian"/>
          <w:b/>
          <w:i/>
          <w:sz w:val="21"/>
          <w:szCs w:val="21"/>
        </w:rPr>
        <w:t>Ես համ էլ չեմ ասում, թե պիտի հրաժարվենք մեր գրական ոճերից:</w:t>
      </w:r>
      <w:r>
        <w:rPr>
          <w:rFonts w:cs="Times Armenian" w:ascii="Times Armenian" w:hAnsi="Times Armenian"/>
          <w:sz w:val="21"/>
          <w:szCs w:val="21"/>
        </w:rPr>
        <w:t xml:space="preserve">  Բայց թե որ մեկը գրական ոճով է գրում, պիտի անպայման գրի բարբառի քե</w:t>
        <w:softHyphen/>
        <w:t>րա</w:t>
        <w:softHyphen/>
        <w:t xml:space="preserve">կանությունով, որ իր գրածը հայերեն լինի, </w:t>
      </w:r>
      <w:r>
        <w:rPr>
          <w:rFonts w:cs="Times Armenian" w:ascii="Times Armenian" w:hAnsi="Times Armenian"/>
          <w:b/>
          <w:i/>
          <w:sz w:val="21"/>
          <w:szCs w:val="21"/>
        </w:rPr>
        <w:t>թե ուզում է, որ իրո՛ք հայերենով գրած լինի:</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Թե չէ`</w:t>
      </w:r>
      <w:r>
        <w:rPr>
          <w:rFonts w:cs="Times Armenian" w:ascii="Times Armenian" w:hAnsi="Times Armenian"/>
          <w:b/>
          <w:i/>
          <w:sz w:val="21"/>
          <w:szCs w:val="21"/>
        </w:rPr>
        <w:t>այսօրվա գրական ոճերը, առանց բա</w:t>
        <w:softHyphen/>
        <w:t>ցառու</w:t>
        <w:softHyphen/>
        <w:t>թյան, այնքա՛ն են սը</w:t>
        <w:softHyphen/>
        <w:t>խալ, որ հանգիստ կարող ենք ասենք, որ հայերեն չեն:</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Ինքը՝ բարբառը՝ գրական ոճ չի՛, աղքատ է:</w:t>
      </w:r>
      <w:r>
        <w:rPr>
          <w:rFonts w:cs="Times Armenian" w:ascii="Times Armenian" w:hAnsi="Times Armenian"/>
          <w:sz w:val="21"/>
          <w:szCs w:val="21"/>
        </w:rPr>
        <w:t xml:space="preserve"> Օրինակ՝ ո՛չ մի կեն</w:t>
        <w:softHyphen/>
        <w:t>դանի բարբառ չունի՝ «անուրջ, բագին, քուրմ, մեհյան» բառերն ու հազար ու մի ու</w:t>
        <w:softHyphen/>
        <w:t>րիշ բառ: Սրանք սկզբում փոխ ենք առել օտար լեզուներից, հետո էլ` գրա</w:t>
        <w:softHyphen/>
        <w:t>բա</w:t>
        <w:softHyphen/>
        <w:t>րից ու լա՛վ ենք արել: Բար</w:t>
        <w:softHyphen/>
        <w:t>բառ</w:t>
        <w:softHyphen/>
        <w:t xml:space="preserve">ներից է՛լ ենք բառ փոխ առնում: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Ճիշտն ասած օտար բառերի դեմ սկսած այս պատե</w:t>
        <w:softHyphen/>
        <w:t>րազմը միշտ էլ, մեղմ ասած, անտեղյակության արդյունքն է: Ու թե որ չգիտենք, որ բառը թուր</w:t>
        <w:softHyphen/>
        <w:t>քե</w:t>
        <w:softHyphen/>
        <w:t>րեն է, կարելի ա՝ գործածենք ու համարենք հայերեն: Մանկամիտ ու ծի</w:t>
        <w:softHyphen/>
        <w:t>ծաղելի չե՞նք:</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Արդեն ասացի, որ լեզվի մասին հայացքներիս մի մասը հրապարակել եմ մամուլում: Չնայած դրանից հետո շատ թուք ու մուր եմ կերել, բայց այս վեր</w:t>
        <w:softHyphen/>
        <w:t>ջին 20 տարին հա՛ մտածում էի, թե լրիվ նոր ու արժեքավոր գաղա</w:t>
        <w:softHyphen/>
        <w:t>փար</w:t>
        <w:softHyphen/>
        <w:t xml:space="preserve">ներն ու գործերը մի՛շտ էլ ցավագին են ընդունվում, բայց վերջն ընդունվում են: </w:t>
      </w:r>
    </w:p>
    <w:p>
      <w:pPr>
        <w:pStyle w:val="Normal"/>
        <w:ind w:firstLine="360"/>
        <w:jc w:val="both"/>
        <w:rPr>
          <w:rFonts w:ascii="Times Armenian" w:hAnsi="Times Armenian" w:cs="Times Armenian"/>
        </w:rPr>
      </w:pPr>
      <w:r>
        <w:rPr>
          <w:rFonts w:cs="Times Armenian" w:ascii="Times Armenian" w:hAnsi="Times Armenian"/>
          <w:b/>
          <w:i/>
          <w:sz w:val="21"/>
          <w:szCs w:val="21"/>
        </w:rPr>
        <w:t xml:space="preserve">Հիմա այսպես չեմ մտածում: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Հիմա էլ կասկած չունեմ, որ գոնե այստեղ, գոնե Հայաստանում, ճիշտ ու կարևոր բան ասես կամ անես, ոչ կսիրեն, ոչ է՛լ կներեն:</w:t>
      </w:r>
      <w:r>
        <w:rPr>
          <w:rFonts w:cs="Times Armenian" w:ascii="Times Armenian" w:hAnsi="Times Armenian"/>
          <w:sz w:val="21"/>
          <w:szCs w:val="21"/>
        </w:rPr>
        <w:t xml:space="preserve"> Ով ուզում է իմանա, թե սրանով ի՛նչ եմ ուզում ասեմ, թող կարդա ռուս գրող Լեսկովի </w:t>
      </w:r>
      <w:r>
        <w:rPr>
          <w:rFonts w:cs="Times LatRus" w:ascii="Times LatRus" w:hAnsi="Times LatRus"/>
          <w:b/>
          <w:i/>
          <w:sz w:val="21"/>
          <w:szCs w:val="21"/>
        </w:rPr>
        <w:t>Загон</w:t>
      </w:r>
      <w:r>
        <w:rPr>
          <w:b/>
          <w:i/>
          <w:sz w:val="21"/>
          <w:szCs w:val="21"/>
        </w:rPr>
        <w:t xml:space="preserve"> </w:t>
      </w:r>
      <w:r>
        <w:rPr>
          <w:rFonts w:cs="Times Armenian" w:ascii="Times Armenian" w:hAnsi="Times Armenian"/>
          <w:sz w:val="21"/>
          <w:szCs w:val="21"/>
        </w:rPr>
        <w:t>պատ</w:t>
        <w:softHyphen/>
        <w:t>մըվածքը: Դա համ էլ հենց մե՛ր մասին է:</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Ուղղակի գժվելու բան է, լեզվի հարցերում մենք մեզ այնպես ենք պահում, ասես այս լեզվով չենք խոսում: Ոնց  որ բոլորս էլ ասենք. «Մենք, բո</w:t>
        <w:softHyphen/>
        <w:t>լոր հա</w:t>
        <w:softHyphen/>
        <w:t xml:space="preserve">յերս է՛լ, զզվելի ու նողկալի լեզվով ենք խոսում»: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sz w:val="21"/>
          <w:szCs w:val="21"/>
        </w:rPr>
        <w:t>Ուրեմն, ի՞նչ անենք, որ լավ լինի: Մի շատ հասարակ բան:</w:t>
      </w:r>
    </w:p>
    <w:p>
      <w:pPr>
        <w:pStyle w:val="Normal"/>
        <w:ind w:firstLine="360"/>
        <w:jc w:val="both"/>
        <w:rPr>
          <w:rFonts w:ascii="Times Armenian" w:hAnsi="Times Armenian" w:cs="Times Armenian"/>
        </w:rPr>
      </w:pPr>
      <w:r>
        <w:rPr>
          <w:rFonts w:cs="Times Armenian" w:ascii="Times Armenian" w:hAnsi="Times Armenian"/>
          <w:b/>
          <w:sz w:val="21"/>
          <w:szCs w:val="21"/>
        </w:rPr>
      </w:r>
    </w:p>
    <w:p>
      <w:pPr>
        <w:pStyle w:val="Normal"/>
        <w:ind w:firstLine="360"/>
        <w:jc w:val="both"/>
        <w:rPr>
          <w:rFonts w:ascii="Times Armenian" w:hAnsi="Times Armenian" w:cs="Times Armenian"/>
        </w:rPr>
      </w:pPr>
      <w:r>
        <w:rPr>
          <w:rFonts w:cs="Times Armenian" w:ascii="Times Armenian" w:hAnsi="Times Armenian"/>
          <w:b/>
          <w:sz w:val="21"/>
          <w:szCs w:val="21"/>
        </w:rPr>
        <w:t>Պիտի ընդունենք ու հռչակենք, որ Երևանի բարբառը (խոս</w:t>
        <w:softHyphen/>
        <w:t>վածքը) հա</w:t>
        <w:softHyphen/>
        <w:t>յերի գրական «լեզուն» է, այսինքն, որ Երևանի բարբառն ընդունելի է ամեն տեղ` դպրոցնե</w:t>
        <w:softHyphen/>
        <w:t>րում, համալսարան</w:t>
        <w:softHyphen/>
        <w:t>ներում, դատարաններում, ևն: Այդ ժամա</w:t>
        <w:softHyphen/>
        <w:t>նակ հայ ժողովրդի մեծա</w:t>
        <w:softHyphen/>
        <w:t>գույն մասը մի</w:t>
        <w:softHyphen/>
        <w:t>ան</w:t>
        <w:softHyphen/>
        <w:t>գամից կ</w:t>
        <w:softHyphen/>
        <w:t>դառնա «գրա</w:t>
        <w:softHyphen/>
        <w:t>գետ», իսկ մտա</w:t>
        <w:softHyphen/>
        <w:t>վորական</w:t>
        <w:softHyphen/>
        <w:t>ները կդառ</w:t>
        <w:softHyphen/>
        <w:t>նան «ան</w:t>
        <w:softHyphen/>
        <w:t>գրագետ», բայց ժամանակա</w:t>
        <w:softHyphen/>
        <w:t>վոր: Բայց սրանք էլ թող «սովո</w:t>
        <w:softHyphen/>
        <w:t>րե՛ն» իրենց մայրենի լեզուն, դրա համար մի քանի շա</w:t>
        <w:softHyphen/>
        <w:t xml:space="preserve">բաթը լրիվ հերիք է: </w:t>
      </w:r>
    </w:p>
    <w:p>
      <w:pPr>
        <w:pStyle w:val="Normal"/>
        <w:ind w:firstLine="360"/>
        <w:jc w:val="both"/>
        <w:rPr>
          <w:rFonts w:ascii="Times Armenian" w:hAnsi="Times Armenian" w:cs="Times Armenian"/>
        </w:rPr>
      </w:pPr>
      <w:r>
        <w:rPr>
          <w:rFonts w:cs="Times Armenian" w:ascii="Times Armenian" w:hAnsi="Times Armenian"/>
          <w:b/>
          <w:i/>
          <w:sz w:val="21"/>
          <w:szCs w:val="21"/>
        </w:rPr>
        <w:t>Բայց մենք ուզում ենք անենք սրա լրիվ հակառակը: Մենք մոտ 1550 տա</w:t>
        <w:softHyphen/>
        <w:t>րի է, ինչ փորձում ենք` ստիպենք, որ ողջ հայ ժողովուրդը խոսի գրա</w:t>
        <w:softHyphen/>
        <w:t>կան ոճե</w:t>
        <w:softHyphen/>
        <w:t>րով, ինչն ան</w:t>
        <w:softHyphen/>
        <w:t>հնար է, ու ինչի պես բան երբեք ու ոչ մի տեղ չի եղել: Ու փորձում ենք` հենց սա՛, հենց ա՛յս աննորմալությունն անենք:</w:t>
      </w:r>
    </w:p>
    <w:p>
      <w:pPr>
        <w:pStyle w:val="Normal"/>
        <w:ind w:firstLine="360"/>
        <w:jc w:val="both"/>
        <w:rPr>
          <w:rFonts w:ascii="Times Armenian" w:hAnsi="Times Armenian" w:cs="Times Armenian"/>
        </w:rPr>
      </w:pPr>
      <w:r>
        <w:rPr>
          <w:rFonts w:cs="Times Armenian" w:ascii="Times Armenian" w:hAnsi="Times Armenian"/>
          <w:b/>
          <w:i/>
          <w:sz w:val="21"/>
          <w:szCs w:val="21"/>
        </w:rPr>
        <w:t>Հայերի մեծագույն մասին նորմալ բան պետք չի՞: Թե որ հա, ուրեմն, հազար ափսոս, ուրեմն, այս գործն իզուր եմ արել ու գիտակցական կյանքիս մեծ մասն իզուր եմ ապրել:</w:t>
      </w:r>
      <w:r>
        <w:rPr>
          <w:rFonts w:cs="Times Armenian" w:ascii="Times Armenian" w:hAnsi="Times Armenian"/>
          <w:sz w:val="21"/>
          <w:szCs w:val="21"/>
        </w:rPr>
        <w:tab/>
        <w:tab/>
        <w:tab/>
      </w:r>
    </w:p>
    <w:p>
      <w:pPr>
        <w:pStyle w:val="Normal"/>
        <w:ind w:firstLine="360"/>
        <w:jc w:val="end"/>
        <w:rPr>
          <w:rFonts w:ascii="Times Armenian" w:hAnsi="Times Armenian" w:cs="Times Armenian"/>
        </w:rPr>
      </w:pPr>
      <w:r>
        <w:rPr>
          <w:rFonts w:cs="Times Armenian" w:ascii="Times Armenian" w:hAnsi="Times Armenian"/>
          <w:b/>
          <w:i/>
          <w:sz w:val="18"/>
          <w:szCs w:val="18"/>
        </w:rPr>
        <w:t>1992-2008 թիվ, Երևան</w:t>
      </w:r>
    </w:p>
    <w:p>
      <w:pPr>
        <w:pStyle w:val="Normal"/>
        <w:rPr>
          <w:rFonts w:ascii="Times Armenian" w:hAnsi="Times Armenian" w:cs="Times Armenian"/>
        </w:rPr>
      </w:pPr>
      <w:r>
        <w:rPr>
          <w:rFonts w:cs="Times Armenian" w:ascii="Times Armenian" w:hAnsi="Times Armenian"/>
          <w:b/>
          <w:i/>
          <w:sz w:val="21"/>
          <w:szCs w:val="21"/>
        </w:rPr>
      </w:r>
      <w:r>
        <w:br w:type="page"/>
      </w:r>
    </w:p>
    <w:p>
      <w:pPr>
        <w:pStyle w:val="Heading3"/>
        <w:numPr>
          <w:ilvl w:val="0"/>
          <w:numId w:val="0"/>
        </w:numPr>
        <w:ind w:start="288" w:hanging="0"/>
        <w:jc w:val="center"/>
        <w:rPr>
          <w:rFonts w:ascii="Times Armenian" w:hAnsi="Times Armenian" w:cs="Times Armenian"/>
        </w:rPr>
      </w:pPr>
      <w:bookmarkStart w:id="44" w:name="__RefHeading___Toc409540344"/>
      <w:bookmarkEnd w:id="44"/>
      <w:r>
        <w:rPr>
          <w:rFonts w:cs="Times Armenian" w:ascii="Times Armenian" w:hAnsi="Times Armenian"/>
          <w:sz w:val="21"/>
          <w:szCs w:val="21"/>
        </w:rPr>
        <w:t>12.</w:t>
      </w:r>
      <w:r>
        <w:rPr>
          <w:rFonts w:cs="Times Armenian" w:ascii="Times Armenian" w:hAnsi="Times Armenian"/>
        </w:rPr>
        <w:t>ՆՈՒՅՆ ԲՆԱԳՐԻ ՈՒ ԴՐԱ ՄԻ ՔԱՆԻ ԹԱՐԳՄԱՆՈՒԹՅԱՆ ՀԱՄԵՄԱՏՈՒԹՅՈՒՆԸ</w:t>
      </w:r>
    </w:p>
    <w:p>
      <w:pPr>
        <w:pStyle w:val="Normal"/>
        <w:ind w:firstLine="360"/>
        <w:rPr>
          <w:rFonts w:ascii="Times Armenian" w:hAnsi="Times Armenian" w:cs="Times Armenian"/>
        </w:rPr>
      </w:pPr>
      <w:r>
        <w:rPr>
          <w:rFonts w:cs="Times Armenian" w:ascii="Times Armenian" w:hAnsi="Times Armenian"/>
          <w:b/>
          <w:i/>
          <w:sz w:val="21"/>
          <w:szCs w:val="21"/>
        </w:rPr>
      </w:r>
    </w:p>
    <w:p>
      <w:pPr>
        <w:pStyle w:val="Normal"/>
        <w:ind w:firstLine="360"/>
        <w:jc w:val="center"/>
        <w:rPr>
          <w:rFonts w:ascii="Times Armenian" w:hAnsi="Times Armenian" w:cs="Times Armenian"/>
        </w:rPr>
      </w:pPr>
      <w:r>
        <w:rPr>
          <w:rFonts w:cs="Times Armenian" w:ascii="Times Armenian" w:hAnsi="Times Armenian"/>
          <w:b/>
          <w:i/>
          <w:sz w:val="21"/>
          <w:szCs w:val="21"/>
        </w:rPr>
        <w:t xml:space="preserve">Լերմոնտովի «հանելուկ-թարգմանությունների» պատասխանները </w:t>
      </w:r>
    </w:p>
    <w:p>
      <w:pPr>
        <w:pStyle w:val="Normal"/>
        <w:ind w:firstLine="360"/>
        <w:jc w:val="center"/>
        <w:rPr>
          <w:rFonts w:ascii="Times Armenian" w:hAnsi="Times Armenian" w:cs="Times Armenian"/>
        </w:rPr>
      </w:pPr>
      <w:r>
        <w:rPr>
          <w:rFonts w:cs="Times Armenian" w:ascii="Times Armenian" w:hAnsi="Times Armenian"/>
          <w:b/>
          <w:i/>
          <w:sz w:val="21"/>
          <w:szCs w:val="21"/>
        </w:rPr>
      </w:r>
    </w:p>
    <w:p>
      <w:pPr>
        <w:pStyle w:val="Normal"/>
        <w:ind w:firstLine="360"/>
        <w:jc w:val="center"/>
        <w:rPr>
          <w:rFonts w:ascii="Times Armenian" w:hAnsi="Times Armenian" w:cs="Times Armenian"/>
        </w:rPr>
      </w:pPr>
      <w:r>
        <w:rPr>
          <w:rFonts w:cs="Times Armenian" w:ascii="Times Armenian" w:hAnsi="Times Armenian"/>
          <w:i/>
          <w:sz w:val="21"/>
          <w:szCs w:val="21"/>
        </w:rPr>
        <w:t>***</w:t>
      </w:r>
    </w:p>
    <w:p>
      <w:pPr>
        <w:pStyle w:val="Normal"/>
        <w:ind w:firstLine="360"/>
        <w:jc w:val="both"/>
        <w:rPr>
          <w:rFonts w:ascii="Times Armenian" w:hAnsi="Times Armenian" w:cs="Times Armenian"/>
        </w:rPr>
      </w:pPr>
      <w:r>
        <w:rPr>
          <w:rFonts w:cs="Times Armenian" w:ascii="Times Armenian" w:hAnsi="Times Armenian"/>
          <w:b/>
          <w:i/>
          <w:sz w:val="21"/>
          <w:szCs w:val="21"/>
        </w:rPr>
        <w:t>4. Երեք արմավենու</w:t>
      </w:r>
      <w:r>
        <w:rPr>
          <w:rFonts w:cs="Times Armenian" w:ascii="Times Armenian" w:hAnsi="Times Armenian"/>
          <w:i/>
          <w:sz w:val="21"/>
          <w:szCs w:val="21"/>
        </w:rPr>
        <w:t xml:space="preserve"> </w:t>
      </w:r>
      <w:r>
        <w:rPr>
          <w:rFonts w:cs="Times Armenian" w:ascii="Times Armenian" w:hAnsi="Times Armenian"/>
          <w:b/>
          <w:i/>
          <w:sz w:val="21"/>
          <w:szCs w:val="21"/>
        </w:rPr>
        <w:t>4.2-ը</w:t>
      </w:r>
      <w:r>
        <w:rPr>
          <w:rFonts w:cs="Times Armenian" w:ascii="Times Armenian" w:hAnsi="Times Armenian"/>
          <w:i/>
          <w:sz w:val="21"/>
          <w:szCs w:val="21"/>
        </w:rPr>
        <w:t xml:space="preserve"> </w:t>
      </w:r>
      <w:r>
        <w:rPr>
          <w:rFonts w:cs="Times Armenian" w:ascii="Times Armenian" w:hAnsi="Times Armenian"/>
          <w:sz w:val="21"/>
          <w:szCs w:val="21"/>
        </w:rPr>
        <w:t>ի՛մ թարգմանությունն է,</w:t>
      </w:r>
      <w:r>
        <w:rPr>
          <w:rFonts w:cs="Times Armenian" w:ascii="Times Armenian" w:hAnsi="Times Armenian"/>
          <w:i/>
          <w:sz w:val="21"/>
          <w:szCs w:val="21"/>
        </w:rPr>
        <w:t xml:space="preserve"> </w:t>
      </w:r>
      <w:r>
        <w:rPr>
          <w:rFonts w:cs="Times Armenian" w:ascii="Times Armenian" w:hAnsi="Times Armenian"/>
          <w:b/>
          <w:i/>
          <w:sz w:val="21"/>
          <w:szCs w:val="21"/>
        </w:rPr>
        <w:t>4.1-ը`</w:t>
      </w:r>
      <w:r>
        <w:rPr>
          <w:rFonts w:cs="Times Armenian" w:ascii="Times Armenian" w:hAnsi="Times Armenian"/>
          <w:i/>
          <w:sz w:val="21"/>
          <w:szCs w:val="21"/>
        </w:rPr>
        <w:t xml:space="preserve"> Ս. Վահունուն, </w:t>
      </w:r>
      <w:r>
        <w:rPr>
          <w:rFonts w:cs="Times Armenian" w:ascii="Times Armenian" w:hAnsi="Times Armenian"/>
          <w:sz w:val="21"/>
          <w:szCs w:val="21"/>
        </w:rPr>
        <w:t>ինչը վերցրել եմ հետևյալ գրքից.</w:t>
      </w:r>
      <w:r>
        <w:rPr>
          <w:rFonts w:cs="Times Armenian" w:ascii="Times Armenian" w:hAnsi="Times Armenian"/>
          <w:i/>
          <w:sz w:val="21"/>
          <w:szCs w:val="21"/>
        </w:rPr>
        <w:t xml:space="preserve"> </w:t>
      </w:r>
      <w:r>
        <w:rPr>
          <w:rFonts w:cs="Times Armenian" w:ascii="Times Armenian" w:hAnsi="Times Armenian"/>
          <w:b/>
          <w:sz w:val="21"/>
          <w:szCs w:val="21"/>
        </w:rPr>
        <w:t>Մ. Յու. Լերմոնտով,</w:t>
      </w:r>
      <w:r>
        <w:rPr>
          <w:rFonts w:cs="Times Armenian" w:ascii="Times Armenian" w:hAnsi="Times Armenian"/>
          <w:i/>
          <w:sz w:val="21"/>
          <w:szCs w:val="21"/>
        </w:rPr>
        <w:t xml:space="preserve"> </w:t>
      </w:r>
      <w:r>
        <w:rPr>
          <w:rFonts w:cs="Times Armenian" w:ascii="Times Armenian" w:hAnsi="Times Armenian"/>
          <w:b/>
          <w:i/>
          <w:sz w:val="21"/>
          <w:szCs w:val="21"/>
        </w:rPr>
        <w:t>Ընտիր երկեր</w:t>
      </w:r>
      <w:r>
        <w:rPr>
          <w:rFonts w:cs="Times Armenian" w:ascii="Times Armenian" w:hAnsi="Times Armenian"/>
          <w:i/>
          <w:sz w:val="21"/>
          <w:szCs w:val="21"/>
        </w:rPr>
        <w:t xml:space="preserve">, </w:t>
      </w:r>
      <w:r>
        <w:rPr>
          <w:rFonts w:cs="Times Armenian" w:ascii="Times Armenian" w:hAnsi="Times Armenian"/>
          <w:sz w:val="21"/>
          <w:szCs w:val="21"/>
        </w:rPr>
        <w:t>հատ 1-ին, «Հայպետհրատ», Երևան, 1941:</w:t>
      </w:r>
    </w:p>
    <w:p>
      <w:pPr>
        <w:pStyle w:val="Normal"/>
        <w:ind w:firstLine="360"/>
        <w:jc w:val="both"/>
        <w:rPr>
          <w:rFonts w:ascii="Times Armenian" w:hAnsi="Times Armenian" w:cs="Times Armenian"/>
        </w:rPr>
      </w:pPr>
      <w:r>
        <w:rPr>
          <w:rFonts w:cs="Times Armenian" w:ascii="Times Armenian" w:hAnsi="Times Armenian"/>
          <w:sz w:val="21"/>
          <w:szCs w:val="21"/>
        </w:rPr>
        <w:t>Լերմոնտովի</w:t>
      </w:r>
      <w:r>
        <w:rPr>
          <w:rFonts w:cs="Times Armenian" w:ascii="Times Armenian" w:hAnsi="Times Armenian"/>
          <w:i/>
          <w:sz w:val="21"/>
          <w:szCs w:val="21"/>
        </w:rPr>
        <w:t xml:space="preserve"> </w:t>
      </w:r>
      <w:r>
        <w:rPr>
          <w:rFonts w:cs="Times Armenian" w:ascii="Times Armenian" w:hAnsi="Times Armenian"/>
          <w:b/>
          <w:i/>
          <w:sz w:val="21"/>
          <w:szCs w:val="21"/>
        </w:rPr>
        <w:t xml:space="preserve">Երեք արմավենին </w:t>
      </w:r>
      <w:r>
        <w:rPr>
          <w:rFonts w:cs="Times Armenian" w:ascii="Times Armenian" w:hAnsi="Times Armenian"/>
          <w:i/>
          <w:sz w:val="21"/>
          <w:szCs w:val="21"/>
        </w:rPr>
        <w:t xml:space="preserve"> </w:t>
      </w:r>
      <w:r>
        <w:rPr>
          <w:rFonts w:cs="Times Armenian" w:ascii="Times Armenian" w:hAnsi="Times Armenian"/>
          <w:sz w:val="21"/>
          <w:szCs w:val="21"/>
        </w:rPr>
        <w:t xml:space="preserve">ու </w:t>
      </w:r>
      <w:r>
        <w:rPr>
          <w:rFonts w:cs="Times Armenian" w:ascii="Times Armenian" w:hAnsi="Times Armenian"/>
          <w:b/>
          <w:i/>
          <w:sz w:val="21"/>
          <w:szCs w:val="21"/>
        </w:rPr>
        <w:t>Դևի</w:t>
      </w:r>
      <w:r>
        <w:rPr>
          <w:rFonts w:cs="Times Armenian" w:ascii="Times Armenian" w:hAnsi="Times Armenian"/>
          <w:i/>
          <w:sz w:val="21"/>
          <w:szCs w:val="21"/>
        </w:rPr>
        <w:t xml:space="preserve"> </w:t>
      </w:r>
      <w:r>
        <w:rPr>
          <w:rFonts w:cs="Times Armenian" w:ascii="Times Armenian" w:hAnsi="Times Armenian"/>
          <w:sz w:val="21"/>
          <w:szCs w:val="21"/>
        </w:rPr>
        <w:t>առաջին երեք հատվածը վաղուց եմ թար</w:t>
        <w:softHyphen/>
        <w:t>գ</w:t>
        <w:softHyphen/>
        <w:softHyphen/>
        <w:t>մա</w:t>
        <w:softHyphen/>
        <w:softHyphen/>
        <w:t>նել, 1986-1990 թվե</w:t>
        <w:softHyphen/>
        <w:t>րին, երբ գրա</w:t>
        <w:softHyphen/>
        <w:t>կան ոճերի նկատմամբ վերաբեր</w:t>
        <w:softHyphen/>
        <w:t xml:space="preserve">մունքս չէր փոխվել: </w:t>
      </w:r>
    </w:p>
    <w:p>
      <w:pPr>
        <w:pStyle w:val="Normal"/>
        <w:ind w:firstLine="360"/>
        <w:jc w:val="both"/>
        <w:rPr>
          <w:rFonts w:ascii="Times Armenian" w:hAnsi="Times Armenian" w:cs="Times Armenian"/>
        </w:rPr>
      </w:pPr>
      <w:r>
        <w:rPr>
          <w:rFonts w:cs="Times Armenian" w:ascii="Times Armenian" w:hAnsi="Times Armenian"/>
          <w:sz w:val="21"/>
          <w:szCs w:val="21"/>
        </w:rPr>
        <w:t xml:space="preserve">Սրանք թարգմանելու օրերին արդեն կարդացել էի Կ. Չուկովսկու </w:t>
      </w:r>
      <w:r>
        <w:rPr>
          <w:rFonts w:cs="Russian Times" w:ascii="Russian Times" w:hAnsi="Russian Times"/>
          <w:b/>
          <w:i/>
          <w:sz w:val="21"/>
          <w:szCs w:val="21"/>
        </w:rPr>
        <w:t>Высо</w:t>
        <w:softHyphen/>
        <w:t>кое искусство</w:t>
      </w:r>
      <w:r>
        <w:rPr>
          <w:rFonts w:cs="Russian Times" w:ascii="Russian Times" w:hAnsi="Russian Times"/>
          <w:sz w:val="21"/>
          <w:szCs w:val="21"/>
        </w:rPr>
        <w:t xml:space="preserve"> </w:t>
      </w:r>
      <w:r>
        <w:rPr>
          <w:rFonts w:cs="Times Armenian" w:ascii="Times Armenian" w:hAnsi="Times Armenian"/>
          <w:sz w:val="21"/>
          <w:szCs w:val="21"/>
        </w:rPr>
        <w:t>հիանալի</w:t>
      </w:r>
      <w:r>
        <w:rPr>
          <w:rFonts w:cs="Times LatRus" w:ascii="Times LatRus" w:hAnsi="Times LatRus"/>
          <w:sz w:val="21"/>
          <w:szCs w:val="21"/>
        </w:rPr>
        <w:t xml:space="preserve"> </w:t>
      </w:r>
      <w:r>
        <w:rPr>
          <w:rFonts w:cs="Times Armenian" w:ascii="Times Armenian" w:hAnsi="Times Armenian"/>
          <w:sz w:val="21"/>
          <w:szCs w:val="21"/>
        </w:rPr>
        <w:t>գիրքն ու</w:t>
      </w:r>
      <w:r>
        <w:rPr>
          <w:rFonts w:cs="Times LatRus" w:ascii="Times LatRus" w:hAnsi="Times LatRus"/>
          <w:sz w:val="21"/>
          <w:szCs w:val="21"/>
        </w:rPr>
        <w:t xml:space="preserve"> </w:t>
      </w:r>
      <w:r>
        <w:rPr>
          <w:rFonts w:cs="Russian Times" w:ascii="Russian Times" w:hAnsi="Russian Times"/>
          <w:b/>
          <w:i/>
          <w:sz w:val="21"/>
          <w:szCs w:val="21"/>
        </w:rPr>
        <w:t>Мастерство перевода</w:t>
      </w:r>
      <w:r>
        <w:rPr>
          <w:rFonts w:cs="Times Armenian" w:ascii="Times Armenian" w:hAnsi="Times Armenian"/>
          <w:sz w:val="21"/>
          <w:szCs w:val="21"/>
        </w:rPr>
        <w:t xml:space="preserve"> հատորների շարքը. համ էլ` </w:t>
      </w:r>
      <w:r>
        <w:rPr>
          <w:rFonts w:cs="Russian Times" w:ascii="Russian Times" w:hAnsi="Russian Times"/>
          <w:b/>
          <w:i/>
          <w:sz w:val="21"/>
          <w:szCs w:val="21"/>
        </w:rPr>
        <w:t>Тетради пере</w:t>
        <w:softHyphen/>
        <w:t>вод</w:t>
        <w:softHyphen/>
        <w:softHyphen/>
        <w:t>чика</w:t>
      </w:r>
      <w:r>
        <w:rPr>
          <w:rFonts w:cs="Times Armenian" w:ascii="Times Armenian" w:hAnsi="Times Armenian"/>
          <w:sz w:val="21"/>
          <w:szCs w:val="21"/>
        </w:rPr>
        <w:t xml:space="preserve"> գրքույկների շարքից` ինչ որ ձեռըս ընկել էր: </w:t>
      </w:r>
    </w:p>
    <w:p>
      <w:pPr>
        <w:pStyle w:val="Normal"/>
        <w:ind w:firstLine="360"/>
        <w:jc w:val="both"/>
        <w:rPr>
          <w:rFonts w:ascii="Times Armenian" w:hAnsi="Times Armenian" w:cs="Times Armenian"/>
        </w:rPr>
      </w:pPr>
      <w:r>
        <w:rPr>
          <w:rFonts w:cs="Times Armenian" w:ascii="Times Armenian" w:hAnsi="Times Armenian"/>
          <w:sz w:val="21"/>
          <w:szCs w:val="21"/>
        </w:rPr>
        <w:t>Այս շրջանում իմ բառապաշարն էր ակտիվանում ու մեկ էլ հան</w:t>
        <w:softHyphen/>
        <w:t>գերի քա</w:t>
        <w:softHyphen/>
        <w:t>նակն էր շատանում: Ու իհարկե, գրելու, ավելի ճիշտ` «պատմելու» տեխ</w:t>
        <w:softHyphen/>
        <w:t>նի</w:t>
        <w:softHyphen/>
        <w:t xml:space="preserve">կան էի յուրացնում: </w:t>
      </w:r>
    </w:p>
    <w:p>
      <w:pPr>
        <w:pStyle w:val="Normal"/>
        <w:ind w:firstLine="360"/>
        <w:jc w:val="both"/>
        <w:rPr>
          <w:rFonts w:ascii="Times Armenian" w:hAnsi="Times Armenian" w:cs="Times Armenian"/>
        </w:rPr>
      </w:pPr>
      <w:r>
        <w:rPr>
          <w:rFonts w:cs="Times Armenian" w:ascii="Times Armenian" w:hAnsi="Times Armenian"/>
          <w:b/>
          <w:i/>
          <w:sz w:val="21"/>
          <w:szCs w:val="21"/>
        </w:rPr>
        <w:t>Առհասարակ` մինչև ուրիշների պատմելու տեխ</w:t>
        <w:softHyphen/>
        <w:t>նիկան չյուրացնես` քոնը չես ստեղծի:</w:t>
      </w:r>
    </w:p>
    <w:p>
      <w:pPr>
        <w:pStyle w:val="Normal"/>
        <w:ind w:firstLine="360"/>
        <w:jc w:val="both"/>
        <w:rPr>
          <w:rFonts w:ascii="Times Armenian" w:hAnsi="Times Armenian" w:cs="Times Armenian"/>
        </w:rPr>
      </w:pPr>
      <w:r>
        <w:rPr>
          <w:rFonts w:cs="Times Armenian" w:ascii="Times Armenian" w:hAnsi="Times Armenian"/>
          <w:sz w:val="21"/>
          <w:szCs w:val="21"/>
        </w:rPr>
        <w:t>Թարգմանելու ու քո սեփականը գրելու տարբերությունն ա՛յն բանն է, որ թարգ</w:t>
        <w:softHyphen/>
        <w:t>մանելուց` առիթ կամ գաղափար պետք չի, սրանք կա՛ն արդեն: Մնա</w:t>
        <w:softHyphen/>
        <w:t>ցածը տեխնիկայի հարց է: Ու թարգմանելու գերագույն կանոնն ա՛յն կանոնն է, որ գրա</w:t>
        <w:softHyphen/>
        <w:t xml:space="preserve">ծդ, </w:t>
      </w:r>
      <w:r>
        <w:rPr>
          <w:rFonts w:cs="Times Armenian" w:ascii="Times Armenian" w:hAnsi="Times Armenian"/>
          <w:b/>
          <w:i/>
          <w:sz w:val="21"/>
          <w:szCs w:val="21"/>
        </w:rPr>
        <w:t>գոնե քո կարծիքով,</w:t>
      </w:r>
      <w:r>
        <w:rPr>
          <w:rFonts w:cs="Times Armenian" w:ascii="Times Armenian" w:hAnsi="Times Armenian"/>
          <w:sz w:val="21"/>
          <w:szCs w:val="21"/>
        </w:rPr>
        <w:t xml:space="preserve"> ընտիր հայերեն լինի, լինի հայերե՛ն ոտա</w:t>
        <w:softHyphen/>
        <w:t>նավորի ընտիր նմուշ: Չեղավ` դեն եմ շպրտում, ինչքան էլ չարչարված լինեմ:</w:t>
      </w:r>
    </w:p>
    <w:p>
      <w:pPr>
        <w:pStyle w:val="Normal"/>
        <w:ind w:firstLine="360"/>
        <w:jc w:val="both"/>
        <w:rPr>
          <w:rFonts w:ascii="Times Armenian" w:hAnsi="Times Armenian" w:cs="Times Armenian"/>
        </w:rPr>
      </w:pPr>
      <w:r>
        <w:rPr>
          <w:rFonts w:cs="Times Armenian" w:ascii="Times Armenian" w:hAnsi="Times Armenian"/>
          <w:sz w:val="21"/>
          <w:szCs w:val="21"/>
        </w:rPr>
      </w:r>
    </w:p>
    <w:p>
      <w:pPr>
        <w:pStyle w:val="Normal"/>
        <w:ind w:firstLine="360"/>
        <w:jc w:val="center"/>
        <w:rPr>
          <w:rFonts w:ascii="Times Armenian" w:hAnsi="Times Armenian" w:cs="Times Armenian"/>
        </w:rPr>
      </w:pPr>
      <w:r>
        <w:rPr>
          <w:rFonts w:cs="Times Armenian" w:ascii="Times Armenian" w:hAnsi="Times Armenian"/>
          <w:sz w:val="21"/>
          <w:szCs w:val="21"/>
        </w:rPr>
        <w:t>***</w:t>
      </w:r>
    </w:p>
    <w:p>
      <w:pPr>
        <w:pStyle w:val="Normal"/>
        <w:ind w:firstLine="360"/>
        <w:jc w:val="both"/>
        <w:rPr>
          <w:rFonts w:ascii="Times Armenian" w:hAnsi="Times Armenian" w:cs="Times Armenian"/>
        </w:rPr>
      </w:pPr>
      <w:r>
        <w:rPr>
          <w:rFonts w:cs="Times Armenian" w:ascii="Times Armenian" w:hAnsi="Times Armenian"/>
          <w:b/>
          <w:i/>
          <w:sz w:val="21"/>
          <w:szCs w:val="21"/>
        </w:rPr>
        <w:t>5.</w:t>
      </w:r>
      <w:r>
        <w:rPr>
          <w:rFonts w:cs="Times Armenian" w:ascii="Times Armenian" w:hAnsi="Times Armenian"/>
          <w:sz w:val="21"/>
          <w:szCs w:val="21"/>
        </w:rPr>
        <w:t xml:space="preserve"> Սրանցից` 5.1-ը Պ. Սևակինն է (</w:t>
      </w:r>
      <w:r>
        <w:rPr>
          <w:rFonts w:cs="Times Armenian" w:ascii="Times Armenian" w:hAnsi="Times Armenian"/>
          <w:b/>
          <w:sz w:val="21"/>
          <w:szCs w:val="21"/>
        </w:rPr>
        <w:t>Մ. Յու. Լերմոնտով</w:t>
      </w:r>
      <w:r>
        <w:rPr>
          <w:rFonts w:cs="Times Armenian" w:ascii="Times Armenian" w:hAnsi="Times Armenian"/>
          <w:b/>
          <w:i/>
          <w:sz w:val="21"/>
          <w:szCs w:val="21"/>
        </w:rPr>
        <w:t>, Երկեր</w:t>
      </w:r>
      <w:r>
        <w:rPr>
          <w:rFonts w:cs="Times Armenian" w:ascii="Times Armenian" w:hAnsi="Times Armenian"/>
          <w:i/>
          <w:sz w:val="21"/>
          <w:szCs w:val="21"/>
        </w:rPr>
        <w:t xml:space="preserve">, </w:t>
      </w:r>
      <w:r>
        <w:rPr>
          <w:rFonts w:cs="Times Armenian" w:ascii="Times Armenian" w:hAnsi="Times Armenian"/>
          <w:sz w:val="21"/>
          <w:szCs w:val="21"/>
        </w:rPr>
        <w:t>«Լույս», Երևան, 1985), 5.2-ը, Վ. Գևորգյանինը (</w:t>
      </w:r>
      <w:r>
        <w:rPr>
          <w:rFonts w:cs="Times Armenian" w:ascii="Times Armenian" w:hAnsi="Times Armenian"/>
          <w:b/>
          <w:sz w:val="21"/>
          <w:szCs w:val="21"/>
        </w:rPr>
        <w:t>Մ. Յու. Լերմոնտով</w:t>
      </w:r>
      <w:r>
        <w:rPr>
          <w:rFonts w:cs="Times Armenian" w:ascii="Times Armenian" w:hAnsi="Times Armenian"/>
          <w:sz w:val="21"/>
          <w:szCs w:val="21"/>
        </w:rPr>
        <w:t xml:space="preserve">, </w:t>
      </w:r>
      <w:r>
        <w:rPr>
          <w:rFonts w:cs="Times Armenian" w:ascii="Times Armenian" w:hAnsi="Times Armenian"/>
          <w:b/>
          <w:i/>
          <w:sz w:val="21"/>
          <w:szCs w:val="21"/>
        </w:rPr>
        <w:t>Դև</w:t>
      </w:r>
      <w:r>
        <w:rPr>
          <w:rFonts w:cs="Times Armenian" w:ascii="Times Armenian" w:hAnsi="Times Armenian"/>
          <w:i/>
          <w:sz w:val="21"/>
          <w:szCs w:val="21"/>
        </w:rPr>
        <w:t>,</w:t>
      </w:r>
      <w:r>
        <w:rPr>
          <w:rFonts w:cs="Times Armenian" w:ascii="Times Armenian" w:hAnsi="Times Armenian"/>
          <w:sz w:val="21"/>
          <w:szCs w:val="21"/>
        </w:rPr>
        <w:t xml:space="preserve"> «Սովետա</w:t>
        <w:softHyphen/>
        <w:t>կան գրող», 1986), իսկ 5.3-ը` իմը (անտիպ), 5.4-ը` Հ. Միրզոյանինը, 5.5-ը` Սադաթյանինը (</w:t>
      </w:r>
      <w:r>
        <w:rPr>
          <w:rFonts w:cs="Times Armenian" w:ascii="Times Armenian" w:hAnsi="Times Armenian"/>
          <w:b/>
          <w:sz w:val="21"/>
          <w:szCs w:val="21"/>
        </w:rPr>
        <w:t>Մ. Յու. Լերմոնտով,</w:t>
      </w:r>
      <w:r>
        <w:rPr>
          <w:rFonts w:cs="Times Armenian" w:ascii="Times Armenian" w:hAnsi="Times Armenian"/>
          <w:sz w:val="21"/>
          <w:szCs w:val="21"/>
        </w:rPr>
        <w:t xml:space="preserve"> </w:t>
      </w:r>
      <w:r>
        <w:rPr>
          <w:rFonts w:cs="Times Armenian" w:ascii="Times Armenian" w:hAnsi="Times Armenian"/>
          <w:b/>
          <w:i/>
          <w:sz w:val="21"/>
          <w:szCs w:val="21"/>
        </w:rPr>
        <w:t>Ընտիր երկեր</w:t>
      </w:r>
      <w:r>
        <w:rPr>
          <w:rFonts w:cs="Times Armenian" w:ascii="Times Armenian" w:hAnsi="Times Armenian"/>
          <w:i/>
          <w:sz w:val="21"/>
          <w:szCs w:val="21"/>
        </w:rPr>
        <w:t>,</w:t>
      </w:r>
      <w:r>
        <w:rPr>
          <w:rFonts w:cs="Times Armenian" w:ascii="Times Armenian" w:hAnsi="Times Armenian"/>
          <w:sz w:val="21"/>
          <w:szCs w:val="21"/>
        </w:rPr>
        <w:t xml:space="preserve"> հատ 1-ին, «Հայպետ</w:t>
        <w:softHyphen/>
        <w:t>հրատ», Երևան, 1941):</w:t>
      </w:r>
    </w:p>
    <w:p>
      <w:pPr>
        <w:pStyle w:val="Normal"/>
        <w:ind w:firstLine="360"/>
        <w:jc w:val="both"/>
        <w:rPr>
          <w:rFonts w:ascii="Times Armenian" w:hAnsi="Times Armenian" w:cs="Times Armenian"/>
        </w:rPr>
      </w:pPr>
      <w:r>
        <w:rPr>
          <w:rFonts w:cs="Times Armenian" w:ascii="Times Armenian" w:hAnsi="Times Armenian"/>
          <w:sz w:val="21"/>
          <w:szCs w:val="21"/>
        </w:rPr>
        <w:t xml:space="preserve">1986թ. լույս տեսավ Լերմոնտովի </w:t>
      </w:r>
      <w:r>
        <w:rPr>
          <w:rFonts w:cs="Times Armenian" w:ascii="Times Armenian" w:hAnsi="Times Armenian"/>
          <w:b/>
          <w:i/>
          <w:sz w:val="21"/>
          <w:szCs w:val="21"/>
        </w:rPr>
        <w:t>Դևը`</w:t>
      </w:r>
      <w:r>
        <w:rPr>
          <w:rFonts w:cs="Times Armenian" w:ascii="Times Armenian" w:hAnsi="Times Armenian"/>
          <w:sz w:val="21"/>
          <w:szCs w:val="21"/>
        </w:rPr>
        <w:t xml:space="preserve"> Վ. Գեվորգյանի թարգմանու</w:t>
        <w:softHyphen/>
        <w:t>թյու</w:t>
        <w:softHyphen/>
        <w:t>նով: Ձախ էջերին դրած էր ռուսերեն տեքստը, աջերին` դրա հայերենը:</w:t>
      </w:r>
    </w:p>
    <w:p>
      <w:pPr>
        <w:pStyle w:val="Normal"/>
        <w:ind w:firstLine="360"/>
        <w:jc w:val="both"/>
        <w:rPr>
          <w:rFonts w:ascii="Times Armenian" w:hAnsi="Times Armenian" w:cs="Times Armenian"/>
        </w:rPr>
      </w:pPr>
      <w:r>
        <w:rPr>
          <w:rFonts w:eastAsia="Times Armenian" w:cs="Times Armenian" w:ascii="Times Armenian" w:hAnsi="Times Armenian"/>
          <w:sz w:val="21"/>
          <w:szCs w:val="21"/>
        </w:rPr>
        <w:t xml:space="preserve"> </w:t>
      </w:r>
      <w:r>
        <w:rPr>
          <w:rFonts w:cs="Times Armenian" w:ascii="Times Armenian" w:hAnsi="Times Armenian"/>
          <w:sz w:val="21"/>
          <w:szCs w:val="21"/>
        </w:rPr>
        <w:t xml:space="preserve">Այդ օրերին թարգմանության գործը լավ չգիտեի (չնայած ինձ թվում էր, թե շատ լավ գիտեմ), ու երբ նայեցի հայերենը, ինձ թվաց, թե ընտիր է արած: Մի երկու տարի հետո նորից նայեցի դա ու տեսա, որ Վ. Գևորգյանի արածի մեծ մասը կալկա է (կլիշե է, պատճեն է, ճիշտ չի): </w:t>
      </w:r>
    </w:p>
    <w:p>
      <w:pPr>
        <w:pStyle w:val="Normal"/>
        <w:ind w:firstLine="360"/>
        <w:jc w:val="both"/>
        <w:rPr>
          <w:rFonts w:ascii="Times Armenian" w:hAnsi="Times Armenian" w:cs="Times Armenian"/>
        </w:rPr>
      </w:pPr>
      <w:r>
        <w:rPr>
          <w:rFonts w:cs="Times Armenian" w:ascii="Times Armenian" w:hAnsi="Times Armenian"/>
          <w:sz w:val="21"/>
          <w:szCs w:val="21"/>
        </w:rPr>
        <w:t xml:space="preserve">Մի օրինակ բերեմ միայն: </w:t>
      </w:r>
    </w:p>
    <w:p>
      <w:pPr>
        <w:pStyle w:val="Normal"/>
        <w:ind w:firstLine="360"/>
        <w:jc w:val="both"/>
        <w:rPr>
          <w:rFonts w:ascii="Times Armenian" w:hAnsi="Times Armenian" w:cs="Times Armenian"/>
        </w:rPr>
      </w:pPr>
      <w:r>
        <w:rPr>
          <w:rFonts w:cs="Times Armenian" w:ascii="Times Armenian" w:hAnsi="Times Armenian"/>
          <w:sz w:val="21"/>
          <w:szCs w:val="21"/>
        </w:rPr>
        <w:t>Լերմոնտովը գրում է.</w:t>
      </w:r>
    </w:p>
    <w:p>
      <w:pPr>
        <w:pStyle w:val="Normal"/>
        <w:ind w:firstLine="360"/>
        <w:jc w:val="both"/>
        <w:rPr>
          <w:rFonts w:ascii="Times Armenian" w:hAnsi="Times Armenian" w:cs="Times Armenian"/>
        </w:rPr>
      </w:pPr>
      <w:r>
        <w:rPr>
          <w:rFonts w:cs="Times Armenian" w:ascii="Times Armenian" w:hAnsi="Times Armenian"/>
          <w:i/>
          <w:sz w:val="21"/>
          <w:szCs w:val="21"/>
        </w:rPr>
      </w:r>
    </w:p>
    <w:p>
      <w:pPr>
        <w:pStyle w:val="Normal"/>
        <w:ind w:firstLine="360"/>
        <w:jc w:val="both"/>
        <w:rPr>
          <w:rFonts w:ascii="Times Armenian" w:hAnsi="Times Armenian" w:cs="Times Armenian"/>
        </w:rPr>
      </w:pPr>
      <w:r>
        <w:rPr>
          <w:rFonts w:cs="Russian Times" w:ascii="Russian Times" w:hAnsi="Russian Times"/>
          <w:sz w:val="21"/>
          <w:szCs w:val="21"/>
        </w:rPr>
        <w:t>Когда бегущая комета</w:t>
      </w:r>
    </w:p>
    <w:p>
      <w:pPr>
        <w:pStyle w:val="Normal"/>
        <w:ind w:firstLine="360"/>
        <w:jc w:val="both"/>
        <w:rPr>
          <w:rFonts w:ascii="Times Armenian" w:hAnsi="Times Armenian" w:cs="Times Armenian"/>
        </w:rPr>
      </w:pPr>
      <w:r>
        <w:rPr>
          <w:rFonts w:cs="Russian Times" w:ascii="Russian Times" w:hAnsi="Russian Times"/>
          <w:sz w:val="21"/>
          <w:szCs w:val="21"/>
        </w:rPr>
        <w:t>Улыбкой ласкового привета</w:t>
      </w:r>
    </w:p>
    <w:p>
      <w:pPr>
        <w:pStyle w:val="Normal"/>
        <w:ind w:firstLine="360"/>
        <w:jc w:val="both"/>
        <w:rPr>
          <w:rFonts w:ascii="Times Armenian" w:hAnsi="Times Armenian" w:cs="Times Armenian"/>
        </w:rPr>
      </w:pPr>
      <w:r>
        <w:rPr>
          <w:rFonts w:cs="Russian Times" w:ascii="Russian Times" w:hAnsi="Russian Times"/>
          <w:sz w:val="21"/>
          <w:szCs w:val="21"/>
        </w:rPr>
        <w:t>Любила поменяться с ним,…</w:t>
      </w:r>
    </w:p>
    <w:p>
      <w:pPr>
        <w:pStyle w:val="Normal"/>
        <w:ind w:firstLine="360"/>
        <w:jc w:val="both"/>
        <w:rPr>
          <w:rFonts w:ascii="Times Armenian" w:hAnsi="Times Armenian" w:cs="Times Armenian"/>
        </w:rPr>
      </w:pPr>
      <w:r>
        <w:rPr>
          <w:rFonts w:cs="Russian Times" w:ascii="Russian Times" w:hAnsi="Russian Times"/>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Վ. Գևորգյանը, պատճենելով սա, գրում է.</w:t>
      </w:r>
    </w:p>
    <w:p>
      <w:pPr>
        <w:pStyle w:val="Normal"/>
        <w:ind w:firstLine="360"/>
        <w:jc w:val="both"/>
        <w:rPr>
          <w:rFonts w:ascii="Times Armenian" w:hAnsi="Times Armenian" w:cs="Times Armenian"/>
        </w:rPr>
      </w:pPr>
      <w:r>
        <w:rPr>
          <w:rFonts w:cs="Times Armenian" w:ascii="Times Armenian" w:hAnsi="Times Armenian"/>
          <w:i/>
          <w:sz w:val="21"/>
          <w:szCs w:val="21"/>
        </w:rPr>
      </w:r>
    </w:p>
    <w:p>
      <w:pPr>
        <w:pStyle w:val="Normal"/>
        <w:ind w:firstLine="360"/>
        <w:jc w:val="both"/>
        <w:rPr>
          <w:rFonts w:ascii="Times Armenian" w:hAnsi="Times Armenian" w:cs="Times Armenian"/>
        </w:rPr>
      </w:pPr>
      <w:r>
        <w:rPr>
          <w:rFonts w:cs="Times Armenian" w:ascii="Times Armenian" w:hAnsi="Times Armenian"/>
          <w:i/>
          <w:sz w:val="21"/>
          <w:szCs w:val="21"/>
        </w:rPr>
        <w:t>Երբ որ գիսաստղը, սուրալով թեթև,</w:t>
      </w:r>
    </w:p>
    <w:p>
      <w:pPr>
        <w:pStyle w:val="Normal"/>
        <w:ind w:firstLine="360"/>
        <w:jc w:val="both"/>
        <w:rPr>
          <w:rFonts w:ascii="Times Armenian" w:hAnsi="Times Armenian" w:cs="Times Armenian"/>
        </w:rPr>
      </w:pPr>
      <w:r>
        <w:rPr>
          <w:rFonts w:cs="Times Armenian" w:ascii="Times Armenian" w:hAnsi="Times Armenian"/>
          <w:i/>
          <w:sz w:val="21"/>
          <w:szCs w:val="21"/>
        </w:rPr>
        <w:t>Սիրում էր իր հետ միշտ փոխանակել</w:t>
      </w:r>
    </w:p>
    <w:p>
      <w:pPr>
        <w:pStyle w:val="Normal"/>
        <w:ind w:firstLine="360"/>
        <w:jc w:val="both"/>
        <w:rPr>
          <w:rFonts w:ascii="Times Armenian" w:hAnsi="Times Armenian" w:cs="Times Armenian"/>
        </w:rPr>
      </w:pPr>
      <w:r>
        <w:rPr>
          <w:rFonts w:cs="Times Armenian" w:ascii="Times Armenian" w:hAnsi="Times Armenian"/>
          <w:i/>
          <w:sz w:val="21"/>
          <w:szCs w:val="21"/>
        </w:rPr>
        <w:t>Ջերմ ու սիրալիր ողջույնի ժպիտ…</w:t>
      </w:r>
    </w:p>
    <w:p>
      <w:pPr>
        <w:pStyle w:val="Normal"/>
        <w:ind w:firstLine="360"/>
        <w:jc w:val="both"/>
        <w:rPr>
          <w:rFonts w:ascii="Times Armenian" w:hAnsi="Times Armenian" w:cs="Times Armenian"/>
        </w:rPr>
      </w:pPr>
      <w:r>
        <w:rPr>
          <w:rFonts w:cs="Times Armenian" w:ascii="Times Armenian" w:hAnsi="Times Armenian"/>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Իմ թարգմանության մեջ սա դարձավ երկու տող.</w:t>
      </w:r>
    </w:p>
    <w:p>
      <w:pPr>
        <w:pStyle w:val="Normal"/>
        <w:ind w:firstLine="360"/>
        <w:jc w:val="both"/>
        <w:rPr>
          <w:rFonts w:ascii="Times Armenian" w:hAnsi="Times Armenian" w:cs="Times Armenian"/>
        </w:rPr>
      </w:pPr>
      <w:r>
        <w:rPr>
          <w:rFonts w:cs="Times Armenian" w:ascii="Times Armenian" w:hAnsi="Times Armenian"/>
          <w:i/>
          <w:sz w:val="21"/>
          <w:szCs w:val="21"/>
        </w:rPr>
        <w:tab/>
      </w:r>
    </w:p>
    <w:p>
      <w:pPr>
        <w:pStyle w:val="Normal"/>
        <w:ind w:firstLine="360"/>
        <w:jc w:val="both"/>
        <w:rPr>
          <w:rFonts w:ascii="Times Armenian" w:hAnsi="Times Armenian" w:cs="Times Armenian"/>
        </w:rPr>
      </w:pPr>
      <w:r>
        <w:rPr>
          <w:rFonts w:cs="Times Armenian" w:ascii="Times Armenian" w:hAnsi="Times Armenian"/>
          <w:i/>
          <w:sz w:val="21"/>
          <w:szCs w:val="21"/>
        </w:rPr>
        <w:t>Երբ գիսավորը` ցոլուն ու թափառ,</w:t>
      </w:r>
    </w:p>
    <w:p>
      <w:pPr>
        <w:pStyle w:val="Normal"/>
        <w:ind w:firstLine="360"/>
        <w:jc w:val="both"/>
        <w:rPr>
          <w:rFonts w:ascii="Times Armenian" w:hAnsi="Times Armenian" w:cs="Times Armenian"/>
        </w:rPr>
      </w:pPr>
      <w:r>
        <w:rPr>
          <w:rFonts w:cs="Times Armenian" w:ascii="Times Armenian" w:hAnsi="Times Armenian"/>
          <w:i/>
          <w:sz w:val="21"/>
          <w:szCs w:val="21"/>
        </w:rPr>
        <w:t>Ժպտադեմ ու մեղմ ձեռով էր անում...</w:t>
      </w:r>
    </w:p>
    <w:p>
      <w:pPr>
        <w:pStyle w:val="Normal"/>
        <w:ind w:firstLine="360"/>
        <w:jc w:val="both"/>
        <w:rPr>
          <w:rFonts w:ascii="Times Armenian" w:hAnsi="Times Armenian" w:cs="Times Armenian"/>
        </w:rPr>
      </w:pPr>
      <w:r>
        <w:rPr>
          <w:rFonts w:cs="Times Armenian" w:ascii="Times Armenian" w:hAnsi="Times Armenian"/>
          <w:i/>
          <w:sz w:val="21"/>
          <w:szCs w:val="21"/>
        </w:rPr>
      </w:r>
    </w:p>
    <w:p>
      <w:pPr>
        <w:pStyle w:val="Normal"/>
        <w:jc w:val="both"/>
        <w:rPr>
          <w:rFonts w:ascii="Times Armenian" w:hAnsi="Times Armenian" w:cs="Times Armenian"/>
        </w:rPr>
      </w:pPr>
      <w:r>
        <w:rPr>
          <w:rFonts w:cs="Times Armenian" w:ascii="Times Armenian" w:hAnsi="Times Armenian"/>
          <w:sz w:val="21"/>
          <w:szCs w:val="21"/>
        </w:rPr>
        <w:t>ու վերացավ ավելորդ  գաղտնավանկը, ու մի ավել տող էլ շահեցի, ինչը գործ</w:t>
        <w:softHyphen/>
        <w:t xml:space="preserve">ածեցի ուրիշ բաների համար: Ու ես կարողացա սուլող ու շնչեղ ձայներն էլ լավ փռեմ: Այս մեկ-երկու հատվածի թարգմանության հաջողությունն ինձ ահավոր ոգևորեց, որովհետև տեսա, որ կարող եմ ուրիշներից լավ անեմ </w:t>
      </w:r>
      <w:r>
        <w:rPr>
          <w:rFonts w:cs="Times Armenian" w:ascii="Times Armenian" w:hAnsi="Times Armenian"/>
          <w:b/>
          <w:i/>
          <w:sz w:val="21"/>
          <w:szCs w:val="21"/>
        </w:rPr>
        <w:t xml:space="preserve">(իմ կարծիքով): </w:t>
      </w:r>
    </w:p>
    <w:p>
      <w:pPr>
        <w:pStyle w:val="Normal"/>
        <w:ind w:firstLine="360"/>
        <w:jc w:val="both"/>
        <w:rPr>
          <w:rFonts w:ascii="Times Armenian" w:hAnsi="Times Armenian" w:cs="Times Armenian"/>
        </w:rPr>
      </w:pPr>
      <w:r>
        <w:rPr>
          <w:rFonts w:cs="Times Armenian" w:ascii="Times Armenian" w:hAnsi="Times Armenian"/>
          <w:sz w:val="21"/>
          <w:szCs w:val="21"/>
        </w:rPr>
        <w:t>Դրանից հետո</w:t>
      </w:r>
      <w:r>
        <w:rPr>
          <w:rFonts w:cs="Times Armenian" w:ascii="Times Armenian" w:hAnsi="Times Armenian"/>
          <w:b/>
          <w:i/>
          <w:sz w:val="21"/>
          <w:szCs w:val="21"/>
        </w:rPr>
        <w:t xml:space="preserve"> թարգմանում էի միայն արդեն թարգմանածները, որ հսկողություն ունենամ:</w:t>
      </w:r>
      <w:r>
        <w:rPr>
          <w:rFonts w:cs="Times Armenian" w:ascii="Times Armenian" w:hAnsi="Times Armenian"/>
          <w:sz w:val="21"/>
          <w:szCs w:val="21"/>
        </w:rPr>
        <w:t xml:space="preserve"> Մինչև 1989 թիվը մտքովս չէր անցնում, որ կարող եմ ինքս է՛լ գրեմ: Մտքիս դրել էի միայն, որ 1995 թվին պիտի դառնամ 10 հայ ամենա</w:t>
        <w:softHyphen/>
        <w:t xml:space="preserve">լավ թարգմանից մեկը: </w:t>
      </w:r>
    </w:p>
    <w:p>
      <w:pPr>
        <w:pStyle w:val="Normal"/>
        <w:ind w:firstLine="360"/>
        <w:jc w:val="both"/>
        <w:rPr>
          <w:rFonts w:ascii="Times Armenian" w:hAnsi="Times Armenian" w:cs="Times Armenian"/>
        </w:rPr>
      </w:pPr>
      <w:r>
        <w:rPr>
          <w:rFonts w:cs="Times Armenian" w:ascii="Times Armenian" w:hAnsi="Times Armenian"/>
          <w:sz w:val="21"/>
          <w:szCs w:val="21"/>
        </w:rPr>
        <w:t>Նույն այս կալկան, մի քիչ ավելի հաջող, անում է Պ. Սևակը.</w:t>
      </w:r>
    </w:p>
    <w:p>
      <w:pPr>
        <w:pStyle w:val="Normal"/>
        <w:ind w:firstLine="360"/>
        <w:jc w:val="both"/>
        <w:rPr>
          <w:rFonts w:ascii="Times Armenian" w:hAnsi="Times Armenian" w:cs="Times Armenian"/>
        </w:rPr>
      </w:pPr>
      <w:r>
        <w:rPr>
          <w:rFonts w:cs="Times Armenian" w:ascii="Times Armenian" w:hAnsi="Times Armenian"/>
          <w:i/>
          <w:sz w:val="21"/>
          <w:szCs w:val="21"/>
        </w:rPr>
      </w:r>
    </w:p>
    <w:p>
      <w:pPr>
        <w:pStyle w:val="Normal"/>
        <w:ind w:firstLine="360"/>
        <w:jc w:val="both"/>
        <w:rPr>
          <w:rFonts w:ascii="Times Armenian" w:hAnsi="Times Armenian" w:cs="Times Armenian"/>
        </w:rPr>
      </w:pPr>
      <w:r>
        <w:rPr>
          <w:rFonts w:cs="Times Armenian" w:ascii="Times Armenian" w:hAnsi="Times Armenian"/>
          <w:i/>
          <w:sz w:val="21"/>
          <w:szCs w:val="21"/>
        </w:rPr>
        <w:t>Երբ որ գիսաստղը` սուրալով օդում,</w:t>
      </w:r>
    </w:p>
    <w:p>
      <w:pPr>
        <w:pStyle w:val="Normal"/>
        <w:ind w:firstLine="360"/>
        <w:jc w:val="both"/>
        <w:rPr>
          <w:rFonts w:ascii="Times Armenian" w:hAnsi="Times Armenian" w:cs="Times Armenian"/>
        </w:rPr>
      </w:pPr>
      <w:r>
        <w:rPr>
          <w:rFonts w:cs="Times Armenian" w:ascii="Times Armenian" w:hAnsi="Times Armenian"/>
          <w:i/>
          <w:sz w:val="21"/>
          <w:szCs w:val="21"/>
        </w:rPr>
        <w:t>Սիրալիրաբար նրան էր ժպտում</w:t>
      </w:r>
    </w:p>
    <w:p>
      <w:pPr>
        <w:pStyle w:val="Normal"/>
        <w:ind w:firstLine="360"/>
        <w:jc w:val="both"/>
        <w:rPr>
          <w:rFonts w:ascii="Times Armenian" w:hAnsi="Times Armenian" w:cs="Times Armenian"/>
        </w:rPr>
      </w:pPr>
      <w:r>
        <w:rPr>
          <w:rFonts w:cs="Times Armenian" w:ascii="Times Armenian" w:hAnsi="Times Armenian"/>
          <w:i/>
          <w:sz w:val="21"/>
          <w:szCs w:val="21"/>
        </w:rPr>
        <w:t>Եվ ողջույն առնում ամեն րոպե...</w:t>
      </w:r>
    </w:p>
    <w:p>
      <w:pPr>
        <w:pStyle w:val="Normal"/>
        <w:ind w:firstLine="360"/>
        <w:jc w:val="both"/>
        <w:rPr>
          <w:rFonts w:ascii="Times Armenian" w:hAnsi="Times Armenian" w:cs="Times Armenian"/>
        </w:rPr>
      </w:pPr>
      <w:r>
        <w:rPr>
          <w:rFonts w:cs="Times Armenian" w:ascii="Times Armenian" w:hAnsi="Times Armenian"/>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Ակնհայտ է, որ Վ. Գևորգյանը, ծանոթ լինելով Պ. Սևակի թարգմա</w:t>
        <w:softHyphen/>
        <w:t>նու</w:t>
        <w:softHyphen/>
        <w:t xml:space="preserve">թյանը, համարել է, որ Սևակը «ճիշտ չի թարգմանել» բնագիրը, այսինքն, Սևակը </w:t>
      </w:r>
      <w:r>
        <w:rPr>
          <w:rFonts w:cs="Times Armenian" w:ascii="Times Armenian" w:hAnsi="Times Armenian"/>
          <w:b/>
          <w:i/>
          <w:sz w:val="21"/>
          <w:szCs w:val="21"/>
        </w:rPr>
        <w:t>բառացի չի թարգմանել,</w:t>
      </w:r>
      <w:r>
        <w:rPr>
          <w:rFonts w:cs="Times Armenian" w:ascii="Times Armenian" w:hAnsi="Times Armenian"/>
          <w:sz w:val="21"/>
          <w:szCs w:val="21"/>
        </w:rPr>
        <w:t xml:space="preserve"> ու իբր ճշտել է Սևակի արածը, չնայած Սևակինն իր արածից ավելի լավն է, քանի որ չունի «Սիրում էր ... փոխանա</w:t>
        <w:softHyphen/>
        <w:t xml:space="preserve">կել» ռուսիզմը (փոխարենն ունի </w:t>
      </w:r>
      <w:r>
        <w:rPr>
          <w:rFonts w:cs="Times Armenian" w:ascii="Times Armenian" w:hAnsi="Times Armenian"/>
          <w:b/>
          <w:i/>
          <w:sz w:val="21"/>
          <w:szCs w:val="21"/>
        </w:rPr>
        <w:t>սիրալիրաբար</w:t>
      </w:r>
      <w:r>
        <w:rPr>
          <w:rFonts w:cs="Times Armenian" w:ascii="Times Armenian" w:hAnsi="Times Armenian"/>
          <w:sz w:val="21"/>
          <w:szCs w:val="21"/>
        </w:rPr>
        <w:t xml:space="preserve"> ռուսատիպ մակբայը, փոխա</w:t>
        <w:softHyphen/>
        <w:t xml:space="preserve">նակ` </w:t>
      </w:r>
      <w:r>
        <w:rPr>
          <w:rFonts w:cs="Times Armenian" w:ascii="Times Armenian" w:hAnsi="Times Armenian"/>
          <w:b/>
          <w:i/>
          <w:sz w:val="21"/>
          <w:szCs w:val="21"/>
        </w:rPr>
        <w:t>սիրալիր</w:t>
      </w:r>
      <w:r>
        <w:rPr>
          <w:rFonts w:cs="Times Armenian" w:ascii="Times Armenian" w:hAnsi="Times Armenian"/>
          <w:sz w:val="21"/>
          <w:szCs w:val="21"/>
        </w:rPr>
        <w:t xml:space="preserve"> լրիվ հայերեն ածական-մակբայի, բայց սա էլ երկու վան</w:t>
        <w:softHyphen/>
        <w:t>կով կարճ է ռուսատպից):</w:t>
      </w:r>
    </w:p>
    <w:p>
      <w:pPr>
        <w:pStyle w:val="Normal"/>
        <w:ind w:firstLine="360"/>
        <w:jc w:val="both"/>
        <w:rPr>
          <w:rFonts w:ascii="Times Armenian" w:hAnsi="Times Armenian" w:cs="Times Armenian"/>
        </w:rPr>
      </w:pPr>
      <w:r>
        <w:rPr>
          <w:rFonts w:cs="Times Armenian" w:ascii="Times Armenian" w:hAnsi="Times Armenian"/>
          <w:sz w:val="21"/>
          <w:szCs w:val="21"/>
        </w:rPr>
        <w:t>Գևորգյանի թարգմանությանը հակառակ է վերը բերած համարյա բոլոր կա</w:t>
        <w:softHyphen/>
        <w:t>նոն</w:t>
        <w:softHyphen/>
        <w:t xml:space="preserve">ներին: </w:t>
      </w:r>
    </w:p>
    <w:p>
      <w:pPr>
        <w:pStyle w:val="Normal"/>
        <w:ind w:firstLine="360"/>
        <w:jc w:val="both"/>
        <w:rPr>
          <w:rFonts w:ascii="Times Armenian" w:hAnsi="Times Armenian" w:cs="Times Armenian"/>
        </w:rPr>
      </w:pPr>
      <w:r>
        <w:rPr>
          <w:rFonts w:cs="Times Armenian" w:ascii="Times Armenian" w:hAnsi="Times Armenian"/>
          <w:sz w:val="21"/>
          <w:szCs w:val="21"/>
        </w:rPr>
        <w:t>Օրինակ, Վ. Գևորգյանը մնում է բնագրի կետադրությանը գերի, ու իբր  ճիշտ կետադրելով, ջարդում է ոտների մետրիկան` հասնելով անհեթեթու</w:t>
        <w:softHyphen/>
        <w:t>թյան.</w:t>
      </w:r>
      <w:r>
        <w:rPr>
          <w:rFonts w:cs="Times Armenian" w:ascii="Times Armenian" w:hAnsi="Times Armenian"/>
          <w:i/>
          <w:sz w:val="21"/>
          <w:szCs w:val="21"/>
        </w:rPr>
        <w:t xml:space="preserve"> «Եվ այլ շատ ու շատ...Եվ դեռ ամեն բան»... կամ. «</w:t>
      </w:r>
      <w:r>
        <w:rPr>
          <w:rFonts w:cs="Arial" w:ascii="Times Armenian" w:hAnsi="Times Armenian"/>
          <w:i/>
          <w:sz w:val="21"/>
          <w:szCs w:val="21"/>
        </w:rPr>
        <w:t>Մռնչում էր. և՛ լեռնային գազան»</w:t>
      </w:r>
      <w:r>
        <w:rPr>
          <w:rFonts w:cs="Arial" w:ascii="Times Armenian" w:hAnsi="Times Armenian"/>
          <w:sz w:val="21"/>
          <w:szCs w:val="21"/>
        </w:rPr>
        <w:t>...: Կամ էլ հայերենի պարտադիր հոդը չի դնում, կամ հան</w:t>
        <w:softHyphen/>
        <w:t xml:space="preserve">գի ու վանկի խաթեր անհարկի բառեր է խցկում տեքստը, ևն: </w:t>
      </w:r>
    </w:p>
    <w:p>
      <w:pPr>
        <w:pStyle w:val="Normal"/>
        <w:ind w:firstLine="360"/>
        <w:jc w:val="both"/>
        <w:rPr>
          <w:rFonts w:ascii="Times Armenian" w:hAnsi="Times Armenian" w:cs="Times Armenian"/>
        </w:rPr>
      </w:pPr>
      <w:r>
        <w:rPr>
          <w:rFonts w:cs="Times Armenian" w:ascii="Times Armenian" w:hAnsi="Times Armenian"/>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Առաջին երկուսի ու 4-րդի հենց առաջի տողում կոպիտ սխալ կա: Սևակը գրում է` «արտաքսման ոգին», իսկ Գևորգյանն ու Միրզոյանը` «աքսորման» կամ «արտաքսման ոգին», ու միայն Սադաթյանն է, որ գրում է` «արտա</w:t>
        <w:softHyphen/>
        <w:t xml:space="preserve">քսված ոգին»: Երեքն էլ գործածում են Աբեղյանի ասած` ռուսերենի ոգով կազմած «-ում» մասնիկով բայական գոյական` </w:t>
      </w:r>
      <w:r>
        <w:rPr>
          <w:rFonts w:cs="Times Armenian" w:ascii="Times Armenian" w:hAnsi="Times Armenian"/>
          <w:b/>
          <w:i/>
          <w:sz w:val="21"/>
          <w:szCs w:val="21"/>
        </w:rPr>
        <w:t>«արտա</w:t>
        <w:softHyphen/>
        <w:t>քսում, աքսո</w:t>
        <w:softHyphen/>
        <w:t>րում»,</w:t>
      </w:r>
      <w:r>
        <w:rPr>
          <w:rFonts w:cs="Times Armenian" w:ascii="Times Armenian" w:hAnsi="Times Armenian"/>
          <w:sz w:val="21"/>
          <w:szCs w:val="21"/>
        </w:rPr>
        <w:t xml:space="preserve"> որոնց հայերեն բնիկ ձևերն են` </w:t>
      </w:r>
      <w:r>
        <w:rPr>
          <w:rFonts w:cs="Times Armenian" w:ascii="Times Armenian" w:hAnsi="Times Armenian"/>
          <w:b/>
          <w:i/>
          <w:sz w:val="21"/>
          <w:szCs w:val="21"/>
        </w:rPr>
        <w:t>«արտաքսելը, աքսորելը»:</w:t>
      </w:r>
      <w:r>
        <w:rPr>
          <w:rFonts w:cs="Times Armenian" w:ascii="Times Armenian" w:hAnsi="Times Armenian"/>
          <w:sz w:val="21"/>
          <w:szCs w:val="21"/>
        </w:rPr>
        <w:t xml:space="preserve"> </w:t>
      </w:r>
    </w:p>
    <w:p>
      <w:pPr>
        <w:pStyle w:val="Normal"/>
        <w:ind w:firstLine="360"/>
        <w:jc w:val="both"/>
        <w:rPr>
          <w:rFonts w:ascii="Times Armenian" w:hAnsi="Times Armenian" w:cs="Times Armenian"/>
        </w:rPr>
      </w:pPr>
      <w:r>
        <w:rPr>
          <w:rFonts w:cs="Times Armenian" w:ascii="Times Armenian" w:hAnsi="Times Armenian"/>
          <w:sz w:val="21"/>
          <w:szCs w:val="21"/>
        </w:rPr>
        <w:t>Թե որ հենց այս ձևերը գործածած լինեին, այսինքն, գրեին` «արտա</w:t>
        <w:softHyphen/>
        <w:t>քսելու ոգին, աքսորելու ոգին», կերևար, որ իրենց գրածը սխալ է,</w:t>
      </w:r>
      <w:r>
        <w:rPr>
          <w:rFonts w:cs="Times Armenian" w:ascii="Times Armenian" w:hAnsi="Times Armenian"/>
          <w:i/>
          <w:sz w:val="21"/>
          <w:szCs w:val="21"/>
        </w:rPr>
        <w:t xml:space="preserve"> </w:t>
      </w:r>
      <w:r>
        <w:rPr>
          <w:rFonts w:cs="Times Armenian" w:ascii="Times Armenian" w:hAnsi="Times Armenian"/>
          <w:b/>
          <w:i/>
          <w:sz w:val="21"/>
          <w:szCs w:val="21"/>
        </w:rPr>
        <w:t>որովհետև «ար</w:t>
        <w:softHyphen/>
        <w:t xml:space="preserve">տաքսելու կամ «աքսորելու» ոգի կարող է միայն աքսորող Աստվածն ունենա, ու ոչ թե աքսորվածը, </w:t>
      </w:r>
      <w:r>
        <w:rPr>
          <w:rFonts w:cs="Times Armenian" w:ascii="Times Armenian" w:hAnsi="Times Armenian"/>
          <w:sz w:val="21"/>
          <w:szCs w:val="21"/>
        </w:rPr>
        <w:t>այսինքն,</w:t>
      </w:r>
      <w:r>
        <w:rPr>
          <w:rFonts w:cs="Times Armenian" w:ascii="Times Armenian" w:hAnsi="Times Armenian"/>
          <w:b/>
          <w:i/>
          <w:sz w:val="21"/>
          <w:szCs w:val="21"/>
        </w:rPr>
        <w:t xml:space="preserve"> աքսորյալը: </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Այ, թե ինչքան վտանգավոր են քերականական օտար ձևերը, որոնք  հարյուր տոկոս են հայերենին խորթ, ու բա</w:t>
        <w:softHyphen/>
        <w:t>ռային փոխառություններին հա</w:t>
        <w:softHyphen/>
        <w:t>կա</w:t>
        <w:softHyphen/>
        <w:t>ռակ, իրո՛ք են օտար, ու մեկ-մեկ հասկա</w:t>
        <w:softHyphen/>
        <w:t>նալի չեն նույնիսկ մեր խոշորա</w:t>
        <w:softHyphen/>
        <w:t>գույն գրող</w:t>
        <w:softHyphen/>
        <w:t>ներին: Իսկ մեր լեզվաբաններն ու մաքրամոլներն ու Լեզվի տես</w:t>
        <w:softHyphen/>
        <w:t>չությունը սրանք չեն  է՛լ նկատում:</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Սևակի, Գևորգյանի, Միրզոյանի ու Սադաթյանի թարգմանությունների մեջ այնքան շատ թերություն ու լյապսուս կա, որ դրանց մանրամասն քննու</w:t>
        <w:softHyphen/>
        <w:t>թյունը մի գրքույկ կդառնար: Ով շահագրգիռ է, թող հինգ թարգ</w:t>
        <w:softHyphen/>
        <w:softHyphen/>
        <w:t>մանությունն էլ համեմատի իրար ու բնագրի հետ, որ վարժվի:</w:t>
      </w:r>
    </w:p>
    <w:p>
      <w:pPr>
        <w:pStyle w:val="Normal"/>
        <w:ind w:firstLine="360"/>
        <w:jc w:val="both"/>
        <w:rPr>
          <w:rFonts w:ascii="Times Armenian" w:hAnsi="Times Armenian" w:cs="Times Armenian"/>
        </w:rPr>
      </w:pPr>
      <w:r>
        <w:rPr>
          <w:rFonts w:cs="Times Armenian" w:ascii="Times Armenian" w:hAnsi="Times Armenian"/>
          <w:sz w:val="21"/>
          <w:szCs w:val="21"/>
        </w:rPr>
        <w:t>Մի բան ասեմ միայն: Ասվել է արդեն, որ ռուսերենը հոդ չունի, ու սրա հա</w:t>
        <w:softHyphen/>
        <w:t>մար էլ թարգման</w:t>
        <w:softHyphen/>
        <w:t>ներից երեքը սխալվել ու վերնագիրը դրել են` Դև, այս</w:t>
        <w:softHyphen/>
        <w:t xml:space="preserve">ինքն, ինչ-որ մի Դև, ինչը, իհա՛րկե սխալ է, որովհետև խոսքը կոնկրետ դևի մասին է` </w:t>
      </w:r>
      <w:r>
        <w:rPr>
          <w:rFonts w:cs="Times Armenian" w:ascii="Times Armenian" w:hAnsi="Times Armenian"/>
          <w:b/>
          <w:sz w:val="21"/>
          <w:szCs w:val="21"/>
        </w:rPr>
        <w:t>Լյուցիֆերի՛</w:t>
      </w:r>
      <w:r>
        <w:rPr>
          <w:rFonts w:cs="Times Armenian" w:ascii="Times Armenian" w:hAnsi="Times Armenian"/>
          <w:sz w:val="21"/>
          <w:szCs w:val="21"/>
        </w:rPr>
        <w:t xml:space="preserve"> մասին: Ռուսերենից ու, առհասարակ, հայերենից ձևով տար</w:t>
        <w:softHyphen/>
        <w:t>բեր հոդ ունեցող լեզու</w:t>
        <w:softHyphen/>
        <w:t>նե</w:t>
        <w:softHyphen/>
        <w:t>րից թարգմանելուց զգույշ եղի՛:</w:t>
      </w:r>
    </w:p>
    <w:p>
      <w:pPr>
        <w:pStyle w:val="Normal"/>
        <w:jc w:val="both"/>
        <w:rPr>
          <w:rFonts w:ascii="Times Armenian" w:hAnsi="Times Armenian" w:cs="Times Armenian"/>
        </w:rPr>
      </w:pPr>
      <w:r>
        <w:rPr>
          <w:rFonts w:cs="Times Armenian" w:ascii="Times Armenian" w:hAnsi="Times Armenian"/>
          <w:i/>
          <w:sz w:val="21"/>
          <w:szCs w:val="21"/>
        </w:rPr>
      </w:r>
    </w:p>
    <w:p>
      <w:pPr>
        <w:pStyle w:val="Normal"/>
        <w:rPr>
          <w:rFonts w:ascii="Times Armenian" w:hAnsi="Times Armenian" w:cs="Times Armenian"/>
        </w:rPr>
      </w:pPr>
      <w:r>
        <w:rPr>
          <w:rFonts w:cs="Times Armenian" w:ascii="Times Armenian" w:hAnsi="Times Armenian"/>
          <w:b/>
          <w:i/>
          <w:sz w:val="21"/>
          <w:szCs w:val="21"/>
        </w:rPr>
      </w:r>
      <w:r>
        <w:br w:type="page"/>
      </w:r>
    </w:p>
    <w:p>
      <w:pPr>
        <w:pStyle w:val="Normal"/>
        <w:ind w:firstLine="360"/>
        <w:jc w:val="center"/>
        <w:rPr>
          <w:rFonts w:ascii="Times Armenian" w:hAnsi="Times Armenian" w:cs="Times Armenian"/>
        </w:rPr>
      </w:pPr>
      <w:r>
        <w:rPr>
          <w:rFonts w:cs="Times Armenian" w:ascii="Times Armenian" w:hAnsi="Times Armenian"/>
          <w:b/>
          <w:i/>
          <w:sz w:val="21"/>
          <w:szCs w:val="21"/>
        </w:rPr>
      </w:r>
    </w:p>
    <w:p>
      <w:pPr>
        <w:pStyle w:val="Normal"/>
        <w:rPr>
          <w:rFonts w:ascii="Times Armenian" w:hAnsi="Times Armenian" w:cs="Times Armenian"/>
        </w:rPr>
      </w:pPr>
      <w:r>
        <w:rPr>
          <w:rFonts w:cs="Times Armenian" w:ascii="Times Armenian" w:hAnsi="Times Armenian"/>
          <w:b/>
          <w:i/>
          <w:sz w:val="21"/>
          <w:szCs w:val="21"/>
        </w:rPr>
      </w:r>
    </w:p>
    <w:p>
      <w:pPr>
        <w:pStyle w:val="Heading2"/>
        <w:numPr>
          <w:ilvl w:val="0"/>
          <w:numId w:val="0"/>
        </w:numPr>
        <w:ind w:start="0" w:hanging="0"/>
        <w:rPr>
          <w:rFonts w:ascii="Times Armenian" w:hAnsi="Times Armenian" w:cs="Times Armenian"/>
        </w:rPr>
      </w:pPr>
      <w:bookmarkStart w:id="45" w:name="__RefHeading___Toc409540345"/>
      <w:bookmarkEnd w:id="45"/>
      <w:r>
        <w:rPr>
          <w:rFonts w:cs="Times Armenian" w:ascii="Times Armenian" w:hAnsi="Times Armenian"/>
        </w:rPr>
        <w:t>Ա. ԲԼՈԿ</w:t>
      </w:r>
    </w:p>
    <w:p>
      <w:pPr>
        <w:pStyle w:val="Normal"/>
        <w:jc w:val="both"/>
        <w:rPr>
          <w:rFonts w:ascii="Times Armenian" w:hAnsi="Times Armenian" w:cs="Times Armenian"/>
        </w:rPr>
      </w:pPr>
      <w:r>
        <w:rPr>
          <w:rFonts w:cs="Times Armenian" w:ascii="Times Armenian" w:hAnsi="Times Armenian"/>
          <w:i/>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6. Այս շրջանում Բլոկին ծանոթ չէի: Հանգուցյալ ֆիզիկոս Տեր-Անտոնյան Վալերին ինձ մի փոքրիկ ժողովածու նվիրեց Բլոկից: Սրանք դրանից եմ թար</w:t>
        <w:softHyphen/>
        <w:t>գ</w:t>
        <w:softHyphen/>
        <w:t xml:space="preserve">մանել: </w:t>
      </w:r>
    </w:p>
    <w:p>
      <w:pPr>
        <w:pStyle w:val="Normal"/>
        <w:ind w:firstLine="360"/>
        <w:jc w:val="both"/>
        <w:rPr>
          <w:rFonts w:ascii="Times Armenian" w:hAnsi="Times Armenian" w:cs="Times Armenian"/>
        </w:rPr>
      </w:pPr>
      <w:r>
        <w:rPr>
          <w:rFonts w:cs="Times Armenian" w:ascii="Times Armenian" w:hAnsi="Times Armenian"/>
          <w:sz w:val="21"/>
          <w:szCs w:val="21"/>
        </w:rPr>
        <w:t>Առհասա</w:t>
        <w:softHyphen/>
        <w:t>րակ` Բլոկը դժգոհ էր ցարական կարգերից, բայց քանի որ ռուս</w:t>
        <w:softHyphen/>
        <w:t>ների մեծագույն մասի պես անծանոթ էր լիբերալիզմի տեսությանը, կար</w:t>
        <w:softHyphen/>
        <w:t>ծում էր, թե իր օրերի թշվառությունների պատճառը նորահայտ ու իրոք որ «վայ</w:t>
        <w:softHyphen/>
        <w:t>րենի» կապիտա</w:t>
        <w:softHyphen/>
        <w:t xml:space="preserve">լիզմն է: </w:t>
      </w:r>
    </w:p>
    <w:p>
      <w:pPr>
        <w:pStyle w:val="Normal"/>
        <w:ind w:firstLine="360"/>
        <w:jc w:val="both"/>
        <w:rPr>
          <w:rFonts w:ascii="Times Armenian" w:hAnsi="Times Armenian" w:cs="Times Armenian"/>
        </w:rPr>
      </w:pPr>
      <w:r>
        <w:rPr>
          <w:rFonts w:cs="Times Armenian" w:ascii="Times Armenian" w:hAnsi="Times Armenian"/>
          <w:sz w:val="21"/>
          <w:szCs w:val="21"/>
        </w:rPr>
        <w:t>Սրա համար էլ Բլոկը, լինելով «տարերային մարքսիստ-ուտոպիստ», ող</w:t>
        <w:softHyphen/>
        <w:t>ջունեց սո</w:t>
        <w:softHyphen/>
        <w:t>ցիա</w:t>
        <w:softHyphen/>
        <w:t>լիս</w:t>
        <w:softHyphen/>
        <w:t>տա</w:t>
        <w:softHyphen/>
        <w:t>կան հրեշավոր հեղափոխությանը, ինչը, առաջին հեր</w:t>
        <w:softHyphen/>
        <w:t>թին, հենց Բլոկին ու Բլոկի պես ազատության սիրահարների՛ն կոտորեց:</w:t>
      </w:r>
    </w:p>
    <w:p>
      <w:pPr>
        <w:pStyle w:val="Normal"/>
        <w:ind w:firstLine="360"/>
        <w:jc w:val="both"/>
        <w:rPr>
          <w:rFonts w:ascii="Times Armenian" w:hAnsi="Times Armenian" w:cs="Times Armenian"/>
        </w:rPr>
      </w:pPr>
      <w:r>
        <w:rPr>
          <w:rFonts w:cs="Times Armenian" w:ascii="Times Armenian" w:hAnsi="Times Armenian"/>
          <w:sz w:val="21"/>
          <w:szCs w:val="21"/>
        </w:rPr>
        <w:t>Կարծում եմ, որ Բլոկը ճամփա բացեց Եսենինի, Մայակովսկու ու մյուս</w:t>
        <w:softHyphen/>
        <w:t>ների համար:</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6. СЫТЫЕ</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Они давно меня томили:</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В разгаре девственной мечты</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Они скучали, и не жили,</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И мяли белые цветы.</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И вот – в столовых и гостиных,</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Над грудой рюмок, дам, старух,</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Над скукой их обедов чинных –</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Свет электрический потух.</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К чему-то вносят, ставят свечи,</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На лицах – желтые круги,</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Шипят пергаментные речи,</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С трудом шевелятся мозги.</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Так – негодует все, что сыто,</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Тоскует сытость важных чрев:</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Ведь опрокинуто корыто,</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Встревожен их прогнивший хлев!</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Теперь им выпал скудный жребий:</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Их дом стоит неосвещен,</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И жгут им слух мольбы о хлебе</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И красный смех чужых знамен!</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Пусть доживут свой век привычно –</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Нам жаль их сытость разрушать.</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Лишь чистым детям – неприлично</w:t>
      </w:r>
    </w:p>
    <w:p>
      <w:pPr>
        <w:pStyle w:val="Normal"/>
        <w:tabs>
          <w:tab w:val="clear" w:pos="709"/>
          <w:tab w:val="left" w:pos="1815" w:leader="none"/>
        </w:tabs>
        <w:jc w:val="both"/>
        <w:rPr>
          <w:rFonts w:ascii="Times Armenian" w:hAnsi="Times Armenian" w:cs="Times Armenian"/>
        </w:rPr>
      </w:pPr>
      <w:r>
        <w:rPr>
          <w:rFonts w:cs="Russian Times" w:ascii="Russian Times" w:hAnsi="Russian Times"/>
        </w:rPr>
        <w:t>Их старой скуке подражать.</w:t>
      </w:r>
    </w:p>
    <w:p>
      <w:pPr>
        <w:pStyle w:val="Normal"/>
        <w:tabs>
          <w:tab w:val="clear" w:pos="709"/>
          <w:tab w:val="left" w:pos="1815" w:leader="none"/>
        </w:tabs>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6.2 -ի</w:t>
      </w:r>
      <w:r>
        <w:rPr>
          <w:rFonts w:cs="Times Armenian" w:ascii="Times Armenian" w:hAnsi="Times Armenian"/>
          <w:i/>
          <w:sz w:val="21"/>
          <w:szCs w:val="21"/>
        </w:rPr>
        <w:t xml:space="preserve"> </w:t>
      </w:r>
      <w:r>
        <w:rPr>
          <w:rFonts w:cs="Times Armenian" w:ascii="Times Armenian" w:hAnsi="Times Armenian"/>
          <w:sz w:val="21"/>
          <w:szCs w:val="21"/>
        </w:rPr>
        <w:t xml:space="preserve">մեջ ընդգծել եմ թարգմանի ընտրած մետրիկային չսազող («ռիթմից ընկած») երկու տող` 12-րդն ու 17-րդը: Օրինակ, թե որ թարգմանը ուրիշ ճար չուներ, կարող էր 12-րդ տողի կաղացող մետրիկան ուղղեր, դրածս հատածի տեղն ուղղակի նշելով` բութով, գծիկով կամ տողատելով: </w:t>
      </w:r>
    </w:p>
    <w:p>
      <w:pPr>
        <w:pStyle w:val="Normal"/>
        <w:ind w:firstLine="360"/>
        <w:jc w:val="both"/>
        <w:rPr>
          <w:rFonts w:ascii="Times Armenian" w:hAnsi="Times Armenian" w:cs="Times Armenian"/>
        </w:rPr>
      </w:pPr>
      <w:r>
        <w:rPr>
          <w:rFonts w:cs="Times Armenian" w:ascii="Times Armenian" w:hAnsi="Times Armenian"/>
          <w:sz w:val="21"/>
          <w:szCs w:val="21"/>
        </w:rPr>
        <w:t>Նշել եմ համ էլ 6-րդ տողը, ինչի բնագիրը պա</w:t>
        <w:softHyphen/>
        <w:t>ռավներին, տիկնանց ու գա</w:t>
        <w:softHyphen/>
        <w:t>վաթները «լցնում է» նույն կույտի մեջ, իսկ թարգ</w:t>
        <w:softHyphen/>
        <w:t>մանը սա զոհում է, իմ կար</w:t>
        <w:softHyphen/>
        <w:softHyphen/>
        <w:t>ծիքով, լրիվ իզուր, որովհետև սա կարևոր մանրա</w:t>
        <w:softHyphen/>
        <w:t>մասն է: Ընդ</w:t>
        <w:softHyphen/>
        <w:t>գծել եմ մի եր</w:t>
        <w:softHyphen/>
        <w:t>կու բառ, որոնց գործածությունն ան</w:t>
        <w:softHyphen/>
        <w:t xml:space="preserve">տեղի է: Իրոք, ինչո՞ւ </w:t>
      </w:r>
      <w:r>
        <w:rPr>
          <w:rFonts w:cs="Times Armenian" w:ascii="Times Armenian" w:hAnsi="Times Armenian"/>
          <w:b/>
          <w:i/>
          <w:sz w:val="21"/>
          <w:szCs w:val="21"/>
        </w:rPr>
        <w:t>«թախծանք»,</w:t>
      </w:r>
      <w:r>
        <w:rPr>
          <w:rFonts w:cs="Times Armenian" w:ascii="Times Armenian" w:hAnsi="Times Armenian"/>
          <w:sz w:val="21"/>
          <w:szCs w:val="21"/>
        </w:rPr>
        <w:t xml:space="preserve"> թե  որ </w:t>
      </w:r>
      <w:r>
        <w:rPr>
          <w:rFonts w:cs="Times Armenian" w:ascii="Times Armenian" w:hAnsi="Times Armenian"/>
          <w:b/>
          <w:i/>
          <w:sz w:val="21"/>
          <w:szCs w:val="21"/>
        </w:rPr>
        <w:t>«թախիծ»</w:t>
      </w:r>
      <w:r>
        <w:rPr>
          <w:rFonts w:cs="Times Armenian" w:ascii="Times Armenian" w:hAnsi="Times Armenian"/>
          <w:sz w:val="21"/>
          <w:szCs w:val="21"/>
        </w:rPr>
        <w:t xml:space="preserve"> բառն արդեն ունենք: </w:t>
      </w:r>
    </w:p>
    <w:p>
      <w:pPr>
        <w:pStyle w:val="Normal"/>
        <w:ind w:firstLine="360"/>
        <w:jc w:val="both"/>
        <w:rPr>
          <w:rFonts w:ascii="Times Armenian" w:hAnsi="Times Armenian" w:cs="Times Armenian"/>
        </w:rPr>
      </w:pPr>
      <w:r>
        <w:rPr>
          <w:rFonts w:cs="Times Armenian" w:ascii="Times Armenian" w:hAnsi="Times Armenian"/>
          <w:sz w:val="21"/>
          <w:szCs w:val="21"/>
        </w:rPr>
        <w:t xml:space="preserve">Համ էլ պարզ է, որ </w:t>
      </w:r>
      <w:r>
        <w:rPr>
          <w:rFonts w:cs="Times Armenian" w:ascii="Times Armenian" w:hAnsi="Times Armenian"/>
          <w:b/>
          <w:i/>
          <w:sz w:val="21"/>
          <w:szCs w:val="21"/>
        </w:rPr>
        <w:t>«անշուշտը»-ը</w:t>
      </w:r>
      <w:r>
        <w:rPr>
          <w:rFonts w:cs="Times Armenian" w:ascii="Times Armenian" w:hAnsi="Times Armenian"/>
          <w:sz w:val="21"/>
          <w:szCs w:val="21"/>
        </w:rPr>
        <w:t xml:space="preserve"> գրած է, որ </w:t>
      </w:r>
      <w:r>
        <w:rPr>
          <w:rFonts w:cs="Times Armenian" w:ascii="Times Armenian" w:hAnsi="Times Armenian"/>
          <w:b/>
          <w:i/>
          <w:sz w:val="21"/>
          <w:szCs w:val="21"/>
        </w:rPr>
        <w:t>«անկուշտ»-ի</w:t>
      </w:r>
      <w:r>
        <w:rPr>
          <w:rFonts w:cs="Times Armenian" w:ascii="Times Armenian" w:hAnsi="Times Armenian"/>
          <w:sz w:val="21"/>
          <w:szCs w:val="21"/>
        </w:rPr>
        <w:t xml:space="preserve"> հետ հան</w:t>
        <w:softHyphen/>
        <w:t>գա</w:t>
        <w:softHyphen/>
        <w:softHyphen/>
        <w:t xml:space="preserve">վորվի: </w:t>
      </w:r>
      <w:r>
        <w:rPr>
          <w:rFonts w:cs="Times Armenian" w:ascii="Times Armenian" w:hAnsi="Times Armenian"/>
          <w:b/>
          <w:i/>
          <w:sz w:val="21"/>
          <w:szCs w:val="21"/>
        </w:rPr>
        <w:t>«տանջում են»-ի</w:t>
      </w:r>
      <w:r>
        <w:rPr>
          <w:rFonts w:cs="Times Armenian" w:ascii="Times Armenian" w:hAnsi="Times Armenian"/>
          <w:sz w:val="21"/>
          <w:szCs w:val="21"/>
        </w:rPr>
        <w:t xml:space="preserve"> ժամանակը ճիշտ չի, պիտի լինի` «տանջում էին», բայց սա էլ մի վանկ կավելացնի: Ու մեկ էլ պարզ չի, թե ո՞ւմ </w:t>
      </w:r>
      <w:r>
        <w:rPr>
          <w:rFonts w:cs="Times Armenian" w:ascii="Times Armenian" w:hAnsi="Times Armenian"/>
          <w:b/>
          <w:i/>
          <w:sz w:val="21"/>
          <w:szCs w:val="21"/>
        </w:rPr>
        <w:t>«ականջին»:</w:t>
      </w:r>
      <w:r>
        <w:rPr>
          <w:rFonts w:cs="Times Armenian" w:ascii="Times Armenian" w:hAnsi="Times Armenian"/>
          <w:sz w:val="21"/>
          <w:szCs w:val="21"/>
        </w:rPr>
        <w:t xml:space="preserve"> Ու</w:t>
        <w:softHyphen/>
        <w:t xml:space="preserve">շադրություն դարձրու </w:t>
      </w:r>
      <w:r>
        <w:rPr>
          <w:rFonts w:cs="Times Armenian" w:ascii="Times Armenian" w:hAnsi="Times Armenian"/>
          <w:b/>
          <w:i/>
          <w:sz w:val="21"/>
          <w:szCs w:val="21"/>
        </w:rPr>
        <w:t>«կշտություն»</w:t>
      </w:r>
      <w:r>
        <w:rPr>
          <w:rFonts w:cs="Times Armenian" w:ascii="Times Armenian" w:hAnsi="Times Armenian"/>
          <w:sz w:val="21"/>
          <w:szCs w:val="21"/>
        </w:rPr>
        <w:t xml:space="preserve"> տգեղ բառին, </w:t>
      </w:r>
      <w:r>
        <w:rPr>
          <w:rFonts w:cs="Arial" w:ascii="Times Armenian" w:hAnsi="Times Armenian"/>
          <w:b/>
          <w:i/>
          <w:sz w:val="21"/>
          <w:szCs w:val="21"/>
        </w:rPr>
        <w:t>խախտել</w:t>
      </w:r>
      <w:r>
        <w:rPr>
          <w:rFonts w:cs="Arial" w:ascii="Times Armenian" w:hAnsi="Times Armenian"/>
          <w:b/>
          <w:sz w:val="21"/>
          <w:szCs w:val="21"/>
        </w:rPr>
        <w:t xml:space="preserve"> </w:t>
      </w:r>
      <w:r>
        <w:rPr>
          <w:rFonts w:cs="Arial" w:ascii="Times Armenian" w:hAnsi="Times Armenian"/>
          <w:sz w:val="21"/>
          <w:szCs w:val="21"/>
        </w:rPr>
        <w:t>բառի պակասող</w:t>
      </w:r>
      <w:r>
        <w:rPr>
          <w:rFonts w:cs="Arial" w:ascii="Times Armenian" w:hAnsi="Times Armenian"/>
          <w:b/>
          <w:sz w:val="21"/>
          <w:szCs w:val="21"/>
        </w:rPr>
        <w:t xml:space="preserve"> </w:t>
      </w:r>
      <w:r>
        <w:rPr>
          <w:rFonts w:cs="Arial" w:ascii="Times Armenian" w:hAnsi="Times Armenian"/>
          <w:b/>
          <w:i/>
          <w:sz w:val="21"/>
          <w:szCs w:val="21"/>
        </w:rPr>
        <w:t>ը</w:t>
      </w:r>
      <w:r>
        <w:rPr>
          <w:rFonts w:cs="Arial" w:ascii="Times Armenian" w:hAnsi="Times Armenian"/>
          <w:b/>
          <w:sz w:val="21"/>
          <w:szCs w:val="21"/>
        </w:rPr>
        <w:t xml:space="preserve"> </w:t>
      </w:r>
      <w:r>
        <w:rPr>
          <w:rFonts w:cs="Arial" w:ascii="Times Armenian" w:hAnsi="Times Armenian"/>
          <w:sz w:val="21"/>
          <w:szCs w:val="21"/>
        </w:rPr>
        <w:t>հոդին, ինչն էլի վանկ կավելացներ,</w:t>
      </w:r>
      <w:r>
        <w:rPr>
          <w:rFonts w:cs="Times Armenian" w:ascii="Times Armenian" w:hAnsi="Times Armenian"/>
          <w:sz w:val="21"/>
          <w:szCs w:val="21"/>
        </w:rPr>
        <w:t xml:space="preserve"> ու պակասող վանկերի խա</w:t>
        <w:softHyphen/>
        <w:t>թեր ան</w:t>
        <w:softHyphen/>
        <w:t>հար</w:t>
        <w:softHyphen/>
        <w:t>կի գործածած դերանուն</w:t>
        <w:softHyphen/>
        <w:t xml:space="preserve">ներին, որ ընդգծել եմ: Բացի սրանք` ընդօրինակում են </w:t>
      </w:r>
      <w:r>
        <w:rPr>
          <w:rFonts w:cs="Times Armenian" w:ascii="Times Armenian" w:hAnsi="Times Armenian"/>
          <w:b/>
          <w:i/>
          <w:sz w:val="21"/>
          <w:szCs w:val="21"/>
        </w:rPr>
        <w:t>կյանքը,</w:t>
      </w:r>
      <w:r>
        <w:rPr>
          <w:rFonts w:cs="Times Armenian" w:ascii="Times Armenian" w:hAnsi="Times Armenian"/>
          <w:sz w:val="21"/>
          <w:szCs w:val="21"/>
        </w:rPr>
        <w:t xml:space="preserve"> ոչ թե </w:t>
      </w:r>
      <w:r>
        <w:rPr>
          <w:rFonts w:cs="Times Armenian" w:ascii="Times Armenian" w:hAnsi="Times Armenian"/>
          <w:b/>
          <w:i/>
          <w:sz w:val="21"/>
          <w:szCs w:val="21"/>
        </w:rPr>
        <w:t>կյանքին:</w:t>
      </w:r>
    </w:p>
    <w:p>
      <w:pPr>
        <w:pStyle w:val="Normal"/>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Heading3"/>
        <w:numPr>
          <w:ilvl w:val="0"/>
          <w:numId w:val="0"/>
        </w:numPr>
        <w:ind w:start="720" w:hanging="0"/>
        <w:rPr>
          <w:rFonts w:ascii="Times Armenian" w:hAnsi="Times Armenian" w:cs="Times Armenian"/>
        </w:rPr>
      </w:pPr>
      <w:bookmarkStart w:id="46" w:name="__RefHeading___Toc409540347"/>
      <w:bookmarkEnd w:id="46"/>
      <w:r>
        <w:rPr>
          <w:rFonts w:cs="Times Armenian" w:ascii="Times Armenian" w:hAnsi="Times Armenian"/>
        </w:rPr>
        <w:t>6.1 ԿՈՒՇՏԵՐԸ</w:t>
      </w:r>
    </w:p>
    <w:p>
      <w:pPr>
        <w:pStyle w:val="Normal"/>
        <w:ind w:firstLine="360"/>
        <w:jc w:val="end"/>
        <w:rPr>
          <w:rFonts w:ascii="Times Armenian" w:hAnsi="Times Armenian" w:cs="Times Armenian"/>
        </w:rPr>
      </w:pPr>
      <w:r>
        <w:rPr>
          <w:rFonts w:cs="Times Armenian" w:ascii="Times Armenian" w:hAnsi="Times Armenian"/>
          <w:b/>
          <w:i/>
          <w:sz w:val="21"/>
          <w:szCs w:val="21"/>
        </w:rPr>
        <w:t>Թարգման` Մ. Հարությունյան</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Վաղո՛ւց էին դրանք հոգիս բզկըտում:</w:t>
      </w:r>
    </w:p>
    <w:p>
      <w:pPr>
        <w:pStyle w:val="Normal"/>
        <w:ind w:start="360" w:hanging="0"/>
        <w:jc w:val="both"/>
        <w:rPr>
          <w:rFonts w:ascii="Times Armenian" w:hAnsi="Times Armenian" w:cs="Times Armenian"/>
        </w:rPr>
      </w:pPr>
      <w:r>
        <w:rPr>
          <w:rFonts w:cs="Times Armenian" w:ascii="Times Armenian" w:hAnsi="Times Armenian"/>
          <w:sz w:val="21"/>
          <w:szCs w:val="21"/>
        </w:rPr>
        <w:t>Անուրջների հեղեղներում վարարուն`</w:t>
      </w:r>
    </w:p>
    <w:p>
      <w:pPr>
        <w:pStyle w:val="Normal"/>
        <w:ind w:start="360" w:hanging="0"/>
        <w:jc w:val="both"/>
        <w:rPr>
          <w:rFonts w:ascii="Times Armenian" w:hAnsi="Times Armenian" w:cs="Times Armenian"/>
        </w:rPr>
      </w:pPr>
      <w:r>
        <w:rPr>
          <w:rFonts w:cs="Times Armenian" w:ascii="Times Armenian" w:hAnsi="Times Armenian"/>
          <w:sz w:val="21"/>
          <w:szCs w:val="21"/>
        </w:rPr>
        <w:t>Չէ՛ին ապրում, դրա տեղը տաղտուկում</w:t>
      </w:r>
    </w:p>
    <w:p>
      <w:pPr>
        <w:pStyle w:val="Normal"/>
        <w:ind w:start="360" w:hanging="0"/>
        <w:jc w:val="both"/>
        <w:rPr>
          <w:rFonts w:ascii="Times Armenian" w:hAnsi="Times Armenian" w:cs="Times Armenian"/>
        </w:rPr>
      </w:pPr>
      <w:r>
        <w:rPr>
          <w:rFonts w:cs="Times Armenian" w:ascii="Times Armenian" w:hAnsi="Times Armenian"/>
          <w:sz w:val="21"/>
          <w:szCs w:val="21"/>
        </w:rPr>
        <w:t>Արև ու հուր ծաղկո՛ւնքն էին տրորում:</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Մեկ էլ, հանգարծ, հանդեսներում հրավառ,</w:t>
      </w:r>
    </w:p>
    <w:p>
      <w:pPr>
        <w:pStyle w:val="Normal"/>
        <w:ind w:start="360" w:hanging="0"/>
        <w:jc w:val="both"/>
        <w:rPr>
          <w:rFonts w:ascii="Times Armenian" w:hAnsi="Times Armenian" w:cs="Times Armenian"/>
        </w:rPr>
      </w:pPr>
      <w:r>
        <w:rPr>
          <w:rFonts w:cs="Times Armenian" w:ascii="Times Armenian" w:hAnsi="Times Armenian"/>
          <w:sz w:val="21"/>
          <w:szCs w:val="21"/>
        </w:rPr>
        <w:t>Կամ ձանձրալի դահլիճներում զարդարուն,</w:t>
      </w:r>
    </w:p>
    <w:p>
      <w:pPr>
        <w:pStyle w:val="Normal"/>
        <w:ind w:start="360" w:hanging="0"/>
        <w:jc w:val="both"/>
        <w:rPr>
          <w:rFonts w:ascii="Times Armenian" w:hAnsi="Times Armenian" w:cs="Times Armenian"/>
        </w:rPr>
      </w:pPr>
      <w:r>
        <w:rPr>
          <w:rFonts w:cs="Times Armenian" w:ascii="Times Armenian" w:hAnsi="Times Armenian"/>
          <w:b/>
          <w:i/>
          <w:sz w:val="21"/>
          <w:szCs w:val="21"/>
        </w:rPr>
        <w:t>Ուր կիտված են` գավաթ, տիկին ու պառավ,</w:t>
      </w:r>
    </w:p>
    <w:p>
      <w:pPr>
        <w:pStyle w:val="Normal"/>
        <w:ind w:start="360" w:hanging="0"/>
        <w:jc w:val="both"/>
        <w:rPr>
          <w:rFonts w:ascii="Times Armenian" w:hAnsi="Times Armenian" w:cs="Times Armenian"/>
        </w:rPr>
      </w:pPr>
      <w:r>
        <w:rPr>
          <w:rFonts w:cs="Times Armenian" w:ascii="Times Armenian" w:hAnsi="Times Armenian"/>
          <w:sz w:val="21"/>
          <w:szCs w:val="21"/>
        </w:rPr>
        <w:t>Էդիսոնյան պայծառ ջահերն են մարում:</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Մոմ են վառում, ո՞վ իմանա, թե ինչու.</w:t>
      </w:r>
    </w:p>
    <w:p>
      <w:pPr>
        <w:pStyle w:val="Normal"/>
        <w:ind w:start="360" w:hanging="0"/>
        <w:jc w:val="both"/>
        <w:rPr>
          <w:rFonts w:ascii="Times Armenian" w:hAnsi="Times Armenian" w:cs="Times Armenian"/>
        </w:rPr>
      </w:pPr>
      <w:r>
        <w:rPr>
          <w:rFonts w:cs="Times Armenian" w:ascii="Times Armenian" w:hAnsi="Times Armenian"/>
          <w:sz w:val="21"/>
          <w:szCs w:val="21"/>
        </w:rPr>
        <w:t>Ուռած դեմքե՜ր, արնակարմի՜ր, արնածո՜ր,</w:t>
      </w:r>
    </w:p>
    <w:p>
      <w:pPr>
        <w:pStyle w:val="Normal"/>
        <w:ind w:start="360" w:hanging="0"/>
        <w:jc w:val="both"/>
        <w:rPr>
          <w:rFonts w:ascii="Times Armenian" w:hAnsi="Times Armenian" w:cs="Times Armenian"/>
        </w:rPr>
      </w:pPr>
      <w:r>
        <w:rPr>
          <w:rFonts w:cs="Times Armenian" w:ascii="Times Armenian" w:hAnsi="Times Armenian"/>
          <w:sz w:val="21"/>
          <w:szCs w:val="21"/>
        </w:rPr>
        <w:t>Ու մգլահոտ, մաշված ճառեր են ֆշշում`</w:t>
      </w:r>
    </w:p>
    <w:p>
      <w:pPr>
        <w:pStyle w:val="Normal"/>
        <w:ind w:start="360" w:hanging="0"/>
        <w:jc w:val="both"/>
        <w:rPr>
          <w:rFonts w:ascii="Times Armenian" w:hAnsi="Times Armenian" w:cs="Times Armenian"/>
        </w:rPr>
      </w:pPr>
      <w:r>
        <w:rPr>
          <w:rFonts w:cs="Times Armenian" w:ascii="Times Armenian" w:hAnsi="Times Armenian"/>
          <w:sz w:val="21"/>
          <w:szCs w:val="21"/>
        </w:rPr>
        <w:t>Մի կերպ շարժում ուղեղները բրածո:</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Հենց ըտե՛նց են կուշտ փորերը մրթմրթում</w:t>
      </w:r>
    </w:p>
    <w:p>
      <w:pPr>
        <w:pStyle w:val="Normal"/>
        <w:ind w:start="360" w:hanging="0"/>
        <w:jc w:val="both"/>
        <w:rPr>
          <w:rFonts w:ascii="Times Armenian" w:hAnsi="Times Armenian" w:cs="Times Armenian"/>
        </w:rPr>
      </w:pPr>
      <w:r>
        <w:rPr>
          <w:rFonts w:cs="Times Armenian" w:ascii="Times Armenian" w:hAnsi="Times Armenian"/>
          <w:sz w:val="21"/>
          <w:szCs w:val="21"/>
        </w:rPr>
        <w:t>Ու կարոտում որովայնին ծալաթերթ.</w:t>
      </w:r>
    </w:p>
    <w:p>
      <w:pPr>
        <w:pStyle w:val="Normal"/>
        <w:ind w:start="360" w:hanging="0"/>
        <w:jc w:val="both"/>
        <w:rPr>
          <w:rFonts w:ascii="Times Armenian" w:hAnsi="Times Armenian" w:cs="Times Armenian"/>
        </w:rPr>
      </w:pPr>
      <w:r>
        <w:rPr>
          <w:rFonts w:cs="Times Armenian" w:ascii="Times Armenian" w:hAnsi="Times Armenian"/>
          <w:sz w:val="21"/>
          <w:szCs w:val="21"/>
        </w:rPr>
        <w:t>Չէ՞  որ դրանց... նեխած փտած մարագում</w:t>
      </w:r>
    </w:p>
    <w:p>
      <w:pPr>
        <w:pStyle w:val="Normal"/>
        <w:ind w:start="360" w:hanging="0"/>
        <w:jc w:val="both"/>
        <w:rPr>
          <w:rFonts w:ascii="Times Armenian" w:hAnsi="Times Armenian" w:cs="Times Armenian"/>
        </w:rPr>
      </w:pPr>
      <w:r>
        <w:rPr>
          <w:rFonts w:cs="Times Armenian" w:ascii="Times Armenian" w:hAnsi="Times Armenian"/>
          <w:sz w:val="21"/>
          <w:szCs w:val="21"/>
        </w:rPr>
        <w:t>Կերի տաշտն են ջարդե, թափե` լափ ու թեփ:</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Էսօր դրա՜նց – բա՛խտն ա խարխուլ, անկայուն,</w:t>
      </w:r>
    </w:p>
    <w:p>
      <w:pPr>
        <w:pStyle w:val="Normal"/>
        <w:ind w:start="360" w:hanging="0"/>
        <w:jc w:val="both"/>
        <w:rPr>
          <w:rFonts w:ascii="Times Armenian" w:hAnsi="Times Armenian" w:cs="Times Armenian"/>
        </w:rPr>
      </w:pPr>
      <w:r>
        <w:rPr>
          <w:rFonts w:cs="Times Armenian" w:ascii="Times Armenian" w:hAnsi="Times Armenian"/>
          <w:sz w:val="21"/>
          <w:szCs w:val="21"/>
        </w:rPr>
        <w:t>Ու օջախն էլ` թաղվել ա սև՛ խավարում:</w:t>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Հացի աղերսն ու ալ դրոշն արնագույն </w:t>
      </w:r>
    </w:p>
    <w:p>
      <w:pPr>
        <w:pStyle w:val="Normal"/>
        <w:ind w:start="360" w:hanging="0"/>
        <w:jc w:val="both"/>
        <w:rPr>
          <w:rFonts w:ascii="Times Armenian" w:hAnsi="Times Armenian" w:cs="Times Armenian"/>
        </w:rPr>
      </w:pPr>
      <w:r>
        <w:rPr>
          <w:rFonts w:cs="Times Armenian" w:ascii="Times Armenian" w:hAnsi="Times Armenian"/>
          <w:sz w:val="21"/>
          <w:szCs w:val="21"/>
        </w:rPr>
        <w:t>Խցանվել են դրանց անկուշտ որկորում:</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Բայց ցոփ ու գիրգ փորերին չե՛նք խանգարի,</w:t>
      </w:r>
    </w:p>
    <w:p>
      <w:pPr>
        <w:pStyle w:val="Normal"/>
        <w:ind w:start="360" w:hanging="0"/>
        <w:jc w:val="both"/>
        <w:rPr>
          <w:rFonts w:ascii="Times Armenian" w:hAnsi="Times Armenian" w:cs="Times Armenian"/>
        </w:rPr>
      </w:pPr>
      <w:r>
        <w:rPr>
          <w:rFonts w:cs="Times Armenian" w:ascii="Times Armenian" w:hAnsi="Times Armenian"/>
          <w:sz w:val="21"/>
          <w:szCs w:val="21"/>
        </w:rPr>
        <w:t>Թո որ մաշեն իրանց օրերն անհոգի:</w:t>
      </w:r>
    </w:p>
    <w:p>
      <w:pPr>
        <w:pStyle w:val="Normal"/>
        <w:ind w:start="360" w:hanging="0"/>
        <w:jc w:val="both"/>
        <w:rPr>
          <w:rFonts w:ascii="Times Armenian" w:hAnsi="Times Armenian" w:cs="Times Armenian"/>
        </w:rPr>
      </w:pPr>
      <w:r>
        <w:rPr>
          <w:rFonts w:cs="Times Armenian" w:ascii="Times Armenian" w:hAnsi="Times Armenian"/>
          <w:sz w:val="21"/>
          <w:szCs w:val="21"/>
        </w:rPr>
        <w:t>Մենակ տաշտը, աստված չանի, խաթարի</w:t>
      </w:r>
    </w:p>
    <w:p>
      <w:pPr>
        <w:pStyle w:val="Normal"/>
        <w:ind w:start="360" w:hanging="0"/>
        <w:jc w:val="both"/>
        <w:rPr>
          <w:rFonts w:ascii="Times Armenian" w:hAnsi="Times Armenian" w:cs="Times Armenian"/>
        </w:rPr>
      </w:pPr>
      <w:r>
        <w:rPr>
          <w:rFonts w:cs="Times Armenian" w:ascii="Times Armenian" w:hAnsi="Times Armenian"/>
          <w:sz w:val="21"/>
          <w:szCs w:val="21"/>
        </w:rPr>
        <w:t>Մանուկների անբիծ, անաղարտ հոգին:</w:t>
      </w:r>
    </w:p>
    <w:p>
      <w:pPr>
        <w:pStyle w:val="Normal"/>
        <w:jc w:val="both"/>
        <w:rPr>
          <w:rFonts w:ascii="Times Armenian" w:hAnsi="Times Armenian" w:cs="Times Armenian"/>
        </w:rPr>
      </w:pPr>
      <w:r>
        <w:rPr>
          <w:rFonts w:cs="Times Armenian" w:ascii="Times Armenian" w:hAnsi="Times Armenian"/>
          <w:b/>
          <w:i/>
          <w:sz w:val="21"/>
          <w:szCs w:val="21"/>
        </w:rPr>
      </w:r>
    </w:p>
    <w:p>
      <w:pPr>
        <w:pStyle w:val="Normal"/>
        <w:ind w:start="360" w:hanging="0"/>
        <w:jc w:val="both"/>
        <w:rPr>
          <w:rFonts w:ascii="Times Armenian" w:hAnsi="Times Armenian" w:cs="Times Armenian"/>
        </w:rPr>
      </w:pPr>
      <w:r>
        <w:rPr>
          <w:rFonts w:cs="Times Armenian" w:ascii="Times Armenian" w:hAnsi="Times Armenian"/>
          <w:b/>
          <w:i/>
          <w:sz w:val="21"/>
          <w:szCs w:val="21"/>
        </w:rPr>
      </w:r>
    </w:p>
    <w:p>
      <w:pPr>
        <w:pStyle w:val="Normal"/>
        <w:ind w:start="360" w:hanging="0"/>
        <w:jc w:val="both"/>
        <w:rPr>
          <w:rFonts w:ascii="Times Armenian" w:hAnsi="Times Armenian" w:cs="Times Armenian"/>
        </w:rPr>
      </w:pPr>
      <w:r>
        <w:rPr>
          <w:rFonts w:cs="Times Armenian" w:ascii="Times Armenian" w:hAnsi="Times Armenian"/>
          <w:b/>
          <w:i/>
          <w:sz w:val="21"/>
          <w:szCs w:val="21"/>
        </w:rPr>
      </w:r>
    </w:p>
    <w:p>
      <w:pPr>
        <w:pStyle w:val="Normal"/>
        <w:ind w:start="360" w:hanging="0"/>
        <w:jc w:val="both"/>
        <w:rPr>
          <w:rFonts w:ascii="Times Armenian" w:hAnsi="Times Armenian" w:cs="Times Armenian"/>
        </w:rPr>
      </w:pPr>
      <w:r>
        <w:rPr>
          <w:rFonts w:cs="Times Armenian" w:ascii="Times Armenian" w:hAnsi="Times Armenian"/>
          <w:b/>
          <w:i/>
          <w:sz w:val="21"/>
          <w:szCs w:val="21"/>
        </w:rPr>
      </w:r>
    </w:p>
    <w:p>
      <w:pPr>
        <w:pStyle w:val="Heading3"/>
        <w:numPr>
          <w:ilvl w:val="0"/>
          <w:numId w:val="0"/>
        </w:numPr>
        <w:ind w:start="720" w:hanging="432"/>
        <w:rPr>
          <w:rFonts w:ascii="Times Armenian" w:hAnsi="Times Armenian" w:cs="Times Armenian"/>
        </w:rPr>
      </w:pPr>
      <w:bookmarkStart w:id="47" w:name="__RefHeading___Toc409540348"/>
      <w:bookmarkEnd w:id="47"/>
      <w:r>
        <w:rPr>
          <w:rFonts w:cs="Times Armenian" w:ascii="Times Armenian" w:hAnsi="Times Armenian"/>
        </w:rPr>
        <w:t>6.2 ԿՈՒՇՏ ԿԵՐԱԾՆԵՐԸ</w:t>
      </w:r>
    </w:p>
    <w:p>
      <w:pPr>
        <w:pStyle w:val="Normal"/>
        <w:ind w:start="360" w:hanging="0"/>
        <w:jc w:val="end"/>
        <w:rPr>
          <w:rFonts w:ascii="Times Armenian" w:hAnsi="Times Armenian" w:cs="Times Armenian"/>
        </w:rPr>
      </w:pPr>
      <w:r>
        <w:rPr>
          <w:rFonts w:cs="Times Armenian" w:ascii="Times Armenian" w:hAnsi="Times Armenian"/>
          <w:b/>
          <w:i/>
          <w:sz w:val="21"/>
          <w:szCs w:val="21"/>
        </w:rPr>
        <w:t>Թարգման`</w:t>
      </w:r>
      <w:r>
        <w:rPr>
          <w:rFonts w:cs="Arial" w:ascii="Times Armenian" w:hAnsi="Times Armenian"/>
          <w:b/>
          <w:i/>
          <w:sz w:val="21"/>
          <w:szCs w:val="21"/>
        </w:rPr>
        <w:t xml:space="preserve"> Ա. Պողոսյան</w:t>
      </w:r>
    </w:p>
    <w:p>
      <w:pPr>
        <w:pStyle w:val="Normal"/>
        <w:ind w:start="360" w:hanging="0"/>
        <w:jc w:val="center"/>
        <w:rPr>
          <w:rFonts w:ascii="Times Armenian" w:hAnsi="Times Armenian" w:cs="Times Armenian"/>
        </w:rPr>
      </w:pPr>
      <w:r>
        <w:rPr>
          <w:rFonts w:cs="Arial" w:ascii="Times Armenian" w:hAnsi="Times Armenian"/>
          <w:b/>
          <w:i/>
          <w:sz w:val="21"/>
          <w:szCs w:val="21"/>
        </w:rPr>
      </w:r>
    </w:p>
    <w:p>
      <w:pPr>
        <w:pStyle w:val="Normal"/>
        <w:ind w:start="360" w:hanging="0"/>
        <w:jc w:val="both"/>
        <w:rPr>
          <w:rFonts w:ascii="Times Armenian" w:hAnsi="Times Armenian" w:cs="Times Armenian"/>
        </w:rPr>
      </w:pPr>
      <w:r>
        <w:rPr>
          <w:rFonts w:cs="Arial" w:ascii="Times Armenian" w:hAnsi="Times Armenian"/>
          <w:b/>
          <w:i/>
          <w:sz w:val="21"/>
          <w:szCs w:val="21"/>
          <w:u w:val="single"/>
        </w:rPr>
        <w:t>Նրանք</w:t>
      </w:r>
      <w:r>
        <w:rPr>
          <w:rFonts w:cs="Arial" w:ascii="Times Armenian" w:hAnsi="Times Armenian"/>
          <w:sz w:val="21"/>
          <w:szCs w:val="21"/>
        </w:rPr>
        <w:t xml:space="preserve"> վաղուց է, որ </w:t>
      </w:r>
      <w:r>
        <w:rPr>
          <w:rFonts w:cs="Arial" w:ascii="Times Armenian" w:hAnsi="Times Armenian"/>
          <w:b/>
          <w:i/>
          <w:sz w:val="21"/>
          <w:szCs w:val="21"/>
        </w:rPr>
        <w:t>տանջում են</w:t>
      </w:r>
      <w:r>
        <w:rPr>
          <w:rFonts w:cs="Arial" w:ascii="Times Armenian" w:hAnsi="Times Armenian"/>
          <w:sz w:val="21"/>
          <w:szCs w:val="21"/>
        </w:rPr>
        <w:t xml:space="preserve"> ինձ.</w:t>
      </w:r>
    </w:p>
    <w:p>
      <w:pPr>
        <w:pStyle w:val="Normal"/>
        <w:ind w:start="360" w:hanging="0"/>
        <w:jc w:val="both"/>
        <w:rPr>
          <w:rFonts w:ascii="Times Armenian" w:hAnsi="Times Armenian" w:cs="Times Armenian"/>
        </w:rPr>
      </w:pPr>
      <w:r>
        <w:rPr>
          <w:rFonts w:cs="Arial" w:ascii="Times Armenian" w:hAnsi="Times Armenian"/>
          <w:sz w:val="21"/>
          <w:szCs w:val="21"/>
        </w:rPr>
        <w:t>Երազանքների բովում կուսական</w:t>
      </w:r>
    </w:p>
    <w:p>
      <w:pPr>
        <w:pStyle w:val="Normal"/>
        <w:ind w:start="360" w:hanging="0"/>
        <w:jc w:val="both"/>
        <w:rPr>
          <w:rFonts w:ascii="Times Armenian" w:hAnsi="Times Armenian" w:cs="Times Armenian"/>
        </w:rPr>
      </w:pPr>
      <w:r>
        <w:rPr>
          <w:rFonts w:cs="Arial" w:ascii="Times Armenian" w:hAnsi="Times Armenian"/>
          <w:sz w:val="21"/>
          <w:szCs w:val="21"/>
        </w:rPr>
        <w:t xml:space="preserve">Տառապում էին </w:t>
      </w:r>
      <w:r>
        <w:rPr>
          <w:rFonts w:cs="Arial" w:ascii="Times Armenian" w:hAnsi="Times Armenian"/>
          <w:b/>
          <w:i/>
          <w:sz w:val="21"/>
          <w:szCs w:val="21"/>
          <w:u w:val="single"/>
        </w:rPr>
        <w:t>նրանք</w:t>
      </w:r>
      <w:r>
        <w:rPr>
          <w:rFonts w:cs="Arial" w:ascii="Times Armenian" w:hAnsi="Times Armenian"/>
          <w:sz w:val="21"/>
          <w:szCs w:val="21"/>
        </w:rPr>
        <w:t xml:space="preserve"> ձանձրույթից, </w:t>
      </w:r>
    </w:p>
    <w:p>
      <w:pPr>
        <w:pStyle w:val="Normal"/>
        <w:ind w:start="360" w:hanging="0"/>
        <w:jc w:val="both"/>
        <w:rPr>
          <w:rFonts w:ascii="Times Armenian" w:hAnsi="Times Armenian" w:cs="Times Armenian"/>
        </w:rPr>
      </w:pPr>
      <w:r>
        <w:rPr>
          <w:rFonts w:cs="Arial" w:ascii="Times Armenian" w:hAnsi="Times Armenian"/>
          <w:sz w:val="21"/>
          <w:szCs w:val="21"/>
        </w:rPr>
        <w:t>Տրորում ճերմակ ծաղկունքը գարնան:</w:t>
      </w:r>
    </w:p>
    <w:p>
      <w:pPr>
        <w:pStyle w:val="Normal"/>
        <w:ind w:start="360" w:hanging="0"/>
        <w:jc w:val="both"/>
        <w:rPr>
          <w:rFonts w:ascii="Times Armenian" w:hAnsi="Times Armenian" w:cs="Times Armenian"/>
        </w:rPr>
      </w:pPr>
      <w:r>
        <w:rPr>
          <w:rFonts w:cs="Arial" w:ascii="Times Armenian" w:hAnsi="Times Armenian"/>
          <w:sz w:val="21"/>
          <w:szCs w:val="21"/>
        </w:rPr>
      </w:r>
    </w:p>
    <w:p>
      <w:pPr>
        <w:pStyle w:val="Normal"/>
        <w:ind w:start="360" w:hanging="0"/>
        <w:jc w:val="both"/>
        <w:rPr>
          <w:rFonts w:ascii="Times Armenian" w:hAnsi="Times Armenian" w:cs="Times Armenian"/>
        </w:rPr>
      </w:pPr>
      <w:r>
        <w:rPr>
          <w:rFonts w:cs="Arial" w:ascii="Times Armenian" w:hAnsi="Times Armenian"/>
          <w:sz w:val="21"/>
          <w:szCs w:val="21"/>
        </w:rPr>
        <w:t xml:space="preserve">Եվ </w:t>
      </w:r>
      <w:r>
        <w:rPr>
          <w:rFonts w:cs="Arial" w:ascii="Times Armenian" w:hAnsi="Times Armenian"/>
          <w:b/>
          <w:i/>
          <w:sz w:val="21"/>
          <w:szCs w:val="21"/>
          <w:u w:val="single"/>
        </w:rPr>
        <w:t>նրանց</w:t>
      </w:r>
      <w:r>
        <w:rPr>
          <w:rFonts w:cs="Arial" w:ascii="Times Armenian" w:hAnsi="Times Armenian"/>
          <w:sz w:val="21"/>
          <w:szCs w:val="21"/>
        </w:rPr>
        <w:t xml:space="preserve"> հարուստ ճաշատներում,</w:t>
      </w:r>
    </w:p>
    <w:p>
      <w:pPr>
        <w:pStyle w:val="Normal"/>
        <w:ind w:start="360" w:hanging="0"/>
        <w:jc w:val="both"/>
        <w:rPr>
          <w:rFonts w:ascii="Times Armenian" w:hAnsi="Times Armenian" w:cs="Times Armenian"/>
        </w:rPr>
      </w:pPr>
      <w:r>
        <w:rPr>
          <w:rFonts w:cs="Arial" w:ascii="Times Armenian" w:hAnsi="Times Armenian"/>
          <w:b/>
          <w:i/>
          <w:sz w:val="21"/>
          <w:szCs w:val="21"/>
        </w:rPr>
        <w:t>Գլխավերևում թասերի, տիկնանց,</w:t>
      </w:r>
    </w:p>
    <w:p>
      <w:pPr>
        <w:pStyle w:val="Normal"/>
        <w:ind w:start="360" w:hanging="0"/>
        <w:jc w:val="both"/>
        <w:rPr>
          <w:rFonts w:ascii="Times Armenian" w:hAnsi="Times Armenian" w:cs="Times Armenian"/>
        </w:rPr>
      </w:pPr>
      <w:r>
        <w:rPr>
          <w:rFonts w:cs="Arial" w:ascii="Times Armenian" w:hAnsi="Times Armenian"/>
          <w:sz w:val="21"/>
          <w:szCs w:val="21"/>
        </w:rPr>
        <w:t xml:space="preserve">Վայելուչ, տաղտուկ ճաշի </w:t>
      </w:r>
      <w:r>
        <w:rPr>
          <w:rFonts w:cs="Arial" w:ascii="Times Armenian" w:hAnsi="Times Armenian"/>
          <w:b/>
          <w:i/>
          <w:sz w:val="21"/>
          <w:szCs w:val="21"/>
        </w:rPr>
        <w:t>վերևում</w:t>
      </w:r>
    </w:p>
    <w:p>
      <w:pPr>
        <w:pStyle w:val="Normal"/>
        <w:ind w:start="360" w:hanging="0"/>
        <w:jc w:val="both"/>
        <w:rPr>
          <w:rFonts w:ascii="Times Armenian" w:hAnsi="Times Armenian" w:cs="Times Armenian"/>
        </w:rPr>
      </w:pPr>
      <w:r>
        <w:rPr>
          <w:rFonts w:cs="Arial" w:ascii="Times Armenian" w:hAnsi="Times Armenian"/>
          <w:sz w:val="21"/>
          <w:szCs w:val="21"/>
        </w:rPr>
        <w:t>Լույսն էլեկտրական մարում է հանկարծ:</w:t>
      </w:r>
    </w:p>
    <w:p>
      <w:pPr>
        <w:pStyle w:val="Normal"/>
        <w:ind w:start="360" w:hanging="0"/>
        <w:jc w:val="both"/>
        <w:rPr>
          <w:rFonts w:ascii="Times Armenian" w:hAnsi="Times Armenian" w:cs="Times Armenian"/>
        </w:rPr>
      </w:pPr>
      <w:r>
        <w:rPr>
          <w:rFonts w:cs="Arial" w:ascii="Times Armenian" w:hAnsi="Times Armenian"/>
          <w:sz w:val="21"/>
          <w:szCs w:val="21"/>
        </w:rPr>
      </w:r>
    </w:p>
    <w:p>
      <w:pPr>
        <w:pStyle w:val="Normal"/>
        <w:ind w:start="360" w:hanging="0"/>
        <w:jc w:val="both"/>
        <w:rPr>
          <w:rFonts w:ascii="Times Armenian" w:hAnsi="Times Armenian" w:cs="Times Armenian"/>
        </w:rPr>
      </w:pPr>
      <w:r>
        <w:rPr>
          <w:rFonts w:cs="Arial" w:ascii="Times Armenian" w:hAnsi="Times Armenian"/>
          <w:sz w:val="21"/>
          <w:szCs w:val="21"/>
        </w:rPr>
        <w:t>Ինչ-որ մոմեր են վառվում մշուշում,</w:t>
      </w:r>
    </w:p>
    <w:p>
      <w:pPr>
        <w:pStyle w:val="Normal"/>
        <w:ind w:start="360" w:hanging="0"/>
        <w:jc w:val="both"/>
        <w:rPr>
          <w:rFonts w:ascii="Times Armenian" w:hAnsi="Times Armenian" w:cs="Times Armenian"/>
        </w:rPr>
      </w:pPr>
      <w:r>
        <w:rPr>
          <w:rFonts w:cs="Arial" w:ascii="Times Armenian" w:hAnsi="Times Armenian"/>
          <w:sz w:val="21"/>
          <w:szCs w:val="21"/>
        </w:rPr>
        <w:t>Շրջագծվում են դեմքերը դեղին,</w:t>
      </w:r>
    </w:p>
    <w:p>
      <w:pPr>
        <w:pStyle w:val="Normal"/>
        <w:ind w:start="360" w:hanging="0"/>
        <w:jc w:val="both"/>
        <w:rPr>
          <w:rFonts w:ascii="Times Armenian" w:hAnsi="Times Armenian" w:cs="Times Armenian"/>
        </w:rPr>
      </w:pPr>
      <w:r>
        <w:rPr>
          <w:rFonts w:cs="Arial" w:ascii="Times Armenian" w:hAnsi="Times Armenian"/>
          <w:sz w:val="21"/>
          <w:szCs w:val="21"/>
        </w:rPr>
        <w:t>Եվ մագաղաթյա խոսքեր են ֆշշում,</w:t>
      </w:r>
    </w:p>
    <w:p>
      <w:pPr>
        <w:pStyle w:val="Normal"/>
        <w:ind w:start="360" w:hanging="0"/>
        <w:jc w:val="both"/>
        <w:rPr>
          <w:rFonts w:ascii="Times Armenian" w:hAnsi="Times Armenian" w:cs="Times Armenian"/>
        </w:rPr>
      </w:pPr>
      <w:r>
        <w:rPr>
          <w:rFonts w:cs="Arial" w:ascii="Times Armenian" w:hAnsi="Times Armenian"/>
          <w:b/>
          <w:i/>
          <w:sz w:val="21"/>
          <w:szCs w:val="21"/>
        </w:rPr>
        <w:t>Ու հազիվ են զոռ / տալիս գլխներին:</w:t>
      </w:r>
    </w:p>
    <w:p>
      <w:pPr>
        <w:pStyle w:val="Normal"/>
        <w:ind w:start="360" w:hanging="0"/>
        <w:jc w:val="both"/>
        <w:rPr>
          <w:rFonts w:ascii="Times Armenian" w:hAnsi="Times Armenian" w:cs="Times Armenian"/>
        </w:rPr>
      </w:pPr>
      <w:r>
        <w:rPr>
          <w:rFonts w:cs="Arial" w:ascii="Times Armenian" w:hAnsi="Times Armenian"/>
          <w:b/>
          <w:i/>
          <w:sz w:val="21"/>
          <w:szCs w:val="21"/>
        </w:rPr>
      </w:r>
    </w:p>
    <w:p>
      <w:pPr>
        <w:pStyle w:val="Normal"/>
        <w:ind w:start="360" w:hanging="0"/>
        <w:jc w:val="both"/>
        <w:rPr>
          <w:rFonts w:ascii="Times Armenian" w:hAnsi="Times Armenian" w:cs="Times Armenian"/>
        </w:rPr>
      </w:pPr>
      <w:r>
        <w:rPr>
          <w:rFonts w:cs="Arial" w:ascii="Times Armenian" w:hAnsi="Times Armenian"/>
          <w:sz w:val="21"/>
          <w:szCs w:val="21"/>
        </w:rPr>
        <w:t>Այսպես ամեն բան խառնվեց մեկից,</w:t>
      </w:r>
    </w:p>
    <w:p>
      <w:pPr>
        <w:pStyle w:val="Normal"/>
        <w:ind w:start="360" w:hanging="0"/>
        <w:jc w:val="both"/>
        <w:rPr>
          <w:rFonts w:ascii="Times Armenian" w:hAnsi="Times Armenian" w:cs="Times Armenian"/>
        </w:rPr>
      </w:pPr>
      <w:r>
        <w:rPr>
          <w:rFonts w:cs="Arial" w:ascii="Times Armenian" w:hAnsi="Times Armenian"/>
          <w:b/>
          <w:i/>
          <w:sz w:val="21"/>
          <w:szCs w:val="21"/>
        </w:rPr>
        <w:t>Թախծանքը</w:t>
      </w:r>
      <w:r>
        <w:rPr>
          <w:rFonts w:cs="Arial" w:ascii="Times Armenian" w:hAnsi="Times Armenian"/>
          <w:sz w:val="21"/>
          <w:szCs w:val="21"/>
        </w:rPr>
        <w:t xml:space="preserve"> պատեց փորերին անկուշտ,</w:t>
      </w:r>
    </w:p>
    <w:p>
      <w:pPr>
        <w:pStyle w:val="Normal"/>
        <w:ind w:start="360" w:hanging="0"/>
        <w:jc w:val="both"/>
        <w:rPr>
          <w:rFonts w:ascii="Times Armenian" w:hAnsi="Times Armenian" w:cs="Times Armenian"/>
        </w:rPr>
      </w:pPr>
      <w:r>
        <w:rPr>
          <w:rFonts w:cs="Arial" w:ascii="Times Armenian" w:hAnsi="Times Armenian"/>
          <w:sz w:val="21"/>
          <w:szCs w:val="21"/>
        </w:rPr>
        <w:t>Քանի որ տաշտը շուռ եկավ հիմքից,</w:t>
      </w:r>
    </w:p>
    <w:p>
      <w:pPr>
        <w:pStyle w:val="Normal"/>
        <w:ind w:start="360" w:hanging="0"/>
        <w:jc w:val="both"/>
        <w:rPr>
          <w:rFonts w:ascii="Times Armenian" w:hAnsi="Times Armenian" w:cs="Times Armenian"/>
        </w:rPr>
      </w:pPr>
      <w:r>
        <w:rPr>
          <w:rFonts w:cs="Arial" w:ascii="Times Armenian" w:hAnsi="Times Armenian"/>
          <w:sz w:val="21"/>
          <w:szCs w:val="21"/>
        </w:rPr>
        <w:t xml:space="preserve">Եվ անհանգիստ է նեխած գոմն </w:t>
      </w:r>
      <w:r>
        <w:rPr>
          <w:rFonts w:cs="Arial" w:ascii="Times Armenian" w:hAnsi="Times Armenian"/>
          <w:b/>
          <w:i/>
          <w:sz w:val="21"/>
          <w:szCs w:val="21"/>
        </w:rPr>
        <w:t>անշուշտ:</w:t>
      </w:r>
    </w:p>
    <w:p>
      <w:pPr>
        <w:pStyle w:val="Normal"/>
        <w:ind w:start="360" w:hanging="0"/>
        <w:jc w:val="both"/>
        <w:rPr>
          <w:rFonts w:ascii="Times Armenian" w:hAnsi="Times Armenian" w:cs="Times Armenian"/>
        </w:rPr>
      </w:pPr>
      <w:r>
        <w:rPr>
          <w:rFonts w:cs="Arial" w:ascii="Times Armenian" w:hAnsi="Times Armenian"/>
          <w:b/>
          <w:i/>
          <w:sz w:val="21"/>
          <w:szCs w:val="21"/>
        </w:rPr>
      </w:r>
    </w:p>
    <w:p>
      <w:pPr>
        <w:pStyle w:val="Normal"/>
        <w:ind w:start="360" w:hanging="0"/>
        <w:jc w:val="both"/>
        <w:rPr>
          <w:rFonts w:ascii="Times Armenian" w:hAnsi="Times Armenian" w:cs="Times Armenian"/>
        </w:rPr>
      </w:pPr>
      <w:r>
        <w:rPr>
          <w:rFonts w:cs="Arial" w:ascii="Times Armenian" w:hAnsi="Times Armenian"/>
          <w:b/>
          <w:i/>
          <w:sz w:val="21"/>
          <w:szCs w:val="21"/>
        </w:rPr>
        <w:t xml:space="preserve">Հիմա </w:t>
      </w:r>
      <w:r>
        <w:rPr>
          <w:rFonts w:cs="Arial" w:ascii="Times Armenian" w:hAnsi="Times Armenian"/>
          <w:b/>
          <w:sz w:val="21"/>
          <w:szCs w:val="21"/>
          <w:u w:val="single"/>
        </w:rPr>
        <w:t>նրանց</w:t>
      </w:r>
      <w:r>
        <w:rPr>
          <w:rFonts w:cs="Arial" w:ascii="Times Armenian" w:hAnsi="Times Armenian"/>
          <w:b/>
          <w:i/>
          <w:sz w:val="21"/>
          <w:szCs w:val="21"/>
        </w:rPr>
        <w:t xml:space="preserve"> խեղճ մի բախտ է սպասում.</w:t>
      </w:r>
    </w:p>
    <w:p>
      <w:pPr>
        <w:pStyle w:val="Normal"/>
        <w:ind w:start="360" w:hanging="0"/>
        <w:jc w:val="both"/>
        <w:rPr>
          <w:rFonts w:ascii="Times Armenian" w:hAnsi="Times Armenian" w:cs="Times Armenian"/>
        </w:rPr>
      </w:pPr>
      <w:r>
        <w:rPr>
          <w:rFonts w:cs="Arial" w:ascii="Times Armenian" w:hAnsi="Times Armenian"/>
          <w:sz w:val="21"/>
          <w:szCs w:val="21"/>
        </w:rPr>
        <w:t>Սուզվել է տունը գրկում խավարի,</w:t>
      </w:r>
    </w:p>
    <w:p>
      <w:pPr>
        <w:pStyle w:val="Normal"/>
        <w:ind w:start="360" w:hanging="0"/>
        <w:jc w:val="both"/>
        <w:rPr>
          <w:rFonts w:ascii="Times Armenian" w:hAnsi="Times Armenian" w:cs="Times Armenian"/>
        </w:rPr>
      </w:pPr>
      <w:r>
        <w:rPr>
          <w:rFonts w:cs="Arial" w:ascii="Times Armenian" w:hAnsi="Times Armenian"/>
          <w:b/>
          <w:i/>
          <w:sz w:val="21"/>
          <w:szCs w:val="21"/>
        </w:rPr>
        <w:t>Ականջին</w:t>
      </w:r>
      <w:r>
        <w:rPr>
          <w:rFonts w:cs="Arial" w:ascii="Times Armenian" w:hAnsi="Times Armenian"/>
          <w:sz w:val="21"/>
          <w:szCs w:val="21"/>
        </w:rPr>
        <w:t xml:space="preserve"> հացի աղերսն է հասնում,</w:t>
      </w:r>
    </w:p>
    <w:p>
      <w:pPr>
        <w:pStyle w:val="Normal"/>
        <w:ind w:start="360" w:hanging="0"/>
        <w:jc w:val="both"/>
        <w:rPr>
          <w:rFonts w:ascii="Times Armenian" w:hAnsi="Times Armenian" w:cs="Times Armenian"/>
        </w:rPr>
      </w:pPr>
      <w:r>
        <w:rPr>
          <w:rFonts w:cs="Arial" w:ascii="Times Armenian" w:hAnsi="Times Armenian"/>
          <w:sz w:val="21"/>
          <w:szCs w:val="21"/>
        </w:rPr>
        <w:t>Օտար դրոշի քրքիջը կարմիր:</w:t>
      </w:r>
    </w:p>
    <w:p>
      <w:pPr>
        <w:pStyle w:val="Normal"/>
        <w:ind w:start="360" w:hanging="0"/>
        <w:jc w:val="both"/>
        <w:rPr>
          <w:rFonts w:ascii="Times Armenian" w:hAnsi="Times Armenian" w:cs="Times Armenian"/>
        </w:rPr>
      </w:pPr>
      <w:r>
        <w:rPr>
          <w:rFonts w:cs="Arial" w:ascii="Times Armenian" w:hAnsi="Times Armenian"/>
          <w:sz w:val="21"/>
          <w:szCs w:val="21"/>
        </w:rPr>
      </w:r>
    </w:p>
    <w:p>
      <w:pPr>
        <w:pStyle w:val="Normal"/>
        <w:ind w:start="360" w:hanging="0"/>
        <w:jc w:val="both"/>
        <w:rPr>
          <w:rFonts w:ascii="Times Armenian" w:hAnsi="Times Armenian" w:cs="Times Armenian"/>
        </w:rPr>
      </w:pPr>
      <w:r>
        <w:rPr>
          <w:rFonts w:cs="Arial" w:ascii="Times Armenian" w:hAnsi="Times Armenian"/>
          <w:sz w:val="21"/>
          <w:szCs w:val="21"/>
        </w:rPr>
        <w:t xml:space="preserve">Թո՛ղ իրենց սովոր դարն ապրեն </w:t>
      </w:r>
      <w:r>
        <w:rPr>
          <w:rFonts w:cs="Arial" w:ascii="Times Armenian" w:hAnsi="Times Armenian"/>
          <w:b/>
          <w:i/>
          <w:sz w:val="21"/>
          <w:szCs w:val="21"/>
          <w:u w:val="single"/>
        </w:rPr>
        <w:t>նրանք,</w:t>
      </w:r>
    </w:p>
    <w:p>
      <w:pPr>
        <w:pStyle w:val="Normal"/>
        <w:ind w:start="360" w:hanging="0"/>
        <w:jc w:val="both"/>
        <w:rPr>
          <w:rFonts w:ascii="Times Armenian" w:hAnsi="Times Armenian" w:cs="Times Armenian"/>
        </w:rPr>
      </w:pPr>
      <w:r>
        <w:rPr>
          <w:rFonts w:cs="Arial" w:ascii="Times Armenian" w:hAnsi="Times Armenian"/>
          <w:b/>
          <w:sz w:val="21"/>
          <w:szCs w:val="21"/>
          <w:u w:val="single"/>
        </w:rPr>
        <w:t>Նրանց</w:t>
      </w:r>
      <w:r>
        <w:rPr>
          <w:rFonts w:cs="Arial" w:ascii="Times Armenian" w:hAnsi="Times Armenian"/>
          <w:sz w:val="21"/>
          <w:szCs w:val="21"/>
        </w:rPr>
        <w:t xml:space="preserve"> </w:t>
      </w:r>
      <w:r>
        <w:rPr>
          <w:rFonts w:cs="Arial" w:ascii="Times Armenian" w:hAnsi="Times Armenian"/>
          <w:b/>
          <w:i/>
          <w:sz w:val="21"/>
          <w:szCs w:val="21"/>
        </w:rPr>
        <w:t>կշտությունն</w:t>
      </w:r>
      <w:r>
        <w:rPr>
          <w:rFonts w:cs="Arial" w:ascii="Times Armenian" w:hAnsi="Times Armenian"/>
          <w:sz w:val="21"/>
          <w:szCs w:val="21"/>
        </w:rPr>
        <w:t xml:space="preserve"> ափսոս է </w:t>
      </w:r>
      <w:r>
        <w:rPr>
          <w:rFonts w:cs="Arial" w:ascii="Times Armenian" w:hAnsi="Times Armenian"/>
          <w:b/>
          <w:i/>
          <w:sz w:val="21"/>
          <w:szCs w:val="21"/>
        </w:rPr>
        <w:t>խախտել,</w:t>
      </w:r>
    </w:p>
    <w:p>
      <w:pPr>
        <w:pStyle w:val="Normal"/>
        <w:ind w:start="360" w:hanging="0"/>
        <w:jc w:val="both"/>
        <w:rPr>
          <w:rFonts w:ascii="Times Armenian" w:hAnsi="Times Armenian" w:cs="Times Armenian"/>
        </w:rPr>
      </w:pPr>
      <w:r>
        <w:rPr>
          <w:rFonts w:cs="Arial" w:ascii="Times Armenian" w:hAnsi="Times Armenian"/>
          <w:sz w:val="21"/>
          <w:szCs w:val="21"/>
        </w:rPr>
        <w:t xml:space="preserve">Միայն թե </w:t>
      </w:r>
      <w:r>
        <w:rPr>
          <w:rFonts w:cs="Arial" w:ascii="Times Armenian" w:hAnsi="Times Armenian"/>
          <w:b/>
          <w:i/>
          <w:sz w:val="21"/>
          <w:szCs w:val="21"/>
        </w:rPr>
        <w:t>կյանքին</w:t>
      </w:r>
      <w:r>
        <w:rPr>
          <w:rFonts w:cs="Arial" w:ascii="Times Armenian" w:hAnsi="Times Armenian"/>
          <w:sz w:val="21"/>
          <w:szCs w:val="21"/>
        </w:rPr>
        <w:t xml:space="preserve"> այդ անփառունակ</w:t>
      </w:r>
    </w:p>
    <w:p>
      <w:pPr>
        <w:pStyle w:val="Normal"/>
        <w:ind w:start="360" w:hanging="0"/>
        <w:jc w:val="both"/>
        <w:rPr>
          <w:rFonts w:ascii="Times Armenian" w:hAnsi="Times Armenian" w:cs="Times Armenian"/>
        </w:rPr>
      </w:pPr>
      <w:r>
        <w:rPr>
          <w:rFonts w:cs="Arial" w:ascii="Times Armenian" w:hAnsi="Times Armenian"/>
          <w:sz w:val="21"/>
          <w:szCs w:val="21"/>
        </w:rPr>
        <w:t>Մեր զավակները չընդօրինակեն:</w:t>
      </w:r>
    </w:p>
    <w:p>
      <w:pPr>
        <w:pStyle w:val="Normal"/>
        <w:ind w:firstLine="360"/>
        <w:jc w:val="both"/>
        <w:rPr>
          <w:rFonts w:ascii="Times Armenian" w:hAnsi="Times Armenian" w:cs="Times Armenian"/>
        </w:rPr>
      </w:pPr>
      <w:r>
        <w:rPr>
          <w:rFonts w:cs="Arial" w:ascii="Times Armenian" w:hAnsi="Times Armenian"/>
          <w:i/>
          <w:sz w:val="21"/>
          <w:szCs w:val="21"/>
        </w:rPr>
      </w:r>
    </w:p>
    <w:p>
      <w:pPr>
        <w:pStyle w:val="Normal"/>
        <w:jc w:val="both"/>
        <w:rPr>
          <w:rFonts w:ascii="Times Armenian" w:hAnsi="Times Armenian" w:cs="Times Armenian"/>
        </w:rPr>
      </w:pPr>
      <w:r>
        <w:rPr>
          <w:rFonts w:cs="Times Armenian" w:ascii="Times Armenian" w:hAnsi="Times Armenian"/>
          <w:i/>
          <w:sz w:val="21"/>
          <w:szCs w:val="21"/>
        </w:rPr>
      </w:r>
    </w:p>
    <w:p>
      <w:pPr>
        <w:pStyle w:val="Normal"/>
        <w:jc w:val="both"/>
        <w:rPr>
          <w:rFonts w:ascii="Times Armenian" w:hAnsi="Times Armenian" w:cs="Times Armenian"/>
        </w:rPr>
      </w:pPr>
      <w:r>
        <w:rPr>
          <w:rFonts w:cs="Times Armenian" w:ascii="Times Armenian" w:hAnsi="Times Armenian"/>
          <w:b/>
          <w:i/>
          <w:sz w:val="21"/>
          <w:szCs w:val="21"/>
        </w:rPr>
      </w:r>
    </w:p>
    <w:p>
      <w:pPr>
        <w:pStyle w:val="Heading3"/>
        <w:rPr>
          <w:b/>
          <w:i/>
          <w:i/>
        </w:rPr>
      </w:pPr>
      <w:bookmarkStart w:id="48" w:name="__RefHeading___Toc409540350"/>
      <w:r>
        <w:rPr>
          <w:b/>
          <w:i/>
        </w:rPr>
        <w:t>7.* * * В густой траве пропадешь с головой</w:t>
      </w:r>
    </w:p>
    <w:p>
      <w:pPr>
        <w:pStyle w:val="Heading3"/>
        <w:rPr>
          <w:b/>
          <w:i/>
          <w:i/>
        </w:rPr>
      </w:pPr>
      <w:r>
        <w:rPr>
          <w:b/>
          <w:i/>
        </w:rPr>
      </w:r>
    </w:p>
    <w:p>
      <w:pPr>
        <w:pStyle w:val="Heading3"/>
        <w:rPr>
          <w:b/>
          <w:i/>
          <w:i/>
        </w:rPr>
      </w:pPr>
      <w:r>
        <w:rPr>
          <w:b/>
          <w:i/>
        </w:rPr>
        <w:t>В густой траве пропадешь с головой.</w:t>
      </w:r>
    </w:p>
    <w:p>
      <w:pPr>
        <w:pStyle w:val="Heading3"/>
        <w:rPr>
          <w:b/>
          <w:i/>
          <w:i/>
        </w:rPr>
      </w:pPr>
      <w:r>
        <w:rPr>
          <w:b/>
          <w:i/>
        </w:rPr>
        <w:t>В тихий дом войдешь не стучась...</w:t>
      </w:r>
    </w:p>
    <w:p>
      <w:pPr>
        <w:pStyle w:val="Heading3"/>
        <w:rPr>
          <w:b/>
          <w:i/>
          <w:i/>
        </w:rPr>
      </w:pPr>
      <w:r>
        <w:rPr>
          <w:b/>
          <w:i/>
        </w:rPr>
        <w:t>Обнимет рукой, оплетет косой</w:t>
      </w:r>
    </w:p>
    <w:p>
      <w:pPr>
        <w:pStyle w:val="Heading3"/>
        <w:rPr>
          <w:b/>
          <w:i/>
          <w:i/>
        </w:rPr>
      </w:pPr>
      <w:r>
        <w:rPr>
          <w:b/>
          <w:i/>
        </w:rPr>
        <w:t>И, статная, скажет: “Здравствуй, князь.</w:t>
      </w:r>
    </w:p>
    <w:p>
      <w:pPr>
        <w:pStyle w:val="Heading3"/>
        <w:rPr>
          <w:b/>
          <w:i/>
          <w:i/>
        </w:rPr>
      </w:pPr>
      <w:r>
        <w:rPr>
          <w:b/>
          <w:i/>
        </w:rPr>
      </w:r>
    </w:p>
    <w:p>
      <w:pPr>
        <w:pStyle w:val="Heading3"/>
        <w:rPr>
          <w:b/>
          <w:i/>
          <w:i/>
        </w:rPr>
      </w:pPr>
      <w:r>
        <w:rPr>
          <w:b/>
          <w:i/>
        </w:rPr>
        <w:t>Вот здесь у меня – куст белых роз.</w:t>
      </w:r>
    </w:p>
    <w:p>
      <w:pPr>
        <w:pStyle w:val="Heading3"/>
        <w:rPr>
          <w:b/>
          <w:i/>
          <w:i/>
        </w:rPr>
      </w:pPr>
      <w:r>
        <w:rPr>
          <w:b/>
          <w:i/>
        </w:rPr>
        <w:t>Вот здесь вчера повилика вилась.</w:t>
      </w:r>
    </w:p>
    <w:p>
      <w:pPr>
        <w:pStyle w:val="Heading3"/>
        <w:rPr>
          <w:b/>
          <w:i/>
          <w:i/>
        </w:rPr>
      </w:pPr>
      <w:r>
        <w:rPr>
          <w:b/>
          <w:i/>
        </w:rPr>
        <w:t>Где был, пропадал? что за весть принес?</w:t>
      </w:r>
    </w:p>
    <w:p>
      <w:pPr>
        <w:pStyle w:val="Heading3"/>
        <w:rPr>
          <w:b/>
          <w:i/>
          <w:i/>
        </w:rPr>
      </w:pPr>
      <w:r>
        <w:rPr>
          <w:b/>
          <w:i/>
        </w:rPr>
        <w:t>Кто любит, не любит, кто гонит нас?”</w:t>
      </w:r>
    </w:p>
    <w:p>
      <w:pPr>
        <w:pStyle w:val="Heading3"/>
        <w:rPr>
          <w:b/>
          <w:i/>
          <w:i/>
        </w:rPr>
      </w:pPr>
      <w:r>
        <w:rPr>
          <w:b/>
          <w:i/>
        </w:rPr>
      </w:r>
    </w:p>
    <w:p>
      <w:pPr>
        <w:pStyle w:val="Heading3"/>
        <w:rPr>
          <w:b/>
          <w:i/>
          <w:i/>
        </w:rPr>
      </w:pPr>
      <w:r>
        <w:rPr>
          <w:b/>
          <w:i/>
        </w:rPr>
        <w:t>Как бывало, забудешь, что дни идут,</w:t>
      </w:r>
    </w:p>
    <w:p>
      <w:pPr>
        <w:pStyle w:val="Heading3"/>
        <w:rPr>
          <w:b/>
          <w:i/>
          <w:i/>
        </w:rPr>
      </w:pPr>
      <w:r>
        <w:rPr>
          <w:b/>
          <w:i/>
        </w:rPr>
        <w:t>Как бывало, простишь, что горд и зол.</w:t>
      </w:r>
    </w:p>
    <w:p>
      <w:pPr>
        <w:pStyle w:val="Heading3"/>
        <w:rPr>
          <w:b/>
          <w:i/>
          <w:i/>
        </w:rPr>
      </w:pPr>
      <w:r>
        <w:rPr>
          <w:b/>
          <w:i/>
        </w:rPr>
        <w:t>И смотришь – тучи вдали встают,</w:t>
      </w:r>
    </w:p>
    <w:p>
      <w:pPr>
        <w:pStyle w:val="Heading3"/>
        <w:rPr>
          <w:b/>
          <w:i/>
          <w:i/>
        </w:rPr>
      </w:pPr>
      <w:r>
        <w:rPr>
          <w:b/>
          <w:i/>
        </w:rPr>
        <w:t>И слушаешь песни далеких сел...</w:t>
      </w:r>
    </w:p>
    <w:p>
      <w:pPr>
        <w:pStyle w:val="Heading3"/>
        <w:rPr>
          <w:b/>
          <w:i/>
          <w:i/>
        </w:rPr>
      </w:pPr>
      <w:r>
        <w:rPr>
          <w:b/>
          <w:i/>
        </w:rPr>
      </w:r>
    </w:p>
    <w:p>
      <w:pPr>
        <w:pStyle w:val="Heading3"/>
        <w:rPr>
          <w:b/>
          <w:i/>
          <w:i/>
        </w:rPr>
      </w:pPr>
      <w:r>
        <w:rPr>
          <w:b/>
          <w:i/>
        </w:rPr>
        <w:t>Заплачет сердце по чужой стороне,</w:t>
      </w:r>
    </w:p>
    <w:p>
      <w:pPr>
        <w:pStyle w:val="Heading3"/>
        <w:rPr>
          <w:b/>
          <w:i/>
          <w:i/>
        </w:rPr>
      </w:pPr>
      <w:r>
        <w:rPr>
          <w:b/>
          <w:i/>
        </w:rPr>
        <w:t>Запросится в бой – зовет и манит...</w:t>
      </w:r>
    </w:p>
    <w:p>
      <w:pPr>
        <w:pStyle w:val="Heading3"/>
        <w:rPr>
          <w:b/>
          <w:i/>
          <w:i/>
        </w:rPr>
      </w:pPr>
      <w:r>
        <w:rPr>
          <w:b/>
          <w:i/>
        </w:rPr>
        <w:t>Только скажет: “Прощай. Вернись ко мне” –</w:t>
      </w:r>
    </w:p>
    <w:p>
      <w:pPr>
        <w:pStyle w:val="Heading3"/>
        <w:rPr>
          <w:b/>
          <w:i/>
          <w:i/>
        </w:rPr>
      </w:pPr>
      <w:r>
        <w:rPr>
          <w:b/>
          <w:i/>
        </w:rPr>
        <w:t>И опять за травой колокольчик звенит.</w:t>
      </w:r>
    </w:p>
    <w:p>
      <w:pPr>
        <w:pStyle w:val="Heading3"/>
        <w:rPr>
          <w:b/>
          <w:i/>
          <w:i/>
        </w:rPr>
      </w:pPr>
      <w:r>
        <w:rPr>
          <w:b/>
          <w:i/>
        </w:rPr>
      </w:r>
    </w:p>
    <w:p>
      <w:pPr>
        <w:pStyle w:val="Heading3"/>
        <w:rPr>
          <w:b/>
          <w:i/>
          <w:i/>
        </w:rPr>
      </w:pPr>
      <w:r>
        <w:rPr>
          <w:b/>
          <w:i/>
        </w:rPr>
      </w:r>
    </w:p>
    <w:p>
      <w:pPr>
        <w:pStyle w:val="Heading3"/>
        <w:numPr>
          <w:ilvl w:val="0"/>
          <w:numId w:val="0"/>
        </w:numPr>
        <w:ind w:start="720" w:hanging="0"/>
        <w:rPr>
          <w:b/>
          <w:i/>
          <w:i/>
        </w:rPr>
      </w:pPr>
      <w:r>
        <w:rPr>
          <w:b/>
          <w:i/>
        </w:rPr>
        <w:t xml:space="preserve"> </w:t>
      </w:r>
      <w:r>
        <w:rPr>
          <w:b/>
          <w:i/>
        </w:rPr>
        <w:t>7.1 ***</w:t>
      </w:r>
      <w:r>
        <w:rPr/>
        <w:t xml:space="preserve"> </w:t>
      </w:r>
      <w:r>
        <w:rPr>
          <w:rFonts w:cs="Times Armenian" w:ascii="Times Armenian" w:hAnsi="Times Armenian"/>
        </w:rPr>
        <w:t>Խիտ խոտերի մեջ լրի՛վ կթաղվես</w:t>
      </w:r>
      <w:bookmarkEnd w:id="48"/>
    </w:p>
    <w:p>
      <w:pPr>
        <w:pStyle w:val="Normal"/>
        <w:ind w:start="360" w:hanging="0"/>
        <w:jc w:val="end"/>
        <w:rPr>
          <w:b/>
          <w:i/>
          <w:i/>
        </w:rPr>
      </w:pPr>
      <w:r>
        <w:rPr>
          <w:rFonts w:cs="Times Armenian" w:ascii="Times Armenian" w:hAnsi="Times Armenian"/>
          <w:b/>
          <w:i/>
          <w:sz w:val="21"/>
          <w:szCs w:val="21"/>
        </w:rPr>
        <w:t>Թարգման` Մ. Հարությունյան</w:t>
      </w:r>
    </w:p>
    <w:p>
      <w:pPr>
        <w:pStyle w:val="Normal"/>
        <w:ind w:start="360" w:hanging="0"/>
        <w:jc w:val="end"/>
        <w:rPr>
          <w:b/>
          <w:i/>
          <w:i/>
        </w:rPr>
      </w:pPr>
      <w:r>
        <w:rPr>
          <w:rFonts w:cs="Times Armenian" w:ascii="Times Armenian" w:hAnsi="Times Armenian"/>
          <w:b/>
          <w:i/>
          <w:sz w:val="21"/>
          <w:szCs w:val="21"/>
        </w:rPr>
      </w:r>
    </w:p>
    <w:p>
      <w:pPr>
        <w:pStyle w:val="Normal"/>
        <w:ind w:start="360" w:hanging="0"/>
        <w:jc w:val="both"/>
        <w:rPr>
          <w:b/>
          <w:i/>
          <w:i/>
        </w:rPr>
      </w:pPr>
      <w:r>
        <w:rPr>
          <w:rFonts w:cs="Times Armenian" w:ascii="Times Armenian" w:hAnsi="Times Armenian"/>
          <w:sz w:val="21"/>
          <w:szCs w:val="21"/>
        </w:rPr>
        <w:t>Խիտ խոտերի մեջ լրի՛վ կթաղվես:</w:t>
      </w:r>
    </w:p>
    <w:p>
      <w:pPr>
        <w:pStyle w:val="Normal"/>
        <w:ind w:start="360" w:hanging="0"/>
        <w:jc w:val="both"/>
        <w:rPr>
          <w:b/>
          <w:i/>
          <w:i/>
        </w:rPr>
      </w:pPr>
      <w:r>
        <w:rPr>
          <w:rFonts w:cs="Times Armenian" w:ascii="Times Armenian" w:hAnsi="Times Armenian"/>
          <w:sz w:val="21"/>
          <w:szCs w:val="21"/>
        </w:rPr>
        <w:t>Տուն մտար՝ սո՜ւս-սո՛ւս, ու էն էլ՝ ինչքա՜ն…</w:t>
      </w:r>
    </w:p>
    <w:p>
      <w:pPr>
        <w:pStyle w:val="Normal"/>
        <w:ind w:start="360" w:hanging="0"/>
        <w:jc w:val="both"/>
        <w:rPr>
          <w:b/>
          <w:i/>
          <w:i/>
        </w:rPr>
      </w:pPr>
      <w:r>
        <w:rPr>
          <w:rFonts w:cs="Times Armenian" w:ascii="Times Armenian" w:hAnsi="Times Armenian"/>
          <w:sz w:val="21"/>
          <w:szCs w:val="21"/>
        </w:rPr>
        <w:t>Կգրկի, վարսերով կպարուրի քեզ,</w:t>
      </w:r>
    </w:p>
    <w:p>
      <w:pPr>
        <w:pStyle w:val="Normal"/>
        <w:ind w:start="360" w:hanging="0"/>
        <w:jc w:val="both"/>
        <w:rPr>
          <w:b/>
          <w:i/>
          <w:i/>
        </w:rPr>
      </w:pPr>
      <w:r>
        <w:rPr>
          <w:rFonts w:cs="Times Armenian" w:ascii="Times Armenian" w:hAnsi="Times Armenian"/>
          <w:sz w:val="21"/>
          <w:szCs w:val="21"/>
        </w:rPr>
        <w:t>Ու հպարտ կասի. – Բարի օ՛ր, իշխա՛ն:</w:t>
      </w:r>
    </w:p>
    <w:p>
      <w:pPr>
        <w:pStyle w:val="Normal"/>
        <w:ind w:start="360" w:hanging="0"/>
        <w:jc w:val="both"/>
        <w:rPr>
          <w:b/>
          <w:i/>
          <w:i/>
        </w:rPr>
      </w:pPr>
      <w:r>
        <w:rPr>
          <w:rFonts w:cs="Times Armenian" w:ascii="Times Armenian" w:hAnsi="Times Armenian"/>
          <w:sz w:val="21"/>
          <w:szCs w:val="21"/>
        </w:rPr>
      </w:r>
    </w:p>
    <w:p>
      <w:pPr>
        <w:pStyle w:val="Normal"/>
        <w:ind w:start="360" w:hanging="0"/>
        <w:jc w:val="both"/>
        <w:rPr>
          <w:b/>
          <w:i/>
          <w:i/>
        </w:rPr>
      </w:pPr>
      <w:r>
        <w:rPr>
          <w:rFonts w:cs="Times Armenian" w:ascii="Times Armenian" w:hAnsi="Times Armenian"/>
          <w:sz w:val="21"/>
          <w:szCs w:val="21"/>
        </w:rPr>
        <w:t>Տես հլը՝ թո՛ւփն իմ ճերմակ շուշանի,</w:t>
      </w:r>
    </w:p>
    <w:p>
      <w:pPr>
        <w:pStyle w:val="Normal"/>
        <w:ind w:start="360" w:hanging="0"/>
        <w:jc w:val="both"/>
        <w:rPr>
          <w:b/>
          <w:i/>
          <w:i/>
        </w:rPr>
      </w:pPr>
      <w:r>
        <w:rPr>
          <w:rFonts w:cs="Times Armenian" w:ascii="Times Armenian" w:hAnsi="Times Armenian"/>
          <w:sz w:val="21"/>
          <w:szCs w:val="21"/>
        </w:rPr>
        <w:t>Ըստե էլ էրեկ վարդ կար ու չիչխան:</w:t>
      </w:r>
    </w:p>
    <w:p>
      <w:pPr>
        <w:pStyle w:val="Normal"/>
        <w:ind w:start="360" w:hanging="0"/>
        <w:jc w:val="both"/>
        <w:rPr>
          <w:b/>
          <w:i/>
          <w:i/>
        </w:rPr>
      </w:pPr>
      <w:r>
        <w:rPr>
          <w:rFonts w:cs="Times Armenian" w:ascii="Times Armenian" w:hAnsi="Times Armenian"/>
          <w:sz w:val="21"/>
          <w:szCs w:val="21"/>
        </w:rPr>
        <w:t>Ո՞ւր էիր կորե: Լուր կա՞ նշանի,</w:t>
      </w:r>
    </w:p>
    <w:p>
      <w:pPr>
        <w:pStyle w:val="Normal"/>
        <w:ind w:start="360" w:hanging="0"/>
        <w:jc w:val="both"/>
        <w:rPr>
          <w:b/>
          <w:i/>
          <w:i/>
        </w:rPr>
      </w:pPr>
      <w:r>
        <w:rPr>
          <w:rFonts w:cs="Times Armenian" w:ascii="Times Armenian" w:hAnsi="Times Armenian"/>
          <w:sz w:val="21"/>
          <w:szCs w:val="21"/>
        </w:rPr>
        <w:t>Սիրո, պսակի ու կամ  չարության: -</w:t>
      </w:r>
    </w:p>
    <w:p>
      <w:pPr>
        <w:pStyle w:val="Normal"/>
        <w:ind w:start="360" w:hanging="0"/>
        <w:jc w:val="both"/>
        <w:rPr>
          <w:b/>
          <w:i/>
          <w:i/>
        </w:rPr>
      </w:pPr>
      <w:r>
        <w:rPr>
          <w:rFonts w:cs="Times Armenian" w:ascii="Times Armenian" w:hAnsi="Times Armenian"/>
          <w:sz w:val="21"/>
          <w:szCs w:val="21"/>
        </w:rPr>
      </w:r>
    </w:p>
    <w:p>
      <w:pPr>
        <w:pStyle w:val="Normal"/>
        <w:ind w:start="360" w:hanging="0"/>
        <w:jc w:val="both"/>
        <w:rPr>
          <w:b/>
          <w:i/>
          <w:i/>
        </w:rPr>
      </w:pPr>
      <w:r>
        <w:rPr>
          <w:rFonts w:cs="Times Armenian" w:ascii="Times Armenian" w:hAnsi="Times Armenian"/>
          <w:sz w:val="21"/>
          <w:szCs w:val="21"/>
        </w:rPr>
        <w:t>Էտ վա՛խտ` էլ օր ու տարի չես հիշի,</w:t>
      </w:r>
    </w:p>
    <w:p>
      <w:pPr>
        <w:pStyle w:val="Normal"/>
        <w:ind w:start="360" w:hanging="0"/>
        <w:jc w:val="both"/>
        <w:rPr>
          <w:b/>
          <w:i/>
          <w:i/>
        </w:rPr>
      </w:pPr>
      <w:r>
        <w:rPr>
          <w:rFonts w:cs="Times Armenian" w:ascii="Times Armenian" w:hAnsi="Times Armenian"/>
          <w:sz w:val="21"/>
          <w:szCs w:val="21"/>
        </w:rPr>
        <w:t>Էտ վա՜խտ` կներե՛ս գոռոզ ու չարին –</w:t>
      </w:r>
    </w:p>
    <w:p>
      <w:pPr>
        <w:pStyle w:val="Normal"/>
        <w:ind w:start="360" w:hanging="0"/>
        <w:jc w:val="both"/>
        <w:rPr>
          <w:b/>
          <w:i/>
          <w:i/>
        </w:rPr>
      </w:pPr>
      <w:r>
        <w:rPr>
          <w:rFonts w:cs="Times Armenian" w:ascii="Times Armenian" w:hAnsi="Times Armenian"/>
          <w:sz w:val="21"/>
          <w:szCs w:val="21"/>
        </w:rPr>
        <w:t>Ու հե՛ս ա՝ կառնես բուրմունքը նշի՝</w:t>
      </w:r>
    </w:p>
    <w:p>
      <w:pPr>
        <w:pStyle w:val="Normal"/>
        <w:ind w:start="360" w:hanging="0"/>
        <w:jc w:val="both"/>
        <w:rPr>
          <w:b/>
          <w:i/>
          <w:i/>
        </w:rPr>
      </w:pPr>
      <w:r>
        <w:rPr>
          <w:rFonts w:cs="Times Armenian" w:ascii="Times Armenian" w:hAnsi="Times Armenian"/>
          <w:sz w:val="21"/>
          <w:szCs w:val="21"/>
        </w:rPr>
        <w:t>Հեռվից կլսես երգը չինարի:</w:t>
      </w:r>
    </w:p>
    <w:p>
      <w:pPr>
        <w:pStyle w:val="Normal"/>
        <w:ind w:start="360" w:hanging="0"/>
        <w:jc w:val="both"/>
        <w:rPr>
          <w:b/>
          <w:i/>
          <w:i/>
        </w:rPr>
      </w:pPr>
      <w:r>
        <w:rPr>
          <w:rFonts w:cs="Times Armenian" w:ascii="Times Armenian" w:hAnsi="Times Armenian"/>
          <w:sz w:val="21"/>
          <w:szCs w:val="21"/>
        </w:rPr>
      </w:r>
    </w:p>
    <w:p>
      <w:pPr>
        <w:pStyle w:val="Normal"/>
        <w:ind w:start="360" w:hanging="0"/>
        <w:jc w:val="both"/>
        <w:rPr>
          <w:b/>
          <w:i/>
          <w:i/>
        </w:rPr>
      </w:pPr>
      <w:r>
        <w:rPr>
          <w:rFonts w:cs="Times Armenian" w:ascii="Times Armenian" w:hAnsi="Times Armenian"/>
          <w:sz w:val="21"/>
          <w:szCs w:val="21"/>
        </w:rPr>
        <w:t>Բայց մեկ ա, մրմուռն էլի՛ կվառի,</w:t>
      </w:r>
    </w:p>
    <w:p>
      <w:pPr>
        <w:pStyle w:val="Normal"/>
        <w:ind w:start="360" w:hanging="0"/>
        <w:jc w:val="both"/>
        <w:rPr>
          <w:b/>
          <w:i/>
          <w:i/>
        </w:rPr>
      </w:pPr>
      <w:r>
        <w:rPr>
          <w:rFonts w:cs="Times Armenian" w:ascii="Times Armenian" w:hAnsi="Times Armenian"/>
          <w:sz w:val="21"/>
          <w:szCs w:val="21"/>
        </w:rPr>
        <w:t>(Ռազմի շեփորն ա կանչում ու գերում):</w:t>
      </w:r>
    </w:p>
    <w:p>
      <w:pPr>
        <w:pStyle w:val="Normal"/>
        <w:ind w:start="360" w:hanging="0"/>
        <w:jc w:val="both"/>
        <w:rPr>
          <w:b/>
          <w:i/>
          <w:i/>
        </w:rPr>
      </w:pPr>
      <w:r>
        <w:rPr>
          <w:rFonts w:cs="Times Armenian" w:ascii="Times Armenian" w:hAnsi="Times Armenian"/>
          <w:sz w:val="21"/>
          <w:szCs w:val="21"/>
        </w:rPr>
        <w:t>Կասի՜. – Տե՛րն ընդ քեզ, մենակ հե՛տ դառի: –</w:t>
      </w:r>
    </w:p>
    <w:p>
      <w:pPr>
        <w:pStyle w:val="Normal"/>
        <w:ind w:start="360" w:hanging="0"/>
        <w:jc w:val="both"/>
        <w:rPr>
          <w:b/>
          <w:i/>
          <w:i/>
        </w:rPr>
      </w:pPr>
      <w:r>
        <w:rPr>
          <w:rFonts w:cs="Times Armenian" w:ascii="Times Armenian" w:hAnsi="Times Armenian"/>
          <w:sz w:val="21"/>
          <w:szCs w:val="21"/>
        </w:rPr>
        <w:t>Ղողա՛նջն ա դաշտում էլի դեգերում:</w:t>
      </w:r>
    </w:p>
    <w:p>
      <w:pPr>
        <w:pStyle w:val="Normal"/>
        <w:ind w:start="360" w:hanging="0"/>
        <w:jc w:val="both"/>
        <w:rPr>
          <w:b/>
          <w:i/>
          <w:i/>
        </w:rPr>
      </w:pPr>
      <w:r>
        <w:rPr>
          <w:rFonts w:cs="Times Armenian" w:ascii="Times Armenian" w:hAnsi="Times Armenian"/>
          <w:sz w:val="21"/>
          <w:szCs w:val="21"/>
        </w:rPr>
      </w:r>
    </w:p>
    <w:p>
      <w:pPr>
        <w:pStyle w:val="Normal"/>
        <w:ind w:start="360" w:hanging="0"/>
        <w:jc w:val="both"/>
        <w:rPr>
          <w:b/>
          <w:i/>
          <w:i/>
        </w:rPr>
      </w:pPr>
      <w:r>
        <w:rPr>
          <w:rFonts w:cs="Times Armenian" w:ascii="Times Armenian" w:hAnsi="Times Armenian"/>
          <w:b/>
          <w:i/>
          <w:sz w:val="21"/>
          <w:szCs w:val="21"/>
        </w:rPr>
      </w:r>
    </w:p>
    <w:p>
      <w:pPr>
        <w:pStyle w:val="Normal"/>
        <w:ind w:start="360" w:hanging="0"/>
        <w:jc w:val="both"/>
        <w:rPr>
          <w:b/>
          <w:i/>
          <w:i/>
        </w:rPr>
      </w:pPr>
      <w:r>
        <w:rPr>
          <w:rFonts w:cs="Times Armenian" w:ascii="Times Armenian" w:hAnsi="Times Armenian"/>
          <w:b/>
          <w:i/>
          <w:sz w:val="21"/>
          <w:szCs w:val="21"/>
        </w:rPr>
        <w:t>7.2 ***</w:t>
      </w:r>
    </w:p>
    <w:p>
      <w:pPr>
        <w:pStyle w:val="Normal"/>
        <w:ind w:start="360" w:hanging="0"/>
        <w:jc w:val="end"/>
        <w:rPr>
          <w:b/>
          <w:i/>
          <w:i/>
        </w:rPr>
      </w:pPr>
      <w:r>
        <w:rPr>
          <w:rFonts w:cs="Times Armenian" w:ascii="Times Armenian" w:hAnsi="Times Armenian"/>
          <w:b/>
          <w:i/>
          <w:sz w:val="21"/>
          <w:szCs w:val="21"/>
        </w:rPr>
        <w:t xml:space="preserve">Թարգման` Ա. Պողոսյան </w:t>
      </w:r>
    </w:p>
    <w:p>
      <w:pPr>
        <w:pStyle w:val="Normal"/>
        <w:ind w:start="360" w:hanging="0"/>
        <w:jc w:val="both"/>
        <w:rPr>
          <w:b/>
          <w:i/>
          <w:i/>
        </w:rPr>
      </w:pPr>
      <w:r>
        <w:rPr>
          <w:rFonts w:cs="Times Armenian" w:ascii="Times Armenian" w:hAnsi="Times Armenian"/>
          <w:sz w:val="21"/>
          <w:szCs w:val="21"/>
        </w:rPr>
        <w:t xml:space="preserve">Թավ խոտերի մեջ կկորչես </w:t>
      </w:r>
      <w:r>
        <w:rPr>
          <w:rFonts w:cs="Times Armenian" w:ascii="Times Armenian" w:hAnsi="Times Armenian"/>
          <w:b/>
          <w:i/>
          <w:sz w:val="21"/>
          <w:szCs w:val="21"/>
        </w:rPr>
        <w:t>կրկին:</w:t>
      </w:r>
    </w:p>
    <w:p>
      <w:pPr>
        <w:pStyle w:val="Normal"/>
        <w:ind w:start="360" w:hanging="0"/>
        <w:jc w:val="both"/>
        <w:rPr>
          <w:b/>
          <w:i/>
          <w:i/>
        </w:rPr>
      </w:pPr>
      <w:r>
        <w:rPr>
          <w:rFonts w:cs="Times Armenian" w:ascii="Times Armenian" w:hAnsi="Times Armenian"/>
          <w:sz w:val="21"/>
          <w:szCs w:val="21"/>
        </w:rPr>
        <w:t>Իր տանը խաղաղ կայցելես նրան…</w:t>
      </w:r>
    </w:p>
    <w:p>
      <w:pPr>
        <w:pStyle w:val="Normal"/>
        <w:ind w:start="360" w:hanging="0"/>
        <w:jc w:val="both"/>
        <w:rPr>
          <w:b/>
          <w:i/>
          <w:i/>
        </w:rPr>
      </w:pPr>
      <w:r>
        <w:rPr>
          <w:rFonts w:cs="Times Armenian" w:ascii="Times Armenian" w:hAnsi="Times Armenian"/>
          <w:b/>
          <w:i/>
          <w:sz w:val="21"/>
          <w:szCs w:val="21"/>
        </w:rPr>
        <w:t>Հյուսքով կփարվի, ձեռքով կգրկի,</w:t>
      </w:r>
    </w:p>
    <w:p>
      <w:pPr>
        <w:pStyle w:val="Normal"/>
        <w:ind w:start="360" w:hanging="0"/>
        <w:jc w:val="both"/>
        <w:rPr>
          <w:b/>
          <w:i/>
          <w:i/>
        </w:rPr>
      </w:pPr>
      <w:r>
        <w:rPr>
          <w:rFonts w:cs="Times Armenian" w:ascii="Times Armenian" w:hAnsi="Times Armenian"/>
          <w:b/>
          <w:i/>
          <w:sz w:val="21"/>
          <w:szCs w:val="21"/>
        </w:rPr>
        <w:t>Գեղուհին կասի. «Բարև՛, իմ իշխան»:</w:t>
      </w:r>
    </w:p>
    <w:p>
      <w:pPr>
        <w:pStyle w:val="Normal"/>
        <w:ind w:start="360" w:hanging="0"/>
        <w:jc w:val="both"/>
        <w:rPr>
          <w:b/>
          <w:i/>
          <w:i/>
        </w:rPr>
      </w:pPr>
      <w:r>
        <w:rPr>
          <w:rFonts w:cs="Times Armenian" w:ascii="Times Armenian" w:hAnsi="Times Armenian"/>
          <w:b/>
          <w:i/>
          <w:sz w:val="21"/>
          <w:szCs w:val="21"/>
        </w:rPr>
      </w:r>
    </w:p>
    <w:p>
      <w:pPr>
        <w:pStyle w:val="Normal"/>
        <w:ind w:start="360" w:hanging="0"/>
        <w:jc w:val="both"/>
        <w:rPr>
          <w:b/>
          <w:i/>
          <w:i/>
        </w:rPr>
      </w:pPr>
      <w:r>
        <w:rPr>
          <w:rFonts w:cs="Times Armenian" w:ascii="Times Armenian" w:hAnsi="Times Armenian"/>
          <w:b/>
          <w:i/>
          <w:sz w:val="21"/>
          <w:szCs w:val="21"/>
        </w:rPr>
        <w:t>Ա՛յ, երեկ այստեղ գաղձն է ոլորվել:</w:t>
      </w:r>
    </w:p>
    <w:p>
      <w:pPr>
        <w:pStyle w:val="Normal"/>
        <w:ind w:start="360" w:hanging="0"/>
        <w:jc w:val="both"/>
        <w:rPr>
          <w:b/>
          <w:i/>
          <w:i/>
        </w:rPr>
      </w:pPr>
      <w:r>
        <w:rPr>
          <w:rFonts w:cs="Times Armenian" w:ascii="Times Armenian" w:hAnsi="Times Armenian"/>
          <w:sz w:val="21"/>
          <w:szCs w:val="21"/>
        </w:rPr>
        <w:t>Ա՛յ, թփին ճերմակ վարդեր են բացվում:</w:t>
      </w:r>
    </w:p>
    <w:p>
      <w:pPr>
        <w:pStyle w:val="Normal"/>
        <w:ind w:start="360" w:hanging="0"/>
        <w:jc w:val="both"/>
        <w:rPr>
          <w:b/>
          <w:i/>
          <w:i/>
        </w:rPr>
      </w:pPr>
      <w:r>
        <w:rPr>
          <w:rFonts w:cs="Times Armenian" w:ascii="Times Armenian" w:hAnsi="Times Armenian"/>
          <w:sz w:val="21"/>
          <w:szCs w:val="21"/>
        </w:rPr>
        <w:t>Ու՞ր էիր կորել, ի՞նչ լուր ես բերել,</w:t>
      </w:r>
    </w:p>
    <w:p>
      <w:pPr>
        <w:pStyle w:val="Normal"/>
        <w:ind w:start="360" w:hanging="0"/>
        <w:jc w:val="both"/>
        <w:rPr>
          <w:b/>
          <w:i/>
          <w:i/>
        </w:rPr>
      </w:pPr>
      <w:r>
        <w:rPr>
          <w:rFonts w:cs="Times Armenian" w:ascii="Times Armenian" w:hAnsi="Times Armenian"/>
          <w:sz w:val="21"/>
          <w:szCs w:val="21"/>
        </w:rPr>
        <w:t>Ո՞վ է մեզ սիրում, ատում, հալածում»:</w:t>
      </w:r>
    </w:p>
    <w:p>
      <w:pPr>
        <w:pStyle w:val="Normal"/>
        <w:ind w:start="360" w:hanging="0"/>
        <w:jc w:val="both"/>
        <w:rPr>
          <w:b/>
          <w:i/>
          <w:i/>
        </w:rPr>
      </w:pPr>
      <w:r>
        <w:rPr>
          <w:rFonts w:cs="Times Armenian" w:ascii="Times Armenian" w:hAnsi="Times Armenian"/>
          <w:b/>
          <w:i/>
          <w:sz w:val="21"/>
          <w:szCs w:val="21"/>
        </w:rPr>
      </w:r>
    </w:p>
    <w:p>
      <w:pPr>
        <w:pStyle w:val="Normal"/>
        <w:ind w:start="360" w:hanging="0"/>
        <w:jc w:val="both"/>
        <w:rPr>
          <w:b/>
          <w:i/>
          <w:i/>
        </w:rPr>
      </w:pPr>
      <w:r>
        <w:rPr>
          <w:rFonts w:cs="Times Armenian" w:ascii="Times Armenian" w:hAnsi="Times Armenian"/>
          <w:b/>
          <w:i/>
          <w:sz w:val="21"/>
          <w:szCs w:val="21"/>
        </w:rPr>
        <w:t>Կմոռանաս, որ օրերն են թևում,</w:t>
      </w:r>
    </w:p>
    <w:p>
      <w:pPr>
        <w:pStyle w:val="Normal"/>
        <w:ind w:start="360" w:hanging="0"/>
        <w:jc w:val="both"/>
        <w:rPr>
          <w:b/>
          <w:i/>
          <w:i/>
        </w:rPr>
      </w:pPr>
      <w:r>
        <w:rPr>
          <w:rFonts w:cs="Times Armenian" w:ascii="Times Armenian" w:hAnsi="Times Armenian"/>
          <w:sz w:val="21"/>
          <w:szCs w:val="21"/>
        </w:rPr>
        <w:t>Ով հպարտ է, չար՝ կներես նրան,</w:t>
      </w:r>
    </w:p>
    <w:p>
      <w:pPr>
        <w:pStyle w:val="Normal"/>
        <w:ind w:start="360" w:hanging="0"/>
        <w:jc w:val="both"/>
        <w:rPr>
          <w:b/>
          <w:i/>
          <w:i/>
        </w:rPr>
      </w:pPr>
      <w:r>
        <w:rPr>
          <w:rFonts w:cs="Times Armenian" w:ascii="Times Armenian" w:hAnsi="Times Armenian"/>
          <w:sz w:val="21"/>
          <w:szCs w:val="21"/>
        </w:rPr>
        <w:t>Եվ դու կտեսնես ամպամած հեռուն,</w:t>
      </w:r>
    </w:p>
    <w:p>
      <w:pPr>
        <w:pStyle w:val="Normal"/>
        <w:ind w:start="360" w:hanging="0"/>
        <w:jc w:val="both"/>
        <w:rPr>
          <w:b/>
          <w:i/>
          <w:i/>
        </w:rPr>
      </w:pPr>
      <w:r>
        <w:rPr>
          <w:rFonts w:cs="Times Armenian" w:ascii="Times Armenian" w:hAnsi="Times Armenian"/>
          <w:sz w:val="21"/>
          <w:szCs w:val="21"/>
        </w:rPr>
        <w:t>Կլսես հեռու երգը գյուղական…</w:t>
      </w:r>
    </w:p>
    <w:p>
      <w:pPr>
        <w:pStyle w:val="Normal"/>
        <w:ind w:start="360" w:hanging="0"/>
        <w:jc w:val="both"/>
        <w:rPr>
          <w:b/>
          <w:i/>
          <w:i/>
        </w:rPr>
      </w:pPr>
      <w:r>
        <w:rPr>
          <w:rFonts w:cs="Times Armenian" w:ascii="Times Armenian" w:hAnsi="Times Armenian"/>
          <w:sz w:val="21"/>
          <w:szCs w:val="21"/>
        </w:rPr>
      </w:r>
    </w:p>
    <w:p>
      <w:pPr>
        <w:pStyle w:val="Normal"/>
        <w:ind w:start="360" w:hanging="0"/>
        <w:jc w:val="both"/>
        <w:rPr>
          <w:b/>
          <w:i/>
          <w:i/>
        </w:rPr>
      </w:pPr>
      <w:r>
        <w:rPr>
          <w:rFonts w:cs="Times Armenian" w:ascii="Times Armenian" w:hAnsi="Times Armenian"/>
          <w:sz w:val="21"/>
          <w:szCs w:val="21"/>
        </w:rPr>
        <w:t>Սիրտն օտար երկրի համար կլացի,</w:t>
      </w:r>
    </w:p>
    <w:p>
      <w:pPr>
        <w:pStyle w:val="Normal"/>
        <w:ind w:start="360" w:hanging="0"/>
        <w:jc w:val="both"/>
        <w:rPr>
          <w:b/>
          <w:i/>
          <w:i/>
        </w:rPr>
      </w:pPr>
      <w:r>
        <w:rPr>
          <w:rFonts w:cs="Times Armenian" w:ascii="Times Armenian" w:hAnsi="Times Armenian"/>
          <w:sz w:val="21"/>
          <w:szCs w:val="21"/>
        </w:rPr>
        <w:t>Մարտի կկանչի հարազատ մի ձայն…</w:t>
      </w:r>
    </w:p>
    <w:p>
      <w:pPr>
        <w:pStyle w:val="Normal"/>
        <w:ind w:start="360" w:hanging="0"/>
        <w:jc w:val="both"/>
        <w:rPr>
          <w:b/>
          <w:i/>
          <w:i/>
        </w:rPr>
      </w:pPr>
      <w:r>
        <w:rPr>
          <w:rFonts w:cs="Times Armenian" w:ascii="Times Armenian" w:hAnsi="Times Armenian"/>
          <w:b/>
          <w:i/>
          <w:sz w:val="21"/>
          <w:szCs w:val="21"/>
        </w:rPr>
        <w:t>Նա կասի. «Մնաս բարով: Շուտ դարձիր»:</w:t>
      </w:r>
    </w:p>
    <w:p>
      <w:pPr>
        <w:pStyle w:val="Normal"/>
        <w:ind w:start="360" w:hanging="0"/>
        <w:jc w:val="both"/>
        <w:rPr>
          <w:b/>
          <w:i/>
          <w:i/>
        </w:rPr>
      </w:pPr>
      <w:r>
        <w:rPr>
          <w:rFonts w:cs="Times Armenian" w:ascii="Times Armenian" w:hAnsi="Times Armenian"/>
          <w:sz w:val="21"/>
          <w:szCs w:val="21"/>
        </w:rPr>
        <w:t>Եվ կղողանջի զանգակը դարձյալ:</w:t>
      </w:r>
    </w:p>
    <w:p>
      <w:pPr>
        <w:pStyle w:val="Normal"/>
        <w:spacing w:lineRule="exact" w:line="240"/>
        <w:jc w:val="both"/>
        <w:rPr>
          <w:b/>
          <w:i/>
          <w:i/>
        </w:rPr>
      </w:pPr>
      <w:r>
        <w:rPr>
          <w:rFonts w:cs="Times Armenian" w:ascii="Times Armenian" w:hAnsi="Times Armenian"/>
          <w:i/>
          <w:sz w:val="21"/>
          <w:szCs w:val="21"/>
        </w:rPr>
      </w:r>
    </w:p>
    <w:p>
      <w:pPr>
        <w:pStyle w:val="Normal"/>
        <w:spacing w:lineRule="exact" w:line="240"/>
        <w:ind w:firstLine="357"/>
        <w:jc w:val="both"/>
        <w:rPr>
          <w:b/>
          <w:i/>
          <w:i/>
        </w:rPr>
      </w:pPr>
      <w:r>
        <w:rPr>
          <w:rFonts w:cs="Times Armenian" w:ascii="Times Armenian" w:hAnsi="Times Armenian"/>
          <w:sz w:val="21"/>
          <w:szCs w:val="21"/>
        </w:rPr>
        <w:t xml:space="preserve">7. Պողոսյանն 1-ին տողում գրում է «կրկին»: Ինչո՞ւ «կրկին»: Սա է՞լի է եղել: Պողոսյանի 3-րդ ու 4-րդ տողերը կալկայի տիպիկ օրինակներ են: 5-րդ տողի ժամանակը սխալ է: </w:t>
      </w:r>
    </w:p>
    <w:p>
      <w:pPr>
        <w:pStyle w:val="Normal"/>
        <w:spacing w:lineRule="exact" w:line="240"/>
        <w:ind w:firstLine="357"/>
        <w:jc w:val="both"/>
        <w:rPr>
          <w:b/>
          <w:i/>
          <w:i/>
        </w:rPr>
      </w:pPr>
      <w:r>
        <w:rPr>
          <w:rFonts w:cs="Times Armenian" w:ascii="Times Armenian" w:hAnsi="Times Armenian"/>
          <w:sz w:val="21"/>
          <w:szCs w:val="21"/>
        </w:rPr>
        <w:t>Ինչ վերաբե</w:t>
        <w:softHyphen/>
        <w:t xml:space="preserve">րում է </w:t>
      </w:r>
      <w:r>
        <w:rPr>
          <w:rFonts w:cs="Russian Times" w:ascii="Russian Times" w:hAnsi="Russian Times"/>
          <w:b/>
          <w:i/>
          <w:sz w:val="21"/>
          <w:szCs w:val="21"/>
        </w:rPr>
        <w:t>повилика</w:t>
      </w:r>
      <w:r>
        <w:rPr>
          <w:rFonts w:cs="Times Armenian" w:ascii="Times Armenian" w:hAnsi="Times Armenian"/>
          <w:b/>
          <w:i/>
          <w:sz w:val="21"/>
          <w:szCs w:val="21"/>
        </w:rPr>
        <w:t>-գաղձին</w:t>
      </w:r>
      <w:r>
        <w:rPr>
          <w:rFonts w:cs="Times Armenian" w:ascii="Times Armenian" w:hAnsi="Times Armenian"/>
          <w:i/>
          <w:sz w:val="21"/>
          <w:szCs w:val="21"/>
        </w:rPr>
        <w:t>,</w:t>
      </w:r>
      <w:r>
        <w:rPr>
          <w:rFonts w:cs="Times Armenian" w:ascii="Times Armenian" w:hAnsi="Times Armenian"/>
          <w:sz w:val="21"/>
          <w:szCs w:val="21"/>
        </w:rPr>
        <w:t xml:space="preserve"> սա էլ տեքս</w:t>
        <w:softHyphen/>
        <w:t>տին գերի մնալու տի</w:t>
        <w:softHyphen/>
        <w:t xml:space="preserve">պիկ օրինակ է: Բլոկը գրում է` </w:t>
      </w:r>
      <w:r>
        <w:rPr>
          <w:rFonts w:cs="Russian Times" w:ascii="Russian Times" w:hAnsi="Russian Times"/>
          <w:sz w:val="21"/>
          <w:szCs w:val="21"/>
        </w:rPr>
        <w:t>повилика вилась,</w:t>
      </w:r>
      <w:r>
        <w:rPr>
          <w:rFonts w:cs="Times Armenian" w:ascii="Times Armenian" w:hAnsi="Times Armenian"/>
          <w:sz w:val="21"/>
          <w:szCs w:val="21"/>
        </w:rPr>
        <w:t xml:space="preserve"> ռու</w:t>
        <w:softHyphen/>
        <w:t xml:space="preserve">սերենի ասոնանսների ու ալիտերացիաների խաթեր, բայց </w:t>
      </w:r>
      <w:r>
        <w:rPr>
          <w:rFonts w:cs="Times Armenian" w:ascii="Times Armenian" w:hAnsi="Times Armenian"/>
          <w:b/>
          <w:i/>
          <w:sz w:val="21"/>
          <w:szCs w:val="21"/>
        </w:rPr>
        <w:t>հայերենի սիրուն ալի</w:t>
        <w:softHyphen/>
        <w:t>տերացիաների ու ա</w:t>
        <w:softHyphen/>
        <w:t>սո</w:t>
        <w:softHyphen/>
        <w:softHyphen/>
        <w:t>նանս</w:t>
        <w:softHyphen/>
        <w:t>ների խաթեր, հայն իրավունք ունի գաղձի ու վարդի տեղն ի՛նչ ծաղկի անուն ասես` գրի, մենակ թե` հայերենին սազի:</w:t>
      </w:r>
      <w:r>
        <w:rPr>
          <w:rFonts w:cs="Times Armenian" w:ascii="Times Armenian" w:hAnsi="Times Armenian"/>
          <w:sz w:val="21"/>
          <w:szCs w:val="21"/>
        </w:rPr>
        <w:t xml:space="preserve"> </w:t>
      </w:r>
    </w:p>
    <w:p>
      <w:pPr>
        <w:pStyle w:val="Normal"/>
        <w:spacing w:lineRule="exact" w:line="240"/>
        <w:ind w:firstLine="357"/>
        <w:jc w:val="both"/>
        <w:rPr>
          <w:b/>
          <w:i/>
          <w:i/>
        </w:rPr>
      </w:pPr>
      <w:r>
        <w:rPr>
          <w:rFonts w:cs="Times Armenian" w:ascii="Times Armenian" w:hAnsi="Times Armenian"/>
          <w:sz w:val="21"/>
          <w:szCs w:val="21"/>
        </w:rPr>
        <w:t>7-րդ ու 15-րդ տողերն ուրիշ «կինոյից են» ու ոտանավոր չեն, որովհետև 7-րդն այս</w:t>
        <w:softHyphen/>
        <w:t>պե՛ս կկարդան.</w:t>
      </w:r>
    </w:p>
    <w:p>
      <w:pPr>
        <w:pStyle w:val="Normal"/>
        <w:ind w:start="360" w:hanging="0"/>
        <w:jc w:val="both"/>
        <w:rPr>
          <w:b/>
          <w:i/>
          <w:i/>
        </w:rPr>
      </w:pPr>
      <w:r>
        <w:rPr>
          <w:rFonts w:cs="Times Armenian" w:ascii="Times Armenian" w:hAnsi="Times Armenian"/>
          <w:i/>
          <w:sz w:val="21"/>
          <w:szCs w:val="21"/>
        </w:rPr>
      </w:r>
    </w:p>
    <w:p>
      <w:pPr>
        <w:pStyle w:val="Normal"/>
        <w:ind w:firstLine="360"/>
        <w:jc w:val="both"/>
        <w:rPr>
          <w:b/>
          <w:i/>
          <w:i/>
        </w:rPr>
      </w:pPr>
      <w:r>
        <w:rPr>
          <w:rFonts w:cs="Times Armenian" w:ascii="Times Armenian" w:hAnsi="Times Armenian"/>
          <w:i/>
          <w:sz w:val="21"/>
          <w:szCs w:val="21"/>
        </w:rPr>
        <w:tab/>
        <w:t xml:space="preserve">Կմոռանաս, </w:t>
      </w:r>
    </w:p>
    <w:p>
      <w:pPr>
        <w:pStyle w:val="Normal"/>
        <w:ind w:firstLine="708"/>
        <w:jc w:val="both"/>
        <w:rPr>
          <w:b/>
          <w:i/>
          <w:i/>
        </w:rPr>
      </w:pPr>
      <w:r>
        <w:rPr>
          <w:rFonts w:cs="Times Armenian" w:ascii="Times Armenian" w:hAnsi="Times Armenian"/>
          <w:i/>
          <w:sz w:val="21"/>
          <w:szCs w:val="21"/>
        </w:rPr>
        <w:t>որ օրերն են թևում...</w:t>
      </w:r>
    </w:p>
    <w:p>
      <w:pPr>
        <w:pStyle w:val="Normal"/>
        <w:jc w:val="both"/>
        <w:rPr>
          <w:b/>
          <w:i/>
          <w:i/>
        </w:rPr>
      </w:pPr>
      <w:r>
        <w:rPr>
          <w:rFonts w:cs="Times Armenian" w:ascii="Times Armenian" w:hAnsi="Times Armenian"/>
          <w:i/>
          <w:sz w:val="21"/>
          <w:szCs w:val="21"/>
        </w:rPr>
      </w:r>
    </w:p>
    <w:p>
      <w:pPr>
        <w:pStyle w:val="Normal"/>
        <w:jc w:val="both"/>
        <w:rPr>
          <w:b/>
          <w:i/>
          <w:i/>
        </w:rPr>
      </w:pPr>
      <w:r>
        <w:rPr>
          <w:rFonts w:cs="Times Armenian" w:ascii="Times Armenian" w:hAnsi="Times Armenian"/>
          <w:sz w:val="21"/>
          <w:szCs w:val="21"/>
        </w:rPr>
        <w:t>իսկ 15-րդը` այսպե՛ս.</w:t>
      </w:r>
    </w:p>
    <w:p>
      <w:pPr>
        <w:pStyle w:val="Normal"/>
        <w:jc w:val="both"/>
        <w:rPr>
          <w:b/>
          <w:i/>
          <w:i/>
        </w:rPr>
      </w:pPr>
      <w:r>
        <w:rPr>
          <w:rFonts w:cs="Times Armenian" w:ascii="Times Armenian" w:hAnsi="Times Armenian"/>
          <w:sz w:val="21"/>
          <w:szCs w:val="21"/>
        </w:rPr>
      </w:r>
    </w:p>
    <w:p>
      <w:pPr>
        <w:pStyle w:val="Normal"/>
        <w:ind w:start="1260" w:hanging="0"/>
        <w:jc w:val="both"/>
        <w:rPr>
          <w:b/>
          <w:i/>
          <w:i/>
        </w:rPr>
      </w:pPr>
      <w:r>
        <w:rPr>
          <w:rFonts w:cs="Times Armenian" w:ascii="Times Armenian" w:hAnsi="Times Armenian"/>
          <w:sz w:val="21"/>
          <w:szCs w:val="21"/>
        </w:rPr>
        <w:tab/>
      </w:r>
      <w:r>
        <w:rPr>
          <w:rFonts w:cs="Times Armenian" w:ascii="Times Armenian" w:hAnsi="Times Armenian"/>
          <w:i/>
          <w:sz w:val="21"/>
          <w:szCs w:val="21"/>
        </w:rPr>
        <w:t xml:space="preserve">Նա կասի. </w:t>
      </w:r>
    </w:p>
    <w:p>
      <w:pPr>
        <w:pStyle w:val="Normal"/>
        <w:ind w:start="1260" w:hanging="0"/>
        <w:jc w:val="both"/>
        <w:rPr>
          <w:b/>
          <w:i/>
          <w:i/>
        </w:rPr>
      </w:pPr>
      <w:r>
        <w:rPr>
          <w:rFonts w:cs="Times Armenian" w:ascii="Times Armenian" w:hAnsi="Times Armenian"/>
          <w:i/>
          <w:sz w:val="21"/>
          <w:szCs w:val="21"/>
        </w:rPr>
        <w:t xml:space="preserve">«Մնաս բարով: </w:t>
      </w:r>
    </w:p>
    <w:p>
      <w:pPr>
        <w:pStyle w:val="Normal"/>
        <w:ind w:start="1260" w:hanging="0"/>
        <w:jc w:val="both"/>
        <w:rPr>
          <w:b/>
          <w:i/>
          <w:i/>
        </w:rPr>
      </w:pPr>
      <w:r>
        <w:rPr>
          <w:rFonts w:cs="Times Armenian" w:ascii="Times Armenian" w:hAnsi="Times Armenian"/>
          <w:i/>
          <w:sz w:val="21"/>
          <w:szCs w:val="21"/>
        </w:rPr>
        <w:t>Շուտ դարձիր»:</w:t>
      </w:r>
    </w:p>
    <w:p>
      <w:pPr>
        <w:pStyle w:val="Normal"/>
        <w:ind w:start="1260" w:hanging="0"/>
        <w:jc w:val="both"/>
        <w:rPr>
          <w:b/>
          <w:i/>
          <w:i/>
        </w:rPr>
      </w:pPr>
      <w:r>
        <w:rPr>
          <w:rFonts w:cs="Times Armenian" w:ascii="Times Armenian" w:hAnsi="Times Armenian"/>
          <w:i/>
          <w:sz w:val="21"/>
          <w:szCs w:val="21"/>
        </w:rPr>
      </w:r>
    </w:p>
    <w:p>
      <w:pPr>
        <w:pStyle w:val="Normal"/>
        <w:ind w:firstLine="360"/>
        <w:jc w:val="both"/>
        <w:rPr>
          <w:b/>
          <w:i/>
          <w:i/>
        </w:rPr>
      </w:pPr>
      <w:r>
        <w:rPr>
          <w:rFonts w:cs="Times Armenian" w:ascii="Times Armenian" w:hAnsi="Times Armenian"/>
          <w:sz w:val="21"/>
          <w:szCs w:val="21"/>
        </w:rPr>
        <w:t>Իսկ սա արդեն ոտանավոր չի, որովհետև չափածոյին հատուկ «ոտները» չունի:</w:t>
      </w:r>
    </w:p>
    <w:p>
      <w:pPr>
        <w:pStyle w:val="Normal"/>
        <w:ind w:firstLine="360"/>
        <w:rPr>
          <w:b/>
          <w:i/>
          <w:i/>
        </w:rPr>
      </w:pPr>
      <w:r>
        <w:rPr>
          <w:rFonts w:cs="Times Armenian" w:ascii="Times Armenian" w:hAnsi="Times Armenian"/>
          <w:sz w:val="21"/>
          <w:szCs w:val="21"/>
        </w:rPr>
        <w:t xml:space="preserve">Վերջին տողն էլ է անհաջող, մանավավանդ </w:t>
      </w:r>
      <w:r>
        <w:rPr>
          <w:rFonts w:cs="Times Armenian" w:ascii="Times Armenian" w:hAnsi="Times Armenian"/>
          <w:b/>
          <w:i/>
          <w:sz w:val="21"/>
          <w:szCs w:val="21"/>
        </w:rPr>
        <w:t>զանգակը:</w:t>
      </w:r>
      <w:r>
        <w:br w:type="page"/>
      </w:r>
    </w:p>
    <w:p>
      <w:pPr>
        <w:pStyle w:val="Heading2"/>
        <w:numPr>
          <w:ilvl w:val="0"/>
          <w:numId w:val="0"/>
        </w:numPr>
        <w:ind w:start="0" w:hanging="0"/>
        <w:rPr>
          <w:b/>
          <w:i/>
          <w:i/>
        </w:rPr>
      </w:pPr>
      <w:bookmarkStart w:id="49" w:name="__RefHeading___Toc409540351"/>
      <w:bookmarkEnd w:id="49"/>
      <w:r>
        <w:rPr>
          <w:rFonts w:cs="Times Armenian" w:ascii="Times Armenian" w:hAnsi="Times Armenian"/>
        </w:rPr>
        <w:t>Ս. ԵՍԵՆԻՆ</w:t>
      </w:r>
    </w:p>
    <w:p>
      <w:pPr>
        <w:pStyle w:val="Normal"/>
        <w:ind w:firstLine="360"/>
        <w:jc w:val="both"/>
        <w:rPr>
          <w:b/>
          <w:i/>
          <w:i/>
        </w:rPr>
      </w:pPr>
      <w:r>
        <w:rPr>
          <w:rFonts w:cs="Times Armenian" w:ascii="Times Armenian" w:hAnsi="Times Armenian"/>
          <w:b/>
          <w:i/>
          <w:sz w:val="21"/>
          <w:szCs w:val="21"/>
        </w:rPr>
      </w:r>
    </w:p>
    <w:p>
      <w:pPr>
        <w:pStyle w:val="Normal"/>
        <w:ind w:firstLine="360"/>
        <w:jc w:val="both"/>
        <w:rPr>
          <w:b/>
          <w:i/>
          <w:i/>
        </w:rPr>
      </w:pPr>
      <w:r>
        <w:rPr>
          <w:rFonts w:cs="Times Armenian" w:ascii="Times Armenian" w:hAnsi="Times Armenian"/>
          <w:b/>
          <w:i/>
          <w:sz w:val="21"/>
          <w:szCs w:val="21"/>
        </w:rPr>
        <w:t>Այստեղ ու սրանից հետո ոտանավորի տների աջ կողմը լատիներեն տա</w:t>
        <w:softHyphen/>
        <w:t>ռե</w:t>
        <w:softHyphen/>
        <w:t>րով դը</w:t>
        <w:softHyphen/>
        <w:t>նում եմ այդ տան տողերը հանգավորելու սիստեմը, իսկ գծիկներով բա</w:t>
        <w:softHyphen/>
        <w:t>ժան</w:t>
        <w:softHyphen/>
        <w:t>ված թվերը հերթով ցույց են տալիս այդ տան առանձին տողերի վան</w:t>
        <w:softHyphen/>
        <w:t>կե</w:t>
        <w:softHyphen/>
        <w:t>րի քանակը: Նույնական հանգերը նշանակում եմ նույն տառերով, իսկ որ</w:t>
        <w:softHyphen/>
        <w:t>ևէ մի հանգի տարատեսակ</w:t>
        <w:softHyphen/>
        <w:t>ները նշանակում եմ` մեկ, երկու կամ երեք շտրի</w:t>
        <w:softHyphen/>
        <w:t>խով: Հանգի տարատեսակն ինչքան ավելի հեռու է նախորդից, շտրիխների թիվն այնքան ավելի շատ է:</w:t>
      </w:r>
    </w:p>
    <w:p>
      <w:pPr>
        <w:pStyle w:val="Normal"/>
        <w:ind w:firstLine="360"/>
        <w:jc w:val="both"/>
        <w:rPr>
          <w:b/>
          <w:i/>
          <w:i/>
        </w:rPr>
      </w:pPr>
      <w:r>
        <w:rPr>
          <w:rFonts w:cs="Times Armenian" w:ascii="Times Armenian" w:hAnsi="Times Armenian"/>
          <w:b/>
          <w:i/>
          <w:sz w:val="21"/>
          <w:szCs w:val="21"/>
        </w:rPr>
      </w:r>
    </w:p>
    <w:p>
      <w:pPr>
        <w:pStyle w:val="Heading3"/>
        <w:rPr>
          <w:i/>
          <w:i/>
        </w:rPr>
      </w:pPr>
      <w:bookmarkStart w:id="50" w:name="__RefHeading___Toc409540353"/>
      <w:r>
        <w:rPr>
          <w:i/>
        </w:rPr>
        <w:t>8. * * * Разбуди меня завтра рано</w:t>
      </w:r>
    </w:p>
    <w:p>
      <w:pPr>
        <w:pStyle w:val="Heading3"/>
        <w:rPr>
          <w:i/>
          <w:i/>
        </w:rPr>
      </w:pPr>
      <w:r>
        <w:rPr>
          <w:i/>
        </w:rPr>
      </w:r>
    </w:p>
    <w:p>
      <w:pPr>
        <w:pStyle w:val="Heading3"/>
        <w:rPr>
          <w:i/>
          <w:i/>
        </w:rPr>
      </w:pPr>
      <w:r>
        <w:rPr>
          <w:i/>
        </w:rPr>
        <w:t>Разбуди меня завтра рано,</w:t>
        <w:tab/>
        <w:tab/>
        <w:tab/>
        <w:t>a b a´ b</w:t>
      </w:r>
    </w:p>
    <w:p>
      <w:pPr>
        <w:pStyle w:val="Heading3"/>
        <w:rPr>
          <w:i/>
          <w:i/>
        </w:rPr>
      </w:pPr>
      <w:r>
        <w:rPr>
          <w:i/>
        </w:rPr>
        <w:t xml:space="preserve">О моя терпеливая мать! </w:t>
        <w:tab/>
        <w:tab/>
        <w:tab/>
        <w:t>9-9-10-8</w:t>
      </w:r>
    </w:p>
    <w:p>
      <w:pPr>
        <w:pStyle w:val="Heading3"/>
        <w:rPr>
          <w:i/>
          <w:i/>
        </w:rPr>
      </w:pPr>
      <w:r>
        <w:rPr>
          <w:i/>
        </w:rPr>
        <w:t>Я пойду за дорожным курганом</w:t>
      </w:r>
    </w:p>
    <w:p>
      <w:pPr>
        <w:pStyle w:val="Heading3"/>
        <w:rPr>
          <w:i/>
          <w:i/>
        </w:rPr>
      </w:pPr>
      <w:r>
        <w:rPr>
          <w:i/>
        </w:rPr>
        <w:t>Дорогого гостя встречать.</w:t>
      </w:r>
    </w:p>
    <w:p>
      <w:pPr>
        <w:pStyle w:val="Heading3"/>
        <w:rPr>
          <w:i/>
          <w:i/>
        </w:rPr>
      </w:pPr>
      <w:r>
        <w:rPr>
          <w:i/>
        </w:rPr>
      </w:r>
    </w:p>
    <w:p>
      <w:pPr>
        <w:pStyle w:val="Heading3"/>
        <w:rPr>
          <w:i/>
          <w:i/>
        </w:rPr>
      </w:pPr>
      <w:r>
        <w:rPr>
          <w:i/>
        </w:rPr>
        <w:t>Я сегодня увидел в пуще</w:t>
        <w:tab/>
        <w:tab/>
        <w:tab/>
        <w:t xml:space="preserve">c d c´ d </w:t>
      </w:r>
    </w:p>
    <w:p>
      <w:pPr>
        <w:pStyle w:val="Heading3"/>
        <w:rPr>
          <w:i/>
          <w:i/>
        </w:rPr>
      </w:pPr>
      <w:r>
        <w:rPr>
          <w:i/>
        </w:rPr>
        <w:t xml:space="preserve">След широких колес на лугу. </w:t>
        <w:tab/>
        <w:tab/>
        <w:t>9-9-10-8</w:t>
      </w:r>
    </w:p>
    <w:p>
      <w:pPr>
        <w:pStyle w:val="Heading3"/>
        <w:rPr>
          <w:i/>
          <w:i/>
        </w:rPr>
      </w:pPr>
      <w:r>
        <w:rPr>
          <w:i/>
        </w:rPr>
        <w:t>Треплет ветер под облачной кущей</w:t>
      </w:r>
    </w:p>
    <w:p>
      <w:pPr>
        <w:pStyle w:val="Heading3"/>
        <w:rPr>
          <w:i/>
          <w:i/>
        </w:rPr>
      </w:pPr>
      <w:r>
        <w:rPr>
          <w:i/>
        </w:rPr>
        <w:t>Золотую его дугу.</w:t>
      </w:r>
    </w:p>
    <w:p>
      <w:pPr>
        <w:pStyle w:val="Heading3"/>
        <w:rPr>
          <w:i/>
          <w:i/>
        </w:rPr>
      </w:pPr>
      <w:r>
        <w:rPr>
          <w:i/>
        </w:rPr>
      </w:r>
    </w:p>
    <w:p>
      <w:pPr>
        <w:pStyle w:val="Heading3"/>
        <w:rPr>
          <w:i/>
          <w:i/>
        </w:rPr>
      </w:pPr>
      <w:r>
        <w:rPr>
          <w:i/>
        </w:rPr>
        <w:t>На рассвете он завтра промчится,</w:t>
        <w:tab/>
        <w:tab/>
        <w:t>e f e f</w:t>
      </w:r>
    </w:p>
    <w:p>
      <w:pPr>
        <w:pStyle w:val="Heading3"/>
        <w:rPr>
          <w:i/>
          <w:i/>
        </w:rPr>
      </w:pPr>
      <w:r>
        <w:rPr>
          <w:i/>
        </w:rPr>
        <w:t>Шапку-месяц пригнув под кустом</w:t>
        <w:tab/>
        <w:tab/>
        <w:t>10-9-10-9</w:t>
      </w:r>
    </w:p>
    <w:p>
      <w:pPr>
        <w:pStyle w:val="Heading3"/>
        <w:rPr>
          <w:i/>
          <w:i/>
        </w:rPr>
      </w:pPr>
      <w:r>
        <w:rPr>
          <w:i/>
        </w:rPr>
        <w:t>И игриво взмахнет кобылица</w:t>
      </w:r>
    </w:p>
    <w:p>
      <w:pPr>
        <w:pStyle w:val="Heading3"/>
        <w:rPr>
          <w:i/>
          <w:i/>
        </w:rPr>
      </w:pPr>
      <w:r>
        <w:rPr>
          <w:i/>
        </w:rPr>
        <w:t>Над равниною красным хвостом.</w:t>
      </w:r>
    </w:p>
    <w:p>
      <w:pPr>
        <w:pStyle w:val="Heading3"/>
        <w:rPr>
          <w:i/>
          <w:i/>
        </w:rPr>
      </w:pPr>
      <w:r>
        <w:rPr>
          <w:i/>
        </w:rPr>
      </w:r>
    </w:p>
    <w:p>
      <w:pPr>
        <w:pStyle w:val="Heading3"/>
        <w:rPr>
          <w:i/>
          <w:i/>
        </w:rPr>
      </w:pPr>
      <w:r>
        <w:rPr>
          <w:i/>
        </w:rPr>
        <w:t>Разбуди меня завтра рано,</w:t>
        <w:tab/>
        <w:tab/>
        <w:tab/>
        <w:t>a g a g</w:t>
      </w:r>
    </w:p>
    <w:p>
      <w:pPr>
        <w:pStyle w:val="Heading3"/>
        <w:rPr>
          <w:i/>
          <w:i/>
        </w:rPr>
      </w:pPr>
      <w:r>
        <w:rPr>
          <w:i/>
        </w:rPr>
        <w:t xml:space="preserve">Засвети в нашей горнице свет. </w:t>
        <w:tab/>
        <w:tab/>
        <w:t>9-9-9-8</w:t>
      </w:r>
    </w:p>
    <w:p>
      <w:pPr>
        <w:pStyle w:val="Heading3"/>
        <w:rPr>
          <w:i/>
          <w:i/>
        </w:rPr>
      </w:pPr>
      <w:r>
        <w:rPr>
          <w:i/>
        </w:rPr>
        <w:t>Говорят, что я скоро стану</w:t>
      </w:r>
    </w:p>
    <w:p>
      <w:pPr>
        <w:pStyle w:val="Heading3"/>
        <w:rPr>
          <w:i/>
          <w:i/>
        </w:rPr>
      </w:pPr>
      <w:r>
        <w:rPr>
          <w:i/>
        </w:rPr>
        <w:t>Знаменитый русский поет.</w:t>
      </w:r>
    </w:p>
    <w:p>
      <w:pPr>
        <w:pStyle w:val="Heading3"/>
        <w:rPr>
          <w:i/>
          <w:i/>
        </w:rPr>
      </w:pPr>
      <w:r>
        <w:rPr>
          <w:i/>
        </w:rPr>
      </w:r>
    </w:p>
    <w:p>
      <w:pPr>
        <w:pStyle w:val="Heading3"/>
        <w:rPr>
          <w:i/>
          <w:i/>
        </w:rPr>
      </w:pPr>
      <w:r>
        <w:rPr>
          <w:i/>
        </w:rPr>
        <w:t>Воспою я тебя и гостя,</w:t>
        <w:tab/>
        <w:tab/>
        <w:tab/>
        <w:t>h i h´ i</w:t>
      </w:r>
    </w:p>
    <w:p>
      <w:pPr>
        <w:pStyle w:val="Heading3"/>
        <w:rPr>
          <w:i/>
          <w:i/>
        </w:rPr>
      </w:pPr>
      <w:r>
        <w:rPr>
          <w:i/>
        </w:rPr>
        <w:t>Нашу печь, петуха и кров…</w:t>
        <w:tab/>
        <w:tab/>
        <w:tab/>
        <w:t>9-8-9-9</w:t>
      </w:r>
    </w:p>
    <w:p>
      <w:pPr>
        <w:pStyle w:val="Heading3"/>
        <w:rPr>
          <w:i/>
          <w:i/>
        </w:rPr>
      </w:pPr>
      <w:r>
        <w:rPr>
          <w:i/>
        </w:rPr>
        <w:t>И на песни мои прольется</w:t>
      </w:r>
    </w:p>
    <w:p>
      <w:pPr>
        <w:pStyle w:val="Heading3"/>
        <w:rPr>
          <w:i/>
          <w:i/>
        </w:rPr>
      </w:pPr>
      <w:r>
        <w:rPr>
          <w:i/>
        </w:rPr>
        <w:t>Молоко твоих рыжих коров.</w:t>
      </w:r>
    </w:p>
    <w:p>
      <w:pPr>
        <w:pStyle w:val="Heading3"/>
        <w:rPr>
          <w:i/>
          <w:i/>
        </w:rPr>
      </w:pPr>
      <w:r>
        <w:rPr>
          <w:i/>
        </w:rPr>
        <w:tab/>
        <w:tab/>
        <w:tab/>
      </w:r>
    </w:p>
    <w:p>
      <w:pPr>
        <w:pStyle w:val="Heading3"/>
        <w:rPr>
          <w:i/>
          <w:i/>
        </w:rPr>
      </w:pPr>
      <w:r>
        <w:rPr>
          <w:i/>
        </w:rPr>
      </w:r>
    </w:p>
    <w:p>
      <w:pPr>
        <w:pStyle w:val="Heading3"/>
        <w:rPr>
          <w:i/>
          <w:i/>
        </w:rPr>
      </w:pPr>
      <w:r>
        <w:rPr>
          <w:i/>
        </w:rPr>
      </w:r>
    </w:p>
    <w:p>
      <w:pPr>
        <w:pStyle w:val="Heading3"/>
        <w:numPr>
          <w:ilvl w:val="0"/>
          <w:numId w:val="0"/>
        </w:numPr>
        <w:ind w:start="720" w:hanging="0"/>
        <w:rPr>
          <w:i/>
          <w:i/>
        </w:rPr>
      </w:pPr>
      <w:r>
        <w:rPr>
          <w:i/>
        </w:rPr>
        <w:t xml:space="preserve"> </w:t>
      </w:r>
      <w:r>
        <w:rPr>
          <w:b/>
          <w:i/>
        </w:rPr>
        <w:t>8.1 * * *</w:t>
      </w:r>
      <w:r>
        <w:rPr/>
        <w:t xml:space="preserve"> </w:t>
      </w:r>
      <w:r>
        <w:rPr>
          <w:rFonts w:cs="Times Armenian" w:ascii="Times Armenian" w:hAnsi="Times Armenian"/>
        </w:rPr>
        <w:t>Վաղն ինձ ձեն կտաս ադամամթին</w:t>
      </w:r>
      <w:bookmarkEnd w:id="50"/>
    </w:p>
    <w:p>
      <w:pPr>
        <w:pStyle w:val="Normal"/>
        <w:ind w:start="360" w:hanging="0"/>
        <w:jc w:val="end"/>
        <w:rPr>
          <w:i/>
          <w:i/>
        </w:rPr>
      </w:pPr>
      <w:r>
        <w:rPr>
          <w:rFonts w:cs="Times Armenian" w:ascii="Times Armenian" w:hAnsi="Times Armenian"/>
          <w:b/>
          <w:i/>
          <w:sz w:val="21"/>
          <w:szCs w:val="21"/>
        </w:rPr>
        <w:t>Թարգման` Մ. Հարությունյան</w:t>
      </w:r>
    </w:p>
    <w:p>
      <w:pPr>
        <w:pStyle w:val="Normal"/>
        <w:ind w:start="360" w:hanging="0"/>
        <w:jc w:val="both"/>
        <w:rPr>
          <w:i/>
          <w:i/>
        </w:rPr>
      </w:pPr>
      <w:r>
        <w:rPr>
          <w:rFonts w:cs="Times Armenian" w:ascii="Times Armenian" w:hAnsi="Times Armenian"/>
          <w:b/>
          <w:i/>
          <w:sz w:val="21"/>
          <w:szCs w:val="21"/>
        </w:rPr>
      </w:r>
    </w:p>
    <w:p>
      <w:pPr>
        <w:pStyle w:val="Normal"/>
        <w:ind w:start="360" w:hanging="0"/>
        <w:jc w:val="both"/>
        <w:rPr>
          <w:i/>
          <w:i/>
        </w:rPr>
      </w:pPr>
      <w:r>
        <w:rPr>
          <w:rFonts w:cs="Times Armenian" w:ascii="Times Armenian" w:hAnsi="Times Armenian"/>
          <w:sz w:val="21"/>
          <w:szCs w:val="21"/>
        </w:rPr>
        <w:t>Վաղն ինձ ձեն կտաս ադամամթին,</w:t>
        <w:tab/>
        <w:tab/>
        <w:tab/>
        <w:t>a b a b</w:t>
      </w:r>
    </w:p>
    <w:p>
      <w:pPr>
        <w:pStyle w:val="Normal"/>
        <w:ind w:start="360" w:hanging="0"/>
        <w:jc w:val="both"/>
        <w:rPr>
          <w:i/>
          <w:i/>
        </w:rPr>
      </w:pPr>
      <w:r>
        <w:rPr>
          <w:rFonts w:cs="Times Armenian" w:ascii="Times Armenian" w:hAnsi="Times Armenian"/>
          <w:sz w:val="21"/>
          <w:szCs w:val="21"/>
        </w:rPr>
        <w:t xml:space="preserve">Մամ ջան, իմ խաղաղ ու բարի, </w:t>
        <w:tab/>
        <w:tab/>
        <w:tab/>
        <w:t>10-8-10-8</w:t>
      </w:r>
    </w:p>
    <w:p>
      <w:pPr>
        <w:pStyle w:val="Normal"/>
        <w:ind w:start="360" w:hanging="0"/>
        <w:jc w:val="both"/>
        <w:rPr>
          <w:i/>
          <w:i/>
        </w:rPr>
      </w:pPr>
      <w:r>
        <w:rPr>
          <w:rFonts w:cs="Times Armenian" w:ascii="Times Armenian" w:hAnsi="Times Armenian"/>
          <w:sz w:val="21"/>
          <w:szCs w:val="21"/>
        </w:rPr>
        <w:t>Հանդիպելու ա որտեվ քու որդին –</w:t>
      </w:r>
    </w:p>
    <w:p>
      <w:pPr>
        <w:pStyle w:val="Normal"/>
        <w:ind w:start="360" w:hanging="0"/>
        <w:jc w:val="both"/>
        <w:rPr>
          <w:i/>
          <w:i/>
        </w:rPr>
      </w:pPr>
      <w:r>
        <w:rPr>
          <w:rFonts w:cs="Times Armenian" w:ascii="Times Armenian" w:hAnsi="Times Armenian"/>
          <w:sz w:val="21"/>
          <w:szCs w:val="21"/>
        </w:rPr>
        <w:t>Մի թա՛նգ ու անվանի հյուրի:</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 xml:space="preserve">Ճամփյեզրի անտեր գերեզմանի մոտ </w:t>
        <w:tab/>
        <w:tab/>
        <w:t>c d c d</w:t>
      </w:r>
    </w:p>
    <w:p>
      <w:pPr>
        <w:pStyle w:val="Normal"/>
        <w:ind w:start="360" w:hanging="0"/>
        <w:jc w:val="both"/>
        <w:rPr>
          <w:i/>
          <w:i/>
        </w:rPr>
      </w:pPr>
      <w:r>
        <w:rPr>
          <w:rFonts w:cs="Times Armenian" w:ascii="Times Armenian" w:hAnsi="Times Armenian"/>
          <w:sz w:val="21"/>
          <w:szCs w:val="21"/>
        </w:rPr>
        <w:t xml:space="preserve">Հետքե՛րն էին իրա կառքի: </w:t>
        <w:tab/>
        <w:tab/>
        <w:tab/>
        <w:tab/>
        <w:t>10-8-10-8</w:t>
      </w:r>
    </w:p>
    <w:p>
      <w:pPr>
        <w:pStyle w:val="Normal"/>
        <w:ind w:start="360" w:hanging="0"/>
        <w:jc w:val="both"/>
        <w:rPr>
          <w:i/>
          <w:i/>
        </w:rPr>
      </w:pPr>
      <w:r>
        <w:rPr>
          <w:rFonts w:cs="Times Armenian" w:ascii="Times Armenian" w:hAnsi="Times Armenian"/>
          <w:sz w:val="21"/>
          <w:szCs w:val="21"/>
        </w:rPr>
        <w:t>Ու գալարում էր հո՛վն էս առավոտ</w:t>
      </w:r>
    </w:p>
    <w:p>
      <w:pPr>
        <w:pStyle w:val="Normal"/>
        <w:ind w:start="360" w:hanging="0"/>
        <w:jc w:val="both"/>
        <w:rPr>
          <w:i/>
          <w:i/>
        </w:rPr>
      </w:pPr>
      <w:r>
        <w:rPr>
          <w:rFonts w:cs="Times Armenian" w:ascii="Times Armenian" w:hAnsi="Times Armenian"/>
          <w:sz w:val="21"/>
          <w:szCs w:val="21"/>
        </w:rPr>
        <w:t>Ոսկե ծի՛րն օրորուն հետքի:</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Հյուրըս կսուրա ադամամթին`</w:t>
        <w:tab/>
        <w:tab/>
        <w:tab/>
        <w:t>e f e՛ f</w:t>
      </w:r>
    </w:p>
    <w:p>
      <w:pPr>
        <w:pStyle w:val="Normal"/>
        <w:ind w:start="360" w:hanging="0"/>
        <w:jc w:val="both"/>
        <w:rPr>
          <w:i/>
          <w:i/>
        </w:rPr>
      </w:pPr>
      <w:r>
        <w:rPr>
          <w:rFonts w:cs="Times Armenian" w:ascii="Times Armenian" w:hAnsi="Times Armenian"/>
          <w:sz w:val="21"/>
          <w:szCs w:val="21"/>
        </w:rPr>
        <w:t xml:space="preserve">Ձեռով լուսնաձև գլխարկը պահած, </w:t>
        <w:tab/>
        <w:tab/>
        <w:t>10-10-10-10</w:t>
      </w:r>
    </w:p>
    <w:p>
      <w:pPr>
        <w:pStyle w:val="Normal"/>
        <w:ind w:start="360" w:hanging="0"/>
        <w:jc w:val="both"/>
        <w:rPr>
          <w:i/>
          <w:i/>
        </w:rPr>
      </w:pPr>
      <w:r>
        <w:rPr>
          <w:rFonts w:cs="Times Armenian" w:ascii="Times Armenian" w:hAnsi="Times Armenian"/>
          <w:sz w:val="21"/>
          <w:szCs w:val="21"/>
        </w:rPr>
        <w:t>Ճամփին էլ կառքի ամեհի ալ ձին –</w:t>
      </w:r>
    </w:p>
    <w:p>
      <w:pPr>
        <w:pStyle w:val="Normal"/>
        <w:ind w:start="360" w:hanging="0"/>
        <w:jc w:val="both"/>
        <w:rPr>
          <w:i/>
          <w:i/>
        </w:rPr>
      </w:pPr>
      <w:r>
        <w:rPr>
          <w:rFonts w:cs="Times Armenian" w:ascii="Times Armenian" w:hAnsi="Times Armenian"/>
          <w:sz w:val="21"/>
          <w:szCs w:val="21"/>
        </w:rPr>
        <w:t>Թափ կտա բաշն ու պո՛չը ոլորած:</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Վաղն ինձ ձեն կտաս ադամամթին,</w:t>
        <w:tab/>
        <w:tab/>
        <w:tab/>
        <w:t>a g a g</w:t>
      </w:r>
    </w:p>
    <w:p>
      <w:pPr>
        <w:pStyle w:val="Normal"/>
        <w:ind w:start="360" w:hanging="0"/>
        <w:jc w:val="both"/>
        <w:rPr>
          <w:i/>
          <w:i/>
        </w:rPr>
      </w:pPr>
      <w:r>
        <w:rPr>
          <w:rFonts w:cs="Times Armenian" w:ascii="Times Armenian" w:hAnsi="Times Armenian"/>
          <w:sz w:val="21"/>
          <w:szCs w:val="21"/>
        </w:rPr>
        <w:t>Ու տան ճրագն էլ` թո վա՛ռ մնա.</w:t>
        <w:tab/>
        <w:tab/>
        <w:tab/>
        <w:t>10-9-10-9</w:t>
      </w:r>
    </w:p>
    <w:p>
      <w:pPr>
        <w:pStyle w:val="Normal"/>
        <w:ind w:start="360" w:hanging="0"/>
        <w:jc w:val="both"/>
        <w:rPr>
          <w:i/>
          <w:i/>
        </w:rPr>
      </w:pPr>
      <w:r>
        <w:rPr>
          <w:rFonts w:cs="Times Armenian" w:ascii="Times Armenian" w:hAnsi="Times Armenian"/>
          <w:sz w:val="21"/>
          <w:szCs w:val="21"/>
        </w:rPr>
        <w:t>Ախր ասում են` շուտով քու որդին</w:t>
      </w:r>
    </w:p>
    <w:p>
      <w:pPr>
        <w:pStyle w:val="Normal"/>
        <w:ind w:start="360" w:hanging="0"/>
        <w:jc w:val="both"/>
        <w:rPr>
          <w:i/>
          <w:i/>
        </w:rPr>
      </w:pPr>
      <w:r>
        <w:rPr>
          <w:rFonts w:cs="Times Armenian" w:ascii="Times Armenian" w:hAnsi="Times Armenian"/>
          <w:sz w:val="21"/>
          <w:szCs w:val="21"/>
        </w:rPr>
        <w:t>Ռուս անվանի պոե՛տ կդառնա:</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Կձոնեմ երգերըս մեր վաղվա հյուրին,</w:t>
        <w:tab/>
        <w:tab/>
        <w:t>b՛ b՛՛ b՛ b՛՛</w:t>
      </w:r>
    </w:p>
    <w:p>
      <w:pPr>
        <w:pStyle w:val="Normal"/>
        <w:ind w:start="360" w:hanging="0"/>
        <w:jc w:val="both"/>
        <w:rPr>
          <w:i/>
          <w:i/>
        </w:rPr>
      </w:pPr>
      <w:r>
        <w:rPr>
          <w:rFonts w:cs="Times Armenian" w:ascii="Times Armenian" w:hAnsi="Times Armenian"/>
          <w:sz w:val="21"/>
          <w:szCs w:val="21"/>
        </w:rPr>
        <w:t xml:space="preserve">Մեր կեչուն, մեր շանն ու քու ձեռքերին, </w:t>
        <w:tab/>
        <w:tab/>
        <w:t>11-10-10-10</w:t>
      </w:r>
    </w:p>
    <w:p>
      <w:pPr>
        <w:pStyle w:val="Normal"/>
        <w:ind w:start="360" w:hanging="0"/>
        <w:jc w:val="both"/>
        <w:rPr>
          <w:i/>
          <w:i/>
        </w:rPr>
      </w:pPr>
      <w:r>
        <w:rPr>
          <w:rFonts w:cs="Times Armenian" w:ascii="Times Armenian" w:hAnsi="Times Armenian"/>
          <w:sz w:val="21"/>
          <w:szCs w:val="21"/>
        </w:rPr>
        <w:t>Ու կաթն էլ քու էդ շեկլիկ կովերի`</w:t>
      </w:r>
    </w:p>
    <w:p>
      <w:pPr>
        <w:pStyle w:val="Normal"/>
        <w:ind w:start="360" w:hanging="0"/>
        <w:jc w:val="both"/>
        <w:rPr>
          <w:i/>
          <w:i/>
        </w:rPr>
      </w:pPr>
      <w:r>
        <w:rPr>
          <w:rFonts w:cs="Times Armenian" w:ascii="Times Armenian" w:hAnsi="Times Armenian"/>
          <w:sz w:val="21"/>
          <w:szCs w:val="21"/>
        </w:rPr>
        <w:t>Կցողվի իմ սա՛ղ, իմ սա՛ղ երգերին:</w:t>
      </w:r>
    </w:p>
    <w:p>
      <w:pPr>
        <w:pStyle w:val="Normal"/>
        <w:ind w:start="360" w:hanging="0"/>
        <w:jc w:val="both"/>
        <w:rPr>
          <w:i/>
          <w:i/>
        </w:rPr>
      </w:pPr>
      <w:r>
        <w:rPr>
          <w:rFonts w:cs="Times Armenian" w:ascii="Times Armenian" w:hAnsi="Times Armenian"/>
          <w:i/>
          <w:sz w:val="21"/>
          <w:szCs w:val="21"/>
        </w:rPr>
      </w:r>
    </w:p>
    <w:p>
      <w:pPr>
        <w:pStyle w:val="Normal"/>
        <w:ind w:start="360" w:hanging="0"/>
        <w:jc w:val="both"/>
        <w:rPr>
          <w:i/>
          <w:i/>
        </w:rPr>
      </w:pPr>
      <w:r>
        <w:rPr>
          <w:rFonts w:cs="Times Armenian" w:ascii="Times Armenian" w:hAnsi="Times Armenian"/>
          <w:b/>
          <w:i/>
          <w:sz w:val="21"/>
          <w:szCs w:val="21"/>
        </w:rPr>
      </w:r>
    </w:p>
    <w:p>
      <w:pPr>
        <w:pStyle w:val="Heading3"/>
        <w:numPr>
          <w:ilvl w:val="0"/>
          <w:numId w:val="0"/>
        </w:numPr>
        <w:ind w:start="720" w:hanging="0"/>
        <w:rPr>
          <w:i/>
          <w:i/>
        </w:rPr>
      </w:pPr>
      <w:bookmarkStart w:id="51" w:name="__RefHeading___Toc409540354"/>
      <w:bookmarkEnd w:id="51"/>
      <w:r>
        <w:rPr>
          <w:b/>
          <w:i/>
        </w:rPr>
        <w:t>8.2 * * *</w:t>
      </w:r>
      <w:r>
        <w:rPr/>
        <w:t xml:space="preserve"> </w:t>
      </w:r>
      <w:r>
        <w:rPr>
          <w:rFonts w:cs="Times Armenian" w:ascii="Times Armenian" w:hAnsi="Times Armenian"/>
        </w:rPr>
        <w:t>Ինձ շուտ արթնացրու վաղն առավոտյան</w:t>
      </w:r>
    </w:p>
    <w:p>
      <w:pPr>
        <w:pStyle w:val="Normal"/>
        <w:ind w:start="360" w:hanging="0"/>
        <w:jc w:val="end"/>
        <w:rPr>
          <w:i/>
          <w:i/>
        </w:rPr>
      </w:pPr>
      <w:r>
        <w:rPr>
          <w:rFonts w:cs="Times Armenian" w:ascii="Times Armenian" w:hAnsi="Times Armenian"/>
          <w:b/>
          <w:i/>
          <w:sz w:val="21"/>
          <w:szCs w:val="21"/>
        </w:rPr>
        <w:t>Թարգման` Վ. Դավթյան</w:t>
      </w:r>
    </w:p>
    <w:p>
      <w:pPr>
        <w:pStyle w:val="Normal"/>
        <w:ind w:start="360" w:hanging="0"/>
        <w:jc w:val="both"/>
        <w:rPr>
          <w:i/>
          <w:i/>
        </w:rPr>
      </w:pPr>
      <w:r>
        <w:rPr>
          <w:rFonts w:cs="Times Armenian" w:ascii="Times Armenian" w:hAnsi="Times Armenian"/>
          <w:sz w:val="21"/>
          <w:szCs w:val="21"/>
        </w:rPr>
        <w:t>Ինձ շուտ արթնացրու վաղն առավոտյան,</w:t>
      </w:r>
    </w:p>
    <w:p>
      <w:pPr>
        <w:pStyle w:val="Normal"/>
        <w:ind w:start="360" w:hanging="0"/>
        <w:jc w:val="both"/>
        <w:rPr>
          <w:i/>
          <w:i/>
        </w:rPr>
      </w:pPr>
      <w:r>
        <w:rPr>
          <w:rFonts w:cs="Times Armenian" w:ascii="Times Armenian" w:hAnsi="Times Armenian"/>
          <w:sz w:val="21"/>
          <w:szCs w:val="21"/>
        </w:rPr>
        <w:t>Օ՜, համբերատար մայրիկ իմ բարի,</w:t>
      </w:r>
    </w:p>
    <w:p>
      <w:pPr>
        <w:pStyle w:val="Normal"/>
        <w:ind w:start="360" w:hanging="0"/>
        <w:jc w:val="both"/>
        <w:rPr>
          <w:i/>
          <w:i/>
        </w:rPr>
      </w:pPr>
      <w:r>
        <w:rPr>
          <w:rFonts w:cs="Times Armenian" w:ascii="Times Armenian" w:hAnsi="Times Armenian"/>
          <w:sz w:val="21"/>
          <w:szCs w:val="21"/>
        </w:rPr>
        <w:t xml:space="preserve">Բլուրից այն կողմ </w:t>
      </w:r>
      <w:r>
        <w:rPr>
          <w:rFonts w:cs="Times Armenian" w:ascii="Times Armenian" w:hAnsi="Times Armenian"/>
          <w:b/>
          <w:i/>
          <w:sz w:val="21"/>
          <w:szCs w:val="21"/>
          <w:u w:val="single"/>
        </w:rPr>
        <w:t>ես</w:t>
      </w:r>
      <w:r>
        <w:rPr>
          <w:rFonts w:cs="Times Armenian" w:ascii="Times Armenian" w:hAnsi="Times Armenian"/>
          <w:sz w:val="21"/>
          <w:szCs w:val="21"/>
        </w:rPr>
        <w:t xml:space="preserve"> պիտի գնամ,</w:t>
      </w:r>
    </w:p>
    <w:p>
      <w:pPr>
        <w:pStyle w:val="Normal"/>
        <w:ind w:start="360" w:hanging="0"/>
        <w:jc w:val="both"/>
        <w:rPr>
          <w:i/>
          <w:i/>
        </w:rPr>
      </w:pPr>
      <w:r>
        <w:rPr>
          <w:rFonts w:cs="Times Armenian" w:ascii="Times Armenian" w:hAnsi="Times Armenian"/>
          <w:sz w:val="21"/>
          <w:szCs w:val="21"/>
        </w:rPr>
        <w:t>Դիմավորելու մի անգին հյուրի:</w:t>
      </w:r>
    </w:p>
    <w:p>
      <w:pPr>
        <w:pStyle w:val="Normal"/>
        <w:ind w:start="360" w:hanging="0"/>
        <w:jc w:val="both"/>
        <w:rPr>
          <w:i/>
          <w:i/>
        </w:rPr>
      </w:pPr>
      <w:r>
        <w:rPr>
          <w:rFonts w:cs="Times Armenian" w:ascii="Times Armenian" w:hAnsi="Times Armenian"/>
          <w:b/>
          <w:i/>
          <w:sz w:val="21"/>
          <w:szCs w:val="21"/>
          <w:u w:val="single"/>
        </w:rPr>
      </w:r>
    </w:p>
    <w:p>
      <w:pPr>
        <w:pStyle w:val="Normal"/>
        <w:ind w:start="360" w:hanging="0"/>
        <w:jc w:val="both"/>
        <w:rPr>
          <w:i/>
          <w:i/>
        </w:rPr>
      </w:pPr>
      <w:r>
        <w:rPr>
          <w:rFonts w:cs="Times Armenian" w:ascii="Times Armenian" w:hAnsi="Times Armenian"/>
          <w:b/>
          <w:i/>
          <w:sz w:val="21"/>
          <w:szCs w:val="21"/>
          <w:u w:val="single"/>
        </w:rPr>
        <w:t>Ես</w:t>
      </w:r>
      <w:r>
        <w:rPr>
          <w:rFonts w:cs="Times Armenian" w:ascii="Times Armenian" w:hAnsi="Times Armenian"/>
          <w:sz w:val="21"/>
          <w:szCs w:val="21"/>
        </w:rPr>
        <w:t xml:space="preserve"> այսօր տեսա </w:t>
      </w:r>
      <w:r>
        <w:rPr>
          <w:rFonts w:cs="Times Armenian" w:ascii="Times Armenian" w:hAnsi="Times Armenian"/>
          <w:b/>
          <w:i/>
          <w:sz w:val="21"/>
          <w:szCs w:val="21"/>
          <w:u w:val="single"/>
        </w:rPr>
        <w:t>մեր</w:t>
      </w:r>
      <w:r>
        <w:rPr>
          <w:rFonts w:cs="Times Armenian" w:ascii="Times Armenian" w:hAnsi="Times Armenian"/>
          <w:b/>
          <w:i/>
          <w:sz w:val="21"/>
          <w:szCs w:val="21"/>
        </w:rPr>
        <w:t xml:space="preserve"> անտառի</w:t>
      </w:r>
      <w:r>
        <w:rPr>
          <w:rFonts w:cs="Times Armenian" w:ascii="Times Armenian" w:hAnsi="Times Armenian"/>
          <w:sz w:val="21"/>
          <w:szCs w:val="21"/>
        </w:rPr>
        <w:t xml:space="preserve"> մոտ</w:t>
      </w:r>
    </w:p>
    <w:p>
      <w:pPr>
        <w:pStyle w:val="Normal"/>
        <w:ind w:start="360" w:hanging="0"/>
        <w:jc w:val="both"/>
        <w:rPr>
          <w:i/>
          <w:i/>
        </w:rPr>
      </w:pPr>
      <w:r>
        <w:rPr>
          <w:rFonts w:cs="Times Armenian" w:ascii="Times Armenian" w:hAnsi="Times Armenian"/>
          <w:sz w:val="21"/>
          <w:szCs w:val="21"/>
        </w:rPr>
        <w:t>Հետքն անիվների մարգերի վրա,</w:t>
      </w:r>
    </w:p>
    <w:p>
      <w:pPr>
        <w:pStyle w:val="Normal"/>
        <w:ind w:start="360" w:hanging="0"/>
        <w:jc w:val="both"/>
        <w:rPr>
          <w:i/>
          <w:i/>
        </w:rPr>
      </w:pPr>
      <w:r>
        <w:rPr>
          <w:rFonts w:cs="Times Armenian" w:ascii="Times Armenian" w:hAnsi="Times Armenian"/>
          <w:sz w:val="21"/>
          <w:szCs w:val="21"/>
        </w:rPr>
        <w:t>Ամպերի ներքո քամին աղմկոտ</w:t>
      </w:r>
    </w:p>
    <w:p>
      <w:pPr>
        <w:pStyle w:val="Normal"/>
        <w:ind w:start="360" w:hanging="0"/>
        <w:jc w:val="both"/>
        <w:rPr>
          <w:i/>
          <w:i/>
        </w:rPr>
      </w:pPr>
      <w:r>
        <w:rPr>
          <w:rFonts w:cs="Times Armenian" w:ascii="Times Armenian" w:hAnsi="Times Armenian"/>
          <w:sz w:val="21"/>
          <w:szCs w:val="21"/>
        </w:rPr>
        <w:t xml:space="preserve">Ճոճում էր ոսկե աղեղը </w:t>
      </w:r>
      <w:r>
        <w:rPr>
          <w:rFonts w:cs="Times Armenian" w:ascii="Times Armenian" w:hAnsi="Times Armenian"/>
          <w:b/>
          <w:i/>
          <w:sz w:val="21"/>
          <w:szCs w:val="21"/>
          <w:u w:val="single"/>
        </w:rPr>
        <w:t>նրա:</w:t>
      </w:r>
    </w:p>
    <w:p>
      <w:pPr>
        <w:pStyle w:val="Normal"/>
        <w:ind w:start="360" w:hanging="0"/>
        <w:jc w:val="both"/>
        <w:rPr>
          <w:i/>
          <w:i/>
        </w:rPr>
      </w:pPr>
      <w:r>
        <w:rPr>
          <w:rFonts w:cs="Times Armenian" w:ascii="Times Armenian" w:hAnsi="Times Armenian"/>
          <w:b/>
          <w:i/>
          <w:sz w:val="21"/>
          <w:szCs w:val="21"/>
        </w:rPr>
      </w:r>
    </w:p>
    <w:p>
      <w:pPr>
        <w:pStyle w:val="Normal"/>
        <w:ind w:start="360" w:hanging="0"/>
        <w:jc w:val="both"/>
        <w:rPr>
          <w:i/>
          <w:i/>
        </w:rPr>
      </w:pPr>
      <w:r>
        <w:rPr>
          <w:rFonts w:cs="Times Armenian" w:ascii="Times Armenian" w:hAnsi="Times Armenian"/>
          <w:b/>
          <w:i/>
          <w:sz w:val="21"/>
          <w:szCs w:val="21"/>
        </w:rPr>
        <w:t>Նա</w:t>
      </w:r>
      <w:r>
        <w:rPr>
          <w:rFonts w:cs="Times Armenian" w:ascii="Times Armenian" w:hAnsi="Times Armenian"/>
          <w:sz w:val="21"/>
          <w:szCs w:val="21"/>
        </w:rPr>
        <w:t xml:space="preserve"> կսլանա վաղն այգաբացին,</w:t>
      </w:r>
    </w:p>
    <w:p>
      <w:pPr>
        <w:pStyle w:val="Normal"/>
        <w:ind w:start="360" w:hanging="0"/>
        <w:jc w:val="both"/>
        <w:rPr>
          <w:i/>
          <w:i/>
        </w:rPr>
      </w:pPr>
      <w:r>
        <w:rPr>
          <w:rFonts w:cs="Times Armenian" w:ascii="Times Armenian" w:hAnsi="Times Armenian"/>
          <w:sz w:val="21"/>
          <w:szCs w:val="21"/>
        </w:rPr>
        <w:t>Լուսին-գլխարկը թփի դեմ թեքած,</w:t>
      </w:r>
    </w:p>
    <w:p>
      <w:pPr>
        <w:pStyle w:val="Normal"/>
        <w:ind w:start="360" w:hanging="0"/>
        <w:jc w:val="both"/>
        <w:rPr>
          <w:i/>
          <w:i/>
        </w:rPr>
      </w:pPr>
      <w:r>
        <w:rPr>
          <w:rFonts w:cs="Times Armenian" w:ascii="Times Armenian" w:hAnsi="Times Armenian"/>
          <w:sz w:val="21"/>
          <w:szCs w:val="21"/>
        </w:rPr>
        <w:t xml:space="preserve">Ու դաշտի վրա հրեղեն </w:t>
      </w:r>
      <w:r>
        <w:rPr>
          <w:rFonts w:cs="Times Armenian" w:ascii="Times Armenian" w:hAnsi="Times Armenian"/>
          <w:b/>
          <w:i/>
          <w:sz w:val="21"/>
          <w:szCs w:val="21"/>
          <w:u w:val="single"/>
        </w:rPr>
        <w:t>այն</w:t>
      </w:r>
      <w:r>
        <w:rPr>
          <w:rFonts w:cs="Times Armenian" w:ascii="Times Armenian" w:hAnsi="Times Armenian"/>
          <w:sz w:val="21"/>
          <w:szCs w:val="21"/>
        </w:rPr>
        <w:t xml:space="preserve"> </w:t>
      </w:r>
      <w:r>
        <w:rPr>
          <w:rFonts w:cs="Times Armenian" w:ascii="Times Armenian" w:hAnsi="Times Armenian"/>
          <w:b/>
          <w:i/>
          <w:sz w:val="21"/>
          <w:szCs w:val="21"/>
        </w:rPr>
        <w:t>ձին</w:t>
      </w:r>
    </w:p>
    <w:p>
      <w:pPr>
        <w:pStyle w:val="Normal"/>
        <w:ind w:start="360" w:hanging="0"/>
        <w:jc w:val="both"/>
        <w:rPr>
          <w:i/>
          <w:i/>
        </w:rPr>
      </w:pPr>
      <w:r>
        <w:rPr>
          <w:rFonts w:cs="Times Armenian" w:ascii="Times Armenian" w:hAnsi="Times Armenian"/>
          <w:sz w:val="21"/>
          <w:szCs w:val="21"/>
        </w:rPr>
        <w:t xml:space="preserve">Կթափահարի ագին </w:t>
      </w:r>
      <w:r>
        <w:rPr>
          <w:rFonts w:cs="Times Armenian" w:ascii="Times Armenian" w:hAnsi="Times Armenian"/>
          <w:b/>
          <w:i/>
          <w:sz w:val="21"/>
          <w:szCs w:val="21"/>
          <w:u w:val="single"/>
        </w:rPr>
        <w:t>իր</w:t>
      </w:r>
      <w:r>
        <w:rPr>
          <w:rFonts w:cs="Times Armenian" w:ascii="Times Armenian" w:hAnsi="Times Armenian"/>
          <w:sz w:val="21"/>
          <w:szCs w:val="21"/>
          <w:u w:val="single"/>
        </w:rPr>
        <w:t xml:space="preserve"> </w:t>
      </w:r>
      <w:r>
        <w:rPr>
          <w:rFonts w:cs="Times Armenian" w:ascii="Times Armenian" w:hAnsi="Times Armenian"/>
          <w:sz w:val="21"/>
          <w:szCs w:val="21"/>
        </w:rPr>
        <w:t>երկար:</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Ինձ շուտ արթնացրու վաղն առավոտյան,</w:t>
      </w:r>
    </w:p>
    <w:p>
      <w:pPr>
        <w:pStyle w:val="Normal"/>
        <w:ind w:start="360" w:hanging="0"/>
        <w:jc w:val="both"/>
        <w:rPr>
          <w:i/>
          <w:i/>
        </w:rPr>
      </w:pPr>
      <w:r>
        <w:rPr>
          <w:rFonts w:cs="Times Armenian" w:ascii="Times Armenian" w:hAnsi="Times Armenian"/>
          <w:sz w:val="21"/>
          <w:szCs w:val="21"/>
        </w:rPr>
        <w:t xml:space="preserve">Ու լույսը վառիր սենյակում </w:t>
      </w:r>
      <w:r>
        <w:rPr>
          <w:rFonts w:cs="Times Armenian" w:ascii="Times Armenian" w:hAnsi="Times Armenian"/>
          <w:b/>
          <w:i/>
          <w:sz w:val="21"/>
          <w:szCs w:val="21"/>
          <w:u w:val="single"/>
        </w:rPr>
        <w:t>մեր</w:t>
      </w:r>
      <w:r>
        <w:rPr>
          <w:rFonts w:cs="Times Armenian" w:ascii="Times Armenian" w:hAnsi="Times Armenian"/>
          <w:sz w:val="21"/>
          <w:szCs w:val="21"/>
        </w:rPr>
        <w:t xml:space="preserve"> </w:t>
      </w:r>
      <w:r>
        <w:rPr>
          <w:rFonts w:cs="Times Armenian" w:ascii="Times Armenian" w:hAnsi="Times Armenian"/>
          <w:b/>
          <w:i/>
          <w:sz w:val="21"/>
          <w:szCs w:val="21"/>
        </w:rPr>
        <w:t>հին,</w:t>
      </w:r>
    </w:p>
    <w:p>
      <w:pPr>
        <w:pStyle w:val="Normal"/>
        <w:ind w:start="360" w:hanging="0"/>
        <w:jc w:val="both"/>
        <w:rPr>
          <w:i/>
          <w:i/>
        </w:rPr>
      </w:pPr>
      <w:r>
        <w:rPr>
          <w:rFonts w:cs="Times Armenian" w:ascii="Times Armenian" w:hAnsi="Times Armenian"/>
          <w:sz w:val="21"/>
          <w:szCs w:val="21"/>
        </w:rPr>
        <w:t xml:space="preserve">Ասում են, որ </w:t>
      </w:r>
      <w:r>
        <w:rPr>
          <w:rFonts w:cs="Times Armenian" w:ascii="Times Armenian" w:hAnsi="Times Armenian"/>
          <w:b/>
          <w:i/>
          <w:sz w:val="21"/>
          <w:szCs w:val="21"/>
          <w:u w:val="single"/>
        </w:rPr>
        <w:t>ես</w:t>
      </w:r>
      <w:r>
        <w:rPr>
          <w:rFonts w:cs="Times Armenian" w:ascii="Times Armenian" w:hAnsi="Times Armenian"/>
          <w:sz w:val="21"/>
          <w:szCs w:val="21"/>
        </w:rPr>
        <w:t xml:space="preserve"> շուտով կդառնամ</w:t>
      </w:r>
    </w:p>
    <w:p>
      <w:pPr>
        <w:pStyle w:val="Normal"/>
        <w:ind w:start="360" w:hanging="0"/>
        <w:jc w:val="both"/>
        <w:rPr>
          <w:i/>
          <w:i/>
        </w:rPr>
      </w:pPr>
      <w:r>
        <w:rPr>
          <w:rFonts w:cs="Times Armenian" w:ascii="Times Armenian" w:hAnsi="Times Armenian"/>
          <w:sz w:val="21"/>
          <w:szCs w:val="21"/>
        </w:rPr>
        <w:t>Հայտնի պոետը ռուսական հողի:</w:t>
      </w:r>
    </w:p>
    <w:p>
      <w:pPr>
        <w:pStyle w:val="Normal"/>
        <w:ind w:start="360" w:hanging="0"/>
        <w:jc w:val="both"/>
        <w:rPr>
          <w:i/>
          <w:i/>
        </w:rPr>
      </w:pPr>
      <w:r>
        <w:rPr>
          <w:rFonts w:cs="Times Armenian" w:ascii="Times Armenian" w:hAnsi="Times Armenian"/>
          <w:b/>
          <w:sz w:val="21"/>
          <w:szCs w:val="21"/>
        </w:rPr>
      </w:r>
    </w:p>
    <w:p>
      <w:pPr>
        <w:pStyle w:val="Normal"/>
        <w:ind w:start="360" w:hanging="0"/>
        <w:jc w:val="both"/>
        <w:rPr>
          <w:i/>
          <w:i/>
        </w:rPr>
      </w:pPr>
      <w:r>
        <w:rPr>
          <w:rFonts w:cs="Times Armenian" w:ascii="Times Armenian" w:hAnsi="Times Armenian"/>
          <w:b/>
          <w:sz w:val="21"/>
          <w:szCs w:val="21"/>
        </w:rPr>
        <w:t>Կհիշեմ</w:t>
      </w:r>
      <w:r>
        <w:rPr>
          <w:rFonts w:cs="Times Armenian" w:ascii="Times Armenian" w:hAnsi="Times Armenian"/>
          <w:sz w:val="21"/>
          <w:szCs w:val="21"/>
        </w:rPr>
        <w:t xml:space="preserve"> </w:t>
      </w:r>
      <w:r>
        <w:rPr>
          <w:rFonts w:cs="Times Armenian" w:ascii="Times Armenian" w:hAnsi="Times Armenian"/>
          <w:b/>
          <w:i/>
          <w:sz w:val="21"/>
          <w:szCs w:val="21"/>
          <w:u w:val="single"/>
        </w:rPr>
        <w:t>ես</w:t>
      </w:r>
      <w:r>
        <w:rPr>
          <w:rFonts w:cs="Times Armenian" w:ascii="Times Armenian" w:hAnsi="Times Armenian"/>
          <w:sz w:val="21"/>
          <w:szCs w:val="21"/>
        </w:rPr>
        <w:t xml:space="preserve"> քեզ, </w:t>
      </w:r>
      <w:r>
        <w:rPr>
          <w:rFonts w:cs="Times Armenian" w:ascii="Times Armenian" w:hAnsi="Times Armenian"/>
          <w:b/>
          <w:sz w:val="21"/>
          <w:szCs w:val="21"/>
        </w:rPr>
        <w:t>կհիշեմ</w:t>
      </w:r>
      <w:r>
        <w:rPr>
          <w:rFonts w:cs="Times Armenian" w:ascii="Times Armenian" w:hAnsi="Times Armenian"/>
          <w:sz w:val="21"/>
          <w:szCs w:val="21"/>
        </w:rPr>
        <w:t xml:space="preserve"> հյուրին,</w:t>
      </w:r>
    </w:p>
    <w:p>
      <w:pPr>
        <w:pStyle w:val="Normal"/>
        <w:ind w:start="360" w:hanging="0"/>
        <w:jc w:val="both"/>
        <w:rPr>
          <w:i/>
          <w:i/>
        </w:rPr>
      </w:pPr>
      <w:r>
        <w:rPr>
          <w:rFonts w:cs="Times Armenian" w:ascii="Times Armenian" w:hAnsi="Times Armenian"/>
          <w:sz w:val="21"/>
          <w:szCs w:val="21"/>
        </w:rPr>
        <w:t>Մեր տուն</w:t>
      </w:r>
      <w:r>
        <w:rPr>
          <w:rFonts w:cs="Times Armenian" w:ascii="Times Armenian" w:hAnsi="Times Armenian"/>
          <w:b/>
          <w:i/>
          <w:sz w:val="21"/>
          <w:szCs w:val="21"/>
        </w:rPr>
        <w:t>ն</w:t>
      </w:r>
      <w:r>
        <w:rPr>
          <w:rFonts w:cs="Times Armenian" w:ascii="Times Armenian" w:hAnsi="Times Armenian"/>
          <w:sz w:val="21"/>
          <w:szCs w:val="21"/>
        </w:rPr>
        <w:t xml:space="preserve">, աքլորին, վառարանը </w:t>
      </w:r>
      <w:r>
        <w:rPr>
          <w:rFonts w:cs="Times Armenian" w:ascii="Times Armenian" w:hAnsi="Times Armenian"/>
          <w:b/>
          <w:i/>
          <w:sz w:val="21"/>
          <w:szCs w:val="21"/>
        </w:rPr>
        <w:t>տաք</w:t>
      </w:r>
      <w:r>
        <w:rPr>
          <w:rFonts w:cs="Times Armenian" w:ascii="Times Armenian" w:hAnsi="Times Armenian"/>
          <w:sz w:val="21"/>
          <w:szCs w:val="21"/>
        </w:rPr>
        <w:t>.</w:t>
      </w:r>
    </w:p>
    <w:p>
      <w:pPr>
        <w:pStyle w:val="Normal"/>
        <w:ind w:start="360" w:hanging="0"/>
        <w:jc w:val="both"/>
        <w:rPr>
          <w:i/>
          <w:i/>
        </w:rPr>
      </w:pPr>
      <w:r>
        <w:rPr>
          <w:rFonts w:cs="Times Armenian" w:ascii="Times Armenian" w:hAnsi="Times Armenian"/>
          <w:sz w:val="21"/>
          <w:szCs w:val="21"/>
        </w:rPr>
        <w:t xml:space="preserve">Ու երգիս վրա կթափվի </w:t>
      </w:r>
      <w:r>
        <w:rPr>
          <w:rFonts w:cs="Times Armenian" w:ascii="Times Armenian" w:hAnsi="Times Armenian"/>
          <w:b/>
          <w:i/>
          <w:sz w:val="21"/>
          <w:szCs w:val="21"/>
        </w:rPr>
        <w:t>լռին</w:t>
      </w:r>
    </w:p>
    <w:p>
      <w:pPr>
        <w:pStyle w:val="Normal"/>
        <w:ind w:start="360" w:hanging="0"/>
        <w:jc w:val="both"/>
        <w:rPr>
          <w:i/>
          <w:i/>
        </w:rPr>
      </w:pPr>
      <w:r>
        <w:rPr>
          <w:rFonts w:cs="Times Armenian" w:ascii="Times Armenian" w:hAnsi="Times Armenian"/>
          <w:sz w:val="21"/>
          <w:szCs w:val="21"/>
        </w:rPr>
        <w:t>Քո շեկ կովերի կաթը սպիտակ:</w:t>
      </w:r>
    </w:p>
    <w:p>
      <w:pPr>
        <w:pStyle w:val="Normal"/>
        <w:ind w:firstLine="360"/>
        <w:jc w:val="both"/>
        <w:rPr>
          <w:i/>
          <w:i/>
        </w:rPr>
      </w:pPr>
      <w:r>
        <w:rPr>
          <w:rFonts w:cs="Times Armenian" w:ascii="Times Armenian" w:hAnsi="Times Armenian"/>
          <w:b/>
          <w:i/>
          <w:sz w:val="21"/>
          <w:szCs w:val="21"/>
        </w:rPr>
      </w:r>
    </w:p>
    <w:p>
      <w:pPr>
        <w:pStyle w:val="Normal"/>
        <w:ind w:firstLine="360"/>
        <w:jc w:val="both"/>
        <w:rPr>
          <w:i/>
          <w:i/>
        </w:rPr>
      </w:pPr>
      <w:r>
        <w:rPr>
          <w:rFonts w:cs="Times Armenian" w:ascii="Times Armenian" w:hAnsi="Times Armenian"/>
          <w:b/>
          <w:i/>
          <w:sz w:val="21"/>
          <w:szCs w:val="21"/>
        </w:rPr>
      </w:r>
    </w:p>
    <w:p>
      <w:pPr>
        <w:pStyle w:val="Normal"/>
        <w:ind w:firstLine="360"/>
        <w:jc w:val="both"/>
        <w:rPr>
          <w:i/>
          <w:i/>
        </w:rPr>
      </w:pPr>
      <w:r>
        <w:rPr>
          <w:rFonts w:cs="Times Armenian" w:ascii="Times Armenian" w:hAnsi="Times Armenian"/>
          <w:sz w:val="21"/>
          <w:szCs w:val="21"/>
        </w:rPr>
        <w:t>Դավթյանի</w:t>
      </w:r>
      <w:r>
        <w:rPr>
          <w:rFonts w:cs="Times Armenian" w:ascii="Times Armenian" w:hAnsi="Times Armenian"/>
          <w:b/>
          <w:i/>
          <w:sz w:val="21"/>
          <w:szCs w:val="21"/>
        </w:rPr>
        <w:t xml:space="preserve"> 8.2</w:t>
      </w:r>
      <w:r>
        <w:rPr>
          <w:rFonts w:cs="Times Armenian" w:ascii="Times Armenian" w:hAnsi="Times Armenian"/>
          <w:i/>
          <w:sz w:val="21"/>
          <w:szCs w:val="21"/>
        </w:rPr>
        <w:t xml:space="preserve"> </w:t>
      </w:r>
      <w:r>
        <w:rPr>
          <w:rFonts w:cs="Times Armenian" w:ascii="Times Armenian" w:hAnsi="Times Armenian"/>
          <w:sz w:val="21"/>
          <w:szCs w:val="21"/>
        </w:rPr>
        <w:t>թարգմանության հիմնական թերությունը տողերի վան</w:t>
        <w:softHyphen/>
        <w:t>կերի հա</w:t>
        <w:softHyphen/>
        <w:t>վա</w:t>
        <w:softHyphen/>
        <w:t>սարությունն ու սրա պատճառով էլ` մետրիկայի միօրինակու</w:t>
        <w:softHyphen/>
        <w:softHyphen/>
        <w:t>թյունն է, ինչը մետրիկայի ու ռիթմի շտամպի (ծամծմվածության, մաշվածու</w:t>
        <w:softHyphen/>
        <w:t>թյան, հնության) տպավո</w:t>
        <w:softHyphen/>
        <w:t>րու</w:t>
        <w:softHyphen/>
        <w:t>թյուն է թողնում: Եսե</w:t>
        <w:softHyphen/>
        <w:t>նինի տաղա</w:t>
        <w:softHyphen/>
        <w:t>չափությունը թարմ է, զանազան ու թեթևակի ազատ, լեզուն էլ` ահա</w:t>
        <w:softHyphen/>
        <w:t>գին պարզ, համարյա բար</w:t>
        <w:softHyphen/>
        <w:t>բառային:</w:t>
      </w:r>
    </w:p>
    <w:p>
      <w:pPr>
        <w:pStyle w:val="Normal"/>
        <w:ind w:firstLine="360"/>
        <w:jc w:val="both"/>
        <w:rPr>
          <w:i/>
          <w:i/>
        </w:rPr>
      </w:pPr>
      <w:r>
        <w:rPr>
          <w:rFonts w:cs="Times Armenian" w:ascii="Times Armenian" w:hAnsi="Times Armenian"/>
          <w:sz w:val="21"/>
          <w:szCs w:val="21"/>
        </w:rPr>
        <w:t xml:space="preserve">Ընդգծել եմ դերանունների անհարկի շատությունը (մանավանդ` </w:t>
      </w:r>
      <w:r>
        <w:rPr>
          <w:rFonts w:cs="Times Armenian" w:ascii="Times Armenian" w:hAnsi="Times Armenian"/>
          <w:b/>
          <w:i/>
          <w:sz w:val="21"/>
          <w:szCs w:val="21"/>
        </w:rPr>
        <w:t>այն   ձին</w:t>
      </w:r>
      <w:r>
        <w:rPr>
          <w:rFonts w:cs="Times Armenian" w:ascii="Times Armenian" w:hAnsi="Times Armenian"/>
          <w:b/>
          <w:sz w:val="21"/>
          <w:szCs w:val="21"/>
        </w:rPr>
        <w:t xml:space="preserve"> </w:t>
      </w:r>
      <w:r>
        <w:rPr>
          <w:rFonts w:cs="Times Armenian" w:ascii="Times Armenian" w:hAnsi="Times Armenian"/>
          <w:sz w:val="21"/>
          <w:szCs w:val="21"/>
        </w:rPr>
        <w:t xml:space="preserve"> կապակցության մեջ): Պարզ չի, թե Եսենինենց սենյակը ինչո՞ւ է </w:t>
      </w:r>
      <w:r>
        <w:rPr>
          <w:rFonts w:cs="Times Armenian" w:ascii="Times Armenian" w:hAnsi="Times Armenian"/>
          <w:b/>
          <w:i/>
          <w:sz w:val="21"/>
          <w:szCs w:val="21"/>
        </w:rPr>
        <w:t>հին,</w:t>
      </w:r>
      <w:r>
        <w:rPr>
          <w:rFonts w:cs="Times Armenian" w:ascii="Times Armenian" w:hAnsi="Times Armenian"/>
          <w:sz w:val="21"/>
          <w:szCs w:val="21"/>
        </w:rPr>
        <w:t xml:space="preserve"> կամ այս </w:t>
      </w:r>
      <w:r>
        <w:rPr>
          <w:rFonts w:cs="Times Armenian" w:ascii="Times Armenian" w:hAnsi="Times Armenian"/>
          <w:b/>
          <w:i/>
          <w:sz w:val="21"/>
          <w:szCs w:val="21"/>
        </w:rPr>
        <w:t>հնությունը</w:t>
      </w:r>
      <w:r>
        <w:rPr>
          <w:rFonts w:cs="Times Armenian" w:ascii="Times Armenian" w:hAnsi="Times Armenian"/>
          <w:sz w:val="21"/>
          <w:szCs w:val="21"/>
        </w:rPr>
        <w:t xml:space="preserve"> թարգ</w:t>
        <w:softHyphen/>
        <w:t>մա</w:t>
        <w:softHyphen/>
        <w:t xml:space="preserve">նությանն ի՞նչ առավելություն է տալի: Կամ էլ` կաթը ինչո՞ւ պիտի </w:t>
      </w:r>
      <w:r>
        <w:rPr>
          <w:rFonts w:cs="Times Armenian" w:ascii="Times Armenian" w:hAnsi="Times Armenian"/>
          <w:b/>
          <w:i/>
          <w:sz w:val="21"/>
          <w:szCs w:val="21"/>
        </w:rPr>
        <w:t>լռին</w:t>
      </w:r>
      <w:r>
        <w:rPr>
          <w:rFonts w:cs="Times Armenian" w:ascii="Times Armenian" w:hAnsi="Times Armenian"/>
          <w:sz w:val="21"/>
          <w:szCs w:val="21"/>
        </w:rPr>
        <w:t xml:space="preserve"> թափ</w:t>
        <w:softHyphen/>
        <w:t xml:space="preserve">վի: Ու մեկ էլ` ինչո՞ւ է սիբիրյան անտառը միայն Եսենինենցը: </w:t>
      </w:r>
      <w:r>
        <w:rPr>
          <w:rFonts w:cs="Times Armenian" w:ascii="Times Armenian" w:hAnsi="Times Armenian"/>
          <w:b/>
          <w:i/>
          <w:sz w:val="21"/>
          <w:szCs w:val="21"/>
        </w:rPr>
        <w:t>«արթնացրու»</w:t>
      </w:r>
      <w:r>
        <w:rPr>
          <w:rFonts w:cs="Times Armenian" w:ascii="Times Armenian" w:hAnsi="Times Armenian"/>
          <w:sz w:val="21"/>
          <w:szCs w:val="21"/>
        </w:rPr>
        <w:t xml:space="preserve"> բառն էլ հարմար չի, որտեվ կարող է կար</w:t>
        <w:softHyphen/>
        <w:t xml:space="preserve">դան` </w:t>
      </w:r>
      <w:r>
        <w:rPr>
          <w:rFonts w:cs="Times Armenian" w:ascii="Times Armenian" w:hAnsi="Times Armenian"/>
          <w:b/>
          <w:i/>
          <w:sz w:val="21"/>
          <w:szCs w:val="21"/>
        </w:rPr>
        <w:t>«արթնացըրու»:</w:t>
      </w:r>
      <w:r>
        <w:rPr>
          <w:rFonts w:cs="Times Armenian" w:ascii="Times Armenian" w:hAnsi="Times Armenian"/>
          <w:b/>
          <w:sz w:val="21"/>
          <w:szCs w:val="21"/>
        </w:rPr>
        <w:t xml:space="preserve"> </w:t>
      </w:r>
      <w:r>
        <w:rPr>
          <w:rFonts w:cs="Times Armenian" w:ascii="Times Armenian" w:hAnsi="Times Armenian"/>
          <w:sz w:val="21"/>
          <w:szCs w:val="21"/>
        </w:rPr>
        <w:t>Թույլ է (թե՞ ասեմ` «տգեղ է») մանավանդ</w:t>
      </w:r>
      <w:r>
        <w:rPr>
          <w:rFonts w:cs="Times Armenian" w:ascii="Times Armenian" w:hAnsi="Times Armenian"/>
          <w:b/>
          <w:sz w:val="21"/>
          <w:szCs w:val="21"/>
        </w:rPr>
        <w:t xml:space="preserve"> </w:t>
      </w:r>
      <w:r>
        <w:rPr>
          <w:rFonts w:cs="Times Armenian" w:ascii="Times Armenian" w:hAnsi="Times Armenian"/>
          <w:b/>
          <w:i/>
          <w:sz w:val="21"/>
          <w:szCs w:val="21"/>
        </w:rPr>
        <w:t>կհիշեմ-ը:</w:t>
      </w:r>
    </w:p>
    <w:p>
      <w:pPr>
        <w:pStyle w:val="Normal"/>
        <w:ind w:firstLine="360"/>
        <w:jc w:val="both"/>
        <w:rPr>
          <w:i/>
          <w:i/>
        </w:rPr>
      </w:pPr>
      <w:r>
        <w:rPr>
          <w:rFonts w:cs="Times Armenian" w:ascii="Times Armenian" w:hAnsi="Times Armenian"/>
          <w:b/>
          <w:i/>
          <w:sz w:val="21"/>
          <w:szCs w:val="21"/>
        </w:rPr>
        <w:t xml:space="preserve">ն </w:t>
      </w:r>
      <w:r>
        <w:rPr>
          <w:rFonts w:cs="Times Armenian" w:ascii="Times Armenian" w:hAnsi="Times Armenian"/>
          <w:sz w:val="21"/>
          <w:szCs w:val="21"/>
        </w:rPr>
        <w:t xml:space="preserve">որոշյալ հոդն ստորակետից առաջ չի կարելի, որովհետև ստորակետը դադա՛ր է նշում: Սրա տեղը պիտի լինի </w:t>
      </w:r>
      <w:r>
        <w:rPr>
          <w:rFonts w:cs="Times Armenian" w:ascii="Times Armenian" w:hAnsi="Times Armenian"/>
          <w:b/>
          <w:i/>
          <w:sz w:val="21"/>
          <w:szCs w:val="21"/>
        </w:rPr>
        <w:t>ը</w:t>
      </w:r>
      <w:r>
        <w:rPr>
          <w:rFonts w:cs="Times Armenian" w:ascii="Times Armenian" w:hAnsi="Times Armenian"/>
          <w:sz w:val="21"/>
          <w:szCs w:val="21"/>
        </w:rPr>
        <w:t xml:space="preserve"> հոդը: Այս սխալը շատ-շատերն են անում:</w:t>
      </w:r>
    </w:p>
    <w:p>
      <w:pPr>
        <w:pStyle w:val="Normal"/>
        <w:jc w:val="both"/>
        <w:rPr>
          <w:i/>
          <w:i/>
        </w:rPr>
      </w:pPr>
      <w:r>
        <w:rPr>
          <w:rFonts w:cs="Times Armenian" w:ascii="Times Armenian" w:hAnsi="Times Armenian"/>
          <w:b/>
          <w:i/>
          <w:sz w:val="21"/>
          <w:szCs w:val="21"/>
        </w:rPr>
      </w:r>
    </w:p>
    <w:p>
      <w:pPr>
        <w:pStyle w:val="Normal"/>
        <w:ind w:firstLine="360"/>
        <w:jc w:val="both"/>
        <w:rPr>
          <w:i/>
          <w:i/>
        </w:rPr>
      </w:pPr>
      <w:r>
        <w:rPr>
          <w:b/>
          <w:i/>
        </w:rPr>
        <w:t>(aaaaaa)</w:t>
        <w:tab/>
        <w:t>9.*** Эта улица мне знакома</w:t>
      </w:r>
    </w:p>
    <w:p>
      <w:pPr>
        <w:pStyle w:val="Normal"/>
        <w:ind w:firstLine="360"/>
        <w:jc w:val="both"/>
        <w:rPr>
          <w:i/>
          <w:i/>
        </w:rPr>
      </w:pPr>
      <w:r>
        <w:rPr>
          <w:b/>
          <w:i/>
        </w:rPr>
      </w:r>
    </w:p>
    <w:p>
      <w:pPr>
        <w:pStyle w:val="Normal"/>
        <w:ind w:firstLine="360"/>
        <w:jc w:val="both"/>
        <w:rPr>
          <w:i/>
          <w:i/>
        </w:rPr>
      </w:pPr>
      <w:r>
        <w:rPr>
          <w:b/>
          <w:i/>
        </w:rPr>
        <w:t>Эта улица мне знакома,</w:t>
      </w:r>
    </w:p>
    <w:p>
      <w:pPr>
        <w:pStyle w:val="Normal"/>
        <w:ind w:firstLine="360"/>
        <w:jc w:val="both"/>
        <w:rPr>
          <w:i/>
          <w:i/>
        </w:rPr>
      </w:pPr>
      <w:r>
        <w:rPr>
          <w:b/>
          <w:i/>
        </w:rPr>
        <w:t>И знаком этот низенький дом.</w:t>
      </w:r>
    </w:p>
    <w:p>
      <w:pPr>
        <w:pStyle w:val="Normal"/>
        <w:ind w:firstLine="360"/>
        <w:jc w:val="both"/>
        <w:rPr>
          <w:i/>
          <w:i/>
        </w:rPr>
      </w:pPr>
      <w:r>
        <w:rPr>
          <w:b/>
          <w:i/>
        </w:rPr>
        <w:t>Проводов голубая солома</w:t>
      </w:r>
    </w:p>
    <w:p>
      <w:pPr>
        <w:pStyle w:val="Normal"/>
        <w:ind w:firstLine="360"/>
        <w:jc w:val="both"/>
        <w:rPr>
          <w:i/>
          <w:i/>
        </w:rPr>
      </w:pPr>
      <w:r>
        <w:rPr>
          <w:b/>
          <w:i/>
        </w:rPr>
        <w:t>Опрокинулась над окном.</w:t>
      </w:r>
    </w:p>
    <w:p>
      <w:pPr>
        <w:pStyle w:val="Normal"/>
        <w:ind w:firstLine="360"/>
        <w:jc w:val="both"/>
        <w:rPr>
          <w:i/>
          <w:i/>
        </w:rPr>
      </w:pPr>
      <w:r>
        <w:rPr>
          <w:b/>
          <w:i/>
        </w:rPr>
      </w:r>
    </w:p>
    <w:p>
      <w:pPr>
        <w:pStyle w:val="Normal"/>
        <w:ind w:firstLine="360"/>
        <w:jc w:val="both"/>
        <w:rPr>
          <w:i/>
          <w:i/>
        </w:rPr>
      </w:pPr>
      <w:r>
        <w:rPr>
          <w:b/>
          <w:i/>
        </w:rPr>
        <w:t>Были годы тяжелых бедствий,</w:t>
      </w:r>
    </w:p>
    <w:p>
      <w:pPr>
        <w:pStyle w:val="Normal"/>
        <w:ind w:firstLine="360"/>
        <w:jc w:val="both"/>
        <w:rPr>
          <w:i/>
          <w:i/>
        </w:rPr>
      </w:pPr>
      <w:r>
        <w:rPr>
          <w:b/>
          <w:i/>
        </w:rPr>
        <w:t>Годы буйных, безумных сил.</w:t>
      </w:r>
    </w:p>
    <w:p>
      <w:pPr>
        <w:pStyle w:val="Normal"/>
        <w:ind w:firstLine="360"/>
        <w:jc w:val="both"/>
        <w:rPr>
          <w:i/>
          <w:i/>
        </w:rPr>
      </w:pPr>
      <w:r>
        <w:rPr>
          <w:b/>
          <w:i/>
        </w:rPr>
        <w:t>Вспомнил я деревенское детство,</w:t>
      </w:r>
    </w:p>
    <w:p>
      <w:pPr>
        <w:pStyle w:val="Normal"/>
        <w:ind w:firstLine="360"/>
        <w:jc w:val="both"/>
        <w:rPr>
          <w:i/>
          <w:i/>
        </w:rPr>
      </w:pPr>
      <w:r>
        <w:rPr>
          <w:b/>
          <w:i/>
        </w:rPr>
        <w:t>Вспомнил я деревенскую синь.</w:t>
      </w:r>
    </w:p>
    <w:p>
      <w:pPr>
        <w:pStyle w:val="Normal"/>
        <w:ind w:firstLine="360"/>
        <w:jc w:val="both"/>
        <w:rPr>
          <w:i/>
          <w:i/>
        </w:rPr>
      </w:pPr>
      <w:r>
        <w:rPr>
          <w:b/>
          <w:i/>
        </w:rPr>
      </w:r>
    </w:p>
    <w:p>
      <w:pPr>
        <w:pStyle w:val="Normal"/>
        <w:ind w:firstLine="360"/>
        <w:jc w:val="both"/>
        <w:rPr>
          <w:i/>
          <w:i/>
        </w:rPr>
      </w:pPr>
      <w:r>
        <w:rPr>
          <w:b/>
          <w:i/>
        </w:rPr>
        <w:t>Не искал я ни славы, ни покоя,</w:t>
      </w:r>
    </w:p>
    <w:p>
      <w:pPr>
        <w:pStyle w:val="Normal"/>
        <w:ind w:firstLine="360"/>
        <w:jc w:val="both"/>
        <w:rPr>
          <w:i/>
          <w:i/>
        </w:rPr>
      </w:pPr>
      <w:r>
        <w:rPr>
          <w:b/>
          <w:i/>
        </w:rPr>
        <w:t>Я с тщетой этой славы знаком.</w:t>
      </w:r>
    </w:p>
    <w:p>
      <w:pPr>
        <w:pStyle w:val="Normal"/>
        <w:ind w:firstLine="360"/>
        <w:jc w:val="both"/>
        <w:rPr>
          <w:i/>
          <w:i/>
        </w:rPr>
      </w:pPr>
      <w:r>
        <w:rPr>
          <w:b/>
          <w:i/>
        </w:rPr>
        <w:t>А сейчас, как глаза закрою,</w:t>
      </w:r>
    </w:p>
    <w:p>
      <w:pPr>
        <w:pStyle w:val="Normal"/>
        <w:ind w:firstLine="360"/>
        <w:jc w:val="both"/>
        <w:rPr>
          <w:i/>
          <w:i/>
        </w:rPr>
      </w:pPr>
      <w:r>
        <w:rPr>
          <w:b/>
          <w:i/>
        </w:rPr>
        <w:t>Вижу только родительский дом.</w:t>
      </w:r>
    </w:p>
    <w:p>
      <w:pPr>
        <w:pStyle w:val="Normal"/>
        <w:ind w:firstLine="360"/>
        <w:jc w:val="both"/>
        <w:rPr>
          <w:i/>
          <w:i/>
        </w:rPr>
      </w:pPr>
      <w:r>
        <w:rPr>
          <w:b/>
          <w:i/>
        </w:rPr>
      </w:r>
    </w:p>
    <w:p>
      <w:pPr>
        <w:pStyle w:val="Normal"/>
        <w:ind w:firstLine="360"/>
        <w:jc w:val="both"/>
        <w:rPr>
          <w:i/>
          <w:i/>
        </w:rPr>
      </w:pPr>
      <w:r>
        <w:rPr>
          <w:b/>
          <w:i/>
        </w:rPr>
        <w:t>Вижу сад в голубых накрапах,</w:t>
      </w:r>
    </w:p>
    <w:p>
      <w:pPr>
        <w:pStyle w:val="Normal"/>
        <w:ind w:firstLine="360"/>
        <w:jc w:val="both"/>
        <w:rPr>
          <w:i/>
          <w:i/>
        </w:rPr>
      </w:pPr>
      <w:r>
        <w:rPr>
          <w:b/>
          <w:i/>
        </w:rPr>
        <w:t>Тихо август прилег ко плетню,</w:t>
      </w:r>
    </w:p>
    <w:p>
      <w:pPr>
        <w:pStyle w:val="Normal"/>
        <w:ind w:firstLine="360"/>
        <w:jc w:val="both"/>
        <w:rPr>
          <w:i/>
          <w:i/>
        </w:rPr>
      </w:pPr>
      <w:r>
        <w:rPr>
          <w:b/>
          <w:i/>
        </w:rPr>
        <w:t>Держат липы в зеленых лапах</w:t>
      </w:r>
    </w:p>
    <w:p>
      <w:pPr>
        <w:pStyle w:val="Normal"/>
        <w:ind w:firstLine="360"/>
        <w:jc w:val="both"/>
        <w:rPr>
          <w:i/>
          <w:i/>
        </w:rPr>
      </w:pPr>
      <w:r>
        <w:rPr>
          <w:b/>
          <w:i/>
        </w:rPr>
        <w:t>Птичий гомон и щебетню.</w:t>
      </w:r>
    </w:p>
    <w:p>
      <w:pPr>
        <w:pStyle w:val="Normal"/>
        <w:ind w:firstLine="360"/>
        <w:jc w:val="both"/>
        <w:rPr>
          <w:i/>
          <w:i/>
        </w:rPr>
      </w:pPr>
      <w:r>
        <w:rPr>
          <w:b/>
          <w:i/>
        </w:rPr>
      </w:r>
    </w:p>
    <w:p>
      <w:pPr>
        <w:pStyle w:val="Normal"/>
        <w:ind w:firstLine="360"/>
        <w:jc w:val="both"/>
        <w:rPr>
          <w:i/>
          <w:i/>
        </w:rPr>
      </w:pPr>
      <w:r>
        <w:rPr>
          <w:b/>
          <w:i/>
        </w:rPr>
        <w:t>Я любил этот дом деревянный,</w:t>
      </w:r>
    </w:p>
    <w:p>
      <w:pPr>
        <w:pStyle w:val="Normal"/>
        <w:ind w:firstLine="360"/>
        <w:jc w:val="both"/>
        <w:rPr>
          <w:i/>
          <w:i/>
        </w:rPr>
      </w:pPr>
      <w:r>
        <w:rPr>
          <w:b/>
          <w:i/>
        </w:rPr>
        <w:t>В бревнах теплилась грозная мощь,</w:t>
      </w:r>
    </w:p>
    <w:p>
      <w:pPr>
        <w:pStyle w:val="Normal"/>
        <w:ind w:firstLine="360"/>
        <w:jc w:val="both"/>
        <w:rPr>
          <w:i/>
          <w:i/>
        </w:rPr>
      </w:pPr>
      <w:r>
        <w:rPr>
          <w:b/>
          <w:i/>
        </w:rPr>
        <w:t>Наша печь как-то дико и странно</w:t>
      </w:r>
    </w:p>
    <w:p>
      <w:pPr>
        <w:pStyle w:val="Normal"/>
        <w:ind w:firstLine="360"/>
        <w:jc w:val="both"/>
        <w:rPr>
          <w:i/>
          <w:i/>
        </w:rPr>
      </w:pPr>
      <w:r>
        <w:rPr>
          <w:b/>
          <w:i/>
        </w:rPr>
        <w:t>Завывала в дождливую ночь.</w:t>
      </w:r>
    </w:p>
    <w:p>
      <w:pPr>
        <w:pStyle w:val="Normal"/>
        <w:ind w:firstLine="360"/>
        <w:jc w:val="both"/>
        <w:rPr>
          <w:i/>
          <w:i/>
        </w:rPr>
      </w:pPr>
      <w:r>
        <w:rPr>
          <w:b/>
          <w:i/>
        </w:rPr>
      </w:r>
    </w:p>
    <w:p>
      <w:pPr>
        <w:pStyle w:val="Normal"/>
        <w:ind w:firstLine="360"/>
        <w:jc w:val="both"/>
        <w:rPr>
          <w:i/>
          <w:i/>
        </w:rPr>
      </w:pPr>
      <w:r>
        <w:rPr>
          <w:b/>
          <w:i/>
        </w:rPr>
        <w:t>Голос громкий и всхлипень зычный,</w:t>
      </w:r>
    </w:p>
    <w:p>
      <w:pPr>
        <w:pStyle w:val="Normal"/>
        <w:ind w:firstLine="360"/>
        <w:jc w:val="both"/>
        <w:rPr>
          <w:i/>
          <w:i/>
        </w:rPr>
      </w:pPr>
      <w:r>
        <w:rPr>
          <w:b/>
          <w:i/>
        </w:rPr>
        <w:t>Как о ком-то погибшем, живом.</w:t>
      </w:r>
    </w:p>
    <w:p>
      <w:pPr>
        <w:pStyle w:val="Normal"/>
        <w:ind w:firstLine="360"/>
        <w:jc w:val="both"/>
        <w:rPr>
          <w:i/>
          <w:i/>
        </w:rPr>
      </w:pPr>
      <w:r>
        <w:rPr>
          <w:b/>
          <w:i/>
        </w:rPr>
        <w:t>Что он видел, верблюд кирпичный,</w:t>
      </w:r>
    </w:p>
    <w:p>
      <w:pPr>
        <w:pStyle w:val="Normal"/>
        <w:ind w:firstLine="360"/>
        <w:jc w:val="both"/>
        <w:rPr>
          <w:i/>
          <w:i/>
        </w:rPr>
      </w:pPr>
      <w:r>
        <w:rPr>
          <w:b/>
          <w:i/>
        </w:rPr>
        <w:t>В завывании дождевом?</w:t>
      </w:r>
    </w:p>
    <w:p>
      <w:pPr>
        <w:pStyle w:val="Normal"/>
        <w:ind w:firstLine="360"/>
        <w:jc w:val="both"/>
        <w:rPr>
          <w:i/>
          <w:i/>
        </w:rPr>
      </w:pPr>
      <w:r>
        <w:rPr>
          <w:b/>
          <w:i/>
        </w:rPr>
      </w:r>
    </w:p>
    <w:p>
      <w:pPr>
        <w:pStyle w:val="Normal"/>
        <w:ind w:firstLine="360"/>
        <w:jc w:val="both"/>
        <w:rPr>
          <w:i/>
          <w:i/>
        </w:rPr>
      </w:pPr>
      <w:r>
        <w:rPr>
          <w:b/>
          <w:i/>
        </w:rPr>
        <w:t>Видно, видел он дальние страны,</w:t>
      </w:r>
    </w:p>
    <w:p>
      <w:pPr>
        <w:pStyle w:val="Normal"/>
        <w:ind w:firstLine="360"/>
        <w:jc w:val="both"/>
        <w:rPr>
          <w:i/>
          <w:i/>
        </w:rPr>
      </w:pPr>
      <w:r>
        <w:rPr>
          <w:b/>
          <w:i/>
        </w:rPr>
        <w:t>Сон другой и цветущей поры,</w:t>
      </w:r>
    </w:p>
    <w:p>
      <w:pPr>
        <w:pStyle w:val="Normal"/>
        <w:ind w:firstLine="360"/>
        <w:jc w:val="both"/>
        <w:rPr>
          <w:i/>
          <w:i/>
        </w:rPr>
      </w:pPr>
      <w:r>
        <w:rPr>
          <w:b/>
          <w:i/>
        </w:rPr>
        <w:t>Золотые пески Афганистана</w:t>
      </w:r>
    </w:p>
    <w:p>
      <w:pPr>
        <w:pStyle w:val="Normal"/>
        <w:ind w:firstLine="360"/>
        <w:jc w:val="both"/>
        <w:rPr>
          <w:i/>
          <w:i/>
        </w:rPr>
      </w:pPr>
      <w:r>
        <w:rPr>
          <w:b/>
          <w:i/>
        </w:rPr>
        <w:t>И стеклянную хмарь Бухары.</w:t>
      </w:r>
    </w:p>
    <w:p>
      <w:pPr>
        <w:pStyle w:val="Normal"/>
        <w:ind w:firstLine="360"/>
        <w:jc w:val="both"/>
        <w:rPr>
          <w:i/>
          <w:i/>
        </w:rPr>
      </w:pPr>
      <w:r>
        <w:rPr>
          <w:b/>
          <w:i/>
        </w:rPr>
      </w:r>
    </w:p>
    <w:p>
      <w:pPr>
        <w:pStyle w:val="Normal"/>
        <w:ind w:firstLine="360"/>
        <w:jc w:val="both"/>
        <w:rPr>
          <w:i/>
          <w:i/>
        </w:rPr>
      </w:pPr>
      <w:r>
        <w:rPr>
          <w:b/>
          <w:i/>
        </w:rPr>
        <w:t>Ах, и я эти страны знаю –</w:t>
      </w:r>
    </w:p>
    <w:p>
      <w:pPr>
        <w:pStyle w:val="Normal"/>
        <w:ind w:firstLine="360"/>
        <w:jc w:val="both"/>
        <w:rPr>
          <w:i/>
          <w:i/>
        </w:rPr>
      </w:pPr>
      <w:r>
        <w:rPr>
          <w:b/>
          <w:i/>
        </w:rPr>
        <w:t>Сам немалый прошел там путь.</w:t>
      </w:r>
    </w:p>
    <w:p>
      <w:pPr>
        <w:pStyle w:val="Normal"/>
        <w:ind w:firstLine="360"/>
        <w:jc w:val="both"/>
        <w:rPr>
          <w:i/>
          <w:i/>
        </w:rPr>
      </w:pPr>
      <w:r>
        <w:rPr>
          <w:b/>
          <w:i/>
        </w:rPr>
        <w:t>Только ближе к родимому краю</w:t>
      </w:r>
    </w:p>
    <w:p>
      <w:pPr>
        <w:pStyle w:val="Normal"/>
        <w:ind w:firstLine="360"/>
        <w:jc w:val="both"/>
        <w:rPr>
          <w:i/>
          <w:i/>
        </w:rPr>
      </w:pPr>
      <w:r>
        <w:rPr>
          <w:b/>
          <w:i/>
        </w:rPr>
        <w:t>Мне б хотелось теперь повернуть.</w:t>
      </w:r>
    </w:p>
    <w:p>
      <w:pPr>
        <w:pStyle w:val="Normal"/>
        <w:ind w:firstLine="360"/>
        <w:jc w:val="both"/>
        <w:rPr>
          <w:i/>
          <w:i/>
        </w:rPr>
      </w:pPr>
      <w:r>
        <w:rPr>
          <w:b/>
          <w:i/>
        </w:rPr>
      </w:r>
    </w:p>
    <w:p>
      <w:pPr>
        <w:pStyle w:val="Normal"/>
        <w:ind w:firstLine="360"/>
        <w:jc w:val="both"/>
        <w:rPr>
          <w:i/>
          <w:i/>
        </w:rPr>
      </w:pPr>
      <w:r>
        <w:rPr>
          <w:b/>
          <w:i/>
        </w:rPr>
        <w:t>Но угасла та нежная дрема,</w:t>
      </w:r>
    </w:p>
    <w:p>
      <w:pPr>
        <w:pStyle w:val="Normal"/>
        <w:ind w:firstLine="360"/>
        <w:jc w:val="both"/>
        <w:rPr>
          <w:i/>
          <w:i/>
        </w:rPr>
      </w:pPr>
      <w:r>
        <w:rPr>
          <w:b/>
          <w:i/>
        </w:rPr>
        <w:t>Все истлело в дыму голубом.</w:t>
      </w:r>
    </w:p>
    <w:p>
      <w:pPr>
        <w:pStyle w:val="Normal"/>
        <w:ind w:firstLine="360"/>
        <w:jc w:val="both"/>
        <w:rPr>
          <w:i/>
          <w:i/>
        </w:rPr>
      </w:pPr>
      <w:r>
        <w:rPr>
          <w:b/>
          <w:i/>
        </w:rPr>
        <w:t>Мир тебе – полевая солома,</w:t>
      </w:r>
    </w:p>
    <w:p>
      <w:pPr>
        <w:pStyle w:val="Normal"/>
        <w:ind w:firstLine="360"/>
        <w:jc w:val="both"/>
        <w:rPr>
          <w:i/>
          <w:i/>
        </w:rPr>
      </w:pPr>
      <w:r>
        <w:rPr>
          <w:b/>
          <w:i/>
        </w:rPr>
        <w:t>Мир тебе – деревянный дом!</w:t>
      </w:r>
    </w:p>
    <w:p>
      <w:pPr>
        <w:pStyle w:val="Normal"/>
        <w:ind w:firstLine="360"/>
        <w:jc w:val="both"/>
        <w:rPr>
          <w:i/>
          <w:i/>
        </w:rPr>
      </w:pPr>
      <w:r>
        <w:rPr>
          <w:rFonts w:cs="Times Armenian" w:ascii="Times Armenian" w:hAnsi="Times Armenian"/>
          <w:b/>
          <w:i/>
          <w:sz w:val="21"/>
          <w:szCs w:val="21"/>
        </w:rPr>
        <w:t>9.1</w:t>
      </w:r>
      <w:r>
        <w:rPr>
          <w:rFonts w:cs="Times Armenian" w:ascii="Times Armenian" w:hAnsi="Times Armenian"/>
          <w:i/>
          <w:sz w:val="21"/>
          <w:szCs w:val="21"/>
        </w:rPr>
        <w:t xml:space="preserve"> </w:t>
      </w:r>
      <w:r>
        <w:rPr>
          <w:rFonts w:cs="Times Armenian" w:ascii="Times Armenian" w:hAnsi="Times Armenian"/>
          <w:sz w:val="21"/>
          <w:szCs w:val="21"/>
        </w:rPr>
        <w:t>Իմ թարգմանության մեջ մի տուն ավելացրել եմ` 5-րդը: Բնագրի պատ</w:t>
        <w:softHyphen/>
        <w:t>կերները չկարողացա տեղավորեմ, իմ գտածներն էլ ափսոսս եկան, դրա համար էլ այդ տունն ավելացավ:</w:t>
      </w:r>
    </w:p>
    <w:p>
      <w:pPr>
        <w:pStyle w:val="Normal"/>
        <w:ind w:firstLine="360"/>
        <w:jc w:val="both"/>
        <w:rPr>
          <w:i/>
          <w:i/>
        </w:rPr>
      </w:pPr>
      <w:r>
        <w:rPr>
          <w:rFonts w:cs="Times Armenian" w:ascii="Times Armenian" w:hAnsi="Times Armenian"/>
          <w:b/>
          <w:i/>
          <w:sz w:val="21"/>
          <w:szCs w:val="21"/>
        </w:rPr>
        <w:t>ԿԱՆՈՆՆԵՐԻ</w:t>
      </w:r>
      <w:r>
        <w:rPr>
          <w:rFonts w:cs="Times Armenian" w:ascii="Times Armenian" w:hAnsi="Times Armenian"/>
          <w:sz w:val="21"/>
          <w:szCs w:val="21"/>
        </w:rPr>
        <w:t xml:space="preserve"> մեջ արդեն ասել եմ, որ թարգմանելուց` պիտի առաջին հերթին «թարգմանես»  ձևի նորությունն ու ոգին` տրամադրությունը:</w:t>
      </w:r>
    </w:p>
    <w:p>
      <w:pPr>
        <w:pStyle w:val="Normal"/>
        <w:ind w:firstLine="360"/>
        <w:jc w:val="both"/>
        <w:rPr>
          <w:i/>
          <w:i/>
        </w:rPr>
      </w:pPr>
      <w:r>
        <w:rPr>
          <w:rFonts w:cs="Times Armenian" w:ascii="Times Armenian" w:hAnsi="Times Armenian"/>
          <w:sz w:val="21"/>
          <w:szCs w:val="21"/>
        </w:rPr>
        <w:t>Հանուն այն բանի, որ հայերենը գերազանց լինի, կարող ես բնագրի հա</w:t>
        <w:softHyphen/>
        <w:t>մար</w:t>
        <w:softHyphen/>
        <w:t>յա ամեն ինչն էլ զոհես: Իհարկե` թե կարող ես պահես` շատ լավ է. բայց միշտ ուզում ես բնագրի պես մի բան էլ հայերենով դո՛ւ սարքես: Էլի Մանեյի ու Գոյայի մախաների պրոբլեմն է գալիս:</w:t>
      </w:r>
    </w:p>
    <w:p>
      <w:pPr>
        <w:pStyle w:val="Normal"/>
        <w:ind w:firstLine="360"/>
        <w:jc w:val="both"/>
        <w:rPr>
          <w:i/>
          <w:i/>
        </w:rPr>
      </w:pPr>
      <w:r>
        <w:rPr>
          <w:rFonts w:cs="Times Armenian" w:ascii="Times Armenian" w:hAnsi="Times Armenian"/>
          <w:sz w:val="21"/>
          <w:szCs w:val="21"/>
        </w:rPr>
        <w:t>Ուրեմն իմ 4-րդ ու 5-րդ տները Եսենինը այս մի տնով է ասում.</w:t>
      </w:r>
    </w:p>
    <w:p>
      <w:pPr>
        <w:pStyle w:val="Normal"/>
        <w:ind w:firstLine="360"/>
        <w:jc w:val="both"/>
        <w:rPr>
          <w:i/>
          <w:i/>
        </w:rPr>
      </w:pPr>
      <w:r>
        <w:rPr>
          <w:rFonts w:cs="Times LatRus" w:ascii="Times LatRus" w:hAnsi="Times LatRus"/>
          <w:i/>
          <w:sz w:val="21"/>
          <w:szCs w:val="21"/>
        </w:rPr>
      </w:r>
    </w:p>
    <w:p>
      <w:pPr>
        <w:pStyle w:val="Normal"/>
        <w:ind w:firstLine="360"/>
        <w:jc w:val="both"/>
        <w:rPr>
          <w:i/>
          <w:i/>
        </w:rPr>
      </w:pPr>
      <w:r>
        <w:rPr>
          <w:rFonts w:cs="Russian Times" w:ascii="Russian Times" w:hAnsi="Russian Times"/>
          <w:sz w:val="21"/>
          <w:szCs w:val="21"/>
        </w:rPr>
        <w:t>Вижу сад в голубых накрапах,</w:t>
      </w:r>
    </w:p>
    <w:p>
      <w:pPr>
        <w:pStyle w:val="Normal"/>
        <w:ind w:firstLine="360"/>
        <w:jc w:val="both"/>
        <w:rPr>
          <w:i/>
          <w:i/>
        </w:rPr>
      </w:pPr>
      <w:r>
        <w:rPr>
          <w:rFonts w:cs="Russian Times" w:ascii="Russian Times" w:hAnsi="Russian Times"/>
          <w:sz w:val="21"/>
          <w:szCs w:val="21"/>
        </w:rPr>
        <w:t>Тихо август прилег ко плетню.</w:t>
      </w:r>
    </w:p>
    <w:p>
      <w:pPr>
        <w:pStyle w:val="Normal"/>
        <w:ind w:firstLine="360"/>
        <w:jc w:val="both"/>
        <w:rPr>
          <w:i/>
          <w:i/>
        </w:rPr>
      </w:pPr>
      <w:r>
        <w:rPr>
          <w:rFonts w:cs="Russian Times" w:ascii="Russian Times" w:hAnsi="Russian Times"/>
          <w:sz w:val="21"/>
          <w:szCs w:val="21"/>
        </w:rPr>
        <w:t>Держат липы в зеленых лапах</w:t>
      </w:r>
    </w:p>
    <w:p>
      <w:pPr>
        <w:pStyle w:val="Normal"/>
        <w:ind w:firstLine="360"/>
        <w:jc w:val="both"/>
        <w:rPr>
          <w:i/>
          <w:i/>
        </w:rPr>
      </w:pPr>
      <w:r>
        <w:rPr>
          <w:rFonts w:cs="Russian Times" w:ascii="Russian Times" w:hAnsi="Russian Times"/>
          <w:sz w:val="21"/>
          <w:szCs w:val="21"/>
        </w:rPr>
        <w:t>Птичий гомон и щебетню.</w:t>
      </w:r>
    </w:p>
    <w:p>
      <w:pPr>
        <w:pStyle w:val="Normal"/>
        <w:ind w:firstLine="360"/>
        <w:jc w:val="both"/>
        <w:rPr>
          <w:i/>
          <w:i/>
        </w:rPr>
      </w:pPr>
      <w:r>
        <w:rPr>
          <w:rFonts w:cs="Times Armenian" w:ascii="Times Armenian" w:hAnsi="Times Armenian"/>
          <w:i/>
          <w:sz w:val="21"/>
          <w:szCs w:val="21"/>
        </w:rPr>
      </w:r>
    </w:p>
    <w:p>
      <w:pPr>
        <w:pStyle w:val="Normal"/>
        <w:ind w:firstLine="360"/>
        <w:jc w:val="both"/>
        <w:rPr>
          <w:i/>
          <w:i/>
        </w:rPr>
      </w:pPr>
      <w:r>
        <w:rPr>
          <w:rFonts w:cs="Times Armenian" w:ascii="Times Armenian" w:hAnsi="Times Armenian"/>
          <w:sz w:val="21"/>
          <w:szCs w:val="21"/>
        </w:rPr>
        <w:t>Իմ 4 ու 5-րդ տները Եսենինի պատմածի հետ` պատմում են համ էլ Հին Մա</w:t>
        <w:softHyphen/>
        <w:t>լիշկայի մե՛ր այգու պատկերների մասին: Պարզ է, որ  բնագրի պատկերի պես բան` հայերենով չեմ կարողացել մի տնով ասեմ: Առհասարակ Եսենինի օգնությամբ պատմել եմ Հին Մալիշկայի՛ մասին: Թարգմանությունն այնքան էլ շատ չի տարբերվում գրելուց: Բայց պիտի թարգմանածդ անպայման մըտ</w:t>
        <w:softHyphen/>
        <w:t>քով տես</w:t>
        <w:softHyphen/>
        <w:t xml:space="preserve">նես կամ տեսած լինես: Ես Հին Մալիշկա՛ն եմ տեսել ու բառերով դրա՛ պատկերներն եմ «նկարում»: </w:t>
      </w:r>
    </w:p>
    <w:p>
      <w:pPr>
        <w:pStyle w:val="Normal"/>
        <w:ind w:firstLine="360"/>
        <w:jc w:val="both"/>
        <w:rPr>
          <w:i/>
          <w:i/>
        </w:rPr>
      </w:pPr>
      <w:r>
        <w:rPr>
          <w:rFonts w:cs="Times Armenian" w:ascii="Times Armenian" w:hAnsi="Times Armenian"/>
          <w:b/>
          <w:i/>
          <w:sz w:val="21"/>
          <w:szCs w:val="21"/>
        </w:rPr>
        <w:t>Թե կարդացողն սա չի համարում «թարգմանություն», թող չհամարի:  Թող համարի նմանություն կամ փոխադրություն: Կարևորը այն հան</w:t>
        <w:softHyphen/>
        <w:t>գա</w:t>
        <w:softHyphen/>
        <w:t>մանքն է, որ թարգմանածը հայերեն լավ ոտանավոր լինի ու հայ պոե</w:t>
        <w:softHyphen/>
        <w:t>զիային պետք լինի:</w:t>
      </w:r>
    </w:p>
    <w:p>
      <w:pPr>
        <w:pStyle w:val="Normal"/>
        <w:ind w:firstLine="360"/>
        <w:jc w:val="both"/>
        <w:rPr>
          <w:i/>
          <w:i/>
        </w:rPr>
      </w:pPr>
      <w:r>
        <w:rPr>
          <w:rFonts w:eastAsia="Times Armenian" w:cs="Times Armenian" w:ascii="Times Armenian" w:hAnsi="Times Armenian"/>
          <w:sz w:val="21"/>
          <w:szCs w:val="21"/>
        </w:rPr>
        <w:t xml:space="preserve"> </w:t>
      </w:r>
      <w:r>
        <w:rPr>
          <w:rFonts w:cs="Times Armenian" w:ascii="Times Armenian" w:hAnsi="Times Armenian"/>
          <w:sz w:val="21"/>
          <w:szCs w:val="21"/>
        </w:rPr>
        <w:t>Մենք ահագին Եսենին ունենք թարգմանած, բայց այդ թարգմանու</w:t>
        <w:softHyphen/>
        <w:t>թյուն</w:t>
        <w:softHyphen/>
        <w:softHyphen/>
        <w:t>ներից ոչ մեկն էլ մրցունակ չի, օրինակ Չարենցի լավ ոտանավորների հետ:</w:t>
      </w:r>
    </w:p>
    <w:p>
      <w:pPr>
        <w:pStyle w:val="Normal"/>
        <w:ind w:firstLine="360"/>
        <w:jc w:val="both"/>
        <w:rPr>
          <w:i/>
          <w:i/>
        </w:rPr>
      </w:pPr>
      <w:r>
        <w:rPr>
          <w:rFonts w:cs="Times Armenian" w:ascii="Times Armenian" w:hAnsi="Times Armenian"/>
          <w:b/>
          <w:i/>
          <w:sz w:val="21"/>
          <w:szCs w:val="21"/>
        </w:rPr>
        <w:t>Բայց ախր Եսենինը Չարենցից պակաս չէր գրում:</w:t>
      </w:r>
      <w:r>
        <w:rPr>
          <w:rFonts w:cs="Times Armenian" w:ascii="Times Armenian" w:hAnsi="Times Armenian"/>
          <w:i/>
          <w:sz w:val="21"/>
          <w:szCs w:val="21"/>
        </w:rPr>
        <w:t xml:space="preserve"> </w:t>
      </w:r>
    </w:p>
    <w:p>
      <w:pPr>
        <w:pStyle w:val="Normal"/>
        <w:ind w:firstLine="360"/>
        <w:jc w:val="both"/>
        <w:rPr>
          <w:i/>
          <w:i/>
        </w:rPr>
      </w:pPr>
      <w:r>
        <w:rPr>
          <w:rFonts w:cs="Times Armenian" w:ascii="Times Armenian" w:hAnsi="Times Armenian"/>
          <w:b/>
          <w:i/>
          <w:sz w:val="21"/>
          <w:szCs w:val="21"/>
        </w:rPr>
        <w:t>Թարգմանի նպատակը բոլորովին էլ բնագրի գրածները ներկայացնելը չի: Դրա համար բնագիր կա: Թարգմանի նպատակը բնագրի օգնությունով հայերեն գերազանց ու մանավանդ` նոր ձևի ոտանավոր գրելն է:</w:t>
      </w:r>
    </w:p>
    <w:p>
      <w:pPr>
        <w:pStyle w:val="Normal"/>
        <w:ind w:start="372" w:firstLine="708"/>
        <w:jc w:val="both"/>
        <w:rPr>
          <w:i/>
          <w:i/>
        </w:rPr>
      </w:pPr>
      <w:r>
        <w:rPr>
          <w:rFonts w:cs="Times Armenian" w:ascii="Times Armenian" w:hAnsi="Times Armenian"/>
          <w:b/>
          <w:i/>
          <w:sz w:val="21"/>
          <w:szCs w:val="21"/>
        </w:rPr>
      </w:r>
    </w:p>
    <w:p>
      <w:pPr>
        <w:pStyle w:val="Heading3"/>
        <w:numPr>
          <w:ilvl w:val="0"/>
          <w:numId w:val="0"/>
        </w:numPr>
        <w:ind w:start="720" w:hanging="0"/>
        <w:rPr>
          <w:i/>
          <w:i/>
        </w:rPr>
      </w:pPr>
      <w:bookmarkStart w:id="52" w:name="__RefHeading___Toc409540356"/>
      <w:bookmarkEnd w:id="52"/>
      <w:r>
        <w:rPr>
          <w:b/>
          <w:i/>
        </w:rPr>
        <w:t xml:space="preserve">9.1 </w:t>
      </w:r>
      <w:r>
        <w:rPr>
          <w:rFonts w:cs="Times LatRus" w:ascii="Times LatRus" w:hAnsi="Times LatRus"/>
          <w:b/>
          <w:i/>
        </w:rPr>
        <w:t>***</w:t>
      </w:r>
      <w:r>
        <w:rPr/>
        <w:t xml:space="preserve"> </w:t>
      </w:r>
      <w:r>
        <w:rPr>
          <w:rFonts w:cs="Times Armenian" w:ascii="Times Armenian" w:hAnsi="Times Armenian"/>
        </w:rPr>
        <w:t>Լավ գիտեմ էս գորշ աթարի շարը</w:t>
      </w:r>
    </w:p>
    <w:p>
      <w:pPr>
        <w:pStyle w:val="Normal"/>
        <w:ind w:start="372" w:hanging="12"/>
        <w:jc w:val="end"/>
        <w:rPr>
          <w:i/>
          <w:i/>
        </w:rPr>
      </w:pPr>
      <w:r>
        <w:rPr>
          <w:rFonts w:cs="Times Armenian" w:ascii="Times Armenian" w:hAnsi="Times Armenian"/>
          <w:b/>
          <w:i/>
          <w:sz w:val="21"/>
          <w:szCs w:val="21"/>
        </w:rPr>
        <w:t>Թարգման` Մ. Հարությունյան</w:t>
      </w:r>
    </w:p>
    <w:p>
      <w:pPr>
        <w:pStyle w:val="Normal"/>
        <w:ind w:start="372" w:hanging="12"/>
        <w:jc w:val="both"/>
        <w:rPr>
          <w:i/>
          <w:i/>
        </w:rPr>
      </w:pPr>
      <w:r>
        <w:rPr>
          <w:rFonts w:cs="Times Armenian" w:ascii="Times Armenian" w:hAnsi="Times Armenian"/>
          <w:b/>
          <w:i/>
          <w:sz w:val="21"/>
          <w:szCs w:val="21"/>
        </w:rPr>
      </w:r>
    </w:p>
    <w:p>
      <w:pPr>
        <w:pStyle w:val="Normal"/>
        <w:ind w:start="372" w:hanging="12"/>
        <w:jc w:val="both"/>
        <w:rPr>
          <w:i/>
          <w:i/>
        </w:rPr>
      </w:pPr>
      <w:r>
        <w:rPr>
          <w:rFonts w:cs="Times Armenian" w:ascii="Times Armenian" w:hAnsi="Times Armenian"/>
          <w:sz w:val="21"/>
          <w:szCs w:val="21"/>
        </w:rPr>
        <w:t>Լավ գիտեմ էս գորշ աթարի շարը,</w:t>
      </w:r>
    </w:p>
    <w:p>
      <w:pPr>
        <w:pStyle w:val="Normal"/>
        <w:ind w:start="372" w:hanging="12"/>
        <w:jc w:val="both"/>
        <w:rPr>
          <w:i/>
          <w:i/>
        </w:rPr>
      </w:pPr>
      <w:r>
        <w:rPr>
          <w:rFonts w:cs="Times Armenian" w:ascii="Times Armenian" w:hAnsi="Times Armenian"/>
          <w:sz w:val="21"/>
          <w:szCs w:val="21"/>
        </w:rPr>
        <w:t>Ու տունը ցածրիկ, մրոտ ու տափակ.</w:t>
      </w:r>
    </w:p>
    <w:p>
      <w:pPr>
        <w:pStyle w:val="ListBullet"/>
        <w:numPr>
          <w:ilvl w:val="0"/>
          <w:numId w:val="0"/>
        </w:numPr>
        <w:ind w:start="372" w:hanging="12"/>
        <w:jc w:val="both"/>
        <w:rPr>
          <w:i/>
          <w:i/>
        </w:rPr>
      </w:pPr>
      <w:r>
        <w:rPr>
          <w:rFonts w:cs="Times Armenian" w:ascii="Times Armenian" w:hAnsi="Times Armenian"/>
          <w:sz w:val="21"/>
          <w:szCs w:val="21"/>
        </w:rPr>
        <w:t>Լավ գիտեմ համ էլ լեռների պարը,</w:t>
      </w:r>
    </w:p>
    <w:p>
      <w:pPr>
        <w:pStyle w:val="ListBullet"/>
        <w:numPr>
          <w:ilvl w:val="0"/>
          <w:numId w:val="0"/>
        </w:numPr>
        <w:ind w:start="372" w:hanging="12"/>
        <w:jc w:val="both"/>
        <w:rPr>
          <w:i/>
          <w:i/>
        </w:rPr>
      </w:pPr>
      <w:r>
        <w:rPr>
          <w:rFonts w:cs="Times Armenian" w:ascii="Times Armenian" w:hAnsi="Times Armenian"/>
          <w:sz w:val="21"/>
          <w:szCs w:val="21"/>
        </w:rPr>
        <w:t>Ու կապտահեռու երկի՛նքն անպարփակ:</w:t>
      </w:r>
    </w:p>
    <w:p>
      <w:pPr>
        <w:pStyle w:val="ListBullet"/>
        <w:numPr>
          <w:ilvl w:val="0"/>
          <w:numId w:val="0"/>
        </w:numPr>
        <w:ind w:start="372" w:hanging="12"/>
        <w:jc w:val="both"/>
        <w:rPr>
          <w:i/>
          <w:i/>
        </w:rPr>
      </w:pPr>
      <w:r>
        <w:rPr>
          <w:rFonts w:cs="Times Armenian" w:ascii="Times Armenian" w:hAnsi="Times Armenian"/>
          <w:sz w:val="21"/>
          <w:szCs w:val="21"/>
        </w:rPr>
      </w:r>
    </w:p>
    <w:p>
      <w:pPr>
        <w:pStyle w:val="ListBullet"/>
        <w:numPr>
          <w:ilvl w:val="0"/>
          <w:numId w:val="0"/>
        </w:numPr>
        <w:ind w:start="372" w:hanging="12"/>
        <w:jc w:val="both"/>
        <w:rPr>
          <w:i/>
          <w:i/>
        </w:rPr>
      </w:pPr>
      <w:r>
        <w:rPr>
          <w:rFonts w:cs="Times Armenian" w:ascii="Times Armenian" w:hAnsi="Times Armenian"/>
          <w:sz w:val="21"/>
          <w:szCs w:val="21"/>
        </w:rPr>
        <w:t>Օրերն ահավոր ու դաժան էին`</w:t>
      </w:r>
    </w:p>
    <w:p>
      <w:pPr>
        <w:pStyle w:val="ListBullet"/>
        <w:numPr>
          <w:ilvl w:val="0"/>
          <w:numId w:val="0"/>
        </w:numPr>
        <w:ind w:start="372" w:hanging="12"/>
        <w:jc w:val="both"/>
        <w:rPr>
          <w:i/>
          <w:i/>
        </w:rPr>
      </w:pPr>
      <w:r>
        <w:rPr>
          <w:rFonts w:cs="Times Armenian" w:ascii="Times Armenian" w:hAnsi="Times Armenian"/>
          <w:sz w:val="21"/>
          <w:szCs w:val="21"/>
        </w:rPr>
        <w:t>Տձև՜, անիմա՜ստ, հողմածե՜ծ, անմի՜տ.</w:t>
      </w:r>
    </w:p>
    <w:p>
      <w:pPr>
        <w:pStyle w:val="ListBullet"/>
        <w:numPr>
          <w:ilvl w:val="0"/>
          <w:numId w:val="0"/>
        </w:numPr>
        <w:ind w:start="372" w:hanging="12"/>
        <w:jc w:val="both"/>
        <w:rPr>
          <w:i/>
          <w:i/>
        </w:rPr>
      </w:pPr>
      <w:r>
        <w:rPr>
          <w:rFonts w:cs="Times Armenian" w:ascii="Times Armenian" w:hAnsi="Times Armenian"/>
          <w:sz w:val="21"/>
          <w:szCs w:val="21"/>
        </w:rPr>
        <w:t>Մտքիս էլի մեր խարխուլ գյո՛ւղն ա հին,</w:t>
      </w:r>
    </w:p>
    <w:p>
      <w:pPr>
        <w:pStyle w:val="ListBullet"/>
        <w:numPr>
          <w:ilvl w:val="0"/>
          <w:numId w:val="0"/>
        </w:numPr>
        <w:ind w:start="372" w:hanging="12"/>
        <w:jc w:val="both"/>
        <w:rPr>
          <w:i/>
          <w:i/>
        </w:rPr>
      </w:pPr>
      <w:r>
        <w:rPr>
          <w:rFonts w:cs="Times Armenian" w:ascii="Times Armenian" w:hAnsi="Times Armenian"/>
          <w:sz w:val="21"/>
          <w:szCs w:val="21"/>
        </w:rPr>
        <w:t>Ու մանկությո՛ւնս` խև ու միամիտ:</w:t>
      </w:r>
    </w:p>
    <w:p>
      <w:pPr>
        <w:pStyle w:val="ListBullet"/>
        <w:numPr>
          <w:ilvl w:val="0"/>
          <w:numId w:val="0"/>
        </w:numPr>
        <w:ind w:start="372" w:hanging="12"/>
        <w:jc w:val="both"/>
        <w:rPr>
          <w:i/>
          <w:i/>
        </w:rPr>
      </w:pPr>
      <w:r>
        <w:rPr>
          <w:rFonts w:cs="Times Armenian" w:ascii="Times Armenian" w:hAnsi="Times Armenian"/>
          <w:sz w:val="21"/>
          <w:szCs w:val="21"/>
        </w:rPr>
      </w:r>
    </w:p>
    <w:p>
      <w:pPr>
        <w:pStyle w:val="ListBullet"/>
        <w:numPr>
          <w:ilvl w:val="0"/>
          <w:numId w:val="0"/>
        </w:numPr>
        <w:ind w:start="372" w:hanging="12"/>
        <w:jc w:val="both"/>
        <w:rPr>
          <w:i/>
          <w:i/>
        </w:rPr>
      </w:pPr>
      <w:r>
        <w:rPr>
          <w:rFonts w:cs="Times Armenian" w:ascii="Times Armenian" w:hAnsi="Times Armenian"/>
          <w:sz w:val="21"/>
          <w:szCs w:val="21"/>
        </w:rPr>
        <w:t>Փառքի չեմ ձգտե, ոչ էլ դադարի,</w:t>
      </w:r>
    </w:p>
    <w:p>
      <w:pPr>
        <w:pStyle w:val="ListBullet"/>
        <w:numPr>
          <w:ilvl w:val="0"/>
          <w:numId w:val="0"/>
        </w:numPr>
        <w:ind w:start="372" w:hanging="12"/>
        <w:jc w:val="both"/>
        <w:rPr>
          <w:i/>
          <w:i/>
        </w:rPr>
      </w:pPr>
      <w:r>
        <w:rPr>
          <w:rFonts w:cs="Times Armenian" w:ascii="Times Armenian" w:hAnsi="Times Armenian"/>
          <w:sz w:val="21"/>
          <w:szCs w:val="21"/>
        </w:rPr>
        <w:t>Փուչ բան ա փառքը, արդեն լա՛վ գիտեմ:</w:t>
      </w:r>
    </w:p>
    <w:p>
      <w:pPr>
        <w:pStyle w:val="ListBullet"/>
        <w:numPr>
          <w:ilvl w:val="0"/>
          <w:numId w:val="0"/>
        </w:numPr>
        <w:ind w:start="372" w:hanging="12"/>
        <w:jc w:val="both"/>
        <w:rPr>
          <w:i/>
          <w:i/>
        </w:rPr>
      </w:pPr>
      <w:r>
        <w:rPr>
          <w:rFonts w:cs="Times Armenian" w:ascii="Times Armenian" w:hAnsi="Times Armenian"/>
          <w:sz w:val="21"/>
          <w:szCs w:val="21"/>
        </w:rPr>
        <w:t>Բայց հոգիս հմի</w:t>
      </w:r>
    </w:p>
    <w:p>
      <w:pPr>
        <w:pStyle w:val="ListBullet"/>
        <w:numPr>
          <w:ilvl w:val="0"/>
          <w:numId w:val="0"/>
        </w:numPr>
        <w:ind w:start="372" w:hanging="12"/>
        <w:jc w:val="both"/>
        <w:rPr>
          <w:i/>
          <w:i/>
        </w:rPr>
      </w:pPr>
      <w:r>
        <w:rPr>
          <w:rFonts w:cs="Times Armenian" w:ascii="Times Armenian" w:hAnsi="Times Armenian"/>
          <w:sz w:val="21"/>
          <w:szCs w:val="21"/>
        </w:rPr>
        <w:t>ուր էլ թափառի,</w:t>
      </w:r>
    </w:p>
    <w:p>
      <w:pPr>
        <w:pStyle w:val="ListBullet"/>
        <w:numPr>
          <w:ilvl w:val="0"/>
          <w:numId w:val="0"/>
        </w:numPr>
        <w:ind w:start="372" w:hanging="12"/>
        <w:jc w:val="both"/>
        <w:rPr>
          <w:i/>
          <w:i/>
        </w:rPr>
      </w:pPr>
      <w:r>
        <w:rPr>
          <w:rFonts w:cs="Times Armenian" w:ascii="Times Armenian" w:hAnsi="Times Armenian"/>
          <w:sz w:val="21"/>
          <w:szCs w:val="21"/>
        </w:rPr>
        <w:t>Հա էլ մեր տո՛ւնն ա գա</w:t>
      </w:r>
      <w:r>
        <w:rPr>
          <w:rFonts w:cs="Times LatArm" w:ascii="Times LatArm" w:hAnsi="Times LatArm"/>
          <w:sz w:val="21"/>
          <w:szCs w:val="21"/>
        </w:rPr>
        <w:t>լի</w:t>
      </w:r>
      <w:r>
        <w:rPr>
          <w:rFonts w:cs="Times Armenian" w:ascii="Times Armenian" w:hAnsi="Times Armenian"/>
          <w:sz w:val="21"/>
          <w:szCs w:val="21"/>
        </w:rPr>
        <w:t xml:space="preserve"> աչքիս դեմ:</w:t>
      </w:r>
    </w:p>
    <w:p>
      <w:pPr>
        <w:pStyle w:val="ListBullet"/>
        <w:numPr>
          <w:ilvl w:val="0"/>
          <w:numId w:val="0"/>
        </w:numPr>
        <w:ind w:start="372" w:hanging="12"/>
        <w:jc w:val="both"/>
        <w:rPr>
          <w:i/>
          <w:i/>
        </w:rPr>
      </w:pPr>
      <w:r>
        <w:rPr>
          <w:rFonts w:cs="Times Armenian" w:ascii="Times Armenian" w:hAnsi="Times Armenian"/>
          <w:sz w:val="21"/>
          <w:szCs w:val="21"/>
        </w:rPr>
      </w:r>
    </w:p>
    <w:p>
      <w:pPr>
        <w:pStyle w:val="ListBullet"/>
        <w:numPr>
          <w:ilvl w:val="0"/>
          <w:numId w:val="0"/>
        </w:numPr>
        <w:ind w:start="372" w:hanging="12"/>
        <w:jc w:val="both"/>
        <w:rPr>
          <w:i/>
          <w:i/>
        </w:rPr>
      </w:pPr>
      <w:r>
        <w:rPr>
          <w:rFonts w:cs="Times Armenian" w:ascii="Times Armenian" w:hAnsi="Times Armenian"/>
          <w:sz w:val="21"/>
          <w:szCs w:val="21"/>
        </w:rPr>
        <w:t>Տենում եմ այգին մեր լուսաշաղախ,</w:t>
      </w:r>
    </w:p>
    <w:p>
      <w:pPr>
        <w:pStyle w:val="ListBullet"/>
        <w:numPr>
          <w:ilvl w:val="0"/>
          <w:numId w:val="0"/>
        </w:numPr>
        <w:ind w:start="372" w:hanging="12"/>
        <w:jc w:val="both"/>
        <w:rPr>
          <w:i/>
          <w:i/>
        </w:rPr>
      </w:pPr>
      <w:r>
        <w:rPr>
          <w:rFonts w:cs="Times Armenian" w:ascii="Times Armenian" w:hAnsi="Times Armenian"/>
          <w:sz w:val="21"/>
          <w:szCs w:val="21"/>
        </w:rPr>
        <w:t>Հուլիսն ա հանդարտ հենվե տանձենուն,</w:t>
      </w:r>
    </w:p>
    <w:p>
      <w:pPr>
        <w:pStyle w:val="ListBullet"/>
        <w:numPr>
          <w:ilvl w:val="0"/>
          <w:numId w:val="0"/>
        </w:numPr>
        <w:ind w:start="372" w:hanging="12"/>
        <w:jc w:val="both"/>
        <w:rPr>
          <w:i/>
          <w:i/>
        </w:rPr>
      </w:pPr>
      <w:r>
        <w:rPr>
          <w:rFonts w:cs="Times Armenian" w:ascii="Times Armenian" w:hAnsi="Times Armenian"/>
          <w:sz w:val="21"/>
          <w:szCs w:val="21"/>
        </w:rPr>
        <w:t>Երկինքն էլ կապուտ, հստակ ու խաղաղ,</w:t>
      </w:r>
    </w:p>
    <w:p>
      <w:pPr>
        <w:pStyle w:val="ListBullet"/>
        <w:numPr>
          <w:ilvl w:val="0"/>
          <w:numId w:val="0"/>
        </w:numPr>
        <w:ind w:start="372" w:hanging="12"/>
        <w:jc w:val="both"/>
        <w:rPr>
          <w:i/>
          <w:i/>
        </w:rPr>
      </w:pPr>
      <w:r>
        <w:rPr>
          <w:rFonts w:cs="Times Armenian" w:ascii="Times Armenian" w:hAnsi="Times Armenian"/>
          <w:sz w:val="21"/>
          <w:szCs w:val="21"/>
        </w:rPr>
        <w:t>Ու հողե ճամփով մարդ չի անց կենում.</w:t>
      </w:r>
    </w:p>
    <w:p>
      <w:pPr>
        <w:pStyle w:val="ListBullet"/>
        <w:numPr>
          <w:ilvl w:val="0"/>
          <w:numId w:val="0"/>
        </w:numPr>
        <w:ind w:start="372" w:hanging="12"/>
        <w:jc w:val="both"/>
        <w:rPr>
          <w:i/>
          <w:i/>
        </w:rPr>
      </w:pPr>
      <w:r>
        <w:rPr>
          <w:rFonts w:cs="Times Armenian" w:ascii="Times Armenian" w:hAnsi="Times Armenian"/>
          <w:sz w:val="21"/>
          <w:szCs w:val="21"/>
        </w:rPr>
      </w:r>
    </w:p>
    <w:p>
      <w:pPr>
        <w:pStyle w:val="ListBullet"/>
        <w:numPr>
          <w:ilvl w:val="0"/>
          <w:numId w:val="0"/>
        </w:numPr>
        <w:ind w:start="372" w:hanging="12"/>
        <w:jc w:val="both"/>
        <w:rPr>
          <w:i/>
          <w:i/>
        </w:rPr>
      </w:pPr>
      <w:r>
        <w:rPr>
          <w:rFonts w:cs="Times Armenian" w:ascii="Times Armenian" w:hAnsi="Times Armenian"/>
          <w:sz w:val="21"/>
          <w:szCs w:val="21"/>
        </w:rPr>
        <w:t>Ու բարդիները օդում տաճարված,</w:t>
      </w:r>
    </w:p>
    <w:p>
      <w:pPr>
        <w:pStyle w:val="ListBullet"/>
        <w:numPr>
          <w:ilvl w:val="0"/>
          <w:numId w:val="0"/>
        </w:numPr>
        <w:ind w:start="372" w:hanging="12"/>
        <w:jc w:val="both"/>
        <w:rPr>
          <w:i/>
          <w:i/>
        </w:rPr>
      </w:pPr>
      <w:r>
        <w:rPr>
          <w:rFonts w:cs="Times Armenian" w:ascii="Times Armenian" w:hAnsi="Times Armenian"/>
          <w:sz w:val="21"/>
          <w:szCs w:val="21"/>
        </w:rPr>
        <w:t>Ուր հավք ու միջատ, կանանչ խորանում,</w:t>
      </w:r>
    </w:p>
    <w:p>
      <w:pPr>
        <w:pStyle w:val="ListBullet"/>
        <w:numPr>
          <w:ilvl w:val="0"/>
          <w:numId w:val="0"/>
        </w:numPr>
        <w:ind w:start="372" w:hanging="12"/>
        <w:jc w:val="both"/>
        <w:rPr>
          <w:i/>
          <w:i/>
        </w:rPr>
      </w:pPr>
      <w:r>
        <w:rPr>
          <w:rFonts w:cs="Times Armenian" w:ascii="Times Armenian" w:hAnsi="Times Armenian"/>
          <w:sz w:val="21"/>
          <w:szCs w:val="21"/>
        </w:rPr>
        <w:t>Աղերս-աղոթք են կանչում առ աստված,</w:t>
      </w:r>
    </w:p>
    <w:p>
      <w:pPr>
        <w:pStyle w:val="ListBullet"/>
        <w:numPr>
          <w:ilvl w:val="0"/>
          <w:numId w:val="0"/>
        </w:numPr>
        <w:ind w:start="372" w:hanging="12"/>
        <w:jc w:val="both"/>
        <w:rPr>
          <w:i/>
          <w:i/>
        </w:rPr>
      </w:pPr>
      <w:r>
        <w:rPr>
          <w:rFonts w:cs="Times Armenian" w:ascii="Times Armenian" w:hAnsi="Times Armenian"/>
          <w:sz w:val="21"/>
          <w:szCs w:val="21"/>
        </w:rPr>
        <w:t>Արևն էլ ճամփի մեջքն ա խարանում:</w:t>
      </w:r>
    </w:p>
    <w:p>
      <w:pPr>
        <w:pStyle w:val="ListBullet"/>
        <w:numPr>
          <w:ilvl w:val="0"/>
          <w:numId w:val="0"/>
        </w:numPr>
        <w:ind w:start="372" w:hanging="12"/>
        <w:jc w:val="both"/>
        <w:rPr>
          <w:i/>
          <w:i/>
        </w:rPr>
      </w:pPr>
      <w:r>
        <w:rPr>
          <w:rFonts w:cs="Times Armenian" w:ascii="Times Armenian" w:hAnsi="Times Armenian"/>
          <w:sz w:val="21"/>
          <w:szCs w:val="21"/>
        </w:rPr>
      </w:r>
    </w:p>
    <w:p>
      <w:pPr>
        <w:pStyle w:val="ListBullet"/>
        <w:numPr>
          <w:ilvl w:val="0"/>
          <w:numId w:val="0"/>
        </w:numPr>
        <w:ind w:start="372" w:hanging="12"/>
        <w:jc w:val="both"/>
        <w:rPr>
          <w:i/>
          <w:i/>
        </w:rPr>
      </w:pPr>
      <w:r>
        <w:rPr>
          <w:rFonts w:cs="Times Armenian" w:ascii="Times Armenian" w:hAnsi="Times Armenian"/>
          <w:sz w:val="21"/>
          <w:szCs w:val="21"/>
        </w:rPr>
        <w:t>Ո՜նց էի սիրում տունն էդ կավածեփ,</w:t>
      </w:r>
    </w:p>
    <w:p>
      <w:pPr>
        <w:pStyle w:val="ListBullet"/>
        <w:numPr>
          <w:ilvl w:val="0"/>
          <w:numId w:val="0"/>
        </w:numPr>
        <w:ind w:start="372" w:hanging="12"/>
        <w:jc w:val="both"/>
        <w:rPr>
          <w:i/>
          <w:i/>
        </w:rPr>
      </w:pPr>
      <w:r>
        <w:rPr>
          <w:rFonts w:cs="Times Armenian" w:ascii="Times Armenian" w:hAnsi="Times Armenian"/>
          <w:sz w:val="21"/>
          <w:szCs w:val="21"/>
        </w:rPr>
        <w:t>Քարե ճակատը՝ ահեղ ու մռայլ,</w:t>
      </w:r>
    </w:p>
    <w:p>
      <w:pPr>
        <w:pStyle w:val="ListBullet"/>
        <w:numPr>
          <w:ilvl w:val="0"/>
          <w:numId w:val="0"/>
        </w:numPr>
        <w:ind w:start="360" w:hanging="12"/>
        <w:jc w:val="both"/>
        <w:rPr>
          <w:i/>
          <w:i/>
        </w:rPr>
      </w:pPr>
      <w:r>
        <w:rPr>
          <w:rFonts w:cs="Times Armenian" w:ascii="Times Armenian" w:hAnsi="Times Armenian"/>
          <w:sz w:val="21"/>
          <w:szCs w:val="21"/>
        </w:rPr>
        <w:t xml:space="preserve">Հողե կտուրի դեզերը սեպ-սեպ, </w:t>
      </w:r>
    </w:p>
    <w:p>
      <w:pPr>
        <w:pStyle w:val="ListBullet"/>
        <w:numPr>
          <w:ilvl w:val="0"/>
          <w:numId w:val="0"/>
        </w:numPr>
        <w:ind w:start="360" w:hanging="12"/>
        <w:jc w:val="both"/>
        <w:rPr>
          <w:i/>
          <w:i/>
        </w:rPr>
      </w:pPr>
      <w:r>
        <w:rPr>
          <w:rFonts w:cs="Times Armenian" w:ascii="Times Armenian" w:hAnsi="Times Armenian"/>
          <w:sz w:val="21"/>
          <w:szCs w:val="21"/>
        </w:rPr>
        <w:t>Կավե թոնըրի սև ծուխը շռայլ:</w:t>
      </w:r>
    </w:p>
    <w:p>
      <w:pPr>
        <w:pStyle w:val="ListBullet"/>
        <w:numPr>
          <w:ilvl w:val="0"/>
          <w:numId w:val="0"/>
        </w:numPr>
        <w:ind w:start="360" w:hanging="12"/>
        <w:jc w:val="both"/>
        <w:rPr>
          <w:i/>
          <w:i/>
        </w:rPr>
      </w:pPr>
      <w:r>
        <w:rPr>
          <w:rFonts w:cs="Times Armenian" w:ascii="Times Armenian" w:hAnsi="Times Armenian"/>
          <w:sz w:val="21"/>
          <w:szCs w:val="21"/>
        </w:rPr>
      </w:r>
    </w:p>
    <w:p>
      <w:pPr>
        <w:pStyle w:val="ListBullet"/>
        <w:numPr>
          <w:ilvl w:val="0"/>
          <w:numId w:val="0"/>
        </w:numPr>
        <w:ind w:start="360" w:hanging="12"/>
        <w:jc w:val="both"/>
        <w:rPr>
          <w:i/>
          <w:i/>
        </w:rPr>
      </w:pPr>
      <w:r>
        <w:rPr>
          <w:rFonts w:cs="Times Armenian" w:ascii="Times Armenian" w:hAnsi="Times Armenian"/>
          <w:sz w:val="21"/>
          <w:szCs w:val="21"/>
        </w:rPr>
        <w:t>Թոնրի երախը, շուրթերը մրոտ,</w:t>
      </w:r>
    </w:p>
    <w:p>
      <w:pPr>
        <w:pStyle w:val="ListBullet"/>
        <w:numPr>
          <w:ilvl w:val="0"/>
          <w:numId w:val="0"/>
        </w:numPr>
        <w:ind w:start="360" w:hanging="12"/>
        <w:jc w:val="both"/>
        <w:rPr>
          <w:i/>
          <w:i/>
        </w:rPr>
      </w:pPr>
      <w:r>
        <w:rPr>
          <w:rFonts w:cs="Times Armenian" w:ascii="Times Armenian" w:hAnsi="Times Armenian"/>
          <w:sz w:val="21"/>
          <w:szCs w:val="21"/>
        </w:rPr>
        <w:t>Ու վնգստոցը, ոնց որ մի հին սուգ,</w:t>
      </w:r>
    </w:p>
    <w:p>
      <w:pPr>
        <w:pStyle w:val="ListBullet"/>
        <w:numPr>
          <w:ilvl w:val="0"/>
          <w:numId w:val="0"/>
        </w:numPr>
        <w:ind w:start="360" w:hanging="12"/>
        <w:jc w:val="both"/>
        <w:rPr>
          <w:i/>
          <w:i/>
        </w:rPr>
      </w:pPr>
      <w:r>
        <w:rPr>
          <w:rFonts w:cs="Times Armenian" w:ascii="Times Armenian" w:hAnsi="Times Armenian"/>
          <w:sz w:val="21"/>
          <w:szCs w:val="21"/>
        </w:rPr>
        <w:t>Ասես էդ կավե փորը մի կարոտ –</w:t>
      </w:r>
    </w:p>
    <w:p>
      <w:pPr>
        <w:pStyle w:val="ListBullet"/>
        <w:numPr>
          <w:ilvl w:val="0"/>
          <w:numId w:val="0"/>
        </w:numPr>
        <w:ind w:start="360" w:hanging="12"/>
        <w:jc w:val="both"/>
        <w:rPr>
          <w:i/>
          <w:i/>
        </w:rPr>
      </w:pPr>
      <w:r>
        <w:rPr>
          <w:rFonts w:cs="Times Armenian" w:ascii="Times Armenian" w:hAnsi="Times Armenian"/>
          <w:sz w:val="21"/>
          <w:szCs w:val="21"/>
        </w:rPr>
        <w:t>Մի ցա՛վ էր լալի՝ արուն ու արցունք:</w:t>
      </w:r>
    </w:p>
    <w:p>
      <w:pPr>
        <w:pStyle w:val="ListBullet"/>
        <w:numPr>
          <w:ilvl w:val="0"/>
          <w:numId w:val="0"/>
        </w:numPr>
        <w:ind w:start="360" w:hanging="12"/>
        <w:jc w:val="both"/>
        <w:rPr>
          <w:i/>
          <w:i/>
        </w:rPr>
      </w:pPr>
      <w:r>
        <w:rPr>
          <w:rFonts w:cs="Times Armenian" w:ascii="Times Armenian" w:hAnsi="Times Armenian"/>
          <w:sz w:val="21"/>
          <w:szCs w:val="21"/>
        </w:rPr>
      </w:r>
    </w:p>
    <w:p>
      <w:pPr>
        <w:pStyle w:val="ListBullet"/>
        <w:numPr>
          <w:ilvl w:val="0"/>
          <w:numId w:val="0"/>
        </w:numPr>
        <w:ind w:start="360" w:hanging="12"/>
        <w:jc w:val="both"/>
        <w:rPr>
          <w:i/>
          <w:i/>
        </w:rPr>
      </w:pPr>
      <w:r>
        <w:rPr>
          <w:rFonts w:cs="Times Armenian" w:ascii="Times Armenian" w:hAnsi="Times Armenian"/>
          <w:sz w:val="21"/>
          <w:szCs w:val="21"/>
        </w:rPr>
        <w:t>Գուցե տենում էր էն խեղճ երկրի</w:t>
      </w:r>
    </w:p>
    <w:p>
      <w:pPr>
        <w:pStyle w:val="ListBullet"/>
        <w:numPr>
          <w:ilvl w:val="0"/>
          <w:numId w:val="0"/>
        </w:numPr>
        <w:ind w:start="360" w:hanging="12"/>
        <w:jc w:val="both"/>
        <w:rPr>
          <w:i/>
          <w:i/>
        </w:rPr>
      </w:pPr>
      <w:r>
        <w:rPr>
          <w:rFonts w:cs="Times Armenian" w:ascii="Times Armenian" w:hAnsi="Times Armenian"/>
          <w:sz w:val="21"/>
          <w:szCs w:val="21"/>
        </w:rPr>
        <w:t>Չքնաղ էրազը՝ ծաղկուն օրերի,</w:t>
      </w:r>
    </w:p>
    <w:p>
      <w:pPr>
        <w:pStyle w:val="ListBullet"/>
        <w:numPr>
          <w:ilvl w:val="0"/>
          <w:numId w:val="0"/>
        </w:numPr>
        <w:ind w:start="360" w:hanging="12"/>
        <w:jc w:val="both"/>
        <w:rPr>
          <w:i/>
          <w:i/>
        </w:rPr>
      </w:pPr>
      <w:r>
        <w:rPr>
          <w:rFonts w:cs="Times Armenian" w:ascii="Times Armenian" w:hAnsi="Times Armenian"/>
          <w:sz w:val="21"/>
          <w:szCs w:val="21"/>
        </w:rPr>
        <w:t>Գուցե՝ ձըները Մարութա սարի,</w:t>
      </w:r>
    </w:p>
    <w:p>
      <w:pPr>
        <w:pStyle w:val="ListBullet"/>
        <w:numPr>
          <w:ilvl w:val="0"/>
          <w:numId w:val="0"/>
        </w:numPr>
        <w:ind w:start="360" w:hanging="12"/>
        <w:jc w:val="both"/>
        <w:rPr>
          <w:i/>
          <w:i/>
        </w:rPr>
      </w:pPr>
      <w:r>
        <w:rPr>
          <w:rFonts w:cs="Times Armenian" w:ascii="Times Armenian" w:hAnsi="Times Armenian"/>
          <w:sz w:val="21"/>
          <w:szCs w:val="21"/>
        </w:rPr>
        <w:t>Ու գերի ընգած գիրը քարերի:</w:t>
      </w:r>
    </w:p>
    <w:p>
      <w:pPr>
        <w:pStyle w:val="ListBullet"/>
        <w:numPr>
          <w:ilvl w:val="0"/>
          <w:numId w:val="0"/>
        </w:numPr>
        <w:ind w:start="360" w:hanging="12"/>
        <w:jc w:val="both"/>
        <w:rPr>
          <w:i/>
          <w:i/>
        </w:rPr>
      </w:pPr>
      <w:r>
        <w:rPr>
          <w:rFonts w:cs="Times Armenian" w:ascii="Times Armenian" w:hAnsi="Times Armenian"/>
          <w:sz w:val="21"/>
          <w:szCs w:val="21"/>
        </w:rPr>
      </w:r>
    </w:p>
    <w:p>
      <w:pPr>
        <w:pStyle w:val="ListBullet"/>
        <w:numPr>
          <w:ilvl w:val="0"/>
          <w:numId w:val="0"/>
        </w:numPr>
        <w:ind w:start="360" w:hanging="12"/>
        <w:jc w:val="both"/>
        <w:rPr>
          <w:i/>
          <w:i/>
        </w:rPr>
      </w:pPr>
      <w:r>
        <w:rPr>
          <w:rFonts w:cs="Times Armenian" w:ascii="Times Armenian" w:hAnsi="Times Armenian"/>
          <w:sz w:val="21"/>
          <w:szCs w:val="21"/>
        </w:rPr>
        <w:t>Ինձ էլ են ծանոթ տեղերն էդ հեռու,</w:t>
      </w:r>
    </w:p>
    <w:p>
      <w:pPr>
        <w:pStyle w:val="ListBullet"/>
        <w:numPr>
          <w:ilvl w:val="0"/>
          <w:numId w:val="0"/>
        </w:numPr>
        <w:ind w:start="360" w:hanging="12"/>
        <w:jc w:val="both"/>
        <w:rPr>
          <w:i/>
          <w:i/>
        </w:rPr>
      </w:pPr>
      <w:r>
        <w:rPr>
          <w:rFonts w:cs="Times Armenian" w:ascii="Times Armenian" w:hAnsi="Times Armenian"/>
          <w:sz w:val="21"/>
          <w:szCs w:val="21"/>
        </w:rPr>
        <w:t>Էրազիս ընդե շա՜տ եմ թափառե:</w:t>
      </w:r>
    </w:p>
    <w:p>
      <w:pPr>
        <w:pStyle w:val="ListBullet"/>
        <w:numPr>
          <w:ilvl w:val="0"/>
          <w:numId w:val="0"/>
        </w:numPr>
        <w:ind w:start="360" w:hanging="12"/>
        <w:jc w:val="both"/>
        <w:rPr>
          <w:i/>
          <w:i/>
        </w:rPr>
      </w:pPr>
      <w:r>
        <w:rPr>
          <w:rFonts w:cs="Times Armenian" w:ascii="Times Armenian" w:hAnsi="Times Armenian"/>
          <w:sz w:val="21"/>
          <w:szCs w:val="21"/>
        </w:rPr>
        <w:t>Էսօր կուզեի տենամ մեր առուն,</w:t>
      </w:r>
    </w:p>
    <w:p>
      <w:pPr>
        <w:pStyle w:val="ListBullet"/>
        <w:numPr>
          <w:ilvl w:val="0"/>
          <w:numId w:val="0"/>
        </w:numPr>
        <w:ind w:start="360" w:hanging="12"/>
        <w:jc w:val="both"/>
        <w:rPr>
          <w:i/>
          <w:i/>
        </w:rPr>
      </w:pPr>
      <w:r>
        <w:rPr>
          <w:rFonts w:cs="Times Armenian" w:ascii="Times Armenian" w:hAnsi="Times Armenian"/>
          <w:sz w:val="21"/>
          <w:szCs w:val="21"/>
        </w:rPr>
        <w:t>Գնացքս թեքեմ՝ ու հետ դառնամ տուն:</w:t>
      </w:r>
    </w:p>
    <w:p>
      <w:pPr>
        <w:pStyle w:val="ListBullet"/>
        <w:numPr>
          <w:ilvl w:val="0"/>
          <w:numId w:val="0"/>
        </w:numPr>
        <w:ind w:start="360" w:hanging="12"/>
        <w:jc w:val="both"/>
        <w:rPr>
          <w:i/>
          <w:i/>
        </w:rPr>
      </w:pPr>
      <w:r>
        <w:rPr>
          <w:rFonts w:cs="Times Armenian" w:ascii="Times Armenian" w:hAnsi="Times Armenian"/>
          <w:sz w:val="21"/>
          <w:szCs w:val="21"/>
        </w:rPr>
      </w:r>
    </w:p>
    <w:p>
      <w:pPr>
        <w:pStyle w:val="ListBullet"/>
        <w:numPr>
          <w:ilvl w:val="0"/>
          <w:numId w:val="0"/>
        </w:numPr>
        <w:ind w:start="360" w:hanging="12"/>
        <w:jc w:val="both"/>
        <w:rPr>
          <w:i/>
          <w:i/>
        </w:rPr>
      </w:pPr>
      <w:r>
        <w:rPr>
          <w:rFonts w:cs="Times Armenian" w:ascii="Times Armenian" w:hAnsi="Times Armenian"/>
          <w:sz w:val="21"/>
          <w:szCs w:val="21"/>
        </w:rPr>
        <w:t>Մարել ա, ափսո՛ս, էն նինջը ցողոտ,</w:t>
      </w:r>
    </w:p>
    <w:p>
      <w:pPr>
        <w:pStyle w:val="ListBullet"/>
        <w:numPr>
          <w:ilvl w:val="0"/>
          <w:numId w:val="0"/>
        </w:numPr>
        <w:ind w:start="360" w:hanging="12"/>
        <w:jc w:val="both"/>
        <w:rPr>
          <w:i/>
          <w:i/>
        </w:rPr>
      </w:pPr>
      <w:r>
        <w:rPr>
          <w:rFonts w:cs="Times Armenian" w:ascii="Times Armenian" w:hAnsi="Times Armenian"/>
          <w:sz w:val="21"/>
          <w:szCs w:val="21"/>
        </w:rPr>
        <w:t>Էրազ ա դառե՝ կապուտ ու վճիտ:</w:t>
      </w:r>
    </w:p>
    <w:p>
      <w:pPr>
        <w:pStyle w:val="ListBullet"/>
        <w:numPr>
          <w:ilvl w:val="0"/>
          <w:numId w:val="0"/>
        </w:numPr>
        <w:ind w:start="360" w:hanging="12"/>
        <w:jc w:val="both"/>
        <w:rPr>
          <w:i/>
          <w:i/>
        </w:rPr>
      </w:pPr>
      <w:r>
        <w:rPr>
          <w:rFonts w:cs="Times Armenian" w:ascii="Times Armenian" w:hAnsi="Times Armenian"/>
          <w:sz w:val="21"/>
          <w:szCs w:val="21"/>
        </w:rPr>
        <w:t>Խաղաղությո՛ւն քեզ, դեղնամազ ծղոտ,</w:t>
      </w:r>
    </w:p>
    <w:p>
      <w:pPr>
        <w:pStyle w:val="ListBullet"/>
        <w:numPr>
          <w:ilvl w:val="0"/>
          <w:numId w:val="0"/>
        </w:numPr>
        <w:ind w:start="360" w:hanging="12"/>
        <w:jc w:val="both"/>
        <w:rPr>
          <w:i/>
          <w:i/>
        </w:rPr>
      </w:pPr>
      <w:r>
        <w:rPr>
          <w:rFonts w:cs="Times Armenian" w:ascii="Times Armenian" w:hAnsi="Times Armenian"/>
          <w:sz w:val="21"/>
          <w:szCs w:val="21"/>
        </w:rPr>
        <w:t>Խաղաղությո՛ւն քեզ, կավածեփ խրճիթ:</w:t>
      </w:r>
    </w:p>
    <w:p>
      <w:pPr>
        <w:pStyle w:val="Normal"/>
        <w:ind w:start="1080" w:hanging="12"/>
        <w:jc w:val="both"/>
        <w:rPr>
          <w:i/>
          <w:i/>
        </w:rPr>
      </w:pPr>
      <w:r>
        <w:rPr>
          <w:rFonts w:cs="Times Armenian" w:ascii="Times Armenian" w:hAnsi="Times Armenian"/>
          <w:i/>
          <w:sz w:val="21"/>
          <w:szCs w:val="21"/>
        </w:rPr>
      </w:r>
    </w:p>
    <w:p>
      <w:pPr>
        <w:pStyle w:val="Normal"/>
        <w:ind w:firstLine="348"/>
        <w:jc w:val="both"/>
        <w:rPr>
          <w:i/>
          <w:i/>
        </w:rPr>
      </w:pPr>
      <w:r>
        <w:rPr>
          <w:rFonts w:cs="Times Armenian" w:ascii="Times Armenian" w:hAnsi="Times Armenian"/>
          <w:b/>
          <w:i/>
          <w:sz w:val="21"/>
          <w:szCs w:val="21"/>
        </w:rPr>
        <w:t>9.2</w:t>
      </w:r>
      <w:r>
        <w:rPr>
          <w:rFonts w:cs="Times Armenian" w:ascii="Times Armenian" w:hAnsi="Times Armenian"/>
          <w:i/>
          <w:sz w:val="21"/>
          <w:szCs w:val="21"/>
        </w:rPr>
        <w:t xml:space="preserve">  </w:t>
      </w:r>
      <w:r>
        <w:rPr>
          <w:rFonts w:cs="Times Armenian" w:ascii="Times Armenian" w:hAnsi="Times Armenian"/>
          <w:sz w:val="21"/>
          <w:szCs w:val="21"/>
        </w:rPr>
        <w:t>Դավթյանի թարգմանության մեջ ընդգծել եմ սպասարկու բառերի ան</w:t>
        <w:softHyphen/>
        <w:t>հարկի շատությունն ու մի ավել գաղտնավանկով տող, ինչի ժամա</w:t>
        <w:softHyphen/>
        <w:t xml:space="preserve">նակը տեղին չի. Եսենինը չի՛ </w:t>
      </w:r>
      <w:r>
        <w:rPr>
          <w:rFonts w:cs="Times Armenian" w:ascii="Times Armenian" w:hAnsi="Times Armenian"/>
          <w:b/>
          <w:i/>
          <w:sz w:val="21"/>
          <w:szCs w:val="21"/>
        </w:rPr>
        <w:t>հիշել,</w:t>
      </w:r>
      <w:r>
        <w:rPr>
          <w:rFonts w:cs="Times Armenian" w:ascii="Times Armenian" w:hAnsi="Times Armenian"/>
          <w:sz w:val="21"/>
          <w:szCs w:val="21"/>
        </w:rPr>
        <w:t xml:space="preserve"> Եսե</w:t>
        <w:softHyphen/>
        <w:t xml:space="preserve">նինը </w:t>
      </w:r>
      <w:r>
        <w:rPr>
          <w:rFonts w:cs="Times Armenian" w:ascii="Times Armenian" w:hAnsi="Times Armenian"/>
          <w:b/>
          <w:i/>
          <w:sz w:val="21"/>
          <w:szCs w:val="21"/>
        </w:rPr>
        <w:t>հիշում է,</w:t>
      </w:r>
      <w:r>
        <w:rPr>
          <w:rFonts w:cs="Times Armenian" w:ascii="Times Armenian" w:hAnsi="Times Armenian"/>
          <w:sz w:val="21"/>
          <w:szCs w:val="21"/>
        </w:rPr>
        <w:t xml:space="preserve"> ու անընդ</w:t>
        <w:softHyphen/>
        <w:t>հա՛տ է հի</w:t>
        <w:softHyphen/>
        <w:t>շում, ո</w:t>
        <w:softHyphen/>
        <w:t>րովհետև սրա պես բաները մարդը հիշո՛ւմ է ու հիշում: Հետո Դավթյանն անց</w:t>
        <w:softHyphen/>
        <w:t xml:space="preserve">նում է ճիշտ ժամանակին` </w:t>
      </w:r>
      <w:r>
        <w:rPr>
          <w:rFonts w:cs="Times Armenian" w:ascii="Times Armenian" w:hAnsi="Times Armenian"/>
          <w:b/>
          <w:i/>
          <w:sz w:val="21"/>
          <w:szCs w:val="21"/>
        </w:rPr>
        <w:t>տես</w:t>
        <w:softHyphen/>
        <w:t xml:space="preserve">նում եմ, </w:t>
      </w:r>
      <w:r>
        <w:rPr>
          <w:rFonts w:cs="Times Armenian" w:ascii="Times Armenian" w:hAnsi="Times Armenian"/>
          <w:sz w:val="21"/>
          <w:szCs w:val="21"/>
        </w:rPr>
        <w:t xml:space="preserve">ևն: Ու հետո` հայը </w:t>
      </w:r>
      <w:r>
        <w:rPr>
          <w:rFonts w:cs="Times Armenian" w:ascii="Times Armenian" w:hAnsi="Times Armenian"/>
          <w:b/>
          <w:i/>
          <w:sz w:val="21"/>
          <w:szCs w:val="21"/>
        </w:rPr>
        <w:t>ճամփեք չի անց</w:t>
        <w:softHyphen/>
        <w:t>նում.</w:t>
      </w:r>
      <w:r>
        <w:rPr>
          <w:rFonts w:cs="Times Armenian" w:ascii="Times Armenian" w:hAnsi="Times Armenian"/>
          <w:sz w:val="21"/>
          <w:szCs w:val="21"/>
        </w:rPr>
        <w:t xml:space="preserve"> հայը </w:t>
      </w:r>
      <w:r>
        <w:rPr>
          <w:rFonts w:cs="Times Armenian" w:ascii="Times Armenian" w:hAnsi="Times Armenian"/>
          <w:b/>
          <w:i/>
          <w:sz w:val="21"/>
          <w:szCs w:val="21"/>
        </w:rPr>
        <w:t>ճամփա է անց</w:t>
        <w:softHyphen/>
        <w:t>նում:</w:t>
      </w:r>
      <w:r>
        <w:rPr>
          <w:rFonts w:cs="Times Armenian" w:ascii="Times Armenian" w:hAnsi="Times Armenian"/>
          <w:sz w:val="21"/>
          <w:szCs w:val="21"/>
        </w:rPr>
        <w:t xml:space="preserve"> Տգեղ են համ էլ` </w:t>
      </w:r>
      <w:r>
        <w:rPr>
          <w:rFonts w:cs="Times Armenian" w:ascii="Times Armenian" w:hAnsi="Times Armenian"/>
          <w:b/>
          <w:i/>
          <w:sz w:val="21"/>
          <w:szCs w:val="21"/>
        </w:rPr>
        <w:t xml:space="preserve">ծանոթ եմ այնքան, անցել եմ այնքան, Երբ ուժերն էին խելահեղ եռում </w:t>
      </w:r>
      <w:r>
        <w:rPr>
          <w:rFonts w:cs="Times Armenian" w:ascii="Times Armenian" w:hAnsi="Times Armenian"/>
          <w:sz w:val="21"/>
          <w:szCs w:val="21"/>
        </w:rPr>
        <w:t>խոսքերը: Գաղտնավանկի պատ</w:t>
        <w:softHyphen/>
        <w:t>ճա</w:t>
        <w:softHyphen/>
        <w:t xml:space="preserve">ռով 7-րդ տողը կկարդան այսպես. </w:t>
      </w:r>
      <w:r>
        <w:rPr>
          <w:rFonts w:cs="Times Armenian" w:ascii="Times Armenian" w:hAnsi="Times Armenian"/>
          <w:b/>
          <w:sz w:val="21"/>
          <w:szCs w:val="21"/>
          <w:u w:val="single"/>
        </w:rPr>
        <w:t>Ես</w:t>
      </w:r>
      <w:r>
        <w:rPr>
          <w:rFonts w:cs="Times Armenian" w:ascii="Times Armenian" w:hAnsi="Times Armenian"/>
          <w:sz w:val="21"/>
          <w:szCs w:val="21"/>
          <w:u w:val="single"/>
        </w:rPr>
        <w:t xml:space="preserve"> </w:t>
      </w:r>
      <w:r>
        <w:rPr>
          <w:rFonts w:cs="Times Armenian" w:ascii="Times Armenian" w:hAnsi="Times Armenian"/>
          <w:b/>
          <w:i/>
          <w:sz w:val="21"/>
          <w:szCs w:val="21"/>
        </w:rPr>
        <w:t>մանկություն</w:t>
      </w:r>
      <w:r>
        <w:rPr>
          <w:rFonts w:cs="Times Armenian" w:ascii="Times Armenian" w:hAnsi="Times Armenian"/>
          <w:b/>
          <w:i/>
          <w:sz w:val="21"/>
          <w:szCs w:val="21"/>
          <w:u w:val="single"/>
        </w:rPr>
        <w:t>ը</w:t>
      </w:r>
      <w:r>
        <w:rPr>
          <w:rFonts w:cs="Times Armenian" w:ascii="Times Armenian" w:hAnsi="Times Armenian"/>
          <w:b/>
          <w:i/>
          <w:sz w:val="21"/>
          <w:szCs w:val="21"/>
        </w:rPr>
        <w:t xml:space="preserve">ս եմ հիշել գյուղական, </w:t>
      </w:r>
      <w:r>
        <w:rPr>
          <w:rFonts w:cs="Times Armenian" w:ascii="Times Armenian" w:hAnsi="Times Armenian"/>
          <w:sz w:val="21"/>
          <w:szCs w:val="21"/>
        </w:rPr>
        <w:t>ինչը տողը կդարձնի արձակ:</w:t>
      </w:r>
    </w:p>
    <w:p>
      <w:pPr>
        <w:pStyle w:val="Normal"/>
        <w:ind w:start="1080" w:hanging="12"/>
        <w:jc w:val="both"/>
        <w:rPr>
          <w:i/>
          <w:i/>
        </w:rPr>
      </w:pPr>
      <w:r>
        <w:rPr>
          <w:rFonts w:cs="Times Armenian" w:ascii="Times Armenian" w:hAnsi="Times Armenian"/>
          <w:b/>
          <w:i/>
          <w:sz w:val="21"/>
          <w:szCs w:val="21"/>
        </w:rPr>
      </w:r>
    </w:p>
    <w:p>
      <w:pPr>
        <w:pStyle w:val="Normal"/>
        <w:ind w:start="1080" w:hanging="12"/>
        <w:jc w:val="both"/>
        <w:rPr>
          <w:i/>
          <w:i/>
        </w:rPr>
      </w:pPr>
      <w:r>
        <w:rPr>
          <w:rFonts w:cs="Times Armenian" w:ascii="Times Armenian" w:hAnsi="Times Armenian"/>
          <w:b/>
          <w:i/>
          <w:sz w:val="21"/>
          <w:szCs w:val="21"/>
        </w:rPr>
      </w:r>
    </w:p>
    <w:p>
      <w:pPr>
        <w:pStyle w:val="Normal"/>
        <w:ind w:start="360" w:hanging="12"/>
        <w:jc w:val="both"/>
        <w:rPr>
          <w:i/>
          <w:i/>
        </w:rPr>
      </w:pPr>
      <w:r>
        <w:rPr>
          <w:rFonts w:cs="Times Armenian" w:ascii="Times Armenian" w:hAnsi="Times Armenian"/>
          <w:b/>
          <w:i/>
          <w:sz w:val="21"/>
          <w:szCs w:val="21"/>
        </w:rPr>
      </w:r>
    </w:p>
    <w:p>
      <w:pPr>
        <w:pStyle w:val="Heading3"/>
        <w:numPr>
          <w:ilvl w:val="0"/>
          <w:numId w:val="0"/>
        </w:numPr>
        <w:ind w:start="720" w:hanging="0"/>
        <w:rPr>
          <w:i/>
          <w:i/>
        </w:rPr>
      </w:pPr>
      <w:bookmarkStart w:id="53" w:name="__RefHeading___Toc409540357"/>
      <w:bookmarkEnd w:id="53"/>
      <w:r>
        <w:rPr>
          <w:b/>
          <w:i/>
        </w:rPr>
        <w:t>9.2 ***</w:t>
      </w:r>
      <w:r>
        <w:rPr>
          <w:rFonts w:cs="Times Armenian" w:ascii="Times Armenian" w:hAnsi="Times Armenian"/>
          <w:b/>
          <w:i/>
          <w:u w:val="single"/>
        </w:rPr>
        <w:t>Այս</w:t>
      </w:r>
      <w:r>
        <w:rPr>
          <w:rFonts w:cs="Times Armenian" w:ascii="Times Armenian" w:hAnsi="Times Armenian"/>
        </w:rPr>
        <w:t xml:space="preserve"> փողոցը ինձ ծանոթ է </w:t>
      </w:r>
      <w:r>
        <w:rPr>
          <w:rFonts w:cs="Times Armenian" w:ascii="Times Armenian" w:hAnsi="Times Armenian"/>
          <w:b/>
          <w:i/>
          <w:u w:val="single"/>
        </w:rPr>
        <w:t>այնպես</w:t>
      </w:r>
    </w:p>
    <w:p>
      <w:pPr>
        <w:pStyle w:val="Normal"/>
        <w:ind w:start="360" w:hanging="12"/>
        <w:jc w:val="both"/>
        <w:rPr>
          <w:i/>
          <w:i/>
        </w:rPr>
      </w:pPr>
      <w:r>
        <w:rPr>
          <w:rFonts w:cs="Times Armenian" w:ascii="Times Armenian" w:hAnsi="Times Armenian"/>
          <w:b/>
          <w:i/>
          <w:sz w:val="21"/>
          <w:szCs w:val="21"/>
        </w:rPr>
      </w:r>
    </w:p>
    <w:p>
      <w:pPr>
        <w:pStyle w:val="Normal"/>
        <w:ind w:start="360" w:hanging="12"/>
        <w:jc w:val="end"/>
        <w:rPr>
          <w:i/>
          <w:i/>
        </w:rPr>
      </w:pPr>
      <w:r>
        <w:rPr>
          <w:rFonts w:eastAsia="Times Armenian" w:cs="Times Armenian" w:ascii="Times Armenian" w:hAnsi="Times Armenian"/>
          <w:b/>
          <w:i/>
          <w:sz w:val="21"/>
          <w:szCs w:val="21"/>
        </w:rPr>
        <w:t xml:space="preserve"> </w:t>
      </w:r>
      <w:r>
        <w:rPr>
          <w:rFonts w:cs="Times Armenian" w:ascii="Times Armenian" w:hAnsi="Times Armenian"/>
          <w:b/>
          <w:i/>
          <w:sz w:val="21"/>
          <w:szCs w:val="21"/>
        </w:rPr>
        <w:t xml:space="preserve">Թարգման` Վ. Դավթյան </w:t>
      </w:r>
    </w:p>
    <w:p>
      <w:pPr>
        <w:pStyle w:val="Normal"/>
        <w:ind w:start="360" w:hanging="12"/>
        <w:jc w:val="both"/>
        <w:rPr>
          <w:i/>
          <w:i/>
        </w:rPr>
      </w:pPr>
      <w:r>
        <w:rPr>
          <w:rFonts w:cs="Times Armenian" w:ascii="Times Armenian" w:hAnsi="Times Armenian"/>
          <w:b/>
          <w:i/>
          <w:sz w:val="21"/>
          <w:szCs w:val="21"/>
          <w:u w:val="single"/>
        </w:rPr>
        <w:t>Այս</w:t>
      </w:r>
      <w:r>
        <w:rPr>
          <w:rFonts w:cs="Times Armenian" w:ascii="Times Armenian" w:hAnsi="Times Armenian"/>
          <w:sz w:val="21"/>
          <w:szCs w:val="21"/>
        </w:rPr>
        <w:t xml:space="preserve"> փողոցը ինձ ծանոթ է </w:t>
      </w:r>
      <w:r>
        <w:rPr>
          <w:rFonts w:cs="Times Armenian" w:ascii="Times Armenian" w:hAnsi="Times Armenian"/>
          <w:b/>
          <w:i/>
          <w:sz w:val="21"/>
          <w:szCs w:val="21"/>
          <w:u w:val="single"/>
        </w:rPr>
        <w:t>այնպես</w:t>
      </w:r>
    </w:p>
    <w:p>
      <w:pPr>
        <w:pStyle w:val="Normal"/>
        <w:ind w:start="360" w:hanging="12"/>
        <w:jc w:val="both"/>
        <w:rPr>
          <w:i/>
          <w:i/>
        </w:rPr>
      </w:pPr>
      <w:r>
        <w:rPr>
          <w:rFonts w:cs="Times Armenian" w:ascii="Times Armenian" w:hAnsi="Times Armenian"/>
          <w:sz w:val="21"/>
          <w:szCs w:val="21"/>
        </w:rPr>
        <w:t xml:space="preserve">Ու ծանոթ է ինձ </w:t>
      </w:r>
      <w:r>
        <w:rPr>
          <w:rFonts w:cs="Times Armenian" w:ascii="Times Armenian" w:hAnsi="Times Armenian"/>
          <w:b/>
          <w:i/>
          <w:sz w:val="21"/>
          <w:szCs w:val="21"/>
          <w:u w:val="single"/>
        </w:rPr>
        <w:t>այս</w:t>
      </w:r>
      <w:r>
        <w:rPr>
          <w:rFonts w:cs="Times Armenian" w:ascii="Times Armenian" w:hAnsi="Times Armenian"/>
          <w:sz w:val="21"/>
          <w:szCs w:val="21"/>
        </w:rPr>
        <w:t xml:space="preserve"> տնակը հին:</w:t>
      </w:r>
    </w:p>
    <w:p>
      <w:pPr>
        <w:pStyle w:val="Normal"/>
        <w:ind w:start="360" w:hanging="12"/>
        <w:jc w:val="both"/>
        <w:rPr>
          <w:i/>
          <w:i/>
        </w:rPr>
      </w:pPr>
      <w:r>
        <w:rPr>
          <w:rFonts w:cs="Times Armenian" w:ascii="Times Armenian" w:hAnsi="Times Armenian"/>
          <w:sz w:val="21"/>
          <w:szCs w:val="21"/>
        </w:rPr>
        <w:t>Լարերը կապույտ ծղոտ են ասես,</w:t>
      </w:r>
    </w:p>
    <w:p>
      <w:pPr>
        <w:pStyle w:val="Normal"/>
        <w:ind w:start="360" w:hanging="12"/>
        <w:jc w:val="both"/>
        <w:rPr>
          <w:i/>
          <w:i/>
        </w:rPr>
      </w:pPr>
      <w:r>
        <w:rPr>
          <w:rFonts w:cs="Times Armenian" w:ascii="Times Armenian" w:hAnsi="Times Armenian"/>
          <w:sz w:val="21"/>
          <w:szCs w:val="21"/>
        </w:rPr>
        <w:t>Որ տարածվել են պատուհաններին:</w:t>
      </w:r>
    </w:p>
    <w:p>
      <w:pPr>
        <w:pStyle w:val="Normal"/>
        <w:ind w:start="360" w:hanging="12"/>
        <w:jc w:val="both"/>
        <w:rPr>
          <w:i/>
          <w:i/>
        </w:rPr>
      </w:pPr>
      <w:r>
        <w:rPr>
          <w:rFonts w:cs="Times Armenian" w:ascii="Times Armenian" w:hAnsi="Times Armenian"/>
          <w:sz w:val="21"/>
          <w:szCs w:val="21"/>
        </w:rPr>
      </w:r>
    </w:p>
    <w:p>
      <w:pPr>
        <w:pStyle w:val="Normal"/>
        <w:ind w:start="360" w:hanging="12"/>
        <w:jc w:val="both"/>
        <w:rPr>
          <w:i/>
          <w:i/>
        </w:rPr>
      </w:pPr>
      <w:r>
        <w:rPr>
          <w:rFonts w:cs="Times Armenian" w:ascii="Times Armenian" w:hAnsi="Times Armenian"/>
          <w:sz w:val="21"/>
          <w:szCs w:val="21"/>
        </w:rPr>
        <w:t xml:space="preserve">Դժվար են եղել տարիներն </w:t>
      </w:r>
      <w:r>
        <w:rPr>
          <w:rFonts w:cs="Times Armenian" w:ascii="Times Armenian" w:hAnsi="Times Armenian"/>
          <w:b/>
          <w:i/>
          <w:sz w:val="21"/>
          <w:szCs w:val="21"/>
          <w:u w:val="single"/>
        </w:rPr>
        <w:t>այնքան,</w:t>
      </w:r>
    </w:p>
    <w:p>
      <w:pPr>
        <w:pStyle w:val="Normal"/>
        <w:ind w:start="360" w:hanging="12"/>
        <w:jc w:val="both"/>
        <w:rPr>
          <w:i/>
          <w:i/>
        </w:rPr>
      </w:pPr>
      <w:r>
        <w:rPr>
          <w:rFonts w:cs="Times Armenian" w:ascii="Times Armenian" w:hAnsi="Times Armenian"/>
          <w:b/>
          <w:i/>
          <w:sz w:val="21"/>
          <w:szCs w:val="21"/>
        </w:rPr>
        <w:t>Երբ ուժերն էին խելահեղ եռում:</w:t>
      </w:r>
    </w:p>
    <w:p>
      <w:pPr>
        <w:pStyle w:val="Normal"/>
        <w:ind w:start="360" w:hanging="12"/>
        <w:jc w:val="both"/>
        <w:rPr>
          <w:i/>
          <w:i/>
        </w:rPr>
      </w:pPr>
      <w:r>
        <w:rPr>
          <w:rFonts w:cs="Times Armenian" w:ascii="Times Armenian" w:hAnsi="Times Armenian"/>
          <w:b/>
          <w:sz w:val="21"/>
          <w:szCs w:val="21"/>
          <w:u w:val="single"/>
        </w:rPr>
        <w:t>Ես</w:t>
      </w:r>
      <w:r>
        <w:rPr>
          <w:rFonts w:cs="Times Armenian" w:ascii="Times Armenian" w:hAnsi="Times Armenian"/>
          <w:sz w:val="21"/>
          <w:szCs w:val="21"/>
          <w:u w:val="single"/>
        </w:rPr>
        <w:t xml:space="preserve"> </w:t>
      </w:r>
      <w:r>
        <w:rPr>
          <w:rFonts w:cs="Times Armenian" w:ascii="Times Armenian" w:hAnsi="Times Armenian"/>
          <w:b/>
          <w:i/>
          <w:sz w:val="21"/>
          <w:szCs w:val="21"/>
        </w:rPr>
        <w:t>մանկությունս եմ հիշել գյուղական,</w:t>
      </w:r>
    </w:p>
    <w:p>
      <w:pPr>
        <w:pStyle w:val="Normal"/>
        <w:ind w:firstLine="348"/>
        <w:jc w:val="both"/>
        <w:rPr>
          <w:i/>
          <w:i/>
        </w:rPr>
      </w:pPr>
      <w:r>
        <w:rPr>
          <w:rFonts w:cs="Times Armenian" w:ascii="Times Armenian" w:hAnsi="Times Armenian"/>
          <w:sz w:val="21"/>
          <w:szCs w:val="21"/>
        </w:rPr>
        <w:t>Հիշել եմ գյուղի կապուտակ հեռուն:</w:t>
      </w:r>
    </w:p>
    <w:p>
      <w:pPr>
        <w:pStyle w:val="Normal"/>
        <w:ind w:start="1080" w:hanging="12"/>
        <w:jc w:val="both"/>
        <w:rPr>
          <w:i/>
          <w:i/>
        </w:rPr>
      </w:pPr>
      <w:r>
        <w:rPr>
          <w:rFonts w:cs="Times Armenian" w:ascii="Times Armenian" w:hAnsi="Times Armenian"/>
          <w:sz w:val="21"/>
          <w:szCs w:val="21"/>
        </w:rPr>
      </w:r>
    </w:p>
    <w:p>
      <w:pPr>
        <w:pStyle w:val="Normal"/>
        <w:ind w:start="360" w:hanging="12"/>
        <w:jc w:val="both"/>
        <w:rPr>
          <w:i/>
          <w:i/>
        </w:rPr>
      </w:pPr>
      <w:r>
        <w:rPr>
          <w:rFonts w:cs="Times Armenian" w:ascii="Times Armenian" w:hAnsi="Times Armenian"/>
          <w:b/>
          <w:i/>
          <w:sz w:val="21"/>
          <w:szCs w:val="21"/>
          <w:u w:val="single"/>
        </w:rPr>
        <w:t>Ես</w:t>
      </w:r>
      <w:r>
        <w:rPr>
          <w:rFonts w:cs="Times Armenian" w:ascii="Times Armenian" w:hAnsi="Times Armenian"/>
          <w:sz w:val="21"/>
          <w:szCs w:val="21"/>
          <w:u w:val="single"/>
        </w:rPr>
        <w:t xml:space="preserve"> </w:t>
      </w:r>
      <w:r>
        <w:rPr>
          <w:rFonts w:cs="Times Armenian" w:ascii="Times Armenian" w:hAnsi="Times Armenian"/>
          <w:sz w:val="21"/>
          <w:szCs w:val="21"/>
        </w:rPr>
        <w:t>փառք ու հանգիստ չեմ փնտրել կյանքում,</w:t>
      </w:r>
    </w:p>
    <w:p>
      <w:pPr>
        <w:pStyle w:val="Normal"/>
        <w:ind w:start="360" w:hanging="12"/>
        <w:jc w:val="both"/>
        <w:rPr>
          <w:i/>
          <w:i/>
        </w:rPr>
      </w:pPr>
      <w:r>
        <w:rPr>
          <w:rFonts w:cs="Times Armenian" w:ascii="Times Armenian" w:hAnsi="Times Armenian"/>
          <w:b/>
          <w:i/>
          <w:sz w:val="21"/>
          <w:szCs w:val="21"/>
          <w:u w:val="single"/>
        </w:rPr>
        <w:t>Այդ</w:t>
      </w:r>
      <w:r>
        <w:rPr>
          <w:rFonts w:cs="Times Armenian" w:ascii="Times Armenian" w:hAnsi="Times Armenian"/>
          <w:sz w:val="21"/>
          <w:szCs w:val="21"/>
        </w:rPr>
        <w:t xml:space="preserve"> փուչ փառքի հետ ծանոթ եմ </w:t>
      </w:r>
      <w:r>
        <w:rPr>
          <w:rFonts w:cs="Times Armenian" w:ascii="Times Armenian" w:hAnsi="Times Armenian"/>
          <w:b/>
          <w:i/>
          <w:sz w:val="21"/>
          <w:szCs w:val="21"/>
          <w:u w:val="single"/>
        </w:rPr>
        <w:t>այնքան:</w:t>
      </w:r>
    </w:p>
    <w:p>
      <w:pPr>
        <w:pStyle w:val="Normal"/>
        <w:ind w:start="360" w:hanging="12"/>
        <w:jc w:val="both"/>
        <w:rPr>
          <w:i/>
          <w:i/>
        </w:rPr>
      </w:pPr>
      <w:r>
        <w:rPr>
          <w:rFonts w:cs="Times Armenian" w:ascii="Times Armenian" w:hAnsi="Times Armenian"/>
          <w:sz w:val="21"/>
          <w:szCs w:val="21"/>
        </w:rPr>
        <w:t xml:space="preserve">Հիմա, երբ մի պահ </w:t>
      </w:r>
      <w:r>
        <w:rPr>
          <w:rFonts w:cs="Times Armenian" w:ascii="Times Armenian" w:hAnsi="Times Armenian"/>
          <w:b/>
          <w:i/>
          <w:sz w:val="21"/>
          <w:szCs w:val="21"/>
        </w:rPr>
        <w:t>աչքերս</w:t>
      </w:r>
      <w:r>
        <w:rPr>
          <w:rFonts w:cs="Times Armenian" w:ascii="Times Armenian" w:hAnsi="Times Armenian"/>
          <w:sz w:val="21"/>
          <w:szCs w:val="21"/>
        </w:rPr>
        <w:t xml:space="preserve"> եմ փակում,</w:t>
      </w:r>
    </w:p>
    <w:p>
      <w:pPr>
        <w:pStyle w:val="Normal"/>
        <w:ind w:start="360" w:hanging="12"/>
        <w:jc w:val="both"/>
        <w:rPr>
          <w:i/>
          <w:i/>
        </w:rPr>
      </w:pPr>
      <w:r>
        <w:rPr>
          <w:rFonts w:cs="Times Armenian" w:ascii="Times Armenian" w:hAnsi="Times Armenian"/>
          <w:sz w:val="21"/>
          <w:szCs w:val="21"/>
        </w:rPr>
        <w:t>Տեսնում եմ լոկ տունն իմ հայրենական:</w:t>
      </w:r>
    </w:p>
    <w:p>
      <w:pPr>
        <w:pStyle w:val="Normal"/>
        <w:ind w:start="360" w:hanging="12"/>
        <w:jc w:val="both"/>
        <w:rPr>
          <w:i/>
          <w:i/>
        </w:rPr>
      </w:pPr>
      <w:r>
        <w:rPr>
          <w:rFonts w:cs="Times Armenian" w:ascii="Times Armenian" w:hAnsi="Times Armenian"/>
          <w:sz w:val="21"/>
          <w:szCs w:val="21"/>
        </w:rPr>
      </w:r>
    </w:p>
    <w:p>
      <w:pPr>
        <w:pStyle w:val="Normal"/>
        <w:ind w:start="360" w:hanging="12"/>
        <w:jc w:val="both"/>
        <w:rPr>
          <w:i/>
          <w:i/>
        </w:rPr>
      </w:pPr>
      <w:r>
        <w:rPr>
          <w:rFonts w:cs="Times Armenian" w:ascii="Times Armenian" w:hAnsi="Times Armenian"/>
          <w:sz w:val="21"/>
          <w:szCs w:val="21"/>
        </w:rPr>
        <w:t>Տեսնում եմ այգին կապուտակ ու զով,</w:t>
      </w:r>
    </w:p>
    <w:p>
      <w:pPr>
        <w:pStyle w:val="Normal"/>
        <w:ind w:start="360" w:hanging="12"/>
        <w:jc w:val="both"/>
        <w:rPr>
          <w:i/>
          <w:i/>
        </w:rPr>
      </w:pPr>
      <w:r>
        <w:rPr>
          <w:rFonts w:cs="Times Armenian" w:ascii="Times Armenian" w:hAnsi="Times Armenian"/>
          <w:sz w:val="21"/>
          <w:szCs w:val="21"/>
        </w:rPr>
        <w:t>Ամառն է նիրհում ցանկապատի մոտ:</w:t>
      </w:r>
    </w:p>
    <w:p>
      <w:pPr>
        <w:pStyle w:val="Normal"/>
        <w:ind w:start="360" w:hanging="12"/>
        <w:jc w:val="both"/>
        <w:rPr>
          <w:i/>
          <w:i/>
        </w:rPr>
      </w:pPr>
      <w:r>
        <w:rPr>
          <w:rFonts w:cs="Times Armenian" w:ascii="Times Armenian" w:hAnsi="Times Armenian"/>
          <w:sz w:val="21"/>
          <w:szCs w:val="21"/>
        </w:rPr>
        <w:t>Լորենիներն են կանաչ թաթերով</w:t>
      </w:r>
    </w:p>
    <w:p>
      <w:pPr>
        <w:pStyle w:val="Normal"/>
        <w:ind w:start="360" w:hanging="12"/>
        <w:jc w:val="both"/>
        <w:rPr>
          <w:i/>
          <w:i/>
        </w:rPr>
      </w:pPr>
      <w:r>
        <w:rPr>
          <w:rFonts w:cs="Times Armenian" w:ascii="Times Armenian" w:hAnsi="Times Armenian"/>
          <w:sz w:val="21"/>
          <w:szCs w:val="21"/>
        </w:rPr>
        <w:t>Բռնել հավքերի երգերն աղմկոտ:</w:t>
      </w:r>
    </w:p>
    <w:p>
      <w:pPr>
        <w:pStyle w:val="Normal"/>
        <w:ind w:start="360" w:hanging="12"/>
        <w:jc w:val="both"/>
        <w:rPr>
          <w:i/>
          <w:i/>
        </w:rPr>
      </w:pPr>
      <w:r>
        <w:rPr>
          <w:rFonts w:cs="Times Armenian" w:ascii="Times Armenian" w:hAnsi="Times Armenian"/>
          <w:sz w:val="21"/>
          <w:szCs w:val="21"/>
        </w:rPr>
      </w:r>
    </w:p>
    <w:p>
      <w:pPr>
        <w:pStyle w:val="Normal"/>
        <w:ind w:start="360" w:hanging="12"/>
        <w:jc w:val="both"/>
        <w:rPr>
          <w:i/>
          <w:i/>
        </w:rPr>
      </w:pPr>
      <w:r>
        <w:rPr>
          <w:rFonts w:cs="Times Armenian" w:ascii="Times Armenian" w:hAnsi="Times Armenian"/>
          <w:b/>
          <w:i/>
          <w:sz w:val="21"/>
          <w:szCs w:val="21"/>
          <w:u w:val="single"/>
        </w:rPr>
        <w:t>Ես</w:t>
      </w:r>
      <w:r>
        <w:rPr>
          <w:rFonts w:cs="Times Armenian" w:ascii="Times Armenian" w:hAnsi="Times Armenian"/>
          <w:b/>
          <w:i/>
          <w:sz w:val="21"/>
          <w:szCs w:val="21"/>
        </w:rPr>
        <w:t xml:space="preserve"> </w:t>
      </w:r>
      <w:r>
        <w:rPr>
          <w:rFonts w:cs="Times Armenian" w:ascii="Times Armenian" w:hAnsi="Times Armenian"/>
          <w:sz w:val="21"/>
          <w:szCs w:val="21"/>
        </w:rPr>
        <w:t xml:space="preserve">սիրում էի փայտե տունն </w:t>
      </w:r>
      <w:r>
        <w:rPr>
          <w:rFonts w:cs="Times Armenian" w:ascii="Times Armenian" w:hAnsi="Times Armenian"/>
          <w:b/>
          <w:i/>
          <w:sz w:val="21"/>
          <w:szCs w:val="21"/>
          <w:u w:val="single"/>
        </w:rPr>
        <w:t>այդ</w:t>
      </w:r>
      <w:r>
        <w:rPr>
          <w:rFonts w:cs="Times Armenian" w:ascii="Times Armenian" w:hAnsi="Times Armenian"/>
          <w:sz w:val="21"/>
          <w:szCs w:val="21"/>
        </w:rPr>
        <w:t xml:space="preserve"> հին, </w:t>
      </w:r>
    </w:p>
    <w:p>
      <w:pPr>
        <w:pStyle w:val="Normal"/>
        <w:ind w:start="360" w:hanging="12"/>
        <w:jc w:val="both"/>
        <w:rPr>
          <w:i/>
          <w:i/>
        </w:rPr>
      </w:pPr>
      <w:r>
        <w:rPr>
          <w:rFonts w:cs="Times Armenian" w:ascii="Times Armenian" w:hAnsi="Times Armenian"/>
          <w:sz w:val="21"/>
          <w:szCs w:val="21"/>
        </w:rPr>
        <w:t>Ահեղ մի կնճիռ գերանների մեջ…</w:t>
      </w:r>
    </w:p>
    <w:p>
      <w:pPr>
        <w:pStyle w:val="Normal"/>
        <w:ind w:start="360" w:hanging="12"/>
        <w:jc w:val="both"/>
        <w:rPr>
          <w:i/>
          <w:i/>
        </w:rPr>
      </w:pPr>
      <w:r>
        <w:rPr>
          <w:rFonts w:cs="Times Armenian" w:ascii="Times Armenian" w:hAnsi="Times Armenian"/>
          <w:sz w:val="21"/>
          <w:szCs w:val="21"/>
        </w:rPr>
        <w:t>Մեր վառարանը անձրև օրերին</w:t>
      </w:r>
    </w:p>
    <w:p>
      <w:pPr>
        <w:pStyle w:val="Normal"/>
        <w:ind w:start="360" w:hanging="12"/>
        <w:jc w:val="both"/>
        <w:rPr>
          <w:i/>
          <w:i/>
        </w:rPr>
      </w:pPr>
      <w:r>
        <w:rPr>
          <w:rFonts w:cs="Times Armenian" w:ascii="Times Armenian" w:hAnsi="Times Armenian"/>
          <w:sz w:val="21"/>
          <w:szCs w:val="21"/>
        </w:rPr>
        <w:t>Վայրենի ձայնով ոռնում էր անվերջ:</w:t>
      </w:r>
    </w:p>
    <w:p>
      <w:pPr>
        <w:pStyle w:val="Normal"/>
        <w:ind w:start="360" w:hanging="12"/>
        <w:jc w:val="both"/>
        <w:rPr>
          <w:i/>
          <w:i/>
        </w:rPr>
      </w:pPr>
      <w:r>
        <w:rPr>
          <w:rFonts w:cs="Times Armenian" w:ascii="Times Armenian" w:hAnsi="Times Armenian"/>
          <w:sz w:val="21"/>
          <w:szCs w:val="21"/>
        </w:rPr>
      </w:r>
    </w:p>
    <w:p>
      <w:pPr>
        <w:pStyle w:val="Normal"/>
        <w:ind w:start="360" w:hanging="12"/>
        <w:jc w:val="both"/>
        <w:rPr>
          <w:i/>
          <w:i/>
        </w:rPr>
      </w:pPr>
      <w:r>
        <w:rPr>
          <w:rFonts w:cs="Times Armenian" w:ascii="Times Armenian" w:hAnsi="Times Armenian"/>
          <w:sz w:val="21"/>
          <w:szCs w:val="21"/>
        </w:rPr>
        <w:t xml:space="preserve">Հեծկլտում էր </w:t>
      </w:r>
      <w:r>
        <w:rPr>
          <w:rFonts w:cs="Times Armenian" w:ascii="Times Armenian" w:hAnsi="Times Armenian"/>
          <w:b/>
          <w:i/>
          <w:sz w:val="21"/>
          <w:szCs w:val="21"/>
          <w:u w:val="single"/>
        </w:rPr>
        <w:t>նա,</w:t>
      </w:r>
      <w:r>
        <w:rPr>
          <w:rFonts w:cs="Times Armenian" w:ascii="Times Armenian" w:hAnsi="Times Armenian"/>
          <w:sz w:val="21"/>
          <w:szCs w:val="21"/>
        </w:rPr>
        <w:t xml:space="preserve"> հեկեկում, ասես,</w:t>
      </w:r>
    </w:p>
    <w:p>
      <w:pPr>
        <w:pStyle w:val="Normal"/>
        <w:ind w:start="360" w:hanging="12"/>
        <w:jc w:val="both"/>
        <w:rPr>
          <w:i/>
          <w:i/>
        </w:rPr>
      </w:pPr>
      <w:r>
        <w:rPr>
          <w:rFonts w:cs="Times Armenian" w:ascii="Times Armenian" w:hAnsi="Times Armenian"/>
          <w:sz w:val="21"/>
          <w:szCs w:val="21"/>
        </w:rPr>
        <w:t>Սգում էր ինչ-որ մի հանգուցյալի,</w:t>
      </w:r>
    </w:p>
    <w:p>
      <w:pPr>
        <w:pStyle w:val="Normal"/>
        <w:ind w:start="360" w:hanging="12"/>
        <w:jc w:val="both"/>
        <w:rPr>
          <w:i/>
          <w:i/>
        </w:rPr>
      </w:pPr>
      <w:r>
        <w:rPr>
          <w:rFonts w:cs="Times Armenian" w:ascii="Times Armenian" w:hAnsi="Times Armenian"/>
          <w:sz w:val="21"/>
          <w:szCs w:val="21"/>
        </w:rPr>
        <w:t xml:space="preserve">Ի՞նչ էր </w:t>
      </w:r>
      <w:r>
        <w:rPr>
          <w:rFonts w:cs="Times Armenian" w:ascii="Times Armenian" w:hAnsi="Times Armenian"/>
          <w:b/>
          <w:i/>
          <w:sz w:val="21"/>
          <w:szCs w:val="21"/>
          <w:u w:val="single"/>
        </w:rPr>
        <w:t>նա</w:t>
      </w:r>
      <w:r>
        <w:rPr>
          <w:rFonts w:cs="Times Armenian" w:ascii="Times Armenian" w:hAnsi="Times Armenian"/>
          <w:sz w:val="21"/>
          <w:szCs w:val="21"/>
        </w:rPr>
        <w:t xml:space="preserve"> տեսնում, ուղտն </w:t>
      </w:r>
      <w:r>
        <w:rPr>
          <w:rFonts w:cs="Times Armenian" w:ascii="Times Armenian" w:hAnsi="Times Armenian"/>
          <w:b/>
          <w:i/>
          <w:sz w:val="21"/>
          <w:szCs w:val="21"/>
          <w:u w:val="single"/>
        </w:rPr>
        <w:t>այդ</w:t>
      </w:r>
      <w:r>
        <w:rPr>
          <w:rFonts w:cs="Times Armenian" w:ascii="Times Armenian" w:hAnsi="Times Armenian"/>
          <w:sz w:val="21"/>
          <w:szCs w:val="21"/>
        </w:rPr>
        <w:t xml:space="preserve"> աղյուսե,</w:t>
      </w:r>
    </w:p>
    <w:p>
      <w:pPr>
        <w:pStyle w:val="Normal"/>
        <w:ind w:start="360" w:hanging="12"/>
        <w:jc w:val="both"/>
        <w:rPr>
          <w:i/>
          <w:i/>
        </w:rPr>
      </w:pPr>
      <w:r>
        <w:rPr>
          <w:rFonts w:cs="Times Armenian" w:ascii="Times Armenian" w:hAnsi="Times Armenian"/>
          <w:sz w:val="21"/>
          <w:szCs w:val="21"/>
        </w:rPr>
        <w:t xml:space="preserve">Ոռնոցների մեջ </w:t>
      </w:r>
      <w:r>
        <w:rPr>
          <w:rFonts w:cs="Times Armenian" w:ascii="Times Armenian" w:hAnsi="Times Armenian"/>
          <w:b/>
          <w:i/>
          <w:sz w:val="21"/>
          <w:szCs w:val="21"/>
          <w:u w:val="single"/>
        </w:rPr>
        <w:t>այդ</w:t>
      </w:r>
      <w:r>
        <w:rPr>
          <w:rFonts w:cs="Times Armenian" w:ascii="Times Armenian" w:hAnsi="Times Armenian"/>
          <w:sz w:val="21"/>
          <w:szCs w:val="21"/>
        </w:rPr>
        <w:t xml:space="preserve"> անձրևային:</w:t>
      </w:r>
    </w:p>
    <w:p>
      <w:pPr>
        <w:pStyle w:val="Normal"/>
        <w:ind w:start="360" w:hanging="12"/>
        <w:jc w:val="both"/>
        <w:rPr>
          <w:i/>
          <w:i/>
        </w:rPr>
      </w:pPr>
      <w:r>
        <w:rPr>
          <w:rFonts w:cs="Times Armenian" w:ascii="Times Armenian" w:hAnsi="Times Armenian"/>
          <w:sz w:val="21"/>
          <w:szCs w:val="21"/>
        </w:rPr>
      </w:r>
    </w:p>
    <w:p>
      <w:pPr>
        <w:pStyle w:val="Normal"/>
        <w:ind w:start="360" w:hanging="12"/>
        <w:jc w:val="both"/>
        <w:rPr>
          <w:i/>
          <w:i/>
        </w:rPr>
      </w:pPr>
      <w:r>
        <w:rPr>
          <w:rFonts w:cs="Times Armenian" w:ascii="Times Armenian" w:hAnsi="Times Armenian"/>
          <w:sz w:val="21"/>
          <w:szCs w:val="21"/>
        </w:rPr>
        <w:t>Գուցե տեսնում էր մի հեռու եզերք,</w:t>
      </w:r>
    </w:p>
    <w:p>
      <w:pPr>
        <w:pStyle w:val="Normal"/>
        <w:ind w:start="360" w:hanging="12"/>
        <w:jc w:val="both"/>
        <w:rPr>
          <w:i/>
          <w:i/>
        </w:rPr>
      </w:pPr>
      <w:r>
        <w:rPr>
          <w:rFonts w:cs="Times Armenian" w:ascii="Times Armenian" w:hAnsi="Times Armenian"/>
          <w:sz w:val="21"/>
          <w:szCs w:val="21"/>
        </w:rPr>
        <w:t>Տեսնում մի ուրիշ ծաղկալի երազ,</w:t>
      </w:r>
    </w:p>
    <w:p>
      <w:pPr>
        <w:pStyle w:val="Normal"/>
        <w:ind w:start="360" w:hanging="12"/>
        <w:jc w:val="both"/>
        <w:rPr>
          <w:i/>
          <w:i/>
        </w:rPr>
      </w:pPr>
      <w:r>
        <w:rPr>
          <w:rFonts w:cs="Times Armenian" w:ascii="Times Armenian" w:hAnsi="Times Armenian"/>
          <w:sz w:val="21"/>
          <w:szCs w:val="21"/>
        </w:rPr>
        <w:t>Աֆղանստանի ավազները շեկ</w:t>
      </w:r>
    </w:p>
    <w:p>
      <w:pPr>
        <w:pStyle w:val="Normal"/>
        <w:ind w:start="360" w:hanging="12"/>
        <w:jc w:val="both"/>
        <w:rPr>
          <w:i/>
          <w:i/>
        </w:rPr>
      </w:pPr>
      <w:r>
        <w:rPr>
          <w:rFonts w:cs="Times Armenian" w:ascii="Times Armenian" w:hAnsi="Times Armenian"/>
          <w:sz w:val="21"/>
          <w:szCs w:val="21"/>
        </w:rPr>
        <w:t xml:space="preserve">Եվ Բուխարայի </w:t>
      </w:r>
      <w:r>
        <w:rPr>
          <w:rFonts w:cs="Times Armenian" w:ascii="Times Armenian" w:hAnsi="Times Armenian"/>
          <w:b/>
          <w:i/>
          <w:sz w:val="21"/>
          <w:szCs w:val="21"/>
        </w:rPr>
        <w:t>մշուշները պարզ:</w:t>
      </w:r>
    </w:p>
    <w:p>
      <w:pPr>
        <w:pStyle w:val="Normal"/>
        <w:ind w:start="360" w:hanging="12"/>
        <w:jc w:val="both"/>
        <w:rPr>
          <w:i/>
          <w:i/>
        </w:rPr>
      </w:pPr>
      <w:r>
        <w:rPr>
          <w:rFonts w:cs="Times Armenian" w:ascii="Times Armenian" w:hAnsi="Times Armenian"/>
          <w:sz w:val="21"/>
          <w:szCs w:val="21"/>
        </w:rPr>
      </w:r>
    </w:p>
    <w:p>
      <w:pPr>
        <w:pStyle w:val="Normal"/>
        <w:ind w:start="360" w:hanging="12"/>
        <w:jc w:val="both"/>
        <w:rPr>
          <w:i/>
          <w:i/>
        </w:rPr>
      </w:pPr>
      <w:r>
        <w:rPr>
          <w:rFonts w:cs="Times Armenian" w:ascii="Times Armenian" w:hAnsi="Times Armenian"/>
          <w:sz w:val="21"/>
          <w:szCs w:val="21"/>
        </w:rPr>
        <w:t>Այդ երկրները, ա՜խ, ես էլ գիտեմ,</w:t>
      </w:r>
    </w:p>
    <w:p>
      <w:pPr>
        <w:pStyle w:val="Normal"/>
        <w:ind w:start="360" w:hanging="12"/>
        <w:jc w:val="both"/>
        <w:rPr>
          <w:i/>
          <w:i/>
        </w:rPr>
      </w:pPr>
      <w:r>
        <w:rPr>
          <w:rFonts w:cs="Times Armenian" w:ascii="Times Armenian" w:hAnsi="Times Armenian"/>
          <w:sz w:val="21"/>
          <w:szCs w:val="21"/>
        </w:rPr>
        <w:t xml:space="preserve">Այնտեղ </w:t>
      </w:r>
      <w:r>
        <w:rPr>
          <w:rFonts w:cs="Times Armenian" w:ascii="Times Armenian" w:hAnsi="Times Armenian"/>
          <w:b/>
          <w:i/>
          <w:sz w:val="21"/>
          <w:szCs w:val="21"/>
        </w:rPr>
        <w:t>ճամփեք</w:t>
      </w:r>
      <w:r>
        <w:rPr>
          <w:rFonts w:cs="Times Armenian" w:ascii="Times Armenian" w:hAnsi="Times Armenian"/>
          <w:sz w:val="21"/>
          <w:szCs w:val="21"/>
        </w:rPr>
        <w:t xml:space="preserve"> եմ անցել ես </w:t>
      </w:r>
      <w:r>
        <w:rPr>
          <w:rFonts w:cs="Times Armenian" w:ascii="Times Armenian" w:hAnsi="Times Armenian"/>
          <w:b/>
          <w:i/>
          <w:sz w:val="21"/>
          <w:szCs w:val="21"/>
          <w:u w:val="single"/>
        </w:rPr>
        <w:t>այնքան…</w:t>
      </w:r>
    </w:p>
    <w:p>
      <w:pPr>
        <w:pStyle w:val="Normal"/>
        <w:ind w:start="360" w:hanging="12"/>
        <w:jc w:val="both"/>
        <w:rPr>
          <w:i/>
          <w:i/>
        </w:rPr>
      </w:pPr>
      <w:r>
        <w:rPr>
          <w:rFonts w:cs="Times Armenian" w:ascii="Times Armenian" w:hAnsi="Times Armenian"/>
          <w:sz w:val="21"/>
          <w:szCs w:val="21"/>
        </w:rPr>
        <w:t>Հիմա ուզում եմ, որ ուղիս թեքեմ</w:t>
      </w:r>
    </w:p>
    <w:p>
      <w:pPr>
        <w:pStyle w:val="Normal"/>
        <w:ind w:start="360" w:hanging="12"/>
        <w:jc w:val="both"/>
        <w:rPr>
          <w:i/>
          <w:i/>
        </w:rPr>
      </w:pPr>
      <w:r>
        <w:rPr>
          <w:rFonts w:cs="Times Armenian" w:ascii="Times Armenian" w:hAnsi="Times Armenian"/>
          <w:sz w:val="21"/>
          <w:szCs w:val="21"/>
        </w:rPr>
        <w:t>Դեպի երկիրը իմ հայրենական:</w:t>
      </w:r>
    </w:p>
    <w:p>
      <w:pPr>
        <w:pStyle w:val="Normal"/>
        <w:ind w:start="360" w:hanging="12"/>
        <w:jc w:val="both"/>
        <w:rPr>
          <w:i/>
          <w:i/>
        </w:rPr>
      </w:pPr>
      <w:r>
        <w:rPr>
          <w:rFonts w:cs="Times Armenian" w:ascii="Times Armenian" w:hAnsi="Times Armenian"/>
          <w:sz w:val="21"/>
          <w:szCs w:val="21"/>
        </w:rPr>
      </w:r>
    </w:p>
    <w:p>
      <w:pPr>
        <w:pStyle w:val="Normal"/>
        <w:ind w:start="360" w:hanging="12"/>
        <w:jc w:val="both"/>
        <w:rPr>
          <w:i/>
          <w:i/>
        </w:rPr>
      </w:pPr>
      <w:r>
        <w:rPr>
          <w:rFonts w:cs="Times Armenian" w:ascii="Times Armenian" w:hAnsi="Times Armenian"/>
          <w:sz w:val="21"/>
          <w:szCs w:val="21"/>
        </w:rPr>
        <w:t>Մարել է սակայն երազը այն հեզ,</w:t>
      </w:r>
    </w:p>
    <w:p>
      <w:pPr>
        <w:pStyle w:val="Normal"/>
        <w:ind w:start="360" w:hanging="12"/>
        <w:jc w:val="both"/>
        <w:rPr>
          <w:i/>
          <w:i/>
        </w:rPr>
      </w:pPr>
      <w:r>
        <w:rPr>
          <w:rFonts w:cs="Times Armenian" w:ascii="Times Armenian" w:hAnsi="Times Armenian"/>
          <w:sz w:val="21"/>
          <w:szCs w:val="21"/>
        </w:rPr>
        <w:t>Ողջը հալվել է մուժում կապուտակ,</w:t>
      </w:r>
    </w:p>
    <w:p>
      <w:pPr>
        <w:pStyle w:val="Normal"/>
        <w:ind w:start="360" w:hanging="12"/>
        <w:jc w:val="both"/>
        <w:rPr>
          <w:i/>
          <w:i/>
        </w:rPr>
      </w:pPr>
      <w:r>
        <w:rPr>
          <w:rFonts w:cs="Times Armenian" w:ascii="Times Armenian" w:hAnsi="Times Armenian"/>
          <w:sz w:val="21"/>
          <w:szCs w:val="21"/>
        </w:rPr>
        <w:t>Խաղաղություն քեզ, դաշտային իմ սեզ,</w:t>
      </w:r>
    </w:p>
    <w:p>
      <w:pPr>
        <w:pStyle w:val="Normal"/>
        <w:ind w:start="360" w:hanging="12"/>
        <w:jc w:val="both"/>
        <w:rPr>
          <w:i/>
          <w:i/>
        </w:rPr>
      </w:pPr>
      <w:r>
        <w:rPr>
          <w:rFonts w:cs="Times Armenian" w:ascii="Times Armenian" w:hAnsi="Times Armenian"/>
          <w:sz w:val="21"/>
          <w:szCs w:val="21"/>
        </w:rPr>
        <w:t xml:space="preserve">Խաղաղություն քեզ, իմ փայտե </w:t>
      </w:r>
      <w:r>
        <w:rPr>
          <w:rFonts w:cs="Times Armenian" w:ascii="Times Armenian" w:hAnsi="Times Armenian"/>
          <w:b/>
          <w:i/>
          <w:sz w:val="21"/>
          <w:szCs w:val="21"/>
        </w:rPr>
        <w:t>տնակ:</w:t>
      </w:r>
    </w:p>
    <w:p>
      <w:pPr>
        <w:pStyle w:val="Normal"/>
        <w:ind w:start="360" w:firstLine="360"/>
        <w:jc w:val="both"/>
        <w:rPr>
          <w:i/>
          <w:i/>
        </w:rPr>
      </w:pPr>
      <w:r>
        <w:rPr>
          <w:rFonts w:cs="Times Armenian" w:ascii="Times Armenian" w:hAnsi="Times Armenian"/>
          <w:i/>
          <w:sz w:val="21"/>
          <w:szCs w:val="21"/>
        </w:rPr>
      </w:r>
    </w:p>
    <w:p>
      <w:pPr>
        <w:pStyle w:val="ListBullet"/>
        <w:numPr>
          <w:ilvl w:val="0"/>
          <w:numId w:val="0"/>
        </w:numPr>
        <w:ind w:start="360" w:firstLine="360"/>
        <w:jc w:val="both"/>
        <w:rPr>
          <w:i/>
          <w:i/>
        </w:rPr>
      </w:pPr>
      <w:r>
        <w:rPr>
          <w:rFonts w:cs="Times Armenian" w:ascii="Times Armenian" w:hAnsi="Times Armenian"/>
          <w:i/>
          <w:sz w:val="21"/>
          <w:szCs w:val="21"/>
        </w:rPr>
      </w:r>
    </w:p>
    <w:p>
      <w:pPr>
        <w:pStyle w:val="Normal"/>
        <w:ind w:firstLine="360"/>
        <w:jc w:val="both"/>
        <w:rPr>
          <w:i/>
          <w:i/>
        </w:rPr>
      </w:pPr>
      <w:r>
        <w:rPr>
          <w:rFonts w:cs="Russian Times" w:ascii="Russian Times" w:hAnsi="Russian Times"/>
        </w:rPr>
        <w:t>10. ДЕД</w:t>
      </w:r>
    </w:p>
    <w:p>
      <w:pPr>
        <w:pStyle w:val="Normal"/>
        <w:ind w:firstLine="360"/>
        <w:jc w:val="both"/>
        <w:rPr>
          <w:i/>
          <w:i/>
        </w:rPr>
      </w:pPr>
      <w:r>
        <w:rPr>
          <w:rFonts w:cs="Russian Times" w:ascii="Russian Times" w:hAnsi="Russian Times"/>
        </w:rPr>
      </w:r>
    </w:p>
    <w:p>
      <w:pPr>
        <w:pStyle w:val="Normal"/>
        <w:ind w:firstLine="360"/>
        <w:jc w:val="both"/>
        <w:rPr>
          <w:i/>
          <w:i/>
        </w:rPr>
      </w:pPr>
      <w:r>
        <w:rPr>
          <w:rFonts w:cs="Russian Times" w:ascii="Russian Times" w:hAnsi="Russian Times"/>
        </w:rPr>
        <w:t>Сухлым войлоком по стежкам</w:t>
      </w:r>
    </w:p>
    <w:p>
      <w:pPr>
        <w:pStyle w:val="Normal"/>
        <w:ind w:firstLine="360"/>
        <w:jc w:val="both"/>
        <w:rPr>
          <w:i/>
          <w:i/>
        </w:rPr>
      </w:pPr>
      <w:r>
        <w:rPr>
          <w:rFonts w:cs="Russian Times" w:ascii="Russian Times" w:hAnsi="Russian Times"/>
        </w:rPr>
        <w:t>Разрыхлел в траве помет,</w:t>
      </w:r>
    </w:p>
    <w:p>
      <w:pPr>
        <w:pStyle w:val="Normal"/>
        <w:ind w:firstLine="360"/>
        <w:jc w:val="both"/>
        <w:rPr>
          <w:i/>
          <w:i/>
        </w:rPr>
      </w:pPr>
      <w:r>
        <w:rPr>
          <w:rFonts w:cs="Russian Times" w:ascii="Russian Times" w:hAnsi="Russian Times"/>
        </w:rPr>
        <w:t>У гумен к репейным брошкам</w:t>
      </w:r>
    </w:p>
    <w:p>
      <w:pPr>
        <w:pStyle w:val="Normal"/>
        <w:ind w:firstLine="360"/>
        <w:jc w:val="both"/>
        <w:rPr>
          <w:i/>
          <w:i/>
        </w:rPr>
      </w:pPr>
      <w:r>
        <w:rPr>
          <w:rFonts w:cs="Russian Times" w:ascii="Russian Times" w:hAnsi="Russian Times"/>
        </w:rPr>
        <w:t>Липнет муший хоровод.</w:t>
      </w:r>
    </w:p>
    <w:p>
      <w:pPr>
        <w:pStyle w:val="Normal"/>
        <w:ind w:firstLine="360"/>
        <w:jc w:val="both"/>
        <w:rPr>
          <w:i/>
          <w:i/>
        </w:rPr>
      </w:pPr>
      <w:r>
        <w:rPr>
          <w:rFonts w:cs="Russian Times" w:ascii="Russian Times" w:hAnsi="Russian Times"/>
        </w:rPr>
      </w:r>
    </w:p>
    <w:p>
      <w:pPr>
        <w:pStyle w:val="Normal"/>
        <w:ind w:firstLine="360"/>
        <w:jc w:val="both"/>
        <w:rPr>
          <w:i/>
          <w:i/>
        </w:rPr>
      </w:pPr>
      <w:r>
        <w:rPr>
          <w:rFonts w:cs="Russian Times" w:ascii="Russian Times" w:hAnsi="Russian Times"/>
        </w:rPr>
        <w:t>Старый дед согнувший спину,</w:t>
      </w:r>
    </w:p>
    <w:p>
      <w:pPr>
        <w:pStyle w:val="Normal"/>
        <w:ind w:firstLine="360"/>
        <w:jc w:val="both"/>
        <w:rPr>
          <w:i/>
          <w:i/>
        </w:rPr>
      </w:pPr>
      <w:r>
        <w:rPr>
          <w:rFonts w:cs="Russian Times" w:ascii="Russian Times" w:hAnsi="Russian Times"/>
        </w:rPr>
        <w:t>Чистит вытоптанный ток</w:t>
      </w:r>
    </w:p>
    <w:p>
      <w:pPr>
        <w:pStyle w:val="Normal"/>
        <w:ind w:firstLine="360"/>
        <w:jc w:val="both"/>
        <w:rPr>
          <w:i/>
          <w:i/>
        </w:rPr>
      </w:pPr>
      <w:r>
        <w:rPr>
          <w:rFonts w:cs="Russian Times" w:ascii="Russian Times" w:hAnsi="Russian Times"/>
        </w:rPr>
        <w:t>И подонную мякину</w:t>
      </w:r>
    </w:p>
    <w:p>
      <w:pPr>
        <w:pStyle w:val="Normal"/>
        <w:ind w:firstLine="360"/>
        <w:jc w:val="both"/>
        <w:rPr>
          <w:i/>
          <w:i/>
        </w:rPr>
      </w:pPr>
      <w:r>
        <w:rPr>
          <w:rFonts w:cs="Russian Times" w:ascii="Russian Times" w:hAnsi="Russian Times"/>
        </w:rPr>
        <w:t>Загребает в уголок.</w:t>
      </w:r>
    </w:p>
    <w:p>
      <w:pPr>
        <w:pStyle w:val="Normal"/>
        <w:ind w:firstLine="360"/>
        <w:jc w:val="both"/>
        <w:rPr>
          <w:i/>
          <w:i/>
        </w:rPr>
      </w:pPr>
      <w:r>
        <w:rPr>
          <w:rFonts w:cs="Russian Times" w:ascii="Russian Times" w:hAnsi="Russian Times"/>
        </w:rPr>
      </w:r>
    </w:p>
    <w:p>
      <w:pPr>
        <w:pStyle w:val="Normal"/>
        <w:ind w:firstLine="360"/>
        <w:jc w:val="both"/>
        <w:rPr>
          <w:i/>
          <w:i/>
        </w:rPr>
      </w:pPr>
      <w:r>
        <w:rPr>
          <w:rFonts w:cs="Russian Times" w:ascii="Russian Times" w:hAnsi="Russian Times"/>
        </w:rPr>
        <w:t>Щурясь к облачному глазу</w:t>
      </w:r>
    </w:p>
    <w:p>
      <w:pPr>
        <w:pStyle w:val="Normal"/>
        <w:ind w:firstLine="360"/>
        <w:jc w:val="both"/>
        <w:rPr>
          <w:i/>
          <w:i/>
        </w:rPr>
      </w:pPr>
      <w:r>
        <w:rPr>
          <w:rFonts w:cs="Russian Times" w:ascii="Russian Times" w:hAnsi="Russian Times"/>
        </w:rPr>
        <w:t>Подсекает он лопух,</w:t>
      </w:r>
    </w:p>
    <w:p>
      <w:pPr>
        <w:pStyle w:val="Normal"/>
        <w:ind w:firstLine="360"/>
        <w:jc w:val="both"/>
        <w:rPr>
          <w:i/>
          <w:i/>
        </w:rPr>
      </w:pPr>
      <w:r>
        <w:rPr>
          <w:rFonts w:cs="Russian Times" w:ascii="Russian Times" w:hAnsi="Russian Times"/>
        </w:rPr>
        <w:t>Роет скрябкою по пазу,</w:t>
      </w:r>
    </w:p>
    <w:p>
      <w:pPr>
        <w:pStyle w:val="Normal"/>
        <w:ind w:firstLine="360"/>
        <w:jc w:val="both"/>
        <w:rPr>
          <w:i/>
          <w:i/>
        </w:rPr>
      </w:pPr>
      <w:r>
        <w:rPr>
          <w:rFonts w:cs="Russian Times" w:ascii="Russian Times" w:hAnsi="Russian Times"/>
        </w:rPr>
        <w:t>От дождей обходный круг.</w:t>
      </w:r>
    </w:p>
    <w:p>
      <w:pPr>
        <w:pStyle w:val="Normal"/>
        <w:ind w:firstLine="360"/>
        <w:jc w:val="both"/>
        <w:rPr>
          <w:i/>
          <w:i/>
        </w:rPr>
      </w:pPr>
      <w:r>
        <w:rPr>
          <w:rFonts w:cs="Russian Times" w:ascii="Russian Times" w:hAnsi="Russian Times"/>
        </w:rPr>
      </w:r>
    </w:p>
    <w:p>
      <w:pPr>
        <w:pStyle w:val="Normal"/>
        <w:ind w:firstLine="360"/>
        <w:jc w:val="both"/>
        <w:rPr>
          <w:i/>
          <w:i/>
        </w:rPr>
      </w:pPr>
      <w:r>
        <w:rPr>
          <w:rFonts w:cs="Russian Times" w:ascii="Russian Times" w:hAnsi="Russian Times"/>
        </w:rPr>
        <w:t>Черепки в огне червонца.</w:t>
      </w:r>
    </w:p>
    <w:p>
      <w:pPr>
        <w:pStyle w:val="Normal"/>
        <w:ind w:firstLine="360"/>
        <w:jc w:val="both"/>
        <w:rPr>
          <w:i/>
          <w:i/>
        </w:rPr>
      </w:pPr>
      <w:r>
        <w:rPr>
          <w:rFonts w:cs="Russian Times" w:ascii="Russian Times" w:hAnsi="Russian Times"/>
        </w:rPr>
        <w:t>Дед – как в жамковой слюде,</w:t>
      </w:r>
    </w:p>
    <w:p>
      <w:pPr>
        <w:pStyle w:val="Normal"/>
        <w:ind w:firstLine="360"/>
        <w:jc w:val="both"/>
        <w:rPr>
          <w:i/>
          <w:i/>
        </w:rPr>
      </w:pPr>
      <w:r>
        <w:rPr>
          <w:rFonts w:cs="Russian Times" w:ascii="Russian Times" w:hAnsi="Russian Times"/>
        </w:rPr>
        <w:t>И играет зайчик солнца</w:t>
      </w:r>
    </w:p>
    <w:p>
      <w:pPr>
        <w:pStyle w:val="Normal"/>
        <w:ind w:firstLine="360"/>
        <w:jc w:val="both"/>
        <w:rPr>
          <w:i/>
          <w:i/>
        </w:rPr>
      </w:pPr>
      <w:r>
        <w:rPr>
          <w:rFonts w:cs="Russian Times" w:ascii="Russian Times" w:hAnsi="Russian Times"/>
        </w:rPr>
        <w:t>В рыжеватой бороде.</w:t>
      </w:r>
    </w:p>
    <w:p>
      <w:pPr>
        <w:pStyle w:val="Normal"/>
        <w:ind w:firstLine="360"/>
        <w:jc w:val="both"/>
        <w:rPr>
          <w:i/>
          <w:i/>
        </w:rPr>
      </w:pPr>
      <w:r>
        <w:rPr>
          <w:rFonts w:cs="Times Armenian" w:ascii="Times Armenian" w:hAnsi="Times Armenian"/>
          <w:b/>
          <w:sz w:val="21"/>
          <w:szCs w:val="21"/>
        </w:rPr>
      </w:r>
    </w:p>
    <w:p>
      <w:pPr>
        <w:pStyle w:val="Normal"/>
        <w:ind w:firstLine="360"/>
        <w:jc w:val="both"/>
        <w:rPr>
          <w:i/>
          <w:i/>
        </w:rPr>
      </w:pPr>
      <w:r>
        <w:rPr>
          <w:rFonts w:cs="Times Armenian" w:ascii="Times Armenian" w:hAnsi="Times Armenian"/>
          <w:b/>
          <w:sz w:val="21"/>
          <w:szCs w:val="21"/>
        </w:rPr>
        <w:t>10</w:t>
      </w:r>
      <w:r>
        <w:rPr>
          <w:rFonts w:cs="Times Armenian" w:ascii="Times Armenian" w:hAnsi="Times Armenian"/>
          <w:sz w:val="21"/>
          <w:szCs w:val="21"/>
        </w:rPr>
        <w:t>.</w:t>
      </w:r>
      <w:r>
        <w:rPr>
          <w:rFonts w:cs="Times Armenian" w:ascii="Times Armenian" w:hAnsi="Times Armenian"/>
          <w:i/>
          <w:sz w:val="21"/>
          <w:szCs w:val="21"/>
        </w:rPr>
        <w:t xml:space="preserve"> </w:t>
      </w:r>
      <w:r>
        <w:rPr>
          <w:rFonts w:cs="Times Armenian" w:ascii="Times Armenian" w:hAnsi="Times Armenian"/>
          <w:sz w:val="21"/>
          <w:szCs w:val="21"/>
        </w:rPr>
        <w:t xml:space="preserve">Իմ կարծիքով, </w:t>
      </w:r>
      <w:r>
        <w:rPr>
          <w:rFonts w:cs="Times Armenian" w:ascii="Times Armenian" w:hAnsi="Times Armenian"/>
          <w:b/>
          <w:sz w:val="21"/>
          <w:szCs w:val="21"/>
        </w:rPr>
        <w:t>10.1-ը</w:t>
      </w:r>
      <w:r>
        <w:rPr>
          <w:rFonts w:cs="Times Armenian" w:ascii="Times Armenian" w:hAnsi="Times Armenian"/>
          <w:sz w:val="21"/>
          <w:szCs w:val="21"/>
        </w:rPr>
        <w:t xml:space="preserve"> ճիշտ թարգմանություն է, չնայած իմ թարգ</w:t>
        <w:softHyphen/>
        <w:t>մանության պատկերները «չեն բռնում» բնագրի պատ</w:t>
        <w:softHyphen/>
        <w:t>կերներին: Դրանք չկա</w:t>
        <w:softHyphen/>
        <w:t xml:space="preserve">րողացա պահեմ, դրա համար էլ </w:t>
      </w:r>
      <w:r>
        <w:rPr>
          <w:rFonts w:cs="Times Armenian" w:ascii="Times Armenian" w:hAnsi="Times Armenian"/>
          <w:b/>
          <w:i/>
          <w:sz w:val="21"/>
          <w:szCs w:val="21"/>
        </w:rPr>
        <w:t>Եսե</w:t>
        <w:softHyphen/>
        <w:t>նինի «օգնությամբ» գրեցի ի՛մ պապի մասին:</w:t>
      </w:r>
    </w:p>
    <w:p>
      <w:pPr>
        <w:pStyle w:val="Normal"/>
        <w:ind w:firstLine="360"/>
        <w:jc w:val="both"/>
        <w:rPr>
          <w:i/>
          <w:i/>
        </w:rPr>
      </w:pPr>
      <w:r>
        <w:rPr>
          <w:rFonts w:cs="Times Armenian" w:ascii="Times Armenian" w:hAnsi="Times Armenian"/>
          <w:sz w:val="21"/>
          <w:szCs w:val="21"/>
        </w:rPr>
        <w:t>Մեկ-մեկ հաջողվում է, որ բնագրի «բառերին» մոտ մնաս, բայց բանաս</w:t>
        <w:softHyphen/>
        <w:t>տեղծական չափը, մետրը, մեկ է՝ ուրիշ է լինում:</w:t>
      </w:r>
      <w:r>
        <w:rPr>
          <w:rFonts w:cs="Times Armenian" w:ascii="Times Armenian" w:hAnsi="Times Armenian"/>
          <w:i/>
          <w:sz w:val="21"/>
          <w:szCs w:val="21"/>
        </w:rPr>
        <w:t xml:space="preserve"> </w:t>
      </w:r>
      <w:r>
        <w:rPr>
          <w:rFonts w:cs="Times Armenian" w:ascii="Times Armenian" w:hAnsi="Times Armenian"/>
          <w:b/>
          <w:i/>
          <w:sz w:val="21"/>
          <w:szCs w:val="21"/>
        </w:rPr>
        <w:t>Իսկ թե որ չափ ու մետրն ան</w:t>
        <w:softHyphen/>
        <w:t>պայմա՛ն ես փոխելու, թե որ ուրիշ ճար չկա, ուրեմն, ուրիշ փոփոխություն</w:t>
        <w:softHyphen/>
        <w:t>նե</w:t>
        <w:softHyphen/>
        <w:t>րի իրավունքն է՛լ ունես, հանուն ա՛յն բանի, որ հայերեն ոտանավորն ըն</w:t>
        <w:softHyphen/>
        <w:t>տիր  լինի, ու կարդա</w:t>
        <w:softHyphen/>
        <w:t>ցողն ասի. «Էս ի՜նչ սիրուն ա, էսի ի՛մ ոտանավորն ա. ես էսի էլի՛ ու էլի՛ եմ կարդալու»:</w:t>
      </w:r>
    </w:p>
    <w:p>
      <w:pPr>
        <w:pStyle w:val="Normal"/>
        <w:ind w:firstLine="360"/>
        <w:jc w:val="both"/>
        <w:rPr>
          <w:i/>
          <w:i/>
        </w:rPr>
      </w:pPr>
      <w:r>
        <w:rPr>
          <w:rFonts w:cs="Times Armenian" w:ascii="Times Armenian" w:hAnsi="Times Armenian"/>
          <w:sz w:val="21"/>
          <w:szCs w:val="21"/>
        </w:rPr>
        <w:t>Սահյանը գերի է մնացել բնագրի «տառին», ու սրա համար էլ իր թարգ</w:t>
        <w:softHyphen/>
        <w:t xml:space="preserve">մանությունը հաջող չի: </w:t>
      </w:r>
    </w:p>
    <w:p>
      <w:pPr>
        <w:pStyle w:val="Normal"/>
        <w:ind w:firstLine="360"/>
        <w:jc w:val="both"/>
        <w:rPr>
          <w:i/>
          <w:i/>
        </w:rPr>
      </w:pPr>
      <w:r>
        <w:rPr>
          <w:rFonts w:cs="Times Armenian" w:ascii="Times Armenian" w:hAnsi="Times Armenian"/>
          <w:b/>
          <w:i/>
          <w:sz w:val="21"/>
          <w:szCs w:val="21"/>
        </w:rPr>
        <w:t xml:space="preserve">Թարգմանը թարգմանելուց ամեն բան փոխելու իրավունքն էլ ունի՛,  բայց մի բանի իրավունքը չունի. թարգմանն իրավունք չունի թերի ու նույնիսկ մի՜ քիչ, նույնիսկ տեղ-տեղ տգեղ ոտանավոր ստեղծելու: Թարգմանը բնագրի    ոչ էական բառ ու պատկերները փոխելու իրավունքն ունի՛, որովհետև մեկ է, բնագրի ամեն մի մանրամասնը թարգմանության լեզվով չես արտահայտի, սա անհնար է, ու սրա պես բան չի եղել ու չկա: </w:t>
      </w:r>
    </w:p>
    <w:p>
      <w:pPr>
        <w:pStyle w:val="Normal"/>
        <w:ind w:firstLine="360"/>
        <w:jc w:val="both"/>
        <w:rPr>
          <w:i/>
          <w:i/>
        </w:rPr>
      </w:pPr>
      <w:r>
        <w:rPr>
          <w:rFonts w:cs="Times Armenian" w:ascii="Times Armenian" w:hAnsi="Times Armenian"/>
          <w:sz w:val="21"/>
          <w:szCs w:val="21"/>
        </w:rPr>
        <w:t xml:space="preserve">Ասել եմ արդեն, որ նույնիսկ Հ. Թումանյանի </w:t>
      </w:r>
      <w:r>
        <w:rPr>
          <w:rFonts w:cs="Times Armenian" w:ascii="Times Armenian" w:hAnsi="Times Armenian"/>
          <w:b/>
          <w:i/>
          <w:sz w:val="21"/>
          <w:szCs w:val="21"/>
        </w:rPr>
        <w:t xml:space="preserve">«Ձմռան իրիկունը» </w:t>
      </w:r>
      <w:r>
        <w:rPr>
          <w:rFonts w:cs="Times Armenian" w:ascii="Times Armenian" w:hAnsi="Times Armenian"/>
          <w:sz w:val="21"/>
          <w:szCs w:val="21"/>
        </w:rPr>
        <w:t>բնագրից տարբեր է: Այդ տարբերության մի մանրամասնը «նկատել է» Ա. Ղարիբ</w:t>
        <w:softHyphen/>
        <w:t>յանը, ով իր «Ռուս-հայերեն» բառարանում իբր «ուղղում է» Թումանյանին ու ա</w:t>
        <w:softHyphen/>
        <w:t xml:space="preserve">ռաջին տողի տեղը գրում է. «Հողմը մեգով երկինքն է ծածկում»: </w:t>
      </w:r>
    </w:p>
    <w:p>
      <w:pPr>
        <w:pStyle w:val="Normal"/>
        <w:ind w:firstLine="360"/>
        <w:jc w:val="both"/>
        <w:rPr>
          <w:i/>
          <w:i/>
        </w:rPr>
      </w:pPr>
      <w:r>
        <w:rPr>
          <w:rFonts w:cs="Times Armenian" w:ascii="Times Armenian" w:hAnsi="Times Armenian"/>
          <w:sz w:val="21"/>
          <w:szCs w:val="21"/>
        </w:rPr>
        <w:t xml:space="preserve">Սահյանի թարգմանության վերնագիրը, </w:t>
      </w:r>
      <w:r>
        <w:rPr>
          <w:rFonts w:cs="Times Armenian" w:ascii="Times Armenian" w:hAnsi="Times Armenian"/>
          <w:b/>
          <w:sz w:val="21"/>
          <w:szCs w:val="21"/>
        </w:rPr>
        <w:t>ՊԱՊԸ,</w:t>
      </w:r>
      <w:r>
        <w:rPr>
          <w:rFonts w:cs="Times Armenian" w:ascii="Times Armenian" w:hAnsi="Times Armenian"/>
          <w:sz w:val="21"/>
          <w:szCs w:val="21"/>
        </w:rPr>
        <w:t xml:space="preserve"> ճիշտ չի, որտեվ բնագրի «շնչից» երևում է, որ Եսենինը գրում է ի՛ր պապի մասին: Ու իհարկե, բոլո</w:t>
        <w:softHyphen/>
        <w:t xml:space="preserve">րովին տեղին չեն` 5-րդ տողի </w:t>
      </w:r>
      <w:r>
        <w:rPr>
          <w:rFonts w:cs="Times Armenian" w:ascii="Times Armenian" w:hAnsi="Times Armenian"/>
          <w:b/>
          <w:sz w:val="21"/>
          <w:szCs w:val="21"/>
        </w:rPr>
        <w:t>«պապիկը»-ն</w:t>
      </w:r>
      <w:r>
        <w:rPr>
          <w:rFonts w:cs="Times Armenian" w:ascii="Times Armenian" w:hAnsi="Times Armenian"/>
          <w:sz w:val="21"/>
          <w:szCs w:val="21"/>
        </w:rPr>
        <w:t xml:space="preserve"> է՛լ, 13-րդ տողի </w:t>
      </w:r>
      <w:r>
        <w:rPr>
          <w:rFonts w:cs="Times Armenian" w:ascii="Times Armenian" w:hAnsi="Times Armenian"/>
          <w:b/>
          <w:sz w:val="21"/>
          <w:szCs w:val="21"/>
        </w:rPr>
        <w:t>«Պապն»</w:t>
      </w:r>
      <w:r>
        <w:rPr>
          <w:rFonts w:cs="Times Armenian" w:ascii="Times Armenian" w:hAnsi="Times Armenian"/>
          <w:sz w:val="21"/>
          <w:szCs w:val="21"/>
        </w:rPr>
        <w:t xml:space="preserve"> է՛լ:</w:t>
      </w:r>
    </w:p>
    <w:p>
      <w:pPr>
        <w:pStyle w:val="Normal"/>
        <w:ind w:firstLine="360"/>
        <w:jc w:val="both"/>
        <w:rPr>
          <w:i/>
          <w:i/>
        </w:rPr>
      </w:pPr>
      <w:r>
        <w:rPr>
          <w:rFonts w:eastAsia="Times Armenian" w:cs="Times Armenian" w:ascii="Times Armenian" w:hAnsi="Times Armenian"/>
          <w:sz w:val="21"/>
          <w:szCs w:val="21"/>
        </w:rPr>
        <w:t xml:space="preserve"> </w:t>
      </w:r>
      <w:r>
        <w:rPr>
          <w:rFonts w:cs="Times Armenian" w:ascii="Times Armenian" w:hAnsi="Times Armenian"/>
          <w:sz w:val="21"/>
          <w:szCs w:val="21"/>
        </w:rPr>
        <w:t>Տրամա</w:t>
        <w:softHyphen/>
        <w:t xml:space="preserve">բանական չի (ուրեմն, լրի՛վ է ավելորդ) պապի աչքերի </w:t>
      </w:r>
      <w:r>
        <w:rPr>
          <w:rFonts w:cs="Times Armenian" w:ascii="Times Armenian" w:hAnsi="Times Armenian"/>
          <w:b/>
          <w:sz w:val="21"/>
          <w:szCs w:val="21"/>
        </w:rPr>
        <w:t>«ամպո</w:t>
        <w:softHyphen/>
        <w:t>տու</w:t>
        <w:softHyphen/>
        <w:softHyphen/>
        <w:t>թյունը»,</w:t>
      </w:r>
      <w:r>
        <w:rPr>
          <w:rFonts w:cs="Times Armenian" w:ascii="Times Armenian" w:hAnsi="Times Armenian"/>
          <w:sz w:val="21"/>
          <w:szCs w:val="21"/>
        </w:rPr>
        <w:t xml:space="preserve"> իսկ ընդգծած տողերի տաղաչափությունը լրիվ ուրիշ «կինոյից ա»: Այս տողերից ամեն մեկը հերիք է, որ թարգմանությունը համարվի խո</w:t>
        <w:softHyphen/>
        <w:t>տան:</w:t>
      </w:r>
    </w:p>
    <w:p>
      <w:pPr>
        <w:pStyle w:val="Normal"/>
        <w:ind w:start="372" w:firstLine="708"/>
        <w:jc w:val="both"/>
        <w:rPr>
          <w:i/>
          <w:i/>
        </w:rPr>
      </w:pPr>
      <w:r>
        <w:rPr>
          <w:rFonts w:cs="Times Armenian" w:ascii="Times Armenian" w:hAnsi="Times Armenian"/>
          <w:b/>
          <w:i/>
          <w:sz w:val="21"/>
          <w:szCs w:val="21"/>
        </w:rPr>
      </w:r>
    </w:p>
    <w:p>
      <w:pPr>
        <w:pStyle w:val="Normal"/>
        <w:ind w:start="372" w:hanging="12"/>
        <w:jc w:val="both"/>
        <w:rPr>
          <w:i/>
          <w:i/>
        </w:rPr>
      </w:pPr>
      <w:r>
        <w:rPr>
          <w:rFonts w:cs="Times Armenian" w:ascii="Times Armenian" w:hAnsi="Times Armenian"/>
          <w:b/>
          <w:i/>
          <w:sz w:val="21"/>
          <w:szCs w:val="21"/>
        </w:rPr>
      </w:r>
    </w:p>
    <w:p>
      <w:pPr>
        <w:pStyle w:val="Heading3"/>
        <w:numPr>
          <w:ilvl w:val="0"/>
          <w:numId w:val="0"/>
        </w:numPr>
        <w:ind w:start="720" w:hanging="0"/>
        <w:rPr>
          <w:i/>
          <w:i/>
        </w:rPr>
      </w:pPr>
      <w:bookmarkStart w:id="54" w:name="__RefHeading___Toc409540359"/>
      <w:bookmarkEnd w:id="54"/>
      <w:r>
        <w:rPr>
          <w:rFonts w:cs="Times Armenian" w:ascii="Times Armenian" w:hAnsi="Times Armenian"/>
        </w:rPr>
        <w:t>10.1 ՊԱՊԸՍ</w:t>
      </w:r>
    </w:p>
    <w:p>
      <w:pPr>
        <w:pStyle w:val="Normal"/>
        <w:ind w:start="372" w:hanging="12"/>
        <w:jc w:val="end"/>
        <w:rPr>
          <w:i/>
          <w:i/>
        </w:rPr>
      </w:pPr>
      <w:r>
        <w:rPr>
          <w:rFonts w:cs="Times Armenian" w:ascii="Times Armenian" w:hAnsi="Times Armenian"/>
          <w:b/>
          <w:i/>
          <w:sz w:val="21"/>
          <w:szCs w:val="21"/>
        </w:rPr>
        <w:t>Թարգման` Մ. Հարությունյան</w:t>
      </w:r>
    </w:p>
    <w:p>
      <w:pPr>
        <w:pStyle w:val="Normal"/>
        <w:ind w:start="372" w:hanging="12"/>
        <w:jc w:val="both"/>
        <w:rPr>
          <w:i/>
          <w:i/>
        </w:rPr>
      </w:pPr>
      <w:r>
        <w:rPr>
          <w:rFonts w:cs="Times Armenian" w:ascii="Times Armenian" w:hAnsi="Times Armenian"/>
          <w:sz w:val="21"/>
          <w:szCs w:val="21"/>
        </w:rPr>
        <w:t>Գոմի դեմ դռան տակ խարխուլ`</w:t>
      </w:r>
    </w:p>
    <w:p>
      <w:pPr>
        <w:pStyle w:val="Normal"/>
        <w:ind w:start="372" w:hanging="12"/>
        <w:jc w:val="both"/>
        <w:rPr>
          <w:i/>
          <w:i/>
        </w:rPr>
      </w:pPr>
      <w:r>
        <w:rPr>
          <w:rFonts w:cs="Times Armenian" w:ascii="Times Armenian" w:hAnsi="Times Armenian"/>
          <w:sz w:val="21"/>
          <w:szCs w:val="21"/>
        </w:rPr>
        <w:t>Խո՛տ ա փռած ծերտախառը.</w:t>
      </w:r>
    </w:p>
    <w:p>
      <w:pPr>
        <w:pStyle w:val="Normal"/>
        <w:ind w:start="372" w:hanging="12"/>
        <w:jc w:val="both"/>
        <w:rPr>
          <w:i/>
          <w:i/>
        </w:rPr>
      </w:pPr>
      <w:r>
        <w:rPr>
          <w:rFonts w:cs="Times Armenian" w:ascii="Times Armenian" w:hAnsi="Times Armenian"/>
          <w:sz w:val="21"/>
          <w:szCs w:val="21"/>
        </w:rPr>
        <w:t>Ճանճերը բազմությամբ հախուռն`</w:t>
      </w:r>
    </w:p>
    <w:p>
      <w:pPr>
        <w:pStyle w:val="Normal"/>
        <w:ind w:start="372" w:hanging="12"/>
        <w:jc w:val="both"/>
        <w:rPr>
          <w:i/>
          <w:i/>
        </w:rPr>
      </w:pPr>
      <w:r>
        <w:rPr>
          <w:rFonts w:cs="Times Armenian" w:ascii="Times Armenian" w:hAnsi="Times Armenian"/>
          <w:sz w:val="21"/>
          <w:szCs w:val="21"/>
        </w:rPr>
        <w:t>Գրկե՛լ են տանձի ծառը:</w:t>
      </w:r>
    </w:p>
    <w:p>
      <w:pPr>
        <w:pStyle w:val="Normal"/>
        <w:ind w:start="372" w:hanging="12"/>
        <w:jc w:val="both"/>
        <w:rPr>
          <w:i/>
          <w:i/>
        </w:rPr>
      </w:pPr>
      <w:r>
        <w:rPr>
          <w:rFonts w:cs="Times Armenian" w:ascii="Times Armenian" w:hAnsi="Times Armenian"/>
          <w:sz w:val="21"/>
          <w:szCs w:val="21"/>
        </w:rPr>
      </w:r>
    </w:p>
    <w:p>
      <w:pPr>
        <w:pStyle w:val="Normal"/>
        <w:ind w:start="372" w:hanging="12"/>
        <w:jc w:val="both"/>
        <w:rPr>
          <w:i/>
          <w:i/>
        </w:rPr>
      </w:pPr>
      <w:r>
        <w:rPr>
          <w:rFonts w:cs="Times Armenian" w:ascii="Times Armenian" w:hAnsi="Times Armenian"/>
          <w:sz w:val="21"/>
          <w:szCs w:val="21"/>
        </w:rPr>
        <w:t>Ծեր պապըս` մեջքը կորացած,</w:t>
      </w:r>
    </w:p>
    <w:p>
      <w:pPr>
        <w:pStyle w:val="Normal"/>
        <w:ind w:start="372" w:hanging="12"/>
        <w:jc w:val="both"/>
        <w:rPr>
          <w:i/>
          <w:i/>
        </w:rPr>
      </w:pPr>
      <w:r>
        <w:rPr>
          <w:rFonts w:cs="Times Armenian" w:ascii="Times Armenian" w:hAnsi="Times Armenian"/>
          <w:sz w:val="21"/>
          <w:szCs w:val="21"/>
        </w:rPr>
        <w:t>Քերո՛ւմ ա մսրի դեմը,</w:t>
      </w:r>
    </w:p>
    <w:p>
      <w:pPr>
        <w:pStyle w:val="Normal"/>
        <w:ind w:start="372" w:hanging="12"/>
        <w:jc w:val="both"/>
        <w:rPr>
          <w:i/>
          <w:i/>
        </w:rPr>
      </w:pPr>
      <w:r>
        <w:rPr>
          <w:rFonts w:cs="Times Armenian" w:ascii="Times Armenian" w:hAnsi="Times Armenian"/>
          <w:sz w:val="21"/>
          <w:szCs w:val="21"/>
        </w:rPr>
        <w:t>Ու ծերտ ու թրիքը չորացած`</w:t>
      </w:r>
    </w:p>
    <w:p>
      <w:pPr>
        <w:pStyle w:val="Normal"/>
        <w:ind w:start="372" w:hanging="12"/>
        <w:jc w:val="both"/>
        <w:rPr>
          <w:i/>
          <w:i/>
        </w:rPr>
      </w:pPr>
      <w:r>
        <w:rPr>
          <w:rFonts w:cs="Times Armenian" w:ascii="Times Armenian" w:hAnsi="Times Armenian"/>
          <w:sz w:val="21"/>
          <w:szCs w:val="21"/>
        </w:rPr>
        <w:t>Բերո՛ւմ ա դռան շեմը:</w:t>
      </w:r>
    </w:p>
    <w:p>
      <w:pPr>
        <w:pStyle w:val="Normal"/>
        <w:ind w:start="372" w:hanging="12"/>
        <w:jc w:val="both"/>
        <w:rPr>
          <w:i/>
          <w:i/>
        </w:rPr>
      </w:pPr>
      <w:r>
        <w:rPr>
          <w:rFonts w:cs="Times Armenian" w:ascii="Times Armenian" w:hAnsi="Times Armenian"/>
          <w:sz w:val="21"/>
          <w:szCs w:val="21"/>
        </w:rPr>
      </w:r>
    </w:p>
    <w:p>
      <w:pPr>
        <w:pStyle w:val="Normal"/>
        <w:ind w:start="372" w:hanging="12"/>
        <w:jc w:val="both"/>
        <w:rPr>
          <w:i/>
          <w:i/>
        </w:rPr>
      </w:pPr>
      <w:r>
        <w:rPr>
          <w:rFonts w:cs="Times Armenian" w:ascii="Times Armenian" w:hAnsi="Times Armenian"/>
          <w:sz w:val="21"/>
          <w:szCs w:val="21"/>
        </w:rPr>
        <w:t>Ականջը պառավի ձենին`</w:t>
      </w:r>
    </w:p>
    <w:p>
      <w:pPr>
        <w:pStyle w:val="Normal"/>
        <w:ind w:start="372" w:hanging="12"/>
        <w:jc w:val="both"/>
        <w:rPr>
          <w:i/>
          <w:i/>
        </w:rPr>
      </w:pPr>
      <w:r>
        <w:rPr>
          <w:rFonts w:cs="Times Armenian" w:ascii="Times Armenian" w:hAnsi="Times Armenian"/>
          <w:sz w:val="21"/>
          <w:szCs w:val="21"/>
        </w:rPr>
        <w:t>Շալա՛կն ա առնում կողովը,</w:t>
      </w:r>
    </w:p>
    <w:p>
      <w:pPr>
        <w:pStyle w:val="Normal"/>
        <w:ind w:start="372" w:hanging="12"/>
        <w:jc w:val="both"/>
        <w:rPr>
          <w:i/>
          <w:i/>
        </w:rPr>
      </w:pPr>
      <w:r>
        <w:rPr>
          <w:rFonts w:cs="Times Armenian" w:ascii="Times Armenian" w:hAnsi="Times Armenian"/>
          <w:sz w:val="21"/>
          <w:szCs w:val="21"/>
        </w:rPr>
        <w:t>Անցնում սղոցած տանձենին,</w:t>
      </w:r>
    </w:p>
    <w:p>
      <w:pPr>
        <w:pStyle w:val="Normal"/>
        <w:ind w:start="372" w:hanging="12"/>
        <w:jc w:val="both"/>
        <w:rPr>
          <w:i/>
          <w:i/>
        </w:rPr>
      </w:pPr>
      <w:r>
        <w:rPr>
          <w:rFonts w:cs="Times Armenian" w:ascii="Times Armenian" w:hAnsi="Times Armenian"/>
          <w:sz w:val="21"/>
          <w:szCs w:val="21"/>
        </w:rPr>
        <w:t>Փոցխո՛ւմ գոմաղբած հողը:</w:t>
        <w:tab/>
      </w:r>
    </w:p>
    <w:p>
      <w:pPr>
        <w:pStyle w:val="Normal"/>
        <w:ind w:start="372" w:hanging="12"/>
        <w:jc w:val="both"/>
        <w:rPr>
          <w:i/>
          <w:i/>
        </w:rPr>
      </w:pPr>
      <w:r>
        <w:rPr>
          <w:rFonts w:cs="Times Armenian" w:ascii="Times Armenian" w:hAnsi="Times Armenian"/>
          <w:sz w:val="21"/>
          <w:szCs w:val="21"/>
        </w:rPr>
      </w:r>
    </w:p>
    <w:p>
      <w:pPr>
        <w:pStyle w:val="Normal"/>
        <w:ind w:start="372" w:hanging="12"/>
        <w:jc w:val="both"/>
        <w:rPr>
          <w:i/>
          <w:i/>
        </w:rPr>
      </w:pPr>
      <w:r>
        <w:rPr>
          <w:rFonts w:cs="Times Armenian" w:ascii="Times Armenian" w:hAnsi="Times Armenian"/>
          <w:sz w:val="21"/>
          <w:szCs w:val="21"/>
        </w:rPr>
        <w:t>Արևը կրա՛կ ա թափում:</w:t>
      </w:r>
    </w:p>
    <w:p>
      <w:pPr>
        <w:pStyle w:val="Normal"/>
        <w:ind w:start="372" w:hanging="12"/>
        <w:jc w:val="both"/>
        <w:rPr>
          <w:i/>
          <w:i/>
        </w:rPr>
      </w:pPr>
      <w:r>
        <w:rPr>
          <w:rFonts w:cs="Times Armenian" w:ascii="Times Armenian" w:hAnsi="Times Armenian"/>
          <w:sz w:val="21"/>
          <w:szCs w:val="21"/>
        </w:rPr>
        <w:t>Պա՛պըս ա մարգի մեջը:</w:t>
      </w:r>
    </w:p>
    <w:p>
      <w:pPr>
        <w:pStyle w:val="Normal"/>
        <w:ind w:start="372" w:hanging="12"/>
        <w:jc w:val="both"/>
        <w:rPr>
          <w:i/>
          <w:i/>
        </w:rPr>
      </w:pPr>
      <w:r>
        <w:rPr>
          <w:rFonts w:cs="Times Armenian" w:ascii="Times Armenian" w:hAnsi="Times Armenian"/>
          <w:sz w:val="21"/>
          <w:szCs w:val="21"/>
        </w:rPr>
        <w:t>Բահի կոթն ամուր ափո՛ւմ,</w:t>
      </w:r>
    </w:p>
    <w:p>
      <w:pPr>
        <w:pStyle w:val="Normal"/>
        <w:ind w:start="372" w:hanging="12"/>
        <w:jc w:val="both"/>
        <w:rPr>
          <w:i/>
          <w:i/>
        </w:rPr>
      </w:pPr>
      <w:r>
        <w:rPr>
          <w:rFonts w:cs="Times Armenian" w:ascii="Times Armenian" w:hAnsi="Times Armenian"/>
          <w:sz w:val="21"/>
          <w:szCs w:val="21"/>
        </w:rPr>
        <w:t>Գոմաղբի կո՛ւյտն առաջը:</w:t>
      </w:r>
    </w:p>
    <w:p>
      <w:pPr>
        <w:pStyle w:val="Normal"/>
        <w:jc w:val="both"/>
        <w:rPr>
          <w:i/>
          <w:i/>
        </w:rPr>
      </w:pPr>
      <w:r>
        <w:rPr>
          <w:rFonts w:cs="Times Armenian" w:ascii="Times Armenian" w:hAnsi="Times Armenian"/>
          <w:b/>
          <w:i/>
          <w:sz w:val="21"/>
          <w:szCs w:val="21"/>
        </w:rPr>
      </w:r>
    </w:p>
    <w:p>
      <w:pPr>
        <w:pStyle w:val="Normal"/>
        <w:ind w:start="360" w:hanging="0"/>
        <w:jc w:val="both"/>
        <w:rPr>
          <w:i/>
          <w:i/>
        </w:rPr>
      </w:pPr>
      <w:r>
        <w:rPr>
          <w:rFonts w:cs="Times Armenian" w:ascii="Times Armenian" w:hAnsi="Times Armenian"/>
          <w:b/>
          <w:i/>
          <w:sz w:val="21"/>
          <w:szCs w:val="21"/>
        </w:rPr>
      </w:r>
    </w:p>
    <w:p>
      <w:pPr>
        <w:pStyle w:val="Normal"/>
        <w:ind w:start="360" w:hanging="0"/>
        <w:jc w:val="both"/>
        <w:rPr>
          <w:i/>
          <w:i/>
        </w:rPr>
      </w:pPr>
      <w:r>
        <w:rPr>
          <w:rFonts w:cs="Times Armenian" w:ascii="Times Armenian" w:hAnsi="Times Armenian"/>
          <w:b/>
          <w:i/>
          <w:sz w:val="21"/>
          <w:szCs w:val="21"/>
        </w:rPr>
      </w:r>
    </w:p>
    <w:p>
      <w:pPr>
        <w:pStyle w:val="Heading3"/>
        <w:numPr>
          <w:ilvl w:val="0"/>
          <w:numId w:val="0"/>
        </w:numPr>
        <w:ind w:start="720" w:hanging="0"/>
        <w:rPr>
          <w:i/>
          <w:i/>
        </w:rPr>
      </w:pPr>
      <w:bookmarkStart w:id="55" w:name="__RefHeading___Toc409540360"/>
      <w:bookmarkEnd w:id="55"/>
      <w:r>
        <w:rPr>
          <w:rFonts w:cs="Times Armenian" w:ascii="Times Armenian" w:hAnsi="Times Armenian"/>
        </w:rPr>
        <w:t>10.2 ՊԱՊԸ</w:t>
      </w:r>
    </w:p>
    <w:p>
      <w:pPr>
        <w:pStyle w:val="Normal"/>
        <w:ind w:start="360" w:hanging="0"/>
        <w:jc w:val="end"/>
        <w:rPr>
          <w:i/>
          <w:i/>
        </w:rPr>
      </w:pPr>
      <w:r>
        <w:rPr>
          <w:rFonts w:cs="Times Armenian" w:ascii="Times Armenian" w:hAnsi="Times Armenian"/>
          <w:b/>
          <w:i/>
          <w:sz w:val="21"/>
          <w:szCs w:val="21"/>
        </w:rPr>
        <w:t xml:space="preserve">Թարգման` Հ. Սահյանի </w:t>
      </w:r>
    </w:p>
    <w:p>
      <w:pPr>
        <w:pStyle w:val="Normal"/>
        <w:ind w:start="360" w:hanging="0"/>
        <w:jc w:val="both"/>
        <w:rPr>
          <w:i/>
          <w:i/>
        </w:rPr>
      </w:pPr>
      <w:r>
        <w:rPr>
          <w:rFonts w:cs="Times Armenian" w:ascii="Times Armenian" w:hAnsi="Times Armenian"/>
          <w:sz w:val="21"/>
          <w:szCs w:val="21"/>
        </w:rPr>
        <w:t>Կալի շուրջը ճիլ ու ճմբեր,</w:t>
      </w:r>
    </w:p>
    <w:p>
      <w:pPr>
        <w:pStyle w:val="Normal"/>
        <w:ind w:start="360" w:hanging="0"/>
        <w:jc w:val="both"/>
        <w:rPr>
          <w:i/>
          <w:i/>
        </w:rPr>
      </w:pPr>
      <w:r>
        <w:rPr>
          <w:rFonts w:cs="Times Armenian" w:ascii="Times Armenian" w:hAnsi="Times Armenian"/>
          <w:sz w:val="21"/>
          <w:szCs w:val="21"/>
        </w:rPr>
        <w:t>Փթիր ու ցան ցանուցիր:</w:t>
      </w:r>
    </w:p>
    <w:p>
      <w:pPr>
        <w:pStyle w:val="Normal"/>
        <w:ind w:start="360" w:hanging="0"/>
        <w:jc w:val="both"/>
        <w:rPr>
          <w:i/>
          <w:i/>
        </w:rPr>
      </w:pPr>
      <w:r>
        <w:rPr>
          <w:rFonts w:cs="Times Armenian" w:ascii="Times Armenian" w:hAnsi="Times Armenian"/>
          <w:b/>
          <w:i/>
          <w:sz w:val="21"/>
          <w:szCs w:val="21"/>
        </w:rPr>
        <w:t>Ճանճերի շուրջպարն է կպել</w:t>
      </w:r>
    </w:p>
    <w:p>
      <w:pPr>
        <w:pStyle w:val="Normal"/>
        <w:ind w:start="360" w:hanging="0"/>
        <w:jc w:val="both"/>
        <w:rPr>
          <w:i/>
          <w:i/>
        </w:rPr>
      </w:pPr>
      <w:r>
        <w:rPr>
          <w:rFonts w:cs="Times Armenian" w:ascii="Times Armenian" w:hAnsi="Times Armenian"/>
          <w:sz w:val="21"/>
          <w:szCs w:val="21"/>
        </w:rPr>
        <w:t>Կռոթուկի կոծոծին:</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 xml:space="preserve">Կռացել է ծեր </w:t>
      </w:r>
      <w:r>
        <w:rPr>
          <w:rFonts w:cs="Times Armenian" w:ascii="Times Armenian" w:hAnsi="Times Armenian"/>
          <w:b/>
          <w:i/>
          <w:sz w:val="21"/>
          <w:szCs w:val="21"/>
        </w:rPr>
        <w:t>պապիկը,</w:t>
      </w:r>
    </w:p>
    <w:p>
      <w:pPr>
        <w:pStyle w:val="Normal"/>
        <w:ind w:start="360" w:hanging="0"/>
        <w:jc w:val="both"/>
        <w:rPr>
          <w:i/>
          <w:i/>
        </w:rPr>
      </w:pPr>
      <w:r>
        <w:rPr>
          <w:rFonts w:cs="Times Armenian" w:ascii="Times Armenian" w:hAnsi="Times Armenian"/>
          <w:b/>
          <w:i/>
          <w:sz w:val="21"/>
          <w:szCs w:val="21"/>
        </w:rPr>
        <w:t>Կոխկրտված կալն է մաքրում</w:t>
      </w:r>
    </w:p>
    <w:p>
      <w:pPr>
        <w:pStyle w:val="Normal"/>
        <w:ind w:start="360" w:hanging="0"/>
        <w:jc w:val="both"/>
        <w:rPr>
          <w:i/>
          <w:i/>
        </w:rPr>
      </w:pPr>
      <w:r>
        <w:rPr>
          <w:rFonts w:cs="Times Armenian" w:ascii="Times Armenian" w:hAnsi="Times Armenian"/>
          <w:b/>
          <w:i/>
          <w:sz w:val="21"/>
          <w:szCs w:val="21"/>
        </w:rPr>
        <w:t>Եվ ծանծի փխրուն տականքը</w:t>
      </w:r>
    </w:p>
    <w:p>
      <w:pPr>
        <w:pStyle w:val="Normal"/>
        <w:ind w:start="360" w:hanging="0"/>
        <w:jc w:val="both"/>
        <w:rPr>
          <w:i/>
          <w:i/>
        </w:rPr>
      </w:pPr>
      <w:r>
        <w:rPr>
          <w:rFonts w:cs="Times Armenian" w:ascii="Times Armenian" w:hAnsi="Times Armenian"/>
          <w:sz w:val="21"/>
          <w:szCs w:val="21"/>
        </w:rPr>
        <w:t>Կուտակում է անկյունում:</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 xml:space="preserve">Կկոցելով աչքերն </w:t>
      </w:r>
      <w:r>
        <w:rPr>
          <w:rFonts w:cs="Times Armenian" w:ascii="Times Armenian" w:hAnsi="Times Armenian"/>
          <w:b/>
          <w:i/>
          <w:sz w:val="21"/>
          <w:szCs w:val="21"/>
        </w:rPr>
        <w:t>ամպոտ,</w:t>
      </w:r>
    </w:p>
    <w:p>
      <w:pPr>
        <w:pStyle w:val="Normal"/>
        <w:ind w:start="360" w:hanging="0"/>
        <w:jc w:val="both"/>
        <w:rPr>
          <w:i/>
          <w:i/>
        </w:rPr>
      </w:pPr>
      <w:r>
        <w:rPr>
          <w:rFonts w:cs="Times Armenian" w:ascii="Times Armenian" w:hAnsi="Times Armenian"/>
          <w:sz w:val="21"/>
          <w:szCs w:val="21"/>
        </w:rPr>
        <w:t xml:space="preserve">Կռատուկն է կտրում </w:t>
      </w:r>
      <w:r>
        <w:rPr>
          <w:rFonts w:cs="Times Armenian" w:ascii="Times Armenian" w:hAnsi="Times Armenian"/>
          <w:b/>
          <w:i/>
          <w:sz w:val="21"/>
          <w:szCs w:val="21"/>
          <w:u w:val="single"/>
        </w:rPr>
        <w:t>նա</w:t>
      </w:r>
    </w:p>
    <w:p>
      <w:pPr>
        <w:pStyle w:val="Normal"/>
        <w:ind w:start="360" w:hanging="0"/>
        <w:jc w:val="both"/>
        <w:rPr>
          <w:i/>
          <w:i/>
        </w:rPr>
      </w:pPr>
      <w:r>
        <w:rPr>
          <w:rFonts w:cs="Times Armenian" w:ascii="Times Armenian" w:hAnsi="Times Armenian"/>
          <w:sz w:val="21"/>
          <w:szCs w:val="21"/>
        </w:rPr>
        <w:t>Եվ ակոս է բաց անում, որ</w:t>
      </w:r>
    </w:p>
    <w:p>
      <w:pPr>
        <w:pStyle w:val="Normal"/>
        <w:ind w:start="360" w:hanging="0"/>
        <w:jc w:val="both"/>
        <w:rPr>
          <w:i/>
          <w:i/>
        </w:rPr>
      </w:pPr>
      <w:r>
        <w:rPr>
          <w:rFonts w:cs="Times Armenian" w:ascii="Times Armenian" w:hAnsi="Times Armenian"/>
          <w:sz w:val="21"/>
          <w:szCs w:val="21"/>
        </w:rPr>
        <w:t>Անձրևաջուրը գնա:</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Մայրամուտ է: Պապն է շողում՝</w:t>
      </w:r>
    </w:p>
    <w:p>
      <w:pPr>
        <w:pStyle w:val="Normal"/>
        <w:ind w:start="360" w:hanging="0"/>
        <w:jc w:val="both"/>
        <w:rPr>
          <w:i/>
          <w:i/>
        </w:rPr>
      </w:pPr>
      <w:r>
        <w:rPr>
          <w:rFonts w:cs="Times Armenian" w:ascii="Times Armenian" w:hAnsi="Times Armenian"/>
          <w:b/>
          <w:i/>
          <w:sz w:val="21"/>
          <w:szCs w:val="21"/>
        </w:rPr>
        <w:t>Փայլար</w:t>
      </w:r>
      <w:r>
        <w:rPr>
          <w:rFonts w:cs="Times Armenian" w:ascii="Times Armenian" w:hAnsi="Times Armenian"/>
          <w:sz w:val="21"/>
          <w:szCs w:val="21"/>
        </w:rPr>
        <w:t xml:space="preserve"> դարձած տեղով մեկ,</w:t>
      </w:r>
    </w:p>
    <w:p>
      <w:pPr>
        <w:pStyle w:val="Normal"/>
        <w:ind w:start="360" w:hanging="0"/>
        <w:jc w:val="both"/>
        <w:rPr>
          <w:i/>
          <w:i/>
        </w:rPr>
      </w:pPr>
      <w:r>
        <w:rPr>
          <w:rFonts w:cs="Times Armenian" w:ascii="Times Armenian" w:hAnsi="Times Armenian"/>
          <w:sz w:val="21"/>
          <w:szCs w:val="21"/>
        </w:rPr>
        <w:t>Եվ արևի շողն է խաղում</w:t>
      </w:r>
    </w:p>
    <w:p>
      <w:pPr>
        <w:pStyle w:val="Normal"/>
        <w:ind w:start="360" w:hanging="0"/>
        <w:jc w:val="both"/>
        <w:rPr>
          <w:i/>
          <w:i/>
        </w:rPr>
      </w:pPr>
      <w:r>
        <w:rPr>
          <w:rFonts w:cs="Times Armenian" w:ascii="Times Armenian" w:hAnsi="Times Armenian"/>
          <w:sz w:val="21"/>
          <w:szCs w:val="21"/>
        </w:rPr>
        <w:t xml:space="preserve">Մորուքի մեջ </w:t>
      </w:r>
      <w:r>
        <w:rPr>
          <w:rFonts w:cs="Times Armenian" w:ascii="Times Armenian" w:hAnsi="Times Armenian"/>
          <w:b/>
          <w:i/>
          <w:sz w:val="21"/>
          <w:szCs w:val="21"/>
          <w:u w:val="single"/>
        </w:rPr>
        <w:t>նրա</w:t>
      </w:r>
      <w:r>
        <w:rPr>
          <w:rFonts w:cs="Times Armenian" w:ascii="Times Armenian" w:hAnsi="Times Armenian"/>
          <w:sz w:val="21"/>
          <w:szCs w:val="21"/>
        </w:rPr>
        <w:t xml:space="preserve"> շեկ:</w:t>
      </w:r>
    </w:p>
    <w:p>
      <w:pPr>
        <w:pStyle w:val="Normal"/>
        <w:ind w:firstLine="360"/>
        <w:jc w:val="both"/>
        <w:rPr>
          <w:i/>
          <w:i/>
        </w:rPr>
      </w:pPr>
      <w:r>
        <w:rPr>
          <w:rFonts w:cs="Times Armenian" w:ascii="Times Armenian" w:hAnsi="Times Armenian"/>
          <w:i/>
          <w:sz w:val="21"/>
          <w:szCs w:val="21"/>
        </w:rPr>
      </w:r>
    </w:p>
    <w:p>
      <w:pPr>
        <w:pStyle w:val="Normal"/>
        <w:jc w:val="both"/>
        <w:rPr>
          <w:i/>
          <w:i/>
        </w:rPr>
      </w:pPr>
      <w:r>
        <w:rPr>
          <w:rFonts w:cs="Times Armenian" w:ascii="Times Armenian" w:hAnsi="Times Armenian"/>
          <w:i/>
          <w:sz w:val="21"/>
          <w:szCs w:val="21"/>
        </w:rPr>
      </w:r>
      <w:r>
        <w:br w:type="page"/>
      </w:r>
    </w:p>
    <w:p>
      <w:pPr>
        <w:pStyle w:val="Heading3"/>
        <w:numPr>
          <w:ilvl w:val="0"/>
          <w:numId w:val="0"/>
        </w:numPr>
        <w:ind w:start="720" w:hanging="0"/>
        <w:rPr>
          <w:i/>
          <w:i/>
        </w:rPr>
      </w:pPr>
      <w:r>
        <w:rPr>
          <w:rFonts w:cs="Arial Unicode" w:ascii="Arial Unicode" w:hAnsi="Arial Unicode"/>
          <w:b/>
          <w:i/>
        </w:rPr>
        <w:t>11. *** Топи да болота</w:t>
      </w:r>
    </w:p>
    <w:p>
      <w:pPr>
        <w:pStyle w:val="Heading3"/>
        <w:numPr>
          <w:ilvl w:val="0"/>
          <w:numId w:val="0"/>
        </w:numPr>
        <w:ind w:start="720" w:hanging="0"/>
        <w:rPr>
          <w:i/>
          <w:i/>
        </w:rPr>
      </w:pPr>
      <w:r>
        <w:rPr>
          <w:rFonts w:cs="Arial Unicode" w:ascii="Arial Unicode" w:hAnsi="Arial Unicode"/>
          <w:b/>
          <w:i/>
        </w:rPr>
      </w:r>
    </w:p>
    <w:p>
      <w:pPr>
        <w:pStyle w:val="Heading3"/>
        <w:numPr>
          <w:ilvl w:val="0"/>
          <w:numId w:val="0"/>
        </w:numPr>
        <w:ind w:start="720" w:hanging="0"/>
        <w:rPr>
          <w:i/>
          <w:i/>
        </w:rPr>
      </w:pPr>
      <w:r>
        <w:rPr>
          <w:rFonts w:cs="Arial Unicode" w:ascii="Arial Unicode" w:hAnsi="Arial Unicode"/>
          <w:b/>
          <w:i/>
        </w:rPr>
        <w:t>Топи да болота,</w:t>
        <w:tab/>
        <w:tab/>
        <w:t>a b a° b</w:t>
      </w:r>
    </w:p>
    <w:p>
      <w:pPr>
        <w:pStyle w:val="Heading3"/>
        <w:numPr>
          <w:ilvl w:val="0"/>
          <w:numId w:val="0"/>
        </w:numPr>
        <w:ind w:start="720" w:hanging="0"/>
        <w:rPr>
          <w:i/>
          <w:i/>
        </w:rPr>
      </w:pPr>
      <w:r>
        <w:rPr>
          <w:rFonts w:cs="Arial Unicode" w:ascii="Arial Unicode" w:hAnsi="Arial Unicode"/>
          <w:b/>
          <w:i/>
        </w:rPr>
        <w:t>Синий плат небес.</w:t>
        <w:tab/>
        <w:tab/>
        <w:t xml:space="preserve">6-5-6-5 </w:t>
      </w:r>
    </w:p>
    <w:p>
      <w:pPr>
        <w:pStyle w:val="Heading3"/>
        <w:numPr>
          <w:ilvl w:val="0"/>
          <w:numId w:val="0"/>
        </w:numPr>
        <w:ind w:start="720" w:hanging="0"/>
        <w:rPr>
          <w:i/>
          <w:i/>
        </w:rPr>
      </w:pPr>
      <w:r>
        <w:rPr>
          <w:rFonts w:cs="Arial Unicode" w:ascii="Arial Unicode" w:hAnsi="Arial Unicode"/>
          <w:b/>
          <w:i/>
        </w:rPr>
        <w:t>Хвойной позолотой</w:t>
        <w:tab/>
        <w:tab/>
        <w:t xml:space="preserve">    </w:t>
      </w:r>
    </w:p>
    <w:p>
      <w:pPr>
        <w:pStyle w:val="Heading3"/>
        <w:numPr>
          <w:ilvl w:val="0"/>
          <w:numId w:val="0"/>
        </w:numPr>
        <w:ind w:start="720" w:hanging="0"/>
        <w:rPr>
          <w:i/>
          <w:i/>
        </w:rPr>
      </w:pPr>
      <w:r>
        <w:rPr>
          <w:rFonts w:cs="Arial Unicode" w:ascii="Arial Unicode" w:hAnsi="Arial Unicode"/>
          <w:b/>
          <w:i/>
        </w:rPr>
        <w:t>Взвенивает лес.</w:t>
        <w:tab/>
        <w:tab/>
      </w:r>
    </w:p>
    <w:p>
      <w:pPr>
        <w:pStyle w:val="Heading3"/>
        <w:numPr>
          <w:ilvl w:val="0"/>
          <w:numId w:val="0"/>
        </w:numPr>
        <w:ind w:start="720" w:hanging="0"/>
        <w:rPr>
          <w:i/>
          <w:i/>
        </w:rPr>
      </w:pPr>
      <w:r>
        <w:rPr>
          <w:rFonts w:cs="Arial Unicode" w:ascii="Arial Unicode" w:hAnsi="Arial Unicode"/>
          <w:b/>
          <w:i/>
        </w:rPr>
      </w:r>
    </w:p>
    <w:p>
      <w:pPr>
        <w:pStyle w:val="Heading3"/>
        <w:numPr>
          <w:ilvl w:val="0"/>
          <w:numId w:val="0"/>
        </w:numPr>
        <w:ind w:start="720" w:hanging="0"/>
        <w:rPr>
          <w:i/>
          <w:i/>
        </w:rPr>
      </w:pPr>
      <w:r>
        <w:rPr>
          <w:rFonts w:cs="Arial Unicode" w:ascii="Arial Unicode" w:hAnsi="Arial Unicode"/>
          <w:b/>
          <w:i/>
        </w:rPr>
        <w:t>Тенькает синица</w:t>
        <w:tab/>
        <w:tab/>
        <w:t>c d c d</w:t>
      </w:r>
    </w:p>
    <w:p>
      <w:pPr>
        <w:pStyle w:val="Heading3"/>
        <w:numPr>
          <w:ilvl w:val="0"/>
          <w:numId w:val="0"/>
        </w:numPr>
        <w:ind w:start="720" w:hanging="0"/>
        <w:rPr>
          <w:i/>
          <w:i/>
        </w:rPr>
      </w:pPr>
      <w:r>
        <w:rPr>
          <w:rFonts w:cs="Arial Unicode" w:ascii="Arial Unicode" w:hAnsi="Arial Unicode"/>
          <w:b/>
          <w:i/>
        </w:rPr>
        <w:t>Меж лесных кудрей,</w:t>
        <w:tab/>
        <w:t>6-5-6-5</w:t>
        <w:tab/>
        <w:t xml:space="preserve">    </w:t>
      </w:r>
    </w:p>
    <w:p>
      <w:pPr>
        <w:pStyle w:val="Heading3"/>
        <w:numPr>
          <w:ilvl w:val="0"/>
          <w:numId w:val="0"/>
        </w:numPr>
        <w:ind w:start="720" w:hanging="0"/>
        <w:rPr>
          <w:i/>
          <w:i/>
        </w:rPr>
      </w:pPr>
      <w:r>
        <w:rPr>
          <w:rFonts w:cs="Arial Unicode" w:ascii="Arial Unicode" w:hAnsi="Arial Unicode"/>
          <w:b/>
          <w:i/>
        </w:rPr>
        <w:t>Темным елям снится</w:t>
        <w:tab/>
        <w:t xml:space="preserve">   </w:t>
        <w:tab/>
      </w:r>
    </w:p>
    <w:p>
      <w:pPr>
        <w:pStyle w:val="Heading3"/>
        <w:numPr>
          <w:ilvl w:val="0"/>
          <w:numId w:val="0"/>
        </w:numPr>
        <w:ind w:start="720" w:hanging="0"/>
        <w:rPr>
          <w:i/>
          <w:i/>
        </w:rPr>
      </w:pPr>
      <w:r>
        <w:rPr>
          <w:rFonts w:cs="Arial Unicode" w:ascii="Arial Unicode" w:hAnsi="Arial Unicode"/>
          <w:b/>
          <w:i/>
        </w:rPr>
        <w:t>Гомон косарей.</w:t>
        <w:tab/>
        <w:tab/>
      </w:r>
    </w:p>
    <w:p>
      <w:pPr>
        <w:pStyle w:val="Heading3"/>
        <w:numPr>
          <w:ilvl w:val="0"/>
          <w:numId w:val="0"/>
        </w:numPr>
        <w:ind w:start="720" w:hanging="0"/>
        <w:rPr>
          <w:i/>
          <w:i/>
        </w:rPr>
      </w:pPr>
      <w:r>
        <w:rPr>
          <w:rFonts w:cs="Arial Unicode" w:ascii="Arial Unicode" w:hAnsi="Arial Unicode"/>
          <w:b/>
          <w:i/>
        </w:rPr>
      </w:r>
    </w:p>
    <w:p>
      <w:pPr>
        <w:pStyle w:val="Heading3"/>
        <w:numPr>
          <w:ilvl w:val="0"/>
          <w:numId w:val="0"/>
        </w:numPr>
        <w:ind w:start="720" w:hanging="0"/>
        <w:rPr>
          <w:i/>
          <w:i/>
        </w:rPr>
      </w:pPr>
      <w:r>
        <w:rPr>
          <w:rFonts w:cs="Arial Unicode" w:ascii="Arial Unicode" w:hAnsi="Arial Unicode"/>
          <w:b/>
          <w:i/>
        </w:rPr>
        <w:t>По лугу со скрипом</w:t>
        <w:tab/>
        <w:tab/>
        <w:t>e f e°° f°</w:t>
      </w:r>
    </w:p>
    <w:p>
      <w:pPr>
        <w:pStyle w:val="Heading3"/>
        <w:numPr>
          <w:ilvl w:val="0"/>
          <w:numId w:val="0"/>
        </w:numPr>
        <w:ind w:start="720" w:hanging="0"/>
        <w:rPr>
          <w:i/>
          <w:i/>
        </w:rPr>
      </w:pPr>
      <w:r>
        <w:rPr>
          <w:rFonts w:cs="Arial Unicode" w:ascii="Arial Unicode" w:hAnsi="Arial Unicode"/>
          <w:b/>
          <w:i/>
        </w:rPr>
        <w:t xml:space="preserve">Тянется обоз – </w:t>
        <w:tab/>
        <w:tab/>
        <w:t>6-5-6-5</w:t>
      </w:r>
    </w:p>
    <w:p>
      <w:pPr>
        <w:pStyle w:val="Heading3"/>
        <w:numPr>
          <w:ilvl w:val="0"/>
          <w:numId w:val="0"/>
        </w:numPr>
        <w:ind w:start="720" w:hanging="0"/>
        <w:rPr>
          <w:i/>
          <w:i/>
        </w:rPr>
      </w:pPr>
      <w:r>
        <w:rPr>
          <w:rFonts w:cs="Arial Unicode" w:ascii="Arial Unicode" w:hAnsi="Arial Unicode"/>
          <w:b/>
          <w:i/>
        </w:rPr>
        <w:t>Суховатой липой</w:t>
      </w:r>
    </w:p>
    <w:p>
      <w:pPr>
        <w:pStyle w:val="Heading3"/>
        <w:numPr>
          <w:ilvl w:val="0"/>
          <w:numId w:val="0"/>
        </w:numPr>
        <w:ind w:start="720" w:hanging="0"/>
        <w:rPr>
          <w:i/>
          <w:i/>
        </w:rPr>
      </w:pPr>
      <w:r>
        <w:rPr>
          <w:rFonts w:cs="Arial Unicode" w:ascii="Arial Unicode" w:hAnsi="Arial Unicode"/>
          <w:b/>
          <w:i/>
        </w:rPr>
        <w:t>Пахнет от колес.</w:t>
      </w:r>
    </w:p>
    <w:p>
      <w:pPr>
        <w:pStyle w:val="Heading3"/>
        <w:numPr>
          <w:ilvl w:val="0"/>
          <w:numId w:val="0"/>
        </w:numPr>
        <w:ind w:start="720" w:hanging="0"/>
        <w:rPr>
          <w:i/>
          <w:i/>
        </w:rPr>
      </w:pPr>
      <w:r>
        <w:rPr>
          <w:rFonts w:cs="Arial Unicode" w:ascii="Arial Unicode" w:hAnsi="Arial Unicode"/>
          <w:b/>
          <w:i/>
        </w:rPr>
      </w:r>
    </w:p>
    <w:p>
      <w:pPr>
        <w:pStyle w:val="Heading3"/>
        <w:numPr>
          <w:ilvl w:val="0"/>
          <w:numId w:val="0"/>
        </w:numPr>
        <w:ind w:start="720" w:hanging="0"/>
        <w:rPr>
          <w:i/>
          <w:i/>
        </w:rPr>
      </w:pPr>
      <w:r>
        <w:rPr>
          <w:rFonts w:cs="Arial Unicode" w:ascii="Arial Unicode" w:hAnsi="Arial Unicode"/>
          <w:b/>
          <w:i/>
        </w:rPr>
        <w:t>Слухают ракиты</w:t>
        <w:tab/>
        <w:tab/>
        <w:t>g h g° h</w:t>
      </w:r>
    </w:p>
    <w:p>
      <w:pPr>
        <w:pStyle w:val="Heading3"/>
        <w:numPr>
          <w:ilvl w:val="0"/>
          <w:numId w:val="0"/>
        </w:numPr>
        <w:ind w:start="720" w:hanging="0"/>
        <w:rPr>
          <w:i/>
          <w:i/>
        </w:rPr>
      </w:pPr>
      <w:r>
        <w:rPr>
          <w:rFonts w:cs="Arial Unicode" w:ascii="Arial Unicode" w:hAnsi="Arial Unicode"/>
          <w:b/>
          <w:i/>
        </w:rPr>
        <w:t>Посвист ветряной,</w:t>
        <w:tab/>
        <w:tab/>
        <w:t>6-5-6-5</w:t>
      </w:r>
    </w:p>
    <w:p>
      <w:pPr>
        <w:pStyle w:val="Heading3"/>
        <w:numPr>
          <w:ilvl w:val="0"/>
          <w:numId w:val="0"/>
        </w:numPr>
        <w:ind w:start="720" w:hanging="0"/>
        <w:rPr>
          <w:i/>
          <w:i/>
        </w:rPr>
      </w:pPr>
      <w:r>
        <w:rPr>
          <w:rFonts w:cs="Arial Unicode" w:ascii="Arial Unicode" w:hAnsi="Arial Unicode"/>
          <w:b/>
          <w:i/>
        </w:rPr>
        <w:t>Край ты мой забытый</w:t>
      </w:r>
    </w:p>
    <w:p>
      <w:pPr>
        <w:pStyle w:val="Heading3"/>
        <w:numPr>
          <w:ilvl w:val="0"/>
          <w:numId w:val="0"/>
        </w:numPr>
        <w:ind w:start="720" w:hanging="0"/>
        <w:rPr>
          <w:i/>
          <w:i/>
        </w:rPr>
      </w:pPr>
      <w:r>
        <w:rPr>
          <w:rFonts w:cs="Arial Unicode" w:ascii="Arial Unicode" w:hAnsi="Arial Unicode"/>
          <w:b/>
          <w:i/>
        </w:rPr>
        <w:t>Край ты мой родной.</w:t>
      </w:r>
    </w:p>
    <w:p>
      <w:pPr>
        <w:pStyle w:val="Normal"/>
        <w:rPr>
          <w:i/>
          <w:i/>
        </w:rPr>
      </w:pPr>
      <w:r>
        <w:rPr>
          <w:rFonts w:cs="Arial Unicode" w:ascii="Arial Unicode" w:hAnsi="Arial Unicode"/>
          <w:b/>
          <w:i/>
        </w:rPr>
      </w:r>
    </w:p>
    <w:p>
      <w:pPr>
        <w:pStyle w:val="Normal"/>
        <w:ind w:firstLine="360"/>
        <w:jc w:val="both"/>
        <w:rPr>
          <w:i/>
          <w:i/>
        </w:rPr>
      </w:pPr>
      <w:r>
        <w:rPr>
          <w:rFonts w:cs="Times Armenian" w:ascii="Times Armenian" w:hAnsi="Times Armenian"/>
          <w:b/>
          <w:i/>
          <w:sz w:val="21"/>
          <w:szCs w:val="21"/>
        </w:rPr>
        <w:t>11.</w:t>
      </w:r>
      <w:r>
        <w:rPr>
          <w:rFonts w:cs="Times Armenian" w:ascii="Times Armenian" w:hAnsi="Times Armenian"/>
          <w:i/>
          <w:sz w:val="21"/>
          <w:szCs w:val="21"/>
        </w:rPr>
        <w:t xml:space="preserve"> </w:t>
      </w:r>
      <w:r>
        <w:rPr>
          <w:rFonts w:cs="Times Armenian" w:ascii="Times Armenian" w:hAnsi="Times Armenian"/>
          <w:sz w:val="21"/>
          <w:szCs w:val="21"/>
        </w:rPr>
        <w:t>Հաստատ համոզված եմ, որ իմ 10.1-ն է՛լ, 11.1-ն է՛լ ճիշտ թարգ</w:t>
        <w:softHyphen/>
        <w:t>մա</w:t>
        <w:softHyphen/>
        <w:t>նու</w:t>
        <w:softHyphen/>
        <w:t>թյուն են, կամ ավելի ճիշտ են, քան, օրինակ, Սահյանի 10.2-ը:</w:t>
      </w:r>
    </w:p>
    <w:p>
      <w:pPr>
        <w:pStyle w:val="Normal"/>
        <w:ind w:firstLine="360"/>
        <w:jc w:val="both"/>
        <w:rPr>
          <w:i/>
          <w:i/>
        </w:rPr>
      </w:pPr>
      <w:r>
        <w:rPr>
          <w:rFonts w:eastAsia="Times Armenian" w:cs="Times Armenian" w:ascii="Times Armenian" w:hAnsi="Times Armenian"/>
          <w:i/>
          <w:sz w:val="21"/>
          <w:szCs w:val="21"/>
        </w:rPr>
        <w:t xml:space="preserve">  </w:t>
      </w:r>
      <w:r>
        <w:rPr>
          <w:rFonts w:cs="Times Armenian" w:ascii="Times Armenian" w:hAnsi="Times Armenian"/>
          <w:b/>
          <w:i/>
          <w:sz w:val="21"/>
          <w:szCs w:val="21"/>
        </w:rPr>
        <w:t>Թարգմանությունը միշտ էլ փոխադրու</w:t>
        <w:softHyphen/>
        <w:t>թյուն է, ու թարգմանը բնագրի հեղինակի հետ հավասար հեղի</w:t>
        <w:softHyphen/>
        <w:t>նակ է (հայերեն տեքստի առումով), եթե չի ծուլացել ու կալկա չի արել:</w:t>
      </w:r>
      <w:r>
        <w:rPr>
          <w:rFonts w:cs="Times Armenian" w:ascii="Times Armenian" w:hAnsi="Times Armenian"/>
          <w:i/>
          <w:sz w:val="21"/>
          <w:szCs w:val="21"/>
        </w:rPr>
        <w:t xml:space="preserve"> </w:t>
      </w:r>
      <w:r>
        <w:rPr>
          <w:rFonts w:cs="Times Armenian" w:ascii="Times Armenian" w:hAnsi="Times Armenian"/>
          <w:b/>
          <w:i/>
          <w:sz w:val="21"/>
          <w:szCs w:val="21"/>
        </w:rPr>
        <w:t>«Բառացի» կամ «ճշգրիտ» կոչած թարգմանու</w:t>
        <w:softHyphen/>
        <w:t>թյունը միշտ էլ ու առանց բացառության` ամենասխալն է:</w:t>
      </w:r>
      <w:r>
        <w:rPr>
          <w:rFonts w:cs="Times Armenian" w:ascii="Times Armenian" w:hAnsi="Times Armenian"/>
          <w:i/>
          <w:sz w:val="21"/>
          <w:szCs w:val="21"/>
        </w:rPr>
        <w:t xml:space="preserve"> </w:t>
      </w:r>
    </w:p>
    <w:p>
      <w:pPr>
        <w:pStyle w:val="Normal"/>
        <w:ind w:firstLine="360"/>
        <w:jc w:val="both"/>
        <w:rPr>
          <w:i/>
          <w:i/>
        </w:rPr>
      </w:pPr>
      <w:r>
        <w:rPr>
          <w:rFonts w:cs="Times Armenian" w:ascii="Times Armenian" w:hAnsi="Times Armenian"/>
          <w:sz w:val="21"/>
          <w:szCs w:val="21"/>
        </w:rPr>
        <w:t xml:space="preserve">Էլի եմ ասում` պիտի փոխադրվի </w:t>
      </w:r>
      <w:r>
        <w:rPr>
          <w:rFonts w:cs="Times Armenian" w:ascii="Times Armenian" w:hAnsi="Times Armenian"/>
          <w:b/>
          <w:i/>
          <w:sz w:val="21"/>
          <w:szCs w:val="21"/>
        </w:rPr>
        <w:t>ձևի թարմությունն ու ոտանավորի  ո</w:t>
        <w:softHyphen/>
        <w:t>գին` տրամադրությունը. անպայման:</w:t>
      </w:r>
      <w:r>
        <w:rPr>
          <w:rFonts w:cs="Times Armenian" w:ascii="Times Armenian" w:hAnsi="Times Armenian"/>
          <w:sz w:val="21"/>
          <w:szCs w:val="21"/>
        </w:rPr>
        <w:t xml:space="preserve"> Բովանդա</w:t>
        <w:softHyphen/>
        <w:t>կությունն էլ, ինչքան հնա</w:t>
        <w:softHyphen/>
        <w:t>րա</w:t>
        <w:softHyphen/>
        <w:t>վոր է, պիտի բնագրին մոտ լինի: Բայց ինչ էլ լինի` թարգ</w:t>
        <w:softHyphen/>
        <w:t>մանածը պիտի ան</w:t>
        <w:softHyphen/>
        <w:t>պայման թարգմանութան լեզվի մի ընտիր բանա</w:t>
        <w:softHyphen/>
        <w:t xml:space="preserve">ստեղծությունը լինի: Չեղավ` դե՛ն շպրտի: </w:t>
      </w:r>
    </w:p>
    <w:p>
      <w:pPr>
        <w:pStyle w:val="Normal"/>
        <w:ind w:firstLine="360"/>
        <w:jc w:val="both"/>
        <w:rPr>
          <w:i/>
          <w:i/>
        </w:rPr>
      </w:pPr>
      <w:r>
        <w:rPr>
          <w:rFonts w:cs="Times Armenian" w:ascii="Times Armenian" w:hAnsi="Times Armenian"/>
          <w:sz w:val="21"/>
          <w:szCs w:val="21"/>
        </w:rPr>
        <w:t xml:space="preserve">10.1-ի ծանոթության մեջ ասել եմ, որ </w:t>
      </w:r>
      <w:r>
        <w:rPr>
          <w:rFonts w:cs="Times Armenian" w:ascii="Times Armenian" w:hAnsi="Times Armenian"/>
          <w:b/>
          <w:i/>
          <w:sz w:val="21"/>
          <w:szCs w:val="21"/>
        </w:rPr>
        <w:t>թարգմանելիքդ պիտի մտքով տես</w:t>
        <w:softHyphen/>
        <w:t>նես կամ տեսած լինես:</w:t>
      </w:r>
      <w:r>
        <w:rPr>
          <w:rFonts w:cs="Times Armenian" w:ascii="Times Armenian" w:hAnsi="Times Armenian"/>
          <w:sz w:val="21"/>
          <w:szCs w:val="21"/>
        </w:rPr>
        <w:t xml:space="preserve"> Ես ի՛մ պապին եմ տեսել, մե՛ր գոմը, գոմի դեմի տան</w:t>
        <w:softHyphen/>
        <w:t>ձի ծառը, ծերտ ու թրիք ու գոմաղբը, հավերժական ճանճերը, բակի բանջա</w:t>
        <w:softHyphen/>
        <w:t>րա</w:t>
        <w:softHyphen/>
        <w:t>նոցը ևն:</w:t>
      </w:r>
    </w:p>
    <w:p>
      <w:pPr>
        <w:pStyle w:val="Normal"/>
        <w:ind w:firstLine="360"/>
        <w:jc w:val="both"/>
        <w:rPr>
          <w:i/>
          <w:i/>
        </w:rPr>
      </w:pPr>
      <w:r>
        <w:rPr>
          <w:rFonts w:eastAsia="Times Armenian" w:cs="Times Armenian" w:ascii="Times Armenian" w:hAnsi="Times Armenian"/>
          <w:sz w:val="21"/>
          <w:szCs w:val="21"/>
        </w:rPr>
        <w:t xml:space="preserve"> </w:t>
      </w:r>
      <w:r>
        <w:rPr>
          <w:rFonts w:cs="Times Armenian" w:ascii="Times Armenian" w:hAnsi="Times Armenian"/>
          <w:sz w:val="21"/>
          <w:szCs w:val="21"/>
        </w:rPr>
        <w:t xml:space="preserve">Ինքըս գյուղական համարյա ամեն գործն էլ արել եմ` փորել է՛լ եմ, հունձ է՛լ  եմ արել, գերանդով, գիշերվա լուսնակի լուսով, որտեվ ցերեկը շոգ է, ու կեսօրին, ժամը 11-12-ից պառկում հանգստանում ես, ժամը 1-ի մոտերքն էլ հարս ու աղջկերքը գյուղից ուտելիք են բերում: </w:t>
      </w:r>
    </w:p>
    <w:p>
      <w:pPr>
        <w:pStyle w:val="Normal"/>
        <w:spacing w:lineRule="exact" w:line="240"/>
        <w:ind w:firstLine="357"/>
        <w:jc w:val="both"/>
        <w:rPr>
          <w:i/>
          <w:i/>
        </w:rPr>
      </w:pPr>
      <w:r>
        <w:rPr>
          <w:rFonts w:cs="Times Armenian" w:ascii="Times Armenian" w:hAnsi="Times Armenian"/>
          <w:sz w:val="21"/>
          <w:szCs w:val="21"/>
        </w:rPr>
        <w:t xml:space="preserve">Ու սայլ (արաբա) է՛լ եմ տեսել ու նստել, փռնչալով թուքը շաղ տվող եզ է՛լ եմ տեսել: Իսկ Եսենինի ասած  </w:t>
      </w:r>
      <w:r>
        <w:rPr>
          <w:rFonts w:cs="Russian Times" w:ascii="Russian Times" w:hAnsi="Russian Times"/>
          <w:sz w:val="21"/>
          <w:szCs w:val="21"/>
        </w:rPr>
        <w:t>топи да болота</w:t>
      </w:r>
      <w:r>
        <w:rPr>
          <w:rFonts w:cs="Baltica" w:ascii="Baltica" w:hAnsi="Baltica"/>
          <w:sz w:val="21"/>
          <w:szCs w:val="21"/>
        </w:rPr>
        <w:t>-</w:t>
      </w:r>
      <w:r>
        <w:rPr>
          <w:rFonts w:cs="Times Armenian" w:ascii="Times Armenian" w:hAnsi="Times Armenian"/>
          <w:sz w:val="21"/>
          <w:szCs w:val="21"/>
        </w:rPr>
        <w:t xml:space="preserve">ն չեմ տեսել: Հայերենը </w:t>
      </w:r>
      <w:r>
        <w:rPr>
          <w:rFonts w:cs="Russian Times" w:ascii="Russian Times" w:hAnsi="Russian Times"/>
          <w:b/>
          <w:i/>
          <w:sz w:val="21"/>
          <w:szCs w:val="21"/>
        </w:rPr>
        <w:t>болота</w:t>
      </w:r>
      <w:r>
        <w:rPr>
          <w:rFonts w:cs="Baltica" w:ascii="Baltica" w:hAnsi="Baltica"/>
          <w:b/>
          <w:i/>
          <w:sz w:val="21"/>
          <w:szCs w:val="21"/>
        </w:rPr>
        <w:t xml:space="preserve"> =</w:t>
      </w:r>
      <w:r>
        <w:rPr>
          <w:rFonts w:cs="Times Armenian" w:ascii="Times Armenian" w:hAnsi="Times Armenian"/>
          <w:b/>
          <w:i/>
          <w:sz w:val="21"/>
          <w:szCs w:val="21"/>
        </w:rPr>
        <w:t xml:space="preserve"> ճահիճ</w:t>
      </w:r>
      <w:r>
        <w:rPr>
          <w:rFonts w:cs="Times Armenian" w:ascii="Times Armenian" w:hAnsi="Times Armenian"/>
          <w:sz w:val="21"/>
          <w:szCs w:val="21"/>
        </w:rPr>
        <w:t xml:space="preserve"> բառն ունի, բայց </w:t>
      </w:r>
      <w:r>
        <w:rPr>
          <w:rFonts w:cs="Russian Times" w:ascii="Russian Times" w:hAnsi="Russian Times"/>
          <w:b/>
          <w:i/>
          <w:sz w:val="21"/>
          <w:szCs w:val="21"/>
        </w:rPr>
        <w:t>топь</w:t>
      </w:r>
      <w:r>
        <w:rPr>
          <w:rFonts w:cs="Times Armenian" w:ascii="Times Armenian" w:hAnsi="Times Armenian"/>
          <w:sz w:val="21"/>
          <w:szCs w:val="21"/>
        </w:rPr>
        <w:t xml:space="preserve"> բառը չունի, որովհետև երևույթը` առարկա՛ն չունի: </w:t>
      </w:r>
    </w:p>
    <w:p>
      <w:pPr>
        <w:pStyle w:val="Normal"/>
        <w:ind w:firstLine="360"/>
        <w:jc w:val="both"/>
        <w:rPr>
          <w:i/>
          <w:i/>
        </w:rPr>
      </w:pPr>
      <w:r>
        <w:rPr>
          <w:rFonts w:cs="Times Armenian" w:ascii="Times Armenian" w:hAnsi="Times Armenian"/>
          <w:b/>
          <w:i/>
          <w:sz w:val="21"/>
          <w:szCs w:val="21"/>
        </w:rPr>
        <w:t>Գրողը պատմող է, պատմողը չպիտի հորինի, չպիտի գլխից դուրս տա, չպիտի քարոզի, չպիտի սովորացնի, չպիտի փիլիսոփայի, որտեվ իր հորի</w:t>
        <w:softHyphen/>
        <w:t>նածը ճիշտ կամ հավաստի չի լինի: Ստեֆան Ցվեյգի ասածի պես՝ կյանքից լավ չես հորինի: Որ եղածը պատմես, պատմածիդ մեջը փիլիսոփայություն է՛լ կլինի, խրատ է՛լ, միտք է՛լ ու հլը մի քանի բան էլ ավե՛լ: Թումանյանն ասում  է. «Բա</w:t>
        <w:softHyphen/>
        <w:t>նա</w:t>
        <w:softHyphen/>
        <w:t>ստեղծությունը հո փիլիսոփայություն չի՞. բանաստեղծությունը ար</w:t>
        <w:softHyphen/>
        <w:t>տա</w:t>
        <w:softHyphen/>
        <w:softHyphen/>
        <w:t>հայտության ձև է»: Նույն բանն ասում են, օրինակ` Պաստեռնակն ու Քոլ</w:t>
        <w:softHyphen/>
        <w:softHyphen/>
        <w:softHyphen/>
        <w:t xml:space="preserve">րիջն ու ուրիշ շատ-շատերը: </w:t>
      </w:r>
    </w:p>
    <w:p>
      <w:pPr>
        <w:pStyle w:val="Normal"/>
        <w:ind w:firstLine="360"/>
        <w:jc w:val="both"/>
        <w:rPr>
          <w:i/>
          <w:i/>
        </w:rPr>
      </w:pPr>
      <w:r>
        <w:rPr>
          <w:rFonts w:cs="Times Armenian" w:ascii="Times Armenian" w:hAnsi="Times Armenian"/>
          <w:sz w:val="21"/>
          <w:szCs w:val="21"/>
        </w:rPr>
        <w:t>Թարգմանությանս վերջին տողը իմ նեոլոգիզմն է (նորաբանությունը), բայց բռնում է ոտանավորի ոգուն ու անտրամաբանական չի:</w:t>
      </w:r>
    </w:p>
    <w:p>
      <w:pPr>
        <w:pStyle w:val="Normal"/>
        <w:ind w:firstLine="360"/>
        <w:jc w:val="both"/>
        <w:rPr>
          <w:i/>
          <w:i/>
        </w:rPr>
      </w:pPr>
      <w:r>
        <w:rPr>
          <w:rFonts w:cs="Times Armenian" w:ascii="Times Armenian" w:hAnsi="Times Armenian"/>
          <w:sz w:val="21"/>
          <w:szCs w:val="21"/>
        </w:rPr>
        <w:t>Մարտին Ահարոնյանն սա երգ է սարքել, ահագին հաջող է:</w:t>
      </w:r>
    </w:p>
    <w:p>
      <w:pPr>
        <w:pStyle w:val="Normal"/>
        <w:ind w:start="708" w:firstLine="708"/>
        <w:jc w:val="both"/>
        <w:rPr>
          <w:i/>
          <w:i/>
        </w:rPr>
      </w:pPr>
      <w:r>
        <w:rPr>
          <w:rFonts w:cs="Times Armenian" w:ascii="Times Armenian" w:hAnsi="Times Armenian"/>
          <w:b/>
          <w:i/>
          <w:sz w:val="21"/>
          <w:szCs w:val="21"/>
        </w:rPr>
      </w:r>
    </w:p>
    <w:p>
      <w:pPr>
        <w:pStyle w:val="Normal"/>
        <w:ind w:start="360" w:hanging="0"/>
        <w:jc w:val="both"/>
        <w:rPr>
          <w:i/>
          <w:i/>
        </w:rPr>
      </w:pPr>
      <w:r>
        <w:rPr>
          <w:rFonts w:cs="Times Armenian" w:ascii="Times Armenian" w:hAnsi="Times Armenian"/>
          <w:b/>
          <w:i/>
          <w:sz w:val="21"/>
          <w:szCs w:val="21"/>
        </w:rPr>
      </w:r>
    </w:p>
    <w:p>
      <w:pPr>
        <w:pStyle w:val="Normal"/>
        <w:ind w:start="360" w:hanging="0"/>
        <w:jc w:val="both"/>
        <w:rPr>
          <w:i/>
          <w:i/>
        </w:rPr>
      </w:pPr>
      <w:r>
        <w:rPr>
          <w:rFonts w:cs="Times Armenian" w:ascii="Times Armenian" w:hAnsi="Times Armenian"/>
          <w:b/>
          <w:i/>
          <w:sz w:val="21"/>
          <w:szCs w:val="21"/>
        </w:rPr>
      </w:r>
    </w:p>
    <w:p>
      <w:pPr>
        <w:pStyle w:val="Heading3"/>
        <w:numPr>
          <w:ilvl w:val="0"/>
          <w:numId w:val="0"/>
        </w:numPr>
        <w:ind w:start="720" w:hanging="0"/>
        <w:rPr>
          <w:i/>
          <w:i/>
        </w:rPr>
      </w:pPr>
      <w:bookmarkStart w:id="56" w:name="__RefHeading___Toc409540362"/>
      <w:bookmarkEnd w:id="56"/>
      <w:r>
        <w:rPr>
          <w:b/>
          <w:i/>
        </w:rPr>
        <w:t>11.1 ***</w:t>
      </w:r>
      <w:r>
        <w:rPr>
          <w:rFonts w:cs="Times Armenian" w:ascii="Times Armenian" w:hAnsi="Times Armenian"/>
        </w:rPr>
        <w:t>Ամենուր քար ու տատասկ</w:t>
      </w:r>
    </w:p>
    <w:p>
      <w:pPr>
        <w:pStyle w:val="Normal"/>
        <w:ind w:start="360" w:hanging="0"/>
        <w:jc w:val="end"/>
        <w:rPr>
          <w:i/>
          <w:i/>
        </w:rPr>
      </w:pPr>
      <w:r>
        <w:rPr>
          <w:rFonts w:eastAsia="Times Armenian" w:cs="Times Armenian" w:ascii="Times Armenian" w:hAnsi="Times Armenian"/>
          <w:b/>
          <w:i/>
          <w:sz w:val="21"/>
          <w:szCs w:val="21"/>
        </w:rPr>
        <w:t xml:space="preserve"> </w:t>
      </w:r>
      <w:r>
        <w:rPr>
          <w:rFonts w:cs="Times Armenian" w:ascii="Times Armenian" w:hAnsi="Times Armenian"/>
          <w:b/>
          <w:i/>
          <w:sz w:val="21"/>
          <w:szCs w:val="21"/>
        </w:rPr>
        <w:t>Թարգման` Մ. Հարությունյան</w:t>
      </w:r>
    </w:p>
    <w:p>
      <w:pPr>
        <w:pStyle w:val="Normal"/>
        <w:ind w:start="360" w:hanging="0"/>
        <w:jc w:val="both"/>
        <w:rPr>
          <w:i/>
          <w:i/>
        </w:rPr>
      </w:pPr>
      <w:r>
        <w:rPr>
          <w:rFonts w:cs="Times Armenian" w:ascii="Times Armenian" w:hAnsi="Times Armenian"/>
          <w:sz w:val="21"/>
          <w:szCs w:val="21"/>
        </w:rPr>
        <w:t>Ամենուր քար ու տատասկ`</w:t>
        <w:tab/>
        <w:tab/>
        <w:t>a b a b</w:t>
      </w:r>
    </w:p>
    <w:p>
      <w:pPr>
        <w:pStyle w:val="Normal"/>
        <w:ind w:start="360" w:hanging="0"/>
        <w:jc w:val="both"/>
        <w:rPr>
          <w:i/>
          <w:i/>
        </w:rPr>
      </w:pPr>
      <w:r>
        <w:rPr>
          <w:rFonts w:cs="Times Armenian" w:ascii="Times Armenian" w:hAnsi="Times Armenian"/>
          <w:sz w:val="21"/>
          <w:szCs w:val="21"/>
        </w:rPr>
        <w:t>Երկինք կապուտակ:</w:t>
        <w:tab/>
        <w:tab/>
        <w:t>7-5-7-5</w:t>
      </w:r>
    </w:p>
    <w:p>
      <w:pPr>
        <w:pStyle w:val="Normal"/>
        <w:ind w:start="360" w:hanging="0"/>
        <w:jc w:val="both"/>
        <w:rPr>
          <w:i/>
          <w:i/>
        </w:rPr>
      </w:pPr>
      <w:r>
        <w:rPr>
          <w:rFonts w:cs="Times Armenian" w:ascii="Times Armenian" w:hAnsi="Times Armenian"/>
          <w:sz w:val="21"/>
          <w:szCs w:val="21"/>
        </w:rPr>
        <w:t>Օրորվում ա թուփ ու հասկ</w:t>
      </w:r>
    </w:p>
    <w:p>
      <w:pPr>
        <w:pStyle w:val="Normal"/>
        <w:ind w:start="360" w:hanging="0"/>
        <w:jc w:val="both"/>
        <w:rPr>
          <w:i/>
          <w:i/>
        </w:rPr>
      </w:pPr>
      <w:r>
        <w:rPr>
          <w:rFonts w:cs="Times Armenian" w:ascii="Times Armenian" w:hAnsi="Times Armenian"/>
          <w:sz w:val="21"/>
          <w:szCs w:val="21"/>
        </w:rPr>
        <w:t>Բորբ արեվի տակ:</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Ծկլթում ա արորը</w:t>
        <w:tab/>
        <w:tab/>
        <w:tab/>
        <w:t>c d c d</w:t>
      </w:r>
    </w:p>
    <w:p>
      <w:pPr>
        <w:pStyle w:val="Normal"/>
        <w:ind w:start="360" w:hanging="0"/>
        <w:jc w:val="both"/>
        <w:rPr>
          <w:i/>
          <w:i/>
        </w:rPr>
      </w:pPr>
      <w:r>
        <w:rPr>
          <w:rFonts w:cs="Times Armenian" w:ascii="Times Armenian" w:hAnsi="Times Armenian"/>
          <w:sz w:val="21"/>
          <w:szCs w:val="21"/>
        </w:rPr>
        <w:t>Արտերի միջին:</w:t>
        <w:tab/>
        <w:tab/>
        <w:tab/>
        <w:t>7-5-7-5</w:t>
      </w:r>
    </w:p>
    <w:p>
      <w:pPr>
        <w:pStyle w:val="Normal"/>
        <w:ind w:start="360" w:hanging="0"/>
        <w:jc w:val="both"/>
        <w:rPr>
          <w:i/>
          <w:i/>
        </w:rPr>
      </w:pPr>
      <w:r>
        <w:rPr>
          <w:rFonts w:cs="Times Armenian" w:ascii="Times Armenian" w:hAnsi="Times Armenian"/>
          <w:sz w:val="21"/>
          <w:szCs w:val="21"/>
        </w:rPr>
        <w:t>Էրազում ա սարվորը</w:t>
      </w:r>
    </w:p>
    <w:p>
      <w:pPr>
        <w:pStyle w:val="Normal"/>
        <w:ind w:start="360" w:hanging="0"/>
        <w:jc w:val="both"/>
        <w:rPr>
          <w:i/>
          <w:i/>
        </w:rPr>
      </w:pPr>
      <w:r>
        <w:rPr>
          <w:rFonts w:cs="Times Armenian" w:ascii="Times Armenian" w:hAnsi="Times Armenian"/>
          <w:sz w:val="21"/>
          <w:szCs w:val="21"/>
        </w:rPr>
        <w:t>Հարսների կանչին:</w:t>
      </w:r>
    </w:p>
    <w:p>
      <w:pPr>
        <w:pStyle w:val="Normal"/>
        <w:ind w:start="360" w:hanging="0"/>
        <w:jc w:val="both"/>
        <w:rPr>
          <w:i/>
          <w:i/>
        </w:rPr>
      </w:pPr>
      <w:r>
        <w:rPr>
          <w:rFonts w:cs="Times Armenian" w:ascii="Times Armenian" w:hAnsi="Times Armenian"/>
          <w:sz w:val="21"/>
          <w:szCs w:val="21"/>
        </w:rPr>
      </w:r>
    </w:p>
    <w:p>
      <w:pPr>
        <w:pStyle w:val="Normal"/>
        <w:spacing w:lineRule="exact" w:line="240"/>
        <w:ind w:start="360" w:hanging="0"/>
        <w:rPr>
          <w:i/>
          <w:i/>
        </w:rPr>
      </w:pPr>
      <w:r>
        <w:rPr>
          <w:rFonts w:cs="Times Armenian" w:ascii="Times Armenian" w:hAnsi="Times Armenian"/>
          <w:sz w:val="21"/>
          <w:szCs w:val="21"/>
        </w:rPr>
        <w:t>Դաշտում ճռնչոցով</w:t>
        <w:tab/>
        <w:tab/>
        <w:tab/>
        <w:t>e f e f</w:t>
      </w:r>
    </w:p>
    <w:p>
      <w:pPr>
        <w:pStyle w:val="Normal"/>
        <w:ind w:start="360" w:hanging="0"/>
        <w:jc w:val="both"/>
        <w:rPr>
          <w:i/>
          <w:i/>
        </w:rPr>
      </w:pPr>
      <w:r>
        <w:rPr>
          <w:rFonts w:cs="Times Armenian" w:ascii="Times Armenian" w:hAnsi="Times Armenian"/>
          <w:sz w:val="21"/>
          <w:szCs w:val="21"/>
        </w:rPr>
        <w:t>Սե՛լն ա քարշ գալի:</w:t>
        <w:tab/>
        <w:tab/>
        <w:tab/>
        <w:t>7-5-7-5</w:t>
      </w:r>
    </w:p>
    <w:p>
      <w:pPr>
        <w:pStyle w:val="Normal"/>
        <w:ind w:start="360" w:hanging="0"/>
        <w:jc w:val="both"/>
        <w:rPr>
          <w:i/>
          <w:i/>
        </w:rPr>
      </w:pPr>
      <w:r>
        <w:rPr>
          <w:rFonts w:cs="Times Armenian" w:ascii="Times Armenian" w:hAnsi="Times Armenian"/>
          <w:sz w:val="21"/>
          <w:szCs w:val="21"/>
        </w:rPr>
        <w:t>Ե՛զն ա փռնչոցով</w:t>
      </w:r>
    </w:p>
    <w:p>
      <w:pPr>
        <w:pStyle w:val="Normal"/>
        <w:ind w:start="360" w:hanging="0"/>
        <w:jc w:val="both"/>
        <w:rPr>
          <w:i/>
          <w:i/>
        </w:rPr>
      </w:pPr>
      <w:r>
        <w:rPr>
          <w:rFonts w:cs="Times Armenian" w:ascii="Times Armenian" w:hAnsi="Times Armenian"/>
          <w:sz w:val="21"/>
          <w:szCs w:val="21"/>
        </w:rPr>
        <w:t>Թուքը շաղ տալի:</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Ճըղակոտոր ուռենի`</w:t>
        <w:tab/>
        <w:tab/>
        <w:t>g h g h</w:t>
      </w:r>
    </w:p>
    <w:p>
      <w:pPr>
        <w:pStyle w:val="Normal"/>
        <w:ind w:start="360" w:hanging="0"/>
        <w:jc w:val="both"/>
        <w:rPr>
          <w:i/>
          <w:i/>
        </w:rPr>
      </w:pPr>
      <w:r>
        <w:rPr>
          <w:rFonts w:cs="Times Armenian" w:ascii="Times Armenian" w:hAnsi="Times Armenian"/>
          <w:sz w:val="21"/>
          <w:szCs w:val="21"/>
        </w:rPr>
        <w:t>Թախծոտ ու տրտում:</w:t>
        <w:tab/>
        <w:tab/>
        <w:t>7-5-7-5</w:t>
      </w:r>
    </w:p>
    <w:p>
      <w:pPr>
        <w:pStyle w:val="Normal"/>
        <w:ind w:start="360" w:hanging="0"/>
        <w:jc w:val="both"/>
        <w:rPr>
          <w:i/>
          <w:i/>
        </w:rPr>
      </w:pPr>
      <w:r>
        <w:rPr>
          <w:rFonts w:cs="Times Armenian" w:ascii="Times Armenian" w:hAnsi="Times Armenian"/>
          <w:sz w:val="21"/>
          <w:szCs w:val="21"/>
        </w:rPr>
        <w:t>Ա՛խ, երկի՛ր իմ հայրենի,</w:t>
      </w:r>
    </w:p>
    <w:p>
      <w:pPr>
        <w:pStyle w:val="Normal"/>
        <w:ind w:start="360" w:hanging="0"/>
        <w:jc w:val="both"/>
        <w:rPr>
          <w:i/>
          <w:i/>
        </w:rPr>
      </w:pPr>
      <w:r>
        <w:rPr>
          <w:rFonts w:cs="Times Armenian" w:ascii="Times Armenian" w:hAnsi="Times Armenian"/>
          <w:sz w:val="21"/>
          <w:szCs w:val="21"/>
        </w:rPr>
        <w:t>Ո՜նց եմ կարոտում:</w:t>
      </w:r>
    </w:p>
    <w:p>
      <w:pPr>
        <w:pStyle w:val="Normal"/>
        <w:spacing w:lineRule="exact" w:line="240"/>
        <w:ind w:start="360" w:hanging="0"/>
        <w:jc w:val="both"/>
        <w:rPr>
          <w:i/>
          <w:i/>
        </w:rPr>
      </w:pPr>
      <w:r>
        <w:rPr>
          <w:rFonts w:cs="Russian Times" w:ascii="Russian Times" w:hAnsi="Russian Times"/>
          <w:b/>
          <w:i/>
          <w:sz w:val="21"/>
          <w:szCs w:val="21"/>
        </w:rPr>
      </w:r>
    </w:p>
    <w:p>
      <w:pPr>
        <w:pStyle w:val="Normal"/>
        <w:spacing w:lineRule="exact" w:line="240"/>
        <w:ind w:start="360" w:hanging="0"/>
        <w:jc w:val="both"/>
        <w:rPr>
          <w:i/>
          <w:i/>
        </w:rPr>
      </w:pPr>
      <w:r>
        <w:rPr>
          <w:rFonts w:cs="Russian Times" w:ascii="Russian Times" w:hAnsi="Russian Times"/>
          <w:b/>
          <w:i/>
          <w:sz w:val="21"/>
          <w:szCs w:val="21"/>
        </w:rPr>
      </w:r>
    </w:p>
    <w:p>
      <w:pPr>
        <w:pStyle w:val="Normal"/>
        <w:ind w:start="720" w:firstLine="360"/>
        <w:jc w:val="both"/>
        <w:rPr>
          <w:i/>
          <w:i/>
        </w:rPr>
      </w:pPr>
      <w:r>
        <w:rPr>
          <w:b/>
        </w:rPr>
        <w:t>12. *** Дымом половодье</w:t>
      </w:r>
    </w:p>
    <w:p>
      <w:pPr>
        <w:pStyle w:val="Normal"/>
        <w:ind w:start="720" w:firstLine="360"/>
        <w:jc w:val="both"/>
        <w:rPr>
          <w:i/>
          <w:i/>
        </w:rPr>
      </w:pPr>
      <w:r>
        <w:rPr>
          <w:b/>
        </w:rPr>
      </w:r>
    </w:p>
    <w:p>
      <w:pPr>
        <w:pStyle w:val="Normal"/>
        <w:ind w:start="720" w:firstLine="360"/>
        <w:jc w:val="both"/>
        <w:rPr>
          <w:i/>
          <w:i/>
        </w:rPr>
      </w:pPr>
      <w:r>
        <w:rPr>
          <w:b/>
        </w:rPr>
        <w:t>Дымом половодье</w:t>
        <w:tab/>
        <w:tab/>
        <w:t>a b a° b</w:t>
      </w:r>
    </w:p>
    <w:p>
      <w:pPr>
        <w:pStyle w:val="Normal"/>
        <w:ind w:start="720" w:firstLine="360"/>
        <w:jc w:val="both"/>
        <w:rPr>
          <w:i/>
          <w:i/>
        </w:rPr>
      </w:pPr>
      <w:r>
        <w:rPr>
          <w:b/>
        </w:rPr>
        <w:t>Зализало ил.</w:t>
        <w:tab/>
        <w:tab/>
        <w:tab/>
        <w:t>6-5-6-5</w:t>
      </w:r>
    </w:p>
    <w:p>
      <w:pPr>
        <w:pStyle w:val="Normal"/>
        <w:ind w:start="720" w:firstLine="360"/>
        <w:jc w:val="both"/>
        <w:rPr>
          <w:i/>
          <w:i/>
        </w:rPr>
      </w:pPr>
      <w:r>
        <w:rPr>
          <w:b/>
        </w:rPr>
        <w:t>Желтые поводья</w:t>
      </w:r>
    </w:p>
    <w:p>
      <w:pPr>
        <w:pStyle w:val="Normal"/>
        <w:ind w:start="720" w:firstLine="360"/>
        <w:jc w:val="both"/>
        <w:rPr>
          <w:i/>
          <w:i/>
        </w:rPr>
      </w:pPr>
      <w:r>
        <w:rPr>
          <w:b/>
        </w:rPr>
        <w:t>Месяц уронил.</w:t>
      </w:r>
    </w:p>
    <w:p>
      <w:pPr>
        <w:pStyle w:val="Normal"/>
        <w:ind w:start="720" w:firstLine="360"/>
        <w:jc w:val="both"/>
        <w:rPr>
          <w:i/>
          <w:i/>
        </w:rPr>
      </w:pPr>
      <w:r>
        <w:rPr>
          <w:b/>
        </w:rPr>
      </w:r>
    </w:p>
    <w:p>
      <w:pPr>
        <w:pStyle w:val="Normal"/>
        <w:ind w:start="720" w:firstLine="360"/>
        <w:jc w:val="both"/>
        <w:rPr>
          <w:i/>
          <w:i/>
        </w:rPr>
      </w:pPr>
      <w:r>
        <w:rPr>
          <w:b/>
        </w:rPr>
        <w:t>Еду на баркасе,</w:t>
        <w:tab/>
        <w:tab/>
        <w:tab/>
        <w:t>c d c° d</w:t>
      </w:r>
    </w:p>
    <w:p>
      <w:pPr>
        <w:pStyle w:val="Normal"/>
        <w:ind w:start="720" w:firstLine="360"/>
        <w:jc w:val="both"/>
        <w:rPr>
          <w:i/>
          <w:i/>
        </w:rPr>
      </w:pPr>
      <w:r>
        <w:rPr>
          <w:b/>
        </w:rPr>
        <w:t xml:space="preserve">Тычусь в берега. </w:t>
        <w:tab/>
        <w:tab/>
        <w:t>6-5-6-5</w:t>
      </w:r>
    </w:p>
    <w:p>
      <w:pPr>
        <w:pStyle w:val="Normal"/>
        <w:ind w:start="720" w:firstLine="360"/>
        <w:jc w:val="both"/>
        <w:rPr>
          <w:i/>
          <w:i/>
        </w:rPr>
      </w:pPr>
      <w:r>
        <w:rPr>
          <w:b/>
        </w:rPr>
        <w:t>Церквами у прясел</w:t>
      </w:r>
    </w:p>
    <w:p>
      <w:pPr>
        <w:pStyle w:val="Normal"/>
        <w:ind w:start="720" w:firstLine="360"/>
        <w:jc w:val="both"/>
        <w:rPr>
          <w:i/>
          <w:i/>
        </w:rPr>
      </w:pPr>
      <w:r>
        <w:rPr>
          <w:b/>
        </w:rPr>
        <w:t>Рыжие стога.</w:t>
      </w:r>
    </w:p>
    <w:p>
      <w:pPr>
        <w:pStyle w:val="Normal"/>
        <w:ind w:start="720" w:firstLine="360"/>
        <w:jc w:val="both"/>
        <w:rPr>
          <w:i/>
          <w:i/>
        </w:rPr>
      </w:pPr>
      <w:r>
        <w:rPr>
          <w:b/>
        </w:rPr>
      </w:r>
    </w:p>
    <w:p>
      <w:pPr>
        <w:pStyle w:val="Normal"/>
        <w:ind w:start="720" w:firstLine="360"/>
        <w:jc w:val="both"/>
        <w:rPr>
          <w:i/>
          <w:i/>
        </w:rPr>
      </w:pPr>
      <w:r>
        <w:rPr>
          <w:b/>
        </w:rPr>
        <w:t>Заунывным карком</w:t>
        <w:tab/>
        <w:tab/>
        <w:t>e f e°° f°</w:t>
      </w:r>
    </w:p>
    <w:p>
      <w:pPr>
        <w:pStyle w:val="Normal"/>
        <w:ind w:start="720" w:firstLine="360"/>
        <w:jc w:val="both"/>
        <w:rPr>
          <w:i/>
          <w:i/>
        </w:rPr>
      </w:pPr>
      <w:r>
        <w:rPr>
          <w:b/>
        </w:rPr>
        <w:t>В тишину болот</w:t>
        <w:tab/>
        <w:tab/>
        <w:tab/>
        <w:t>6-5-6-5</w:t>
      </w:r>
    </w:p>
    <w:p>
      <w:pPr>
        <w:pStyle w:val="Normal"/>
        <w:ind w:start="720" w:firstLine="360"/>
        <w:jc w:val="both"/>
        <w:rPr>
          <w:i/>
          <w:i/>
        </w:rPr>
      </w:pPr>
      <w:r>
        <w:rPr>
          <w:b/>
        </w:rPr>
        <w:t>Черная глухарка</w:t>
      </w:r>
    </w:p>
    <w:p>
      <w:pPr>
        <w:pStyle w:val="Normal"/>
        <w:ind w:start="720" w:firstLine="360"/>
        <w:jc w:val="both"/>
        <w:rPr>
          <w:i/>
          <w:i/>
        </w:rPr>
      </w:pPr>
      <w:r>
        <w:rPr>
          <w:b/>
        </w:rPr>
        <w:t>К всенощной зовет.</w:t>
      </w:r>
    </w:p>
    <w:p>
      <w:pPr>
        <w:pStyle w:val="Normal"/>
        <w:ind w:start="720" w:firstLine="360"/>
        <w:jc w:val="both"/>
        <w:rPr>
          <w:i/>
          <w:i/>
        </w:rPr>
      </w:pPr>
      <w:r>
        <w:rPr>
          <w:b/>
        </w:rPr>
      </w:r>
    </w:p>
    <w:p>
      <w:pPr>
        <w:pStyle w:val="Normal"/>
        <w:ind w:start="720" w:firstLine="360"/>
        <w:jc w:val="both"/>
        <w:rPr>
          <w:i/>
          <w:i/>
        </w:rPr>
      </w:pPr>
      <w:r>
        <w:rPr>
          <w:b/>
        </w:rPr>
        <w:t>Роща синим мраком</w:t>
        <w:tab/>
        <w:tab/>
        <w:t>g h g°° h°</w:t>
      </w:r>
    </w:p>
    <w:p>
      <w:pPr>
        <w:pStyle w:val="Normal"/>
        <w:ind w:start="720" w:firstLine="360"/>
        <w:jc w:val="both"/>
        <w:rPr>
          <w:i/>
          <w:i/>
        </w:rPr>
      </w:pPr>
      <w:r>
        <w:rPr>
          <w:b/>
        </w:rPr>
        <w:t>Кроет голытьбу…</w:t>
        <w:tab/>
        <w:tab/>
        <w:t>6-5-6-5</w:t>
      </w:r>
    </w:p>
    <w:p>
      <w:pPr>
        <w:pStyle w:val="Normal"/>
        <w:ind w:start="720" w:firstLine="360"/>
        <w:jc w:val="both"/>
        <w:rPr>
          <w:i/>
          <w:i/>
        </w:rPr>
      </w:pPr>
      <w:r>
        <w:rPr>
          <w:b/>
        </w:rPr>
        <w:t>Помолюсь украдкой</w:t>
      </w:r>
    </w:p>
    <w:p>
      <w:pPr>
        <w:pStyle w:val="Normal"/>
        <w:ind w:start="720" w:firstLine="360"/>
        <w:jc w:val="both"/>
        <w:rPr>
          <w:i/>
          <w:i/>
        </w:rPr>
      </w:pPr>
      <w:r>
        <w:rPr>
          <w:b/>
        </w:rPr>
        <w:t>За твою судьбу.</w:t>
      </w:r>
    </w:p>
    <w:p>
      <w:pPr>
        <w:pStyle w:val="Normal"/>
        <w:rPr>
          <w:i/>
          <w:i/>
        </w:rPr>
      </w:pPr>
      <w:r>
        <w:rPr>
          <w:rFonts w:cs="Times Armenian" w:ascii="Times Armenian" w:hAnsi="Times Armenian"/>
          <w:b/>
          <w:i/>
          <w:sz w:val="21"/>
          <w:szCs w:val="21"/>
        </w:rPr>
      </w:r>
    </w:p>
    <w:p>
      <w:pPr>
        <w:pStyle w:val="Normal"/>
        <w:ind w:start="360" w:hanging="0"/>
        <w:rPr>
          <w:i/>
          <w:i/>
        </w:rPr>
      </w:pPr>
      <w:r>
        <w:rPr>
          <w:rFonts w:cs="Times Armenian" w:ascii="Times Armenian" w:hAnsi="Times Armenian"/>
          <w:b/>
          <w:i/>
          <w:sz w:val="21"/>
          <w:szCs w:val="21"/>
        </w:rPr>
      </w:r>
    </w:p>
    <w:p>
      <w:pPr>
        <w:pStyle w:val="Heading3"/>
        <w:numPr>
          <w:ilvl w:val="0"/>
          <w:numId w:val="0"/>
        </w:numPr>
        <w:ind w:start="720" w:hanging="0"/>
        <w:rPr>
          <w:i/>
          <w:i/>
        </w:rPr>
      </w:pPr>
      <w:bookmarkStart w:id="57" w:name="__RefHeading___Toc409540364"/>
      <w:r>
        <w:rPr>
          <w:b/>
        </w:rPr>
        <w:t>12.1</w:t>
      </w:r>
      <w:r>
        <w:rPr>
          <w:b/>
          <w:i/>
        </w:rPr>
        <w:t xml:space="preserve"> *** </w:t>
      </w:r>
      <w:r>
        <w:rPr>
          <w:rFonts w:cs="Times Armenian" w:ascii="Times Armenian" w:hAnsi="Times Armenian"/>
        </w:rPr>
        <w:t>Ջրհեղեղի ծուխն անծիր</w:t>
      </w:r>
      <w:bookmarkEnd w:id="57"/>
      <w:r>
        <w:rPr>
          <w:b/>
          <w:i/>
        </w:rPr>
        <w:tab/>
        <w:tab/>
        <w:tab/>
      </w:r>
    </w:p>
    <w:p>
      <w:pPr>
        <w:pStyle w:val="Normal"/>
        <w:ind w:start="360" w:hanging="0"/>
        <w:jc w:val="end"/>
        <w:rPr>
          <w:i/>
          <w:i/>
        </w:rPr>
      </w:pPr>
      <w:r>
        <w:rPr>
          <w:rFonts w:eastAsia="Times Armenian" w:cs="Times Armenian" w:ascii="Times Armenian" w:hAnsi="Times Armenian"/>
          <w:b/>
          <w:i/>
          <w:sz w:val="21"/>
          <w:szCs w:val="21"/>
        </w:rPr>
        <w:t xml:space="preserve"> </w:t>
      </w:r>
      <w:r>
        <w:rPr>
          <w:rFonts w:cs="Times Armenian" w:ascii="Times Armenian" w:hAnsi="Times Armenian"/>
          <w:b/>
          <w:i/>
          <w:sz w:val="21"/>
          <w:szCs w:val="21"/>
        </w:rPr>
        <w:t>Թարգման` Մ. Հարությունյան</w:t>
      </w:r>
    </w:p>
    <w:p>
      <w:pPr>
        <w:pStyle w:val="Normal"/>
        <w:ind w:start="360" w:hanging="0"/>
        <w:jc w:val="end"/>
        <w:rPr>
          <w:i/>
          <w:i/>
        </w:rPr>
      </w:pPr>
      <w:r>
        <w:rPr>
          <w:rFonts w:cs="Times Armenian" w:ascii="Times Armenian" w:hAnsi="Times Armenian"/>
          <w:b/>
          <w:i/>
          <w:sz w:val="21"/>
          <w:szCs w:val="21"/>
        </w:rPr>
      </w:r>
    </w:p>
    <w:p>
      <w:pPr>
        <w:pStyle w:val="Normal"/>
        <w:ind w:start="360" w:hanging="0"/>
        <w:jc w:val="both"/>
        <w:rPr>
          <w:i/>
          <w:i/>
        </w:rPr>
      </w:pPr>
      <w:r>
        <w:rPr>
          <w:rFonts w:cs="Times Armenian" w:ascii="Times Armenian" w:hAnsi="Times Armenian"/>
          <w:sz w:val="21"/>
          <w:szCs w:val="21"/>
        </w:rPr>
        <w:t>Ջրհեղեղի ծուխն անծիր`</w:t>
        <w:tab/>
        <w:tab/>
        <w:t>a b a b</w:t>
      </w:r>
    </w:p>
    <w:p>
      <w:pPr>
        <w:pStyle w:val="Normal"/>
        <w:ind w:start="360" w:hanging="0"/>
        <w:jc w:val="both"/>
        <w:rPr>
          <w:i/>
          <w:i/>
        </w:rPr>
      </w:pPr>
      <w:r>
        <w:rPr>
          <w:rFonts w:cs="Times Armenian" w:ascii="Times Armenian" w:hAnsi="Times Armenian"/>
          <w:sz w:val="21"/>
          <w:szCs w:val="21"/>
        </w:rPr>
        <w:t>Մերվել ա հողին:</w:t>
        <w:tab/>
        <w:tab/>
        <w:tab/>
        <w:t>7-5-7-5</w:t>
      </w:r>
    </w:p>
    <w:p>
      <w:pPr>
        <w:pStyle w:val="Normal"/>
        <w:ind w:start="360" w:hanging="0"/>
        <w:jc w:val="both"/>
        <w:rPr>
          <w:i/>
          <w:i/>
        </w:rPr>
      </w:pPr>
      <w:r>
        <w:rPr>
          <w:rFonts w:cs="Times Armenian" w:ascii="Times Armenian" w:hAnsi="Times Armenian"/>
          <w:sz w:val="21"/>
          <w:szCs w:val="21"/>
        </w:rPr>
        <w:t>Բաց ա թողե լուսինն իր</w:t>
      </w:r>
    </w:p>
    <w:p>
      <w:pPr>
        <w:pStyle w:val="Normal"/>
        <w:ind w:start="360" w:hanging="0"/>
        <w:jc w:val="both"/>
        <w:rPr>
          <w:i/>
          <w:i/>
        </w:rPr>
      </w:pPr>
      <w:r>
        <w:rPr>
          <w:rFonts w:cs="Times Armenian" w:ascii="Times Armenian" w:hAnsi="Times Armenian"/>
          <w:sz w:val="21"/>
          <w:szCs w:val="21"/>
        </w:rPr>
        <w:t>Սանձերը դեղին:</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Նավակովըս ամենուր</w:t>
        <w:tab/>
        <w:tab/>
        <w:t>c d c d</w:t>
      </w:r>
    </w:p>
    <w:p>
      <w:pPr>
        <w:pStyle w:val="Normal"/>
        <w:ind w:start="360" w:hanging="0"/>
        <w:jc w:val="both"/>
        <w:rPr>
          <w:i/>
          <w:i/>
        </w:rPr>
      </w:pPr>
      <w:r>
        <w:rPr>
          <w:rFonts w:cs="Times Armenian" w:ascii="Times Armenian" w:hAnsi="Times Armenian"/>
          <w:sz w:val="21"/>
          <w:szCs w:val="21"/>
        </w:rPr>
        <w:t>Լռվում եմ տափին:</w:t>
        <w:tab/>
        <w:tab/>
        <w:tab/>
        <w:t>7-5-7-5</w:t>
      </w:r>
    </w:p>
    <w:p>
      <w:pPr>
        <w:pStyle w:val="Normal"/>
        <w:ind w:start="360" w:hanging="0"/>
        <w:jc w:val="both"/>
        <w:rPr>
          <w:i/>
          <w:i/>
        </w:rPr>
      </w:pPr>
      <w:r>
        <w:rPr>
          <w:rFonts w:cs="Times Armenian" w:ascii="Times Armenian" w:hAnsi="Times Armenian"/>
          <w:sz w:val="21"/>
          <w:szCs w:val="21"/>
        </w:rPr>
        <w:t>Մատուռվել ա դեղնահուր</w:t>
      </w:r>
    </w:p>
    <w:p>
      <w:pPr>
        <w:pStyle w:val="Normal"/>
        <w:ind w:start="360" w:hanging="0"/>
        <w:jc w:val="both"/>
        <w:rPr>
          <w:i/>
          <w:i/>
        </w:rPr>
      </w:pPr>
      <w:r>
        <w:rPr>
          <w:rFonts w:cs="Times Armenian" w:ascii="Times Armenian" w:hAnsi="Times Armenian"/>
          <w:sz w:val="21"/>
          <w:szCs w:val="21"/>
        </w:rPr>
        <w:t>Խոտի դեզն ափին:</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Կռնչոցով միալար,</w:t>
        <w:tab/>
        <w:tab/>
        <w:tab/>
        <w:t>e f e f</w:t>
      </w:r>
    </w:p>
    <w:p>
      <w:pPr>
        <w:pStyle w:val="Normal"/>
        <w:ind w:start="360" w:hanging="0"/>
        <w:jc w:val="both"/>
        <w:rPr>
          <w:i/>
          <w:i/>
        </w:rPr>
      </w:pPr>
      <w:r>
        <w:rPr>
          <w:rFonts w:cs="Times Armenian" w:ascii="Times Armenian" w:hAnsi="Times Armenian"/>
          <w:sz w:val="21"/>
          <w:szCs w:val="21"/>
        </w:rPr>
        <w:t>Անծպտուն ճահճում,</w:t>
        <w:tab/>
        <w:tab/>
        <w:t>7-5-7-5</w:t>
      </w:r>
    </w:p>
    <w:p>
      <w:pPr>
        <w:pStyle w:val="Normal"/>
        <w:ind w:start="360" w:hanging="0"/>
        <w:jc w:val="both"/>
        <w:rPr>
          <w:i/>
          <w:i/>
        </w:rPr>
      </w:pPr>
      <w:r>
        <w:rPr>
          <w:rFonts w:cs="Times Armenian" w:ascii="Times Armenian" w:hAnsi="Times Armenian"/>
          <w:sz w:val="21"/>
          <w:szCs w:val="21"/>
        </w:rPr>
        <w:t>Խլահավն ա անդադար</w:t>
      </w:r>
    </w:p>
    <w:p>
      <w:pPr>
        <w:pStyle w:val="Normal"/>
        <w:ind w:start="360" w:hanging="0"/>
        <w:jc w:val="both"/>
        <w:rPr>
          <w:i/>
          <w:i/>
        </w:rPr>
      </w:pPr>
      <w:r>
        <w:rPr>
          <w:rFonts w:cs="Times Armenian" w:ascii="Times Armenian" w:hAnsi="Times Armenian"/>
          <w:sz w:val="21"/>
          <w:szCs w:val="21"/>
        </w:rPr>
        <w:t>Աղոթքի կանչում:</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Կեչիները նրբաթեվ`</w:t>
        <w:tab/>
        <w:tab/>
        <w:t xml:space="preserve">g h g՛ h </w:t>
      </w:r>
    </w:p>
    <w:p>
      <w:pPr>
        <w:pStyle w:val="Normal"/>
        <w:ind w:start="360" w:hanging="0"/>
        <w:jc w:val="both"/>
        <w:rPr>
          <w:i/>
          <w:i/>
        </w:rPr>
      </w:pPr>
      <w:r>
        <w:rPr>
          <w:rFonts w:cs="Times Armenian" w:ascii="Times Armenian" w:hAnsi="Times Armenian"/>
          <w:sz w:val="21"/>
          <w:szCs w:val="21"/>
        </w:rPr>
        <w:t>Խավա՛ր են հագնում:</w:t>
        <w:tab/>
        <w:tab/>
        <w:t>7-5-7-5</w:t>
      </w:r>
    </w:p>
    <w:p>
      <w:pPr>
        <w:pStyle w:val="Normal"/>
        <w:ind w:start="360" w:hanging="0"/>
        <w:jc w:val="both"/>
        <w:rPr>
          <w:i/>
          <w:i/>
        </w:rPr>
      </w:pPr>
      <w:r>
        <w:rPr>
          <w:rFonts w:cs="Times Armenian" w:ascii="Times Armenian" w:hAnsi="Times Armenian"/>
          <w:sz w:val="21"/>
          <w:szCs w:val="21"/>
        </w:rPr>
        <w:t>Բախտիդ համար աղոթեմ`</w:t>
      </w:r>
    </w:p>
    <w:p>
      <w:pPr>
        <w:pStyle w:val="Normal"/>
        <w:ind w:start="360" w:hanging="0"/>
        <w:jc w:val="both"/>
        <w:rPr>
          <w:i/>
          <w:i/>
        </w:rPr>
      </w:pPr>
      <w:r>
        <w:rPr>
          <w:rFonts w:cs="Times Armenian" w:ascii="Times Armenian" w:hAnsi="Times Armenian"/>
          <w:sz w:val="21"/>
          <w:szCs w:val="21"/>
        </w:rPr>
        <w:t>Անձե՛ն ու թաքուն:</w:t>
      </w:r>
    </w:p>
    <w:p>
      <w:pPr>
        <w:pStyle w:val="Normal"/>
        <w:ind w:start="720" w:firstLine="360"/>
        <w:jc w:val="both"/>
        <w:rPr>
          <w:i/>
          <w:i/>
        </w:rPr>
      </w:pPr>
      <w:r>
        <w:rPr>
          <w:rFonts w:cs="Times Armenian" w:ascii="Times Armenian" w:hAnsi="Times Armenian"/>
          <w:i/>
          <w:sz w:val="21"/>
          <w:szCs w:val="21"/>
        </w:rPr>
      </w:r>
    </w:p>
    <w:p>
      <w:pPr>
        <w:pStyle w:val="Normal"/>
        <w:rPr>
          <w:i/>
          <w:i/>
        </w:rPr>
      </w:pPr>
      <w:r>
        <w:rPr>
          <w:rFonts w:cs="Times Armenian" w:ascii="Times Armenian" w:hAnsi="Times Armenian"/>
          <w:b/>
          <w:i/>
          <w:sz w:val="21"/>
          <w:szCs w:val="21"/>
        </w:rPr>
      </w:r>
    </w:p>
    <w:p>
      <w:pPr>
        <w:pStyle w:val="Normal"/>
        <w:ind w:firstLine="360"/>
        <w:jc w:val="both"/>
        <w:rPr>
          <w:i/>
          <w:i/>
        </w:rPr>
      </w:pPr>
      <w:r>
        <w:rPr>
          <w:rFonts w:cs="Times Armenian" w:ascii="Times Armenian" w:hAnsi="Times Armenian"/>
          <w:b/>
          <w:i/>
          <w:sz w:val="21"/>
          <w:szCs w:val="21"/>
        </w:rPr>
        <w:t>12.</w:t>
      </w:r>
      <w:r>
        <w:rPr>
          <w:rFonts w:cs="Times Armenian" w:ascii="Times Armenian" w:hAnsi="Times Armenian"/>
          <w:i/>
          <w:sz w:val="21"/>
          <w:szCs w:val="21"/>
        </w:rPr>
        <w:t xml:space="preserve"> </w:t>
      </w:r>
      <w:r>
        <w:rPr>
          <w:rFonts w:cs="Times Armenian" w:ascii="Times Armenian" w:hAnsi="Times Armenian"/>
          <w:sz w:val="21"/>
          <w:szCs w:val="21"/>
        </w:rPr>
        <w:t>Թարգմանը, իհարկե, նեոլոգիզմի (նորաբանության) իրավունքն ու</w:t>
        <w:softHyphen/>
        <w:t>նի՛, թե որ դրա կարիքը կա՛, ու թե որ այդ փոփոխությունը չի հակասում բնագրի տրամաբանությանն ու ոգուն, ու իր ստեղծած պատկերների ներքին կա</w:t>
        <w:softHyphen/>
        <w:t xml:space="preserve">պերը չեն խզվում, ու հայերենն էլ ստիպում է, որ պատկերը փոխվի: Ուրեմն, Էմինը պիտի գոնե գրեր` </w:t>
      </w:r>
      <w:r>
        <w:rPr>
          <w:rFonts w:cs="Times Armenian" w:ascii="Times Armenian" w:hAnsi="Times Armenian"/>
          <w:b/>
          <w:i/>
          <w:sz w:val="21"/>
          <w:szCs w:val="21"/>
        </w:rPr>
        <w:t>«դարձել է»,</w:t>
      </w:r>
      <w:r>
        <w:rPr>
          <w:rFonts w:cs="Times Armenian" w:ascii="Times Armenian" w:hAnsi="Times Armenian"/>
          <w:i/>
          <w:sz w:val="21"/>
          <w:szCs w:val="21"/>
        </w:rPr>
        <w:t xml:space="preserve"> </w:t>
      </w:r>
      <w:r>
        <w:rPr>
          <w:rFonts w:cs="Times Armenian" w:ascii="Times Armenian" w:hAnsi="Times Armenian"/>
          <w:b/>
          <w:i/>
          <w:sz w:val="21"/>
          <w:szCs w:val="21"/>
        </w:rPr>
        <w:t>«դար</w:t>
        <w:softHyphen/>
        <w:t>ձավ»-ի</w:t>
      </w:r>
      <w:r>
        <w:rPr>
          <w:rFonts w:cs="Times Armenian" w:ascii="Times Armenian" w:hAnsi="Times Armenian"/>
          <w:sz w:val="21"/>
          <w:szCs w:val="21"/>
        </w:rPr>
        <w:t xml:space="preserve"> տեղը, ու </w:t>
      </w:r>
      <w:r>
        <w:rPr>
          <w:rFonts w:cs="Times Armenian" w:ascii="Times Armenian" w:hAnsi="Times Armenian"/>
          <w:b/>
          <w:i/>
          <w:sz w:val="21"/>
          <w:szCs w:val="21"/>
        </w:rPr>
        <w:t>«նետել է», «նետեց»-ի</w:t>
      </w:r>
      <w:r>
        <w:rPr>
          <w:rFonts w:cs="Times Armenian" w:ascii="Times Armenian" w:hAnsi="Times Armenian"/>
          <w:sz w:val="21"/>
          <w:szCs w:val="21"/>
        </w:rPr>
        <w:t xml:space="preserve"> տեղը:</w:t>
      </w:r>
    </w:p>
    <w:p>
      <w:pPr>
        <w:pStyle w:val="Normal"/>
        <w:ind w:firstLine="360"/>
        <w:jc w:val="both"/>
        <w:rPr>
          <w:i/>
          <w:i/>
        </w:rPr>
      </w:pPr>
      <w:r>
        <w:rPr>
          <w:rFonts w:cs="Times Armenian" w:ascii="Times Armenian" w:hAnsi="Times Armenian"/>
          <w:sz w:val="21"/>
          <w:szCs w:val="21"/>
        </w:rPr>
        <w:t>Լրիվ պարզ է, որ Էմինը մենակ մի՛ դարդ է ունեցել, որ տողերի վանկերի թիվը լինի 6 (սա է՛լ չի կարողացել, 8-րդինը մի հատ ավել է): Ու չի տեսել, որ բնագրի ամեն մի 6 վանկանոց «իգական» տողից հետո անպայման 5 վան</w:t>
        <w:softHyphen/>
        <w:t>կանոց «արական» տող է գալիս, ու բնագրի տաղաչափությունն էլ` անթերի է:</w:t>
      </w:r>
    </w:p>
    <w:p>
      <w:pPr>
        <w:pStyle w:val="Normal"/>
        <w:ind w:firstLine="360"/>
        <w:jc w:val="both"/>
        <w:rPr>
          <w:i/>
          <w:i/>
        </w:rPr>
      </w:pPr>
      <w:r>
        <w:rPr>
          <w:rFonts w:cs="Times Armenian" w:ascii="Times Armenian" w:hAnsi="Times Armenian"/>
          <w:sz w:val="21"/>
          <w:szCs w:val="21"/>
        </w:rPr>
        <w:t>Սրա համար էլ առաջին երկու տան մեջ ոչ մի ոտանավոր («ոտավոր») ուղղակի չկա, եղածն արձակ խոսք է: Մանավանդ այլանդակ է 6-րդ տողի վեր</w:t>
        <w:softHyphen/>
        <w:t xml:space="preserve">ջակետը, ինչն այդ չեղած տաղաչափությունը լրի՛վ է սպանում: </w:t>
      </w:r>
    </w:p>
    <w:p>
      <w:pPr>
        <w:pStyle w:val="Normal"/>
        <w:ind w:firstLine="360"/>
        <w:jc w:val="both"/>
        <w:rPr>
          <w:i/>
          <w:i/>
        </w:rPr>
      </w:pPr>
      <w:r>
        <w:rPr>
          <w:rFonts w:cs="Times Armenian" w:ascii="Times Armenian" w:hAnsi="Times Armenian"/>
          <w:sz w:val="21"/>
          <w:szCs w:val="21"/>
        </w:rPr>
        <w:t>Երրորդ ու չորրորդ տները չափածոյի ռիթմ ունեն, բայց այդ ռիթմերն ի</w:t>
        <w:softHyphen/>
        <w:t>րա</w:t>
        <w:softHyphen/>
        <w:t>րից լրի՛վ են անկապ, հանգերն էլ` թույլ ու աղքատ: Ուրեմը, կանոն.</w:t>
      </w:r>
    </w:p>
    <w:p>
      <w:pPr>
        <w:pStyle w:val="Normal"/>
        <w:ind w:firstLine="360"/>
        <w:jc w:val="both"/>
        <w:rPr>
          <w:i/>
          <w:i/>
        </w:rPr>
      </w:pPr>
      <w:r>
        <w:rPr>
          <w:rFonts w:cs="Times Armenian" w:ascii="Times Armenian" w:hAnsi="Times Armenian"/>
          <w:b/>
          <w:i/>
          <w:sz w:val="21"/>
          <w:szCs w:val="21"/>
        </w:rPr>
        <w:t>Ոտանավորը չափածոյի ռիթմ չունեցավ, դեն շպրտի, որտեվ դա արդեն արձակ է: Ու թե որ արձակ ես գրել, ինչո՞ւ ես ասում, թե ոտա</w:t>
        <w:softHyphen/>
        <w:t>նավոր ես գրել:</w:t>
      </w:r>
    </w:p>
    <w:p>
      <w:pPr>
        <w:pStyle w:val="Normal"/>
        <w:ind w:firstLine="360"/>
        <w:jc w:val="both"/>
        <w:rPr>
          <w:i/>
          <w:i/>
        </w:rPr>
      </w:pPr>
      <w:r>
        <w:rPr>
          <w:rFonts w:cs="Times Armenian" w:ascii="Times Armenian" w:hAnsi="Times Armenian"/>
          <w:sz w:val="21"/>
          <w:szCs w:val="21"/>
        </w:rPr>
        <w:t>Բնագրի վերջին տողն ամենակարևորն է, ու մնացած ամեն ինչը գրվել է, որ հենց ա՛յդ տողն ասվի. «Գիդեմ, որ քեզ ահավոր նեղացրել եմ, բայց ինչ է</w:t>
        <w:softHyphen/>
        <w:t>ղել` էղել ա, էթամ ու թաքուն աղոթեմ բախ</w:t>
        <w:softHyphen/>
        <w:t>տիդ համար, թո դու է՛լ չիմա</w:t>
        <w:softHyphen/>
        <w:t>նաս, որ աղոթում եմ»: Թո կարդացողն ի՛նքը տեսնի, թե Էմինը սրա տեղն ի՛նչ է գրել: Էմինի</w:t>
      </w:r>
      <w:r>
        <w:rPr>
          <w:rFonts w:cs="Times Armenian" w:ascii="Times Armenian" w:hAnsi="Times Armenian"/>
          <w:b/>
          <w:sz w:val="21"/>
          <w:szCs w:val="21"/>
        </w:rPr>
        <w:t xml:space="preserve"> </w:t>
      </w:r>
      <w:r>
        <w:rPr>
          <w:rFonts w:cs="Times Armenian" w:ascii="Times Armenian" w:hAnsi="Times Armenian"/>
          <w:b/>
          <w:i/>
          <w:sz w:val="21"/>
          <w:szCs w:val="21"/>
        </w:rPr>
        <w:t>թարգմանությունը լրի՛վ է ան</w:t>
        <w:softHyphen/>
        <w:t>ընդունելի: Սա նույնիսկ տողացի չի:</w:t>
      </w:r>
    </w:p>
    <w:p>
      <w:pPr>
        <w:pStyle w:val="Normal"/>
        <w:ind w:start="372" w:firstLine="708"/>
        <w:rPr>
          <w:i/>
          <w:i/>
        </w:rPr>
      </w:pPr>
      <w:r>
        <w:rPr>
          <w:rFonts w:cs="Times Armenian" w:ascii="Times Armenian" w:hAnsi="Times Armenian"/>
          <w:b/>
          <w:sz w:val="21"/>
          <w:szCs w:val="21"/>
        </w:rPr>
      </w:r>
    </w:p>
    <w:p>
      <w:pPr>
        <w:pStyle w:val="Normal"/>
        <w:ind w:start="360" w:hanging="0"/>
        <w:rPr>
          <w:i/>
          <w:i/>
        </w:rPr>
      </w:pPr>
      <w:r>
        <w:rPr>
          <w:rFonts w:cs="Times Armenian" w:ascii="Times Armenian" w:hAnsi="Times Armenian"/>
          <w:b/>
          <w:i/>
          <w:sz w:val="21"/>
          <w:szCs w:val="21"/>
        </w:rPr>
      </w:r>
    </w:p>
    <w:p>
      <w:pPr>
        <w:pStyle w:val="Heading3"/>
        <w:numPr>
          <w:ilvl w:val="0"/>
          <w:numId w:val="0"/>
        </w:numPr>
        <w:ind w:start="720" w:hanging="0"/>
        <w:rPr>
          <w:i/>
          <w:i/>
        </w:rPr>
      </w:pPr>
      <w:bookmarkStart w:id="58" w:name="__RefHeading___Toc409540365"/>
      <w:r>
        <w:rPr>
          <w:b/>
          <w:i/>
        </w:rPr>
        <w:t>12.2 ***</w:t>
      </w:r>
      <w:r>
        <w:rPr/>
        <w:t xml:space="preserve"> </w:t>
      </w:r>
      <w:r>
        <w:rPr>
          <w:rFonts w:cs="Times Armenian" w:ascii="Times Armenian" w:hAnsi="Times Armenian"/>
        </w:rPr>
        <w:t xml:space="preserve">Տիղմը </w:t>
      </w:r>
      <w:r>
        <w:rPr>
          <w:rFonts w:cs="Times Armenian" w:ascii="Times Armenian" w:hAnsi="Times Armenian"/>
          <w:b/>
          <w:i/>
        </w:rPr>
        <w:t>դարձավ</w:t>
      </w:r>
      <w:r>
        <w:rPr>
          <w:rFonts w:cs="Times Armenian" w:ascii="Times Armenian" w:hAnsi="Times Armenian"/>
        </w:rPr>
        <w:t xml:space="preserve"> ավար</w:t>
      </w:r>
      <w:bookmarkEnd w:id="58"/>
      <w:r>
        <w:rPr>
          <w:b/>
          <w:i/>
        </w:rPr>
        <w:tab/>
        <w:tab/>
        <w:tab/>
        <w:tab/>
      </w:r>
    </w:p>
    <w:p>
      <w:pPr>
        <w:pStyle w:val="Normal"/>
        <w:ind w:start="360" w:hanging="0"/>
        <w:jc w:val="end"/>
        <w:rPr>
          <w:i/>
          <w:i/>
        </w:rPr>
      </w:pPr>
      <w:r>
        <w:rPr>
          <w:rFonts w:cs="Times Armenian" w:ascii="Times Armenian" w:hAnsi="Times Armenian"/>
          <w:b/>
          <w:i/>
          <w:sz w:val="21"/>
          <w:szCs w:val="21"/>
        </w:rPr>
        <w:t xml:space="preserve">Թարգման` Գ. Էմին </w:t>
      </w:r>
    </w:p>
    <w:p>
      <w:pPr>
        <w:pStyle w:val="Normal"/>
        <w:ind w:start="360" w:hanging="0"/>
        <w:jc w:val="both"/>
        <w:rPr>
          <w:i/>
          <w:i/>
        </w:rPr>
      </w:pPr>
      <w:r>
        <w:rPr>
          <w:rFonts w:cs="Times Armenian" w:ascii="Times Armenian" w:hAnsi="Times Armenian"/>
          <w:sz w:val="21"/>
          <w:szCs w:val="21"/>
        </w:rPr>
        <w:t xml:space="preserve">Տիղմը </w:t>
      </w:r>
      <w:r>
        <w:rPr>
          <w:rFonts w:cs="Times Armenian" w:ascii="Times Armenian" w:hAnsi="Times Armenian"/>
          <w:b/>
          <w:i/>
          <w:sz w:val="21"/>
          <w:szCs w:val="21"/>
        </w:rPr>
        <w:t>դարձավ</w:t>
      </w:r>
      <w:r>
        <w:rPr>
          <w:rFonts w:cs="Times Armenian" w:ascii="Times Armenian" w:hAnsi="Times Armenian"/>
          <w:sz w:val="21"/>
          <w:szCs w:val="21"/>
        </w:rPr>
        <w:t xml:space="preserve"> ավար</w:t>
      </w:r>
    </w:p>
    <w:p>
      <w:pPr>
        <w:pStyle w:val="Normal"/>
        <w:ind w:start="360" w:hanging="0"/>
        <w:jc w:val="both"/>
        <w:rPr>
          <w:i/>
          <w:i/>
        </w:rPr>
      </w:pPr>
      <w:r>
        <w:rPr>
          <w:rFonts w:cs="Times Armenian" w:ascii="Times Armenian" w:hAnsi="Times Armenian"/>
          <w:sz w:val="21"/>
          <w:szCs w:val="21"/>
        </w:rPr>
        <w:t>Հորդացող հեղեղին:</w:t>
      </w:r>
    </w:p>
    <w:p>
      <w:pPr>
        <w:pStyle w:val="Normal"/>
        <w:ind w:start="360" w:hanging="0"/>
        <w:jc w:val="both"/>
        <w:rPr>
          <w:i/>
          <w:i/>
        </w:rPr>
      </w:pPr>
      <w:r>
        <w:rPr>
          <w:rFonts w:cs="Times Armenian" w:ascii="Times Armenian" w:hAnsi="Times Armenian"/>
          <w:sz w:val="21"/>
          <w:szCs w:val="21"/>
        </w:rPr>
        <w:t xml:space="preserve">Լուսինը </w:t>
      </w:r>
      <w:r>
        <w:rPr>
          <w:rFonts w:cs="Times Armenian" w:ascii="Times Armenian" w:hAnsi="Times Armenian"/>
          <w:b/>
          <w:i/>
          <w:sz w:val="21"/>
          <w:szCs w:val="21"/>
        </w:rPr>
        <w:t>նետեց</w:t>
      </w:r>
      <w:r>
        <w:rPr>
          <w:rFonts w:cs="Times Armenian" w:ascii="Times Armenian" w:hAnsi="Times Armenian"/>
          <w:sz w:val="21"/>
          <w:szCs w:val="21"/>
        </w:rPr>
        <w:t xml:space="preserve"> վար</w:t>
      </w:r>
    </w:p>
    <w:p>
      <w:pPr>
        <w:pStyle w:val="Normal"/>
        <w:ind w:start="360" w:hanging="0"/>
        <w:jc w:val="both"/>
        <w:rPr>
          <w:i/>
          <w:i/>
        </w:rPr>
      </w:pPr>
      <w:r>
        <w:rPr>
          <w:rFonts w:cs="Times Armenian" w:ascii="Times Armenian" w:hAnsi="Times Armenian"/>
          <w:sz w:val="21"/>
          <w:szCs w:val="21"/>
        </w:rPr>
        <w:t>Իր սանձերը դեղին:</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 xml:space="preserve">Ես բարկաս եմ նստել </w:t>
      </w:r>
    </w:p>
    <w:p>
      <w:pPr>
        <w:pStyle w:val="Normal"/>
        <w:ind w:start="360" w:hanging="0"/>
        <w:jc w:val="both"/>
        <w:rPr>
          <w:i/>
          <w:i/>
        </w:rPr>
      </w:pPr>
      <w:r>
        <w:rPr>
          <w:rFonts w:cs="Times Armenian" w:ascii="Times Armenian" w:hAnsi="Times Armenian"/>
          <w:b/>
          <w:i/>
          <w:sz w:val="21"/>
          <w:szCs w:val="21"/>
        </w:rPr>
        <w:t>Եվ գնում եմ:</w:t>
      </w:r>
      <w:r>
        <w:rPr>
          <w:rFonts w:cs="Times Armenian" w:ascii="Times Armenian" w:hAnsi="Times Armenian"/>
          <w:sz w:val="21"/>
          <w:szCs w:val="21"/>
        </w:rPr>
        <w:t xml:space="preserve"> Հեռվում</w:t>
      </w:r>
    </w:p>
    <w:p>
      <w:pPr>
        <w:pStyle w:val="Normal"/>
        <w:ind w:start="360" w:hanging="0"/>
        <w:jc w:val="both"/>
        <w:rPr>
          <w:i/>
          <w:i/>
        </w:rPr>
      </w:pPr>
      <w:r>
        <w:rPr>
          <w:rFonts w:cs="Times Armenian" w:ascii="Times Armenian" w:hAnsi="Times Armenian"/>
          <w:sz w:val="21"/>
          <w:szCs w:val="21"/>
        </w:rPr>
        <w:t>Դեղին դեզերն աչքիս</w:t>
      </w:r>
    </w:p>
    <w:p>
      <w:pPr>
        <w:pStyle w:val="Normal"/>
        <w:ind w:start="360" w:hanging="0"/>
        <w:jc w:val="both"/>
        <w:rPr>
          <w:i/>
          <w:i/>
        </w:rPr>
      </w:pPr>
      <w:r>
        <w:rPr>
          <w:rFonts w:cs="Times Armenian" w:ascii="Times Armenian" w:hAnsi="Times Armenian"/>
          <w:sz w:val="21"/>
          <w:szCs w:val="21"/>
        </w:rPr>
        <w:t>Ժամատներ են թվում:</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 xml:space="preserve">Տխուր </w:t>
      </w:r>
      <w:r>
        <w:rPr>
          <w:rFonts w:cs="Times Armenian" w:ascii="Times Armenian" w:hAnsi="Times Armenian"/>
          <w:b/>
          <w:i/>
          <w:sz w:val="21"/>
          <w:szCs w:val="21"/>
        </w:rPr>
        <w:t>կռկռոցով,</w:t>
      </w:r>
    </w:p>
    <w:p>
      <w:pPr>
        <w:pStyle w:val="Normal"/>
        <w:ind w:start="360" w:hanging="0"/>
        <w:jc w:val="both"/>
        <w:rPr>
          <w:i/>
          <w:i/>
        </w:rPr>
      </w:pPr>
      <w:r>
        <w:rPr>
          <w:rFonts w:cs="Times Armenian" w:ascii="Times Armenian" w:hAnsi="Times Armenian"/>
          <w:sz w:val="21"/>
          <w:szCs w:val="21"/>
        </w:rPr>
        <w:t>Լռության մեջ, ճահճում,</w:t>
      </w:r>
    </w:p>
    <w:p>
      <w:pPr>
        <w:pStyle w:val="Normal"/>
        <w:ind w:start="360" w:hanging="0"/>
        <w:jc w:val="both"/>
        <w:rPr>
          <w:i/>
          <w:i/>
        </w:rPr>
      </w:pPr>
      <w:r>
        <w:rPr>
          <w:rFonts w:cs="Times Armenian" w:ascii="Times Armenian" w:hAnsi="Times Armenian"/>
          <w:sz w:val="21"/>
          <w:szCs w:val="21"/>
        </w:rPr>
        <w:t>Ժամասացության է</w:t>
      </w:r>
    </w:p>
    <w:p>
      <w:pPr>
        <w:pStyle w:val="Normal"/>
        <w:ind w:start="360" w:hanging="0"/>
        <w:jc w:val="both"/>
        <w:rPr>
          <w:i/>
          <w:i/>
        </w:rPr>
      </w:pPr>
      <w:r>
        <w:rPr>
          <w:rFonts w:cs="Times Armenian" w:ascii="Times Armenian" w:hAnsi="Times Armenian"/>
          <w:sz w:val="21"/>
          <w:szCs w:val="21"/>
        </w:rPr>
        <w:t>Խլահավը կանչում:</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Պուրակը մեգով մառ</w:t>
      </w:r>
    </w:p>
    <w:p>
      <w:pPr>
        <w:pStyle w:val="Normal"/>
        <w:ind w:start="360" w:hanging="0"/>
        <w:jc w:val="both"/>
        <w:rPr>
          <w:i/>
          <w:i/>
        </w:rPr>
      </w:pPr>
      <w:r>
        <w:rPr>
          <w:rFonts w:cs="Times Armenian" w:ascii="Times Armenian" w:hAnsi="Times Armenian"/>
          <w:sz w:val="21"/>
          <w:szCs w:val="21"/>
        </w:rPr>
        <w:t>Մերկությունն ծաԲ</w:t>
      </w:r>
      <w:r>
        <w:rPr>
          <w:rFonts w:cs="Sylfaen" w:ascii="Sylfaen" w:hAnsi="Sylfaen"/>
          <w:sz w:val="21"/>
          <w:szCs w:val="21"/>
        </w:rPr>
        <w:t>կում</w:t>
      </w:r>
    </w:p>
    <w:p>
      <w:pPr>
        <w:pStyle w:val="Normal"/>
        <w:ind w:start="360" w:hanging="0"/>
        <w:jc w:val="both"/>
        <w:rPr>
          <w:i/>
          <w:i/>
        </w:rPr>
      </w:pPr>
      <w:r>
        <w:rPr>
          <w:rFonts w:cs="Times Armenian" w:ascii="Times Armenian" w:hAnsi="Times Armenian"/>
          <w:sz w:val="21"/>
          <w:szCs w:val="21"/>
        </w:rPr>
        <w:t>Ես քո բախտի համար</w:t>
      </w:r>
    </w:p>
    <w:p>
      <w:pPr>
        <w:pStyle w:val="Normal"/>
        <w:ind w:start="360" w:hanging="0"/>
        <w:jc w:val="both"/>
        <w:rPr>
          <w:i/>
          <w:i/>
        </w:rPr>
      </w:pPr>
      <w:r>
        <w:rPr>
          <w:rFonts w:cs="Times Armenian" w:ascii="Times Armenian" w:hAnsi="Times Armenian"/>
          <w:sz w:val="21"/>
          <w:szCs w:val="21"/>
        </w:rPr>
        <w:t>Աղոթում եմ թաքուն:</w:t>
      </w:r>
    </w:p>
    <w:p>
      <w:pPr>
        <w:pStyle w:val="Normal"/>
        <w:jc w:val="both"/>
        <w:rPr>
          <w:i/>
          <w:i/>
        </w:rPr>
      </w:pPr>
      <w:r>
        <w:rPr>
          <w:rFonts w:cs="Russian Times" w:ascii="Russian Times" w:hAnsi="Russian Times"/>
          <w:b/>
          <w:i/>
          <w:sz w:val="21"/>
          <w:szCs w:val="21"/>
        </w:rPr>
      </w:r>
    </w:p>
    <w:p>
      <w:pPr>
        <w:pStyle w:val="Normal"/>
        <w:spacing w:lineRule="exact" w:line="240"/>
        <w:jc w:val="both"/>
        <w:rPr>
          <w:i/>
          <w:i/>
        </w:rPr>
      </w:pPr>
      <w:r>
        <w:rPr>
          <w:rFonts w:cs="Russian Times" w:ascii="Russian Times" w:hAnsi="Russian Times"/>
          <w:b/>
          <w:i/>
          <w:sz w:val="21"/>
          <w:szCs w:val="21"/>
        </w:rPr>
      </w:r>
    </w:p>
    <w:p>
      <w:pPr>
        <w:pStyle w:val="Normal"/>
        <w:ind w:firstLine="360"/>
        <w:jc w:val="both"/>
        <w:rPr>
          <w:i/>
          <w:i/>
        </w:rPr>
      </w:pPr>
      <w:r>
        <w:rPr>
          <w:rFonts w:cs="Russian Times" w:ascii="Russian Times" w:hAnsi="Russian Times"/>
        </w:rPr>
        <w:t>13. ПЕСНЬ О СОБАКЕ</w:t>
      </w:r>
    </w:p>
    <w:p>
      <w:pPr>
        <w:pStyle w:val="Normal"/>
        <w:ind w:firstLine="360"/>
        <w:jc w:val="both"/>
        <w:rPr>
          <w:i/>
          <w:i/>
        </w:rPr>
      </w:pPr>
      <w:r>
        <w:rPr>
          <w:rFonts w:cs="Russian Times" w:ascii="Russian Times" w:hAnsi="Russian Times"/>
        </w:rPr>
      </w:r>
    </w:p>
    <w:p>
      <w:pPr>
        <w:pStyle w:val="Normal"/>
        <w:ind w:firstLine="360"/>
        <w:jc w:val="both"/>
        <w:rPr>
          <w:i/>
          <w:i/>
        </w:rPr>
      </w:pPr>
      <w:r>
        <w:rPr>
          <w:rFonts w:cs="Russian Times" w:ascii="Russian Times" w:hAnsi="Russian Times"/>
        </w:rPr>
        <w:t>Утром в ржаном закуте,</w:t>
        <w:tab/>
        <w:tab/>
        <w:tab/>
        <w:t>a b p b°</w:t>
      </w:r>
    </w:p>
    <w:p>
      <w:pPr>
        <w:pStyle w:val="Normal"/>
        <w:ind w:firstLine="360"/>
        <w:jc w:val="both"/>
        <w:rPr>
          <w:i/>
          <w:i/>
        </w:rPr>
      </w:pPr>
      <w:r>
        <w:rPr>
          <w:rFonts w:cs="Russian Times" w:ascii="Russian Times" w:hAnsi="Russian Times"/>
        </w:rPr>
        <w:t>Где златятся рогожи в ряд,</w:t>
        <w:tab/>
        <w:tab/>
        <w:tab/>
        <w:t>7-8-9-7</w:t>
      </w:r>
    </w:p>
    <w:p>
      <w:pPr>
        <w:pStyle w:val="Normal"/>
        <w:ind w:firstLine="360"/>
        <w:jc w:val="both"/>
        <w:rPr>
          <w:i/>
          <w:i/>
        </w:rPr>
      </w:pPr>
      <w:r>
        <w:rPr>
          <w:rFonts w:cs="Russian Times" w:ascii="Russian Times" w:hAnsi="Russian Times"/>
        </w:rPr>
        <w:t>Семерых ощенила сука,</w:t>
      </w:r>
    </w:p>
    <w:p>
      <w:pPr>
        <w:pStyle w:val="Normal"/>
        <w:ind w:firstLine="360"/>
        <w:jc w:val="both"/>
        <w:rPr>
          <w:i/>
          <w:i/>
        </w:rPr>
      </w:pPr>
      <w:r>
        <w:rPr>
          <w:rFonts w:cs="Russian Times" w:ascii="Russian Times" w:hAnsi="Russian Times"/>
        </w:rPr>
        <w:t>Рыжих семерых щенят.</w:t>
      </w:r>
    </w:p>
    <w:p>
      <w:pPr>
        <w:pStyle w:val="Normal"/>
        <w:ind w:firstLine="360"/>
        <w:jc w:val="both"/>
        <w:rPr>
          <w:i/>
          <w:i/>
        </w:rPr>
      </w:pPr>
      <w:r>
        <w:rPr>
          <w:rFonts w:cs="Russian Times" w:ascii="Russian Times" w:hAnsi="Russian Times"/>
        </w:rPr>
      </w:r>
    </w:p>
    <w:p>
      <w:pPr>
        <w:pStyle w:val="Normal"/>
        <w:ind w:firstLine="360"/>
        <w:jc w:val="both"/>
        <w:rPr>
          <w:i/>
          <w:i/>
        </w:rPr>
      </w:pPr>
      <w:r>
        <w:rPr>
          <w:rFonts w:cs="Russian Times" w:ascii="Russian Times" w:hAnsi="Russian Times"/>
        </w:rPr>
        <w:t>До вечера она их ласкала,</w:t>
        <w:tab/>
        <w:tab/>
        <w:tab/>
        <w:t>c d c°° d</w:t>
      </w:r>
    </w:p>
    <w:p>
      <w:pPr>
        <w:pStyle w:val="Normal"/>
        <w:ind w:firstLine="360"/>
        <w:jc w:val="both"/>
        <w:rPr>
          <w:i/>
          <w:i/>
        </w:rPr>
      </w:pPr>
      <w:r>
        <w:rPr>
          <w:rFonts w:cs="Russian Times" w:ascii="Russian Times" w:hAnsi="Russian Times"/>
        </w:rPr>
        <w:t>Причесывая языком,</w:t>
        <w:tab/>
        <w:tab/>
        <w:tab/>
        <w:t>10-8-9-8</w:t>
      </w:r>
    </w:p>
    <w:p>
      <w:pPr>
        <w:pStyle w:val="Normal"/>
        <w:ind w:firstLine="360"/>
        <w:jc w:val="both"/>
        <w:rPr>
          <w:i/>
          <w:i/>
        </w:rPr>
      </w:pPr>
      <w:r>
        <w:rPr>
          <w:rFonts w:cs="Russian Times" w:ascii="Russian Times" w:hAnsi="Russian Times"/>
        </w:rPr>
        <w:t>И струился снежок подталый</w:t>
      </w:r>
    </w:p>
    <w:p>
      <w:pPr>
        <w:pStyle w:val="Normal"/>
        <w:ind w:firstLine="360"/>
        <w:jc w:val="both"/>
        <w:rPr>
          <w:i/>
          <w:i/>
        </w:rPr>
      </w:pPr>
      <w:r>
        <w:rPr>
          <w:rFonts w:cs="Russian Times" w:ascii="Russian Times" w:hAnsi="Russian Times"/>
        </w:rPr>
        <w:t>Под теплым ее животом.</w:t>
      </w:r>
    </w:p>
    <w:p>
      <w:pPr>
        <w:pStyle w:val="Normal"/>
        <w:ind w:firstLine="360"/>
        <w:jc w:val="both"/>
        <w:rPr>
          <w:i/>
          <w:i/>
        </w:rPr>
      </w:pPr>
      <w:r>
        <w:rPr>
          <w:rFonts w:cs="Russian Times" w:ascii="Russian Times" w:hAnsi="Russian Times"/>
        </w:rPr>
      </w:r>
    </w:p>
    <w:p>
      <w:pPr>
        <w:pStyle w:val="Normal"/>
        <w:ind w:firstLine="360"/>
        <w:jc w:val="both"/>
        <w:rPr>
          <w:i/>
          <w:i/>
        </w:rPr>
      </w:pPr>
      <w:r>
        <w:rPr>
          <w:rFonts w:cs="Russian Times" w:ascii="Russian Times" w:hAnsi="Russian Times"/>
        </w:rPr>
        <w:t>А вечером, когда куры</w:t>
        <w:tab/>
        <w:tab/>
        <w:tab/>
        <w:t>e f e° f</w:t>
      </w:r>
    </w:p>
    <w:p>
      <w:pPr>
        <w:pStyle w:val="Normal"/>
        <w:ind w:firstLine="360"/>
        <w:jc w:val="both"/>
        <w:rPr>
          <w:i/>
          <w:i/>
        </w:rPr>
      </w:pPr>
      <w:r>
        <w:rPr>
          <w:rFonts w:cs="Russian Times" w:ascii="Russian Times" w:hAnsi="Russian Times"/>
        </w:rPr>
        <w:t>Обсиживают шесток,</w:t>
        <w:tab/>
        <w:tab/>
        <w:tab/>
        <w:t>8-7-7-8</w:t>
      </w:r>
    </w:p>
    <w:p>
      <w:pPr>
        <w:pStyle w:val="Normal"/>
        <w:ind w:firstLine="360"/>
        <w:jc w:val="both"/>
        <w:rPr>
          <w:i/>
          <w:i/>
        </w:rPr>
      </w:pPr>
      <w:r>
        <w:rPr>
          <w:rFonts w:cs="Russian Times" w:ascii="Russian Times" w:hAnsi="Russian Times"/>
        </w:rPr>
        <w:t>Вышел хозяин хмурый,</w:t>
      </w:r>
    </w:p>
    <w:p>
      <w:pPr>
        <w:pStyle w:val="Normal"/>
        <w:ind w:firstLine="360"/>
        <w:jc w:val="both"/>
        <w:rPr>
          <w:i/>
          <w:i/>
        </w:rPr>
      </w:pPr>
      <w:r>
        <w:rPr>
          <w:rFonts w:cs="Russian Times" w:ascii="Russian Times" w:hAnsi="Russian Times"/>
        </w:rPr>
        <w:t>Семерых всех поклал в мешок.</w:t>
      </w:r>
    </w:p>
    <w:p>
      <w:pPr>
        <w:pStyle w:val="Normal"/>
        <w:ind w:firstLine="360"/>
        <w:jc w:val="both"/>
        <w:rPr>
          <w:i/>
          <w:i/>
        </w:rPr>
      </w:pPr>
      <w:r>
        <w:rPr>
          <w:rFonts w:cs="Russian Times" w:ascii="Russian Times" w:hAnsi="Russian Times"/>
        </w:rPr>
      </w:r>
    </w:p>
    <w:p>
      <w:pPr>
        <w:pStyle w:val="Normal"/>
        <w:ind w:firstLine="360"/>
        <w:jc w:val="both"/>
        <w:rPr>
          <w:i/>
          <w:i/>
        </w:rPr>
      </w:pPr>
      <w:r>
        <w:rPr>
          <w:rFonts w:cs="Russian Times" w:ascii="Russian Times" w:hAnsi="Russian Times"/>
        </w:rPr>
        <w:t>По сугробам она бежала,</w:t>
        <w:tab/>
        <w:tab/>
        <w:tab/>
        <w:t>g h g h°</w:t>
      </w:r>
    </w:p>
    <w:p>
      <w:pPr>
        <w:pStyle w:val="Normal"/>
        <w:ind w:firstLine="360"/>
        <w:jc w:val="both"/>
        <w:rPr>
          <w:i/>
          <w:i/>
        </w:rPr>
      </w:pPr>
      <w:r>
        <w:rPr>
          <w:rFonts w:cs="Russian Times" w:ascii="Russian Times" w:hAnsi="Russian Times"/>
        </w:rPr>
        <w:t>Поспевая она бежать...</w:t>
        <w:tab/>
        <w:tab/>
        <w:tab/>
        <w:t>9-8-9-8</w:t>
      </w:r>
    </w:p>
    <w:p>
      <w:pPr>
        <w:pStyle w:val="Normal"/>
        <w:ind w:firstLine="360"/>
        <w:jc w:val="both"/>
        <w:rPr>
          <w:i/>
          <w:i/>
        </w:rPr>
      </w:pPr>
      <w:r>
        <w:rPr>
          <w:rFonts w:cs="Russian Times" w:ascii="Russian Times" w:hAnsi="Russian Times"/>
        </w:rPr>
        <w:t>И так долго, долго дрожала</w:t>
      </w:r>
    </w:p>
    <w:p>
      <w:pPr>
        <w:pStyle w:val="Normal"/>
        <w:ind w:firstLine="360"/>
        <w:jc w:val="both"/>
        <w:rPr>
          <w:i/>
          <w:i/>
        </w:rPr>
      </w:pPr>
      <w:r>
        <w:rPr>
          <w:rFonts w:cs="Russian Times" w:ascii="Russian Times" w:hAnsi="Russian Times"/>
        </w:rPr>
        <w:t>Воды незамерзшая гладь.</w:t>
      </w:r>
    </w:p>
    <w:p>
      <w:pPr>
        <w:pStyle w:val="Normal"/>
        <w:ind w:firstLine="360"/>
        <w:jc w:val="both"/>
        <w:rPr>
          <w:i/>
          <w:i/>
        </w:rPr>
      </w:pPr>
      <w:r>
        <w:rPr>
          <w:rFonts w:cs="Russian Times" w:ascii="Russian Times" w:hAnsi="Russian Times"/>
        </w:rPr>
      </w:r>
    </w:p>
    <w:p>
      <w:pPr>
        <w:pStyle w:val="Normal"/>
        <w:ind w:firstLine="360"/>
        <w:jc w:val="both"/>
        <w:rPr>
          <w:i/>
          <w:i/>
        </w:rPr>
      </w:pPr>
      <w:r>
        <w:rPr>
          <w:rFonts w:cs="Russian Times" w:ascii="Russian Times" w:hAnsi="Russian Times"/>
        </w:rPr>
        <w:t>А когда чуть плелась обратно,</w:t>
        <w:tab/>
        <w:tab/>
        <w:t>i j i° j</w:t>
      </w:r>
    </w:p>
    <w:p>
      <w:pPr>
        <w:pStyle w:val="Normal"/>
        <w:ind w:firstLine="360"/>
        <w:jc w:val="both"/>
        <w:rPr>
          <w:i/>
          <w:i/>
        </w:rPr>
      </w:pPr>
      <w:r>
        <w:rPr>
          <w:rFonts w:cs="Russian Times" w:ascii="Russian Times" w:hAnsi="Russian Times"/>
        </w:rPr>
        <w:t>Слизывая пот с боков,</w:t>
        <w:tab/>
        <w:tab/>
        <w:tab/>
        <w:t>9-7-10-7</w:t>
      </w:r>
    </w:p>
    <w:p>
      <w:pPr>
        <w:pStyle w:val="Normal"/>
        <w:ind w:firstLine="360"/>
        <w:jc w:val="both"/>
        <w:rPr>
          <w:i/>
          <w:i/>
        </w:rPr>
      </w:pPr>
      <w:r>
        <w:rPr>
          <w:rFonts w:cs="Russian Times" w:ascii="Russian Times" w:hAnsi="Russian Times"/>
        </w:rPr>
        <w:t>Показался ей месяц над хатой</w:t>
      </w:r>
    </w:p>
    <w:p>
      <w:pPr>
        <w:pStyle w:val="Normal"/>
        <w:ind w:firstLine="360"/>
        <w:jc w:val="both"/>
        <w:rPr>
          <w:i/>
          <w:i/>
        </w:rPr>
      </w:pPr>
      <w:r>
        <w:rPr>
          <w:rFonts w:cs="Russian Times" w:ascii="Russian Times" w:hAnsi="Russian Times"/>
        </w:rPr>
        <w:t>Одним из ее щенков.</w:t>
      </w:r>
    </w:p>
    <w:p>
      <w:pPr>
        <w:pStyle w:val="Normal"/>
        <w:ind w:firstLine="360"/>
        <w:jc w:val="both"/>
        <w:rPr>
          <w:i/>
          <w:i/>
        </w:rPr>
      </w:pPr>
      <w:r>
        <w:rPr>
          <w:rFonts w:cs="Russian Times" w:ascii="Russian Times" w:hAnsi="Russian Times"/>
        </w:rPr>
      </w:r>
    </w:p>
    <w:p>
      <w:pPr>
        <w:pStyle w:val="Normal"/>
        <w:ind w:firstLine="360"/>
        <w:jc w:val="both"/>
        <w:rPr>
          <w:i/>
          <w:i/>
        </w:rPr>
      </w:pPr>
      <w:r>
        <w:rPr>
          <w:rFonts w:cs="Russian Times" w:ascii="Russian Times" w:hAnsi="Russian Times"/>
        </w:rPr>
        <w:t>В синюю высь звонко</w:t>
        <w:tab/>
        <w:tab/>
        <w:tab/>
        <w:t>k l k°° l°°°</w:t>
      </w:r>
    </w:p>
    <w:p>
      <w:pPr>
        <w:pStyle w:val="Normal"/>
        <w:ind w:firstLine="360"/>
        <w:jc w:val="both"/>
        <w:rPr>
          <w:i/>
          <w:i/>
        </w:rPr>
      </w:pPr>
      <w:r>
        <w:rPr>
          <w:rFonts w:cs="Russian Times" w:ascii="Russian Times" w:hAnsi="Russian Times"/>
        </w:rPr>
        <w:t>Глядела она, скуля,</w:t>
        <w:tab/>
        <w:tab/>
        <w:tab/>
        <w:tab/>
        <w:t>6-7-7-7</w:t>
      </w:r>
    </w:p>
    <w:p>
      <w:pPr>
        <w:pStyle w:val="Normal"/>
        <w:ind w:firstLine="360"/>
        <w:jc w:val="both"/>
        <w:rPr>
          <w:i/>
          <w:i/>
        </w:rPr>
      </w:pPr>
      <w:r>
        <w:rPr>
          <w:rFonts w:cs="Russian Times" w:ascii="Russian Times" w:hAnsi="Russian Times"/>
        </w:rPr>
        <w:t>А месяц скользил тонкий</w:t>
      </w:r>
    </w:p>
    <w:p>
      <w:pPr>
        <w:pStyle w:val="Normal"/>
        <w:ind w:firstLine="360"/>
        <w:jc w:val="both"/>
        <w:rPr>
          <w:i/>
          <w:i/>
        </w:rPr>
      </w:pPr>
      <w:r>
        <w:rPr>
          <w:rFonts w:cs="Russian Times" w:ascii="Russian Times" w:hAnsi="Russian Times"/>
        </w:rPr>
        <w:t>И скрылся за холм в полях.</w:t>
      </w:r>
    </w:p>
    <w:p>
      <w:pPr>
        <w:pStyle w:val="Normal"/>
        <w:ind w:firstLine="360"/>
        <w:jc w:val="both"/>
        <w:rPr>
          <w:i/>
          <w:i/>
        </w:rPr>
      </w:pPr>
      <w:r>
        <w:rPr>
          <w:rFonts w:cs="Russian Times" w:ascii="Russian Times" w:hAnsi="Russian Times"/>
        </w:rPr>
      </w:r>
    </w:p>
    <w:p>
      <w:pPr>
        <w:pStyle w:val="Normal"/>
        <w:ind w:firstLine="360"/>
        <w:jc w:val="both"/>
        <w:rPr>
          <w:i/>
          <w:i/>
        </w:rPr>
      </w:pPr>
      <w:r>
        <w:rPr>
          <w:rFonts w:cs="Russian Times" w:ascii="Russian Times" w:hAnsi="Russian Times"/>
        </w:rPr>
        <w:t>И глухо, как от подачки,</w:t>
        <w:tab/>
        <w:tab/>
        <w:tab/>
        <w:t>m n m° n°</w:t>
      </w:r>
    </w:p>
    <w:p>
      <w:pPr>
        <w:pStyle w:val="Normal"/>
        <w:ind w:firstLine="360"/>
        <w:jc w:val="both"/>
        <w:rPr>
          <w:i/>
          <w:i/>
        </w:rPr>
      </w:pPr>
      <w:r>
        <w:rPr>
          <w:rFonts w:cs="Russian Times" w:ascii="Russian Times" w:hAnsi="Russian Times"/>
        </w:rPr>
        <w:t>Когда бросят ей камень в смех,</w:t>
        <w:tab/>
        <w:tab/>
        <w:t>8-8-9-8</w:t>
      </w:r>
    </w:p>
    <w:p>
      <w:pPr>
        <w:pStyle w:val="Normal"/>
        <w:ind w:firstLine="360"/>
        <w:jc w:val="both"/>
        <w:rPr>
          <w:i/>
          <w:i/>
        </w:rPr>
      </w:pPr>
      <w:r>
        <w:rPr>
          <w:rFonts w:cs="Russian Times" w:ascii="Russian Times" w:hAnsi="Russian Times"/>
        </w:rPr>
        <w:t>Покатились глаза собачьи</w:t>
      </w:r>
    </w:p>
    <w:p>
      <w:pPr>
        <w:pStyle w:val="Normal"/>
        <w:ind w:firstLine="360"/>
        <w:jc w:val="both"/>
        <w:rPr>
          <w:i/>
          <w:i/>
        </w:rPr>
      </w:pPr>
      <w:r>
        <w:rPr>
          <w:rFonts w:cs="Russian Times" w:ascii="Russian Times" w:hAnsi="Russian Times"/>
        </w:rPr>
        <w:t>Золотыми звездами в снег.</w:t>
      </w:r>
    </w:p>
    <w:p>
      <w:pPr>
        <w:pStyle w:val="Normal"/>
        <w:ind w:firstLine="360"/>
        <w:jc w:val="both"/>
        <w:rPr>
          <w:i/>
          <w:i/>
        </w:rPr>
      </w:pPr>
      <w:r>
        <w:rPr>
          <w:rFonts w:cs="Times Armenian" w:ascii="Times Armenian" w:hAnsi="Times Armenian"/>
          <w:b/>
          <w:i/>
          <w:sz w:val="21"/>
          <w:szCs w:val="21"/>
        </w:rPr>
      </w:r>
    </w:p>
    <w:p>
      <w:pPr>
        <w:pStyle w:val="Normal"/>
        <w:ind w:firstLine="360"/>
        <w:jc w:val="both"/>
        <w:rPr>
          <w:i/>
          <w:i/>
        </w:rPr>
      </w:pPr>
      <w:r>
        <w:rPr>
          <w:rFonts w:cs="Times Armenian" w:ascii="Times Armenian" w:hAnsi="Times Armenian"/>
          <w:b/>
          <w:i/>
          <w:sz w:val="21"/>
          <w:szCs w:val="21"/>
        </w:rPr>
        <w:t>13.2</w:t>
      </w:r>
      <w:r>
        <w:rPr>
          <w:rFonts w:cs="Times Armenian" w:ascii="Times Armenian" w:hAnsi="Times Armenian"/>
          <w:sz w:val="21"/>
          <w:szCs w:val="21"/>
        </w:rPr>
        <w:t xml:space="preserve"> Էմինի երկու ոտանոց տասնավանկ տողերի չափն ահագին մաշ</w:t>
        <w:softHyphen/>
        <w:softHyphen/>
        <w:softHyphen/>
        <w:t xml:space="preserve">ված շտամպ է, ու սրանից տեմպը դանդաղում է (դանդաղելուն ասում են` </w:t>
      </w:r>
      <w:r>
        <w:rPr>
          <w:rFonts w:cs="Times Armenian" w:ascii="Times Armenian" w:hAnsi="Times Armenian"/>
          <w:b/>
          <w:i/>
          <w:sz w:val="21"/>
          <w:szCs w:val="21"/>
        </w:rPr>
        <w:t>ռետար</w:t>
        <w:softHyphen/>
        <w:t>դա</w:t>
        <w:softHyphen/>
        <w:t>ցիա</w:t>
      </w:r>
      <w:r>
        <w:rPr>
          <w:rFonts w:cs="Times Armenian" w:ascii="Times Armenian" w:hAnsi="Times Armenian"/>
          <w:sz w:val="21"/>
          <w:szCs w:val="21"/>
        </w:rPr>
        <w:t>): Ընդգծել եմ մի քանի «անհամ» բան:</w:t>
      </w:r>
    </w:p>
    <w:p>
      <w:pPr>
        <w:pStyle w:val="Normal"/>
        <w:ind w:firstLine="360"/>
        <w:jc w:val="both"/>
        <w:rPr>
          <w:i/>
          <w:i/>
        </w:rPr>
      </w:pPr>
      <w:r>
        <w:rPr>
          <w:rFonts w:cs="Times Armenian" w:ascii="Times Armenian" w:hAnsi="Times Armenian"/>
          <w:sz w:val="21"/>
          <w:szCs w:val="21"/>
        </w:rPr>
        <w:t xml:space="preserve">Նախ, հայերենին ի՞նչ են տալի բացականչական նշաններից մի քանիսը` </w:t>
      </w:r>
      <w:r>
        <w:rPr>
          <w:rFonts w:cs="Times Armenian" w:ascii="Times Armenian" w:hAnsi="Times Armenian"/>
          <w:b/>
          <w:i/>
          <w:sz w:val="21"/>
          <w:szCs w:val="21"/>
        </w:rPr>
        <w:t>ձա՜գ, առո՜ւ, կո՜ւչ, մե՜կն է, գլորվո՜ւմ էին:</w:t>
      </w:r>
      <w:r>
        <w:rPr>
          <w:rFonts w:cs="Times Armenian" w:ascii="Times Armenian" w:hAnsi="Times Armenian"/>
          <w:i/>
          <w:sz w:val="21"/>
          <w:szCs w:val="21"/>
        </w:rPr>
        <w:t xml:space="preserve"> </w:t>
      </w:r>
      <w:r>
        <w:rPr>
          <w:rFonts w:cs="Times Armenian" w:ascii="Times Armenian" w:hAnsi="Times Armenian"/>
          <w:sz w:val="21"/>
          <w:szCs w:val="21"/>
        </w:rPr>
        <w:t>Ոտներից մեկի ստո</w:t>
        <w:softHyphen/>
        <w:t>րակետի տեղն այնքա՛ն է սխալ, որ այդ ստորակետն սպանում է այդ ոտը`</w:t>
      </w:r>
      <w:r>
        <w:rPr>
          <w:rFonts w:cs="Times Armenian" w:ascii="Times Armenian" w:hAnsi="Times Armenian"/>
          <w:b/>
          <w:sz w:val="21"/>
          <w:szCs w:val="21"/>
        </w:rPr>
        <w:t xml:space="preserve"> </w:t>
      </w:r>
      <w:r>
        <w:rPr>
          <w:rFonts w:cs="Times Armenian" w:ascii="Times Armenian" w:hAnsi="Times Armenian"/>
          <w:b/>
          <w:i/>
          <w:sz w:val="21"/>
          <w:szCs w:val="21"/>
        </w:rPr>
        <w:t>Եվ դեռ դողու՜մ էր երկար,..:</w:t>
      </w:r>
      <w:r>
        <w:rPr>
          <w:rFonts w:cs="Times Armenian" w:ascii="Times Armenian" w:hAnsi="Times Armenian"/>
          <w:b/>
          <w:sz w:val="21"/>
          <w:szCs w:val="21"/>
        </w:rPr>
        <w:t xml:space="preserve"> </w:t>
      </w:r>
      <w:r>
        <w:rPr>
          <w:rFonts w:cs="Times Armenian" w:ascii="Times Armenian" w:hAnsi="Times Armenian"/>
          <w:sz w:val="21"/>
          <w:szCs w:val="21"/>
        </w:rPr>
        <w:t>Ստորակետի ճիշտ տեղը հետևյալն է`</w:t>
      </w:r>
      <w:r>
        <w:rPr>
          <w:rFonts w:cs="Times Armenian" w:ascii="Times Armenian" w:hAnsi="Times Armenian"/>
          <w:b/>
          <w:sz w:val="21"/>
          <w:szCs w:val="21"/>
        </w:rPr>
        <w:t xml:space="preserve"> </w:t>
      </w:r>
      <w:r>
        <w:rPr>
          <w:rFonts w:cs="Times Armenian" w:ascii="Times Armenian" w:hAnsi="Times Armenian"/>
          <w:b/>
          <w:i/>
          <w:sz w:val="21"/>
          <w:szCs w:val="21"/>
        </w:rPr>
        <w:t>Եվ դեռ դողու՜մ էր, երկար...,</w:t>
      </w:r>
      <w:r>
        <w:rPr>
          <w:rFonts w:cs="Times Armenian" w:ascii="Times Armenian" w:hAnsi="Times Armenian"/>
          <w:sz w:val="21"/>
          <w:szCs w:val="21"/>
        </w:rPr>
        <w:t xml:space="preserve"> բացականչական նշանն էլ պիտի դրվեր առաջին</w:t>
      </w:r>
      <w:r>
        <w:rPr>
          <w:rFonts w:cs="Times Armenian" w:ascii="Times Armenian" w:hAnsi="Times Armenian"/>
          <w:b/>
          <w:i/>
          <w:sz w:val="21"/>
          <w:szCs w:val="21"/>
        </w:rPr>
        <w:t>եր</w:t>
        <w:softHyphen/>
        <w:t>կար-ի</w:t>
      </w:r>
      <w:r>
        <w:rPr>
          <w:rFonts w:cs="Times Armenian" w:ascii="Times Armenian" w:hAnsi="Times Armenian"/>
          <w:sz w:val="21"/>
          <w:szCs w:val="21"/>
        </w:rPr>
        <w:t xml:space="preserve"> վրա: </w:t>
      </w:r>
    </w:p>
    <w:p>
      <w:pPr>
        <w:pStyle w:val="Normal"/>
        <w:ind w:firstLine="360"/>
        <w:jc w:val="both"/>
        <w:rPr>
          <w:i/>
          <w:i/>
        </w:rPr>
      </w:pPr>
      <w:r>
        <w:rPr>
          <w:rFonts w:cs="Times Armenian" w:ascii="Times Armenian" w:hAnsi="Times Armenian"/>
          <w:sz w:val="21"/>
          <w:szCs w:val="21"/>
        </w:rPr>
        <w:t>Նույն բանը վերաբերում է հետևյալ ոտին`…</w:t>
      </w:r>
      <w:r>
        <w:rPr>
          <w:rFonts w:cs="Times Armenian" w:ascii="Times Armenian" w:hAnsi="Times Armenian"/>
          <w:b/>
          <w:i/>
          <w:sz w:val="21"/>
          <w:szCs w:val="21"/>
        </w:rPr>
        <w:t>շան ձագի պես դողում,…</w:t>
      </w:r>
      <w:r>
        <w:rPr>
          <w:rFonts w:cs="Times Armenian" w:ascii="Times Armenian" w:hAnsi="Times Armenian"/>
          <w:b/>
          <w:sz w:val="21"/>
          <w:szCs w:val="21"/>
        </w:rPr>
        <w:t xml:space="preserve"> </w:t>
      </w:r>
      <w:r>
        <w:rPr>
          <w:rFonts w:cs="Times Armenian" w:ascii="Times Armenian" w:hAnsi="Times Armenian"/>
          <w:sz w:val="21"/>
          <w:szCs w:val="21"/>
        </w:rPr>
        <w:t>ինչը, ստորակետի սխալ տեղի պատճառով, դարձել է արձակ:</w:t>
      </w:r>
    </w:p>
    <w:p>
      <w:pPr>
        <w:pStyle w:val="Normal"/>
        <w:ind w:firstLine="360"/>
        <w:jc w:val="both"/>
        <w:rPr>
          <w:i/>
          <w:i/>
        </w:rPr>
      </w:pPr>
      <w:r>
        <w:rPr>
          <w:rFonts w:cs="Times Armenian" w:ascii="Times Armenian" w:hAnsi="Times Armenian"/>
          <w:sz w:val="21"/>
          <w:szCs w:val="21"/>
        </w:rPr>
        <w:t>Ի՞նչ հանցանքից է խոսում թարգմանը: Գյուղացին ոչ մի հանցավոր բան էլ չի անում: Գյուղերում սովորական բան է, որ նոր ցնկած շան կամ կատվի ձա</w:t>
        <w:softHyphen/>
        <w:softHyphen/>
        <w:t>գերին թաղեն կամ խեղդեն, թե որ գյուղացիներից ոչ մեկը չի վերցնում դրանց, թե չէ` դրանց թիվը ահավոր կշատանա: Սա դարերից եկած սովո</w:t>
        <w:softHyphen/>
        <w:t>րություն է, ու գյուղացին սա ոչ միայն հանցանք չի համարում, այլ եթե չանի, մնացածները իրեն կհամարեն ապուշ, որ շուն ու կատու է բազմացնում:</w:t>
      </w:r>
    </w:p>
    <w:p>
      <w:pPr>
        <w:pStyle w:val="Normal"/>
        <w:ind w:firstLine="360"/>
        <w:jc w:val="both"/>
        <w:rPr>
          <w:i/>
          <w:i/>
        </w:rPr>
      </w:pPr>
      <w:r>
        <w:rPr>
          <w:rFonts w:cs="Times Armenian" w:ascii="Times Armenian" w:hAnsi="Times Armenian"/>
          <w:sz w:val="21"/>
          <w:szCs w:val="21"/>
        </w:rPr>
        <w:t>Բայց ոչ մի գյուղացի այնքան անսիրտ չի, որ շան կամ կատվի ձագերին թաղելիս, բռնի ու իզուր տեղը մորն էլ այնպե՛ս ծեծի, որ կողերին վերք մնա: Սա անհնար է, ու սա լա՛վ գիտեմ, որովհետև ինքս է՛լ եմ գյուղացի:</w:t>
      </w:r>
    </w:p>
    <w:p>
      <w:pPr>
        <w:pStyle w:val="Normal"/>
        <w:ind w:firstLine="360"/>
        <w:jc w:val="both"/>
        <w:rPr>
          <w:i/>
          <w:i/>
        </w:rPr>
      </w:pPr>
      <w:r>
        <w:rPr>
          <w:rFonts w:cs="Times Armenian" w:ascii="Times Armenian" w:hAnsi="Times Armenian"/>
          <w:b/>
          <w:i/>
          <w:sz w:val="21"/>
          <w:szCs w:val="21"/>
        </w:rPr>
        <w:t>Գյուղացին, շատ հաճախ, «գործնական» է, բայց սադիստ չի:</w:t>
      </w:r>
    </w:p>
    <w:p>
      <w:pPr>
        <w:pStyle w:val="Normal"/>
        <w:ind w:firstLine="360"/>
        <w:jc w:val="both"/>
        <w:rPr>
          <w:i/>
          <w:i/>
        </w:rPr>
      </w:pPr>
      <w:r>
        <w:rPr>
          <w:rFonts w:cs="Times Armenian" w:ascii="Times Armenian" w:hAnsi="Times Armenian"/>
          <w:sz w:val="21"/>
          <w:szCs w:val="21"/>
        </w:rPr>
        <w:t xml:space="preserve">Շունը կլիզի ի՛ր իսկ </w:t>
      </w:r>
      <w:r>
        <w:rPr>
          <w:rFonts w:cs="Times Armenian" w:ascii="Times Armenian" w:hAnsi="Times Armenian"/>
          <w:b/>
          <w:i/>
          <w:sz w:val="21"/>
          <w:szCs w:val="21"/>
        </w:rPr>
        <w:t>կողի</w:t>
      </w:r>
      <w:r>
        <w:rPr>
          <w:rFonts w:cs="Times Armenian" w:ascii="Times Armenian" w:hAnsi="Times Armenian"/>
          <w:sz w:val="21"/>
          <w:szCs w:val="21"/>
        </w:rPr>
        <w:t xml:space="preserve"> կամ </w:t>
      </w:r>
      <w:r>
        <w:rPr>
          <w:rFonts w:cs="Times Armenian" w:ascii="Times Armenian" w:hAnsi="Times Armenian"/>
          <w:b/>
          <w:i/>
          <w:sz w:val="21"/>
          <w:szCs w:val="21"/>
        </w:rPr>
        <w:t>կողերի քրտինքն ու վերքը,</w:t>
      </w:r>
      <w:r>
        <w:rPr>
          <w:rFonts w:cs="Times Armenian" w:ascii="Times Armenian" w:hAnsi="Times Armenian"/>
          <w:sz w:val="21"/>
          <w:szCs w:val="21"/>
        </w:rPr>
        <w:t xml:space="preserve"> ոչ թե </w:t>
      </w:r>
      <w:r>
        <w:rPr>
          <w:rFonts w:cs="Times Armenian" w:ascii="Times Armenian" w:hAnsi="Times Armenian"/>
          <w:b/>
          <w:i/>
          <w:sz w:val="21"/>
          <w:szCs w:val="21"/>
        </w:rPr>
        <w:t>կողքի</w:t>
      </w:r>
      <w:r>
        <w:rPr>
          <w:rFonts w:cs="Times Armenian" w:ascii="Times Armenian" w:hAnsi="Times Armenian"/>
          <w:sz w:val="21"/>
          <w:szCs w:val="21"/>
        </w:rPr>
        <w:t xml:space="preserve"> (այսինքն, մոտիկ մի տեղի, մի քարի կամ ծառի) </w:t>
      </w:r>
      <w:r>
        <w:rPr>
          <w:rFonts w:cs="Times Armenian" w:ascii="Times Armenian" w:hAnsi="Times Armenian"/>
          <w:b/>
          <w:i/>
          <w:sz w:val="21"/>
          <w:szCs w:val="21"/>
        </w:rPr>
        <w:t>քրտինքն ու վերքը</w:t>
      </w:r>
      <w:r>
        <w:rPr>
          <w:rFonts w:cs="Times Armenian" w:ascii="Times Armenian" w:hAnsi="Times Armenian"/>
          <w:i/>
          <w:sz w:val="21"/>
          <w:szCs w:val="21"/>
        </w:rPr>
        <w:t>,</w:t>
      </w:r>
      <w:r>
        <w:rPr>
          <w:rFonts w:cs="Times Armenian" w:ascii="Times Armenian" w:hAnsi="Times Armenian"/>
          <w:sz w:val="21"/>
          <w:szCs w:val="21"/>
        </w:rPr>
        <w:t xml:space="preserve"> ինչն անհնար է: </w:t>
      </w:r>
      <w:r>
        <w:rPr>
          <w:rFonts w:cs="Times Armenian" w:ascii="Times Armenian" w:hAnsi="Times Armenian"/>
          <w:b/>
          <w:i/>
          <w:sz w:val="21"/>
          <w:szCs w:val="21"/>
        </w:rPr>
        <w:t>Կող</w:t>
      </w:r>
      <w:r>
        <w:rPr>
          <w:rFonts w:cs="Times Armenian" w:ascii="Times Armenian" w:hAnsi="Times Armenian"/>
          <w:sz w:val="21"/>
          <w:szCs w:val="21"/>
        </w:rPr>
        <w:t xml:space="preserve"> բառը </w:t>
      </w:r>
      <w:r>
        <w:rPr>
          <w:rFonts w:cs="Times Armenian" w:ascii="Times Armenian" w:hAnsi="Times Armenian"/>
          <w:b/>
          <w:i/>
          <w:sz w:val="21"/>
          <w:szCs w:val="21"/>
        </w:rPr>
        <w:t>կողք, մոտ</w:t>
      </w:r>
      <w:r>
        <w:rPr>
          <w:rFonts w:cs="Times Armenian" w:ascii="Times Armenian" w:hAnsi="Times Armenian"/>
          <w:sz w:val="21"/>
          <w:szCs w:val="21"/>
        </w:rPr>
        <w:t xml:space="preserve"> բառերի իմաստն է՛լ կարող է ունենա, բայց </w:t>
      </w:r>
      <w:r>
        <w:rPr>
          <w:rFonts w:cs="Times Armenian" w:ascii="Times Armenian" w:hAnsi="Times Armenian"/>
          <w:b/>
          <w:i/>
          <w:sz w:val="21"/>
          <w:szCs w:val="21"/>
        </w:rPr>
        <w:t>կողք-ը</w:t>
      </w:r>
      <w:r>
        <w:rPr>
          <w:rFonts w:cs="Times Armenian" w:ascii="Times Armenian" w:hAnsi="Times Armenian"/>
          <w:sz w:val="21"/>
          <w:szCs w:val="21"/>
        </w:rPr>
        <w:t xml:space="preserve"> կարող է </w:t>
      </w:r>
      <w:r>
        <w:rPr>
          <w:rFonts w:cs="Times Armenian" w:ascii="Times Armenian" w:hAnsi="Times Armenian"/>
          <w:b/>
          <w:i/>
          <w:sz w:val="21"/>
          <w:szCs w:val="21"/>
        </w:rPr>
        <w:t>կող-ի</w:t>
      </w:r>
      <w:r>
        <w:rPr>
          <w:rFonts w:cs="Times Armenian" w:ascii="Times Armenian" w:hAnsi="Times Armenian"/>
          <w:sz w:val="21"/>
          <w:szCs w:val="21"/>
        </w:rPr>
        <w:t xml:space="preserve"> իմաստը չունենա:</w:t>
      </w:r>
    </w:p>
    <w:p>
      <w:pPr>
        <w:pStyle w:val="Normal"/>
        <w:jc w:val="both"/>
        <w:rPr>
          <w:i/>
          <w:i/>
        </w:rPr>
      </w:pPr>
      <w:r>
        <w:rPr>
          <w:rFonts w:cs="Times Armenian" w:ascii="Times Armenian" w:hAnsi="Times Armenian"/>
          <w:sz w:val="21"/>
          <w:szCs w:val="21"/>
        </w:rPr>
        <w:t>Այս թարգմանության ամենամեծ թերությունը վերջին երկու տողն է: Բնա</w:t>
        <w:softHyphen/>
        <w:t>գիրն այլաբանությունով հասկացնում է, որ «շունը լաց եղավ, ու շան աչքերը, (այսինքն, արցունքները) գլորվեցին ձյան մեջ», իսկ թարգմանը բնա</w:t>
        <w:softHyphen/>
        <w:t xml:space="preserve">գիրը բառացի է հասկանում ու (բացականչական նշանն էլ հետը) ասում է, թե. </w:t>
      </w:r>
      <w:r>
        <w:rPr>
          <w:rFonts w:cs="Times Armenian" w:ascii="Times Armenian" w:hAnsi="Times Armenian"/>
          <w:b/>
          <w:i/>
          <w:sz w:val="21"/>
          <w:szCs w:val="21"/>
        </w:rPr>
        <w:t>Գլորվու՜մ էին թաց աչքերը շան /Եվ, աստղերի պես, ձյան մեջ կայծկլտում...</w:t>
      </w:r>
    </w:p>
    <w:p>
      <w:pPr>
        <w:pStyle w:val="Normal"/>
        <w:ind w:firstLine="360"/>
        <w:jc w:val="both"/>
        <w:rPr>
          <w:i/>
          <w:i/>
        </w:rPr>
      </w:pPr>
      <w:r>
        <w:rPr>
          <w:rFonts w:cs="Times Armenian" w:ascii="Times Armenian" w:hAnsi="Times Armenian"/>
          <w:sz w:val="21"/>
          <w:szCs w:val="21"/>
        </w:rPr>
        <w:t>Գոնե գրեր`</w:t>
      </w:r>
      <w:r>
        <w:rPr>
          <w:rFonts w:cs="Times Armenian" w:ascii="Times Armenian" w:hAnsi="Times Armenian"/>
          <w:b/>
          <w:i/>
          <w:sz w:val="21"/>
          <w:szCs w:val="21"/>
        </w:rPr>
        <w:t>Գլորվեցին:</w:t>
      </w:r>
      <w:r>
        <w:rPr>
          <w:rFonts w:cs="Times Armenian" w:ascii="Times Armenian" w:hAnsi="Times Armenian"/>
          <w:b/>
          <w:sz w:val="21"/>
          <w:szCs w:val="21"/>
        </w:rPr>
        <w:t xml:space="preserve"> </w:t>
      </w:r>
      <w:r>
        <w:rPr>
          <w:rFonts w:cs="Times Armenian" w:ascii="Times Armenian" w:hAnsi="Times Armenian"/>
          <w:sz w:val="21"/>
          <w:szCs w:val="21"/>
        </w:rPr>
        <w:t xml:space="preserve">Այս ոտանավորը կապվում է Լերմոնտովի  </w:t>
      </w:r>
      <w:r>
        <w:rPr>
          <w:rFonts w:cs="Times Armenian" w:ascii="Times Armenian" w:hAnsi="Times Armenian"/>
          <w:b/>
          <w:sz w:val="21"/>
          <w:szCs w:val="21"/>
        </w:rPr>
        <w:t>ԱՂ</w:t>
        <w:softHyphen/>
        <w:t>ՔԱՏԸ</w:t>
      </w:r>
      <w:r>
        <w:rPr>
          <w:rFonts w:cs="Times Armenian" w:ascii="Times Armenian" w:hAnsi="Times Armenian"/>
          <w:sz w:val="21"/>
          <w:szCs w:val="21"/>
        </w:rPr>
        <w:t xml:space="preserve"> ոտանավորին, ինչն ակնհայտ` Էմինին անհայտ է եղել, ու սա ապա</w:t>
        <w:softHyphen/>
        <w:t xml:space="preserve">ցուցվում է իր վերջին տնով, որտեղ չկա </w:t>
      </w:r>
      <w:r>
        <w:rPr>
          <w:rFonts w:cs="Times Armenian" w:ascii="Times Armenian" w:hAnsi="Times Armenian"/>
          <w:b/>
          <w:i/>
          <w:sz w:val="21"/>
          <w:szCs w:val="21"/>
        </w:rPr>
        <w:t>մուրալու</w:t>
      </w:r>
      <w:r>
        <w:rPr>
          <w:rFonts w:cs="Times Armenian" w:ascii="Times Armenian" w:hAnsi="Times Armenian"/>
          <w:sz w:val="21"/>
          <w:szCs w:val="21"/>
        </w:rPr>
        <w:t xml:space="preserve"> գաղափարը: Տես </w:t>
      </w:r>
      <w:r>
        <w:rPr>
          <w:rFonts w:cs="Times Armenian" w:ascii="Times Armenian" w:hAnsi="Times Armenian"/>
          <w:b/>
          <w:sz w:val="21"/>
          <w:szCs w:val="21"/>
        </w:rPr>
        <w:t xml:space="preserve">14-ը: </w:t>
      </w:r>
    </w:p>
    <w:p>
      <w:pPr>
        <w:pStyle w:val="Normal"/>
        <w:ind w:start="360" w:hanging="0"/>
        <w:jc w:val="both"/>
        <w:rPr>
          <w:i/>
          <w:i/>
        </w:rPr>
      </w:pPr>
      <w:r>
        <w:rPr>
          <w:rFonts w:cs="Times Armenian" w:ascii="Times Armenian" w:hAnsi="Times Armenian"/>
          <w:b/>
          <w:i/>
          <w:sz w:val="21"/>
          <w:szCs w:val="21"/>
        </w:rPr>
      </w:r>
    </w:p>
    <w:p>
      <w:pPr>
        <w:pStyle w:val="Heading3"/>
        <w:numPr>
          <w:ilvl w:val="0"/>
          <w:numId w:val="0"/>
        </w:numPr>
        <w:ind w:start="720" w:hanging="0"/>
        <w:rPr>
          <w:i/>
          <w:i/>
        </w:rPr>
      </w:pPr>
      <w:bookmarkStart w:id="59" w:name="__RefHeading___Toc409540367"/>
      <w:bookmarkEnd w:id="59"/>
      <w:r>
        <w:rPr>
          <w:rFonts w:cs="Times Armenian" w:ascii="Times Armenian" w:hAnsi="Times Armenian"/>
        </w:rPr>
        <w:t>13.1 ԵՐԳ ՇԱՆ ՄԱՍԻՆ</w:t>
      </w:r>
    </w:p>
    <w:p>
      <w:pPr>
        <w:pStyle w:val="Normal"/>
        <w:ind w:start="360" w:hanging="0"/>
        <w:jc w:val="end"/>
        <w:rPr>
          <w:i/>
          <w:i/>
        </w:rPr>
      </w:pPr>
      <w:r>
        <w:rPr>
          <w:rFonts w:cs="Times Armenian" w:ascii="Times Armenian" w:hAnsi="Times Armenian"/>
          <w:b/>
          <w:i/>
          <w:sz w:val="21"/>
          <w:szCs w:val="21"/>
        </w:rPr>
        <w:t>Թարգման` Մ. Հարությունյան</w:t>
      </w:r>
    </w:p>
    <w:p>
      <w:pPr>
        <w:pStyle w:val="Normal"/>
        <w:ind w:start="360" w:hanging="0"/>
        <w:jc w:val="both"/>
        <w:rPr>
          <w:i/>
          <w:i/>
        </w:rPr>
      </w:pPr>
      <w:r>
        <w:rPr>
          <w:rFonts w:cs="Times Armenian" w:ascii="Times Armenian" w:hAnsi="Times Armenian"/>
          <w:sz w:val="21"/>
          <w:szCs w:val="21"/>
        </w:rPr>
        <w:t>Առավոտը, աշորայի մարագում,</w:t>
        <w:tab/>
        <w:tab/>
        <w:tab/>
        <w:t>a a՛ a՛՛ a՛՛՛</w:t>
      </w:r>
    </w:p>
    <w:p>
      <w:pPr>
        <w:pStyle w:val="Normal"/>
        <w:ind w:start="360" w:hanging="0"/>
        <w:jc w:val="both"/>
        <w:rPr>
          <w:i/>
          <w:i/>
        </w:rPr>
      </w:pPr>
      <w:r>
        <w:rPr>
          <w:rFonts w:cs="Times Armenian" w:ascii="Times Armenian" w:hAnsi="Times Armenian"/>
          <w:sz w:val="21"/>
          <w:szCs w:val="21"/>
        </w:rPr>
        <w:t>Ուր ճիլոպն էր շողշողում,</w:t>
        <w:tab/>
        <w:tab/>
        <w:tab/>
        <w:tab/>
        <w:t>11-7-11-7</w:t>
      </w:r>
    </w:p>
    <w:p>
      <w:pPr>
        <w:pStyle w:val="Normal"/>
        <w:ind w:start="360" w:hanging="0"/>
        <w:jc w:val="both"/>
        <w:rPr>
          <w:i/>
          <w:i/>
        </w:rPr>
      </w:pPr>
      <w:r>
        <w:rPr>
          <w:rFonts w:cs="Times Armenian" w:ascii="Times Armenian" w:hAnsi="Times Armenian"/>
          <w:sz w:val="21"/>
          <w:szCs w:val="21"/>
        </w:rPr>
        <w:t xml:space="preserve">Շունը յոթ հատ </w:t>
      </w:r>
    </w:p>
    <w:p>
      <w:pPr>
        <w:pStyle w:val="Normal"/>
        <w:ind w:start="360" w:hanging="0"/>
        <w:jc w:val="both"/>
        <w:rPr>
          <w:i/>
          <w:i/>
        </w:rPr>
      </w:pPr>
      <w:r>
        <w:rPr>
          <w:rFonts w:cs="Times Armenian" w:ascii="Times Armenian" w:hAnsi="Times Armenian"/>
          <w:sz w:val="21"/>
          <w:szCs w:val="21"/>
        </w:rPr>
        <w:t>քոթոթ ծնեց շիկավուն,</w:t>
      </w:r>
    </w:p>
    <w:p>
      <w:pPr>
        <w:pStyle w:val="Normal"/>
        <w:ind w:start="360" w:hanging="0"/>
        <w:jc w:val="both"/>
        <w:rPr>
          <w:i/>
          <w:i/>
        </w:rPr>
      </w:pPr>
      <w:r>
        <w:rPr>
          <w:rFonts w:cs="Times Armenian" w:ascii="Times Armenian" w:hAnsi="Times Armenian"/>
          <w:sz w:val="21"/>
          <w:szCs w:val="21"/>
        </w:rPr>
        <w:t>Յոթ քյոռ ու թաց, փոքրիկ շուն:</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Ու սաղ օրը մեր՛ն էր դրանց գուրգուրում –</w:t>
        <w:tab/>
        <w:tab/>
        <w:t>a՛՛՛՛ a՛՛՛՛ a՛՛՛ a՛՛՛՛</w:t>
      </w:r>
    </w:p>
    <w:p>
      <w:pPr>
        <w:pStyle w:val="Normal"/>
        <w:ind w:start="360" w:hanging="0"/>
        <w:jc w:val="both"/>
        <w:rPr>
          <w:i/>
          <w:i/>
        </w:rPr>
      </w:pPr>
      <w:r>
        <w:rPr>
          <w:rFonts w:cs="Times Armenian" w:ascii="Times Armenian" w:hAnsi="Times Armenian"/>
          <w:sz w:val="21"/>
          <w:szCs w:val="21"/>
        </w:rPr>
        <w:t>Լպստում էր ու սանրում:</w:t>
        <w:tab/>
        <w:tab/>
        <w:tab/>
        <w:tab/>
        <w:t>11-7-11-7</w:t>
      </w:r>
    </w:p>
    <w:p>
      <w:pPr>
        <w:pStyle w:val="Normal"/>
        <w:ind w:start="360" w:hanging="0"/>
        <w:jc w:val="both"/>
        <w:rPr>
          <w:i/>
          <w:i/>
        </w:rPr>
      </w:pPr>
      <w:r>
        <w:rPr>
          <w:rFonts w:cs="Times Armenian" w:ascii="Times Armenian" w:hAnsi="Times Armenian"/>
          <w:sz w:val="21"/>
          <w:szCs w:val="21"/>
        </w:rPr>
        <w:t>Բարակ ձունն էլ` էդ շնային սնարում</w:t>
      </w:r>
    </w:p>
    <w:p>
      <w:pPr>
        <w:pStyle w:val="Normal"/>
        <w:ind w:start="360" w:hanging="0"/>
        <w:jc w:val="both"/>
        <w:rPr>
          <w:i/>
          <w:i/>
        </w:rPr>
      </w:pPr>
      <w:r>
        <w:rPr>
          <w:rFonts w:cs="Times Armenian" w:ascii="Times Armenian" w:hAnsi="Times Armenian"/>
          <w:sz w:val="21"/>
          <w:szCs w:val="21"/>
        </w:rPr>
        <w:t>Ջուր էր դառնում ու ծորում:</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Իրիկունը, երբ հավերն են սո՜ւս թառում –</w:t>
        <w:tab/>
        <w:tab/>
        <w:t>a՛՛՛՛՛ b a՛՛՛՛ b՛՛՛</w:t>
      </w:r>
    </w:p>
    <w:p>
      <w:pPr>
        <w:pStyle w:val="Normal"/>
        <w:ind w:start="360" w:hanging="0"/>
        <w:jc w:val="both"/>
        <w:rPr>
          <w:i/>
          <w:i/>
        </w:rPr>
      </w:pPr>
      <w:r>
        <w:rPr>
          <w:rFonts w:cs="Times Armenian" w:ascii="Times Armenian" w:hAnsi="Times Armenian"/>
          <w:sz w:val="21"/>
          <w:szCs w:val="21"/>
        </w:rPr>
        <w:t>Դեմքով խոժոռ ու մռայլ –</w:t>
        <w:tab/>
        <w:tab/>
        <w:tab/>
        <w:tab/>
        <w:t>11-7-11-7</w:t>
      </w:r>
    </w:p>
    <w:p>
      <w:pPr>
        <w:pStyle w:val="Normal"/>
        <w:ind w:start="360" w:hanging="0"/>
        <w:jc w:val="both"/>
        <w:rPr>
          <w:i/>
          <w:i/>
        </w:rPr>
      </w:pPr>
      <w:r>
        <w:rPr>
          <w:rFonts w:cs="Times Armenian" w:ascii="Times Armenian" w:hAnsi="Times Armenian"/>
          <w:sz w:val="21"/>
          <w:szCs w:val="21"/>
        </w:rPr>
        <w:t>Տանտերն էկավ ու մշուշոտ խավարում</w:t>
        <w:tab/>
        <w:tab/>
      </w:r>
    </w:p>
    <w:p>
      <w:pPr>
        <w:pStyle w:val="Normal"/>
        <w:ind w:start="360" w:hanging="0"/>
        <w:jc w:val="both"/>
        <w:rPr>
          <w:i/>
          <w:i/>
        </w:rPr>
      </w:pPr>
      <w:r>
        <w:rPr>
          <w:rFonts w:cs="Times Armenian" w:ascii="Times Armenian" w:hAnsi="Times Armenian"/>
          <w:sz w:val="21"/>
          <w:szCs w:val="21"/>
        </w:rPr>
        <w:t>Սաղի՛ն առավ  ու տարավ:</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Ու մայր շունը հետևում էր սողսողուն</w:t>
        <w:tab/>
        <w:tab/>
        <w:t>a՛՛՛՛՛՛ i a՛ i՛</w:t>
      </w:r>
    </w:p>
    <w:p>
      <w:pPr>
        <w:pStyle w:val="Normal"/>
        <w:ind w:start="360" w:hanging="0"/>
        <w:jc w:val="both"/>
        <w:rPr>
          <w:i/>
          <w:i/>
        </w:rPr>
      </w:pPr>
      <w:r>
        <w:rPr>
          <w:rFonts w:cs="Times Armenian" w:ascii="Times Armenian" w:hAnsi="Times Armenian"/>
          <w:sz w:val="21"/>
          <w:szCs w:val="21"/>
        </w:rPr>
        <w:t>Ճամփով իր խեղճ ձագերին…</w:t>
        <w:tab/>
        <w:tab/>
        <w:tab/>
        <w:t>11-7-11-7</w:t>
      </w:r>
    </w:p>
    <w:p>
      <w:pPr>
        <w:pStyle w:val="Normal"/>
        <w:ind w:start="360" w:hanging="0"/>
        <w:jc w:val="both"/>
        <w:rPr>
          <w:i/>
          <w:i/>
        </w:rPr>
      </w:pPr>
      <w:r>
        <w:rPr>
          <w:rFonts w:cs="Times Armenian" w:ascii="Times Armenian" w:hAnsi="Times Armenian"/>
          <w:sz w:val="21"/>
          <w:szCs w:val="21"/>
        </w:rPr>
        <w:t>Էնքան երկա՜ր, շա՜տ երկար էր դողդողում</w:t>
      </w:r>
    </w:p>
    <w:p>
      <w:pPr>
        <w:pStyle w:val="Normal"/>
        <w:ind w:start="360" w:hanging="0"/>
        <w:jc w:val="both"/>
        <w:rPr>
          <w:i/>
          <w:i/>
        </w:rPr>
      </w:pPr>
      <w:r>
        <w:rPr>
          <w:rFonts w:cs="Times Armenian" w:ascii="Times Armenian" w:hAnsi="Times Armenian"/>
          <w:sz w:val="21"/>
          <w:szCs w:val="21"/>
        </w:rPr>
        <w:t>Մակերեսը պաղ ջրի…</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Երբ տունդարձին լպստում էր քրտընքի</w:t>
        <w:tab/>
        <w:tab/>
        <w:t>c d c d</w:t>
      </w:r>
    </w:p>
    <w:p>
      <w:pPr>
        <w:pStyle w:val="Normal"/>
        <w:ind w:start="360" w:hanging="0"/>
        <w:jc w:val="both"/>
        <w:rPr>
          <w:i/>
          <w:i/>
        </w:rPr>
      </w:pPr>
      <w:r>
        <w:rPr>
          <w:rFonts w:cs="Times Armenian" w:ascii="Times Armenian" w:hAnsi="Times Armenian"/>
          <w:sz w:val="21"/>
          <w:szCs w:val="21"/>
        </w:rPr>
        <w:t>Կաթիլները կողերից,</w:t>
        <w:tab/>
        <w:tab/>
        <w:tab/>
        <w:tab/>
        <w:t>11-7-11-7</w:t>
      </w:r>
    </w:p>
    <w:p>
      <w:pPr>
        <w:pStyle w:val="Normal"/>
        <w:ind w:start="360" w:hanging="0"/>
        <w:jc w:val="both"/>
        <w:rPr>
          <w:i/>
          <w:i/>
        </w:rPr>
      </w:pPr>
      <w:r>
        <w:rPr>
          <w:rFonts w:cs="Times Armenian" w:ascii="Times Armenian" w:hAnsi="Times Armenian"/>
          <w:sz w:val="21"/>
          <w:szCs w:val="21"/>
        </w:rPr>
        <w:t>Շանը թվաց, թե լուսնակը երկնքի`</w:t>
      </w:r>
    </w:p>
    <w:p>
      <w:pPr>
        <w:pStyle w:val="Normal"/>
        <w:ind w:start="360" w:hanging="0"/>
        <w:jc w:val="both"/>
        <w:rPr>
          <w:i/>
          <w:i/>
        </w:rPr>
      </w:pPr>
      <w:r>
        <w:rPr>
          <w:rFonts w:cs="Times Armenian" w:ascii="Times Armenian" w:hAnsi="Times Armenian"/>
          <w:sz w:val="21"/>
          <w:szCs w:val="21"/>
        </w:rPr>
        <w:t>Մեկն ա իրա ձագերից:</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Վնգստալով շունն էր նայում բարձունքի</w:t>
        <w:tab/>
        <w:tab/>
        <w:t>c՛ a՛՛՛՛՛՛՛ c՛՛ a՛՛՛՛</w:t>
      </w:r>
    </w:p>
    <w:p>
      <w:pPr>
        <w:pStyle w:val="Normal"/>
        <w:ind w:start="360" w:hanging="0"/>
        <w:jc w:val="both"/>
        <w:rPr>
          <w:i/>
          <w:i/>
        </w:rPr>
      </w:pPr>
      <w:r>
        <w:rPr>
          <w:rFonts w:cs="Times Armenian" w:ascii="Times Armenian" w:hAnsi="Times Armenian"/>
          <w:sz w:val="21"/>
          <w:szCs w:val="21"/>
        </w:rPr>
        <w:t>Աստըղներին վառվռուն,</w:t>
        <w:tab/>
        <w:tab/>
        <w:tab/>
        <w:tab/>
        <w:t>11-7-11-7</w:t>
      </w:r>
    </w:p>
    <w:p>
      <w:pPr>
        <w:pStyle w:val="Normal"/>
        <w:ind w:start="360" w:hanging="0"/>
        <w:jc w:val="both"/>
        <w:rPr>
          <w:i/>
          <w:i/>
        </w:rPr>
      </w:pPr>
      <w:r>
        <w:rPr>
          <w:rFonts w:cs="Times Armenian" w:ascii="Times Armenian" w:hAnsi="Times Armenian"/>
          <w:sz w:val="21"/>
          <w:szCs w:val="21"/>
        </w:rPr>
        <w:t>Ու թե ոնց ա երկյեղջուրը լուսնակի`</w:t>
      </w:r>
    </w:p>
    <w:p>
      <w:pPr>
        <w:pStyle w:val="Normal"/>
        <w:ind w:start="360" w:hanging="0"/>
        <w:jc w:val="both"/>
        <w:rPr>
          <w:i/>
          <w:i/>
        </w:rPr>
      </w:pPr>
      <w:r>
        <w:rPr>
          <w:rFonts w:cs="Times Armenian" w:ascii="Times Armenian" w:hAnsi="Times Armenian"/>
          <w:sz w:val="21"/>
          <w:szCs w:val="21"/>
        </w:rPr>
        <w:t>Կամաց-կամաց մարմրում:</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Ու ճի՛շտ ոնց որ հաց մուրացող մի աղքատ</w:t>
        <w:tab/>
        <w:tab/>
        <w:t>f g f k</w:t>
      </w:r>
    </w:p>
    <w:p>
      <w:pPr>
        <w:pStyle w:val="Normal"/>
        <w:ind w:start="360" w:hanging="0"/>
        <w:jc w:val="both"/>
        <w:rPr>
          <w:i/>
          <w:i/>
        </w:rPr>
      </w:pPr>
      <w:r>
        <w:rPr>
          <w:rFonts w:cs="Times Armenian" w:ascii="Times Armenian" w:hAnsi="Times Armenian"/>
          <w:sz w:val="21"/>
          <w:szCs w:val="21"/>
        </w:rPr>
        <w:t>Քա՛ր ըստանար հացի տեղ,</w:t>
        <w:tab/>
        <w:tab/>
        <w:tab/>
        <w:tab/>
        <w:t>11-7-11-7</w:t>
      </w:r>
    </w:p>
    <w:p>
      <w:pPr>
        <w:pStyle w:val="Normal"/>
        <w:ind w:start="360" w:hanging="0"/>
        <w:jc w:val="both"/>
        <w:rPr>
          <w:i/>
          <w:i/>
        </w:rPr>
      </w:pPr>
      <w:r>
        <w:rPr>
          <w:rFonts w:cs="Times Armenian" w:ascii="Times Armenian" w:hAnsi="Times Armenian"/>
          <w:sz w:val="21"/>
          <w:szCs w:val="21"/>
        </w:rPr>
        <w:t>Շունը լացավ, ու արցունքները հատ-հատ</w:t>
      </w:r>
    </w:p>
    <w:p>
      <w:pPr>
        <w:pStyle w:val="Normal"/>
        <w:ind w:start="360" w:hanging="0"/>
        <w:jc w:val="both"/>
        <w:rPr>
          <w:i/>
          <w:i/>
        </w:rPr>
      </w:pPr>
      <w:r>
        <w:rPr>
          <w:rFonts w:cs="Times Armenian" w:ascii="Times Armenian" w:hAnsi="Times Armenian"/>
          <w:sz w:val="21"/>
          <w:szCs w:val="21"/>
        </w:rPr>
        <w:t>Սառուց դառան աստղաձև:</w:t>
      </w:r>
    </w:p>
    <w:p>
      <w:pPr>
        <w:pStyle w:val="Normal"/>
        <w:jc w:val="both"/>
        <w:rPr>
          <w:i/>
          <w:i/>
        </w:rPr>
      </w:pPr>
      <w:r>
        <w:rPr>
          <w:rFonts w:cs="Times Armenian" w:ascii="Times Armenian" w:hAnsi="Times Armenian"/>
          <w:b/>
          <w:i/>
          <w:sz w:val="21"/>
          <w:szCs w:val="21"/>
        </w:rPr>
      </w:r>
    </w:p>
    <w:p>
      <w:pPr>
        <w:pStyle w:val="Heading3"/>
        <w:numPr>
          <w:ilvl w:val="0"/>
          <w:numId w:val="0"/>
        </w:numPr>
        <w:ind w:start="720" w:hanging="0"/>
        <w:rPr>
          <w:i/>
          <w:i/>
        </w:rPr>
      </w:pPr>
      <w:bookmarkStart w:id="60" w:name="__RefHeading___Toc409540368"/>
      <w:r>
        <w:rPr>
          <w:rFonts w:cs="Times Armenian" w:ascii="Times Armenian" w:hAnsi="Times Armenian"/>
        </w:rPr>
        <w:t>13.2 ԵՐԳ ՇԱՆ ՄԱՍԻՆ</w:t>
      </w:r>
      <w:bookmarkEnd w:id="60"/>
      <w:r>
        <w:rPr>
          <w:rFonts w:cs="Times Armenian" w:ascii="Times Armenian" w:hAnsi="Times Armenian"/>
        </w:rPr>
        <w:t xml:space="preserve"> </w:t>
      </w:r>
    </w:p>
    <w:p>
      <w:pPr>
        <w:pStyle w:val="Normal"/>
        <w:ind w:start="360" w:hanging="0"/>
        <w:jc w:val="end"/>
        <w:rPr>
          <w:i/>
          <w:i/>
        </w:rPr>
      </w:pPr>
      <w:r>
        <w:rPr>
          <w:rFonts w:cs="Times Armenian" w:ascii="Times Armenian" w:hAnsi="Times Armenian"/>
          <w:b/>
          <w:i/>
          <w:sz w:val="21"/>
          <w:szCs w:val="21"/>
        </w:rPr>
        <w:t xml:space="preserve">Թարգման` Գ. Էմինն </w:t>
      </w:r>
    </w:p>
    <w:p>
      <w:pPr>
        <w:pStyle w:val="Normal"/>
        <w:ind w:start="360" w:hanging="0"/>
        <w:jc w:val="both"/>
        <w:rPr>
          <w:i/>
          <w:i/>
        </w:rPr>
      </w:pPr>
      <w:r>
        <w:rPr>
          <w:rFonts w:cs="Times Armenian" w:ascii="Times Armenian" w:hAnsi="Times Armenian"/>
          <w:b/>
          <w:i/>
          <w:sz w:val="21"/>
          <w:szCs w:val="21"/>
        </w:rPr>
      </w:r>
    </w:p>
    <w:p>
      <w:pPr>
        <w:pStyle w:val="Normal"/>
        <w:ind w:start="360" w:hanging="0"/>
        <w:jc w:val="both"/>
        <w:rPr>
          <w:i/>
          <w:i/>
        </w:rPr>
      </w:pPr>
      <w:r>
        <w:rPr>
          <w:rFonts w:cs="Times Armenian" w:ascii="Times Armenian" w:hAnsi="Times Armenian"/>
          <w:sz w:val="21"/>
          <w:szCs w:val="21"/>
        </w:rPr>
        <w:t xml:space="preserve">Վաղ առավոտյան, </w:t>
      </w:r>
      <w:r>
        <w:rPr>
          <w:rFonts w:cs="Times Armenian" w:ascii="Times Armenian" w:hAnsi="Times Armenian"/>
          <w:b/>
          <w:i/>
          <w:sz w:val="21"/>
          <w:szCs w:val="21"/>
        </w:rPr>
        <w:t>հին</w:t>
      </w:r>
      <w:r>
        <w:rPr>
          <w:rFonts w:cs="Times Armenian" w:ascii="Times Armenian" w:hAnsi="Times Armenian"/>
          <w:sz w:val="21"/>
          <w:szCs w:val="21"/>
        </w:rPr>
        <w:t xml:space="preserve"> խորդանոցում,</w:t>
      </w:r>
    </w:p>
    <w:p>
      <w:pPr>
        <w:pStyle w:val="Normal"/>
        <w:ind w:start="360" w:hanging="0"/>
        <w:jc w:val="both"/>
        <w:rPr>
          <w:i/>
          <w:i/>
        </w:rPr>
      </w:pPr>
      <w:r>
        <w:rPr>
          <w:rFonts w:cs="Times Armenian" w:ascii="Times Armenian" w:hAnsi="Times Armenian"/>
          <w:sz w:val="21"/>
          <w:szCs w:val="21"/>
        </w:rPr>
        <w:t>Արևից փայլող խսիրի վրա,</w:t>
      </w:r>
    </w:p>
    <w:p>
      <w:pPr>
        <w:pStyle w:val="Normal"/>
        <w:ind w:start="360" w:hanging="0"/>
        <w:jc w:val="both"/>
        <w:rPr>
          <w:i/>
          <w:i/>
        </w:rPr>
      </w:pPr>
      <w:r>
        <w:rPr>
          <w:rFonts w:cs="Times Armenian" w:ascii="Times Armenian" w:hAnsi="Times Armenian"/>
          <w:sz w:val="21"/>
          <w:szCs w:val="21"/>
        </w:rPr>
        <w:t xml:space="preserve">Յոթ հատ </w:t>
      </w:r>
      <w:r>
        <w:rPr>
          <w:rFonts w:cs="Times Armenian" w:ascii="Times Armenian" w:hAnsi="Times Armenian"/>
          <w:b/>
          <w:i/>
          <w:sz w:val="21"/>
          <w:szCs w:val="21"/>
        </w:rPr>
        <w:t>ձա՜գ</w:t>
      </w:r>
      <w:r>
        <w:rPr>
          <w:rFonts w:cs="Times Armenian" w:ascii="Times Armenian" w:hAnsi="Times Armenian"/>
          <w:sz w:val="21"/>
          <w:szCs w:val="21"/>
        </w:rPr>
        <w:t xml:space="preserve"> ցնկեց շունը գյուղացու, –</w:t>
      </w:r>
    </w:p>
    <w:p>
      <w:pPr>
        <w:pStyle w:val="Normal"/>
        <w:ind w:start="360" w:hanging="0"/>
        <w:jc w:val="both"/>
        <w:rPr>
          <w:i/>
          <w:i/>
        </w:rPr>
      </w:pPr>
      <w:r>
        <w:rPr>
          <w:rFonts w:cs="Times Armenian" w:ascii="Times Armenian" w:hAnsi="Times Armenian"/>
          <w:sz w:val="21"/>
          <w:szCs w:val="21"/>
        </w:rPr>
        <w:t xml:space="preserve">Յոթ շիկակարմիր </w:t>
      </w:r>
      <w:r>
        <w:rPr>
          <w:rFonts w:cs="Times Armenian" w:ascii="Times Armenian" w:hAnsi="Times Armenian"/>
          <w:b/>
          <w:i/>
          <w:sz w:val="21"/>
          <w:szCs w:val="21"/>
        </w:rPr>
        <w:t>ձագե՛ր</w:t>
      </w:r>
      <w:r>
        <w:rPr>
          <w:rFonts w:cs="Times Armenian" w:ascii="Times Armenian" w:hAnsi="Times Armenian"/>
          <w:sz w:val="21"/>
          <w:szCs w:val="21"/>
        </w:rPr>
        <w:t xml:space="preserve"> խլվլան...</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b/>
          <w:i/>
          <w:sz w:val="21"/>
          <w:szCs w:val="21"/>
        </w:rPr>
        <w:t xml:space="preserve">Մինչ երեկո </w:t>
      </w:r>
      <w:r>
        <w:rPr>
          <w:rFonts w:cs="Times Armenian" w:ascii="Times Armenian" w:hAnsi="Times Armenian"/>
          <w:b/>
          <w:i/>
          <w:sz w:val="21"/>
          <w:szCs w:val="21"/>
          <w:u w:val="single"/>
        </w:rPr>
        <w:t>նա նրանց</w:t>
      </w:r>
      <w:r>
        <w:rPr>
          <w:rFonts w:cs="Times Armenian" w:ascii="Times Armenian" w:hAnsi="Times Armenian"/>
          <w:b/>
          <w:i/>
          <w:sz w:val="21"/>
          <w:szCs w:val="21"/>
        </w:rPr>
        <w:t xml:space="preserve"> փարվում,</w:t>
      </w:r>
    </w:p>
    <w:p>
      <w:pPr>
        <w:pStyle w:val="Normal"/>
        <w:ind w:start="360" w:hanging="0"/>
        <w:jc w:val="both"/>
        <w:rPr>
          <w:i/>
          <w:i/>
        </w:rPr>
      </w:pPr>
      <w:r>
        <w:rPr>
          <w:rFonts w:cs="Times Armenian" w:ascii="Times Armenian" w:hAnsi="Times Armenian"/>
          <w:sz w:val="21"/>
          <w:szCs w:val="21"/>
        </w:rPr>
        <w:t xml:space="preserve">Սանրում էր լեզվով մազերը </w:t>
      </w:r>
      <w:r>
        <w:rPr>
          <w:rFonts w:cs="Times Armenian" w:ascii="Times Armenian" w:hAnsi="Times Armenian"/>
          <w:b/>
          <w:i/>
          <w:sz w:val="21"/>
          <w:szCs w:val="21"/>
          <w:u w:val="single"/>
        </w:rPr>
        <w:t>նրանց.</w:t>
      </w:r>
    </w:p>
    <w:p>
      <w:pPr>
        <w:pStyle w:val="Normal"/>
        <w:ind w:start="360" w:hanging="0"/>
        <w:jc w:val="both"/>
        <w:rPr>
          <w:i/>
          <w:i/>
        </w:rPr>
      </w:pPr>
      <w:r>
        <w:rPr>
          <w:rFonts w:cs="Times Armenian" w:ascii="Times Armenian" w:hAnsi="Times Armenian"/>
          <w:sz w:val="21"/>
          <w:szCs w:val="21"/>
        </w:rPr>
        <w:t xml:space="preserve">Եվ ձյունը </w:t>
      </w:r>
      <w:r>
        <w:rPr>
          <w:rFonts w:cs="Times Armenian" w:ascii="Times Armenian" w:hAnsi="Times Armenian"/>
          <w:b/>
          <w:i/>
          <w:sz w:val="21"/>
          <w:szCs w:val="21"/>
          <w:u w:val="single"/>
        </w:rPr>
        <w:t>նրա</w:t>
      </w:r>
      <w:r>
        <w:rPr>
          <w:rFonts w:cs="Times Armenian" w:ascii="Times Armenian" w:hAnsi="Times Armenian"/>
          <w:sz w:val="21"/>
          <w:szCs w:val="21"/>
        </w:rPr>
        <w:t xml:space="preserve"> փորի տակ հալվում,</w:t>
      </w:r>
    </w:p>
    <w:p>
      <w:pPr>
        <w:pStyle w:val="Normal"/>
        <w:ind w:start="360" w:hanging="0"/>
        <w:jc w:val="both"/>
        <w:rPr>
          <w:i/>
          <w:i/>
        </w:rPr>
      </w:pPr>
      <w:r>
        <w:rPr>
          <w:rFonts w:cs="Times Armenian" w:ascii="Times Armenian" w:hAnsi="Times Armenian"/>
          <w:b/>
          <w:i/>
          <w:sz w:val="21"/>
          <w:szCs w:val="21"/>
        </w:rPr>
        <w:t>Առու՜</w:t>
      </w:r>
      <w:r>
        <w:rPr>
          <w:rFonts w:cs="Times Armenian" w:ascii="Times Armenian" w:hAnsi="Times Armenian"/>
          <w:sz w:val="21"/>
          <w:szCs w:val="21"/>
        </w:rPr>
        <w:t xml:space="preserve"> էր դառնում խսիրին փռած:</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Իսկ երեկոյան, երբ հավ ու աքլոր</w:t>
      </w:r>
    </w:p>
    <w:p>
      <w:pPr>
        <w:pStyle w:val="Normal"/>
        <w:ind w:start="360" w:hanging="0"/>
        <w:jc w:val="both"/>
        <w:rPr>
          <w:i/>
          <w:i/>
        </w:rPr>
      </w:pPr>
      <w:r>
        <w:rPr>
          <w:rFonts w:cs="Times Armenian" w:ascii="Times Armenian" w:hAnsi="Times Armenian"/>
          <w:b/>
          <w:i/>
          <w:sz w:val="21"/>
          <w:szCs w:val="21"/>
        </w:rPr>
        <w:t>Կուչ՜</w:t>
      </w:r>
      <w:r>
        <w:rPr>
          <w:rFonts w:cs="Times Armenian" w:ascii="Times Armenian" w:hAnsi="Times Armenian"/>
          <w:sz w:val="21"/>
          <w:szCs w:val="21"/>
        </w:rPr>
        <w:t xml:space="preserve"> էին եկել թառերին իրենց,</w:t>
      </w:r>
    </w:p>
    <w:p>
      <w:pPr>
        <w:pStyle w:val="Normal"/>
        <w:ind w:start="360" w:hanging="0"/>
        <w:jc w:val="both"/>
        <w:rPr>
          <w:i/>
          <w:i/>
        </w:rPr>
      </w:pPr>
      <w:r>
        <w:rPr>
          <w:rFonts w:cs="Times Armenian" w:ascii="Times Armenian" w:hAnsi="Times Armenian"/>
          <w:sz w:val="21"/>
          <w:szCs w:val="21"/>
        </w:rPr>
        <w:t>Դուրս եկավ տնից տանտերը խոժոռ</w:t>
      </w:r>
    </w:p>
    <w:p>
      <w:pPr>
        <w:pStyle w:val="Normal"/>
        <w:ind w:start="360" w:hanging="0"/>
        <w:jc w:val="both"/>
        <w:rPr>
          <w:i/>
          <w:i/>
        </w:rPr>
      </w:pPr>
      <w:r>
        <w:rPr>
          <w:rFonts w:cs="Times Armenian" w:ascii="Times Armenian" w:hAnsi="Times Armenian"/>
          <w:sz w:val="21"/>
          <w:szCs w:val="21"/>
        </w:rPr>
        <w:t>Եվ յոթ ձագին էլ... պարկի մեջ դրեց:</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b/>
          <w:i/>
          <w:sz w:val="21"/>
          <w:szCs w:val="21"/>
        </w:rPr>
        <w:t>Մայր շունը, պարկի ետևից ընկած,</w:t>
      </w:r>
    </w:p>
    <w:p>
      <w:pPr>
        <w:pStyle w:val="Normal"/>
        <w:ind w:start="360" w:hanging="0"/>
        <w:jc w:val="both"/>
        <w:rPr>
          <w:i/>
          <w:i/>
        </w:rPr>
      </w:pPr>
      <w:r>
        <w:rPr>
          <w:rFonts w:cs="Times Armenian" w:ascii="Times Armenian" w:hAnsi="Times Armenian"/>
          <w:sz w:val="21"/>
          <w:szCs w:val="21"/>
        </w:rPr>
        <w:t xml:space="preserve">Վազու՜մ էր, </w:t>
      </w:r>
      <w:r>
        <w:rPr>
          <w:rFonts w:cs="Times Armenian" w:ascii="Times Armenian" w:hAnsi="Times Armenian"/>
          <w:b/>
          <w:i/>
          <w:sz w:val="21"/>
          <w:szCs w:val="21"/>
        </w:rPr>
        <w:t>հաչում, աղերսում,</w:t>
      </w:r>
      <w:r>
        <w:rPr>
          <w:rFonts w:cs="Times Armenian" w:ascii="Times Armenian" w:hAnsi="Times Armenian"/>
          <w:sz w:val="21"/>
          <w:szCs w:val="21"/>
        </w:rPr>
        <w:t xml:space="preserve"> հևում,</w:t>
      </w:r>
    </w:p>
    <w:p>
      <w:pPr>
        <w:pStyle w:val="Normal"/>
        <w:ind w:start="360" w:hanging="0"/>
        <w:jc w:val="both"/>
        <w:rPr>
          <w:i/>
          <w:i/>
        </w:rPr>
      </w:pPr>
      <w:r>
        <w:rPr>
          <w:rFonts w:cs="Times Armenian" w:ascii="Times Armenian" w:hAnsi="Times Armenian"/>
          <w:b/>
          <w:i/>
          <w:sz w:val="21"/>
          <w:szCs w:val="21"/>
        </w:rPr>
        <w:t>Եվ դեռ դողու՜մ էր երկար,</w:t>
      </w:r>
      <w:r>
        <w:rPr>
          <w:rFonts w:cs="Times Armenian" w:ascii="Times Armenian" w:hAnsi="Times Armenian"/>
          <w:sz w:val="21"/>
          <w:szCs w:val="21"/>
        </w:rPr>
        <w:t xml:space="preserve"> շա՜տ երկար,</w:t>
      </w:r>
    </w:p>
    <w:p>
      <w:pPr>
        <w:pStyle w:val="Normal"/>
        <w:ind w:start="360" w:hanging="0"/>
        <w:jc w:val="both"/>
        <w:rPr>
          <w:i/>
          <w:i/>
        </w:rPr>
      </w:pPr>
      <w:r>
        <w:rPr>
          <w:rFonts w:cs="Times Armenian" w:ascii="Times Armenian" w:hAnsi="Times Armenian"/>
          <w:sz w:val="21"/>
          <w:szCs w:val="21"/>
        </w:rPr>
        <w:t xml:space="preserve">Լճակի ջուրը` </w:t>
      </w:r>
      <w:r>
        <w:rPr>
          <w:rFonts w:cs="Times Armenian" w:ascii="Times Armenian" w:hAnsi="Times Armenian"/>
          <w:b/>
          <w:i/>
          <w:sz w:val="21"/>
          <w:szCs w:val="21"/>
        </w:rPr>
        <w:t>հանցանքի տեղում:</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 xml:space="preserve">Իսկ երբ տուն դարձավ շունը </w:t>
      </w:r>
      <w:r>
        <w:rPr>
          <w:rFonts w:cs="Times Armenian" w:ascii="Times Armenian" w:hAnsi="Times Armenian"/>
          <w:b/>
          <w:i/>
          <w:sz w:val="21"/>
          <w:szCs w:val="21"/>
        </w:rPr>
        <w:t>հուսահատ,</w:t>
      </w:r>
    </w:p>
    <w:p>
      <w:pPr>
        <w:pStyle w:val="Normal"/>
        <w:ind w:start="360" w:hanging="0"/>
        <w:jc w:val="both"/>
        <w:rPr>
          <w:i/>
          <w:i/>
        </w:rPr>
      </w:pPr>
      <w:r>
        <w:rPr>
          <w:rFonts w:cs="Times Armenian" w:ascii="Times Armenian" w:hAnsi="Times Armenian"/>
          <w:sz w:val="21"/>
          <w:szCs w:val="21"/>
        </w:rPr>
        <w:t xml:space="preserve">Լիզելով </w:t>
      </w:r>
      <w:r>
        <w:rPr>
          <w:rFonts w:cs="Times Armenian" w:ascii="Times Armenian" w:hAnsi="Times Armenian"/>
          <w:b/>
          <w:i/>
          <w:sz w:val="21"/>
          <w:szCs w:val="21"/>
        </w:rPr>
        <w:t>կողքի</w:t>
      </w:r>
      <w:r>
        <w:rPr>
          <w:rFonts w:cs="Times Armenian" w:ascii="Times Armenian" w:hAnsi="Times Armenian"/>
          <w:sz w:val="21"/>
          <w:szCs w:val="21"/>
        </w:rPr>
        <w:t xml:space="preserve"> քրտինքն ու </w:t>
      </w:r>
      <w:r>
        <w:rPr>
          <w:rFonts w:cs="Times Armenian" w:ascii="Times Armenian" w:hAnsi="Times Armenian"/>
          <w:b/>
          <w:i/>
          <w:sz w:val="21"/>
          <w:szCs w:val="21"/>
        </w:rPr>
        <w:t>վերքը,</w:t>
      </w:r>
    </w:p>
    <w:p>
      <w:pPr>
        <w:pStyle w:val="Normal"/>
        <w:ind w:start="360" w:hanging="0"/>
        <w:jc w:val="both"/>
        <w:rPr>
          <w:i/>
          <w:i/>
        </w:rPr>
      </w:pPr>
      <w:r>
        <w:rPr>
          <w:rFonts w:cs="Times Armenian" w:ascii="Times Armenian" w:hAnsi="Times Armenian"/>
          <w:b/>
          <w:i/>
          <w:sz w:val="21"/>
          <w:szCs w:val="21"/>
        </w:rPr>
        <w:t>Նրան թվաց, թե լուսինը գունատ</w:t>
      </w:r>
    </w:p>
    <w:p>
      <w:pPr>
        <w:pStyle w:val="Normal"/>
        <w:ind w:start="360" w:hanging="0"/>
        <w:jc w:val="both"/>
        <w:rPr>
          <w:i/>
          <w:i/>
        </w:rPr>
      </w:pPr>
      <w:r>
        <w:rPr>
          <w:rFonts w:cs="Times Armenian" w:ascii="Times Armenian" w:hAnsi="Times Armenian"/>
          <w:sz w:val="21"/>
          <w:szCs w:val="21"/>
        </w:rPr>
        <w:t xml:space="preserve">Իր` լճում խեղդված ձագերից </w:t>
      </w:r>
      <w:r>
        <w:rPr>
          <w:rFonts w:cs="Times Armenian" w:ascii="Times Armenian" w:hAnsi="Times Armenian"/>
          <w:b/>
          <w:i/>
          <w:sz w:val="21"/>
          <w:szCs w:val="21"/>
        </w:rPr>
        <w:t>մե՜կն</w:t>
      </w:r>
      <w:r>
        <w:rPr>
          <w:rFonts w:cs="Times Armenian" w:ascii="Times Armenian" w:hAnsi="Times Armenian"/>
          <w:sz w:val="21"/>
          <w:szCs w:val="21"/>
        </w:rPr>
        <w:t xml:space="preserve"> է: </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Նայում էր շունը լուսնին շողշողուն</w:t>
      </w:r>
    </w:p>
    <w:p>
      <w:pPr>
        <w:pStyle w:val="Normal"/>
        <w:ind w:start="360" w:hanging="0"/>
        <w:jc w:val="both"/>
        <w:rPr>
          <w:i/>
          <w:i/>
        </w:rPr>
      </w:pPr>
      <w:r>
        <w:rPr>
          <w:rFonts w:cs="Times Armenian" w:ascii="Times Armenian" w:hAnsi="Times Armenian"/>
          <w:sz w:val="21"/>
          <w:szCs w:val="21"/>
        </w:rPr>
        <w:t xml:space="preserve">Եվ կանչու՜մ նրան, </w:t>
      </w:r>
      <w:r>
        <w:rPr>
          <w:rFonts w:cs="Times Armenian" w:ascii="Times Armenian" w:hAnsi="Times Armenian"/>
          <w:b/>
          <w:i/>
          <w:sz w:val="21"/>
          <w:szCs w:val="21"/>
        </w:rPr>
        <w:t>անհույս</w:t>
      </w:r>
      <w:r>
        <w:rPr>
          <w:rFonts w:cs="Times Armenian" w:ascii="Times Armenian" w:hAnsi="Times Armenian"/>
          <w:sz w:val="21"/>
          <w:szCs w:val="21"/>
        </w:rPr>
        <w:t xml:space="preserve"> կլանչու՜մ,</w:t>
      </w:r>
    </w:p>
    <w:p>
      <w:pPr>
        <w:pStyle w:val="Normal"/>
        <w:ind w:start="360" w:hanging="0"/>
        <w:jc w:val="both"/>
        <w:rPr>
          <w:i/>
          <w:i/>
        </w:rPr>
      </w:pPr>
      <w:r>
        <w:rPr>
          <w:rFonts w:cs="Times Armenian" w:ascii="Times Armenian" w:hAnsi="Times Armenian"/>
          <w:sz w:val="21"/>
          <w:szCs w:val="21"/>
        </w:rPr>
        <w:t xml:space="preserve">Բայց լուսինը, </w:t>
      </w:r>
      <w:r>
        <w:rPr>
          <w:rFonts w:cs="Times Armenian" w:ascii="Times Armenian" w:hAnsi="Times Armenian"/>
          <w:b/>
          <w:i/>
          <w:sz w:val="21"/>
          <w:szCs w:val="21"/>
        </w:rPr>
        <w:t>շան ձագի պես դողում,</w:t>
      </w:r>
    </w:p>
    <w:p>
      <w:pPr>
        <w:pStyle w:val="Normal"/>
        <w:ind w:start="360" w:hanging="0"/>
        <w:jc w:val="both"/>
        <w:rPr>
          <w:i/>
          <w:i/>
        </w:rPr>
      </w:pPr>
      <w:r>
        <w:rPr>
          <w:rFonts w:cs="Times Armenian" w:ascii="Times Armenian" w:hAnsi="Times Armenian"/>
          <w:sz w:val="21"/>
          <w:szCs w:val="21"/>
        </w:rPr>
        <w:t>Սուզվու՜մ էր, կորչու՜մ ամպերի լճում...</w:t>
      </w:r>
    </w:p>
    <w:p>
      <w:pPr>
        <w:pStyle w:val="Normal"/>
        <w:ind w:start="360" w:hanging="0"/>
        <w:jc w:val="both"/>
        <w:rPr>
          <w:i/>
          <w:i/>
        </w:rPr>
      </w:pPr>
      <w:r>
        <w:rPr>
          <w:rFonts w:cs="Times Armenian" w:ascii="Times Armenian" w:hAnsi="Times Armenian"/>
          <w:sz w:val="21"/>
          <w:szCs w:val="21"/>
        </w:rPr>
      </w:r>
    </w:p>
    <w:p>
      <w:pPr>
        <w:pStyle w:val="Normal"/>
        <w:ind w:start="360" w:hanging="0"/>
        <w:jc w:val="both"/>
        <w:rPr>
          <w:i/>
          <w:i/>
        </w:rPr>
      </w:pPr>
      <w:r>
        <w:rPr>
          <w:rFonts w:cs="Times Armenian" w:ascii="Times Armenian" w:hAnsi="Times Armenian"/>
          <w:sz w:val="21"/>
          <w:szCs w:val="21"/>
        </w:rPr>
        <w:t xml:space="preserve">Եվ </w:t>
      </w:r>
      <w:r>
        <w:rPr>
          <w:rFonts w:cs="Times Armenian" w:ascii="Times Armenian" w:hAnsi="Times Armenian"/>
          <w:b/>
          <w:i/>
          <w:sz w:val="21"/>
          <w:szCs w:val="21"/>
        </w:rPr>
        <w:t>անհույս,</w:t>
      </w:r>
      <w:r>
        <w:rPr>
          <w:rFonts w:cs="Times Armenian" w:ascii="Times Armenian" w:hAnsi="Times Armenian"/>
          <w:sz w:val="21"/>
          <w:szCs w:val="21"/>
        </w:rPr>
        <w:t xml:space="preserve"> ինչպես կատակից դաժան, –</w:t>
      </w:r>
    </w:p>
    <w:p>
      <w:pPr>
        <w:pStyle w:val="Normal"/>
        <w:ind w:start="360" w:hanging="0"/>
        <w:jc w:val="both"/>
        <w:rPr>
          <w:i/>
          <w:i/>
        </w:rPr>
      </w:pPr>
      <w:r>
        <w:rPr>
          <w:rFonts w:cs="Times Armenian" w:ascii="Times Armenian" w:hAnsi="Times Armenian"/>
          <w:sz w:val="21"/>
          <w:szCs w:val="21"/>
        </w:rPr>
        <w:t>Երբ որ հացի տեղ քա՜ր են շպրտում,</w:t>
      </w:r>
    </w:p>
    <w:p>
      <w:pPr>
        <w:pStyle w:val="Normal"/>
        <w:ind w:start="360" w:hanging="0"/>
        <w:jc w:val="both"/>
        <w:rPr>
          <w:i/>
          <w:i/>
        </w:rPr>
      </w:pPr>
      <w:r>
        <w:rPr>
          <w:rFonts w:cs="Times Armenian" w:ascii="Times Armenian" w:hAnsi="Times Armenian"/>
          <w:b/>
          <w:i/>
          <w:sz w:val="21"/>
          <w:szCs w:val="21"/>
        </w:rPr>
        <w:t>Գլորվու՜մ էին</w:t>
      </w:r>
      <w:r>
        <w:rPr>
          <w:rFonts w:cs="Times Armenian" w:ascii="Times Armenian" w:hAnsi="Times Armenian"/>
          <w:sz w:val="21"/>
          <w:szCs w:val="21"/>
        </w:rPr>
        <w:t xml:space="preserve"> թաց աչքերը շան</w:t>
      </w:r>
    </w:p>
    <w:p>
      <w:pPr>
        <w:pStyle w:val="Normal"/>
        <w:ind w:start="360" w:hanging="0"/>
        <w:jc w:val="both"/>
        <w:rPr>
          <w:i/>
          <w:i/>
        </w:rPr>
      </w:pPr>
      <w:r>
        <w:rPr>
          <w:rFonts w:cs="Times Armenian" w:ascii="Times Armenian" w:hAnsi="Times Armenian"/>
          <w:b/>
          <w:i/>
          <w:sz w:val="21"/>
          <w:szCs w:val="21"/>
        </w:rPr>
        <w:t>Եվ, աստղերի պես,</w:t>
      </w:r>
      <w:r>
        <w:rPr>
          <w:rFonts w:cs="Times Armenian" w:ascii="Times Armenian" w:hAnsi="Times Armenian"/>
          <w:sz w:val="21"/>
          <w:szCs w:val="21"/>
        </w:rPr>
        <w:t xml:space="preserve"> ձյան մեջ կայծկլտում...</w:t>
      </w:r>
    </w:p>
    <w:p>
      <w:pPr>
        <w:pStyle w:val="Normal"/>
        <w:ind w:start="360" w:hanging="0"/>
        <w:jc w:val="both"/>
        <w:rPr>
          <w:i/>
          <w:i/>
        </w:rPr>
      </w:pPr>
      <w:r>
        <w:rPr>
          <w:rFonts w:cs="Times Armenian" w:ascii="Times Armenian" w:hAnsi="Times Armenian"/>
          <w:sz w:val="21"/>
          <w:szCs w:val="21"/>
        </w:rPr>
      </w:r>
      <w:r>
        <w:br w:type="page"/>
      </w:r>
    </w:p>
    <w:p>
      <w:pPr>
        <w:pStyle w:val="Heading2"/>
        <w:numPr>
          <w:ilvl w:val="0"/>
          <w:numId w:val="0"/>
        </w:numPr>
        <w:ind w:start="0" w:hanging="0"/>
        <w:rPr>
          <w:i/>
          <w:i/>
        </w:rPr>
      </w:pPr>
      <w:bookmarkStart w:id="61" w:name="__RefHeading___Toc409540369"/>
      <w:bookmarkEnd w:id="61"/>
      <w:r>
        <w:rPr>
          <w:rFonts w:cs="Times Armenian" w:ascii="Times Armenian" w:hAnsi="Times Armenian"/>
        </w:rPr>
        <w:t>Մ. ՅՈՒ. ԼԵՐՄՈՆՏՈՎ</w:t>
      </w:r>
    </w:p>
    <w:p>
      <w:pPr>
        <w:pStyle w:val="Normal"/>
        <w:spacing w:lineRule="exact" w:line="240"/>
        <w:ind w:start="360" w:hanging="0"/>
        <w:jc w:val="both"/>
        <w:rPr>
          <w:i/>
          <w:i/>
        </w:rPr>
      </w:pPr>
      <w:r>
        <w:rPr>
          <w:rFonts w:cs="Times Armenian" w:ascii="Times Armenian" w:hAnsi="Times Armenian"/>
          <w:b/>
          <w:i/>
          <w:sz w:val="21"/>
          <w:szCs w:val="21"/>
        </w:rPr>
      </w:r>
    </w:p>
    <w:p>
      <w:pPr>
        <w:pStyle w:val="Normal"/>
        <w:ind w:firstLine="360"/>
        <w:jc w:val="both"/>
        <w:rPr>
          <w:i/>
          <w:i/>
        </w:rPr>
      </w:pPr>
      <w:r>
        <w:rPr>
          <w:rFonts w:cs="Russian Times" w:ascii="Russian Times" w:hAnsi="Russian Times"/>
        </w:rPr>
        <w:t>14. НИЩИЙ</w:t>
      </w:r>
    </w:p>
    <w:p>
      <w:pPr>
        <w:pStyle w:val="Normal"/>
        <w:ind w:firstLine="360"/>
        <w:jc w:val="both"/>
        <w:rPr>
          <w:i/>
          <w:i/>
        </w:rPr>
      </w:pPr>
      <w:r>
        <w:rPr>
          <w:rFonts w:cs="Russian Times" w:ascii="Russian Times" w:hAnsi="Russian Times"/>
        </w:rPr>
      </w:r>
    </w:p>
    <w:p>
      <w:pPr>
        <w:pStyle w:val="Normal"/>
        <w:ind w:firstLine="360"/>
        <w:jc w:val="both"/>
        <w:rPr>
          <w:i/>
          <w:i/>
        </w:rPr>
      </w:pPr>
      <w:r>
        <w:rPr>
          <w:rFonts w:cs="Russian Times" w:ascii="Russian Times" w:hAnsi="Russian Times"/>
        </w:rPr>
        <w:t>У врат обители святой</w:t>
      </w:r>
    </w:p>
    <w:p>
      <w:pPr>
        <w:pStyle w:val="Normal"/>
        <w:ind w:firstLine="360"/>
        <w:jc w:val="both"/>
        <w:rPr>
          <w:i/>
          <w:i/>
        </w:rPr>
      </w:pPr>
      <w:r>
        <w:rPr>
          <w:rFonts w:cs="Russian Times" w:ascii="Russian Times" w:hAnsi="Russian Times"/>
        </w:rPr>
        <w:t>Стоял просящий подаянья</w:t>
      </w:r>
    </w:p>
    <w:p>
      <w:pPr>
        <w:pStyle w:val="Normal"/>
        <w:ind w:firstLine="360"/>
        <w:jc w:val="both"/>
        <w:rPr>
          <w:i/>
          <w:i/>
        </w:rPr>
      </w:pPr>
      <w:r>
        <w:rPr>
          <w:rFonts w:cs="Russian Times" w:ascii="Russian Times" w:hAnsi="Russian Times"/>
        </w:rPr>
        <w:t>Бедняк иссохший, чуть живой</w:t>
      </w:r>
    </w:p>
    <w:p>
      <w:pPr>
        <w:pStyle w:val="Normal"/>
        <w:ind w:firstLine="360"/>
        <w:jc w:val="both"/>
        <w:rPr>
          <w:i/>
          <w:i/>
        </w:rPr>
      </w:pPr>
      <w:r>
        <w:rPr>
          <w:rFonts w:cs="Russian Times" w:ascii="Russian Times" w:hAnsi="Russian Times"/>
        </w:rPr>
        <w:t>От глада, жажды и страданья.</w:t>
      </w:r>
    </w:p>
    <w:p>
      <w:pPr>
        <w:pStyle w:val="Normal"/>
        <w:ind w:firstLine="360"/>
        <w:jc w:val="both"/>
        <w:rPr>
          <w:i/>
          <w:i/>
        </w:rPr>
      </w:pPr>
      <w:r>
        <w:rPr>
          <w:rFonts w:cs="Russian Times" w:ascii="Russian Times" w:hAnsi="Russian Times"/>
        </w:rPr>
      </w:r>
    </w:p>
    <w:p>
      <w:pPr>
        <w:pStyle w:val="Normal"/>
        <w:ind w:firstLine="360"/>
        <w:jc w:val="both"/>
        <w:rPr>
          <w:i/>
          <w:i/>
        </w:rPr>
      </w:pPr>
      <w:r>
        <w:rPr>
          <w:rFonts w:cs="Russian Times" w:ascii="Russian Times" w:hAnsi="Russian Times"/>
        </w:rPr>
        <w:t>Куска лишь хлеба он просил,</w:t>
      </w:r>
    </w:p>
    <w:p>
      <w:pPr>
        <w:pStyle w:val="Normal"/>
        <w:ind w:firstLine="360"/>
        <w:jc w:val="both"/>
        <w:rPr>
          <w:i/>
          <w:i/>
        </w:rPr>
      </w:pPr>
      <w:r>
        <w:rPr>
          <w:rFonts w:cs="Russian Times" w:ascii="Russian Times" w:hAnsi="Russian Times"/>
        </w:rPr>
        <w:t>И взор являл живую муку,</w:t>
      </w:r>
    </w:p>
    <w:p>
      <w:pPr>
        <w:pStyle w:val="Normal"/>
        <w:ind w:firstLine="360"/>
        <w:jc w:val="both"/>
        <w:rPr>
          <w:i/>
          <w:i/>
        </w:rPr>
      </w:pPr>
      <w:r>
        <w:rPr>
          <w:rFonts w:cs="Russian Times" w:ascii="Russian Times" w:hAnsi="Russian Times"/>
        </w:rPr>
        <w:t>И кто-то камень положил</w:t>
      </w:r>
    </w:p>
    <w:p>
      <w:pPr>
        <w:pStyle w:val="Normal"/>
        <w:ind w:firstLine="360"/>
        <w:jc w:val="both"/>
        <w:rPr>
          <w:i/>
          <w:i/>
        </w:rPr>
      </w:pPr>
      <w:r>
        <w:rPr>
          <w:rFonts w:cs="Russian Times" w:ascii="Russian Times" w:hAnsi="Russian Times"/>
        </w:rPr>
        <w:t>В его протянутую руку.</w:t>
      </w:r>
    </w:p>
    <w:p>
      <w:pPr>
        <w:pStyle w:val="Normal"/>
        <w:ind w:firstLine="360"/>
        <w:jc w:val="both"/>
        <w:rPr>
          <w:i/>
          <w:i/>
        </w:rPr>
      </w:pPr>
      <w:r>
        <w:rPr>
          <w:rFonts w:cs="Russian Times" w:ascii="Russian Times" w:hAnsi="Russian Times"/>
        </w:rPr>
      </w:r>
    </w:p>
    <w:p>
      <w:pPr>
        <w:pStyle w:val="Normal"/>
        <w:ind w:firstLine="360"/>
        <w:jc w:val="both"/>
        <w:rPr>
          <w:i/>
          <w:i/>
        </w:rPr>
      </w:pPr>
      <w:r>
        <w:rPr>
          <w:rFonts w:cs="Russian Times" w:ascii="Russian Times" w:hAnsi="Russian Times"/>
        </w:rPr>
        <w:t>Так я молил твоей любви</w:t>
      </w:r>
    </w:p>
    <w:p>
      <w:pPr>
        <w:pStyle w:val="Normal"/>
        <w:ind w:firstLine="360"/>
        <w:jc w:val="both"/>
        <w:rPr>
          <w:i/>
          <w:i/>
        </w:rPr>
      </w:pPr>
      <w:r>
        <w:rPr>
          <w:rFonts w:cs="Russian Times" w:ascii="Russian Times" w:hAnsi="Russian Times"/>
        </w:rPr>
        <w:t>С слезами горькими, с тоскою;</w:t>
      </w:r>
    </w:p>
    <w:p>
      <w:pPr>
        <w:pStyle w:val="Normal"/>
        <w:ind w:firstLine="360"/>
        <w:jc w:val="both"/>
        <w:rPr>
          <w:i/>
          <w:i/>
        </w:rPr>
      </w:pPr>
      <w:r>
        <w:rPr>
          <w:rFonts w:cs="Russian Times" w:ascii="Russian Times" w:hAnsi="Russian Times"/>
        </w:rPr>
        <w:t>Так чувства лучшие мои</w:t>
      </w:r>
    </w:p>
    <w:p>
      <w:pPr>
        <w:pStyle w:val="Normal"/>
        <w:ind w:firstLine="360"/>
        <w:jc w:val="both"/>
        <w:rPr>
          <w:i/>
          <w:i/>
        </w:rPr>
      </w:pPr>
      <w:r>
        <w:rPr>
          <w:rFonts w:cs="Russian Times" w:ascii="Russian Times" w:hAnsi="Russian Times"/>
        </w:rPr>
        <w:t>Обмануты навек тобою!</w:t>
      </w:r>
    </w:p>
    <w:p>
      <w:pPr>
        <w:pStyle w:val="Normal"/>
        <w:ind w:firstLine="360"/>
        <w:jc w:val="both"/>
        <w:rPr>
          <w:i/>
          <w:i/>
        </w:rPr>
      </w:pPr>
      <w:r>
        <w:rPr>
          <w:rFonts w:cs="Times Armenian" w:ascii="Times Armenian" w:hAnsi="Times Armenian"/>
          <w:b/>
          <w:i/>
          <w:sz w:val="21"/>
          <w:szCs w:val="21"/>
        </w:rPr>
      </w:r>
    </w:p>
    <w:p>
      <w:pPr>
        <w:pStyle w:val="Normal"/>
        <w:ind w:firstLine="360"/>
        <w:jc w:val="both"/>
        <w:rPr>
          <w:i/>
          <w:i/>
        </w:rPr>
      </w:pPr>
      <w:r>
        <w:rPr>
          <w:rFonts w:cs="Times Armenian" w:ascii="Times Armenian" w:hAnsi="Times Armenian"/>
          <w:b/>
          <w:i/>
          <w:sz w:val="21"/>
          <w:szCs w:val="21"/>
        </w:rPr>
        <w:t>14.</w:t>
      </w:r>
      <w:r>
        <w:rPr>
          <w:rFonts w:cs="Times Armenian" w:ascii="Times Armenian" w:hAnsi="Times Armenian"/>
          <w:sz w:val="21"/>
          <w:szCs w:val="21"/>
        </w:rPr>
        <w:t xml:space="preserve">  Ինչո՞վ է պոետը սովորական մարդուց տարբեր: </w:t>
      </w:r>
      <w:r>
        <w:rPr>
          <w:rFonts w:cs="Times Armenian" w:ascii="Times Armenian" w:hAnsi="Times Armenian"/>
          <w:b/>
          <w:i/>
          <w:sz w:val="21"/>
          <w:szCs w:val="21"/>
        </w:rPr>
        <w:t>Պոետը տեսնո՛ւմ  է: Տեսնում է կյանքի հավերժական ու անխուսափ ողբերգությունը, ու սա տես</w:t>
        <w:softHyphen/>
        <w:t>նում է ա՛յն տեղերը, որտեղ սովորական մարդը ոչ մի անսովոր կամ ողբեր</w:t>
        <w:softHyphen/>
        <w:t>գական բան չի տեսնում:</w:t>
      </w:r>
    </w:p>
    <w:p>
      <w:pPr>
        <w:pStyle w:val="Normal"/>
        <w:ind w:firstLine="360"/>
        <w:jc w:val="both"/>
        <w:rPr>
          <w:i/>
          <w:i/>
        </w:rPr>
      </w:pPr>
      <w:r>
        <w:rPr>
          <w:rFonts w:cs="Times Armenian" w:ascii="Times Armenian" w:hAnsi="Times Armenian"/>
          <w:sz w:val="21"/>
          <w:szCs w:val="21"/>
        </w:rPr>
        <w:t>Լերմոնտովն այս գործը գրելիս շատ ջահել չլիներ, կիմանար, որ վերջին տունը պետք չի, որ առա</w:t>
        <w:softHyphen/>
        <w:t>ջին երկու տունը մի լավ ոտանավոր է, մի քանի տեխ</w:t>
        <w:softHyphen/>
        <w:t xml:space="preserve">նիկական մանր-մունր թերությունը չհաշված: </w:t>
      </w:r>
    </w:p>
    <w:p>
      <w:pPr>
        <w:pStyle w:val="Normal"/>
        <w:ind w:firstLine="360"/>
        <w:jc w:val="both"/>
        <w:rPr>
          <w:i/>
          <w:i/>
        </w:rPr>
      </w:pPr>
      <w:r>
        <w:rPr>
          <w:rFonts w:cs="Times Armenian" w:ascii="Times Armenian" w:hAnsi="Times Armenian"/>
          <w:sz w:val="21"/>
          <w:szCs w:val="21"/>
        </w:rPr>
        <w:t>Իսկ երրորդ տունն ահա</w:t>
        <w:softHyphen/>
        <w:t>վոր թուլացնում է ողջ ասելիքն ու ոտանավորը դարձնում մի քաղցր-մեղցր, սեն</w:t>
        <w:softHyphen/>
        <w:t>տի</w:t>
        <w:softHyphen/>
        <w:t>մենտալ  բան: Եսենինը սա տեսել է, որով</w:t>
        <w:softHyphen/>
        <w:t>հետև իր դա՛րն էր արդեն հա</w:t>
        <w:softHyphen/>
        <w:t>սուն, որովհետև ոտանավորի արվեստը շատ-շատ էր առաջացել: Ու անկասկած, 13-ը գրելիս, Եսենինի մտքին համ էլ Լեր</w:t>
        <w:softHyphen/>
        <w:t>մոնտովի այս ոտանավորն է եղել:</w:t>
      </w:r>
    </w:p>
    <w:p>
      <w:pPr>
        <w:pStyle w:val="Normal"/>
        <w:ind w:firstLine="360"/>
        <w:jc w:val="both"/>
        <w:rPr>
          <w:i/>
          <w:i/>
        </w:rPr>
      </w:pPr>
      <w:r>
        <w:rPr>
          <w:rFonts w:cs="Times Armenian" w:ascii="Times Armenian" w:hAnsi="Times Armenian"/>
          <w:b/>
          <w:i/>
          <w:sz w:val="21"/>
          <w:szCs w:val="21"/>
        </w:rPr>
        <w:t>Թարգմանը պիտի գերազանց ճաշակ ու չափածոյի խորը գիտելիք ու</w:t>
        <w:softHyphen/>
        <w:t xml:space="preserve">նենա, որ սրա պես բաները տեսնի, ու ճի՛շտ ընտրի, թե ի՛նչ է թարգմանելու ու դրա ի՛նչն է թարգմանելու-փոխադրելու: </w:t>
      </w:r>
    </w:p>
    <w:p>
      <w:pPr>
        <w:pStyle w:val="Normal"/>
        <w:jc w:val="both"/>
        <w:rPr>
          <w:i/>
          <w:i/>
        </w:rPr>
      </w:pPr>
      <w:r>
        <w:rPr>
          <w:rFonts w:cs="Times Armenian" w:ascii="Times Armenian" w:hAnsi="Times Armenian"/>
          <w:b/>
          <w:i/>
          <w:sz w:val="21"/>
          <w:szCs w:val="21"/>
        </w:rPr>
      </w:r>
    </w:p>
    <w:p>
      <w:pPr>
        <w:pStyle w:val="Normal"/>
        <w:ind w:firstLine="360"/>
        <w:jc w:val="both"/>
        <w:rPr>
          <w:i/>
          <w:i/>
        </w:rPr>
      </w:pPr>
      <w:r>
        <w:rPr>
          <w:rFonts w:cs="Times Armenian" w:ascii="Times Armenian" w:hAnsi="Times Armenian"/>
          <w:b/>
          <w:i/>
          <w:sz w:val="21"/>
          <w:szCs w:val="21"/>
        </w:rPr>
      </w:r>
    </w:p>
    <w:p>
      <w:pPr>
        <w:pStyle w:val="Normal"/>
        <w:ind w:firstLine="360"/>
        <w:jc w:val="both"/>
        <w:rPr>
          <w:i/>
          <w:i/>
        </w:rPr>
      </w:pPr>
      <w:r>
        <w:rPr>
          <w:rFonts w:cs="Times Armenian" w:ascii="Times Armenian" w:hAnsi="Times Armenian"/>
          <w:b/>
          <w:i/>
          <w:sz w:val="21"/>
          <w:szCs w:val="21"/>
        </w:rPr>
      </w:r>
    </w:p>
    <w:p>
      <w:pPr>
        <w:pStyle w:val="Heading3"/>
        <w:numPr>
          <w:ilvl w:val="0"/>
          <w:numId w:val="0"/>
        </w:numPr>
        <w:ind w:start="720" w:hanging="0"/>
        <w:rPr>
          <w:i/>
          <w:i/>
        </w:rPr>
      </w:pPr>
      <w:bookmarkStart w:id="62" w:name="__RefHeading___Toc409540371"/>
      <w:bookmarkEnd w:id="62"/>
      <w:r>
        <w:rPr>
          <w:rFonts w:cs="Times Armenian" w:ascii="Times Armenian" w:hAnsi="Times Armenian"/>
        </w:rPr>
        <w:t>14.1  ԱՂՔԱՏԸ</w:t>
      </w:r>
    </w:p>
    <w:p>
      <w:pPr>
        <w:pStyle w:val="Normal"/>
        <w:ind w:firstLine="360"/>
        <w:jc w:val="end"/>
        <w:rPr>
          <w:i/>
          <w:i/>
        </w:rPr>
      </w:pPr>
      <w:r>
        <w:rPr>
          <w:rFonts w:cs="Times Armenian" w:ascii="Times Armenian" w:hAnsi="Times Armenian"/>
          <w:b/>
          <w:i/>
          <w:sz w:val="21"/>
          <w:szCs w:val="21"/>
        </w:rPr>
        <w:t>Թարգման` Մ. Հարությունյան</w:t>
      </w:r>
    </w:p>
    <w:p>
      <w:pPr>
        <w:pStyle w:val="Normal"/>
        <w:ind w:firstLine="360"/>
        <w:rPr>
          <w:i/>
          <w:i/>
        </w:rPr>
      </w:pPr>
      <w:r>
        <w:rPr>
          <w:rFonts w:cs="Times Armenian" w:ascii="Times Armenian" w:hAnsi="Times Armenian"/>
          <w:sz w:val="21"/>
          <w:szCs w:val="21"/>
        </w:rPr>
        <w:t>Մուրացկանը, շեմին վանքի,</w:t>
      </w:r>
    </w:p>
    <w:p>
      <w:pPr>
        <w:pStyle w:val="Normal"/>
        <w:ind w:start="360" w:hanging="0"/>
        <w:rPr>
          <w:i/>
          <w:i/>
        </w:rPr>
      </w:pPr>
      <w:r>
        <w:rPr>
          <w:rFonts w:cs="Times Armenian" w:ascii="Times Armenian" w:hAnsi="Times Armenian"/>
          <w:sz w:val="21"/>
          <w:szCs w:val="21"/>
        </w:rPr>
        <w:t>Մի կտոր հաց էր մուրում:</w:t>
      </w:r>
    </w:p>
    <w:p>
      <w:pPr>
        <w:pStyle w:val="Normal"/>
        <w:ind w:start="360" w:hanging="0"/>
        <w:rPr>
          <w:i/>
          <w:i/>
        </w:rPr>
      </w:pPr>
      <w:r>
        <w:rPr>
          <w:rFonts w:cs="Times Armenian" w:ascii="Times Armenian" w:hAnsi="Times Armenian"/>
          <w:sz w:val="21"/>
          <w:szCs w:val="21"/>
        </w:rPr>
        <w:t>Ցնցոտի ու քուրձ էր հագին,</w:t>
      </w:r>
    </w:p>
    <w:p>
      <w:pPr>
        <w:pStyle w:val="Normal"/>
        <w:ind w:start="360" w:hanging="0"/>
        <w:rPr>
          <w:i/>
          <w:i/>
        </w:rPr>
      </w:pPr>
      <w:r>
        <w:rPr>
          <w:rFonts w:cs="Times Armenian" w:ascii="Times Armenian" w:hAnsi="Times Armenian"/>
          <w:sz w:val="21"/>
          <w:szCs w:val="21"/>
        </w:rPr>
        <w:t>Դեմքը` գունատ, անարյուն:</w:t>
      </w:r>
    </w:p>
    <w:p>
      <w:pPr>
        <w:pStyle w:val="Normal"/>
        <w:ind w:start="360" w:hanging="0"/>
        <w:rPr>
          <w:i/>
          <w:i/>
        </w:rPr>
      </w:pPr>
      <w:r>
        <w:rPr>
          <w:rFonts w:cs="Times Armenian" w:ascii="Times Armenian" w:hAnsi="Times Armenian"/>
          <w:sz w:val="21"/>
          <w:szCs w:val="21"/>
        </w:rPr>
      </w:r>
    </w:p>
    <w:p>
      <w:pPr>
        <w:pStyle w:val="Normal"/>
        <w:ind w:start="360" w:hanging="0"/>
        <w:rPr>
          <w:i/>
          <w:i/>
        </w:rPr>
      </w:pPr>
      <w:r>
        <w:rPr>
          <w:rFonts w:cs="Times Armenian" w:ascii="Times Armenian" w:hAnsi="Times Armenian"/>
          <w:sz w:val="21"/>
          <w:szCs w:val="21"/>
        </w:rPr>
        <w:t>Ձեռը պարզեց, մեկին խնդրեց –</w:t>
      </w:r>
    </w:p>
    <w:p>
      <w:pPr>
        <w:pStyle w:val="Normal"/>
        <w:ind w:start="360" w:hanging="0"/>
        <w:rPr>
          <w:i/>
          <w:i/>
        </w:rPr>
      </w:pPr>
      <w:r>
        <w:rPr>
          <w:rFonts w:cs="Times Armenian" w:ascii="Times Armenian" w:hAnsi="Times Armenian"/>
          <w:sz w:val="21"/>
          <w:szCs w:val="21"/>
        </w:rPr>
        <w:t>Տեսքը` տառապանք անվերջ –</w:t>
      </w:r>
    </w:p>
    <w:p>
      <w:pPr>
        <w:pStyle w:val="Normal"/>
        <w:ind w:start="360" w:hanging="0"/>
        <w:rPr>
          <w:i/>
          <w:i/>
        </w:rPr>
      </w:pPr>
      <w:r>
        <w:rPr>
          <w:rFonts w:cs="Times Armenian" w:ascii="Times Armenian" w:hAnsi="Times Armenian"/>
          <w:sz w:val="21"/>
          <w:szCs w:val="21"/>
        </w:rPr>
        <w:t>Բայց էդ մեկը մի քար դրեց</w:t>
      </w:r>
    </w:p>
    <w:p>
      <w:pPr>
        <w:pStyle w:val="Normal"/>
        <w:ind w:start="360" w:hanging="0"/>
        <w:rPr>
          <w:i/>
          <w:i/>
        </w:rPr>
      </w:pPr>
      <w:r>
        <w:rPr>
          <w:rFonts w:cs="Times Armenian" w:ascii="Times Armenian" w:hAnsi="Times Armenian"/>
          <w:sz w:val="21"/>
          <w:szCs w:val="21"/>
        </w:rPr>
        <w:t>Խեղճի դողդոջ ափի մեջ:</w:t>
      </w:r>
    </w:p>
    <w:p>
      <w:pPr>
        <w:pStyle w:val="Normal"/>
        <w:ind w:start="360" w:hanging="0"/>
        <w:rPr>
          <w:i/>
          <w:i/>
        </w:rPr>
      </w:pPr>
      <w:r>
        <w:rPr>
          <w:rFonts w:cs="Times Armenian" w:ascii="Times Armenian" w:hAnsi="Times Armenian"/>
          <w:sz w:val="21"/>
          <w:szCs w:val="21"/>
        </w:rPr>
      </w:r>
    </w:p>
    <w:p>
      <w:pPr>
        <w:pStyle w:val="Normal"/>
        <w:ind w:start="360" w:hanging="0"/>
        <w:rPr>
          <w:i/>
          <w:i/>
        </w:rPr>
      </w:pPr>
      <w:r>
        <w:rPr>
          <w:rFonts w:cs="Times Armenian" w:ascii="Times Armenian" w:hAnsi="Times Armenian"/>
          <w:sz w:val="21"/>
          <w:szCs w:val="21"/>
        </w:rPr>
        <w:t>Ես էլ քեզնից սե՛ր ուզեցի,</w:t>
      </w:r>
    </w:p>
    <w:p>
      <w:pPr>
        <w:pStyle w:val="Normal"/>
        <w:ind w:start="360" w:hanging="0"/>
        <w:rPr>
          <w:i/>
          <w:i/>
        </w:rPr>
      </w:pPr>
      <w:r>
        <w:rPr>
          <w:rFonts w:cs="Times Armenian" w:ascii="Times Armenian" w:hAnsi="Times Armenian"/>
          <w:sz w:val="21"/>
          <w:szCs w:val="21"/>
        </w:rPr>
        <w:t>Աղաչանքով ու հուսով:</w:t>
      </w:r>
    </w:p>
    <w:p>
      <w:pPr>
        <w:pStyle w:val="Normal"/>
        <w:ind w:start="360" w:hanging="0"/>
        <w:rPr>
          <w:i/>
          <w:i/>
        </w:rPr>
      </w:pPr>
      <w:r>
        <w:rPr>
          <w:rFonts w:cs="Times Armenian" w:ascii="Times Armenian" w:hAnsi="Times Armenian"/>
          <w:sz w:val="21"/>
          <w:szCs w:val="21"/>
        </w:rPr>
        <w:t>Աղաչանքս չլսեցիր,</w:t>
      </w:r>
    </w:p>
    <w:p>
      <w:pPr>
        <w:pStyle w:val="Normal"/>
        <w:ind w:start="360" w:hanging="0"/>
        <w:rPr>
          <w:i/>
          <w:i/>
        </w:rPr>
      </w:pPr>
      <w:r>
        <w:rPr>
          <w:rFonts w:cs="Times Armenian" w:ascii="Times Armenian" w:hAnsi="Times Armenian"/>
          <w:sz w:val="21"/>
          <w:szCs w:val="21"/>
        </w:rPr>
        <w:t>Կյանքս դարձրիր հուսո սով:</w:t>
      </w:r>
    </w:p>
    <w:p>
      <w:pPr>
        <w:pStyle w:val="Normal"/>
        <w:ind w:start="360" w:hanging="0"/>
        <w:rPr>
          <w:i/>
          <w:i/>
        </w:rPr>
      </w:pPr>
      <w:r>
        <w:rPr>
          <w:rFonts w:cs="Baltica" w:ascii="Baltica" w:hAnsi="Baltica"/>
          <w:sz w:val="21"/>
          <w:szCs w:val="21"/>
        </w:rPr>
      </w:r>
    </w:p>
    <w:p>
      <w:pPr>
        <w:pStyle w:val="Normal"/>
        <w:ind w:firstLine="348"/>
        <w:jc w:val="both"/>
        <w:rPr>
          <w:i/>
          <w:i/>
        </w:rPr>
      </w:pPr>
      <w:r>
        <w:rPr>
          <w:rFonts w:cs="Times Armenian" w:ascii="Times Armenian" w:hAnsi="Times Armenian"/>
          <w:b/>
          <w:i/>
          <w:sz w:val="21"/>
          <w:szCs w:val="21"/>
        </w:rPr>
        <w:t>14.2-ի</w:t>
      </w:r>
      <w:r>
        <w:rPr>
          <w:rFonts w:cs="Times Armenian" w:ascii="Times Armenian" w:hAnsi="Times Armenian"/>
          <w:sz w:val="21"/>
          <w:szCs w:val="21"/>
        </w:rPr>
        <w:t xml:space="preserve"> առաջին ընդգծած բառը հոդի կարիք ունի ու պիտի լինի` </w:t>
      </w:r>
      <w:r>
        <w:rPr>
          <w:rFonts w:cs="Times Armenian" w:ascii="Times Armenian" w:hAnsi="Times Armenian"/>
          <w:b/>
          <w:i/>
          <w:sz w:val="21"/>
          <w:szCs w:val="21"/>
        </w:rPr>
        <w:t>դռանը:</w:t>
      </w:r>
      <w:r>
        <w:rPr>
          <w:rFonts w:cs="Times Armenian" w:ascii="Times Armenian" w:hAnsi="Times Armenian"/>
          <w:sz w:val="21"/>
          <w:szCs w:val="21"/>
        </w:rPr>
        <w:t xml:space="preserve"> Բայց հիմա էլ մետրիկան կոչնչանա, ու տողը կդառնա արձակ: </w:t>
      </w:r>
      <w:r>
        <w:rPr>
          <w:rFonts w:cs="Times Armenian" w:ascii="Times Armenian" w:hAnsi="Times Armenian"/>
          <w:b/>
          <w:i/>
          <w:sz w:val="21"/>
          <w:szCs w:val="21"/>
        </w:rPr>
        <w:t>Հոդը չգրելն անթույլատրելի է, որովհետև հակառակ է հայերենին, հայերեն չի՛: Ուրեմն, այդ տողն է՛լ է անթույլատրելի:</w:t>
      </w:r>
    </w:p>
    <w:p>
      <w:pPr>
        <w:pStyle w:val="Normal"/>
        <w:ind w:firstLine="348"/>
        <w:jc w:val="both"/>
        <w:rPr>
          <w:i/>
          <w:i/>
        </w:rPr>
      </w:pPr>
      <w:r>
        <w:rPr>
          <w:rFonts w:cs="Times Armenian" w:ascii="Times Armenian" w:hAnsi="Times Armenian"/>
          <w:sz w:val="21"/>
          <w:szCs w:val="21"/>
        </w:rPr>
        <w:t>Սրա պես սխալ` առաջ շատ էին անում (տես, օրինակ, 5.2-ն ու 5.4-ը), չը</w:t>
        <w:softHyphen/>
        <w:t>նա</w:t>
        <w:softHyphen/>
        <w:t>յած հիմա էլ է պատահում:</w:t>
      </w:r>
    </w:p>
    <w:p>
      <w:pPr>
        <w:pStyle w:val="Normal"/>
        <w:ind w:firstLine="348"/>
        <w:jc w:val="both"/>
        <w:rPr>
          <w:i/>
          <w:i/>
        </w:rPr>
      </w:pPr>
      <w:r>
        <w:rPr>
          <w:rFonts w:cs="Times Armenian" w:ascii="Times Armenian" w:hAnsi="Times Armenian"/>
          <w:sz w:val="21"/>
          <w:szCs w:val="21"/>
        </w:rPr>
        <w:t xml:space="preserve">Ենաթակայական դերբայով </w:t>
      </w:r>
      <w:r>
        <w:rPr>
          <w:rFonts w:cs="Times Armenian" w:ascii="Times Armenian" w:hAnsi="Times Armenian"/>
          <w:b/>
          <w:i/>
          <w:sz w:val="21"/>
          <w:szCs w:val="21"/>
        </w:rPr>
        <w:t xml:space="preserve">(մուրացող) </w:t>
      </w:r>
      <w:r>
        <w:rPr>
          <w:rFonts w:cs="Times Armenian" w:ascii="Times Armenian" w:hAnsi="Times Armenian"/>
          <w:sz w:val="21"/>
          <w:szCs w:val="21"/>
        </w:rPr>
        <w:t>մի անգամ</w:t>
      </w:r>
      <w:r>
        <w:rPr>
          <w:rFonts w:cs="Times Armenian" w:ascii="Times Armenian" w:hAnsi="Times Armenian"/>
          <w:b/>
          <w:i/>
          <w:sz w:val="21"/>
          <w:szCs w:val="21"/>
        </w:rPr>
        <w:t xml:space="preserve"> </w:t>
      </w:r>
      <w:r>
        <w:rPr>
          <w:rFonts w:cs="Times Armenian" w:ascii="Times Armenian" w:hAnsi="Times Armenian"/>
          <w:sz w:val="21"/>
          <w:szCs w:val="21"/>
        </w:rPr>
        <w:t xml:space="preserve">հանգավորելը մի կերպ տանելի է, բայց երկու անգամը </w:t>
      </w:r>
      <w:r>
        <w:rPr>
          <w:rFonts w:cs="Times Armenian" w:ascii="Times Armenian" w:hAnsi="Times Armenian"/>
          <w:b/>
          <w:i/>
          <w:sz w:val="21"/>
          <w:szCs w:val="21"/>
        </w:rPr>
        <w:t>(տանջվող)</w:t>
      </w:r>
      <w:r>
        <w:rPr>
          <w:rFonts w:cs="Times Armenian" w:ascii="Times Armenian" w:hAnsi="Times Armenian"/>
          <w:sz w:val="21"/>
          <w:szCs w:val="21"/>
        </w:rPr>
        <w:t xml:space="preserve"> պոետական անզորության նշան է, մանավանդ որ սա տգեղ ձև է, ու գուցե սա արտասանեն` </w:t>
      </w:r>
      <w:r>
        <w:rPr>
          <w:rFonts w:cs="Times Armenian" w:ascii="Times Armenian" w:hAnsi="Times Armenian"/>
          <w:b/>
          <w:i/>
          <w:sz w:val="21"/>
          <w:szCs w:val="21"/>
        </w:rPr>
        <w:t>տանջըվող:</w:t>
      </w:r>
      <w:r>
        <w:rPr>
          <w:rFonts w:cs="Times Armenian" w:ascii="Times Armenian" w:hAnsi="Times Armenian"/>
          <w:sz w:val="21"/>
          <w:szCs w:val="21"/>
        </w:rPr>
        <w:t xml:space="preserve"> Նույն ձևով էլ` վերջին տողի առաջին բառը գուցե կարդան` </w:t>
      </w:r>
      <w:r>
        <w:rPr>
          <w:rFonts w:cs="Times Armenian" w:ascii="Times Armenian" w:hAnsi="Times Armenian"/>
          <w:b/>
          <w:i/>
          <w:sz w:val="21"/>
          <w:szCs w:val="21"/>
        </w:rPr>
        <w:t>ըզգացմունք</w:t>
        <w:softHyphen/>
        <w:t>ներըս:</w:t>
      </w:r>
      <w:r>
        <w:rPr>
          <w:rFonts w:cs="Times Armenian" w:ascii="Times Armenian" w:hAnsi="Times Armenian"/>
          <w:sz w:val="21"/>
          <w:szCs w:val="21"/>
        </w:rPr>
        <w:t xml:space="preserve"> Երկու ան</w:t>
        <w:softHyphen/>
        <w:t xml:space="preserve">գամն էլ մի ավել վանկ է ծլելու: </w:t>
      </w:r>
    </w:p>
    <w:p>
      <w:pPr>
        <w:pStyle w:val="Normal"/>
        <w:ind w:firstLine="348"/>
        <w:jc w:val="both"/>
        <w:rPr>
          <w:i/>
          <w:i/>
        </w:rPr>
      </w:pPr>
      <w:r>
        <w:rPr>
          <w:rFonts w:cs="Times Armenian" w:ascii="Times Armenian" w:hAnsi="Times Armenian"/>
          <w:sz w:val="21"/>
          <w:szCs w:val="21"/>
        </w:rPr>
        <w:t xml:space="preserve">Ինչո՞ւ </w:t>
      </w:r>
      <w:r>
        <w:rPr>
          <w:rFonts w:cs="Times Armenian" w:ascii="Times Armenian" w:hAnsi="Times Armenian"/>
          <w:b/>
          <w:i/>
          <w:sz w:val="21"/>
          <w:szCs w:val="21"/>
        </w:rPr>
        <w:t>թախծուն,</w:t>
      </w:r>
      <w:r>
        <w:rPr>
          <w:rFonts w:cs="Times Armenian" w:ascii="Times Armenian" w:hAnsi="Times Armenian"/>
          <w:sz w:val="21"/>
          <w:szCs w:val="21"/>
        </w:rPr>
        <w:t xml:space="preserve"> թե որ </w:t>
      </w:r>
      <w:r>
        <w:rPr>
          <w:rFonts w:cs="Times Armenian" w:ascii="Times Armenian" w:hAnsi="Times Armenian"/>
          <w:b/>
          <w:i/>
          <w:sz w:val="21"/>
          <w:szCs w:val="21"/>
        </w:rPr>
        <w:t>թախծոտ-ն</w:t>
      </w:r>
      <w:r>
        <w:rPr>
          <w:rFonts w:cs="Times Armenian" w:ascii="Times Armenian" w:hAnsi="Times Armenian"/>
          <w:sz w:val="21"/>
          <w:szCs w:val="21"/>
        </w:rPr>
        <w:t xml:space="preserve"> արդեն ունենք: Բացի սա, դառն ար</w:t>
        <w:softHyphen/>
        <w:t>ցունքով ողբում են կամ ահավոր կարոտում, չե՛ն թախծում:</w:t>
      </w:r>
    </w:p>
    <w:p>
      <w:pPr>
        <w:pStyle w:val="Normal"/>
        <w:ind w:start="360" w:hanging="0"/>
        <w:rPr>
          <w:i/>
          <w:i/>
        </w:rPr>
      </w:pPr>
      <w:r>
        <w:rPr>
          <w:rFonts w:cs="Times Armenian" w:ascii="Times Armenian" w:hAnsi="Times Armenian"/>
          <w:b/>
          <w:i/>
          <w:sz w:val="21"/>
          <w:szCs w:val="21"/>
        </w:rPr>
      </w:r>
    </w:p>
    <w:p>
      <w:pPr>
        <w:pStyle w:val="Normal"/>
        <w:ind w:start="360" w:hanging="0"/>
        <w:rPr>
          <w:i/>
          <w:i/>
        </w:rPr>
      </w:pPr>
      <w:r>
        <w:rPr>
          <w:rFonts w:cs="Times Armenian" w:ascii="Times Armenian" w:hAnsi="Times Armenian"/>
          <w:b/>
          <w:i/>
          <w:sz w:val="21"/>
          <w:szCs w:val="21"/>
        </w:rPr>
      </w:r>
    </w:p>
    <w:p>
      <w:pPr>
        <w:pStyle w:val="Heading3"/>
        <w:numPr>
          <w:ilvl w:val="0"/>
          <w:numId w:val="0"/>
        </w:numPr>
        <w:ind w:start="720" w:hanging="0"/>
        <w:rPr>
          <w:i/>
          <w:i/>
        </w:rPr>
      </w:pPr>
      <w:bookmarkStart w:id="63" w:name="__RefHeading___Toc409540372"/>
      <w:bookmarkEnd w:id="63"/>
      <w:r>
        <w:rPr>
          <w:rFonts w:cs="Times Armenian" w:ascii="Times Armenian" w:hAnsi="Times Armenian"/>
        </w:rPr>
        <w:t>14.2  ՄՈՒՐԱՑԿԱՆԸ</w:t>
      </w:r>
    </w:p>
    <w:p>
      <w:pPr>
        <w:pStyle w:val="Normal"/>
        <w:ind w:start="360" w:hanging="0"/>
        <w:jc w:val="end"/>
        <w:rPr>
          <w:i/>
          <w:i/>
        </w:rPr>
      </w:pPr>
      <w:r>
        <w:rPr>
          <w:rFonts w:cs="Times Armenian" w:ascii="Times Armenian" w:hAnsi="Times Armenian"/>
          <w:b/>
          <w:i/>
          <w:sz w:val="21"/>
          <w:szCs w:val="21"/>
        </w:rPr>
        <w:t>Թարգման` Հ. Պողոսյան</w:t>
      </w:r>
    </w:p>
    <w:p>
      <w:pPr>
        <w:pStyle w:val="Normal"/>
        <w:ind w:start="360" w:hanging="0"/>
        <w:rPr>
          <w:i/>
          <w:i/>
        </w:rPr>
      </w:pPr>
      <w:r>
        <w:rPr>
          <w:rFonts w:cs="Times Armenian" w:ascii="Times Armenian" w:hAnsi="Times Armenian"/>
          <w:sz w:val="21"/>
          <w:szCs w:val="21"/>
        </w:rPr>
        <w:t xml:space="preserve">Կանգնած էր սուրբ վանքի </w:t>
      </w:r>
      <w:r>
        <w:rPr>
          <w:rFonts w:cs="Times Armenian" w:ascii="Times Armenian" w:hAnsi="Times Armenian"/>
          <w:b/>
          <w:i/>
          <w:sz w:val="21"/>
          <w:szCs w:val="21"/>
        </w:rPr>
        <w:t>դռան,</w:t>
      </w:r>
    </w:p>
    <w:p>
      <w:pPr>
        <w:pStyle w:val="Normal"/>
        <w:ind w:start="360" w:hanging="0"/>
        <w:rPr>
          <w:i/>
          <w:i/>
        </w:rPr>
      </w:pPr>
      <w:r>
        <w:rPr>
          <w:rFonts w:cs="Times Armenian" w:ascii="Times Armenian" w:hAnsi="Times Armenian"/>
          <w:sz w:val="21"/>
          <w:szCs w:val="21"/>
        </w:rPr>
        <w:t>Ողորմություն մուրացող,</w:t>
      </w:r>
    </w:p>
    <w:p>
      <w:pPr>
        <w:pStyle w:val="Normal"/>
        <w:ind w:start="360" w:hanging="0"/>
        <w:rPr>
          <w:i/>
          <w:i/>
        </w:rPr>
      </w:pPr>
      <w:r>
        <w:rPr>
          <w:rFonts w:cs="Times Armenian" w:ascii="Times Armenian" w:hAnsi="Times Armenian"/>
          <w:sz w:val="21"/>
          <w:szCs w:val="21"/>
        </w:rPr>
        <w:t>Մի խեղճ աղքատ կիսակենդան,</w:t>
      </w:r>
    </w:p>
    <w:p>
      <w:pPr>
        <w:pStyle w:val="Normal"/>
        <w:ind w:start="360" w:hanging="0"/>
        <w:rPr>
          <w:i/>
          <w:i/>
        </w:rPr>
      </w:pPr>
      <w:r>
        <w:rPr>
          <w:rFonts w:cs="Times Armenian" w:ascii="Times Armenian" w:hAnsi="Times Armenian"/>
          <w:sz w:val="21"/>
          <w:szCs w:val="21"/>
        </w:rPr>
        <w:t xml:space="preserve">Քաղցած, ծարավ ու </w:t>
      </w:r>
      <w:r>
        <w:rPr>
          <w:rFonts w:cs="Times Armenian" w:ascii="Times Armenian" w:hAnsi="Times Armenian"/>
          <w:b/>
          <w:i/>
          <w:sz w:val="21"/>
          <w:szCs w:val="21"/>
        </w:rPr>
        <w:t>տանջվող:</w:t>
      </w:r>
    </w:p>
    <w:p>
      <w:pPr>
        <w:pStyle w:val="Normal"/>
        <w:ind w:start="360" w:hanging="0"/>
        <w:rPr>
          <w:i/>
          <w:i/>
        </w:rPr>
      </w:pPr>
      <w:r>
        <w:rPr>
          <w:rFonts w:cs="Times Armenian" w:ascii="Times Armenian" w:hAnsi="Times Armenian"/>
          <w:sz w:val="21"/>
          <w:szCs w:val="21"/>
        </w:rPr>
      </w:r>
    </w:p>
    <w:p>
      <w:pPr>
        <w:pStyle w:val="Normal"/>
        <w:ind w:start="360" w:hanging="0"/>
        <w:rPr>
          <w:i/>
          <w:i/>
        </w:rPr>
      </w:pPr>
      <w:r>
        <w:rPr>
          <w:rFonts w:cs="Times Armenian" w:ascii="Times Armenian" w:hAnsi="Times Armenian"/>
          <w:sz w:val="21"/>
          <w:szCs w:val="21"/>
        </w:rPr>
        <w:t>Լոկ մի կտոր հա՛ց էր խնդրում,</w:t>
      </w:r>
    </w:p>
    <w:p>
      <w:pPr>
        <w:pStyle w:val="Normal"/>
        <w:ind w:start="360" w:hanging="0"/>
        <w:rPr>
          <w:i/>
          <w:i/>
        </w:rPr>
      </w:pPr>
      <w:r>
        <w:rPr>
          <w:rFonts w:cs="Times Armenian" w:ascii="Times Armenian" w:hAnsi="Times Armenian"/>
          <w:sz w:val="21"/>
          <w:szCs w:val="21"/>
        </w:rPr>
        <w:t>Իսկ հայացքում – ցավ անշեջ.</w:t>
      </w:r>
    </w:p>
    <w:p>
      <w:pPr>
        <w:pStyle w:val="Normal"/>
        <w:ind w:start="360" w:hanging="0"/>
        <w:rPr>
          <w:i/>
          <w:i/>
        </w:rPr>
      </w:pPr>
      <w:r>
        <w:rPr>
          <w:rFonts w:cs="Times Armenian" w:ascii="Times Armenian" w:hAnsi="Times Armenian"/>
          <w:sz w:val="21"/>
          <w:szCs w:val="21"/>
        </w:rPr>
        <w:t xml:space="preserve">Հանկարծ մեկը քա՛ր </w:t>
      </w:r>
      <w:r>
        <w:rPr>
          <w:rFonts w:cs="Times Armenian" w:ascii="Times Armenian" w:hAnsi="Times Armenian"/>
          <w:b/>
          <w:i/>
          <w:sz w:val="21"/>
          <w:szCs w:val="21"/>
        </w:rPr>
        <w:t>է դնում</w:t>
      </w:r>
    </w:p>
    <w:p>
      <w:pPr>
        <w:pStyle w:val="Normal"/>
        <w:ind w:start="360" w:hanging="0"/>
        <w:rPr>
          <w:i/>
          <w:i/>
        </w:rPr>
      </w:pPr>
      <w:r>
        <w:rPr>
          <w:rFonts w:cs="Times Armenian" w:ascii="Times Armenian" w:hAnsi="Times Armenian"/>
          <w:sz w:val="21"/>
          <w:szCs w:val="21"/>
        </w:rPr>
        <w:t>Նրա մեկնած ափի մեջ:</w:t>
      </w:r>
    </w:p>
    <w:p>
      <w:pPr>
        <w:pStyle w:val="Normal"/>
        <w:ind w:start="360" w:hanging="0"/>
        <w:rPr>
          <w:i/>
          <w:i/>
        </w:rPr>
      </w:pPr>
      <w:r>
        <w:rPr>
          <w:rFonts w:cs="Times Armenian" w:ascii="Times Armenian" w:hAnsi="Times Armenian"/>
          <w:sz w:val="21"/>
          <w:szCs w:val="21"/>
        </w:rPr>
      </w:r>
    </w:p>
    <w:p>
      <w:pPr>
        <w:pStyle w:val="Normal"/>
        <w:ind w:start="360" w:hanging="0"/>
        <w:rPr>
          <w:i/>
          <w:i/>
        </w:rPr>
      </w:pPr>
      <w:r>
        <w:rPr>
          <w:rFonts w:cs="Times Armenian" w:ascii="Times Armenian" w:hAnsi="Times Armenian"/>
          <w:b/>
          <w:i/>
          <w:sz w:val="21"/>
          <w:szCs w:val="21"/>
        </w:rPr>
        <w:t>Այդպես</w:t>
      </w:r>
      <w:r>
        <w:rPr>
          <w:rFonts w:cs="Times Armenian" w:ascii="Times Armenian" w:hAnsi="Times Armenian"/>
          <w:sz w:val="21"/>
          <w:szCs w:val="21"/>
        </w:rPr>
        <w:t xml:space="preserve"> քեզնից սե՛ր խնդրեցի</w:t>
      </w:r>
    </w:p>
    <w:p>
      <w:pPr>
        <w:pStyle w:val="Normal"/>
        <w:ind w:start="360" w:hanging="0"/>
        <w:rPr>
          <w:i/>
          <w:i/>
        </w:rPr>
      </w:pPr>
      <w:r>
        <w:rPr>
          <w:rFonts w:cs="Times Armenian" w:ascii="Times Armenian" w:hAnsi="Times Armenian"/>
          <w:sz w:val="21"/>
          <w:szCs w:val="21"/>
        </w:rPr>
        <w:t xml:space="preserve">Դառն արցունքով, ու </w:t>
      </w:r>
      <w:r>
        <w:rPr>
          <w:rFonts w:cs="Times Armenian" w:ascii="Times Armenian" w:hAnsi="Times Armenian"/>
          <w:b/>
          <w:i/>
          <w:sz w:val="21"/>
          <w:szCs w:val="21"/>
        </w:rPr>
        <w:t>թախծուն.</w:t>
      </w:r>
    </w:p>
    <w:p>
      <w:pPr>
        <w:pStyle w:val="Normal"/>
        <w:ind w:start="360" w:hanging="0"/>
        <w:rPr>
          <w:i/>
          <w:i/>
        </w:rPr>
      </w:pPr>
      <w:r>
        <w:rPr>
          <w:rFonts w:cs="Times Armenian" w:ascii="Times Armenian" w:hAnsi="Times Armenian"/>
          <w:b/>
          <w:i/>
          <w:sz w:val="21"/>
          <w:szCs w:val="21"/>
        </w:rPr>
        <w:t>Այդպես</w:t>
      </w:r>
      <w:r>
        <w:rPr>
          <w:rFonts w:cs="Times Armenian" w:ascii="Times Armenian" w:hAnsi="Times Armenian"/>
          <w:sz w:val="21"/>
          <w:szCs w:val="21"/>
        </w:rPr>
        <w:t xml:space="preserve"> հավե՛տ դու խա</w:t>
      </w:r>
      <w:r>
        <w:rPr>
          <w:rFonts w:cs="Arial" w:ascii="Times Armenian" w:hAnsi="Times Armenian"/>
          <w:sz w:val="21"/>
          <w:szCs w:val="21"/>
        </w:rPr>
        <w:t>բեցիր</w:t>
      </w:r>
    </w:p>
    <w:p>
      <w:pPr>
        <w:pStyle w:val="Normal"/>
        <w:ind w:firstLine="360"/>
        <w:rPr>
          <w:i/>
          <w:i/>
        </w:rPr>
      </w:pPr>
      <w:r>
        <w:rPr>
          <w:rFonts w:cs="Arial" w:ascii="Times Armenian" w:hAnsi="Times Armenian"/>
          <w:b/>
          <w:i/>
          <w:sz w:val="21"/>
          <w:szCs w:val="21"/>
        </w:rPr>
        <w:t>Զգացմունքներս</w:t>
      </w:r>
      <w:r>
        <w:rPr>
          <w:rFonts w:cs="Arial" w:ascii="Times Armenian" w:hAnsi="Times Armenian"/>
          <w:sz w:val="21"/>
          <w:szCs w:val="21"/>
        </w:rPr>
        <w:t xml:space="preserve"> լավագույն:</w:t>
      </w:r>
    </w:p>
    <w:p>
      <w:pPr>
        <w:pStyle w:val="Normal"/>
        <w:ind w:firstLine="360"/>
        <w:rPr>
          <w:i/>
          <w:i/>
        </w:rPr>
      </w:pPr>
      <w:r>
        <w:rPr>
          <w:rFonts w:cs="Baltica" w:ascii="Baltica" w:hAnsi="Baltica"/>
          <w:b/>
          <w:i/>
          <w:sz w:val="21"/>
          <w:szCs w:val="21"/>
        </w:rPr>
      </w:r>
    </w:p>
    <w:p>
      <w:pPr>
        <w:pStyle w:val="Normal"/>
        <w:spacing w:lineRule="exact" w:line="240"/>
        <w:ind w:start="357" w:hanging="0"/>
        <w:rPr>
          <w:i/>
          <w:i/>
        </w:rPr>
      </w:pPr>
      <w:r>
        <w:rPr>
          <w:rFonts w:cs="Russian Times" w:ascii="Russian Times" w:hAnsi="Russian Times"/>
          <w:b/>
          <w:i/>
          <w:sz w:val="21"/>
          <w:szCs w:val="21"/>
        </w:rPr>
      </w:r>
    </w:p>
    <w:p>
      <w:pPr>
        <w:pStyle w:val="Heading3"/>
        <w:rPr>
          <w:rFonts w:ascii="Russian Times" w:hAnsi="Russian Times" w:cs="Russian Times"/>
          <w:b/>
          <w:i/>
          <w:i/>
          <w:sz w:val="21"/>
          <w:szCs w:val="21"/>
        </w:rPr>
      </w:pPr>
      <w:r>
        <w:rPr>
          <w:rFonts w:cs="Russian Times" w:ascii="Russian Times" w:hAnsi="Russian Times"/>
          <w:b/>
          <w:i/>
          <w:sz w:val="21"/>
          <w:szCs w:val="21"/>
        </w:rPr>
      </w:r>
      <w:bookmarkStart w:id="64" w:name="__RefHeading___Toc409540374"/>
      <w:bookmarkStart w:id="65" w:name="__RefHeading___Toc409540374"/>
    </w:p>
    <w:p>
      <w:pPr>
        <w:pStyle w:val="Heading3"/>
        <w:rPr>
          <w:rFonts w:ascii="Russian Times" w:hAnsi="Russian Times" w:cs="Russian Times"/>
          <w:b/>
          <w:i/>
          <w:i/>
          <w:sz w:val="21"/>
          <w:szCs w:val="21"/>
        </w:rPr>
      </w:pPr>
      <w:r>
        <w:rPr>
          <w:rFonts w:cs="Russian Times" w:ascii="Russian Times" w:hAnsi="Russian Times"/>
          <w:b/>
          <w:i/>
          <w:sz w:val="21"/>
          <w:szCs w:val="21"/>
        </w:rPr>
        <w:t>15. КОРОВА</w:t>
      </w:r>
    </w:p>
    <w:p>
      <w:pPr>
        <w:pStyle w:val="Heading3"/>
        <w:rPr>
          <w:rFonts w:ascii="Russian Times" w:hAnsi="Russian Times" w:cs="Russian Times"/>
          <w:b/>
          <w:i/>
          <w:i/>
          <w:sz w:val="21"/>
          <w:szCs w:val="21"/>
        </w:rPr>
      </w:pPr>
      <w:r>
        <w:rPr>
          <w:rFonts w:cs="Russian Times" w:ascii="Russian Times" w:hAnsi="Russian Times"/>
          <w:b/>
          <w:i/>
          <w:sz w:val="21"/>
          <w:szCs w:val="21"/>
        </w:rPr>
      </w:r>
    </w:p>
    <w:p>
      <w:pPr>
        <w:pStyle w:val="Heading3"/>
        <w:rPr>
          <w:rFonts w:ascii="Russian Times" w:hAnsi="Russian Times" w:cs="Russian Times"/>
          <w:b/>
          <w:i/>
          <w:i/>
          <w:sz w:val="21"/>
          <w:szCs w:val="21"/>
        </w:rPr>
      </w:pPr>
      <w:r>
        <w:rPr>
          <w:rFonts w:cs="Russian Times" w:ascii="Russian Times" w:hAnsi="Russian Times"/>
          <w:b/>
          <w:i/>
          <w:sz w:val="21"/>
          <w:szCs w:val="21"/>
        </w:rPr>
        <w:t>Дряхлая, выпали зубы,</w:t>
        <w:tab/>
        <w:tab/>
        <w:tab/>
        <w:t xml:space="preserve">a b a´ b´ </w:t>
      </w:r>
    </w:p>
    <w:p>
      <w:pPr>
        <w:pStyle w:val="Heading3"/>
        <w:rPr>
          <w:rFonts w:ascii="Russian Times" w:hAnsi="Russian Times" w:cs="Russian Times"/>
          <w:b/>
          <w:i/>
          <w:i/>
          <w:sz w:val="21"/>
          <w:szCs w:val="21"/>
        </w:rPr>
      </w:pPr>
      <w:r>
        <w:rPr>
          <w:rFonts w:cs="Russian Times" w:ascii="Russian Times" w:hAnsi="Russian Times"/>
          <w:b/>
          <w:i/>
          <w:sz w:val="21"/>
          <w:szCs w:val="21"/>
        </w:rPr>
        <w:t xml:space="preserve">Свиток годов на рогах. </w:t>
        <w:tab/>
        <w:tab/>
        <w:tab/>
        <w:t>8-7-8-7</w:t>
      </w:r>
    </w:p>
    <w:p>
      <w:pPr>
        <w:pStyle w:val="Heading3"/>
        <w:rPr>
          <w:rFonts w:ascii="Russian Times" w:hAnsi="Russian Times" w:cs="Russian Times"/>
          <w:b/>
          <w:i/>
          <w:i/>
          <w:sz w:val="21"/>
          <w:szCs w:val="21"/>
        </w:rPr>
      </w:pPr>
      <w:r>
        <w:rPr>
          <w:rFonts w:cs="Russian Times" w:ascii="Russian Times" w:hAnsi="Russian Times"/>
          <w:b/>
          <w:i/>
          <w:sz w:val="21"/>
          <w:szCs w:val="21"/>
        </w:rPr>
        <w:t>Бил ее выгонщик грубый</w:t>
      </w:r>
    </w:p>
    <w:p>
      <w:pPr>
        <w:pStyle w:val="Heading3"/>
        <w:rPr>
          <w:rFonts w:ascii="Russian Times" w:hAnsi="Russian Times" w:cs="Russian Times"/>
          <w:b/>
          <w:i/>
          <w:i/>
          <w:sz w:val="21"/>
          <w:szCs w:val="21"/>
        </w:rPr>
      </w:pPr>
      <w:r>
        <w:rPr>
          <w:rFonts w:cs="Russian Times" w:ascii="Russian Times" w:hAnsi="Russian Times"/>
          <w:b/>
          <w:i/>
          <w:sz w:val="21"/>
          <w:szCs w:val="21"/>
        </w:rPr>
        <w:t>На перегонных полях.</w:t>
      </w:r>
    </w:p>
    <w:p>
      <w:pPr>
        <w:pStyle w:val="Heading3"/>
        <w:rPr>
          <w:rFonts w:ascii="Russian Times" w:hAnsi="Russian Times" w:cs="Russian Times"/>
          <w:b/>
          <w:i/>
          <w:i/>
          <w:sz w:val="21"/>
          <w:szCs w:val="21"/>
        </w:rPr>
      </w:pPr>
      <w:r>
        <w:rPr>
          <w:rFonts w:cs="Russian Times" w:ascii="Russian Times" w:hAnsi="Russian Times"/>
          <w:b/>
          <w:i/>
          <w:sz w:val="21"/>
          <w:szCs w:val="21"/>
        </w:rPr>
      </w:r>
    </w:p>
    <w:p>
      <w:pPr>
        <w:pStyle w:val="Heading3"/>
        <w:rPr>
          <w:rFonts w:ascii="Russian Times" w:hAnsi="Russian Times" w:cs="Russian Times"/>
          <w:b/>
          <w:i/>
          <w:i/>
          <w:sz w:val="21"/>
          <w:szCs w:val="21"/>
        </w:rPr>
      </w:pPr>
      <w:r>
        <w:rPr>
          <w:rFonts w:cs="Russian Times" w:ascii="Russian Times" w:hAnsi="Russian Times"/>
          <w:b/>
          <w:i/>
          <w:sz w:val="21"/>
          <w:szCs w:val="21"/>
        </w:rPr>
        <w:t>Сердце неласково к шуму.</w:t>
        <w:tab/>
        <w:tab/>
        <w:tab/>
        <w:t xml:space="preserve">c d c d </w:t>
      </w:r>
    </w:p>
    <w:p>
      <w:pPr>
        <w:pStyle w:val="Heading3"/>
        <w:rPr>
          <w:rFonts w:ascii="Russian Times" w:hAnsi="Russian Times" w:cs="Russian Times"/>
          <w:b/>
          <w:i/>
          <w:i/>
          <w:sz w:val="21"/>
          <w:szCs w:val="21"/>
        </w:rPr>
      </w:pPr>
      <w:r>
        <w:rPr>
          <w:rFonts w:cs="Russian Times" w:ascii="Russian Times" w:hAnsi="Russian Times"/>
          <w:b/>
          <w:i/>
          <w:sz w:val="21"/>
          <w:szCs w:val="21"/>
        </w:rPr>
        <w:t xml:space="preserve">Мыши скребут в уголке. </w:t>
        <w:tab/>
        <w:tab/>
        <w:tab/>
        <w:t>8-7-8-7</w:t>
      </w:r>
    </w:p>
    <w:p>
      <w:pPr>
        <w:pStyle w:val="Heading3"/>
        <w:rPr>
          <w:rFonts w:ascii="Russian Times" w:hAnsi="Russian Times" w:cs="Russian Times"/>
          <w:b/>
          <w:i/>
          <w:i/>
          <w:sz w:val="21"/>
          <w:szCs w:val="21"/>
        </w:rPr>
      </w:pPr>
      <w:r>
        <w:rPr>
          <w:rFonts w:cs="Russian Times" w:ascii="Russian Times" w:hAnsi="Russian Times"/>
          <w:b/>
          <w:i/>
          <w:sz w:val="21"/>
          <w:szCs w:val="21"/>
        </w:rPr>
        <w:t>Думает грустную думу</w:t>
      </w:r>
    </w:p>
    <w:p>
      <w:pPr>
        <w:pStyle w:val="Heading3"/>
        <w:rPr>
          <w:rFonts w:ascii="Russian Times" w:hAnsi="Russian Times" w:cs="Russian Times"/>
          <w:b/>
          <w:i/>
          <w:i/>
          <w:sz w:val="21"/>
          <w:szCs w:val="21"/>
        </w:rPr>
      </w:pPr>
      <w:r>
        <w:rPr>
          <w:rFonts w:cs="Russian Times" w:ascii="Russian Times" w:hAnsi="Russian Times"/>
          <w:b/>
          <w:i/>
          <w:sz w:val="21"/>
          <w:szCs w:val="21"/>
        </w:rPr>
        <w:t>О белоногом телке.</w:t>
      </w:r>
    </w:p>
    <w:p>
      <w:pPr>
        <w:pStyle w:val="Heading3"/>
        <w:rPr>
          <w:rFonts w:ascii="Russian Times" w:hAnsi="Russian Times" w:cs="Russian Times"/>
          <w:b/>
          <w:i/>
          <w:i/>
          <w:sz w:val="21"/>
          <w:szCs w:val="21"/>
        </w:rPr>
      </w:pPr>
      <w:r>
        <w:rPr>
          <w:rFonts w:cs="Russian Times" w:ascii="Russian Times" w:hAnsi="Russian Times"/>
          <w:b/>
          <w:i/>
          <w:sz w:val="21"/>
          <w:szCs w:val="21"/>
        </w:rPr>
      </w:r>
    </w:p>
    <w:p>
      <w:pPr>
        <w:pStyle w:val="Heading3"/>
        <w:rPr>
          <w:rFonts w:ascii="Russian Times" w:hAnsi="Russian Times" w:cs="Russian Times"/>
          <w:b/>
          <w:i/>
          <w:i/>
          <w:sz w:val="21"/>
          <w:szCs w:val="21"/>
        </w:rPr>
      </w:pPr>
      <w:r>
        <w:rPr>
          <w:rFonts w:cs="Russian Times" w:ascii="Russian Times" w:hAnsi="Russian Times"/>
          <w:b/>
          <w:i/>
          <w:sz w:val="21"/>
          <w:szCs w:val="21"/>
        </w:rPr>
        <w:t>Не дали матери сына,</w:t>
        <w:tab/>
        <w:tab/>
        <w:tab/>
        <w:t xml:space="preserve">e f e´ f </w:t>
      </w:r>
    </w:p>
    <w:p>
      <w:pPr>
        <w:pStyle w:val="Heading3"/>
        <w:rPr>
          <w:rFonts w:ascii="Russian Times" w:hAnsi="Russian Times" w:cs="Russian Times"/>
          <w:b/>
          <w:i/>
          <w:i/>
          <w:sz w:val="21"/>
          <w:szCs w:val="21"/>
        </w:rPr>
      </w:pPr>
      <w:r>
        <w:rPr>
          <w:rFonts w:cs="Russian Times" w:ascii="Russian Times" w:hAnsi="Russian Times"/>
          <w:b/>
          <w:i/>
          <w:sz w:val="21"/>
          <w:szCs w:val="21"/>
        </w:rPr>
        <w:t xml:space="preserve">Первая радость не впрок. </w:t>
        <w:tab/>
        <w:tab/>
        <w:tab/>
        <w:t>8-7-8-7</w:t>
      </w:r>
    </w:p>
    <w:p>
      <w:pPr>
        <w:pStyle w:val="Heading3"/>
        <w:rPr>
          <w:rFonts w:ascii="Russian Times" w:hAnsi="Russian Times" w:cs="Russian Times"/>
          <w:b/>
          <w:i/>
          <w:i/>
          <w:sz w:val="21"/>
          <w:szCs w:val="21"/>
        </w:rPr>
      </w:pPr>
      <w:r>
        <w:rPr>
          <w:rFonts w:cs="Russian Times" w:ascii="Russian Times" w:hAnsi="Russian Times"/>
          <w:b/>
          <w:i/>
          <w:sz w:val="21"/>
          <w:szCs w:val="21"/>
        </w:rPr>
        <w:t>И на колу под осиной</w:t>
      </w:r>
    </w:p>
    <w:p>
      <w:pPr>
        <w:pStyle w:val="Heading3"/>
        <w:rPr>
          <w:rFonts w:ascii="Russian Times" w:hAnsi="Russian Times" w:cs="Russian Times"/>
          <w:b/>
          <w:i/>
          <w:i/>
          <w:sz w:val="21"/>
          <w:szCs w:val="21"/>
        </w:rPr>
      </w:pPr>
      <w:r>
        <w:rPr>
          <w:rFonts w:cs="Russian Times" w:ascii="Russian Times" w:hAnsi="Russian Times"/>
          <w:b/>
          <w:i/>
          <w:sz w:val="21"/>
          <w:szCs w:val="21"/>
        </w:rPr>
        <w:t>Шкуру трепал ветерок.</w:t>
      </w:r>
    </w:p>
    <w:p>
      <w:pPr>
        <w:pStyle w:val="Heading3"/>
        <w:rPr>
          <w:rFonts w:ascii="Russian Times" w:hAnsi="Russian Times" w:cs="Russian Times"/>
          <w:b/>
          <w:i/>
          <w:i/>
          <w:sz w:val="21"/>
          <w:szCs w:val="21"/>
        </w:rPr>
      </w:pPr>
      <w:r>
        <w:rPr>
          <w:rFonts w:cs="Russian Times" w:ascii="Russian Times" w:hAnsi="Russian Times"/>
          <w:b/>
          <w:i/>
          <w:sz w:val="21"/>
          <w:szCs w:val="21"/>
        </w:rPr>
      </w:r>
    </w:p>
    <w:p>
      <w:pPr>
        <w:pStyle w:val="Heading3"/>
        <w:rPr>
          <w:rFonts w:ascii="Russian Times" w:hAnsi="Russian Times" w:cs="Russian Times"/>
          <w:b/>
          <w:i/>
          <w:i/>
          <w:sz w:val="21"/>
          <w:szCs w:val="21"/>
        </w:rPr>
      </w:pPr>
      <w:r>
        <w:rPr>
          <w:rFonts w:cs="Russian Times" w:ascii="Russian Times" w:hAnsi="Russian Times"/>
          <w:b/>
          <w:i/>
          <w:sz w:val="21"/>
          <w:szCs w:val="21"/>
        </w:rPr>
        <w:t>Скоро на гречневом свее,</w:t>
        <w:tab/>
        <w:tab/>
        <w:tab/>
        <w:t xml:space="preserve">g h g h </w:t>
      </w:r>
    </w:p>
    <w:p>
      <w:pPr>
        <w:pStyle w:val="Heading3"/>
        <w:rPr>
          <w:rFonts w:ascii="Russian Times" w:hAnsi="Russian Times" w:cs="Russian Times"/>
          <w:b/>
          <w:i/>
          <w:i/>
          <w:sz w:val="21"/>
          <w:szCs w:val="21"/>
        </w:rPr>
      </w:pPr>
      <w:r>
        <w:rPr>
          <w:rFonts w:cs="Russian Times" w:ascii="Russian Times" w:hAnsi="Russian Times"/>
          <w:b/>
          <w:i/>
          <w:sz w:val="21"/>
          <w:szCs w:val="21"/>
        </w:rPr>
        <w:t xml:space="preserve">С той же сыновней судьбой, </w:t>
        <w:tab/>
        <w:tab/>
        <w:t>8-7-8-7</w:t>
      </w:r>
    </w:p>
    <w:p>
      <w:pPr>
        <w:pStyle w:val="Heading3"/>
        <w:rPr>
          <w:rFonts w:ascii="Russian Times" w:hAnsi="Russian Times" w:cs="Russian Times"/>
          <w:b/>
          <w:i/>
          <w:i/>
          <w:sz w:val="21"/>
          <w:szCs w:val="21"/>
        </w:rPr>
      </w:pPr>
      <w:r>
        <w:rPr>
          <w:rFonts w:cs="Russian Times" w:ascii="Russian Times" w:hAnsi="Russian Times"/>
          <w:b/>
          <w:i/>
          <w:sz w:val="21"/>
          <w:szCs w:val="21"/>
        </w:rPr>
        <w:t>Свяжут ей петлю на шее</w:t>
      </w:r>
    </w:p>
    <w:p>
      <w:pPr>
        <w:pStyle w:val="Heading3"/>
        <w:rPr>
          <w:rFonts w:ascii="Russian Times" w:hAnsi="Russian Times" w:cs="Russian Times"/>
          <w:b/>
          <w:i/>
          <w:i/>
          <w:sz w:val="21"/>
          <w:szCs w:val="21"/>
        </w:rPr>
      </w:pPr>
      <w:r>
        <w:rPr>
          <w:rFonts w:cs="Russian Times" w:ascii="Russian Times" w:hAnsi="Russian Times"/>
          <w:b/>
          <w:i/>
          <w:sz w:val="21"/>
          <w:szCs w:val="21"/>
        </w:rPr>
        <w:t>И поведут на убой.</w:t>
      </w:r>
    </w:p>
    <w:p>
      <w:pPr>
        <w:pStyle w:val="Heading3"/>
        <w:rPr>
          <w:rFonts w:ascii="Russian Times" w:hAnsi="Russian Times" w:cs="Russian Times"/>
          <w:b/>
          <w:i/>
          <w:i/>
          <w:sz w:val="21"/>
          <w:szCs w:val="21"/>
        </w:rPr>
      </w:pPr>
      <w:r>
        <w:rPr>
          <w:rFonts w:cs="Russian Times" w:ascii="Russian Times" w:hAnsi="Russian Times"/>
          <w:b/>
          <w:i/>
          <w:sz w:val="21"/>
          <w:szCs w:val="21"/>
        </w:rPr>
      </w:r>
    </w:p>
    <w:p>
      <w:pPr>
        <w:pStyle w:val="Heading3"/>
        <w:rPr>
          <w:rFonts w:ascii="Russian Times" w:hAnsi="Russian Times" w:cs="Russian Times"/>
          <w:b/>
          <w:i/>
          <w:i/>
          <w:sz w:val="21"/>
          <w:szCs w:val="21"/>
        </w:rPr>
      </w:pPr>
      <w:r>
        <w:rPr>
          <w:rFonts w:cs="Russian Times" w:ascii="Russian Times" w:hAnsi="Russian Times"/>
          <w:b/>
          <w:i/>
          <w:sz w:val="21"/>
          <w:szCs w:val="21"/>
        </w:rPr>
        <w:t>Жалобно, грустно и тоще</w:t>
        <w:tab/>
        <w:tab/>
        <w:tab/>
        <w:t xml:space="preserve">i k i´ k </w:t>
      </w:r>
    </w:p>
    <w:p>
      <w:pPr>
        <w:pStyle w:val="Heading3"/>
        <w:rPr>
          <w:rFonts w:ascii="Russian Times" w:hAnsi="Russian Times" w:cs="Russian Times"/>
          <w:b/>
          <w:i/>
          <w:i/>
          <w:sz w:val="21"/>
          <w:szCs w:val="21"/>
        </w:rPr>
      </w:pPr>
      <w:r>
        <w:rPr>
          <w:rFonts w:cs="Russian Times" w:ascii="Russian Times" w:hAnsi="Russian Times"/>
          <w:b/>
          <w:i/>
          <w:sz w:val="21"/>
          <w:szCs w:val="21"/>
        </w:rPr>
        <w:t>В землю вопьются рога…</w:t>
        <w:tab/>
        <w:tab/>
        <w:tab/>
        <w:t>8-7-8-7</w:t>
      </w:r>
    </w:p>
    <w:p>
      <w:pPr>
        <w:pStyle w:val="Heading3"/>
        <w:rPr>
          <w:rFonts w:ascii="Russian Times" w:hAnsi="Russian Times" w:cs="Russian Times"/>
          <w:b/>
          <w:i/>
          <w:i/>
          <w:sz w:val="21"/>
          <w:szCs w:val="21"/>
        </w:rPr>
      </w:pPr>
      <w:r>
        <w:rPr>
          <w:rFonts w:cs="Russian Times" w:ascii="Russian Times" w:hAnsi="Russian Times"/>
          <w:b/>
          <w:i/>
          <w:sz w:val="21"/>
          <w:szCs w:val="21"/>
        </w:rPr>
        <w:t>Снится ей белая роща</w:t>
      </w:r>
    </w:p>
    <w:p>
      <w:pPr>
        <w:pStyle w:val="Heading3"/>
        <w:rPr>
          <w:rFonts w:ascii="Russian Times" w:hAnsi="Russian Times" w:cs="Russian Times"/>
          <w:b/>
          <w:i/>
          <w:i/>
          <w:sz w:val="21"/>
          <w:szCs w:val="21"/>
        </w:rPr>
      </w:pPr>
      <w:r>
        <w:rPr>
          <w:rFonts w:cs="Russian Times" w:ascii="Russian Times" w:hAnsi="Russian Times"/>
          <w:b/>
          <w:i/>
          <w:sz w:val="21"/>
          <w:szCs w:val="21"/>
        </w:rPr>
        <w:t>И травяные луга.</w:t>
      </w:r>
    </w:p>
    <w:p>
      <w:pPr>
        <w:pStyle w:val="Heading3"/>
        <w:rPr>
          <w:rFonts w:ascii="Russian Times" w:hAnsi="Russian Times" w:cs="Russian Times"/>
          <w:b/>
          <w:i/>
          <w:i/>
          <w:sz w:val="21"/>
          <w:szCs w:val="21"/>
        </w:rPr>
      </w:pPr>
      <w:r>
        <w:rPr>
          <w:rFonts w:cs="Russian Times" w:ascii="Russian Times" w:hAnsi="Russian Times"/>
          <w:b/>
          <w:i/>
          <w:sz w:val="21"/>
          <w:szCs w:val="21"/>
        </w:rPr>
      </w:r>
    </w:p>
    <w:p>
      <w:pPr>
        <w:pStyle w:val="Heading3"/>
        <w:rPr>
          <w:rFonts w:ascii="Russian Times" w:hAnsi="Russian Times" w:cs="Russian Times"/>
          <w:b/>
          <w:i/>
          <w:i/>
          <w:sz w:val="21"/>
          <w:szCs w:val="21"/>
        </w:rPr>
      </w:pPr>
      <w:r>
        <w:rPr>
          <w:rFonts w:cs="Russian Times" w:ascii="Russian Times" w:hAnsi="Russian Times"/>
          <w:b/>
          <w:i/>
          <w:sz w:val="21"/>
          <w:szCs w:val="21"/>
        </w:rPr>
      </w:r>
    </w:p>
    <w:p>
      <w:pPr>
        <w:pStyle w:val="Heading3"/>
        <w:numPr>
          <w:ilvl w:val="0"/>
          <w:numId w:val="0"/>
        </w:numPr>
        <w:ind w:start="720" w:hanging="0"/>
        <w:rPr>
          <w:rFonts w:ascii="Russian Times" w:hAnsi="Russian Times" w:cs="Russian Times"/>
          <w:b/>
          <w:i/>
          <w:i/>
          <w:sz w:val="21"/>
          <w:szCs w:val="21"/>
        </w:rPr>
      </w:pPr>
      <w:r>
        <w:rPr>
          <w:rFonts w:eastAsia="Russian Times" w:cs="Russian Times" w:ascii="Russian Times" w:hAnsi="Russian Times"/>
          <w:b/>
          <w:i/>
          <w:sz w:val="21"/>
          <w:szCs w:val="21"/>
        </w:rPr>
        <w:t xml:space="preserve"> </w:t>
      </w:r>
    </w:p>
    <w:p>
      <w:pPr>
        <w:pStyle w:val="Heading3"/>
        <w:numPr>
          <w:ilvl w:val="0"/>
          <w:numId w:val="0"/>
        </w:numPr>
        <w:ind w:start="720" w:hanging="0"/>
        <w:rPr>
          <w:rFonts w:ascii="Russian Times" w:hAnsi="Russian Times" w:cs="Russian Times"/>
          <w:b/>
          <w:i/>
          <w:i/>
          <w:sz w:val="21"/>
          <w:szCs w:val="21"/>
        </w:rPr>
      </w:pPr>
      <w:bookmarkStart w:id="66" w:name="__RefHeading___Toc409540374"/>
      <w:r>
        <w:rPr>
          <w:rFonts w:cs="Times Armenian" w:ascii="Times Armenian" w:hAnsi="Times Armenian"/>
        </w:rPr>
        <w:t>15.1 ԿՈՎԸ</w:t>
      </w:r>
      <w:bookmarkEnd w:id="66"/>
    </w:p>
    <w:p>
      <w:pPr>
        <w:pStyle w:val="Normal"/>
        <w:ind w:start="360" w:hanging="0"/>
        <w:jc w:val="end"/>
        <w:rPr>
          <w:rFonts w:ascii="Russian Times" w:hAnsi="Russian Times" w:cs="Russian Times"/>
          <w:b/>
          <w:i/>
          <w:i/>
          <w:sz w:val="21"/>
          <w:szCs w:val="21"/>
        </w:rPr>
      </w:pPr>
      <w:r>
        <w:rPr>
          <w:rFonts w:cs="Times Armenian" w:ascii="Times Armenian" w:hAnsi="Times Armenian"/>
          <w:b/>
          <w:i/>
          <w:sz w:val="21"/>
          <w:szCs w:val="21"/>
        </w:rPr>
        <w:t>Թարգման` Մ. Հարությունյան</w:t>
      </w:r>
    </w:p>
    <w:p>
      <w:pPr>
        <w:pStyle w:val="Normal"/>
        <w:ind w:start="360" w:hanging="0"/>
        <w:jc w:val="both"/>
        <w:rPr>
          <w:rFonts w:ascii="Russian Times" w:hAnsi="Russian Times" w:cs="Russian Times"/>
          <w:b/>
          <w:i/>
          <w:i/>
          <w:sz w:val="21"/>
          <w:szCs w:val="21"/>
        </w:rPr>
      </w:pPr>
      <w:r>
        <w:rPr>
          <w:rFonts w:cs="Times Armenian" w:ascii="Times Armenian" w:hAnsi="Times Armenian"/>
          <w:b/>
          <w:i/>
          <w:sz w:val="21"/>
          <w:szCs w:val="21"/>
        </w:rPr>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Պոզերին՝ օղերն օրերի.</w:t>
        <w:tab/>
        <w:tab/>
        <w:tab/>
      </w:r>
      <w:r>
        <w:rPr>
          <w:rFonts w:cs="Time Roman;Times New Roman" w:ascii="Time Roman;Times New Roman" w:hAnsi="Time Roman;Times New Roman"/>
          <w:sz w:val="21"/>
          <w:szCs w:val="21"/>
        </w:rPr>
        <w:t>a b a´ b´</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Պառաված ու անատամ:</w:t>
      </w:r>
      <w:r>
        <w:rPr>
          <w:rFonts w:cs="Baltica" w:ascii="Baltica" w:hAnsi="Baltica"/>
          <w:sz w:val="21"/>
          <w:szCs w:val="21"/>
        </w:rPr>
        <w:t xml:space="preserve"> </w:t>
        <w:tab/>
        <w:tab/>
        <w:tab/>
      </w:r>
      <w:r>
        <w:rPr>
          <w:rFonts w:cs="Time Roman;Times New Roman" w:ascii="Time Roman;Times New Roman" w:hAnsi="Time Roman;Times New Roman"/>
          <w:sz w:val="21"/>
          <w:szCs w:val="21"/>
        </w:rPr>
        <w:t>8-7-8-7</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Ինչքա՜ն են տվե կողերին,</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 xml:space="preserve">Ինչքան է՛լ հլը կտան: </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Վրեն սև՛...սարսուռ ա գալի:</w:t>
        <w:tab/>
        <w:tab/>
        <w:t xml:space="preserve">c b՛ c b՛ </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 xml:space="preserve">Մկներն են խաղում շեմքին: </w:t>
        <w:tab/>
        <w:tab/>
        <w:t>8-7-8-7</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Անբախտ ու մինուճար բալի</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Անմեղ աչքերն են մտքին:</w:t>
      </w:r>
    </w:p>
    <w:p>
      <w:pPr>
        <w:pStyle w:val="Normal"/>
        <w:ind w:start="360" w:hanging="0"/>
        <w:rPr>
          <w:rFonts w:ascii="Russian Times" w:hAnsi="Russian Times" w:cs="Russian Times"/>
          <w:b/>
          <w:i/>
          <w:i/>
          <w:sz w:val="21"/>
          <w:szCs w:val="21"/>
        </w:rPr>
      </w:pPr>
      <w:r>
        <w:rPr>
          <w:rFonts w:cs="Times Armenian" w:ascii="Times Armenian" w:hAnsi="Times Armenian"/>
          <w:sz w:val="21"/>
          <w:szCs w:val="21"/>
        </w:rPr>
      </w:r>
    </w:p>
    <w:p>
      <w:pPr>
        <w:pStyle w:val="Normal"/>
        <w:ind w:start="360" w:hanging="0"/>
        <w:rPr>
          <w:rFonts w:ascii="Russian Times" w:hAnsi="Russian Times" w:cs="Russian Times"/>
          <w:b/>
          <w:i/>
          <w:i/>
          <w:sz w:val="21"/>
          <w:szCs w:val="21"/>
        </w:rPr>
      </w:pPr>
      <w:r>
        <w:rPr>
          <w:rFonts w:cs="Times Armenian" w:ascii="Times Armenian" w:hAnsi="Times Armenian"/>
          <w:sz w:val="21"/>
          <w:szCs w:val="21"/>
        </w:rPr>
        <w:t>Արևն ա՛յ, ըտե՛նց են մորթում –</w:t>
        <w:tab/>
        <w:tab/>
        <w:t xml:space="preserve">e b՛ e b՛ </w:t>
      </w:r>
    </w:p>
    <w:p>
      <w:pPr>
        <w:pStyle w:val="Normal"/>
        <w:ind w:start="360" w:hanging="0"/>
        <w:rPr>
          <w:rFonts w:ascii="Russian Times" w:hAnsi="Russian Times" w:cs="Russian Times"/>
          <w:b/>
          <w:i/>
          <w:i/>
          <w:sz w:val="21"/>
          <w:szCs w:val="21"/>
        </w:rPr>
      </w:pPr>
      <w:r>
        <w:rPr>
          <w:rFonts w:cs="Times Armenian" w:ascii="Times Armenian" w:hAnsi="Times Armenian"/>
          <w:sz w:val="21"/>
          <w:szCs w:val="21"/>
        </w:rPr>
        <w:t>Կացինը իջավ բաշին:</w:t>
        <w:tab/>
        <w:tab/>
        <w:tab/>
        <w:t>8-7-8(9)-7</w:t>
      </w:r>
    </w:p>
    <w:p>
      <w:pPr>
        <w:pStyle w:val="Normal"/>
        <w:ind w:start="360" w:hanging="0"/>
        <w:rPr>
          <w:rFonts w:ascii="Russian Times" w:hAnsi="Russian Times" w:cs="Russian Times"/>
          <w:b/>
          <w:i/>
          <w:i/>
          <w:sz w:val="21"/>
          <w:szCs w:val="21"/>
        </w:rPr>
      </w:pPr>
      <w:r>
        <w:rPr>
          <w:rFonts w:cs="Times Armenian" w:ascii="Times Armenian" w:hAnsi="Times Armenian"/>
          <w:sz w:val="21"/>
          <w:szCs w:val="21"/>
        </w:rPr>
        <w:t>Քամի՛ն ա քաշքշում որդու</w:t>
      </w:r>
    </w:p>
    <w:p>
      <w:pPr>
        <w:pStyle w:val="Normal"/>
        <w:ind w:start="360" w:hanging="0"/>
        <w:rPr>
          <w:rFonts w:ascii="Russian Times" w:hAnsi="Russian Times" w:cs="Russian Times"/>
          <w:b/>
          <w:i/>
          <w:i/>
          <w:sz w:val="21"/>
          <w:szCs w:val="21"/>
        </w:rPr>
      </w:pPr>
      <w:r>
        <w:rPr>
          <w:rFonts w:cs="Times Armenian" w:ascii="Times Armenian" w:hAnsi="Times Armenian"/>
          <w:sz w:val="21"/>
          <w:szCs w:val="21"/>
        </w:rPr>
        <w:t>Ցից հանած ու չալ կաշին:</w:t>
      </w:r>
    </w:p>
    <w:p>
      <w:pPr>
        <w:pStyle w:val="Normal"/>
        <w:ind w:start="360" w:hanging="0"/>
        <w:rPr>
          <w:rFonts w:ascii="Russian Times" w:hAnsi="Russian Times" w:cs="Russian Times"/>
          <w:b/>
          <w:i/>
          <w:i/>
          <w:sz w:val="21"/>
          <w:szCs w:val="21"/>
        </w:rPr>
      </w:pPr>
      <w:r>
        <w:rPr>
          <w:rFonts w:cs="Times Armenian" w:ascii="Times Armenian" w:hAnsi="Times Armenian"/>
          <w:sz w:val="21"/>
          <w:szCs w:val="21"/>
        </w:rPr>
      </w:r>
    </w:p>
    <w:p>
      <w:pPr>
        <w:pStyle w:val="Normal"/>
        <w:ind w:start="360" w:hanging="0"/>
        <w:rPr>
          <w:rFonts w:ascii="Russian Times" w:hAnsi="Russian Times" w:cs="Russian Times"/>
          <w:b/>
          <w:i/>
          <w:i/>
          <w:sz w:val="21"/>
          <w:szCs w:val="21"/>
        </w:rPr>
      </w:pPr>
      <w:r>
        <w:rPr>
          <w:rFonts w:cs="Times Armenian" w:ascii="Times Armenian" w:hAnsi="Times Armenian"/>
          <w:sz w:val="21"/>
          <w:szCs w:val="21"/>
        </w:rPr>
        <w:t>Նույն բախտն էլ իրա՛ն կհասնի:</w:t>
        <w:tab/>
        <w:tab/>
        <w:t xml:space="preserve">g h g h՛ </w:t>
      </w:r>
    </w:p>
    <w:p>
      <w:pPr>
        <w:pStyle w:val="Normal"/>
        <w:ind w:start="360" w:hanging="0"/>
        <w:rPr>
          <w:rFonts w:ascii="Russian Times" w:hAnsi="Russian Times" w:cs="Russian Times"/>
          <w:b/>
          <w:i/>
          <w:i/>
          <w:sz w:val="21"/>
          <w:szCs w:val="21"/>
        </w:rPr>
      </w:pPr>
      <w:r>
        <w:rPr>
          <w:rFonts w:cs="Times Armenian" w:ascii="Times Armenian" w:hAnsi="Times Armenian"/>
          <w:sz w:val="21"/>
          <w:szCs w:val="21"/>
        </w:rPr>
        <w:t>Աչքերն արևի շողին –</w:t>
        <w:tab/>
        <w:tab/>
        <w:tab/>
        <w:t>8-7-8-7</w:t>
      </w:r>
    </w:p>
    <w:p>
      <w:pPr>
        <w:pStyle w:val="Normal"/>
        <w:ind w:start="360" w:hanging="0"/>
        <w:rPr>
          <w:rFonts w:ascii="Russian Times" w:hAnsi="Russian Times" w:cs="Russian Times"/>
          <w:b/>
          <w:i/>
          <w:i/>
          <w:sz w:val="21"/>
          <w:szCs w:val="21"/>
        </w:rPr>
      </w:pPr>
      <w:r>
        <w:rPr>
          <w:rFonts w:cs="Times Armenian" w:ascii="Times Armenian" w:hAnsi="Times Armenian"/>
          <w:sz w:val="21"/>
          <w:szCs w:val="21"/>
        </w:rPr>
        <w:t>Կկապեն ու կտան կացնին –</w:t>
      </w:r>
    </w:p>
    <w:p>
      <w:pPr>
        <w:pStyle w:val="Normal"/>
        <w:ind w:start="360" w:hanging="0"/>
        <w:rPr>
          <w:rFonts w:ascii="Russian Times" w:hAnsi="Russian Times" w:cs="Russian Times"/>
          <w:b/>
          <w:i/>
          <w:i/>
          <w:sz w:val="21"/>
          <w:szCs w:val="21"/>
        </w:rPr>
      </w:pPr>
      <w:r>
        <w:rPr>
          <w:rFonts w:cs="Times Armenian" w:ascii="Times Armenian" w:hAnsi="Times Armenian"/>
          <w:sz w:val="21"/>
          <w:szCs w:val="21"/>
        </w:rPr>
        <w:t>Ցից հանած որդու կողին:</w:t>
      </w:r>
    </w:p>
    <w:p>
      <w:pPr>
        <w:pStyle w:val="Normal"/>
        <w:ind w:start="360" w:hanging="0"/>
        <w:rPr>
          <w:rFonts w:ascii="Russian Times" w:hAnsi="Russian Times" w:cs="Russian Times"/>
          <w:b/>
          <w:i/>
          <w:i/>
          <w:sz w:val="21"/>
          <w:szCs w:val="21"/>
        </w:rPr>
      </w:pPr>
      <w:r>
        <w:rPr>
          <w:rFonts w:cs="Times Armenian" w:ascii="Times Armenian" w:hAnsi="Times Armenian"/>
          <w:sz w:val="21"/>
          <w:szCs w:val="21"/>
        </w:rPr>
      </w:r>
    </w:p>
    <w:p>
      <w:pPr>
        <w:pStyle w:val="Normal"/>
        <w:ind w:start="360" w:hanging="0"/>
        <w:rPr>
          <w:rFonts w:ascii="Russian Times" w:hAnsi="Russian Times" w:cs="Russian Times"/>
          <w:b/>
          <w:i/>
          <w:i/>
          <w:sz w:val="21"/>
          <w:szCs w:val="21"/>
        </w:rPr>
      </w:pPr>
      <w:r>
        <w:rPr>
          <w:rFonts w:cs="Times Armenian" w:ascii="Times Armenian" w:hAnsi="Times Armenian"/>
          <w:sz w:val="21"/>
          <w:szCs w:val="21"/>
        </w:rPr>
        <w:t xml:space="preserve">Մորմոքո՜ւն, նիհա՜ր, գալարուն  </w:t>
        <w:tab/>
        <w:tab/>
        <w:t xml:space="preserve">i b՛ i b՛ </w:t>
      </w:r>
    </w:p>
    <w:p>
      <w:pPr>
        <w:pStyle w:val="Normal"/>
        <w:ind w:start="360" w:hanging="0"/>
        <w:rPr>
          <w:rFonts w:ascii="Russian Times" w:hAnsi="Russian Times" w:cs="Russian Times"/>
          <w:b/>
          <w:i/>
          <w:i/>
          <w:sz w:val="21"/>
          <w:szCs w:val="21"/>
        </w:rPr>
      </w:pPr>
      <w:r>
        <w:rPr>
          <w:rFonts w:cs="Times Armenian" w:ascii="Times Armenian" w:hAnsi="Times Armenian"/>
          <w:sz w:val="21"/>
          <w:szCs w:val="21"/>
        </w:rPr>
        <w:t xml:space="preserve">Պոզերը կմեխվեն գետնին.         </w:t>
        <w:tab/>
        <w:tab/>
        <w:t>8-7-8-7</w:t>
      </w:r>
    </w:p>
    <w:p>
      <w:pPr>
        <w:pStyle w:val="Normal"/>
        <w:ind w:start="360" w:hanging="0"/>
        <w:rPr>
          <w:rFonts w:ascii="Russian Times" w:hAnsi="Russian Times" w:cs="Russian Times"/>
          <w:b/>
          <w:i/>
          <w:i/>
          <w:sz w:val="21"/>
          <w:szCs w:val="21"/>
        </w:rPr>
      </w:pPr>
      <w:r>
        <w:rPr>
          <w:rFonts w:cs="Times Armenian" w:ascii="Times Armenian" w:hAnsi="Times Armenian"/>
          <w:sz w:val="21"/>
          <w:szCs w:val="21"/>
        </w:rPr>
        <w:t xml:space="preserve">Էրազին՝ ծաղկազարդ գարուն    </w:t>
      </w:r>
    </w:p>
    <w:p>
      <w:pPr>
        <w:pStyle w:val="Normal"/>
        <w:ind w:firstLine="360"/>
        <w:rPr>
          <w:rFonts w:ascii="Russian Times" w:hAnsi="Russian Times" w:cs="Russian Times"/>
          <w:b/>
          <w:i/>
          <w:i/>
          <w:sz w:val="21"/>
          <w:szCs w:val="21"/>
        </w:rPr>
      </w:pPr>
      <w:r>
        <w:rPr>
          <w:rFonts w:cs="Times Armenian" w:ascii="Times Armenian" w:hAnsi="Times Armenian"/>
          <w:sz w:val="21"/>
          <w:szCs w:val="21"/>
        </w:rPr>
        <w:t>Ու անծե՜ր մարգագետին…</w:t>
      </w:r>
    </w:p>
    <w:p>
      <w:pPr>
        <w:pStyle w:val="Normal"/>
        <w:rPr>
          <w:rFonts w:ascii="Russian Times" w:hAnsi="Russian Times" w:cs="Russian Times"/>
          <w:b/>
          <w:i/>
          <w:i/>
          <w:sz w:val="21"/>
          <w:szCs w:val="21"/>
        </w:rPr>
      </w:pPr>
      <w:r>
        <w:rPr>
          <w:rFonts w:cs="Times Armenian" w:ascii="Times Armenian" w:hAnsi="Times Armenian"/>
          <w:i/>
          <w:sz w:val="21"/>
          <w:szCs w:val="21"/>
        </w:rPr>
      </w:r>
    </w:p>
    <w:p>
      <w:pPr>
        <w:pStyle w:val="Normal"/>
        <w:ind w:firstLine="360"/>
        <w:jc w:val="both"/>
        <w:rPr>
          <w:rFonts w:ascii="Russian Times" w:hAnsi="Russian Times" w:cs="Russian Times"/>
          <w:b/>
          <w:i/>
          <w:i/>
          <w:sz w:val="21"/>
          <w:szCs w:val="21"/>
        </w:rPr>
      </w:pPr>
      <w:r>
        <w:rPr>
          <w:rFonts w:cs="Times Armenian" w:ascii="Times Armenian" w:hAnsi="Times Armenian"/>
          <w:b/>
          <w:i/>
          <w:sz w:val="21"/>
          <w:szCs w:val="21"/>
        </w:rPr>
        <w:t>15.</w:t>
      </w:r>
      <w:r>
        <w:rPr>
          <w:rFonts w:cs="Times Armenian" w:ascii="Times Armenian" w:hAnsi="Times Armenian"/>
          <w:i/>
          <w:sz w:val="21"/>
          <w:szCs w:val="21"/>
        </w:rPr>
        <w:t xml:space="preserve"> </w:t>
      </w:r>
      <w:r>
        <w:rPr>
          <w:rFonts w:cs="Times Armenian" w:ascii="Times Armenian" w:hAnsi="Times Armenian"/>
          <w:sz w:val="21"/>
          <w:szCs w:val="21"/>
        </w:rPr>
        <w:t>Եսենինի կարճ ու երկար տողերը հերթագայում են իրար, հերթով էլ հանգավորվելով արական ու իգական վանկերով: Սահյանի տողերի վան</w:t>
        <w:softHyphen/>
        <w:t>կերի թիվը միշտ նույնն է, ինչն այդքան էլ մեծ «մեղք» չի, բայց տաղաչափու</w:t>
        <w:softHyphen/>
        <w:t>թյո՛ւնն է հա</w:t>
        <w:softHyphen/>
        <w:t>մարյա միօրինակ, ինչը ոտանավորը դարձնում է միապաղաղ ու թուլաց</w:t>
        <w:softHyphen/>
        <w:t xml:space="preserve">նում է ողբերգությունը: </w:t>
      </w:r>
    </w:p>
    <w:p>
      <w:pPr>
        <w:pStyle w:val="Normal"/>
        <w:ind w:firstLine="360"/>
        <w:jc w:val="both"/>
        <w:rPr>
          <w:rFonts w:ascii="Russian Times" w:hAnsi="Russian Times" w:cs="Russian Times"/>
          <w:b/>
          <w:i/>
          <w:i/>
          <w:sz w:val="21"/>
          <w:szCs w:val="21"/>
        </w:rPr>
      </w:pPr>
      <w:r>
        <w:rPr>
          <w:rFonts w:cs="Times Armenian" w:ascii="Times Armenian" w:hAnsi="Times Armenian"/>
          <w:sz w:val="21"/>
          <w:szCs w:val="21"/>
        </w:rPr>
        <w:t>Սրա պատճառ</w:t>
        <w:softHyphen/>
        <w:t>ներից մեկը` բնագրին գերի («ճշգր</w:t>
        <w:softHyphen/>
        <w:t>տա</w:t>
        <w:softHyphen/>
        <w:t>մոլը» կասեր` «հա</w:t>
        <w:softHyphen/>
        <w:t>րա</w:t>
        <w:softHyphen/>
        <w:t xml:space="preserve">զատ») մնալն է, մյուսը` կրկնությունների բերած </w:t>
      </w:r>
      <w:r>
        <w:rPr>
          <w:rFonts w:cs="Times Armenian" w:ascii="Times Armenian" w:hAnsi="Times Armenian"/>
          <w:b/>
          <w:i/>
          <w:sz w:val="21"/>
          <w:szCs w:val="21"/>
        </w:rPr>
        <w:t>ռետարդացիան</w:t>
      </w:r>
      <w:r>
        <w:rPr>
          <w:rFonts w:cs="Times Armenian" w:ascii="Times Armenian" w:hAnsi="Times Armenian"/>
          <w:b/>
          <w:sz w:val="21"/>
          <w:szCs w:val="21"/>
        </w:rPr>
        <w:t xml:space="preserve"> </w:t>
      </w:r>
      <w:r>
        <w:rPr>
          <w:rFonts w:cs="Times Armenian" w:ascii="Times Armenian" w:hAnsi="Times Armenian"/>
          <w:sz w:val="21"/>
          <w:szCs w:val="21"/>
        </w:rPr>
        <w:t xml:space="preserve">(տես </w:t>
      </w:r>
      <w:r>
        <w:rPr>
          <w:rFonts w:cs="Times Armenian" w:ascii="Times Armenian" w:hAnsi="Times Armenian"/>
          <w:b/>
          <w:i/>
          <w:sz w:val="21"/>
          <w:szCs w:val="21"/>
        </w:rPr>
        <w:t>13.2-ի</w:t>
      </w:r>
      <w:r>
        <w:rPr>
          <w:rFonts w:cs="Times Armenian" w:ascii="Times Armenian" w:hAnsi="Times Armenian"/>
          <w:sz w:val="21"/>
          <w:szCs w:val="21"/>
        </w:rPr>
        <w:t xml:space="preserve"> դիտողություն</w:t>
        <w:softHyphen/>
        <w:t xml:space="preserve">ները): </w:t>
      </w:r>
    </w:p>
    <w:p>
      <w:pPr>
        <w:pStyle w:val="Normal"/>
        <w:ind w:firstLine="360"/>
        <w:jc w:val="both"/>
        <w:rPr>
          <w:rFonts w:ascii="Russian Times" w:hAnsi="Russian Times" w:cs="Russian Times"/>
          <w:b/>
          <w:i/>
          <w:i/>
          <w:sz w:val="21"/>
          <w:szCs w:val="21"/>
        </w:rPr>
      </w:pPr>
      <w:r>
        <w:rPr>
          <w:rFonts w:cs="Times Armenian" w:ascii="Times Armenian" w:hAnsi="Times Armenian"/>
          <w:sz w:val="21"/>
          <w:szCs w:val="21"/>
        </w:rPr>
        <w:t xml:space="preserve">Ընդգծել եմ` դերանունների անհարկի առատությունը, չսազող </w:t>
      </w:r>
      <w:r>
        <w:rPr>
          <w:rFonts w:cs="Times Armenian" w:ascii="Times Armenian" w:hAnsi="Times Armenian"/>
          <w:b/>
          <w:i/>
          <w:sz w:val="21"/>
          <w:szCs w:val="21"/>
        </w:rPr>
        <w:t>«Չան</w:t>
        <w:softHyphen/>
        <w:t>կըռտում»</w:t>
      </w:r>
      <w:r>
        <w:rPr>
          <w:rFonts w:cs="Times Armenian" w:ascii="Times Armenian" w:hAnsi="Times Armenian"/>
          <w:b/>
          <w:sz w:val="21"/>
          <w:szCs w:val="21"/>
        </w:rPr>
        <w:t xml:space="preserve"> </w:t>
      </w:r>
      <w:r>
        <w:rPr>
          <w:rFonts w:cs="Times Armenian" w:ascii="Times Armenian" w:hAnsi="Times Armenian"/>
          <w:sz w:val="21"/>
          <w:szCs w:val="21"/>
        </w:rPr>
        <w:t>բառը, երեք անտրամաբանական տող ու երկու անզոր կրկնու</w:t>
        <w:softHyphen/>
        <w:t xml:space="preserve">թյուն, որ ասածս միապաղաղության հետ ուղղակի սպանում են բնագրի լակոնիզմն ու պատկերների դիպուկությունը: Ու ինչո՞ւ են </w:t>
      </w:r>
      <w:r>
        <w:rPr>
          <w:rFonts w:cs="Times Armenian" w:ascii="Times Armenian" w:hAnsi="Times Armenian"/>
          <w:b/>
          <w:i/>
          <w:sz w:val="21"/>
          <w:szCs w:val="21"/>
        </w:rPr>
        <w:t>«համառ կապում»,</w:t>
      </w:r>
      <w:r>
        <w:rPr>
          <w:rFonts w:cs="Times Armenian" w:ascii="Times Armenian" w:hAnsi="Times Armenian"/>
          <w:sz w:val="21"/>
          <w:szCs w:val="21"/>
        </w:rPr>
        <w:t xml:space="preserve"> չնայած պրոֆեսիոնալին պարզ է, որ </w:t>
      </w:r>
      <w:r>
        <w:rPr>
          <w:rFonts w:cs="Times Armenian" w:ascii="Times Armenian" w:hAnsi="Times Armenian"/>
          <w:b/>
          <w:i/>
          <w:sz w:val="21"/>
          <w:szCs w:val="21"/>
        </w:rPr>
        <w:t>«համառ»-ը «համար»-ի</w:t>
      </w:r>
      <w:r>
        <w:rPr>
          <w:rFonts w:cs="Times Armenian" w:ascii="Times Armenian" w:hAnsi="Times Armenian"/>
          <w:sz w:val="21"/>
          <w:szCs w:val="21"/>
        </w:rPr>
        <w:t xml:space="preserve"> հետ հանգա</w:t>
        <w:softHyphen/>
        <w:t>վորելու «հա</w:t>
        <w:softHyphen/>
        <w:t>մար» է գրած:</w:t>
      </w:r>
    </w:p>
    <w:p>
      <w:pPr>
        <w:pStyle w:val="Normal"/>
        <w:ind w:firstLine="360"/>
        <w:jc w:val="both"/>
        <w:rPr>
          <w:rFonts w:ascii="Russian Times" w:hAnsi="Russian Times" w:cs="Russian Times"/>
          <w:b/>
          <w:i/>
          <w:i/>
          <w:sz w:val="21"/>
          <w:szCs w:val="21"/>
        </w:rPr>
      </w:pPr>
      <w:r>
        <w:rPr>
          <w:rFonts w:cs="Times Armenian" w:ascii="Times Armenian" w:hAnsi="Times Armenian"/>
          <w:sz w:val="21"/>
          <w:szCs w:val="21"/>
        </w:rPr>
        <w:t xml:space="preserve">Հետո, հայը </w:t>
      </w:r>
      <w:r>
        <w:rPr>
          <w:rFonts w:cs="Times Armenian" w:ascii="Times Armenian" w:hAnsi="Times Armenian"/>
          <w:b/>
          <w:i/>
          <w:sz w:val="21"/>
          <w:szCs w:val="21"/>
        </w:rPr>
        <w:t>«մտքեր չի անում».</w:t>
      </w:r>
      <w:r>
        <w:rPr>
          <w:rFonts w:cs="Times Armenian" w:ascii="Times Armenian" w:hAnsi="Times Armenian"/>
          <w:i/>
          <w:sz w:val="21"/>
          <w:szCs w:val="21"/>
        </w:rPr>
        <w:t xml:space="preserve"> </w:t>
      </w:r>
      <w:r>
        <w:rPr>
          <w:rFonts w:cs="Times Armenian" w:ascii="Times Armenian" w:hAnsi="Times Armenian"/>
          <w:sz w:val="21"/>
          <w:szCs w:val="21"/>
        </w:rPr>
        <w:t>հայը</w:t>
      </w:r>
      <w:r>
        <w:rPr>
          <w:rFonts w:cs="Times Armenian" w:ascii="Times Armenian" w:hAnsi="Times Armenian"/>
          <w:i/>
          <w:sz w:val="21"/>
          <w:szCs w:val="21"/>
        </w:rPr>
        <w:t xml:space="preserve"> </w:t>
      </w:r>
      <w:r>
        <w:rPr>
          <w:rFonts w:cs="Times Armenian" w:ascii="Times Armenian" w:hAnsi="Times Armenian"/>
          <w:b/>
          <w:i/>
          <w:sz w:val="21"/>
          <w:szCs w:val="21"/>
        </w:rPr>
        <w:t xml:space="preserve">«միտք ա անում» (...«միտք ու չի հասկանում»..., </w:t>
      </w:r>
      <w:r>
        <w:rPr>
          <w:rFonts w:cs="Times Armenian" w:ascii="Times Armenian" w:hAnsi="Times Armenian"/>
          <w:sz w:val="21"/>
          <w:szCs w:val="21"/>
        </w:rPr>
        <w:t>ոնց որ Թումանյանն է ասում</w:t>
      </w:r>
      <w:r>
        <w:rPr>
          <w:rFonts w:cs="Times Armenian" w:ascii="Times Armenian" w:hAnsi="Times Armenian"/>
          <w:i/>
          <w:sz w:val="21"/>
          <w:szCs w:val="21"/>
        </w:rPr>
        <w:t>):</w:t>
      </w:r>
      <w:r>
        <w:rPr>
          <w:rFonts w:cs="Times Armenian" w:ascii="Times Armenian" w:hAnsi="Times Armenian"/>
          <w:sz w:val="21"/>
          <w:szCs w:val="21"/>
        </w:rPr>
        <w:t xml:space="preserve"> Պարզ է, որ այս անհարկի հոգ</w:t>
        <w:softHyphen/>
        <w:t>նակին վանկերի թիվը լրաց</w:t>
        <w:softHyphen/>
        <w:t xml:space="preserve">նելու համար է, իսկ </w:t>
      </w:r>
      <w:r>
        <w:rPr>
          <w:rFonts w:cs="Times Armenian" w:ascii="Times Armenian" w:hAnsi="Times Armenian"/>
          <w:b/>
          <w:i/>
          <w:sz w:val="21"/>
          <w:szCs w:val="21"/>
        </w:rPr>
        <w:t>այս տեսակ մի բանն ան</w:t>
        <w:softHyphen/>
        <w:t>թույլատրելի է, որովհետև հայե</w:t>
        <w:softHyphen/>
        <w:t>րեն չի՛:</w:t>
      </w:r>
      <w:r>
        <w:rPr>
          <w:rFonts w:cs="Times Armenian" w:ascii="Times Armenian" w:hAnsi="Times Armenian"/>
          <w:i/>
          <w:sz w:val="21"/>
          <w:szCs w:val="21"/>
        </w:rPr>
        <w:t xml:space="preserve"> </w:t>
      </w:r>
    </w:p>
    <w:p>
      <w:pPr>
        <w:pStyle w:val="Normal"/>
        <w:ind w:firstLine="360"/>
        <w:jc w:val="both"/>
        <w:rPr>
          <w:rFonts w:ascii="Russian Times" w:hAnsi="Russian Times" w:cs="Russian Times"/>
          <w:b/>
          <w:i/>
          <w:i/>
          <w:sz w:val="21"/>
          <w:szCs w:val="21"/>
        </w:rPr>
      </w:pPr>
      <w:r>
        <w:rPr>
          <w:rFonts w:cs="Times Armenian" w:ascii="Times Armenian" w:hAnsi="Times Armenian"/>
          <w:sz w:val="21"/>
          <w:szCs w:val="21"/>
        </w:rPr>
        <w:t xml:space="preserve">Ու հետո ի՞նչ կարևոր է, թե այդ հորթի ոտները սպիտակ են եղել, թե մի ուրիշ գույնի: </w:t>
      </w:r>
      <w:r>
        <w:rPr>
          <w:rFonts w:cs="Times Armenian" w:ascii="Times Armenian" w:hAnsi="Times Armenian"/>
          <w:b/>
          <w:i/>
          <w:sz w:val="21"/>
          <w:szCs w:val="21"/>
        </w:rPr>
        <w:t>«Սպիտակաոտ»</w:t>
      </w:r>
      <w:r>
        <w:rPr>
          <w:rFonts w:cs="Times Armenian" w:ascii="Times Armenian" w:hAnsi="Times Armenian"/>
          <w:sz w:val="21"/>
          <w:szCs w:val="21"/>
        </w:rPr>
        <w:t xml:space="preserve"> բառը ռուսերենի՛ն է սազել, Եսենինն էլ գրել է: Որ ուրիշ մի գույն սազեր, ա՛յդ գույնը կգրեր: Հասկանալի չի համ էլ, թե մըկ</w:t>
        <w:softHyphen/>
        <w:t xml:space="preserve">ներն ինչո՞ւ են </w:t>
      </w:r>
      <w:r>
        <w:rPr>
          <w:rFonts w:cs="Times Armenian" w:ascii="Times Armenian" w:hAnsi="Times Armenian"/>
          <w:b/>
          <w:i/>
          <w:sz w:val="21"/>
          <w:szCs w:val="21"/>
        </w:rPr>
        <w:t>չար:</w:t>
      </w:r>
    </w:p>
    <w:p>
      <w:pPr>
        <w:pStyle w:val="Normal"/>
        <w:ind w:firstLine="360"/>
        <w:jc w:val="both"/>
        <w:rPr>
          <w:rFonts w:ascii="Russian Times" w:hAnsi="Russian Times" w:cs="Russian Times"/>
          <w:b/>
          <w:i/>
          <w:i/>
          <w:sz w:val="21"/>
          <w:szCs w:val="21"/>
        </w:rPr>
      </w:pPr>
      <w:r>
        <w:rPr>
          <w:rFonts w:cs="Times Armenian" w:ascii="Times Armenian" w:hAnsi="Times Armenian"/>
          <w:sz w:val="21"/>
          <w:szCs w:val="21"/>
        </w:rPr>
        <w:t>Թարգմանն ինչո՞ւ է մտածում, որ քամին «վիզ էր դրել», որ այդ մորթին քրքրի, էլ չասած, որ դա համարյա անհնար է ու անհեթեթ: Մի թեթև անտրա</w:t>
        <w:softHyphen/>
        <w:t>մաբա</w:t>
        <w:softHyphen/>
        <w:t xml:space="preserve">նական է վերջին տողը, որովհետև </w:t>
      </w:r>
      <w:r>
        <w:rPr>
          <w:rFonts w:cs="Times Armenian" w:ascii="Times Armenian" w:hAnsi="Times Armenian"/>
          <w:i/>
          <w:sz w:val="21"/>
          <w:szCs w:val="21"/>
        </w:rPr>
        <w:t>«</w:t>
      </w:r>
      <w:r>
        <w:rPr>
          <w:rFonts w:cs="Times Armenian" w:ascii="Times Armenian" w:hAnsi="Times Armenian"/>
          <w:b/>
          <w:i/>
          <w:sz w:val="21"/>
          <w:szCs w:val="21"/>
        </w:rPr>
        <w:t>Խոտավետ մարգն ու պուրակը շողուն»</w:t>
      </w:r>
      <w:r>
        <w:rPr>
          <w:rFonts w:cs="Times Armenian" w:ascii="Times Armenian" w:hAnsi="Times Armenian"/>
          <w:b/>
          <w:sz w:val="21"/>
          <w:szCs w:val="21"/>
        </w:rPr>
        <w:t xml:space="preserve"> </w:t>
      </w:r>
      <w:r>
        <w:rPr>
          <w:rFonts w:cs="Times Armenian" w:ascii="Times Armenian" w:hAnsi="Times Armenian"/>
          <w:sz w:val="21"/>
          <w:szCs w:val="21"/>
        </w:rPr>
        <w:t>որոշյալ հոդերով են, ուրեմն եզակի են, ինչը երևում է համ էլ ողջ ա</w:t>
        <w:softHyphen/>
        <w:t xml:space="preserve">սելիքից, այնինչ բնագիրն ընդհանո՛ւրը նկատի ունի: </w:t>
      </w:r>
    </w:p>
    <w:p>
      <w:pPr>
        <w:pStyle w:val="Normal"/>
        <w:ind w:firstLine="360"/>
        <w:jc w:val="both"/>
        <w:rPr>
          <w:rFonts w:ascii="Russian Times" w:hAnsi="Russian Times" w:cs="Russian Times"/>
          <w:b/>
          <w:i/>
          <w:i/>
          <w:sz w:val="21"/>
          <w:szCs w:val="21"/>
        </w:rPr>
      </w:pPr>
      <w:r>
        <w:rPr>
          <w:rFonts w:cs="Times Armenian" w:ascii="Times Armenian" w:hAnsi="Times Armenian"/>
          <w:sz w:val="21"/>
          <w:szCs w:val="21"/>
        </w:rPr>
        <w:t>Բայց ամենաանհեթեթ տողը 14-րդն է, որովհետև կովը ո՞նց պիտի մորթ</w:t>
        <w:softHyphen/>
        <w:t xml:space="preserve">վելուց հետո իր </w:t>
      </w:r>
      <w:r>
        <w:rPr>
          <w:rFonts w:cs="Times Armenian" w:ascii="Times Armenian" w:hAnsi="Times Armenian"/>
          <w:i/>
          <w:sz w:val="21"/>
          <w:szCs w:val="21"/>
        </w:rPr>
        <w:t>«</w:t>
      </w:r>
      <w:r>
        <w:rPr>
          <w:rFonts w:cs="Times Armenian" w:ascii="Times Armenian" w:hAnsi="Times Armenian"/>
          <w:b/>
          <w:i/>
          <w:sz w:val="21"/>
          <w:szCs w:val="21"/>
        </w:rPr>
        <w:t>կեռ եղջյուրները խրի հողում»:</w:t>
      </w:r>
      <w:r>
        <w:rPr>
          <w:rFonts w:cs="Times Armenian" w:ascii="Times Armenian" w:hAnsi="Times Armenian"/>
          <w:b/>
          <w:sz w:val="21"/>
          <w:szCs w:val="21"/>
        </w:rPr>
        <w:t xml:space="preserve"> </w:t>
      </w:r>
      <w:r>
        <w:rPr>
          <w:rFonts w:cs="Times Armenian" w:ascii="Times Armenian" w:hAnsi="Times Armenian"/>
          <w:sz w:val="21"/>
          <w:szCs w:val="21"/>
        </w:rPr>
        <w:t xml:space="preserve">Գոնե գրեր` </w:t>
      </w:r>
      <w:r>
        <w:rPr>
          <w:rFonts w:cs="Times Armenian" w:ascii="Times Armenian" w:hAnsi="Times Armenian"/>
          <w:i/>
          <w:sz w:val="21"/>
          <w:szCs w:val="21"/>
        </w:rPr>
        <w:t>«</w:t>
      </w:r>
      <w:r>
        <w:rPr>
          <w:rFonts w:cs="Times Armenian" w:ascii="Times Armenian" w:hAnsi="Times Armenian"/>
          <w:b/>
          <w:i/>
          <w:sz w:val="21"/>
          <w:szCs w:val="21"/>
        </w:rPr>
        <w:t>կեռ եղջ</w:t>
        <w:softHyphen/>
        <w:t>յուր</w:t>
        <w:softHyphen/>
        <w:t>նե</w:t>
        <w:softHyphen/>
        <w:t xml:space="preserve">րը կխրի հողը», </w:t>
      </w:r>
      <w:r>
        <w:rPr>
          <w:rFonts w:cs="Times Armenian" w:ascii="Times Armenian" w:hAnsi="Times Armenian"/>
          <w:sz w:val="21"/>
          <w:szCs w:val="21"/>
        </w:rPr>
        <w:t>որովհետև հայը ցիցը խրում է` հողը, պատը ևն: Բայց այս անգամ էլ հանգն ուրիշ կլիներ: Ուրեմն, կանոն.</w:t>
      </w:r>
    </w:p>
    <w:p>
      <w:pPr>
        <w:pStyle w:val="Normal"/>
        <w:ind w:firstLine="360"/>
        <w:jc w:val="both"/>
        <w:rPr>
          <w:rFonts w:ascii="Russian Times" w:hAnsi="Russian Times" w:cs="Russian Times"/>
          <w:b/>
          <w:i/>
          <w:i/>
          <w:sz w:val="21"/>
          <w:szCs w:val="21"/>
        </w:rPr>
      </w:pPr>
      <w:r>
        <w:rPr>
          <w:rFonts w:cs="Times Armenian" w:ascii="Times Armenian" w:hAnsi="Times Armenian"/>
          <w:b/>
          <w:i/>
          <w:sz w:val="21"/>
          <w:szCs w:val="21"/>
        </w:rPr>
        <w:t>Թարգմանը, հանգի կամ սրա պես մի ուրիշ բանի խաթեր, իրավունք չունի տգեղ կամ հայերենին խորթ բան գրի, ոչ մի հատ, ու ոչ մի տեղ:</w:t>
      </w:r>
    </w:p>
    <w:p>
      <w:pPr>
        <w:pStyle w:val="Normal"/>
        <w:ind w:start="708" w:firstLine="708"/>
        <w:rPr>
          <w:rFonts w:ascii="Russian Times" w:hAnsi="Russian Times" w:cs="Russian Times"/>
          <w:b/>
          <w:i/>
          <w:i/>
          <w:sz w:val="21"/>
          <w:szCs w:val="21"/>
        </w:rPr>
      </w:pPr>
      <w:r>
        <w:rPr>
          <w:rFonts w:cs="Times Armenian" w:ascii="Times Armenian" w:hAnsi="Times Armenian"/>
          <w:b/>
          <w:i/>
          <w:sz w:val="21"/>
          <w:szCs w:val="21"/>
        </w:rPr>
      </w:r>
    </w:p>
    <w:p>
      <w:pPr>
        <w:pStyle w:val="Normal"/>
        <w:ind w:start="360" w:hanging="0"/>
        <w:rPr>
          <w:rFonts w:ascii="Russian Times" w:hAnsi="Russian Times" w:cs="Russian Times"/>
          <w:b/>
          <w:i/>
          <w:i/>
          <w:sz w:val="21"/>
          <w:szCs w:val="21"/>
        </w:rPr>
      </w:pPr>
      <w:r>
        <w:rPr>
          <w:rFonts w:cs="Times Armenian" w:ascii="Times Armenian" w:hAnsi="Times Armenian"/>
          <w:b/>
          <w:i/>
          <w:sz w:val="21"/>
          <w:szCs w:val="21"/>
        </w:rPr>
      </w:r>
    </w:p>
    <w:p>
      <w:pPr>
        <w:pStyle w:val="Normal"/>
        <w:ind w:start="360" w:hanging="0"/>
        <w:rPr>
          <w:rFonts w:ascii="Russian Times" w:hAnsi="Russian Times" w:cs="Russian Times"/>
          <w:b/>
          <w:i/>
          <w:i/>
          <w:sz w:val="21"/>
          <w:szCs w:val="21"/>
        </w:rPr>
      </w:pPr>
      <w:r>
        <w:rPr>
          <w:rFonts w:cs="Times Armenian" w:ascii="Times Armenian" w:hAnsi="Times Armenian"/>
          <w:b/>
          <w:i/>
          <w:sz w:val="21"/>
          <w:szCs w:val="21"/>
        </w:rPr>
      </w:r>
    </w:p>
    <w:p>
      <w:pPr>
        <w:pStyle w:val="Heading3"/>
        <w:numPr>
          <w:ilvl w:val="0"/>
          <w:numId w:val="0"/>
        </w:numPr>
        <w:ind w:start="720" w:hanging="0"/>
        <w:rPr>
          <w:rFonts w:ascii="Russian Times" w:hAnsi="Russian Times" w:cs="Russian Times"/>
          <w:b/>
          <w:i/>
          <w:i/>
          <w:sz w:val="21"/>
          <w:szCs w:val="21"/>
        </w:rPr>
      </w:pPr>
      <w:bookmarkStart w:id="67" w:name="__RefHeading___Toc409540375"/>
      <w:bookmarkEnd w:id="67"/>
      <w:r>
        <w:rPr>
          <w:rFonts w:cs="Times Armenian" w:ascii="Times Armenian" w:hAnsi="Times Armenian"/>
        </w:rPr>
        <w:t>15.2 ԿՈՎԸ</w:t>
      </w:r>
    </w:p>
    <w:p>
      <w:pPr>
        <w:pStyle w:val="Normal"/>
        <w:ind w:start="360" w:hanging="0"/>
        <w:jc w:val="end"/>
        <w:rPr>
          <w:rFonts w:ascii="Russian Times" w:hAnsi="Russian Times" w:cs="Russian Times"/>
          <w:b/>
          <w:i/>
          <w:i/>
          <w:sz w:val="21"/>
          <w:szCs w:val="21"/>
        </w:rPr>
      </w:pPr>
      <w:r>
        <w:rPr>
          <w:rFonts w:cs="Times Armenian" w:ascii="Times Armenian" w:hAnsi="Times Armenian"/>
          <w:b/>
          <w:i/>
          <w:sz w:val="21"/>
          <w:szCs w:val="21"/>
        </w:rPr>
        <w:t xml:space="preserve">Թարգման` Հ. Սահյան </w:t>
      </w:r>
    </w:p>
    <w:p>
      <w:pPr>
        <w:pStyle w:val="Normal"/>
        <w:ind w:start="360" w:hanging="0"/>
        <w:jc w:val="both"/>
        <w:rPr>
          <w:rFonts w:ascii="Russian Times" w:hAnsi="Russian Times" w:cs="Russian Times"/>
          <w:b/>
          <w:i/>
          <w:i/>
          <w:sz w:val="21"/>
          <w:szCs w:val="21"/>
        </w:rPr>
      </w:pPr>
      <w:r>
        <w:rPr>
          <w:rFonts w:cs="Times Armenian" w:ascii="Times Armenian" w:hAnsi="Times Armenian"/>
          <w:b/>
          <w:i/>
          <w:sz w:val="21"/>
          <w:szCs w:val="21"/>
        </w:rPr>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 xml:space="preserve">Զառամյալ է </w:t>
      </w:r>
      <w:r>
        <w:rPr>
          <w:rFonts w:cs="Times Armenian" w:ascii="Times Armenian" w:hAnsi="Times Armenian"/>
          <w:b/>
          <w:i/>
          <w:sz w:val="21"/>
          <w:szCs w:val="21"/>
        </w:rPr>
        <w:t>նա,</w:t>
      </w:r>
      <w:r>
        <w:rPr>
          <w:rFonts w:cs="Times Armenian" w:ascii="Times Armenian" w:hAnsi="Times Armenian"/>
          <w:sz w:val="21"/>
          <w:szCs w:val="21"/>
        </w:rPr>
        <w:t xml:space="preserve"> տարիներն անսիրտ</w:t>
        <w:tab/>
        <w:tab/>
        <w:t>a b a b</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 xml:space="preserve">Ատամ չեն թողել բերանում </w:t>
      </w:r>
      <w:r>
        <w:rPr>
          <w:rFonts w:cs="Times Armenian" w:ascii="Times Armenian" w:hAnsi="Times Armenian"/>
          <w:b/>
          <w:i/>
          <w:sz w:val="21"/>
          <w:szCs w:val="21"/>
        </w:rPr>
        <w:t>նրա:</w:t>
        <w:tab/>
        <w:tab/>
        <w:tab/>
      </w:r>
      <w:r>
        <w:rPr>
          <w:rFonts w:cs="Times Armenian" w:ascii="Times Armenian" w:hAnsi="Times Armenian"/>
          <w:sz w:val="21"/>
          <w:szCs w:val="21"/>
        </w:rPr>
        <w:t>10-10-10-10</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 xml:space="preserve">Ծեծել է </w:t>
      </w:r>
      <w:r>
        <w:rPr>
          <w:rFonts w:cs="Times Armenian" w:ascii="Times Armenian" w:hAnsi="Times Armenian"/>
          <w:b/>
          <w:i/>
          <w:sz w:val="21"/>
          <w:szCs w:val="21"/>
        </w:rPr>
        <w:t>նրան</w:t>
      </w:r>
      <w:r>
        <w:rPr>
          <w:rFonts w:cs="Times Armenian" w:ascii="Times Armenian" w:hAnsi="Times Armenian"/>
          <w:sz w:val="21"/>
          <w:szCs w:val="21"/>
        </w:rPr>
        <w:t xml:space="preserve"> տավարածը բիրտ</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Դաշտերի փոշոտ ճամփեքի վրա:</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ab/>
        <w:tab/>
        <w:tab/>
        <w:tab/>
      </w:r>
    </w:p>
    <w:p>
      <w:pPr>
        <w:pStyle w:val="Normal"/>
        <w:ind w:start="360" w:hanging="0"/>
        <w:jc w:val="both"/>
        <w:rPr>
          <w:rFonts w:ascii="Russian Times" w:hAnsi="Russian Times" w:cs="Russian Times"/>
          <w:b/>
          <w:i/>
          <w:i/>
          <w:sz w:val="21"/>
          <w:szCs w:val="21"/>
        </w:rPr>
      </w:pPr>
      <w:r>
        <w:rPr>
          <w:rFonts w:cs="Times Armenian" w:ascii="Times Armenian" w:hAnsi="Times Armenian"/>
          <w:b/>
          <w:i/>
          <w:sz w:val="21"/>
          <w:szCs w:val="21"/>
        </w:rPr>
        <w:t>Չանկռտում</w:t>
      </w:r>
      <w:r>
        <w:rPr>
          <w:rFonts w:cs="Times Armenian" w:ascii="Times Armenian" w:hAnsi="Times Armenian"/>
          <w:sz w:val="21"/>
          <w:szCs w:val="21"/>
        </w:rPr>
        <w:t xml:space="preserve"> են </w:t>
      </w:r>
      <w:r>
        <w:rPr>
          <w:rFonts w:cs="Times Armenian" w:ascii="Times Armenian" w:hAnsi="Times Armenian"/>
          <w:b/>
          <w:i/>
          <w:sz w:val="21"/>
          <w:szCs w:val="21"/>
        </w:rPr>
        <w:t>չար</w:t>
      </w:r>
      <w:r>
        <w:rPr>
          <w:rFonts w:cs="Times Armenian" w:ascii="Times Armenian" w:hAnsi="Times Armenian"/>
          <w:sz w:val="21"/>
          <w:szCs w:val="21"/>
        </w:rPr>
        <w:t xml:space="preserve"> մկներն անկյունում,</w:t>
        <w:tab/>
        <w:tab/>
        <w:t xml:space="preserve">c d c d՛՛ </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 xml:space="preserve">Աղմուկը նրա սրտին շատ է խորթ: </w:t>
        <w:tab/>
        <w:tab/>
        <w:tab/>
        <w:t>10-10-10-10</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 xml:space="preserve">Եվ նա թախծալի </w:t>
      </w:r>
      <w:r>
        <w:rPr>
          <w:rFonts w:cs="Times Armenian" w:ascii="Times Armenian" w:hAnsi="Times Armenian"/>
          <w:b/>
          <w:i/>
          <w:sz w:val="21"/>
          <w:szCs w:val="21"/>
        </w:rPr>
        <w:t>մտքեր է անում</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 xml:space="preserve">Իր հորթի մասին </w:t>
      </w:r>
      <w:r>
        <w:rPr>
          <w:rFonts w:cs="Times Armenian" w:ascii="Times Armenian" w:hAnsi="Times Armenian"/>
          <w:b/>
          <w:i/>
          <w:sz w:val="21"/>
          <w:szCs w:val="21"/>
        </w:rPr>
        <w:t>սպիտակաոտ:</w:t>
      </w:r>
    </w:p>
    <w:p>
      <w:pPr>
        <w:pStyle w:val="Normal"/>
        <w:ind w:start="360" w:hanging="0"/>
        <w:jc w:val="both"/>
        <w:rPr>
          <w:rFonts w:ascii="Russian Times" w:hAnsi="Russian Times" w:cs="Russian Times"/>
          <w:b/>
          <w:i/>
          <w:i/>
          <w:sz w:val="21"/>
          <w:szCs w:val="21"/>
        </w:rPr>
      </w:pPr>
      <w:r>
        <w:rPr>
          <w:rFonts w:cs="Times Armenian" w:ascii="Times Armenian" w:hAnsi="Times Armenian"/>
          <w:i/>
          <w:sz w:val="21"/>
          <w:szCs w:val="21"/>
        </w:rPr>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Առաջին բերկրանքն ապարդյուն անցավ,</w:t>
        <w:tab/>
        <w:tab/>
        <w:t xml:space="preserve">e f g f </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 xml:space="preserve">Մայրական քնքշանք չտեսավ որդին, </w:t>
        <w:tab/>
        <w:tab/>
        <w:t>10-10-10-10</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Եվ ցցի վրա, կաղամախու տակ</w:t>
      </w:r>
    </w:p>
    <w:p>
      <w:pPr>
        <w:pStyle w:val="Normal"/>
        <w:ind w:start="360" w:hanging="0"/>
        <w:jc w:val="both"/>
        <w:rPr>
          <w:rFonts w:ascii="Russian Times" w:hAnsi="Russian Times" w:cs="Russian Times"/>
          <w:b/>
          <w:i/>
          <w:i/>
          <w:sz w:val="21"/>
          <w:szCs w:val="21"/>
        </w:rPr>
      </w:pPr>
      <w:r>
        <w:rPr>
          <w:rFonts w:cs="Times Armenian" w:ascii="Times Armenian" w:hAnsi="Times Armenian"/>
          <w:b/>
          <w:i/>
          <w:sz w:val="21"/>
          <w:szCs w:val="21"/>
        </w:rPr>
        <w:t>Քամու ջանքերով քրքրվեց մորթին:</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ab/>
        <w:tab/>
        <w:tab/>
        <w:tab/>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 xml:space="preserve">Շուտով տարաբախտ </w:t>
      </w:r>
      <w:r>
        <w:rPr>
          <w:rFonts w:cs="Times Armenian" w:ascii="Times Armenian" w:hAnsi="Times Armenian"/>
          <w:b/>
          <w:i/>
          <w:sz w:val="21"/>
          <w:szCs w:val="21"/>
        </w:rPr>
        <w:t>իր որդու նման,</w:t>
        <w:tab/>
        <w:tab/>
      </w:r>
      <w:r>
        <w:rPr>
          <w:rFonts w:cs="Times Armenian" w:ascii="Times Armenian" w:hAnsi="Times Armenian"/>
          <w:sz w:val="21"/>
          <w:szCs w:val="21"/>
        </w:rPr>
        <w:t xml:space="preserve">h i h i </w:t>
      </w:r>
    </w:p>
    <w:p>
      <w:pPr>
        <w:pStyle w:val="Normal"/>
        <w:ind w:start="360" w:hanging="0"/>
        <w:jc w:val="both"/>
        <w:rPr>
          <w:rFonts w:ascii="Russian Times" w:hAnsi="Russian Times" w:cs="Russian Times"/>
          <w:b/>
          <w:i/>
          <w:i/>
          <w:sz w:val="21"/>
          <w:szCs w:val="21"/>
        </w:rPr>
      </w:pPr>
      <w:r>
        <w:rPr>
          <w:rFonts w:cs="Times Armenian" w:ascii="Times Armenian" w:hAnsi="Times Armenian"/>
          <w:b/>
          <w:i/>
          <w:sz w:val="21"/>
          <w:szCs w:val="21"/>
        </w:rPr>
        <w:t>Իր որդու նման</w:t>
      </w:r>
      <w:r>
        <w:rPr>
          <w:rFonts w:cs="Times Armenian" w:ascii="Times Armenian" w:hAnsi="Times Armenian"/>
          <w:sz w:val="21"/>
          <w:szCs w:val="21"/>
        </w:rPr>
        <w:t xml:space="preserve"> կկապեն </w:t>
      </w:r>
      <w:r>
        <w:rPr>
          <w:rFonts w:cs="Times Armenian" w:ascii="Times Armenian" w:hAnsi="Times Armenian"/>
          <w:b/>
          <w:i/>
          <w:sz w:val="21"/>
          <w:szCs w:val="21"/>
        </w:rPr>
        <w:t>համառ,</w:t>
      </w:r>
      <w:r>
        <w:rPr>
          <w:rFonts w:cs="Times Armenian" w:ascii="Times Armenian" w:hAnsi="Times Armenian"/>
          <w:sz w:val="21"/>
          <w:szCs w:val="21"/>
        </w:rPr>
        <w:t xml:space="preserve"> </w:t>
        <w:tab/>
        <w:tab/>
        <w:tab/>
        <w:t>10-10-10-10</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 xml:space="preserve">Հանգույցը վզին </w:t>
      </w:r>
      <w:r>
        <w:rPr>
          <w:rFonts w:cs="Times Armenian" w:ascii="Times Armenian" w:hAnsi="Times Armenian"/>
          <w:b/>
          <w:sz w:val="21"/>
          <w:szCs w:val="21"/>
        </w:rPr>
        <w:t>կտանեն</w:t>
      </w:r>
      <w:r>
        <w:rPr>
          <w:rFonts w:cs="Times Armenian" w:ascii="Times Armenian" w:hAnsi="Times Armenian"/>
          <w:sz w:val="21"/>
          <w:szCs w:val="21"/>
        </w:rPr>
        <w:t xml:space="preserve"> </w:t>
      </w:r>
      <w:r>
        <w:rPr>
          <w:rFonts w:cs="Times Armenian" w:ascii="Times Armenian" w:hAnsi="Times Armenian"/>
          <w:b/>
          <w:sz w:val="21"/>
          <w:szCs w:val="21"/>
        </w:rPr>
        <w:t>նրան,</w:t>
      </w:r>
    </w:p>
    <w:p>
      <w:pPr>
        <w:pStyle w:val="Normal"/>
        <w:ind w:start="360" w:hanging="0"/>
        <w:jc w:val="both"/>
        <w:rPr>
          <w:rFonts w:ascii="Russian Times" w:hAnsi="Russian Times" w:cs="Russian Times"/>
          <w:b/>
          <w:i/>
          <w:i/>
          <w:sz w:val="21"/>
          <w:szCs w:val="21"/>
        </w:rPr>
      </w:pPr>
      <w:r>
        <w:rPr>
          <w:rFonts w:cs="Times Armenian" w:ascii="Times Armenian" w:hAnsi="Times Armenian"/>
          <w:b/>
          <w:i/>
          <w:sz w:val="21"/>
          <w:szCs w:val="21"/>
        </w:rPr>
        <w:t>Կտանեն</w:t>
      </w:r>
      <w:r>
        <w:rPr>
          <w:rFonts w:cs="Times Armenian" w:ascii="Times Armenian" w:hAnsi="Times Armenian"/>
          <w:sz w:val="21"/>
          <w:szCs w:val="21"/>
        </w:rPr>
        <w:t xml:space="preserve"> </w:t>
      </w:r>
      <w:r>
        <w:rPr>
          <w:rFonts w:cs="Times Armenian" w:ascii="Times Armenian" w:hAnsi="Times Armenian"/>
          <w:b/>
          <w:sz w:val="21"/>
          <w:szCs w:val="21"/>
        </w:rPr>
        <w:t>նրան</w:t>
      </w:r>
      <w:r>
        <w:rPr>
          <w:rFonts w:cs="Times Armenian" w:ascii="Times Armenian" w:hAnsi="Times Armenian"/>
          <w:sz w:val="21"/>
          <w:szCs w:val="21"/>
        </w:rPr>
        <w:t xml:space="preserve"> մորթելու </w:t>
      </w:r>
      <w:r>
        <w:rPr>
          <w:rFonts w:cs="Times Armenian" w:ascii="Times Armenian" w:hAnsi="Times Armenian"/>
          <w:b/>
          <w:i/>
          <w:sz w:val="21"/>
          <w:szCs w:val="21"/>
        </w:rPr>
        <w:t>համար:</w:t>
      </w:r>
    </w:p>
    <w:p>
      <w:pPr>
        <w:pStyle w:val="Normal"/>
        <w:ind w:start="360" w:hanging="0"/>
        <w:jc w:val="both"/>
        <w:rPr>
          <w:rFonts w:ascii="Russian Times" w:hAnsi="Russian Times" w:cs="Russian Times"/>
          <w:b/>
          <w:i/>
          <w:i/>
          <w:sz w:val="21"/>
          <w:szCs w:val="21"/>
        </w:rPr>
      </w:pPr>
      <w:r>
        <w:rPr>
          <w:rFonts w:cs="Times Armenian" w:ascii="Times Armenian" w:hAnsi="Times Armenian"/>
          <w:b/>
          <w:i/>
          <w:sz w:val="21"/>
          <w:szCs w:val="21"/>
        </w:rPr>
      </w:r>
    </w:p>
    <w:p>
      <w:pPr>
        <w:pStyle w:val="Normal"/>
        <w:ind w:start="360" w:hanging="0"/>
        <w:jc w:val="both"/>
        <w:rPr>
          <w:rFonts w:ascii="Russian Times" w:hAnsi="Russian Times" w:cs="Russian Times"/>
          <w:b/>
          <w:i/>
          <w:i/>
          <w:sz w:val="21"/>
          <w:szCs w:val="21"/>
        </w:rPr>
      </w:pPr>
      <w:r>
        <w:rPr>
          <w:rFonts w:cs="Times Armenian" w:ascii="Times Armenian" w:hAnsi="Times Armenian"/>
          <w:b/>
          <w:i/>
          <w:sz w:val="21"/>
          <w:szCs w:val="21"/>
        </w:rPr>
      </w:r>
    </w:p>
    <w:p>
      <w:pPr>
        <w:pStyle w:val="Normal"/>
        <w:ind w:start="360" w:hanging="0"/>
        <w:jc w:val="both"/>
        <w:rPr>
          <w:rFonts w:ascii="Russian Times" w:hAnsi="Russian Times" w:cs="Russian Times"/>
          <w:b/>
          <w:i/>
          <w:i/>
          <w:sz w:val="21"/>
          <w:szCs w:val="21"/>
        </w:rPr>
      </w:pPr>
      <w:r>
        <w:rPr>
          <w:rFonts w:cs="Times Armenian" w:ascii="Times Armenian" w:hAnsi="Times Armenian"/>
          <w:b/>
          <w:i/>
          <w:sz w:val="21"/>
          <w:szCs w:val="21"/>
        </w:rPr>
      </w:r>
    </w:p>
    <w:p>
      <w:pPr>
        <w:pStyle w:val="Normal"/>
        <w:ind w:start="360" w:hanging="0"/>
        <w:jc w:val="both"/>
        <w:rPr>
          <w:rFonts w:ascii="Russian Times" w:hAnsi="Russian Times" w:cs="Russian Times"/>
          <w:b/>
          <w:i/>
          <w:i/>
          <w:sz w:val="21"/>
          <w:szCs w:val="21"/>
        </w:rPr>
      </w:pPr>
      <w:r>
        <w:rPr>
          <w:rFonts w:cs="Times Armenian" w:ascii="Times Armenian" w:hAnsi="Times Armenian"/>
          <w:b/>
          <w:i/>
          <w:sz w:val="21"/>
          <w:szCs w:val="21"/>
        </w:rPr>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ab/>
        <w:tab/>
      </w:r>
    </w:p>
    <w:p>
      <w:pPr>
        <w:pStyle w:val="Normal"/>
        <w:ind w:start="360" w:hanging="0"/>
        <w:jc w:val="both"/>
        <w:rPr>
          <w:rFonts w:ascii="Russian Times" w:hAnsi="Russian Times" w:cs="Russian Times"/>
          <w:b/>
          <w:i/>
          <w:i/>
          <w:sz w:val="21"/>
          <w:szCs w:val="21"/>
        </w:rPr>
      </w:pPr>
      <w:r>
        <w:rPr>
          <w:rFonts w:cs="Times Armenian" w:ascii="Times Armenian" w:hAnsi="Times Armenian"/>
          <w:b/>
          <w:i/>
          <w:sz w:val="21"/>
          <w:szCs w:val="21"/>
        </w:rPr>
        <w:t>Նա</w:t>
      </w:r>
      <w:r>
        <w:rPr>
          <w:rFonts w:cs="Times Armenian" w:ascii="Times Armenian" w:hAnsi="Times Armenian"/>
          <w:sz w:val="21"/>
          <w:szCs w:val="21"/>
        </w:rPr>
        <w:t xml:space="preserve"> աղիողորմ, տառապած ու խեղճ, </w:t>
      </w:r>
      <w:r>
        <w:rPr>
          <w:rFonts w:cs="Times Armenian" w:ascii="Times Armenian" w:hAnsi="Times Armenian"/>
          <w:b/>
          <w:i/>
          <w:sz w:val="21"/>
          <w:szCs w:val="21"/>
        </w:rPr>
        <w:t>մ…</w:t>
        <w:tab/>
        <w:tab/>
        <w:tab/>
      </w:r>
      <w:r>
        <w:rPr>
          <w:rFonts w:cs="Times Armenian" w:ascii="Times Armenian" w:hAnsi="Times Armenian"/>
          <w:sz w:val="21"/>
          <w:szCs w:val="21"/>
        </w:rPr>
        <w:t>10-10-10-10</w:t>
      </w:r>
    </w:p>
    <w:p>
      <w:pPr>
        <w:pStyle w:val="Normal"/>
        <w:ind w:start="360" w:hanging="0"/>
        <w:jc w:val="both"/>
        <w:rPr>
          <w:rFonts w:ascii="Russian Times" w:hAnsi="Russian Times" w:cs="Russian Times"/>
          <w:b/>
          <w:i/>
          <w:i/>
          <w:sz w:val="21"/>
          <w:szCs w:val="21"/>
        </w:rPr>
      </w:pPr>
      <w:r>
        <w:rPr>
          <w:rFonts w:cs="Times Armenian" w:ascii="Times Armenian" w:hAnsi="Times Armenian"/>
          <w:sz w:val="21"/>
          <w:szCs w:val="21"/>
        </w:rPr>
        <w:t xml:space="preserve">Կտեսնի շքեղ </w:t>
      </w:r>
      <w:r>
        <w:rPr>
          <w:rFonts w:cs="Times Armenian" w:ascii="Times Armenian" w:hAnsi="Times Armenian"/>
          <w:b/>
          <w:i/>
          <w:sz w:val="21"/>
          <w:szCs w:val="21"/>
        </w:rPr>
        <w:t>իր</w:t>
      </w:r>
      <w:r>
        <w:rPr>
          <w:rFonts w:cs="Times Armenian" w:ascii="Times Armenian" w:hAnsi="Times Armenian"/>
          <w:sz w:val="21"/>
          <w:szCs w:val="21"/>
        </w:rPr>
        <w:t xml:space="preserve"> երազի մեջ</w:t>
      </w:r>
    </w:p>
    <w:p>
      <w:pPr>
        <w:pStyle w:val="Normal"/>
        <w:ind w:start="360" w:hanging="0"/>
        <w:jc w:val="both"/>
        <w:rPr>
          <w:rFonts w:ascii="Russian Times" w:hAnsi="Russian Times" w:cs="Russian Times"/>
          <w:b/>
          <w:i/>
          <w:i/>
          <w:sz w:val="21"/>
          <w:szCs w:val="21"/>
        </w:rPr>
      </w:pPr>
      <w:r>
        <w:rPr>
          <w:rFonts w:cs="Times Armenian" w:ascii="Times Armenian" w:hAnsi="Times Armenian"/>
          <w:b/>
          <w:i/>
          <w:sz w:val="21"/>
          <w:szCs w:val="21"/>
        </w:rPr>
        <w:t>Խոտավետ մարգն ու պուրակը շողուն:</w:t>
      </w:r>
    </w:p>
    <w:p>
      <w:pPr>
        <w:pStyle w:val="Normal"/>
        <w:ind w:start="360" w:hanging="0"/>
        <w:jc w:val="both"/>
        <w:rPr>
          <w:rFonts w:ascii="Russian Times" w:hAnsi="Russian Times" w:cs="Russian Times"/>
          <w:b/>
          <w:i/>
          <w:i/>
          <w:sz w:val="21"/>
          <w:szCs w:val="21"/>
        </w:rPr>
      </w:pPr>
      <w:r>
        <w:rPr>
          <w:rFonts w:cs="Times Armenian" w:ascii="Times Armenian" w:hAnsi="Times Armenian"/>
          <w:b/>
          <w:i/>
          <w:sz w:val="21"/>
          <w:szCs w:val="21"/>
        </w:rPr>
      </w:r>
    </w:p>
    <w:p>
      <w:pPr>
        <w:pStyle w:val="Normal"/>
        <w:spacing w:lineRule="exact" w:line="240"/>
        <w:jc w:val="both"/>
        <w:rPr>
          <w:rFonts w:ascii="Russian Times" w:hAnsi="Russian Times" w:cs="Russian Times"/>
          <w:b/>
          <w:i/>
          <w:i/>
          <w:sz w:val="21"/>
          <w:szCs w:val="21"/>
        </w:rPr>
      </w:pPr>
      <w:r>
        <w:rPr>
          <w:rFonts w:cs="Russian Times" w:ascii="Russian Times" w:hAnsi="Russian Times"/>
          <w:b/>
          <w:i/>
          <w:sz w:val="21"/>
          <w:szCs w:val="21"/>
        </w:rPr>
      </w:r>
    </w:p>
    <w:p>
      <w:pPr>
        <w:pStyle w:val="Heading2"/>
        <w:rPr/>
      </w:pPr>
      <w:r>
        <w:rPr/>
        <w:t>16. *** Шаганэ ты моя, Шаганэ</w:t>
      </w:r>
    </w:p>
    <w:p>
      <w:pPr>
        <w:pStyle w:val="Normal"/>
        <w:jc w:val="both"/>
        <w:rPr/>
      </w:pPr>
      <w:r>
        <w:rPr>
          <w:b/>
          <w:i/>
        </w:rPr>
      </w:r>
    </w:p>
    <w:p>
      <w:pPr>
        <w:pStyle w:val="Normal"/>
        <w:jc w:val="both"/>
        <w:rPr/>
      </w:pPr>
      <w:r>
        <w:rPr>
          <w:b/>
          <w:i/>
        </w:rPr>
        <w:t xml:space="preserve">Шаганэ ты моя, Шаганэ! </w:t>
        <w:tab/>
        <w:tab/>
        <w:tab/>
        <w:tab/>
        <w:t xml:space="preserve">a b b° a a  </w:t>
      </w:r>
    </w:p>
    <w:p>
      <w:pPr>
        <w:pStyle w:val="Normal"/>
        <w:jc w:val="both"/>
        <w:rPr/>
      </w:pPr>
      <w:r>
        <w:rPr>
          <w:b/>
          <w:i/>
        </w:rPr>
        <w:t xml:space="preserve">Потому, что я с севера, что ли, </w:t>
        <w:tab/>
        <w:tab/>
        <w:tab/>
        <w:t>9-10-10-9-9</w:t>
      </w:r>
    </w:p>
    <w:p>
      <w:pPr>
        <w:pStyle w:val="Normal"/>
        <w:jc w:val="both"/>
        <w:rPr/>
      </w:pPr>
      <w:r>
        <w:rPr>
          <w:b/>
          <w:i/>
        </w:rPr>
        <w:t>Я готов рассказать тебе поле,</w:t>
      </w:r>
    </w:p>
    <w:p>
      <w:pPr>
        <w:pStyle w:val="Normal"/>
        <w:jc w:val="both"/>
        <w:rPr/>
      </w:pPr>
      <w:r>
        <w:rPr>
          <w:b/>
          <w:i/>
        </w:rPr>
        <w:t>Про волнистую рожь при луне.</w:t>
      </w:r>
    </w:p>
    <w:p>
      <w:pPr>
        <w:pStyle w:val="Normal"/>
        <w:jc w:val="both"/>
        <w:rPr/>
      </w:pPr>
      <w:r>
        <w:rPr>
          <w:b/>
          <w:i/>
        </w:rPr>
        <w:t>Шаганэ ты моя, Шаганэ.</w:t>
      </w:r>
    </w:p>
    <w:p>
      <w:pPr>
        <w:pStyle w:val="Normal"/>
        <w:jc w:val="both"/>
        <w:rPr/>
      </w:pPr>
      <w:r>
        <w:rPr>
          <w:b/>
          <w:i/>
        </w:rPr>
      </w:r>
    </w:p>
    <w:p>
      <w:pPr>
        <w:pStyle w:val="Normal"/>
        <w:jc w:val="both"/>
        <w:rPr/>
      </w:pPr>
      <w:r>
        <w:rPr>
          <w:b/>
          <w:i/>
        </w:rPr>
        <w:t xml:space="preserve">Потому, что я с севера, что ли, </w:t>
        <w:tab/>
        <w:tab/>
        <w:tab/>
        <w:t xml:space="preserve">b c c b° b </w:t>
      </w:r>
    </w:p>
    <w:p>
      <w:pPr>
        <w:pStyle w:val="Normal"/>
        <w:jc w:val="both"/>
        <w:rPr/>
      </w:pPr>
      <w:r>
        <w:rPr>
          <w:b/>
          <w:i/>
        </w:rPr>
        <w:t xml:space="preserve">Что луна там огромней в сто раз, </w:t>
        <w:tab/>
        <w:tab/>
        <w:tab/>
        <w:t>10-9-8-10-10</w:t>
      </w:r>
    </w:p>
    <w:p>
      <w:pPr>
        <w:pStyle w:val="Normal"/>
        <w:jc w:val="both"/>
        <w:rPr/>
      </w:pPr>
      <w:r>
        <w:rPr>
          <w:b/>
          <w:i/>
        </w:rPr>
        <w:t>Как бы ни был красив Шираз,</w:t>
      </w:r>
    </w:p>
    <w:p>
      <w:pPr>
        <w:pStyle w:val="Normal"/>
        <w:jc w:val="both"/>
        <w:rPr/>
      </w:pPr>
      <w:r>
        <w:rPr>
          <w:b/>
          <w:i/>
        </w:rPr>
        <w:t>Он не лучше рязанских раздолий,</w:t>
      </w:r>
    </w:p>
    <w:p>
      <w:pPr>
        <w:pStyle w:val="Normal"/>
        <w:jc w:val="both"/>
        <w:rPr/>
      </w:pPr>
      <w:r>
        <w:rPr>
          <w:b/>
          <w:i/>
        </w:rPr>
        <w:t>Потому, что я с севера, что ли.</w:t>
      </w:r>
    </w:p>
    <w:p>
      <w:pPr>
        <w:pStyle w:val="Normal"/>
        <w:jc w:val="both"/>
        <w:rPr/>
      </w:pPr>
      <w:r>
        <w:rPr>
          <w:b/>
          <w:i/>
        </w:rPr>
      </w:r>
    </w:p>
    <w:p>
      <w:pPr>
        <w:pStyle w:val="Normal"/>
        <w:jc w:val="both"/>
        <w:rPr/>
      </w:pPr>
      <w:r>
        <w:rPr>
          <w:b/>
          <w:i/>
        </w:rPr>
        <w:t xml:space="preserve">Я готов рассказать тебе поле, </w:t>
        <w:tab/>
        <w:tab/>
        <w:tab/>
        <w:t xml:space="preserve">a b°° b°° b a  </w:t>
      </w:r>
    </w:p>
    <w:p>
      <w:pPr>
        <w:pStyle w:val="Normal"/>
        <w:jc w:val="both"/>
        <w:rPr/>
      </w:pPr>
      <w:r>
        <w:rPr>
          <w:b/>
          <w:i/>
        </w:rPr>
        <w:t xml:space="preserve">Эти волосы взял я у ржи, </w:t>
        <w:tab/>
        <w:tab/>
        <w:tab/>
        <w:tab/>
        <w:t>10-9-9-10-10</w:t>
      </w:r>
    </w:p>
    <w:p>
      <w:pPr>
        <w:pStyle w:val="Normal"/>
        <w:jc w:val="both"/>
        <w:rPr/>
      </w:pPr>
      <w:r>
        <w:rPr>
          <w:b/>
          <w:i/>
        </w:rPr>
        <w:t>Если хочешь, на палец вяжи–</w:t>
      </w:r>
    </w:p>
    <w:p>
      <w:pPr>
        <w:pStyle w:val="Normal"/>
        <w:jc w:val="both"/>
        <w:rPr/>
      </w:pPr>
      <w:r>
        <w:rPr>
          <w:b/>
          <w:i/>
        </w:rPr>
        <w:t>Я нисколько не чувствую боли.</w:t>
      </w:r>
    </w:p>
    <w:p>
      <w:pPr>
        <w:pStyle w:val="Normal"/>
        <w:jc w:val="both"/>
        <w:rPr/>
      </w:pPr>
      <w:r>
        <w:rPr>
          <w:b/>
          <w:i/>
        </w:rPr>
        <w:t>Я готов рассказать тебе поле.</w:t>
      </w:r>
    </w:p>
    <w:p>
      <w:pPr>
        <w:pStyle w:val="Normal"/>
        <w:jc w:val="both"/>
        <w:rPr/>
      </w:pPr>
      <w:r>
        <w:rPr>
          <w:b/>
          <w:i/>
        </w:rPr>
      </w:r>
    </w:p>
    <w:p>
      <w:pPr>
        <w:pStyle w:val="Normal"/>
        <w:jc w:val="both"/>
        <w:rPr/>
      </w:pPr>
      <w:r>
        <w:rPr>
          <w:b/>
          <w:i/>
        </w:rPr>
        <w:t xml:space="preserve">Про волнистую рожь при луне </w:t>
        <w:tab/>
        <w:tab/>
        <w:tab/>
        <w:t xml:space="preserve">a d d a </w:t>
      </w:r>
    </w:p>
    <w:p>
      <w:pPr>
        <w:pStyle w:val="Normal"/>
        <w:jc w:val="both"/>
        <w:rPr/>
      </w:pPr>
      <w:r>
        <w:rPr>
          <w:b/>
          <w:i/>
        </w:rPr>
        <w:t xml:space="preserve">По кудрям ты моим догадайся, </w:t>
        <w:tab/>
        <w:tab/>
        <w:tab/>
        <w:t>9-10-10-9-9</w:t>
      </w:r>
    </w:p>
    <w:p>
      <w:pPr>
        <w:pStyle w:val="Normal"/>
        <w:jc w:val="both"/>
        <w:rPr/>
      </w:pPr>
      <w:r>
        <w:rPr>
          <w:b/>
          <w:i/>
        </w:rPr>
        <w:t>Дорогая, шути, улыбайся,</w:t>
      </w:r>
    </w:p>
    <w:p>
      <w:pPr>
        <w:pStyle w:val="Normal"/>
        <w:jc w:val="both"/>
        <w:rPr/>
      </w:pPr>
      <w:r>
        <w:rPr>
          <w:b/>
          <w:i/>
        </w:rPr>
        <w:t>Не буди только память во мне</w:t>
      </w:r>
    </w:p>
    <w:p>
      <w:pPr>
        <w:pStyle w:val="Normal"/>
        <w:jc w:val="both"/>
        <w:rPr/>
      </w:pPr>
      <w:r>
        <w:rPr>
          <w:b/>
          <w:i/>
        </w:rPr>
        <w:t>Про волнистую рожь при луне.</w:t>
      </w:r>
    </w:p>
    <w:p>
      <w:pPr>
        <w:pStyle w:val="Normal"/>
        <w:jc w:val="both"/>
        <w:rPr/>
      </w:pPr>
      <w:r>
        <w:rPr>
          <w:b/>
          <w:i/>
        </w:rPr>
      </w:r>
    </w:p>
    <w:p>
      <w:pPr>
        <w:pStyle w:val="Normal"/>
        <w:jc w:val="both"/>
        <w:rPr/>
      </w:pPr>
      <w:r>
        <w:rPr>
          <w:b/>
          <w:i/>
        </w:rPr>
        <w:t xml:space="preserve">Шаганэ ты моя, Шаганэ! </w:t>
        <w:tab/>
        <w:tab/>
        <w:tab/>
        <w:tab/>
        <w:t xml:space="preserve">a e e a a </w:t>
      </w:r>
    </w:p>
    <w:p>
      <w:pPr>
        <w:pStyle w:val="Normal"/>
        <w:jc w:val="both"/>
        <w:rPr/>
      </w:pPr>
      <w:r>
        <w:rPr>
          <w:b/>
          <w:i/>
        </w:rPr>
        <w:t xml:space="preserve">Там, на севере, девушка тоже, </w:t>
        <w:tab/>
        <w:tab/>
        <w:tab/>
        <w:t>9-10-10-8-9</w:t>
      </w:r>
    </w:p>
    <w:p>
      <w:pPr>
        <w:pStyle w:val="Normal"/>
        <w:jc w:val="both"/>
        <w:rPr/>
      </w:pPr>
      <w:r>
        <w:rPr>
          <w:b/>
          <w:i/>
        </w:rPr>
        <w:t>На тебя она страшно похожа,</w:t>
      </w:r>
    </w:p>
    <w:p>
      <w:pPr>
        <w:pStyle w:val="Normal"/>
        <w:jc w:val="both"/>
        <w:rPr/>
      </w:pPr>
      <w:r>
        <w:rPr>
          <w:b/>
          <w:i/>
        </w:rPr>
        <w:t>Может думает обо мне…</w:t>
      </w:r>
    </w:p>
    <w:p>
      <w:pPr>
        <w:pStyle w:val="Normal"/>
        <w:jc w:val="both"/>
        <w:rPr/>
      </w:pPr>
      <w:r>
        <w:rPr>
          <w:b/>
          <w:i/>
        </w:rPr>
        <w:t>Шаганэ ты моя, Шаганэ.</w:t>
      </w:r>
    </w:p>
    <w:p>
      <w:pPr>
        <w:pStyle w:val="Normal"/>
        <w:jc w:val="both"/>
        <w:rPr/>
      </w:pPr>
      <w:r>
        <w:rPr>
          <w:rFonts w:cs="Times Armenian" w:ascii="Times Armenian" w:hAnsi="Times Armenian"/>
          <w:b/>
          <w:i/>
          <w:sz w:val="21"/>
          <w:szCs w:val="21"/>
        </w:rPr>
      </w:r>
    </w:p>
    <w:p>
      <w:pPr>
        <w:pStyle w:val="Normal"/>
        <w:ind w:firstLine="360"/>
        <w:jc w:val="both"/>
        <w:rPr/>
      </w:pPr>
      <w:r>
        <w:rPr>
          <w:rFonts w:cs="Times Armenian" w:ascii="Times Armenian" w:hAnsi="Times Armenian"/>
          <w:b/>
          <w:i/>
          <w:sz w:val="21"/>
          <w:szCs w:val="21"/>
        </w:rPr>
        <w:t>16.</w:t>
      </w:r>
      <w:r>
        <w:rPr>
          <w:rFonts w:cs="Times Armenian" w:ascii="Times Armenian" w:hAnsi="Times Armenian"/>
          <w:i/>
          <w:sz w:val="21"/>
          <w:szCs w:val="21"/>
        </w:rPr>
        <w:t xml:space="preserve"> </w:t>
      </w:r>
      <w:r>
        <w:rPr>
          <w:rFonts w:cs="Times Armenian" w:ascii="Times Armenian" w:hAnsi="Times Armenian"/>
          <w:sz w:val="21"/>
          <w:szCs w:val="21"/>
        </w:rPr>
        <w:t>Հարյուր տոկոս համոզված եմ, որ ոչ  մի լուրջ հայ իր սիրած աղջկան չի ասի, օրինակ. «Գոհար, օ՛, դու իմ Գոհար»: Ուրեմն` Դավթյանի այս մի տո</w:t>
        <w:softHyphen/>
        <w:t>ղը հորինած է` հավաստի չի: Դավթյանի թարգմանության մեջ չկա բնա</w:t>
        <w:softHyphen/>
        <w:t xml:space="preserve">գրի հռետորական-կասկածական հարցը` </w:t>
      </w:r>
      <w:r>
        <w:rPr>
          <w:rFonts w:cs="Russian Times" w:ascii="Russian Times" w:hAnsi="Russian Times"/>
          <w:sz w:val="21"/>
          <w:szCs w:val="21"/>
        </w:rPr>
        <w:t>Потому, что я с се</w:t>
        <w:softHyphen/>
        <w:t>вера, что ли (?),</w:t>
      </w:r>
      <w:r>
        <w:rPr>
          <w:rFonts w:cs="Baltica" w:ascii="Baltica" w:hAnsi="Baltica"/>
          <w:sz w:val="21"/>
          <w:szCs w:val="21"/>
        </w:rPr>
        <w:t xml:space="preserve"> </w:t>
      </w:r>
      <w:r>
        <w:rPr>
          <w:rFonts w:cs="Times Armenian" w:ascii="Times Armenian" w:hAnsi="Times Armenian"/>
          <w:sz w:val="21"/>
          <w:szCs w:val="21"/>
        </w:rPr>
        <w:t xml:space="preserve">ու սրա համար էլ պարզ չի, թե հերոսն ինչո՞ւ է ասում` </w:t>
      </w:r>
      <w:r>
        <w:rPr>
          <w:rFonts w:cs="Times Armenian" w:ascii="Times Armenian" w:hAnsi="Times Armenian"/>
          <w:b/>
          <w:i/>
          <w:sz w:val="21"/>
          <w:szCs w:val="21"/>
        </w:rPr>
        <w:t>Հյուսի</w:t>
        <w:softHyphen/>
        <w:t xml:space="preserve">սից եմ եկել ես հեռու: </w:t>
      </w:r>
      <w:r>
        <w:rPr>
          <w:rFonts w:cs="Times Armenian" w:ascii="Times Armenian" w:hAnsi="Times Armenian"/>
          <w:sz w:val="21"/>
          <w:szCs w:val="21"/>
        </w:rPr>
        <w:t>Եկել ես, բարով գաս, հետո՞ ինչ:</w:t>
      </w:r>
    </w:p>
    <w:p>
      <w:pPr>
        <w:pStyle w:val="Normal"/>
        <w:ind w:firstLine="360"/>
        <w:jc w:val="both"/>
        <w:rPr/>
      </w:pPr>
      <w:r>
        <w:rPr>
          <w:rFonts w:cs="Times Armenian" w:ascii="Times Armenian" w:hAnsi="Times Armenian"/>
          <w:sz w:val="21"/>
          <w:szCs w:val="21"/>
        </w:rPr>
        <w:t xml:space="preserve">Հայի համար  </w:t>
      </w:r>
      <w:r>
        <w:rPr>
          <w:rFonts w:cs="Russian Times" w:ascii="Russian Times" w:hAnsi="Russian Times"/>
          <w:b/>
          <w:sz w:val="21"/>
          <w:szCs w:val="21"/>
        </w:rPr>
        <w:t>Север</w:t>
      </w:r>
      <w:r>
        <w:rPr>
          <w:rFonts w:cs="Baltica" w:ascii="Baltica" w:hAnsi="Baltica"/>
          <w:b/>
          <w:sz w:val="21"/>
          <w:szCs w:val="21"/>
        </w:rPr>
        <w:t>-</w:t>
      </w:r>
      <w:r>
        <w:rPr>
          <w:rFonts w:cs="Times Armenian" w:ascii="Times Armenian" w:hAnsi="Times Armenian"/>
          <w:b/>
          <w:sz w:val="21"/>
          <w:szCs w:val="21"/>
        </w:rPr>
        <w:t>ն</w:t>
      </w:r>
      <w:r>
        <w:rPr>
          <w:rFonts w:cs="Times Armenian" w:ascii="Times Armenian" w:hAnsi="Times Armenian"/>
          <w:sz w:val="21"/>
          <w:szCs w:val="21"/>
        </w:rPr>
        <w:t xml:space="preserve"> էլ, </w:t>
      </w:r>
      <w:r>
        <w:rPr>
          <w:rFonts w:cs="Times Armenian" w:ascii="Times Armenian" w:hAnsi="Times Armenian"/>
          <w:b/>
          <w:sz w:val="21"/>
          <w:szCs w:val="21"/>
        </w:rPr>
        <w:t>Սիբիրն</w:t>
      </w:r>
      <w:r>
        <w:rPr>
          <w:rFonts w:cs="Times Armenian" w:ascii="Times Armenian" w:hAnsi="Times Armenian"/>
          <w:sz w:val="21"/>
          <w:szCs w:val="21"/>
        </w:rPr>
        <w:t xml:space="preserve"> էլ, </w:t>
      </w:r>
      <w:r>
        <w:rPr>
          <w:rFonts w:cs="Times Armenian" w:ascii="Times Armenian" w:hAnsi="Times Armenian"/>
          <w:b/>
          <w:sz w:val="21"/>
          <w:szCs w:val="21"/>
        </w:rPr>
        <w:t>Ըռյազանն</w:t>
      </w:r>
      <w:r>
        <w:rPr>
          <w:rFonts w:cs="Times Armenian" w:ascii="Times Armenian" w:hAnsi="Times Armenian"/>
          <w:sz w:val="21"/>
          <w:szCs w:val="21"/>
        </w:rPr>
        <w:t xml:space="preserve"> էլ մեկ են` բոլորն էլ հյու</w:t>
        <w:softHyphen/>
        <w:softHyphen/>
        <w:t xml:space="preserve">սիս են: Ուրեմն, </w:t>
      </w:r>
      <w:r>
        <w:rPr>
          <w:rFonts w:cs="Times Armenian" w:ascii="Times Armenian" w:hAnsi="Times Armenian"/>
          <w:b/>
          <w:i/>
          <w:sz w:val="21"/>
          <w:szCs w:val="21"/>
        </w:rPr>
        <w:t>Հյուսիսի</w:t>
      </w:r>
      <w:r>
        <w:rPr>
          <w:rFonts w:cs="Times Armenian" w:ascii="Times Armenian" w:hAnsi="Times Armenian"/>
          <w:sz w:val="21"/>
          <w:szCs w:val="21"/>
        </w:rPr>
        <w:t xml:space="preserve"> տեղը </w:t>
      </w:r>
      <w:r>
        <w:rPr>
          <w:rFonts w:cs="Times Armenian" w:ascii="Times Armenian" w:hAnsi="Times Armenian"/>
          <w:b/>
          <w:i/>
          <w:sz w:val="21"/>
          <w:szCs w:val="21"/>
        </w:rPr>
        <w:t>Սիբիր</w:t>
      </w:r>
      <w:r>
        <w:rPr>
          <w:rFonts w:cs="Times Armenian" w:ascii="Times Armenian" w:hAnsi="Times Armenian"/>
          <w:sz w:val="21"/>
          <w:szCs w:val="21"/>
        </w:rPr>
        <w:t xml:space="preserve"> գրելու իրավունքը կա՛: </w:t>
      </w:r>
    </w:p>
    <w:p>
      <w:pPr>
        <w:pStyle w:val="Normal"/>
        <w:ind w:firstLine="360"/>
        <w:jc w:val="both"/>
        <w:rPr/>
      </w:pPr>
      <w:r>
        <w:rPr>
          <w:rFonts w:cs="Times Armenian" w:ascii="Times Armenian" w:hAnsi="Times Armenian"/>
          <w:sz w:val="21"/>
          <w:szCs w:val="21"/>
        </w:rPr>
        <w:t xml:space="preserve">Եսենինը 2-րդ տողում գրում է. </w:t>
      </w:r>
      <w:r>
        <w:rPr>
          <w:rFonts w:cs="Russian Times" w:ascii="Russian Times" w:hAnsi="Russian Times"/>
          <w:b/>
          <w:i/>
          <w:sz w:val="21"/>
          <w:szCs w:val="21"/>
        </w:rPr>
        <w:t>Я готов рассказать тебе поле</w:t>
      </w:r>
      <w:r>
        <w:rPr>
          <w:rFonts w:cs="Baltica" w:ascii="Baltica" w:hAnsi="Baltica"/>
          <w:i/>
          <w:sz w:val="21"/>
          <w:szCs w:val="21"/>
        </w:rPr>
        <w:t>:</w:t>
      </w:r>
      <w:r>
        <w:rPr>
          <w:rFonts w:cs="Times Armenian" w:ascii="Times Armenian" w:hAnsi="Times Armenian"/>
          <w:sz w:val="21"/>
          <w:szCs w:val="21"/>
        </w:rPr>
        <w:t xml:space="preserve"> Սա իր նո</w:t>
        <w:softHyphen/>
        <w:t xml:space="preserve">րաբանությունն է. ռուսերենով՝ </w:t>
      </w:r>
      <w:r>
        <w:rPr>
          <w:rFonts w:cs="Russian Times" w:ascii="Russian Times" w:hAnsi="Russian Times"/>
          <w:sz w:val="21"/>
          <w:szCs w:val="21"/>
        </w:rPr>
        <w:t>поле не рассказывают</w:t>
      </w:r>
      <w:r>
        <w:rPr>
          <w:rFonts w:cs="Times Armenian" w:ascii="Times Armenian" w:hAnsi="Times Armenian"/>
          <w:sz w:val="21"/>
          <w:szCs w:val="21"/>
        </w:rPr>
        <w:t xml:space="preserve">, դրա տեղը` </w:t>
      </w:r>
      <w:r>
        <w:rPr>
          <w:rFonts w:cs="Russian Times" w:ascii="Russian Times" w:hAnsi="Russian Times"/>
          <w:sz w:val="21"/>
          <w:szCs w:val="21"/>
        </w:rPr>
        <w:t>расска</w:t>
        <w:softHyphen/>
        <w:t>зы</w:t>
        <w:softHyphen/>
        <w:t>вают о поле</w:t>
      </w:r>
      <w:r>
        <w:rPr>
          <w:rFonts w:cs="Baltica" w:ascii="Baltica" w:hAnsi="Baltica"/>
          <w:sz w:val="21"/>
          <w:szCs w:val="21"/>
        </w:rPr>
        <w:t>:</w:t>
      </w:r>
      <w:r>
        <w:rPr>
          <w:rFonts w:cs="Times Armenian" w:ascii="Times Armenian" w:hAnsi="Times Armenian"/>
          <w:sz w:val="21"/>
          <w:szCs w:val="21"/>
        </w:rPr>
        <w:t xml:space="preserve"> Հայերենով դաշտի տեղը դրել եմ «կեչին», </w:t>
      </w:r>
      <w:r>
        <w:rPr>
          <w:rFonts w:cs="Russian Times" w:ascii="Russian Times" w:hAnsi="Russian Times"/>
          <w:sz w:val="21"/>
          <w:szCs w:val="21"/>
        </w:rPr>
        <w:t xml:space="preserve">рожь </w:t>
      </w:r>
      <w:r>
        <w:rPr>
          <w:rFonts w:cs="Times Armenian" w:ascii="Times Armenian" w:hAnsi="Times Armenian"/>
          <w:sz w:val="21"/>
          <w:szCs w:val="21"/>
        </w:rPr>
        <w:t>-ի տեղը` «վուշ», ու նորաբանությունը տարածել եմ համ էլ վուշի վրա, ևն: Փո</w:t>
        <w:softHyphen/>
        <w:t>խարենը` պահել եմ հանգավորելու սիստեմը (ինչքան հնարավոր է եղել)  ու ալիտերացիաների խաղը, տողերի վանկերի թվի անհավասար զանա</w:t>
        <w:softHyphen/>
        <w:t>զանությունը ևն:</w:t>
      </w:r>
    </w:p>
    <w:p>
      <w:pPr>
        <w:pStyle w:val="Normal"/>
        <w:ind w:firstLine="360"/>
        <w:jc w:val="both"/>
        <w:rPr/>
      </w:pPr>
      <w:r>
        <w:rPr>
          <w:rFonts w:cs="Times Armenian" w:ascii="Times Armenian" w:hAnsi="Times Armenian"/>
          <w:sz w:val="21"/>
          <w:szCs w:val="21"/>
        </w:rPr>
        <w:t>Դավթյանի 3-րդ տողի «նորաբանությունը» թարգմանության մեջ երկու անգամ է՛լ է կրկնվում, բայց քանի որ ահավոր անհաջող է, այդ երկու ան</w:t>
        <w:softHyphen/>
        <w:t xml:space="preserve">գամն էլ, կոնտեքստից պոկվելով, դառնում է անհեթեթ` </w:t>
      </w:r>
      <w:r>
        <w:rPr>
          <w:rFonts w:cs="Times Armenian" w:ascii="Times Armenian" w:hAnsi="Times Armenian"/>
          <w:b/>
          <w:i/>
          <w:sz w:val="21"/>
          <w:szCs w:val="21"/>
        </w:rPr>
        <w:t>Եվ պատրաստ եմ հիմա պատմելու.</w:t>
      </w:r>
      <w:r>
        <w:rPr>
          <w:rFonts w:cs="Times Armenian" w:ascii="Times Armenian" w:hAnsi="Times Armenian"/>
          <w:b/>
          <w:sz w:val="21"/>
          <w:szCs w:val="21"/>
        </w:rPr>
        <w:t xml:space="preserve"> </w:t>
      </w:r>
      <w:r>
        <w:rPr>
          <w:rFonts w:cs="Times Armenian" w:ascii="Times Armenian" w:hAnsi="Times Armenian"/>
          <w:sz w:val="21"/>
          <w:szCs w:val="21"/>
        </w:rPr>
        <w:t>ի՞նչը պատմելու, պարզ չի: Համ էլ` «պատրաստ ես պատմելու, դե պատմի, բա խի՞ չես պատմում»:</w:t>
      </w:r>
    </w:p>
    <w:p>
      <w:pPr>
        <w:pStyle w:val="Normal"/>
        <w:ind w:firstLine="360"/>
        <w:jc w:val="both"/>
        <w:rPr/>
      </w:pPr>
      <w:r>
        <w:rPr>
          <w:rFonts w:cs="Times Armenian" w:ascii="Times Armenian" w:hAnsi="Times Armenian"/>
          <w:sz w:val="21"/>
          <w:szCs w:val="21"/>
        </w:rPr>
        <w:t xml:space="preserve">Հայերենը </w:t>
      </w:r>
      <w:r>
        <w:rPr>
          <w:rFonts w:cs="Times Armenian" w:ascii="Times Armenian" w:hAnsi="Times Armenian"/>
          <w:b/>
          <w:i/>
          <w:sz w:val="21"/>
          <w:szCs w:val="21"/>
        </w:rPr>
        <w:t>ռ-ով, ղ-ով</w:t>
      </w:r>
      <w:r>
        <w:rPr>
          <w:rFonts w:cs="Times Armenian" w:ascii="Times Armenian" w:hAnsi="Times Armenian"/>
          <w:sz w:val="21"/>
          <w:szCs w:val="21"/>
        </w:rPr>
        <w:t xml:space="preserve"> ու </w:t>
      </w:r>
      <w:r>
        <w:rPr>
          <w:rFonts w:cs="Times Armenian" w:ascii="Times Armenian" w:hAnsi="Times Armenian"/>
          <w:b/>
          <w:i/>
          <w:sz w:val="21"/>
          <w:szCs w:val="21"/>
        </w:rPr>
        <w:t>ր-ով</w:t>
      </w:r>
      <w:r>
        <w:rPr>
          <w:rFonts w:cs="Times Armenian" w:ascii="Times Armenian" w:hAnsi="Times Armenian"/>
          <w:sz w:val="21"/>
          <w:szCs w:val="21"/>
        </w:rPr>
        <w:t xml:space="preserve"> սկսվող բառ շատ քիչ ունի, եղածներն էլ փոխառություն են: Սրա համար էլ լեզուն այս ձայներով սկսվող բառերին մի ձայնավոր է ավելացնում, մեծ մասամբ, </w:t>
      </w:r>
      <w:r>
        <w:rPr>
          <w:rFonts w:cs="Times Armenian" w:ascii="Times Armenian" w:hAnsi="Times Armenian"/>
          <w:b/>
          <w:i/>
          <w:sz w:val="21"/>
          <w:szCs w:val="21"/>
        </w:rPr>
        <w:t>ը</w:t>
      </w:r>
      <w:r>
        <w:rPr>
          <w:rFonts w:cs="Times Armenian" w:ascii="Times Armenian" w:hAnsi="Times Armenian"/>
          <w:sz w:val="21"/>
          <w:szCs w:val="21"/>
        </w:rPr>
        <w:t xml:space="preserve">  (տես Հր. Աճառյան, </w:t>
      </w:r>
      <w:r>
        <w:rPr>
          <w:rFonts w:cs="Times Armenian" w:ascii="Times Armenian" w:hAnsi="Times Armenian"/>
          <w:b/>
          <w:i/>
          <w:sz w:val="21"/>
          <w:szCs w:val="21"/>
        </w:rPr>
        <w:t>Լիակատար քերականություն հայերեն լեզվի,</w:t>
      </w:r>
      <w:r>
        <w:rPr>
          <w:rFonts w:cs="Times Armenian" w:ascii="Times Armenian" w:hAnsi="Times Armenian"/>
          <w:sz w:val="21"/>
          <w:szCs w:val="21"/>
        </w:rPr>
        <w:t xml:space="preserve"> հատ 6): Սրա համար եմ գրել </w:t>
      </w:r>
      <w:r>
        <w:rPr>
          <w:rFonts w:cs="Times Armenian" w:ascii="Times Armenian" w:hAnsi="Times Armenian"/>
          <w:b/>
          <w:i/>
          <w:sz w:val="21"/>
          <w:szCs w:val="21"/>
        </w:rPr>
        <w:t>Ըռյազան:</w:t>
      </w:r>
    </w:p>
    <w:p>
      <w:pPr>
        <w:pStyle w:val="Normal"/>
        <w:ind w:firstLine="360"/>
        <w:jc w:val="both"/>
        <w:rPr/>
      </w:pPr>
      <w:r>
        <w:rPr>
          <w:rFonts w:cs="Times Armenian" w:ascii="Times Armenian" w:hAnsi="Times Armenian"/>
          <w:sz w:val="21"/>
          <w:szCs w:val="21"/>
        </w:rPr>
        <w:t>Դավթյանի թարգմանությունը, ըստ էության, հանգավորված չի, թե որ չհաշվենք ասոնանսային շատ թույլ հանգերը, այսինքն «հանգին» միայն նմանվող ձայնավորները: Սա պոետական անզորության կամ անփութության նշան է, բայց այս անզորու</w:t>
        <w:softHyphen/>
        <w:t>թյան պատճառը, մեծ մասամբ, բնագրին գերի մնալն ու «սխալ թար</w:t>
        <w:softHyphen/>
        <w:t>գմա</w:t>
        <w:softHyphen/>
        <w:t>նելու» վախն է, այսինքն, «ճշգրտամոլական ավան</w:t>
        <w:softHyphen/>
        <w:t>դույթը», ու մեկ էլ` ծուլու</w:t>
        <w:softHyphen/>
        <w:t xml:space="preserve">թյունը, իբր «ըսենց է՛լ կըլնի»: </w:t>
      </w:r>
    </w:p>
    <w:p>
      <w:pPr>
        <w:pStyle w:val="Normal"/>
        <w:ind w:firstLine="360"/>
        <w:jc w:val="both"/>
        <w:rPr/>
      </w:pPr>
      <w:r>
        <w:rPr>
          <w:rFonts w:cs="Times Armenian" w:ascii="Times Armenian" w:hAnsi="Times Armenian"/>
          <w:sz w:val="21"/>
          <w:szCs w:val="21"/>
        </w:rPr>
        <w:t>Ալիտերացիաներն ու ասոնանսները թույլ են, ընդ</w:t>
        <w:softHyphen/>
        <w:t>գծածս տողերի տա</w:t>
        <w:softHyphen/>
        <w:t>ղաչա</w:t>
        <w:softHyphen/>
        <w:t xml:space="preserve">փությունը կաղում է, 8-րդ տողը, հանգի խաթեր, բայ չունի, մի քանի անտեղի բառ կա` </w:t>
      </w:r>
      <w:r>
        <w:rPr>
          <w:rFonts w:cs="Times Armenian" w:ascii="Times Armenian" w:hAnsi="Times Armenian"/>
          <w:b/>
          <w:i/>
          <w:sz w:val="21"/>
          <w:szCs w:val="21"/>
        </w:rPr>
        <w:t>անեղծ, այնպես</w:t>
      </w:r>
      <w:r>
        <w:rPr>
          <w:rFonts w:cs="Times Armenian" w:ascii="Times Armenian" w:hAnsi="Times Armenian"/>
          <w:b/>
          <w:sz w:val="21"/>
          <w:szCs w:val="21"/>
        </w:rPr>
        <w:t xml:space="preserve"> </w:t>
      </w:r>
      <w:r>
        <w:rPr>
          <w:rFonts w:cs="Times Armenian" w:ascii="Times Armenian" w:hAnsi="Times Armenian"/>
          <w:sz w:val="21"/>
          <w:szCs w:val="21"/>
        </w:rPr>
        <w:t xml:space="preserve">(փոխանակ` </w:t>
      </w:r>
      <w:r>
        <w:rPr>
          <w:rFonts w:cs="Times Armenian" w:ascii="Times Armenian" w:hAnsi="Times Armenian"/>
          <w:b/>
          <w:i/>
          <w:sz w:val="21"/>
          <w:szCs w:val="21"/>
        </w:rPr>
        <w:t>այնքան</w:t>
      </w:r>
      <w:r>
        <w:rPr>
          <w:rFonts w:cs="Times Armenian" w:ascii="Times Armenian" w:hAnsi="Times Armenian"/>
          <w:sz w:val="21"/>
          <w:szCs w:val="21"/>
        </w:rPr>
        <w:t xml:space="preserve">), </w:t>
      </w:r>
      <w:r>
        <w:rPr>
          <w:rFonts w:cs="Times Armenian" w:ascii="Times Armenian" w:hAnsi="Times Armenian"/>
          <w:b/>
          <w:i/>
          <w:sz w:val="21"/>
          <w:szCs w:val="21"/>
        </w:rPr>
        <w:t>հլու, դատիր, լայն,</w:t>
      </w:r>
      <w:r>
        <w:rPr>
          <w:rFonts w:cs="Times Armenian" w:ascii="Times Armenian" w:hAnsi="Times Armenian"/>
          <w:b/>
          <w:sz w:val="21"/>
          <w:szCs w:val="21"/>
        </w:rPr>
        <w:t xml:space="preserve"> </w:t>
      </w:r>
      <w:r>
        <w:rPr>
          <w:rFonts w:cs="Times Armenian" w:ascii="Times Armenian" w:hAnsi="Times Armenian"/>
          <w:sz w:val="21"/>
          <w:szCs w:val="21"/>
        </w:rPr>
        <w:t xml:space="preserve">ու նորից` </w:t>
      </w:r>
      <w:r>
        <w:rPr>
          <w:rFonts w:cs="Times Armenian" w:ascii="Times Armenian" w:hAnsi="Times Armenian"/>
          <w:b/>
          <w:i/>
          <w:sz w:val="21"/>
          <w:szCs w:val="21"/>
        </w:rPr>
        <w:t>այնպես</w:t>
      </w:r>
      <w:r>
        <w:rPr>
          <w:rFonts w:cs="Times Armenian" w:ascii="Times Armenian" w:hAnsi="Times Armenian"/>
          <w:b/>
          <w:sz w:val="21"/>
          <w:szCs w:val="21"/>
        </w:rPr>
        <w:t xml:space="preserve"> </w:t>
      </w:r>
      <w:r>
        <w:rPr>
          <w:rFonts w:cs="Times Armenian" w:ascii="Times Armenian" w:hAnsi="Times Armenian"/>
          <w:sz w:val="21"/>
          <w:szCs w:val="21"/>
        </w:rPr>
        <w:t xml:space="preserve">(փոխանակ` </w:t>
      </w:r>
      <w:r>
        <w:rPr>
          <w:rFonts w:cs="Times Armenian" w:ascii="Times Armenian" w:hAnsi="Times Armenian"/>
          <w:b/>
          <w:i/>
          <w:sz w:val="21"/>
          <w:szCs w:val="21"/>
        </w:rPr>
        <w:t>այնքան</w:t>
      </w:r>
      <w:r>
        <w:rPr>
          <w:rFonts w:cs="Times Armenian" w:ascii="Times Armenian" w:hAnsi="Times Armenian"/>
          <w:sz w:val="21"/>
          <w:szCs w:val="21"/>
        </w:rPr>
        <w:t>): Բոլորովին հասկանալի չի, թե ռու</w:t>
        <w:softHyphen/>
        <w:t xml:space="preserve">սական լուսինը կամ Եսենինի մազերն ինչո՞ւ են </w:t>
      </w:r>
      <w:r>
        <w:rPr>
          <w:rFonts w:cs="Times Armenian" w:ascii="Times Armenian" w:hAnsi="Times Armenian"/>
          <w:b/>
          <w:i/>
          <w:sz w:val="21"/>
          <w:szCs w:val="21"/>
        </w:rPr>
        <w:t>անեղծ,</w:t>
      </w:r>
      <w:r>
        <w:rPr>
          <w:rFonts w:cs="Times Armenian" w:ascii="Times Armenian" w:hAnsi="Times Armenian"/>
          <w:sz w:val="21"/>
          <w:szCs w:val="21"/>
        </w:rPr>
        <w:t xml:space="preserve"> կամ ինչո՞ւ են (ու</w:t>
        <w:softHyphen/>
        <w:t>րեմն) ուրիշ տեղերի լուսին</w:t>
        <w:softHyphen/>
        <w:t xml:space="preserve">ներն  ու մազերը </w:t>
      </w:r>
      <w:r>
        <w:rPr>
          <w:rFonts w:cs="Times Armenian" w:ascii="Times Armenian" w:hAnsi="Times Armenian"/>
          <w:b/>
          <w:i/>
          <w:sz w:val="21"/>
          <w:szCs w:val="21"/>
        </w:rPr>
        <w:t>«կեղտոտ կամ եղծած ու արա</w:t>
        <w:softHyphen/>
        <w:t>տա</w:t>
        <w:softHyphen/>
        <w:t>վոր»:</w:t>
      </w:r>
    </w:p>
    <w:p>
      <w:pPr>
        <w:pStyle w:val="Normal"/>
        <w:ind w:firstLine="360"/>
        <w:jc w:val="both"/>
        <w:rPr/>
      </w:pPr>
      <w:r>
        <w:rPr>
          <w:rFonts w:cs="Times Armenian" w:ascii="Times Armenian" w:hAnsi="Times Armenian"/>
          <w:sz w:val="21"/>
          <w:szCs w:val="21"/>
        </w:rPr>
        <w:t>Նախավերջին տողը սխալ է (թե որ նորաբանություն չի. թե նորաբանու</w:t>
        <w:softHyphen/>
        <w:t xml:space="preserve">թյուն է, բնագրից թույլ է, ուրեմն, իզուր է): Սխալ է, որովհետև բնագիրն ասում է, թե այդ ռուս աղջիկը «տեսնես՝ հիշո՞ւմ է իրեն», ինչից երևում է, որ Եսենինը երևի կարոտում է այդ աղջկան: </w:t>
      </w:r>
    </w:p>
    <w:p>
      <w:pPr>
        <w:pStyle w:val="Normal"/>
        <w:ind w:firstLine="360"/>
        <w:jc w:val="both"/>
        <w:rPr/>
      </w:pPr>
      <w:r>
        <w:rPr>
          <w:rFonts w:cs="Times Armenian" w:ascii="Times Armenian" w:hAnsi="Times Armenian"/>
          <w:sz w:val="21"/>
          <w:szCs w:val="21"/>
        </w:rPr>
        <w:t xml:space="preserve">Այս տողի մեջն էլ ռուսիզմ կա` </w:t>
      </w:r>
      <w:r>
        <w:rPr>
          <w:rFonts w:cs="Times Armenian" w:ascii="Times Armenian" w:hAnsi="Times Armenian"/>
          <w:b/>
          <w:i/>
          <w:sz w:val="21"/>
          <w:szCs w:val="21"/>
        </w:rPr>
        <w:t>հանել</w:t>
      </w:r>
      <w:r>
        <w:rPr>
          <w:rFonts w:cs="Times Armenian" w:ascii="Times Armenian" w:hAnsi="Times Armenian"/>
          <w:sz w:val="21"/>
          <w:szCs w:val="21"/>
        </w:rPr>
        <w:t xml:space="preserve"> գոյականը  դրված է </w:t>
      </w:r>
      <w:r>
        <w:rPr>
          <w:rFonts w:cs="Times Armenian" w:ascii="Times Armenian" w:hAnsi="Times Armenian"/>
          <w:b/>
          <w:i/>
          <w:sz w:val="21"/>
          <w:szCs w:val="21"/>
        </w:rPr>
        <w:t>հանի</w:t>
      </w:r>
      <w:r>
        <w:rPr>
          <w:rFonts w:cs="Times Armenian" w:ascii="Times Armenian" w:hAnsi="Times Armenian"/>
          <w:sz w:val="21"/>
          <w:szCs w:val="21"/>
        </w:rPr>
        <w:t xml:space="preserve"> բայի տեղը (տես Մանուկ Աբեղ</w:t>
        <w:softHyphen/>
        <w:t xml:space="preserve">յան, </w:t>
      </w:r>
      <w:r>
        <w:rPr>
          <w:rFonts w:cs="Times Armenian" w:ascii="Times Armenian" w:hAnsi="Times Armenian"/>
          <w:b/>
          <w:i/>
          <w:sz w:val="21"/>
          <w:szCs w:val="21"/>
        </w:rPr>
        <w:t>Մի քանի քերականական հարցերի մասին, Երկեր,</w:t>
      </w:r>
      <w:r>
        <w:rPr>
          <w:rFonts w:cs="Times Armenian" w:ascii="Times Armenian" w:hAnsi="Times Armenian"/>
          <w:sz w:val="21"/>
          <w:szCs w:val="21"/>
        </w:rPr>
        <w:t xml:space="preserve"> հատ Ը, Երևան, 1985, էջ`537-541):</w:t>
      </w:r>
    </w:p>
    <w:p>
      <w:pPr>
        <w:pStyle w:val="Normal"/>
        <w:ind w:firstLine="360"/>
        <w:jc w:val="both"/>
        <w:rPr/>
      </w:pPr>
      <w:r>
        <w:rPr>
          <w:rFonts w:cs="Times Armenian" w:ascii="Times Armenian" w:hAnsi="Times Armenian"/>
          <w:sz w:val="21"/>
          <w:szCs w:val="21"/>
        </w:rPr>
        <w:t>Դավ</w:t>
        <w:softHyphen/>
        <w:t xml:space="preserve">թյանի հանգավորելու սիստեմը չեմ բերում, որովհետև, ստիպված, պիտի մենակ ձայնավորները (ասոնանսները) բերեի: </w:t>
      </w:r>
    </w:p>
    <w:p>
      <w:pPr>
        <w:pStyle w:val="Normal"/>
        <w:ind w:firstLine="360"/>
        <w:jc w:val="both"/>
        <w:rPr/>
      </w:pPr>
      <w:r>
        <w:rPr>
          <w:rFonts w:cs="Times Armenian" w:ascii="Times Armenian" w:hAnsi="Times Armenian"/>
          <w:sz w:val="21"/>
          <w:szCs w:val="21"/>
        </w:rPr>
        <w:t>Իմիջիայլոց, Եսենինը չի իմացել, որ Շիրազը Հայաստանում չի:</w:t>
      </w:r>
    </w:p>
    <w:p>
      <w:pPr>
        <w:pStyle w:val="Normal"/>
        <w:ind w:start="1440" w:hanging="0"/>
        <w:jc w:val="both"/>
        <w:rPr/>
      </w:pPr>
      <w:r>
        <w:rPr>
          <w:rFonts w:cs="Times Armenian" w:ascii="Times Armenian" w:hAnsi="Times Armenian"/>
          <w:b/>
          <w:i/>
          <w:sz w:val="21"/>
          <w:szCs w:val="21"/>
        </w:rPr>
      </w:r>
    </w:p>
    <w:p>
      <w:pPr>
        <w:pStyle w:val="Normal"/>
        <w:jc w:val="both"/>
        <w:rPr/>
      </w:pPr>
      <w:r>
        <w:rPr>
          <w:rFonts w:cs="Times Armenian" w:ascii="Times Armenian" w:hAnsi="Times Armenian"/>
          <w:b/>
          <w:i/>
          <w:sz w:val="21"/>
          <w:szCs w:val="21"/>
        </w:rPr>
      </w:r>
    </w:p>
    <w:p>
      <w:pPr>
        <w:pStyle w:val="Heading3"/>
        <w:numPr>
          <w:ilvl w:val="0"/>
          <w:numId w:val="0"/>
        </w:numPr>
        <w:ind w:start="720" w:hanging="0"/>
        <w:rPr/>
      </w:pPr>
      <w:bookmarkStart w:id="68" w:name="__RefHeading___Toc409540377"/>
      <w:bookmarkEnd w:id="68"/>
      <w:r>
        <w:rPr>
          <w:b/>
          <w:i/>
        </w:rPr>
        <w:t>16.1 ***</w:t>
      </w:r>
      <w:r>
        <w:rPr/>
        <w:t xml:space="preserve"> </w:t>
      </w:r>
      <w:r>
        <w:rPr>
          <w:rFonts w:cs="Times Armenian" w:ascii="Times Armenian" w:hAnsi="Times Armenian"/>
        </w:rPr>
        <w:t>Շահանե, իմ քա՛ղցր Շահանե</w:t>
      </w:r>
    </w:p>
    <w:p>
      <w:pPr>
        <w:pStyle w:val="Normal"/>
        <w:ind w:start="360" w:hanging="0"/>
        <w:jc w:val="end"/>
        <w:rPr/>
      </w:pPr>
      <w:r>
        <w:rPr>
          <w:rFonts w:cs="Times Armenian" w:ascii="Times Armenian" w:hAnsi="Times Armenian"/>
          <w:b/>
          <w:i/>
          <w:sz w:val="21"/>
          <w:szCs w:val="21"/>
        </w:rPr>
        <w:t>Թարգման` Մ. Հարությունյան</w:t>
      </w:r>
    </w:p>
    <w:p>
      <w:pPr>
        <w:pStyle w:val="Normal"/>
        <w:ind w:start="360" w:hanging="0"/>
        <w:jc w:val="both"/>
        <w:rPr/>
      </w:pPr>
      <w:r>
        <w:rPr>
          <w:rFonts w:cs="Times Armenian" w:ascii="Times Armenian" w:hAnsi="Times Armenian"/>
          <w:b/>
          <w:i/>
          <w:sz w:val="21"/>
          <w:szCs w:val="21"/>
        </w:rPr>
      </w:r>
    </w:p>
    <w:p>
      <w:pPr>
        <w:pStyle w:val="Normal"/>
        <w:ind w:start="360" w:hanging="0"/>
        <w:jc w:val="both"/>
        <w:rPr/>
      </w:pPr>
      <w:r>
        <w:rPr>
          <w:rFonts w:cs="Times Armenian" w:ascii="Times Armenian" w:hAnsi="Times Armenian"/>
          <w:sz w:val="21"/>
          <w:szCs w:val="21"/>
        </w:rPr>
        <w:t xml:space="preserve">Շահանե, իմ քա՛ղցր Շահանե, </w:t>
        <w:tab/>
        <w:tab/>
        <w:tab/>
        <w:t xml:space="preserve">a b b՛ a a  </w:t>
      </w:r>
    </w:p>
    <w:p>
      <w:pPr>
        <w:pStyle w:val="Normal"/>
        <w:ind w:start="360" w:hanging="0"/>
        <w:jc w:val="both"/>
        <w:rPr/>
      </w:pPr>
      <w:r>
        <w:rPr>
          <w:rFonts w:cs="Times Armenian" w:ascii="Times Armenian" w:hAnsi="Times Armenian"/>
          <w:sz w:val="21"/>
          <w:szCs w:val="21"/>
        </w:rPr>
        <w:t>Սիբիրի՛ց եմ երևի, թե ընչի –</w:t>
        <w:tab/>
        <w:tab/>
        <w:tab/>
        <w:t>9-10-9-9-9</w:t>
      </w:r>
    </w:p>
    <w:p>
      <w:pPr>
        <w:pStyle w:val="Normal"/>
        <w:ind w:start="360" w:hanging="0"/>
        <w:jc w:val="both"/>
        <w:rPr/>
      </w:pPr>
      <w:r>
        <w:rPr>
          <w:rFonts w:cs="Times Armenian" w:ascii="Times Armenian" w:hAnsi="Times Armenian"/>
          <w:sz w:val="21"/>
          <w:szCs w:val="21"/>
        </w:rPr>
        <w:t>Բայց ուզես` կասեմ քեզ մեր կեչին</w:t>
      </w:r>
    </w:p>
    <w:p>
      <w:pPr>
        <w:pStyle w:val="Normal"/>
        <w:ind w:start="360" w:hanging="0"/>
        <w:jc w:val="both"/>
        <w:rPr/>
      </w:pPr>
      <w:r>
        <w:rPr>
          <w:rFonts w:cs="Times Armenian" w:ascii="Times Armenian" w:hAnsi="Times Armenian"/>
          <w:sz w:val="21"/>
          <w:szCs w:val="21"/>
        </w:rPr>
        <w:t>Ու վուշի ծովերը, Շահանե,</w:t>
      </w:r>
    </w:p>
    <w:p>
      <w:pPr>
        <w:pStyle w:val="Normal"/>
        <w:ind w:start="360" w:hanging="0"/>
        <w:jc w:val="both"/>
        <w:rPr/>
      </w:pPr>
      <w:r>
        <w:rPr>
          <w:rFonts w:cs="Times Armenian" w:ascii="Times Armenian" w:hAnsi="Times Armenian"/>
          <w:sz w:val="21"/>
          <w:szCs w:val="21"/>
        </w:rPr>
        <w:t>Շահանե, իմ քա՛ղցր Շահանե:</w:t>
      </w:r>
    </w:p>
    <w:p>
      <w:pPr>
        <w:pStyle w:val="Normal"/>
        <w:ind w:start="360" w:hanging="0"/>
        <w:jc w:val="both"/>
        <w:rPr/>
      </w:pPr>
      <w:r>
        <w:rPr>
          <w:rFonts w:cs="Times Armenian" w:ascii="Times Armenian" w:hAnsi="Times Armenian"/>
          <w:sz w:val="21"/>
          <w:szCs w:val="21"/>
        </w:rPr>
      </w:r>
    </w:p>
    <w:p>
      <w:pPr>
        <w:pStyle w:val="Normal"/>
        <w:ind w:start="360" w:hanging="0"/>
        <w:jc w:val="both"/>
        <w:rPr/>
      </w:pPr>
      <w:r>
        <w:rPr>
          <w:rFonts w:cs="Times Armenian" w:ascii="Times Armenian" w:hAnsi="Times Armenian"/>
          <w:sz w:val="21"/>
          <w:szCs w:val="21"/>
        </w:rPr>
        <w:t>Սիբիրից եմ երևի, թե ընչի –</w:t>
        <w:tab/>
        <w:tab/>
        <w:tab/>
        <w:tab/>
        <w:t xml:space="preserve">b c c b՛  </w:t>
      </w:r>
    </w:p>
    <w:p>
      <w:pPr>
        <w:pStyle w:val="Normal"/>
        <w:ind w:start="360" w:hanging="0"/>
        <w:jc w:val="both"/>
        <w:rPr/>
      </w:pPr>
      <w:r>
        <w:rPr>
          <w:rFonts w:cs="Times Armenian" w:ascii="Times Armenian" w:hAnsi="Times Armenian"/>
          <w:sz w:val="21"/>
          <w:szCs w:val="21"/>
        </w:rPr>
        <w:t xml:space="preserve">Մեր լուսնին` ձեր 10-ն է՛լ չի սազի, </w:t>
        <w:tab/>
        <w:tab/>
        <w:tab/>
        <w:t>10-9-10-8-10</w:t>
      </w:r>
    </w:p>
    <w:p>
      <w:pPr>
        <w:pStyle w:val="Normal"/>
        <w:ind w:start="360" w:hanging="0"/>
        <w:jc w:val="both"/>
        <w:rPr/>
      </w:pPr>
      <w:r>
        <w:rPr>
          <w:rFonts w:cs="Times Armenian" w:ascii="Times Armenian" w:hAnsi="Times Armenian"/>
          <w:sz w:val="21"/>
          <w:szCs w:val="21"/>
        </w:rPr>
        <w:t>Դըրախտ է՛լ ըլնի դաշտը Շիրազի –</w:t>
      </w:r>
    </w:p>
    <w:p>
      <w:pPr>
        <w:pStyle w:val="Normal"/>
        <w:ind w:start="360" w:hanging="0"/>
        <w:jc w:val="both"/>
        <w:rPr/>
      </w:pPr>
      <w:r>
        <w:rPr>
          <w:rFonts w:cs="Times Armenian" w:ascii="Times Armenian" w:hAnsi="Times Armenian"/>
          <w:sz w:val="21"/>
          <w:szCs w:val="21"/>
        </w:rPr>
        <w:t>Մերոնցից, մե՛կ ա, լավը չի –</w:t>
      </w:r>
    </w:p>
    <w:p>
      <w:pPr>
        <w:pStyle w:val="Normal"/>
        <w:ind w:start="360" w:hanging="0"/>
        <w:jc w:val="both"/>
        <w:rPr/>
      </w:pPr>
      <w:r>
        <w:rPr>
          <w:rFonts w:cs="Times Armenian" w:ascii="Times Armenian" w:hAnsi="Times Armenian"/>
          <w:sz w:val="21"/>
          <w:szCs w:val="21"/>
        </w:rPr>
        <w:t>Սիբիրի՛ց եմ երևի, թե ընչի:</w:t>
      </w:r>
    </w:p>
    <w:p>
      <w:pPr>
        <w:pStyle w:val="Normal"/>
        <w:ind w:start="360" w:hanging="0"/>
        <w:jc w:val="both"/>
        <w:rPr/>
      </w:pPr>
      <w:r>
        <w:rPr>
          <w:rFonts w:cs="Times Armenian" w:ascii="Times Armenian" w:hAnsi="Times Armenian"/>
          <w:sz w:val="21"/>
          <w:szCs w:val="21"/>
        </w:rPr>
      </w:r>
    </w:p>
    <w:p>
      <w:pPr>
        <w:pStyle w:val="Normal"/>
        <w:ind w:start="360" w:hanging="0"/>
        <w:jc w:val="both"/>
        <w:rPr/>
      </w:pPr>
      <w:r>
        <w:rPr>
          <w:rFonts w:cs="Times Armenian" w:ascii="Times Armenian" w:hAnsi="Times Armenian"/>
          <w:sz w:val="21"/>
          <w:szCs w:val="21"/>
        </w:rPr>
        <w:t>Թե ուզես` կասե՛մ քեզ մեր կեչին:</w:t>
        <w:tab/>
        <w:tab/>
        <w:tab/>
        <w:t xml:space="preserve">b՛ d d b b՛ </w:t>
      </w:r>
    </w:p>
    <w:p>
      <w:pPr>
        <w:pStyle w:val="Normal"/>
        <w:ind w:start="360" w:hanging="0"/>
        <w:jc w:val="both"/>
        <w:rPr/>
      </w:pPr>
      <w:r>
        <w:rPr>
          <w:rFonts w:cs="Times Armenian" w:ascii="Times Armenian" w:hAnsi="Times Armenian"/>
          <w:sz w:val="21"/>
          <w:szCs w:val="21"/>
        </w:rPr>
        <w:t xml:space="preserve">Մազերս` մեր վո՛ւշն ա արտերի, </w:t>
        <w:tab/>
        <w:tab/>
        <w:tab/>
        <w:t>9-9-9-8-9</w:t>
      </w:r>
    </w:p>
    <w:p>
      <w:pPr>
        <w:pStyle w:val="Normal"/>
        <w:ind w:start="360" w:hanging="0"/>
        <w:jc w:val="both"/>
        <w:rPr/>
      </w:pPr>
      <w:r>
        <w:rPr>
          <w:rFonts w:cs="Times Armenian" w:ascii="Times Armenian" w:hAnsi="Times Armenian"/>
          <w:sz w:val="21"/>
          <w:szCs w:val="21"/>
        </w:rPr>
        <w:t>Ուզո՞ւմ ես` խառնի ու օլորի,</w:t>
      </w:r>
    </w:p>
    <w:p>
      <w:pPr>
        <w:pStyle w:val="Normal"/>
        <w:ind w:start="360" w:hanging="0"/>
        <w:jc w:val="both"/>
        <w:rPr/>
      </w:pPr>
      <w:r>
        <w:rPr>
          <w:rFonts w:cs="Times Armenian" w:ascii="Times Armenian" w:hAnsi="Times Armenian"/>
          <w:sz w:val="21"/>
          <w:szCs w:val="21"/>
        </w:rPr>
        <w:t>Ցավա էլ, կասեմ` վեջըս չի:</w:t>
      </w:r>
    </w:p>
    <w:p>
      <w:pPr>
        <w:pStyle w:val="Normal"/>
        <w:ind w:start="360" w:hanging="0"/>
        <w:jc w:val="both"/>
        <w:rPr/>
      </w:pPr>
      <w:r>
        <w:rPr>
          <w:rFonts w:cs="Times Armenian" w:ascii="Times Armenian" w:hAnsi="Times Armenian"/>
          <w:sz w:val="21"/>
          <w:szCs w:val="21"/>
        </w:rPr>
        <w:t>Թե ուզես` կասե՛մ քեզ մեր կեչին:</w:t>
      </w:r>
    </w:p>
    <w:p>
      <w:pPr>
        <w:pStyle w:val="Normal"/>
        <w:ind w:start="360" w:hanging="0"/>
        <w:jc w:val="both"/>
        <w:rPr/>
      </w:pPr>
      <w:r>
        <w:rPr>
          <w:rFonts w:cs="Times Armenian" w:ascii="Times Armenian" w:hAnsi="Times Armenian"/>
          <w:sz w:val="21"/>
          <w:szCs w:val="21"/>
        </w:rPr>
      </w:r>
    </w:p>
    <w:p>
      <w:pPr>
        <w:pStyle w:val="Normal"/>
        <w:ind w:start="360" w:hanging="0"/>
        <w:jc w:val="both"/>
        <w:rPr/>
      </w:pPr>
      <w:r>
        <w:rPr>
          <w:rFonts w:cs="Times Armenian" w:ascii="Times Armenian" w:hAnsi="Times Armenian"/>
          <w:sz w:val="21"/>
          <w:szCs w:val="21"/>
        </w:rPr>
        <w:t>Ու վուշի ծովերն ու մեր կեչին</w:t>
        <w:tab/>
        <w:tab/>
        <w:tab/>
        <w:t xml:space="preserve">b՛ b՛՛ b՛՛՛ b՛՛՛՛ b՛  </w:t>
      </w:r>
    </w:p>
    <w:p>
      <w:pPr>
        <w:pStyle w:val="Normal"/>
        <w:ind w:start="360" w:hanging="0"/>
        <w:jc w:val="both"/>
        <w:rPr/>
      </w:pPr>
      <w:r>
        <w:rPr>
          <w:rFonts w:cs="Times Armenian" w:ascii="Times Armenian" w:hAnsi="Times Armenian"/>
          <w:sz w:val="21"/>
          <w:szCs w:val="21"/>
        </w:rPr>
        <w:t xml:space="preserve">Իմ գանգուր մազերից իմացի. </w:t>
        <w:tab/>
        <w:tab/>
        <w:tab/>
        <w:t>9-9-9-8-9</w:t>
      </w:r>
    </w:p>
    <w:p>
      <w:pPr>
        <w:pStyle w:val="Normal"/>
        <w:ind w:start="360" w:hanging="0"/>
        <w:jc w:val="both"/>
        <w:rPr/>
      </w:pPr>
      <w:r>
        <w:rPr>
          <w:rFonts w:cs="Times Armenian" w:ascii="Times Armenian" w:hAnsi="Times Armenian"/>
          <w:sz w:val="21"/>
          <w:szCs w:val="21"/>
        </w:rPr>
        <w:t>Ուզում ես` ձեռ էլ առ դու ընձի,</w:t>
      </w:r>
    </w:p>
    <w:p>
      <w:pPr>
        <w:pStyle w:val="Normal"/>
        <w:ind w:start="360" w:hanging="0"/>
        <w:jc w:val="both"/>
        <w:rPr/>
      </w:pPr>
      <w:r>
        <w:rPr>
          <w:rFonts w:cs="Times Armenian" w:ascii="Times Armenian" w:hAnsi="Times Armenian"/>
          <w:sz w:val="21"/>
          <w:szCs w:val="21"/>
        </w:rPr>
        <w:t>Մենակ` մրմուռըս չհիշի</w:t>
      </w:r>
    </w:p>
    <w:p>
      <w:pPr>
        <w:pStyle w:val="Normal"/>
        <w:ind w:start="360" w:hanging="0"/>
        <w:jc w:val="both"/>
        <w:rPr/>
      </w:pPr>
      <w:r>
        <w:rPr>
          <w:rFonts w:cs="Times Armenian" w:ascii="Times Armenian" w:hAnsi="Times Armenian"/>
          <w:sz w:val="21"/>
          <w:szCs w:val="21"/>
        </w:rPr>
        <w:t>Մեր վուշի ծովերն ու մեր կեչին:</w:t>
      </w:r>
    </w:p>
    <w:p>
      <w:pPr>
        <w:pStyle w:val="Normal"/>
        <w:ind w:start="360" w:hanging="0"/>
        <w:jc w:val="both"/>
        <w:rPr/>
      </w:pPr>
      <w:r>
        <w:rPr>
          <w:rFonts w:cs="Times Armenian" w:ascii="Times Armenian" w:hAnsi="Times Armenian"/>
          <w:sz w:val="21"/>
          <w:szCs w:val="21"/>
        </w:rPr>
      </w:r>
    </w:p>
    <w:p>
      <w:pPr>
        <w:pStyle w:val="Normal"/>
        <w:ind w:start="360" w:hanging="0"/>
        <w:jc w:val="both"/>
        <w:rPr/>
      </w:pPr>
      <w:r>
        <w:rPr>
          <w:rFonts w:cs="Times Armenian" w:ascii="Times Armenian" w:hAnsi="Times Armenian"/>
          <w:sz w:val="21"/>
          <w:szCs w:val="21"/>
        </w:rPr>
        <w:t>Շահանե, իմ քա՛ղցր Շահանե,</w:t>
        <w:tab/>
        <w:tab/>
        <w:tab/>
        <w:t xml:space="preserve">a e e՛՛ a a  </w:t>
      </w:r>
    </w:p>
    <w:p>
      <w:pPr>
        <w:pStyle w:val="Normal"/>
        <w:ind w:start="360" w:hanging="0"/>
        <w:jc w:val="both"/>
        <w:rPr/>
      </w:pPr>
      <w:r>
        <w:rPr>
          <w:rFonts w:cs="Times Armenian" w:ascii="Times Armenian" w:hAnsi="Times Armenian"/>
          <w:sz w:val="21"/>
          <w:szCs w:val="21"/>
        </w:rPr>
        <w:t xml:space="preserve">Սիբիրում մե՛կն էլ կա հենց քու պես, </w:t>
        <w:tab/>
        <w:tab/>
        <w:t>9-9-9-8-9</w:t>
      </w:r>
    </w:p>
    <w:p>
      <w:pPr>
        <w:pStyle w:val="Normal"/>
        <w:ind w:start="360" w:hanging="0"/>
        <w:jc w:val="both"/>
        <w:rPr/>
      </w:pPr>
      <w:r>
        <w:rPr>
          <w:rFonts w:cs="Times Armenian" w:ascii="Times Armenian" w:hAnsi="Times Armenian"/>
          <w:sz w:val="21"/>
          <w:szCs w:val="21"/>
        </w:rPr>
        <w:t>Որ հմի կարող ա հենց ընենց</w:t>
      </w:r>
    </w:p>
    <w:p>
      <w:pPr>
        <w:pStyle w:val="Normal"/>
        <w:ind w:start="360" w:hanging="0"/>
        <w:jc w:val="both"/>
        <w:rPr/>
      </w:pPr>
      <w:r>
        <w:rPr>
          <w:rFonts w:cs="Times Armenian" w:ascii="Times Armenian" w:hAnsi="Times Armenian"/>
          <w:sz w:val="21"/>
          <w:szCs w:val="21"/>
        </w:rPr>
        <w:t>Ընձի՛ ա  հիշում, Շահանե,</w:t>
      </w:r>
    </w:p>
    <w:p>
      <w:pPr>
        <w:pStyle w:val="Normal"/>
        <w:ind w:start="360" w:hanging="0"/>
        <w:jc w:val="both"/>
        <w:rPr/>
      </w:pPr>
      <w:r>
        <w:rPr>
          <w:rFonts w:cs="Times Armenian" w:ascii="Times Armenian" w:hAnsi="Times Armenian"/>
          <w:sz w:val="21"/>
          <w:szCs w:val="21"/>
        </w:rPr>
        <w:t>Շահանե, իմ քա՛ղցր Շահանե:</w:t>
      </w:r>
    </w:p>
    <w:p>
      <w:pPr>
        <w:pStyle w:val="Normal"/>
        <w:ind w:start="360" w:hanging="0"/>
        <w:jc w:val="both"/>
        <w:rPr/>
      </w:pPr>
      <w:r>
        <w:rPr>
          <w:rFonts w:cs="Times Armenian" w:ascii="Times Armenian" w:hAnsi="Times Armenian"/>
          <w:i/>
          <w:sz w:val="21"/>
          <w:szCs w:val="21"/>
        </w:rPr>
      </w:r>
    </w:p>
    <w:p>
      <w:pPr>
        <w:pStyle w:val="Normal"/>
        <w:jc w:val="both"/>
        <w:rPr/>
      </w:pPr>
      <w:r>
        <w:rPr>
          <w:rFonts w:cs="Times Armenian" w:ascii="Times Armenian" w:hAnsi="Times Armenian"/>
          <w:b/>
          <w:i/>
          <w:sz w:val="21"/>
          <w:szCs w:val="21"/>
        </w:rPr>
      </w:r>
    </w:p>
    <w:p>
      <w:pPr>
        <w:pStyle w:val="Normal"/>
        <w:ind w:start="360" w:hanging="0"/>
        <w:jc w:val="both"/>
        <w:rPr/>
      </w:pPr>
      <w:r>
        <w:rPr>
          <w:rFonts w:cs="Times Armenian" w:ascii="Times Armenian" w:hAnsi="Times Armenian"/>
          <w:b/>
          <w:i/>
          <w:sz w:val="21"/>
          <w:szCs w:val="21"/>
        </w:rPr>
      </w:r>
    </w:p>
    <w:p>
      <w:pPr>
        <w:pStyle w:val="Heading3"/>
        <w:numPr>
          <w:ilvl w:val="0"/>
          <w:numId w:val="0"/>
        </w:numPr>
        <w:ind w:start="720" w:hanging="0"/>
        <w:rPr/>
      </w:pPr>
      <w:bookmarkStart w:id="69" w:name="__RefHeading___Toc409540378"/>
      <w:bookmarkEnd w:id="69"/>
      <w:r>
        <w:rPr>
          <w:b/>
          <w:i/>
        </w:rPr>
        <w:t>16.2  ***</w:t>
      </w:r>
      <w:r>
        <w:rPr/>
        <w:t xml:space="preserve"> </w:t>
      </w:r>
      <w:r>
        <w:rPr>
          <w:rFonts w:cs="Times Armenian" w:ascii="Times Armenian" w:hAnsi="Times Armenian"/>
        </w:rPr>
        <w:t>Շահանե, օ՛, դու իմ Շահանե</w:t>
      </w:r>
    </w:p>
    <w:p>
      <w:pPr>
        <w:pStyle w:val="Normal"/>
        <w:ind w:start="360" w:hanging="0"/>
        <w:jc w:val="end"/>
        <w:rPr/>
      </w:pPr>
      <w:r>
        <w:rPr>
          <w:rFonts w:cs="Times Armenian" w:ascii="Times Armenian" w:hAnsi="Times Armenian"/>
          <w:b/>
          <w:i/>
          <w:sz w:val="21"/>
          <w:szCs w:val="21"/>
        </w:rPr>
        <w:t>Թարգման` Վ. Դավթյան</w:t>
      </w:r>
    </w:p>
    <w:p>
      <w:pPr>
        <w:pStyle w:val="Normal"/>
        <w:ind w:start="360" w:hanging="0"/>
        <w:jc w:val="both"/>
        <w:rPr/>
      </w:pPr>
      <w:r>
        <w:rPr>
          <w:rFonts w:cs="Times Armenian" w:ascii="Times Armenian" w:hAnsi="Times Armenian"/>
          <w:b/>
          <w:i/>
          <w:sz w:val="21"/>
          <w:szCs w:val="21"/>
        </w:rPr>
      </w:r>
    </w:p>
    <w:p>
      <w:pPr>
        <w:pStyle w:val="Normal"/>
        <w:ind w:start="360" w:hanging="0"/>
        <w:jc w:val="both"/>
        <w:rPr/>
      </w:pPr>
      <w:r>
        <w:rPr>
          <w:rFonts w:cs="Times Armenian" w:ascii="Times Armenian" w:hAnsi="Times Armenian"/>
          <w:sz w:val="21"/>
          <w:szCs w:val="21"/>
        </w:rPr>
        <w:t>Շահանե, օ՛, դու իմ Շահանե,</w:t>
        <w:tab/>
        <w:tab/>
        <w:tab/>
        <w:t>9-9-9 (8)-9-9</w:t>
      </w:r>
    </w:p>
    <w:p>
      <w:pPr>
        <w:pStyle w:val="Normal"/>
        <w:ind w:start="360" w:hanging="0"/>
        <w:jc w:val="both"/>
        <w:rPr/>
      </w:pPr>
      <w:r>
        <w:rPr>
          <w:rFonts w:cs="Times Armenian" w:ascii="Times Armenian" w:hAnsi="Times Armenian"/>
          <w:b/>
          <w:i/>
          <w:sz w:val="21"/>
          <w:szCs w:val="21"/>
        </w:rPr>
        <w:t xml:space="preserve">Հյուսիսից եմ եկել </w:t>
      </w:r>
      <w:r>
        <w:rPr>
          <w:rFonts w:cs="Times Armenian" w:ascii="Times Armenian" w:hAnsi="Times Armenian"/>
          <w:b/>
          <w:sz w:val="21"/>
          <w:szCs w:val="21"/>
        </w:rPr>
        <w:t>ես</w:t>
      </w:r>
      <w:r>
        <w:rPr>
          <w:rFonts w:cs="Times Armenian" w:ascii="Times Armenian" w:hAnsi="Times Armenian"/>
          <w:b/>
          <w:i/>
          <w:sz w:val="21"/>
          <w:szCs w:val="21"/>
        </w:rPr>
        <w:t xml:space="preserve"> հեռու,</w:t>
      </w:r>
    </w:p>
    <w:p>
      <w:pPr>
        <w:pStyle w:val="Normal"/>
        <w:ind w:start="360" w:hanging="0"/>
        <w:jc w:val="both"/>
        <w:rPr/>
      </w:pPr>
      <w:r>
        <w:rPr>
          <w:rFonts w:cs="Times Armenian" w:ascii="Times Armenian" w:hAnsi="Times Armenian"/>
          <w:b/>
          <w:i/>
          <w:sz w:val="21"/>
          <w:szCs w:val="21"/>
        </w:rPr>
        <w:t>Ու պատրաստ եմ քեզ պատմելու</w:t>
      </w:r>
    </w:p>
    <w:p>
      <w:pPr>
        <w:pStyle w:val="Normal"/>
        <w:ind w:start="360" w:hanging="0"/>
        <w:jc w:val="both"/>
        <w:rPr/>
      </w:pPr>
      <w:r>
        <w:rPr>
          <w:rFonts w:cs="Times Armenian" w:ascii="Times Armenian" w:hAnsi="Times Armenian"/>
          <w:sz w:val="21"/>
          <w:szCs w:val="21"/>
        </w:rPr>
        <w:t xml:space="preserve">Արտերից ու լուսնից մեր </w:t>
      </w:r>
      <w:r>
        <w:rPr>
          <w:rFonts w:cs="Times Armenian" w:ascii="Times Armenian" w:hAnsi="Times Armenian"/>
          <w:b/>
          <w:i/>
          <w:sz w:val="21"/>
          <w:szCs w:val="21"/>
        </w:rPr>
        <w:t>անեղծ,</w:t>
      </w:r>
    </w:p>
    <w:p>
      <w:pPr>
        <w:pStyle w:val="Normal"/>
        <w:ind w:start="360" w:hanging="0"/>
        <w:jc w:val="both"/>
        <w:rPr/>
      </w:pPr>
      <w:r>
        <w:rPr>
          <w:rFonts w:cs="Times Armenian" w:ascii="Times Armenian" w:hAnsi="Times Armenian"/>
          <w:sz w:val="21"/>
          <w:szCs w:val="21"/>
        </w:rPr>
        <w:t>Շահանե, օ՛, դու իմ Շահանե,</w:t>
      </w:r>
    </w:p>
    <w:p>
      <w:pPr>
        <w:pStyle w:val="Normal"/>
        <w:ind w:start="360" w:hanging="0"/>
        <w:jc w:val="both"/>
        <w:rPr/>
      </w:pPr>
      <w:r>
        <w:rPr>
          <w:rFonts w:cs="Times Armenian" w:ascii="Times Armenian" w:hAnsi="Times Armenian"/>
          <w:sz w:val="21"/>
          <w:szCs w:val="21"/>
        </w:rPr>
      </w:r>
    </w:p>
    <w:p>
      <w:pPr>
        <w:pStyle w:val="Normal"/>
        <w:ind w:start="360" w:hanging="0"/>
        <w:jc w:val="both"/>
        <w:rPr/>
      </w:pPr>
      <w:r>
        <w:rPr>
          <w:rFonts w:cs="Times Armenian" w:ascii="Times Armenian" w:hAnsi="Times Armenian"/>
          <w:sz w:val="21"/>
          <w:szCs w:val="21"/>
        </w:rPr>
        <w:t xml:space="preserve">Հյուսիսից եմ եկել </w:t>
      </w:r>
      <w:r>
        <w:rPr>
          <w:rFonts w:cs="Times Armenian" w:ascii="Times Armenian" w:hAnsi="Times Armenian"/>
          <w:b/>
          <w:i/>
          <w:sz w:val="21"/>
          <w:szCs w:val="21"/>
        </w:rPr>
        <w:t>ես</w:t>
      </w:r>
      <w:r>
        <w:rPr>
          <w:rFonts w:cs="Times Armenian" w:ascii="Times Armenian" w:hAnsi="Times Armenian"/>
          <w:sz w:val="21"/>
          <w:szCs w:val="21"/>
        </w:rPr>
        <w:t xml:space="preserve"> հեռու,</w:t>
        <w:tab/>
        <w:tab/>
        <w:tab/>
        <w:tab/>
        <w:t>9-9-9-(8)9-9</w:t>
      </w:r>
    </w:p>
    <w:p>
      <w:pPr>
        <w:pStyle w:val="Normal"/>
        <w:ind w:start="360" w:hanging="0"/>
        <w:jc w:val="both"/>
        <w:rPr/>
      </w:pPr>
      <w:r>
        <w:rPr>
          <w:rFonts w:cs="Times Armenian" w:ascii="Times Armenian" w:hAnsi="Times Armenian"/>
          <w:b/>
          <w:i/>
          <w:sz w:val="21"/>
          <w:szCs w:val="21"/>
        </w:rPr>
        <w:t>Ուր լուսինն այնքան մեծ է ու ջինջ.</w:t>
      </w:r>
    </w:p>
    <w:p>
      <w:pPr>
        <w:pStyle w:val="Normal"/>
        <w:ind w:start="360" w:hanging="0"/>
        <w:jc w:val="both"/>
        <w:rPr/>
      </w:pPr>
      <w:r>
        <w:rPr>
          <w:rFonts w:cs="Times Armenian" w:ascii="Times Armenian" w:hAnsi="Times Armenian"/>
          <w:b/>
          <w:i/>
          <w:sz w:val="21"/>
          <w:szCs w:val="21"/>
        </w:rPr>
        <w:t>Ձեր Շիրազը որքան էլ թովիչ,</w:t>
      </w:r>
    </w:p>
    <w:p>
      <w:pPr>
        <w:pStyle w:val="Normal"/>
        <w:ind w:start="360" w:hanging="0"/>
        <w:jc w:val="both"/>
        <w:rPr/>
      </w:pPr>
      <w:r>
        <w:rPr>
          <w:rFonts w:cs="Times Armenian" w:ascii="Times Armenian" w:hAnsi="Times Armenian"/>
          <w:b/>
          <w:i/>
          <w:sz w:val="21"/>
          <w:szCs w:val="21"/>
        </w:rPr>
        <w:t>Բայց էլի ինձ Ռյազանն է գերում,</w:t>
      </w:r>
    </w:p>
    <w:p>
      <w:pPr>
        <w:pStyle w:val="Normal"/>
        <w:ind w:start="360" w:hanging="0"/>
        <w:jc w:val="both"/>
        <w:rPr/>
      </w:pPr>
      <w:r>
        <w:rPr>
          <w:rFonts w:cs="Times Armenian" w:ascii="Times Armenian" w:hAnsi="Times Armenian"/>
          <w:b/>
          <w:i/>
          <w:sz w:val="21"/>
          <w:szCs w:val="21"/>
        </w:rPr>
        <w:t>Հյուսիսից եմ եկել ես հեռու:</w:t>
      </w:r>
    </w:p>
    <w:p>
      <w:pPr>
        <w:pStyle w:val="Normal"/>
        <w:ind w:start="360" w:hanging="0"/>
        <w:jc w:val="both"/>
        <w:rPr/>
      </w:pPr>
      <w:r>
        <w:rPr>
          <w:rFonts w:cs="Times Armenian" w:ascii="Times Armenian" w:hAnsi="Times Armenian"/>
          <w:b/>
          <w:i/>
          <w:sz w:val="21"/>
          <w:szCs w:val="21"/>
        </w:rPr>
      </w:r>
    </w:p>
    <w:p>
      <w:pPr>
        <w:pStyle w:val="Normal"/>
        <w:ind w:start="360" w:hanging="0"/>
        <w:jc w:val="both"/>
        <w:rPr/>
      </w:pPr>
      <w:r>
        <w:rPr>
          <w:rFonts w:cs="Times Armenian" w:ascii="Times Armenian" w:hAnsi="Times Armenian"/>
          <w:sz w:val="21"/>
          <w:szCs w:val="21"/>
        </w:rPr>
        <w:t>Եվ պատրաստ եմ հիմա պատմելու,</w:t>
        <w:tab/>
        <w:tab/>
        <w:t>9-9-9-9-9</w:t>
      </w:r>
    </w:p>
    <w:p>
      <w:pPr>
        <w:pStyle w:val="Normal"/>
        <w:ind w:start="360" w:hanging="0"/>
        <w:jc w:val="both"/>
        <w:rPr/>
      </w:pPr>
      <w:r>
        <w:rPr>
          <w:rFonts w:cs="Times Armenian" w:ascii="Times Armenian" w:hAnsi="Times Armenian"/>
          <w:sz w:val="21"/>
          <w:szCs w:val="21"/>
        </w:rPr>
        <w:t>Որ մազերն իմ առա արտերից,</w:t>
      </w:r>
    </w:p>
    <w:p>
      <w:pPr>
        <w:pStyle w:val="Normal"/>
        <w:ind w:start="360" w:hanging="0"/>
        <w:jc w:val="both"/>
        <w:rPr/>
      </w:pPr>
      <w:r>
        <w:rPr>
          <w:rFonts w:cs="Times Armenian" w:ascii="Times Armenian" w:hAnsi="Times Armenian"/>
          <w:sz w:val="21"/>
          <w:szCs w:val="21"/>
        </w:rPr>
        <w:t>Թե կուզես փաթաթիր մատներիդ,</w:t>
      </w:r>
    </w:p>
    <w:p>
      <w:pPr>
        <w:pStyle w:val="Normal"/>
        <w:ind w:start="360" w:hanging="0"/>
        <w:jc w:val="both"/>
        <w:rPr/>
      </w:pPr>
      <w:r>
        <w:rPr>
          <w:rFonts w:cs="Times Armenian" w:ascii="Times Armenian" w:hAnsi="Times Armenian"/>
          <w:b/>
          <w:i/>
          <w:sz w:val="21"/>
          <w:szCs w:val="21"/>
        </w:rPr>
        <w:t>Նրանք</w:t>
      </w:r>
      <w:r>
        <w:rPr>
          <w:rFonts w:cs="Times Armenian" w:ascii="Times Armenian" w:hAnsi="Times Armenian"/>
          <w:sz w:val="21"/>
          <w:szCs w:val="21"/>
        </w:rPr>
        <w:t xml:space="preserve"> նուրբ են </w:t>
      </w:r>
      <w:r>
        <w:rPr>
          <w:rFonts w:cs="Times Armenian" w:ascii="Times Armenian" w:hAnsi="Times Armenian"/>
          <w:b/>
          <w:i/>
          <w:sz w:val="21"/>
          <w:szCs w:val="21"/>
        </w:rPr>
        <w:t xml:space="preserve">անեղծ, </w:t>
      </w:r>
      <w:r>
        <w:rPr>
          <w:rFonts w:cs="Times Armenian" w:ascii="Times Armenian" w:hAnsi="Times Armenian"/>
          <w:sz w:val="21"/>
          <w:szCs w:val="21"/>
        </w:rPr>
        <w:t xml:space="preserve">ու </w:t>
      </w:r>
      <w:r>
        <w:rPr>
          <w:rFonts w:cs="Times Armenian" w:ascii="Times Armenian" w:hAnsi="Times Armenian"/>
          <w:b/>
          <w:i/>
          <w:sz w:val="21"/>
          <w:szCs w:val="21"/>
        </w:rPr>
        <w:t>հլու:</w:t>
      </w:r>
    </w:p>
    <w:p>
      <w:pPr>
        <w:pStyle w:val="Normal"/>
        <w:ind w:start="360" w:hanging="0"/>
        <w:jc w:val="both"/>
        <w:rPr/>
      </w:pPr>
      <w:r>
        <w:rPr>
          <w:rFonts w:cs="Times Armenian" w:ascii="Times Armenian" w:hAnsi="Times Armenian"/>
          <w:sz w:val="21"/>
          <w:szCs w:val="21"/>
        </w:rPr>
        <w:t>Ես պատրաստ եմ հիմա պատմելու:</w:t>
      </w:r>
    </w:p>
    <w:p>
      <w:pPr>
        <w:pStyle w:val="Normal"/>
        <w:ind w:start="360" w:hanging="0"/>
        <w:jc w:val="both"/>
        <w:rPr/>
      </w:pPr>
      <w:r>
        <w:rPr>
          <w:rFonts w:cs="Times Armenian" w:ascii="Times Armenian" w:hAnsi="Times Armenian"/>
          <w:sz w:val="21"/>
          <w:szCs w:val="21"/>
        </w:rPr>
      </w:r>
    </w:p>
    <w:p>
      <w:pPr>
        <w:pStyle w:val="Normal"/>
        <w:ind w:start="360" w:hanging="0"/>
        <w:jc w:val="both"/>
        <w:rPr/>
      </w:pPr>
      <w:r>
        <w:rPr>
          <w:rFonts w:cs="Times Armenian" w:ascii="Times Armenian" w:hAnsi="Times Armenian"/>
          <w:sz w:val="21"/>
          <w:szCs w:val="21"/>
        </w:rPr>
        <w:t xml:space="preserve">Մեր լուսնի, արտերի մասին </w:t>
      </w:r>
      <w:r>
        <w:rPr>
          <w:rFonts w:cs="Times Armenian" w:ascii="Times Armenian" w:hAnsi="Times Armenian"/>
          <w:b/>
          <w:i/>
          <w:sz w:val="21"/>
          <w:szCs w:val="21"/>
        </w:rPr>
        <w:t>լայն</w:t>
        <w:tab/>
        <w:tab/>
        <w:tab/>
      </w:r>
      <w:r>
        <w:rPr>
          <w:rFonts w:cs="Times Armenian" w:ascii="Times Armenian" w:hAnsi="Times Armenian"/>
          <w:sz w:val="21"/>
          <w:szCs w:val="21"/>
        </w:rPr>
        <w:t>9-9-9-9-9</w:t>
      </w:r>
    </w:p>
    <w:p>
      <w:pPr>
        <w:pStyle w:val="Normal"/>
        <w:ind w:start="360" w:hanging="0"/>
        <w:jc w:val="both"/>
        <w:rPr/>
      </w:pPr>
      <w:r>
        <w:rPr>
          <w:rFonts w:cs="Times Armenian" w:ascii="Times Armenian" w:hAnsi="Times Armenian"/>
          <w:b/>
          <w:i/>
          <w:sz w:val="21"/>
          <w:szCs w:val="21"/>
        </w:rPr>
        <w:t>Դու</w:t>
      </w:r>
      <w:r>
        <w:rPr>
          <w:rFonts w:cs="Times Armenian" w:ascii="Times Armenian" w:hAnsi="Times Armenian"/>
          <w:sz w:val="21"/>
          <w:szCs w:val="21"/>
        </w:rPr>
        <w:t xml:space="preserve"> գանգուր մազերից իմ </w:t>
      </w:r>
      <w:r>
        <w:rPr>
          <w:rFonts w:cs="Times Armenian" w:ascii="Times Armenian" w:hAnsi="Times Armenian"/>
          <w:b/>
          <w:i/>
          <w:sz w:val="21"/>
          <w:szCs w:val="21"/>
        </w:rPr>
        <w:t>դատիր,</w:t>
      </w:r>
    </w:p>
    <w:p>
      <w:pPr>
        <w:pStyle w:val="Normal"/>
        <w:ind w:start="360" w:hanging="0"/>
        <w:jc w:val="both"/>
        <w:rPr/>
      </w:pPr>
      <w:r>
        <w:rPr>
          <w:rFonts w:cs="Times Armenian" w:ascii="Times Armenian" w:hAnsi="Times Armenian"/>
          <w:sz w:val="21"/>
          <w:szCs w:val="21"/>
        </w:rPr>
        <w:t>Թանկագինս, ժպտա, կատակիր,</w:t>
      </w:r>
    </w:p>
    <w:p>
      <w:pPr>
        <w:pStyle w:val="Normal"/>
        <w:ind w:start="360" w:hanging="0"/>
        <w:jc w:val="both"/>
        <w:rPr/>
      </w:pPr>
      <w:r>
        <w:rPr>
          <w:rFonts w:cs="Times Armenian" w:ascii="Times Armenian" w:hAnsi="Times Armenian"/>
          <w:sz w:val="21"/>
          <w:szCs w:val="21"/>
        </w:rPr>
        <w:t>Չարթնացնես իմ հուշերը միայն</w:t>
      </w:r>
    </w:p>
    <w:p>
      <w:pPr>
        <w:pStyle w:val="Normal"/>
        <w:ind w:start="360" w:hanging="0"/>
        <w:jc w:val="both"/>
        <w:rPr/>
      </w:pPr>
      <w:r>
        <w:rPr>
          <w:rFonts w:cs="Times Armenian" w:ascii="Times Armenian" w:hAnsi="Times Armenian"/>
          <w:sz w:val="21"/>
          <w:szCs w:val="21"/>
        </w:rPr>
        <w:t xml:space="preserve">Մեր լուսնի, արտերի մասին </w:t>
      </w:r>
      <w:r>
        <w:rPr>
          <w:rFonts w:cs="Times Armenian" w:ascii="Times Armenian" w:hAnsi="Times Armenian"/>
          <w:b/>
          <w:i/>
          <w:sz w:val="21"/>
          <w:szCs w:val="21"/>
        </w:rPr>
        <w:t>լայն:</w:t>
      </w:r>
    </w:p>
    <w:p>
      <w:pPr>
        <w:pStyle w:val="Normal"/>
        <w:ind w:start="360" w:hanging="0"/>
        <w:jc w:val="both"/>
        <w:rPr/>
      </w:pPr>
      <w:r>
        <w:rPr>
          <w:rFonts w:cs="Times Armenian" w:ascii="Times Armenian" w:hAnsi="Times Armenian"/>
          <w:sz w:val="21"/>
          <w:szCs w:val="21"/>
        </w:rPr>
      </w:r>
    </w:p>
    <w:p>
      <w:pPr>
        <w:pStyle w:val="Normal"/>
        <w:ind w:start="360" w:hanging="0"/>
        <w:jc w:val="both"/>
        <w:rPr/>
      </w:pPr>
      <w:r>
        <w:rPr>
          <w:rFonts w:cs="Times Armenian" w:ascii="Times Armenian" w:hAnsi="Times Armenian"/>
          <w:sz w:val="21"/>
          <w:szCs w:val="21"/>
        </w:rPr>
        <w:t>Շահանե, օ՛, դու իմ Շահանե,</w:t>
        <w:tab/>
        <w:tab/>
        <w:tab/>
        <w:t>9-9-9-9-9</w:t>
      </w:r>
    </w:p>
    <w:p>
      <w:pPr>
        <w:pStyle w:val="Normal"/>
        <w:ind w:start="360" w:hanging="0"/>
        <w:jc w:val="both"/>
        <w:rPr/>
      </w:pPr>
      <w:r>
        <w:rPr>
          <w:rFonts w:cs="Times Armenian" w:ascii="Times Armenian" w:hAnsi="Times Armenian"/>
          <w:sz w:val="21"/>
          <w:szCs w:val="21"/>
        </w:rPr>
        <w:t>Հյուսիսում մի աղջիկ կա նույնպես,</w:t>
      </w:r>
    </w:p>
    <w:p>
      <w:pPr>
        <w:pStyle w:val="Normal"/>
        <w:ind w:start="360" w:hanging="0"/>
        <w:jc w:val="both"/>
        <w:rPr/>
      </w:pPr>
      <w:r>
        <w:rPr>
          <w:rFonts w:cs="Times Armenian" w:ascii="Times Armenian" w:hAnsi="Times Armenian"/>
          <w:sz w:val="21"/>
          <w:szCs w:val="21"/>
        </w:rPr>
        <w:t xml:space="preserve">Որ դեմքով քեզ նման է </w:t>
      </w:r>
      <w:r>
        <w:rPr>
          <w:rFonts w:cs="Times Armenian" w:ascii="Times Armenian" w:hAnsi="Times Armenian"/>
          <w:b/>
          <w:i/>
          <w:sz w:val="21"/>
          <w:szCs w:val="21"/>
        </w:rPr>
        <w:t>այնպես…</w:t>
      </w:r>
    </w:p>
    <w:p>
      <w:pPr>
        <w:pStyle w:val="Normal"/>
        <w:ind w:start="360" w:hanging="0"/>
        <w:jc w:val="both"/>
        <w:rPr/>
      </w:pPr>
      <w:r>
        <w:rPr>
          <w:rFonts w:cs="Times Armenian" w:ascii="Times Armenian" w:hAnsi="Times Armenian"/>
          <w:b/>
          <w:i/>
          <w:sz w:val="21"/>
          <w:szCs w:val="21"/>
        </w:rPr>
        <w:t>Չի կարող նա մտքից ինձ հանել,</w:t>
      </w:r>
    </w:p>
    <w:p>
      <w:pPr>
        <w:pStyle w:val="Normal"/>
        <w:ind w:start="360" w:hanging="0"/>
        <w:jc w:val="both"/>
        <w:rPr/>
      </w:pPr>
      <w:r>
        <w:rPr>
          <w:rFonts w:cs="Times Armenian" w:ascii="Times Armenian" w:hAnsi="Times Armenian"/>
          <w:sz w:val="21"/>
          <w:szCs w:val="21"/>
        </w:rPr>
        <w:t>Շահանե, օ՛, դու իմ Շահանե:</w:t>
      </w:r>
    </w:p>
    <w:p>
      <w:pPr>
        <w:pStyle w:val="Normal"/>
        <w:ind w:start="360" w:hanging="0"/>
        <w:jc w:val="both"/>
        <w:rPr/>
      </w:pPr>
      <w:r>
        <w:rPr>
          <w:rFonts w:cs="Times Armenian" w:ascii="Times Armenian" w:hAnsi="Times Armenian"/>
          <w:sz w:val="21"/>
          <w:szCs w:val="21"/>
        </w:rPr>
      </w:r>
    </w:p>
    <w:p>
      <w:pPr>
        <w:pStyle w:val="Normal"/>
        <w:ind w:start="360" w:hanging="0"/>
        <w:jc w:val="both"/>
        <w:rPr/>
      </w:pPr>
      <w:r>
        <w:rPr>
          <w:rFonts w:cs="Times Armenian" w:ascii="Times Armenian" w:hAnsi="Times Armenian"/>
          <w:i/>
          <w:sz w:val="21"/>
          <w:szCs w:val="21"/>
        </w:rPr>
        <w:tab/>
        <w:tab/>
      </w:r>
    </w:p>
    <w:p>
      <w:pPr>
        <w:pStyle w:val="Normal"/>
        <w:spacing w:lineRule="exact" w:line="240"/>
        <w:ind w:start="360" w:hanging="0"/>
        <w:jc w:val="both"/>
        <w:rPr/>
      </w:pPr>
      <w:r>
        <w:rPr>
          <w:rFonts w:cs="Russian Times" w:ascii="Russian Times" w:hAnsi="Russian Times"/>
          <w:b/>
          <w:i/>
          <w:sz w:val="21"/>
          <w:szCs w:val="21"/>
        </w:rPr>
      </w:r>
    </w:p>
    <w:p>
      <w:pPr>
        <w:pStyle w:val="Normal"/>
        <w:rPr/>
      </w:pPr>
      <w:bookmarkStart w:id="70" w:name="__RefHeading___Toc409540380"/>
      <w:r>
        <w:rPr/>
        <w:t>17. *** Ты сказала, что Саади</w:t>
      </w:r>
    </w:p>
    <w:p>
      <w:pPr>
        <w:pStyle w:val="Normal"/>
        <w:rPr/>
      </w:pPr>
      <w:r>
        <w:rPr/>
      </w:r>
    </w:p>
    <w:p>
      <w:pPr>
        <w:pStyle w:val="Normal"/>
        <w:rPr/>
      </w:pPr>
      <w:r>
        <w:rPr/>
        <w:t>Ты сказала, что Саади</w:t>
        <w:tab/>
        <w:tab/>
        <w:tab/>
        <w:tab/>
        <w:t>a b a b</w:t>
      </w:r>
    </w:p>
    <w:p>
      <w:pPr>
        <w:pStyle w:val="Normal"/>
        <w:rPr/>
      </w:pPr>
      <w:r>
        <w:rPr/>
        <w:t>Целовал лишь только в грудь.</w:t>
        <w:tab/>
        <w:tab/>
        <w:tab/>
        <w:t>8-7-8-7</w:t>
      </w:r>
    </w:p>
    <w:p>
      <w:pPr>
        <w:pStyle w:val="Normal"/>
        <w:rPr/>
      </w:pPr>
      <w:r>
        <w:rPr/>
        <w:t>Подожди ты, бога ради,</w:t>
      </w:r>
    </w:p>
    <w:p>
      <w:pPr>
        <w:pStyle w:val="Normal"/>
        <w:rPr/>
      </w:pPr>
      <w:r>
        <w:rPr/>
        <w:t>Обучусь когда нибудь!</w:t>
      </w:r>
    </w:p>
    <w:p>
      <w:pPr>
        <w:pStyle w:val="Normal"/>
        <w:rPr/>
      </w:pPr>
      <w:r>
        <w:rPr/>
      </w:r>
    </w:p>
    <w:p>
      <w:pPr>
        <w:pStyle w:val="Normal"/>
        <w:rPr/>
      </w:pPr>
      <w:r>
        <w:rPr/>
        <w:t>Ты сказала, что в коране</w:t>
        <w:br/>
        <w:t>Говориться – месть врагу.</w:t>
        <w:br/>
        <w:t>Ну, а я ведь из Рязани,</w:t>
        <w:br/>
        <w:t>Знать тех строчек не могу.</w:t>
      </w:r>
    </w:p>
    <w:p>
      <w:pPr>
        <w:pStyle w:val="Normal"/>
        <w:rPr/>
      </w:pPr>
      <w:r>
        <w:rPr/>
      </w:r>
    </w:p>
    <w:p>
      <w:pPr>
        <w:pStyle w:val="Normal"/>
        <w:rPr/>
      </w:pPr>
      <w:r>
        <w:rPr/>
        <w:t>Ты пропела: “За Ефратом</w:t>
        <w:tab/>
        <w:tab/>
        <w:tab/>
        <w:tab/>
        <w:t>c d c° d</w:t>
      </w:r>
    </w:p>
    <w:p>
      <w:pPr>
        <w:pStyle w:val="Normal"/>
        <w:rPr/>
      </w:pPr>
      <w:r>
        <w:rPr/>
        <w:t>Розы лучше смертных дев.”</w:t>
        <w:tab/>
        <w:tab/>
        <w:tab/>
        <w:tab/>
        <w:t>8-7-8-7</w:t>
      </w:r>
    </w:p>
    <w:p>
      <w:pPr>
        <w:pStyle w:val="Normal"/>
        <w:rPr/>
      </w:pPr>
      <w:r>
        <w:rPr/>
        <w:t>Если был бы я богатым,</w:t>
      </w:r>
    </w:p>
    <w:p>
      <w:pPr>
        <w:pStyle w:val="Normal"/>
        <w:rPr/>
      </w:pPr>
      <w:r>
        <w:rPr/>
        <w:t>То другой сложил напев.</w:t>
      </w:r>
    </w:p>
    <w:p>
      <w:pPr>
        <w:pStyle w:val="Normal"/>
        <w:rPr/>
      </w:pPr>
      <w:r>
        <w:rPr/>
      </w:r>
    </w:p>
    <w:p>
      <w:pPr>
        <w:pStyle w:val="Normal"/>
        <w:rPr/>
      </w:pPr>
      <w:r>
        <w:rPr/>
        <w:t>Я б порезал розы эти,</w:t>
        <w:tab/>
        <w:tab/>
        <w:tab/>
        <w:tab/>
        <w:t>e g e g°</w:t>
      </w:r>
    </w:p>
    <w:p>
      <w:pPr>
        <w:pStyle w:val="Normal"/>
        <w:rPr/>
      </w:pPr>
      <w:r>
        <w:rPr/>
        <w:t>Ведь одна отрада мне –</w:t>
        <w:tab/>
        <w:tab/>
        <w:tab/>
        <w:tab/>
        <w:t>8-7-8-7</w:t>
      </w:r>
    </w:p>
    <w:p>
      <w:pPr>
        <w:pStyle w:val="Normal"/>
        <w:rPr/>
      </w:pPr>
      <w:r>
        <w:rPr/>
        <w:t>Чтобы не было на свете,</w:t>
      </w:r>
    </w:p>
    <w:p>
      <w:pPr>
        <w:pStyle w:val="Normal"/>
        <w:rPr/>
      </w:pPr>
      <w:r>
        <w:rPr/>
        <w:t>Лучше милой Шагане.</w:t>
      </w:r>
    </w:p>
    <w:p>
      <w:pPr>
        <w:pStyle w:val="Normal"/>
        <w:rPr/>
      </w:pPr>
      <w:r>
        <w:rPr/>
      </w:r>
    </w:p>
    <w:p>
      <w:pPr>
        <w:pStyle w:val="Normal"/>
        <w:rPr/>
      </w:pPr>
      <w:r>
        <w:rPr/>
        <w:t>И не мучь меня заветом,</w:t>
        <w:tab/>
        <w:tab/>
        <w:tab/>
        <w:tab/>
        <w:t>c h c h</w:t>
      </w:r>
    </w:p>
    <w:p>
      <w:pPr>
        <w:pStyle w:val="Normal"/>
        <w:rPr/>
      </w:pPr>
      <w:r>
        <w:rPr/>
        <w:t>У меня заветов нет:</w:t>
        <w:tab/>
        <w:tab/>
        <w:tab/>
        <w:tab/>
        <w:tab/>
        <w:t>8-7-8-7</w:t>
      </w:r>
    </w:p>
    <w:p>
      <w:pPr>
        <w:pStyle w:val="Normal"/>
        <w:rPr/>
      </w:pPr>
      <w:r>
        <w:rPr/>
        <w:t>Коль родился я поэтом,</w:t>
      </w:r>
    </w:p>
    <w:p>
      <w:pPr>
        <w:pStyle w:val="Normal"/>
        <w:rPr/>
      </w:pPr>
      <w:r>
        <w:rPr/>
        <w:t>То целуюсь, как поэт.</w:t>
      </w:r>
    </w:p>
    <w:p>
      <w:pPr>
        <w:pStyle w:val="Normal"/>
        <w:rPr/>
      </w:pPr>
      <w:r>
        <w:rPr/>
      </w:r>
    </w:p>
    <w:p>
      <w:pPr>
        <w:pStyle w:val="Heading3"/>
        <w:numPr>
          <w:ilvl w:val="0"/>
          <w:numId w:val="0"/>
        </w:numPr>
        <w:ind w:start="720" w:hanging="0"/>
        <w:rPr/>
      </w:pPr>
      <w:r>
        <w:rPr>
          <w:rFonts w:cs="Times LatRus" w:ascii="Times LatRus" w:hAnsi="Times LatRus"/>
          <w:b/>
          <w:i/>
        </w:rPr>
        <w:t>17.1 ***</w:t>
      </w:r>
      <w:r>
        <w:rPr/>
        <w:t xml:space="preserve"> </w:t>
      </w:r>
      <w:r>
        <w:rPr>
          <w:rFonts w:cs="Times Armenian" w:ascii="Times Armenian" w:hAnsi="Times Armenian"/>
        </w:rPr>
        <w:t>Սահադին միշտ, քու ասելով</w:t>
      </w:r>
      <w:bookmarkEnd w:id="70"/>
    </w:p>
    <w:p>
      <w:pPr>
        <w:pStyle w:val="Normal"/>
        <w:ind w:start="360" w:hanging="0"/>
        <w:jc w:val="both"/>
        <w:rPr/>
      </w:pPr>
      <w:r>
        <w:rPr>
          <w:rFonts w:cs="Times LatRus" w:ascii="Times LatRus" w:hAnsi="Times LatRus"/>
          <w:b/>
          <w:i/>
          <w:sz w:val="21"/>
          <w:szCs w:val="21"/>
        </w:rPr>
      </w:r>
    </w:p>
    <w:p>
      <w:pPr>
        <w:pStyle w:val="Normal"/>
        <w:ind w:start="360" w:hanging="0"/>
        <w:jc w:val="end"/>
        <w:rPr/>
      </w:pPr>
      <w:r>
        <w:rPr>
          <w:rFonts w:cs="Times Armenian" w:ascii="Times Armenian" w:hAnsi="Times Armenian"/>
          <w:b/>
          <w:i/>
          <w:sz w:val="21"/>
          <w:szCs w:val="21"/>
        </w:rPr>
        <w:t>Թարգման` Մ. Հարությունյան</w:t>
      </w:r>
    </w:p>
    <w:p>
      <w:pPr>
        <w:pStyle w:val="Normal"/>
        <w:ind w:start="360" w:hanging="0"/>
        <w:jc w:val="both"/>
        <w:rPr/>
      </w:pPr>
      <w:r>
        <w:rPr>
          <w:rFonts w:cs="Times Armenian" w:ascii="Times Armenian" w:hAnsi="Times Armenian"/>
          <w:b/>
          <w:i/>
          <w:sz w:val="21"/>
          <w:szCs w:val="21"/>
        </w:rPr>
      </w:r>
    </w:p>
    <w:p>
      <w:pPr>
        <w:pStyle w:val="Normal"/>
        <w:ind w:start="360" w:hanging="0"/>
        <w:jc w:val="both"/>
        <w:rPr/>
      </w:pPr>
      <w:r>
        <w:rPr>
          <w:rFonts w:cs="Times Armenian" w:ascii="Times Armenian" w:hAnsi="Times Armenian"/>
          <w:sz w:val="21"/>
          <w:szCs w:val="21"/>
        </w:rPr>
        <w:t>Սահադին միշտ, քու ասելով,</w:t>
        <w:tab/>
        <w:tab/>
        <w:tab/>
        <w:t>a b a՛ b</w:t>
      </w:r>
    </w:p>
    <w:p>
      <w:pPr>
        <w:pStyle w:val="Normal"/>
        <w:ind w:start="360" w:hanging="0"/>
        <w:jc w:val="both"/>
        <w:rPr/>
      </w:pPr>
      <w:r>
        <w:rPr>
          <w:rFonts w:cs="Times Armenian" w:ascii="Times Armenian" w:hAnsi="Times Armenian"/>
          <w:sz w:val="21"/>
          <w:szCs w:val="21"/>
        </w:rPr>
        <w:t>Մենակ կո՛ւրծքն էր համբուրում…</w:t>
        <w:tab/>
        <w:tab/>
        <w:tab/>
      </w:r>
      <w:r>
        <w:rPr>
          <w:sz w:val="21"/>
          <w:szCs w:val="21"/>
        </w:rPr>
        <w:t>8-7-8-7</w:t>
      </w:r>
    </w:p>
    <w:p>
      <w:pPr>
        <w:pStyle w:val="Normal"/>
        <w:ind w:start="360" w:hanging="0"/>
        <w:jc w:val="both"/>
        <w:rPr/>
      </w:pPr>
      <w:r>
        <w:rPr>
          <w:rFonts w:cs="Times Armenian" w:ascii="Times Armenian" w:hAnsi="Times Armenian"/>
          <w:sz w:val="21"/>
          <w:szCs w:val="21"/>
        </w:rPr>
        <w:t>Կսովորեմ ե՛ս էլ մի օր,</w:t>
      </w:r>
    </w:p>
    <w:p>
      <w:pPr>
        <w:pStyle w:val="Normal"/>
        <w:ind w:start="360" w:hanging="0"/>
        <w:jc w:val="both"/>
        <w:rPr/>
      </w:pPr>
      <w:r>
        <w:rPr>
          <w:rFonts w:cs="Times Armenian" w:ascii="Times Armenian" w:hAnsi="Times Armenian"/>
          <w:sz w:val="21"/>
          <w:szCs w:val="21"/>
        </w:rPr>
        <w:t xml:space="preserve">Խի՞ չես մի քիչ համբերում: </w:t>
      </w:r>
    </w:p>
    <w:p>
      <w:pPr>
        <w:pStyle w:val="Normal"/>
        <w:ind w:start="360" w:hanging="0"/>
        <w:jc w:val="both"/>
        <w:rPr/>
      </w:pPr>
      <w:r>
        <w:rPr>
          <w:rFonts w:cs="Times Armenian" w:ascii="Times Armenian" w:hAnsi="Times Armenian"/>
          <w:sz w:val="21"/>
          <w:szCs w:val="21"/>
        </w:rPr>
      </w:r>
    </w:p>
    <w:p>
      <w:pPr>
        <w:pStyle w:val="Normal"/>
        <w:ind w:start="360" w:hanging="0"/>
        <w:jc w:val="both"/>
        <w:rPr/>
      </w:pPr>
      <w:r>
        <w:rPr>
          <w:rFonts w:cs="Times Armenian" w:ascii="Times Armenian" w:hAnsi="Times Armenian"/>
          <w:sz w:val="21"/>
          <w:szCs w:val="21"/>
        </w:rPr>
        <w:t>Ու ասում ես, որ Ղուրանում</w:t>
        <w:tab/>
        <w:tab/>
        <w:tab/>
        <w:tab/>
        <w:t>b՛ c b՛ c</w:t>
      </w:r>
    </w:p>
    <w:p>
      <w:pPr>
        <w:pStyle w:val="Normal"/>
        <w:ind w:start="360" w:hanging="0"/>
        <w:jc w:val="both"/>
        <w:rPr/>
      </w:pPr>
      <w:r>
        <w:rPr>
          <w:rFonts w:cs="Times Armenian" w:ascii="Times Armenian" w:hAnsi="Times Armenian"/>
          <w:sz w:val="21"/>
          <w:szCs w:val="21"/>
        </w:rPr>
        <w:t>Տո՛ղ կա. «Վրե՛ժ ոսոխին»,</w:t>
        <w:tab/>
        <w:tab/>
        <w:tab/>
        <w:tab/>
      </w:r>
      <w:r>
        <w:rPr>
          <w:sz w:val="21"/>
          <w:szCs w:val="21"/>
        </w:rPr>
        <w:t>8-7-8-7</w:t>
      </w:r>
    </w:p>
    <w:p>
      <w:pPr>
        <w:pStyle w:val="Normal"/>
        <w:ind w:start="360" w:hanging="0"/>
        <w:jc w:val="both"/>
        <w:rPr/>
      </w:pPr>
      <w:r>
        <w:rPr>
          <w:rFonts w:cs="Times Armenian" w:ascii="Times Armenian" w:hAnsi="Times Armenian"/>
          <w:sz w:val="21"/>
          <w:szCs w:val="21"/>
        </w:rPr>
        <w:t>Ապրել եմ միշտ Ըռյազանում,</w:t>
      </w:r>
    </w:p>
    <w:p>
      <w:pPr>
        <w:pStyle w:val="Normal"/>
        <w:ind w:start="360" w:hanging="0"/>
        <w:jc w:val="both"/>
        <w:rPr/>
      </w:pPr>
      <w:r>
        <w:rPr>
          <w:rFonts w:cs="Times Armenian" w:ascii="Times Armenian" w:hAnsi="Times Armenian"/>
          <w:sz w:val="21"/>
          <w:szCs w:val="21"/>
        </w:rPr>
        <w:t>Անծանո՛թ եմ էդ տողին:</w:t>
      </w:r>
      <w:r>
        <w:rPr>
          <w:rFonts w:cs="Times Armenian" w:ascii="Times Armenian" w:hAnsi="Times Armenian"/>
          <w:sz w:val="21"/>
          <w:szCs w:val="21"/>
          <w:vertAlign w:val="superscript"/>
        </w:rPr>
        <w:t xml:space="preserve"> </w:t>
      </w:r>
      <w:r>
        <w:rPr>
          <w:rFonts w:cs="Times Armenian" w:ascii="Times Armenian" w:hAnsi="Times Armenian"/>
          <w:sz w:val="21"/>
          <w:szCs w:val="21"/>
        </w:rPr>
        <w:t>*</w:t>
      </w:r>
    </w:p>
    <w:p>
      <w:pPr>
        <w:pStyle w:val="Normal"/>
        <w:ind w:start="360" w:hanging="0"/>
        <w:jc w:val="both"/>
        <w:rPr/>
      </w:pPr>
      <w:r>
        <w:rPr>
          <w:rFonts w:cs="Times Armenian" w:ascii="Times Armenian" w:hAnsi="Times Armenian"/>
          <w:sz w:val="21"/>
          <w:szCs w:val="21"/>
        </w:rPr>
      </w:r>
    </w:p>
    <w:p>
      <w:pPr>
        <w:pStyle w:val="Normal"/>
        <w:ind w:start="360" w:hanging="0"/>
        <w:jc w:val="both"/>
        <w:rPr/>
      </w:pPr>
      <w:r>
        <w:rPr>
          <w:rFonts w:cs="Times Armenian" w:ascii="Times Armenian" w:hAnsi="Times Armenian"/>
          <w:sz w:val="21"/>
          <w:szCs w:val="21"/>
        </w:rPr>
        <w:t>Քու երգելով` Եփրատն անցար –</w:t>
        <w:tab/>
        <w:tab/>
        <w:tab/>
        <w:t xml:space="preserve">d e d՛ e՛ </w:t>
      </w:r>
    </w:p>
    <w:p>
      <w:pPr>
        <w:pStyle w:val="Normal"/>
        <w:ind w:start="360" w:hanging="0"/>
        <w:jc w:val="both"/>
        <w:rPr/>
      </w:pPr>
      <w:r>
        <w:rPr>
          <w:rFonts w:cs="Times Armenian" w:ascii="Times Armenian" w:hAnsi="Times Armenian"/>
          <w:sz w:val="21"/>
          <w:szCs w:val="21"/>
        </w:rPr>
        <w:t>Վարդ-վարդ փերի կա պես-պես…</w:t>
        <w:tab/>
        <w:tab/>
        <w:tab/>
      </w:r>
      <w:r>
        <w:rPr>
          <w:sz w:val="21"/>
          <w:szCs w:val="21"/>
        </w:rPr>
        <w:t>8-7-8-7</w:t>
      </w:r>
    </w:p>
    <w:p>
      <w:pPr>
        <w:pStyle w:val="Normal"/>
        <w:ind w:start="360" w:hanging="0"/>
        <w:jc w:val="both"/>
        <w:rPr/>
      </w:pPr>
      <w:r>
        <w:rPr>
          <w:rFonts w:cs="Times Armenian" w:ascii="Times Armenian" w:hAnsi="Times Armenian"/>
          <w:sz w:val="21"/>
          <w:szCs w:val="21"/>
        </w:rPr>
        <w:t>Թե որ մի օր հարըստացա -</w:t>
      </w:r>
    </w:p>
    <w:p>
      <w:pPr>
        <w:pStyle w:val="Normal"/>
        <w:ind w:start="360" w:hanging="0"/>
        <w:jc w:val="both"/>
        <w:rPr/>
      </w:pPr>
      <w:r>
        <w:rPr>
          <w:rFonts w:cs="Times Armenian" w:ascii="Times Armenian" w:hAnsi="Times Armenian"/>
          <w:sz w:val="21"/>
          <w:szCs w:val="21"/>
        </w:rPr>
        <w:t>Ուրի՛շ գազել կասեմ քեզ:</w:t>
      </w:r>
    </w:p>
    <w:p>
      <w:pPr>
        <w:pStyle w:val="Normal"/>
        <w:ind w:start="360" w:hanging="0"/>
        <w:jc w:val="both"/>
        <w:rPr/>
      </w:pPr>
      <w:r>
        <w:rPr>
          <w:rFonts w:cs="Times Armenian" w:ascii="Times Armenian" w:hAnsi="Times Armenian"/>
          <w:sz w:val="21"/>
          <w:szCs w:val="21"/>
        </w:rPr>
      </w:r>
    </w:p>
    <w:p>
      <w:pPr>
        <w:pStyle w:val="Normal"/>
        <w:ind w:start="360" w:hanging="0"/>
        <w:jc w:val="both"/>
        <w:rPr/>
      </w:pPr>
      <w:r>
        <w:rPr>
          <w:rFonts w:cs="Times Armenian" w:ascii="Times Armenian" w:hAnsi="Times Armenian"/>
          <w:sz w:val="21"/>
          <w:szCs w:val="21"/>
        </w:rPr>
        <w:t>Կքաղեի վարդերն էդ սաղ,</w:t>
        <w:tab/>
        <w:tab/>
        <w:tab/>
        <w:tab/>
        <w:t xml:space="preserve">f e f՛ e </w:t>
        <w:tab/>
      </w:r>
    </w:p>
    <w:p>
      <w:pPr>
        <w:pStyle w:val="Normal"/>
        <w:ind w:start="360" w:hanging="0"/>
        <w:jc w:val="both"/>
        <w:rPr/>
      </w:pPr>
      <w:r>
        <w:rPr>
          <w:rFonts w:cs="Times Armenian" w:ascii="Times Armenian" w:hAnsi="Times Armenian"/>
          <w:sz w:val="21"/>
          <w:szCs w:val="21"/>
        </w:rPr>
        <w:t>Որտեվ մի՛ դարդ ունեմ ես,</w:t>
        <w:tab/>
        <w:tab/>
        <w:tab/>
        <w:tab/>
      </w:r>
      <w:r>
        <w:rPr>
          <w:sz w:val="21"/>
          <w:szCs w:val="21"/>
        </w:rPr>
        <w:t>8-7-8-7</w:t>
      </w:r>
    </w:p>
    <w:p>
      <w:pPr>
        <w:pStyle w:val="Normal"/>
        <w:ind w:start="360" w:hanging="0"/>
        <w:jc w:val="both"/>
        <w:rPr/>
      </w:pPr>
      <w:r>
        <w:rPr>
          <w:rFonts w:cs="Times Armenian" w:ascii="Times Armenian" w:hAnsi="Times Armenian"/>
          <w:sz w:val="21"/>
          <w:szCs w:val="21"/>
        </w:rPr>
        <w:t>Որ թե ման գան աշխարհն արար –</w:t>
      </w:r>
    </w:p>
    <w:p>
      <w:pPr>
        <w:pStyle w:val="Normal"/>
        <w:ind w:start="360" w:hanging="0"/>
        <w:jc w:val="both"/>
        <w:rPr/>
      </w:pPr>
      <w:r>
        <w:rPr>
          <w:rFonts w:cs="Times Armenian" w:ascii="Times Armenian" w:hAnsi="Times Armenian"/>
          <w:sz w:val="21"/>
          <w:szCs w:val="21"/>
        </w:rPr>
        <w:t>Միա՛կն ըլնի Շահանես:</w:t>
      </w:r>
    </w:p>
    <w:p>
      <w:pPr>
        <w:pStyle w:val="Normal"/>
        <w:ind w:start="360" w:hanging="0"/>
        <w:jc w:val="both"/>
        <w:rPr/>
      </w:pPr>
      <w:r>
        <w:rPr>
          <w:rFonts w:cs="Times Armenian" w:ascii="Times Armenian" w:hAnsi="Times Armenian"/>
          <w:sz w:val="21"/>
          <w:szCs w:val="21"/>
        </w:rPr>
      </w:r>
    </w:p>
    <w:p>
      <w:pPr>
        <w:pStyle w:val="Normal"/>
        <w:ind w:start="360" w:hanging="0"/>
        <w:jc w:val="both"/>
        <w:rPr/>
      </w:pPr>
      <w:r>
        <w:rPr>
          <w:rFonts w:cs="Times Armenian" w:ascii="Times Armenian" w:hAnsi="Times Armenian"/>
          <w:sz w:val="21"/>
          <w:szCs w:val="21"/>
        </w:rPr>
        <w:t>Ու մի տանջի քու խրատով,</w:t>
        <w:tab/>
        <w:tab/>
        <w:tab/>
        <w:tab/>
        <w:t xml:space="preserve">g b g b </w:t>
      </w:r>
    </w:p>
    <w:p>
      <w:pPr>
        <w:pStyle w:val="Normal"/>
        <w:ind w:start="360" w:hanging="0"/>
        <w:jc w:val="both"/>
        <w:rPr/>
      </w:pPr>
      <w:r>
        <w:rPr>
          <w:rFonts w:cs="Times Armenian" w:ascii="Times Armenian" w:hAnsi="Times Armenian"/>
          <w:sz w:val="21"/>
          <w:szCs w:val="21"/>
        </w:rPr>
        <w:t>Ես խրատ չեմ համբերում,</w:t>
        <w:tab/>
        <w:tab/>
        <w:tab/>
        <w:tab/>
      </w:r>
      <w:r>
        <w:rPr>
          <w:sz w:val="21"/>
          <w:szCs w:val="21"/>
        </w:rPr>
        <w:t>8-7-8-7</w:t>
      </w:r>
    </w:p>
    <w:p>
      <w:pPr>
        <w:pStyle w:val="Normal"/>
        <w:ind w:start="360" w:hanging="0"/>
        <w:jc w:val="both"/>
        <w:rPr/>
      </w:pPr>
      <w:r>
        <w:rPr>
          <w:rFonts w:cs="Times Armenian" w:ascii="Times Armenian" w:hAnsi="Times Armenian"/>
          <w:sz w:val="21"/>
          <w:szCs w:val="21"/>
        </w:rPr>
        <w:t>Թե որ երգիչ եմ արմատով –</w:t>
      </w:r>
    </w:p>
    <w:p>
      <w:pPr>
        <w:pStyle w:val="Normal"/>
        <w:ind w:start="360" w:hanging="0"/>
        <w:jc w:val="both"/>
        <w:rPr/>
      </w:pPr>
      <w:r>
        <w:rPr>
          <w:rFonts w:cs="Times Armenian" w:ascii="Times Armenian" w:hAnsi="Times Armenian"/>
          <w:sz w:val="21"/>
          <w:szCs w:val="21"/>
        </w:rPr>
        <w:t>Երգչի՛ պես եմ համբուրում:</w:t>
      </w:r>
    </w:p>
    <w:p>
      <w:pPr>
        <w:pStyle w:val="Normal"/>
        <w:ind w:start="1080" w:firstLine="360"/>
        <w:jc w:val="both"/>
        <w:rPr/>
      </w:pPr>
      <w:r>
        <w:rPr>
          <w:rFonts w:cs="Times Armenian" w:ascii="Times Armenian" w:hAnsi="Times Armenian"/>
          <w:i/>
          <w:sz w:val="21"/>
          <w:szCs w:val="21"/>
        </w:rPr>
      </w:r>
    </w:p>
    <w:p>
      <w:pPr>
        <w:pStyle w:val="Normal"/>
        <w:ind w:firstLine="360"/>
        <w:jc w:val="end"/>
        <w:rPr/>
      </w:pPr>
      <w:r>
        <w:rPr>
          <w:rFonts w:cs="Times Armenian" w:ascii="Times Armenian" w:hAnsi="Times Armenian"/>
          <w:i/>
          <w:sz w:val="18"/>
          <w:szCs w:val="18"/>
        </w:rPr>
        <w:t>* Մի տարբերակում` այս տունն է՛լ կա.</w:t>
      </w:r>
    </w:p>
    <w:p>
      <w:pPr>
        <w:pStyle w:val="Normal"/>
        <w:jc w:val="both"/>
        <w:rPr/>
      </w:pPr>
      <w:r>
        <w:rPr>
          <w:rFonts w:cs="Times Armenian" w:ascii="Times Armenian" w:hAnsi="Times Armenian"/>
          <w:i/>
          <w:sz w:val="21"/>
          <w:szCs w:val="21"/>
        </w:rPr>
      </w:r>
    </w:p>
    <w:p>
      <w:pPr>
        <w:pStyle w:val="Normal"/>
        <w:ind w:firstLine="360"/>
        <w:jc w:val="both"/>
        <w:rPr/>
      </w:pPr>
      <w:r>
        <w:rPr>
          <w:rFonts w:cs="Times Armenian" w:ascii="Times Armenian" w:hAnsi="Times Armenian"/>
          <w:b/>
          <w:i/>
          <w:sz w:val="21"/>
          <w:szCs w:val="21"/>
        </w:rPr>
        <w:t>17.</w:t>
      </w:r>
      <w:r>
        <w:rPr>
          <w:rFonts w:cs="Times Armenian" w:ascii="Times Armenian" w:hAnsi="Times Armenian"/>
          <w:i/>
          <w:sz w:val="21"/>
          <w:szCs w:val="21"/>
        </w:rPr>
        <w:t xml:space="preserve"> </w:t>
      </w:r>
      <w:r>
        <w:rPr>
          <w:rFonts w:cs="Times Armenian" w:ascii="Times Armenian" w:hAnsi="Times Armenian"/>
          <w:sz w:val="21"/>
          <w:szCs w:val="21"/>
        </w:rPr>
        <w:t>Թե՛ իմ, թե՛ Դավթյանի</w:t>
      </w:r>
      <w:r>
        <w:rPr>
          <w:rFonts w:cs="Times Armenian" w:ascii="Times Armenian" w:hAnsi="Times Armenian"/>
          <w:i/>
          <w:sz w:val="21"/>
          <w:szCs w:val="21"/>
        </w:rPr>
        <w:t xml:space="preserve"> </w:t>
      </w:r>
      <w:r>
        <w:rPr>
          <w:rFonts w:cs="Times Armenian" w:ascii="Times Armenian" w:hAnsi="Times Armenian"/>
          <w:sz w:val="21"/>
          <w:szCs w:val="21"/>
        </w:rPr>
        <w:t xml:space="preserve">10-րդ տողը լրիվ «համարժեք» չի բնագրի նույն տողին. </w:t>
      </w:r>
      <w:r>
        <w:rPr>
          <w:rFonts w:cs="Russian Times" w:ascii="Russian Times" w:hAnsi="Russian Times"/>
          <w:sz w:val="21"/>
          <w:szCs w:val="21"/>
        </w:rPr>
        <w:t>Розы лучше смертных дев,</w:t>
      </w:r>
      <w:r>
        <w:rPr>
          <w:rFonts w:cs="Baltica" w:ascii="Baltica" w:hAnsi="Baltica"/>
          <w:sz w:val="21"/>
          <w:szCs w:val="21"/>
        </w:rPr>
        <w:t xml:space="preserve"> </w:t>
      </w:r>
      <w:r>
        <w:rPr>
          <w:rFonts w:cs="Times Armenian" w:ascii="Times Armenian" w:hAnsi="Times Armenian"/>
          <w:sz w:val="21"/>
          <w:szCs w:val="21"/>
        </w:rPr>
        <w:t>ինչը հիպերբոլա է, ու Եսենինը հենց սրա՛ համար է, որ ասում է, «թե որ հարուստ լիներ` ուրիշ երգ կհյուսեր»:</w:t>
      </w:r>
    </w:p>
    <w:p>
      <w:pPr>
        <w:pStyle w:val="Normal"/>
        <w:ind w:firstLine="360"/>
        <w:jc w:val="both"/>
        <w:rPr/>
      </w:pPr>
      <w:r>
        <w:rPr>
          <w:rFonts w:eastAsia="Times Armenian" w:cs="Times Armenian" w:ascii="Times Armenian" w:hAnsi="Times Armenian"/>
          <w:sz w:val="21"/>
          <w:szCs w:val="21"/>
        </w:rPr>
        <w:t xml:space="preserve"> </w:t>
      </w:r>
      <w:r>
        <w:rPr>
          <w:rFonts w:cs="Times Armenian" w:ascii="Times Armenian" w:hAnsi="Times Armenian"/>
          <w:sz w:val="21"/>
          <w:szCs w:val="21"/>
        </w:rPr>
        <w:t>Երկու թարգմանության մեջ էլ «մահկանացու» բառը զոհվել է մետրի</w:t>
        <w:softHyphen/>
        <w:t>կայի կարիքներին: Բայց թե այս զոհն անպայման է, ինչո՞ւ մեկ - երկու ման</w:t>
        <w:softHyphen/>
        <w:t xml:space="preserve">րիկ զոհ էլ չտաս, որ քառյակը դառնա կատարյալ: </w:t>
      </w:r>
    </w:p>
    <w:p>
      <w:pPr>
        <w:pStyle w:val="Normal"/>
        <w:ind w:firstLine="360"/>
        <w:jc w:val="both"/>
        <w:rPr/>
      </w:pPr>
      <w:r>
        <w:rPr>
          <w:rFonts w:cs="Arial" w:ascii="Times Armenian" w:hAnsi="Times Armenian"/>
          <w:b/>
          <w:i/>
          <w:sz w:val="21"/>
          <w:szCs w:val="21"/>
        </w:rPr>
        <w:t>Խի՞</w:t>
      </w:r>
      <w:r>
        <w:rPr>
          <w:rFonts w:cs="Arial" w:ascii="Times Armenian" w:hAnsi="Times Armenian"/>
          <w:sz w:val="21"/>
          <w:szCs w:val="21"/>
        </w:rPr>
        <w:t xml:space="preserve"> հարցականը բնիկ հայերեն բառ է, ինչի հին ձևը </w:t>
      </w:r>
      <w:r>
        <w:rPr>
          <w:rFonts w:cs="Arial" w:ascii="Times Armenian" w:hAnsi="Times Armenian"/>
          <w:b/>
          <w:i/>
          <w:sz w:val="21"/>
          <w:szCs w:val="21"/>
        </w:rPr>
        <w:t>հի՞-ն</w:t>
      </w:r>
      <w:r>
        <w:rPr>
          <w:rFonts w:cs="Arial" w:ascii="Times Armenian" w:hAnsi="Times Armenian"/>
          <w:sz w:val="21"/>
          <w:szCs w:val="21"/>
        </w:rPr>
        <w:t xml:space="preserve"> էր: Այս եր</w:t>
        <w:softHyphen/>
        <w:t xml:space="preserve">կուսն էլ առաջացել են հին հայերենի </w:t>
      </w:r>
      <w:r>
        <w:rPr>
          <w:rFonts w:cs="Arial" w:ascii="Times Armenian" w:hAnsi="Times Armenian"/>
          <w:b/>
          <w:i/>
          <w:sz w:val="21"/>
          <w:szCs w:val="21"/>
        </w:rPr>
        <w:t>ի</w:t>
      </w:r>
      <w:r>
        <w:rPr>
          <w:rFonts w:cs="Arial" w:ascii="Times Armenian" w:hAnsi="Times Armenian"/>
          <w:sz w:val="21"/>
          <w:szCs w:val="21"/>
        </w:rPr>
        <w:t xml:space="preserve"> բառից, ինչը նշանակում էր` </w:t>
      </w:r>
      <w:r>
        <w:rPr>
          <w:rFonts w:cs="Arial" w:ascii="Times Armenian" w:hAnsi="Times Armenian"/>
          <w:b/>
          <w:i/>
          <w:sz w:val="21"/>
          <w:szCs w:val="21"/>
        </w:rPr>
        <w:t>բան, մի բան, ինչ-որ մի բան,</w:t>
      </w:r>
      <w:r>
        <w:rPr>
          <w:rFonts w:cs="Arial" w:ascii="Times Armenian" w:hAnsi="Times Armenian"/>
          <w:i/>
          <w:sz w:val="21"/>
          <w:szCs w:val="21"/>
        </w:rPr>
        <w:t xml:space="preserve"> </w:t>
      </w:r>
      <w:r>
        <w:rPr>
          <w:rFonts w:cs="Arial" w:ascii="Times Armenian" w:hAnsi="Times Armenian"/>
          <w:sz w:val="21"/>
          <w:szCs w:val="21"/>
        </w:rPr>
        <w:t xml:space="preserve">իսկ հարցական երանգով` </w:t>
      </w:r>
      <w:r>
        <w:rPr>
          <w:rFonts w:cs="Arial" w:ascii="Times Armenian" w:hAnsi="Times Armenian"/>
          <w:b/>
          <w:i/>
          <w:sz w:val="21"/>
          <w:szCs w:val="21"/>
        </w:rPr>
        <w:t>ի՞նչ բան:</w:t>
      </w:r>
      <w:r>
        <w:rPr>
          <w:rFonts w:cs="Arial" w:ascii="Times Armenian" w:hAnsi="Times Armenian"/>
          <w:sz w:val="21"/>
          <w:szCs w:val="21"/>
        </w:rPr>
        <w:t xml:space="preserve"> Հենց այս </w:t>
      </w:r>
      <w:r>
        <w:rPr>
          <w:rFonts w:cs="Arial" w:ascii="Times Armenian" w:hAnsi="Times Armenian"/>
          <w:b/>
          <w:i/>
          <w:sz w:val="21"/>
          <w:szCs w:val="21"/>
        </w:rPr>
        <w:t>ի-ից</w:t>
      </w:r>
      <w:r>
        <w:rPr>
          <w:rFonts w:cs="Arial" w:ascii="Times Armenian" w:hAnsi="Times Armenian"/>
          <w:sz w:val="21"/>
          <w:szCs w:val="21"/>
        </w:rPr>
        <w:t xml:space="preserve"> են առաջացել </w:t>
      </w:r>
      <w:r>
        <w:rPr>
          <w:rFonts w:cs="Arial" w:ascii="Times Armenian" w:hAnsi="Times Armenian"/>
          <w:b/>
          <w:i/>
          <w:sz w:val="21"/>
          <w:szCs w:val="21"/>
        </w:rPr>
        <w:t>ինչ, ինչու</w:t>
      </w:r>
      <w:r>
        <w:rPr>
          <w:rFonts w:cs="Arial" w:ascii="Times Armenian" w:hAnsi="Times Armenian"/>
          <w:sz w:val="21"/>
          <w:szCs w:val="21"/>
        </w:rPr>
        <w:t xml:space="preserve"> ևն ձևերը: (տես </w:t>
      </w:r>
      <w:r>
        <w:rPr>
          <w:rFonts w:cs="Arial" w:ascii="Times Armenian" w:hAnsi="Times Armenian"/>
          <w:b/>
          <w:sz w:val="21"/>
          <w:szCs w:val="21"/>
        </w:rPr>
        <w:t>Հր. Աճառյան,</w:t>
      </w:r>
      <w:r>
        <w:rPr>
          <w:rFonts w:cs="Arial" w:ascii="Times Armenian" w:hAnsi="Times Armenian"/>
          <w:sz w:val="21"/>
          <w:szCs w:val="21"/>
        </w:rPr>
        <w:t xml:space="preserve"> </w:t>
      </w:r>
      <w:r>
        <w:rPr>
          <w:rFonts w:cs="Arial" w:ascii="Times Armenian" w:hAnsi="Times Armenian"/>
          <w:b/>
          <w:i/>
          <w:sz w:val="21"/>
          <w:szCs w:val="21"/>
        </w:rPr>
        <w:t>Հայերենի արմատական բառարան, Ի,</w:t>
      </w:r>
      <w:r>
        <w:rPr>
          <w:rFonts w:cs="Arial" w:ascii="Times Armenian" w:hAnsi="Times Armenian"/>
          <w:sz w:val="21"/>
          <w:szCs w:val="21"/>
        </w:rPr>
        <w:t xml:space="preserve"> ու </w:t>
      </w:r>
      <w:r>
        <w:rPr>
          <w:rFonts w:cs="Arial" w:ascii="Times Armenian" w:hAnsi="Times Armenian"/>
          <w:b/>
          <w:i/>
          <w:sz w:val="21"/>
          <w:szCs w:val="21"/>
        </w:rPr>
        <w:t>ՀԻ</w:t>
      </w:r>
      <w:r>
        <w:rPr>
          <w:rFonts w:cs="Arial" w:ascii="Times Armenian" w:hAnsi="Times Armenian"/>
          <w:sz w:val="21"/>
          <w:szCs w:val="21"/>
        </w:rPr>
        <w:t xml:space="preserve"> հոդվածները</w:t>
      </w:r>
      <w:r>
        <w:rPr>
          <w:rFonts w:cs="Arial" w:ascii="Times Armenian" w:hAnsi="Times Armenian"/>
          <w:b/>
          <w:sz w:val="21"/>
          <w:szCs w:val="21"/>
        </w:rPr>
        <w:t xml:space="preserve">):  </w:t>
      </w:r>
    </w:p>
    <w:p>
      <w:pPr>
        <w:pStyle w:val="Normal"/>
        <w:ind w:firstLine="360"/>
        <w:jc w:val="both"/>
        <w:rPr/>
      </w:pPr>
      <w:r>
        <w:rPr>
          <w:rFonts w:cs="Arial" w:ascii="Times Armenian" w:hAnsi="Times Armenian"/>
          <w:sz w:val="21"/>
          <w:szCs w:val="21"/>
        </w:rPr>
        <w:t xml:space="preserve">Չե՞մ հասկանում, մեր գրագետները </w:t>
      </w:r>
      <w:r>
        <w:rPr>
          <w:rFonts w:cs="Arial" w:ascii="Times Armenian" w:hAnsi="Times Armenian"/>
          <w:b/>
          <w:sz w:val="21"/>
          <w:szCs w:val="21"/>
        </w:rPr>
        <w:t>խի՞-ն</w:t>
      </w:r>
      <w:r>
        <w:rPr>
          <w:rFonts w:cs="Arial" w:ascii="Times Armenian" w:hAnsi="Times Armenian"/>
          <w:sz w:val="21"/>
          <w:szCs w:val="21"/>
        </w:rPr>
        <w:t xml:space="preserve">  խի՞  են հայտա</w:t>
        <w:softHyphen/>
        <w:t>րա</w:t>
        <w:softHyphen/>
        <w:t>րել բարբա</w:t>
        <w:softHyphen/>
        <w:t>ռա</w:t>
        <w:softHyphen/>
        <w:t xml:space="preserve">յին ու գռեհիկ: Ու զարմանալի է, որ հնագույն </w:t>
      </w:r>
      <w:r>
        <w:rPr>
          <w:rFonts w:cs="Arial" w:ascii="Times Armenian" w:hAnsi="Times Armenian"/>
          <w:b/>
          <w:i/>
          <w:sz w:val="21"/>
          <w:szCs w:val="21"/>
        </w:rPr>
        <w:t>ի-ն</w:t>
      </w:r>
      <w:r>
        <w:rPr>
          <w:rFonts w:cs="Arial" w:ascii="Times Armenian" w:hAnsi="Times Armenian"/>
          <w:sz w:val="21"/>
          <w:szCs w:val="21"/>
        </w:rPr>
        <w:t xml:space="preserve"> Երևանի բարբառում այսօր է՛լ կա. դա ջահելների «զարմացական -հարցական» </w:t>
      </w:r>
      <w:r>
        <w:rPr>
          <w:rFonts w:cs="Arial" w:ascii="Times Armenian" w:hAnsi="Times Armenian"/>
          <w:b/>
          <w:i/>
          <w:sz w:val="21"/>
          <w:szCs w:val="21"/>
        </w:rPr>
        <w:t>ի՜՞-ն</w:t>
      </w:r>
      <w:r>
        <w:rPr>
          <w:rFonts w:cs="Arial" w:ascii="Times Armenian" w:hAnsi="Times Armenian"/>
          <w:sz w:val="21"/>
          <w:szCs w:val="21"/>
        </w:rPr>
        <w:t xml:space="preserve"> է, որ մեր լեզվաբաններից ոչ մեկը չի նկատել (Աճառյանն է՛լ):</w:t>
      </w:r>
    </w:p>
    <w:p>
      <w:pPr>
        <w:pStyle w:val="Normal"/>
        <w:ind w:firstLine="360"/>
        <w:jc w:val="both"/>
        <w:rPr/>
      </w:pPr>
      <w:r>
        <w:rPr>
          <w:rFonts w:cs="Times Armenian" w:ascii="Times Armenian" w:hAnsi="Times Armenian"/>
          <w:sz w:val="21"/>
          <w:szCs w:val="21"/>
        </w:rPr>
        <w:t>Ընդգծել եմ Դավթյանի անհարկի դերանուններն ու մի քանի «անհամ» բառ:</w:t>
      </w:r>
      <w:r>
        <w:rPr>
          <w:rFonts w:cs="Arial" w:ascii="Times Armenian" w:hAnsi="Times Armenian"/>
          <w:sz w:val="21"/>
          <w:szCs w:val="21"/>
        </w:rPr>
        <w:t xml:space="preserve"> Վերջին երեք տողի </w:t>
      </w:r>
      <w:r>
        <w:rPr>
          <w:rFonts w:cs="Arial" w:ascii="Times Armenian" w:hAnsi="Times Armenian"/>
          <w:b/>
          <w:i/>
          <w:sz w:val="21"/>
          <w:szCs w:val="21"/>
        </w:rPr>
        <w:t>հավետ, քանի, ոնց</w:t>
      </w:r>
      <w:r>
        <w:rPr>
          <w:rFonts w:cs="Arial" w:ascii="Times Armenian" w:hAnsi="Times Armenian"/>
          <w:sz w:val="21"/>
          <w:szCs w:val="21"/>
        </w:rPr>
        <w:t xml:space="preserve"> բառերը գրվել են հանգի կամ վանկի համար, ու ծուլության կամ անզորության նշան են: Բացի սը</w:t>
        <w:softHyphen/>
        <w:t>րանք,Դավթյանի 13-րդ տողն անհեթեթ է ու հակասում է բնագրին, ինչն ա</w:t>
        <w:softHyphen/>
        <w:t>սում է, որ «էդ վարդերը կպոկեր» ու ոչ թե «պոկեց»:</w:t>
      </w:r>
    </w:p>
    <w:p>
      <w:pPr>
        <w:pStyle w:val="Normal"/>
        <w:ind w:firstLine="360"/>
        <w:jc w:val="both"/>
        <w:rPr/>
      </w:pPr>
      <w:r>
        <w:rPr>
          <w:rFonts w:cs="Times Armenian" w:ascii="Times Armenian" w:hAnsi="Times Armenian"/>
          <w:b/>
          <w:i/>
          <w:sz w:val="21"/>
          <w:szCs w:val="21"/>
        </w:rPr>
        <w:t>Ըռյազան</w:t>
      </w:r>
      <w:r>
        <w:rPr>
          <w:rFonts w:cs="Times Armenian" w:ascii="Times Armenian" w:hAnsi="Times Armenian"/>
          <w:sz w:val="21"/>
          <w:szCs w:val="21"/>
        </w:rPr>
        <w:t xml:space="preserve"> բառի </w:t>
      </w:r>
      <w:r>
        <w:rPr>
          <w:rFonts w:cs="Times Armenian" w:ascii="Times Armenian" w:hAnsi="Times Armenian"/>
          <w:b/>
          <w:i/>
          <w:sz w:val="21"/>
          <w:szCs w:val="21"/>
        </w:rPr>
        <w:t>Ը-ի</w:t>
      </w:r>
      <w:r>
        <w:rPr>
          <w:rFonts w:cs="Times Armenian" w:ascii="Times Armenian" w:hAnsi="Times Armenian"/>
          <w:sz w:val="21"/>
          <w:szCs w:val="21"/>
        </w:rPr>
        <w:t xml:space="preserve"> մասին տես 16-ի դիտողությունը: </w:t>
      </w:r>
      <w:r>
        <w:rPr>
          <w:rFonts w:cs="Russian Times" w:ascii="Russian Times" w:hAnsi="Russian Times"/>
          <w:b/>
          <w:i/>
          <w:sz w:val="21"/>
          <w:szCs w:val="21"/>
        </w:rPr>
        <w:t>завет</w:t>
      </w:r>
      <w:r>
        <w:rPr>
          <w:rFonts w:cs="Baltica" w:ascii="Baltica" w:hAnsi="Baltica"/>
          <w:sz w:val="21"/>
          <w:szCs w:val="21"/>
        </w:rPr>
        <w:t xml:space="preserve"> </w:t>
      </w:r>
      <w:r>
        <w:rPr>
          <w:rFonts w:cs="Times Armenian" w:ascii="Times Armenian" w:hAnsi="Times Armenian"/>
          <w:sz w:val="21"/>
          <w:szCs w:val="21"/>
        </w:rPr>
        <w:t>ռուսերեն</w:t>
      </w:r>
      <w:r>
        <w:rPr>
          <w:rFonts w:cs="Baltica" w:ascii="Baltica" w:hAnsi="Baltica"/>
          <w:sz w:val="21"/>
          <w:szCs w:val="21"/>
        </w:rPr>
        <w:t xml:space="preserve"> </w:t>
      </w:r>
      <w:r>
        <w:rPr>
          <w:rFonts w:cs="Arial" w:ascii="Times Armenian" w:hAnsi="Times Armenian"/>
          <w:sz w:val="21"/>
          <w:szCs w:val="21"/>
        </w:rPr>
        <w:t>բա</w:t>
        <w:softHyphen/>
        <w:t xml:space="preserve">ռը նշանակում է համ էլ` </w:t>
      </w:r>
      <w:r>
        <w:rPr>
          <w:rFonts w:cs="Arial" w:ascii="Times Armenian" w:hAnsi="Times Armenian"/>
          <w:b/>
          <w:i/>
          <w:sz w:val="21"/>
          <w:szCs w:val="21"/>
        </w:rPr>
        <w:t>խրատ, հորդոր,</w:t>
      </w:r>
      <w:r>
        <w:rPr>
          <w:rFonts w:cs="Arial" w:ascii="Times Armenian" w:hAnsi="Times Armenian"/>
          <w:sz w:val="21"/>
          <w:szCs w:val="21"/>
        </w:rPr>
        <w:t xml:space="preserve"> ինչը թարգմանը պիտի գլխի ընկ</w:t>
        <w:softHyphen/>
        <w:t xml:space="preserve">ներ, թե որ տրամաբանություն փնտրեր, որովհետև </w:t>
      </w:r>
      <w:r>
        <w:rPr>
          <w:rFonts w:cs="Arial" w:ascii="Times Armenian" w:hAnsi="Times Armenian"/>
          <w:b/>
          <w:i/>
          <w:sz w:val="21"/>
          <w:szCs w:val="21"/>
        </w:rPr>
        <w:t>պատգամ</w:t>
      </w:r>
      <w:r>
        <w:rPr>
          <w:rFonts w:cs="Arial" w:ascii="Times Armenian" w:hAnsi="Times Armenian"/>
          <w:sz w:val="21"/>
          <w:szCs w:val="21"/>
        </w:rPr>
        <w:t xml:space="preserve"> բառը բ</w:t>
        <w:softHyphen/>
        <w:t>նագրի տրա</w:t>
        <w:softHyphen/>
        <w:t>մաբանությանը հաստատ չի բռնում:</w:t>
      </w:r>
    </w:p>
    <w:p>
      <w:pPr>
        <w:pStyle w:val="Normal"/>
        <w:ind w:firstLine="360"/>
        <w:jc w:val="both"/>
        <w:rPr/>
      </w:pPr>
      <w:r>
        <w:rPr>
          <w:rFonts w:cs="Arial" w:ascii="Times Armenian" w:hAnsi="Times Armenian"/>
          <w:sz w:val="21"/>
          <w:szCs w:val="21"/>
        </w:rPr>
        <w:t>Դավթյանի 7-րդ ու 13-րդ տողերի մետրիկան խախտած է. առաջինը ար</w:t>
        <w:softHyphen/>
        <w:t xml:space="preserve">ձակ է, </w:t>
      </w:r>
      <w:r>
        <w:rPr>
          <w:rFonts w:cs="Arial" w:ascii="Times Armenian" w:hAnsi="Times Armenian"/>
          <w:b/>
          <w:i/>
          <w:sz w:val="21"/>
          <w:szCs w:val="21"/>
        </w:rPr>
        <w:t>իմ-ի</w:t>
      </w:r>
      <w:r>
        <w:rPr>
          <w:rFonts w:cs="Arial" w:ascii="Times Armenian" w:hAnsi="Times Armenian"/>
          <w:sz w:val="21"/>
          <w:szCs w:val="21"/>
        </w:rPr>
        <w:t xml:space="preserve"> պատճառով, երկրորդի մետրիկան ուրիշ է: Ուրիշ է 12-րդի մե</w:t>
        <w:softHyphen/>
        <w:t>տ</w:t>
        <w:softHyphen/>
        <w:t>րի</w:t>
        <w:softHyphen/>
        <w:t>կան: Դավթյանինի վանկային թերությունները նշել եմ թարգմանության հենց կողքին: Բնագրի ամեն տան վանկերի սիստեմն է` 8-7-8-7: Դավթյանի հանգերն ասո</w:t>
        <w:softHyphen/>
        <w:t xml:space="preserve">նանսային են, սրա համար էլ չեմ նշում: Տգեղ են` </w:t>
      </w:r>
      <w:r>
        <w:rPr>
          <w:rFonts w:cs="Times Armenian" w:ascii="Times Armenian" w:hAnsi="Times Armenian"/>
          <w:b/>
          <w:i/>
          <w:sz w:val="21"/>
          <w:szCs w:val="21"/>
        </w:rPr>
        <w:t xml:space="preserve">Վարդը թարմ է կույսերից, </w:t>
      </w:r>
      <w:r>
        <w:rPr>
          <w:rFonts w:cs="Times Armenian" w:ascii="Times Armenian" w:hAnsi="Times Armenian"/>
          <w:sz w:val="21"/>
          <w:szCs w:val="21"/>
        </w:rPr>
        <w:t>ու</w:t>
      </w:r>
      <w:r>
        <w:rPr>
          <w:rFonts w:cs="Times Armenian" w:ascii="Times Armenian" w:hAnsi="Times Armenian"/>
          <w:b/>
          <w:i/>
          <w:sz w:val="21"/>
          <w:szCs w:val="21"/>
        </w:rPr>
        <w:t xml:space="preserve"> Այլ մի երգ կհյուսեի </w:t>
      </w:r>
      <w:r>
        <w:rPr>
          <w:rFonts w:cs="Times Armenian" w:ascii="Times Armenian" w:hAnsi="Times Armenian"/>
          <w:sz w:val="21"/>
          <w:szCs w:val="21"/>
        </w:rPr>
        <w:t>տողերը:</w:t>
      </w:r>
    </w:p>
    <w:p>
      <w:pPr>
        <w:pStyle w:val="Normal"/>
        <w:ind w:firstLine="360"/>
        <w:jc w:val="both"/>
        <w:rPr/>
      </w:pPr>
      <w:r>
        <w:rPr>
          <w:rFonts w:cs="Arial" w:ascii="Times Armenian" w:hAnsi="Times Armenian"/>
          <w:b/>
          <w:i/>
          <w:sz w:val="21"/>
          <w:szCs w:val="21"/>
        </w:rPr>
        <w:t>Առհասարակ, չափազանց հայտնի ոտանա</w:t>
        <w:softHyphen/>
        <w:t>վորների թարգմանությունն ահավոր դժվար գործ է, որովհետև կարդացողը միշտ համեմատելու է բնագրի հետ ու չի հավանելու, ասելու է. «բնագրին, մեկ ա, չի հասնի»: Սրա համար էլ սրանց պես ոտանավորները կամ չպիտի թարգ</w:t>
        <w:softHyphen/>
        <w:t>մանես, կամ պիտի չծուլանաս ու չասես. «Դե լավ, ըսենց է՛լ կըլնի»</w:t>
      </w:r>
      <w:r>
        <w:rPr>
          <w:rFonts w:cs="Arial" w:ascii="Times Armenian" w:hAnsi="Times Armenian"/>
          <w:sz w:val="21"/>
          <w:szCs w:val="21"/>
        </w:rPr>
        <w:t>:</w:t>
      </w:r>
    </w:p>
    <w:p>
      <w:pPr>
        <w:pStyle w:val="Normal"/>
        <w:ind w:firstLine="360"/>
        <w:jc w:val="both"/>
        <w:rPr/>
      </w:pPr>
      <w:r>
        <w:rPr>
          <w:rFonts w:cs="Arial" w:ascii="Times Armenian" w:hAnsi="Times Armenian"/>
          <w:sz w:val="21"/>
          <w:szCs w:val="21"/>
        </w:rPr>
        <w:t>Հայերենը նույն բառի մեջ  իրար հետևից եկող երկու ձայնավոր չունի. ի</w:t>
        <w:softHyphen/>
        <w:t>րար հաջորդող ձայնավորների արանքը կամ մի դադար կա, շատ ան</w:t>
        <w:softHyphen/>
        <w:t xml:space="preserve">գամ` աննշան ու անզգալի, կամ էլ մի բաղաձայն, մեծ մասամբ, </w:t>
      </w:r>
      <w:r>
        <w:rPr>
          <w:rFonts w:cs="Arial" w:ascii="Times Armenian" w:hAnsi="Times Armenian"/>
          <w:b/>
          <w:i/>
          <w:sz w:val="21"/>
          <w:szCs w:val="21"/>
        </w:rPr>
        <w:t>յ-ն,</w:t>
      </w:r>
      <w:r>
        <w:rPr>
          <w:rFonts w:cs="Arial" w:ascii="Times Armenian" w:hAnsi="Times Armenian"/>
          <w:sz w:val="21"/>
          <w:szCs w:val="21"/>
        </w:rPr>
        <w:t xml:space="preserve"> ինչը  շատ ան</w:t>
        <w:softHyphen/>
        <w:t xml:space="preserve">գամ չի գրվում, ու շատ քիչ անգամ էլ` </w:t>
      </w:r>
      <w:r>
        <w:rPr>
          <w:rFonts w:cs="Arial" w:ascii="Times Armenian" w:hAnsi="Times Armenian"/>
          <w:b/>
          <w:i/>
          <w:sz w:val="21"/>
          <w:szCs w:val="21"/>
        </w:rPr>
        <w:t>հ-ն:</w:t>
      </w:r>
      <w:r>
        <w:rPr>
          <w:rFonts w:cs="Arial" w:ascii="Times Armenian" w:hAnsi="Times Armenian"/>
          <w:sz w:val="21"/>
          <w:szCs w:val="21"/>
        </w:rPr>
        <w:t xml:space="preserve"> Սրա համար է, որ օրինակ` հունա</w:t>
        <w:softHyphen/>
        <w:t xml:space="preserve">րեն </w:t>
      </w:r>
      <w:r>
        <w:rPr>
          <w:rFonts w:cs="Arial" w:ascii="Times Armenian" w:hAnsi="Times Armenian"/>
          <w:b/>
          <w:i/>
          <w:sz w:val="21"/>
          <w:szCs w:val="21"/>
        </w:rPr>
        <w:t>օազիսը</w:t>
      </w:r>
      <w:r>
        <w:rPr>
          <w:rFonts w:cs="Arial" w:ascii="Times Armenian" w:hAnsi="Times Armenian"/>
          <w:sz w:val="21"/>
          <w:szCs w:val="21"/>
        </w:rPr>
        <w:t xml:space="preserve"> մեկ-մեկ գրում են </w:t>
      </w:r>
      <w:r>
        <w:rPr>
          <w:rFonts w:cs="Arial" w:ascii="Times Armenian" w:hAnsi="Times Armenian"/>
          <w:b/>
          <w:i/>
          <w:sz w:val="21"/>
          <w:szCs w:val="21"/>
        </w:rPr>
        <w:t>օվասիս</w:t>
      </w:r>
      <w:r>
        <w:rPr>
          <w:rFonts w:cs="Arial" w:ascii="Times Armenian" w:hAnsi="Times Armenian"/>
          <w:sz w:val="21"/>
          <w:szCs w:val="21"/>
        </w:rPr>
        <w:t xml:space="preserve"> կամ </w:t>
      </w:r>
      <w:r>
        <w:rPr>
          <w:rFonts w:cs="Arial" w:ascii="Times Armenian" w:hAnsi="Times Armenian"/>
          <w:b/>
          <w:i/>
          <w:sz w:val="21"/>
          <w:szCs w:val="21"/>
        </w:rPr>
        <w:t>օվազիս</w:t>
      </w:r>
      <w:r>
        <w:rPr>
          <w:rFonts w:cs="Arial" w:ascii="Times Armenian" w:hAnsi="Times Armenian"/>
          <w:sz w:val="21"/>
          <w:szCs w:val="21"/>
        </w:rPr>
        <w:t xml:space="preserve"> ձևով: Նույն ձևով էլ` </w:t>
      </w:r>
      <w:r>
        <w:rPr>
          <w:rFonts w:cs="Arial" w:ascii="Times Armenian" w:hAnsi="Times Armenian"/>
          <w:b/>
          <w:i/>
          <w:sz w:val="21"/>
          <w:szCs w:val="21"/>
        </w:rPr>
        <w:t>Սահադի</w:t>
      </w:r>
      <w:r>
        <w:rPr>
          <w:rFonts w:cs="Arial" w:ascii="Times Armenian" w:hAnsi="Times Armenian"/>
          <w:i/>
          <w:sz w:val="21"/>
          <w:szCs w:val="21"/>
        </w:rPr>
        <w:t>,</w:t>
      </w:r>
      <w:r>
        <w:rPr>
          <w:rFonts w:cs="Arial" w:ascii="Times Armenian" w:hAnsi="Times Armenian"/>
          <w:sz w:val="21"/>
          <w:szCs w:val="21"/>
        </w:rPr>
        <w:t xml:space="preserve"> ոչ թե` </w:t>
      </w:r>
      <w:r>
        <w:rPr>
          <w:rFonts w:cs="Arial" w:ascii="Times Armenian" w:hAnsi="Times Armenian"/>
          <w:b/>
          <w:i/>
          <w:sz w:val="21"/>
          <w:szCs w:val="21"/>
        </w:rPr>
        <w:t>Սաադի:</w:t>
      </w:r>
    </w:p>
    <w:p>
      <w:pPr>
        <w:pStyle w:val="Normal"/>
        <w:ind w:start="540" w:hanging="0"/>
        <w:jc w:val="both"/>
        <w:rPr/>
      </w:pPr>
      <w:r>
        <w:rPr>
          <w:rFonts w:cs="Times Armenian" w:ascii="Times Armenian" w:hAnsi="Times Armenian"/>
          <w:b/>
          <w:i/>
          <w:sz w:val="21"/>
          <w:szCs w:val="21"/>
        </w:rPr>
      </w:r>
    </w:p>
    <w:p>
      <w:pPr>
        <w:pStyle w:val="Heading3"/>
        <w:numPr>
          <w:ilvl w:val="0"/>
          <w:numId w:val="0"/>
        </w:numPr>
        <w:ind w:start="720" w:hanging="0"/>
        <w:rPr/>
      </w:pPr>
      <w:bookmarkStart w:id="71" w:name="__RefHeading___Toc409540381"/>
      <w:bookmarkEnd w:id="71"/>
      <w:r>
        <w:rPr>
          <w:b/>
          <w:i/>
        </w:rPr>
        <w:t>17.2 ***</w:t>
      </w:r>
      <w:r>
        <w:rPr>
          <w:rFonts w:cs="Times Armenian" w:ascii="Times Armenian" w:hAnsi="Times Armenian"/>
          <w:b/>
          <w:i/>
          <w:u w:val="single"/>
        </w:rPr>
        <w:t>Դու</w:t>
      </w:r>
      <w:r>
        <w:rPr>
          <w:rFonts w:cs="Times Armenian" w:ascii="Times Armenian" w:hAnsi="Times Armenian"/>
        </w:rPr>
        <w:t xml:space="preserve"> ասացիր, որ Սաադին</w:t>
      </w:r>
    </w:p>
    <w:p>
      <w:pPr>
        <w:pStyle w:val="Normal"/>
        <w:ind w:start="540" w:hanging="0"/>
        <w:jc w:val="end"/>
        <w:rPr/>
      </w:pPr>
      <w:r>
        <w:rPr>
          <w:rFonts w:cs="Times Armenian" w:ascii="Times Armenian" w:hAnsi="Times Armenian"/>
          <w:b/>
          <w:i/>
          <w:sz w:val="21"/>
          <w:szCs w:val="21"/>
        </w:rPr>
        <w:t xml:space="preserve">Թարգման` Վահագն Դավթյան </w:t>
      </w:r>
    </w:p>
    <w:p>
      <w:pPr>
        <w:pStyle w:val="Normal"/>
        <w:ind w:start="540" w:hanging="0"/>
        <w:jc w:val="both"/>
        <w:rPr/>
      </w:pPr>
      <w:r>
        <w:rPr>
          <w:rFonts w:cs="Times Armenian" w:ascii="Times Armenian" w:hAnsi="Times Armenian"/>
          <w:b/>
          <w:i/>
          <w:sz w:val="21"/>
          <w:szCs w:val="21"/>
        </w:rPr>
      </w:r>
    </w:p>
    <w:p>
      <w:pPr>
        <w:pStyle w:val="Normal"/>
        <w:ind w:start="540" w:hanging="0"/>
        <w:jc w:val="both"/>
        <w:rPr/>
      </w:pPr>
      <w:r>
        <w:rPr>
          <w:rFonts w:cs="Times Armenian" w:ascii="Times Armenian" w:hAnsi="Times Armenian"/>
          <w:b/>
          <w:i/>
          <w:sz w:val="21"/>
          <w:szCs w:val="21"/>
          <w:u w:val="single"/>
        </w:rPr>
        <w:t>Դու</w:t>
      </w:r>
      <w:r>
        <w:rPr>
          <w:rFonts w:cs="Times Armenian" w:ascii="Times Armenian" w:hAnsi="Times Armenian"/>
          <w:sz w:val="21"/>
          <w:szCs w:val="21"/>
        </w:rPr>
        <w:t xml:space="preserve"> ասացիր, որ Սաադին</w:t>
        <w:tab/>
        <w:tab/>
        <w:tab/>
        <w:t>8-7-8-7</w:t>
      </w:r>
    </w:p>
    <w:p>
      <w:pPr>
        <w:pStyle w:val="Normal"/>
        <w:ind w:start="540" w:hanging="0"/>
        <w:jc w:val="both"/>
        <w:rPr/>
      </w:pPr>
      <w:r>
        <w:rPr>
          <w:rFonts w:cs="Times Armenian" w:ascii="Times Armenian" w:hAnsi="Times Armenian"/>
          <w:sz w:val="21"/>
          <w:szCs w:val="21"/>
        </w:rPr>
        <w:t>Միայն կուրծքն է համբուրել:</w:t>
      </w:r>
    </w:p>
    <w:p>
      <w:pPr>
        <w:pStyle w:val="Normal"/>
        <w:ind w:start="540" w:hanging="0"/>
        <w:jc w:val="both"/>
        <w:rPr/>
      </w:pPr>
      <w:r>
        <w:rPr>
          <w:rFonts w:cs="Times Armenian" w:ascii="Times Armenian" w:hAnsi="Times Armenian"/>
          <w:sz w:val="21"/>
          <w:szCs w:val="21"/>
        </w:rPr>
        <w:t xml:space="preserve">Ի սեր աստծո, </w:t>
      </w:r>
      <w:r>
        <w:rPr>
          <w:rFonts w:cs="Times Armenian" w:ascii="Times Armenian" w:hAnsi="Times Armenian"/>
          <w:b/>
          <w:i/>
          <w:sz w:val="21"/>
          <w:szCs w:val="21"/>
          <w:u w:val="single"/>
        </w:rPr>
        <w:t>դու</w:t>
      </w:r>
      <w:r>
        <w:rPr>
          <w:rFonts w:cs="Times Armenian" w:ascii="Times Armenian" w:hAnsi="Times Armenian"/>
          <w:sz w:val="21"/>
          <w:szCs w:val="21"/>
        </w:rPr>
        <w:t xml:space="preserve"> սպասիր,</w:t>
      </w:r>
    </w:p>
    <w:p>
      <w:pPr>
        <w:pStyle w:val="Normal"/>
        <w:ind w:start="540" w:hanging="0"/>
        <w:jc w:val="both"/>
        <w:rPr/>
      </w:pPr>
      <w:r>
        <w:rPr>
          <w:rFonts w:cs="Times Armenian" w:ascii="Times Armenian" w:hAnsi="Times Armenian"/>
          <w:sz w:val="21"/>
          <w:szCs w:val="21"/>
        </w:rPr>
        <w:t>Կսովորեմ երբևէ:</w:t>
      </w:r>
    </w:p>
    <w:p>
      <w:pPr>
        <w:pStyle w:val="Normal"/>
        <w:ind w:start="540" w:hanging="0"/>
        <w:jc w:val="both"/>
        <w:rPr/>
      </w:pPr>
      <w:r>
        <w:rPr>
          <w:rFonts w:cs="Times Armenian" w:ascii="Times Armenian" w:hAnsi="Times Armenian"/>
          <w:sz w:val="21"/>
          <w:szCs w:val="21"/>
        </w:rPr>
      </w:r>
    </w:p>
    <w:p>
      <w:pPr>
        <w:pStyle w:val="Normal"/>
        <w:ind w:start="540" w:hanging="0"/>
        <w:jc w:val="both"/>
        <w:rPr/>
      </w:pPr>
      <w:r>
        <w:rPr>
          <w:rFonts w:cs="Times Armenian" w:ascii="Times Armenian" w:hAnsi="Times Armenian"/>
          <w:b/>
          <w:i/>
          <w:sz w:val="21"/>
          <w:szCs w:val="21"/>
          <w:u w:val="single"/>
        </w:rPr>
        <w:t>Դու</w:t>
      </w:r>
      <w:r>
        <w:rPr>
          <w:rFonts w:cs="Times Armenian" w:ascii="Times Armenian" w:hAnsi="Times Armenian"/>
          <w:sz w:val="21"/>
          <w:szCs w:val="21"/>
        </w:rPr>
        <w:t xml:space="preserve"> ասացիր, որ Ղորանում</w:t>
        <w:tab/>
        <w:tab/>
        <w:tab/>
        <w:t>8-7-8 (9)-7</w:t>
      </w:r>
    </w:p>
    <w:p>
      <w:pPr>
        <w:pStyle w:val="Normal"/>
        <w:ind w:start="540" w:hanging="0"/>
        <w:jc w:val="both"/>
        <w:rPr/>
      </w:pPr>
      <w:r>
        <w:rPr>
          <w:rFonts w:cs="Times Armenian" w:ascii="Times Armenian" w:hAnsi="Times Armenian"/>
          <w:sz w:val="21"/>
          <w:szCs w:val="21"/>
        </w:rPr>
        <w:t>Տող կա. «Վրեժ ոսոխին»:</w:t>
      </w:r>
    </w:p>
    <w:p>
      <w:pPr>
        <w:pStyle w:val="Normal"/>
        <w:ind w:start="540" w:hanging="0"/>
        <w:jc w:val="both"/>
        <w:rPr/>
      </w:pPr>
      <w:r>
        <w:rPr>
          <w:rFonts w:cs="Times Armenian" w:ascii="Times Armenian" w:hAnsi="Times Armenian"/>
          <w:b/>
          <w:i/>
          <w:sz w:val="21"/>
          <w:szCs w:val="21"/>
          <w:u w:val="single"/>
        </w:rPr>
        <w:t>Ես</w:t>
      </w:r>
      <w:r>
        <w:rPr>
          <w:rFonts w:cs="Times Armenian" w:ascii="Times Armenian" w:hAnsi="Times Armenian"/>
          <w:b/>
          <w:i/>
          <w:sz w:val="21"/>
          <w:szCs w:val="21"/>
        </w:rPr>
        <w:t xml:space="preserve"> ապրել եմ </w:t>
      </w:r>
      <w:r>
        <w:rPr>
          <w:rFonts w:cs="Times Armenian" w:ascii="Times Armenian" w:hAnsi="Times Armenian"/>
          <w:b/>
          <w:i/>
          <w:sz w:val="21"/>
          <w:szCs w:val="21"/>
          <w:u w:val="single"/>
        </w:rPr>
        <w:t>իմ</w:t>
      </w:r>
      <w:r>
        <w:rPr>
          <w:rFonts w:cs="Times Armenian" w:ascii="Times Armenian" w:hAnsi="Times Armenian"/>
          <w:b/>
          <w:i/>
          <w:sz w:val="21"/>
          <w:szCs w:val="21"/>
        </w:rPr>
        <w:t xml:space="preserve"> Ռյազանում</w:t>
      </w:r>
    </w:p>
    <w:p>
      <w:pPr>
        <w:pStyle w:val="Normal"/>
        <w:ind w:start="540" w:hanging="0"/>
        <w:jc w:val="both"/>
        <w:rPr/>
      </w:pPr>
      <w:r>
        <w:rPr>
          <w:rFonts w:cs="Times Armenian" w:ascii="Times Armenian" w:hAnsi="Times Armenian"/>
          <w:sz w:val="21"/>
          <w:szCs w:val="21"/>
        </w:rPr>
        <w:t>Եվ ծանոթ չեմ այդ տողին:</w:t>
      </w:r>
    </w:p>
    <w:p>
      <w:pPr>
        <w:pStyle w:val="Normal"/>
        <w:ind w:start="540" w:hanging="0"/>
        <w:jc w:val="both"/>
        <w:rPr/>
      </w:pPr>
      <w:r>
        <w:rPr>
          <w:rFonts w:cs="Times Armenian" w:ascii="Times Armenian" w:hAnsi="Times Armenian"/>
          <w:sz w:val="21"/>
          <w:szCs w:val="21"/>
        </w:rPr>
      </w:r>
    </w:p>
    <w:p>
      <w:pPr>
        <w:pStyle w:val="Normal"/>
        <w:ind w:start="540" w:hanging="0"/>
        <w:jc w:val="both"/>
        <w:rPr/>
      </w:pPr>
      <w:r>
        <w:rPr>
          <w:rFonts w:cs="Times Armenian" w:ascii="Times Armenian" w:hAnsi="Times Armenian"/>
          <w:b/>
          <w:i/>
          <w:sz w:val="21"/>
          <w:szCs w:val="21"/>
          <w:u w:val="single"/>
        </w:rPr>
        <w:t>Դու</w:t>
      </w:r>
      <w:r>
        <w:rPr>
          <w:rFonts w:cs="Times Armenian" w:ascii="Times Armenian" w:hAnsi="Times Armenian"/>
          <w:sz w:val="21"/>
          <w:szCs w:val="21"/>
        </w:rPr>
        <w:t xml:space="preserve"> երգեցիր. «Եփրատից դեն</w:t>
        <w:tab/>
        <w:tab/>
        <w:tab/>
        <w:t>8-7-8-7</w:t>
      </w:r>
    </w:p>
    <w:p>
      <w:pPr>
        <w:pStyle w:val="Normal"/>
        <w:ind w:start="540" w:hanging="0"/>
        <w:jc w:val="both"/>
        <w:rPr/>
      </w:pPr>
      <w:r>
        <w:rPr>
          <w:rFonts w:cs="Times Armenian" w:ascii="Times Armenian" w:hAnsi="Times Armenian"/>
          <w:b/>
          <w:i/>
          <w:sz w:val="21"/>
          <w:szCs w:val="21"/>
        </w:rPr>
        <w:t>Վարդը թարմ է կույսերից»:</w:t>
      </w:r>
    </w:p>
    <w:p>
      <w:pPr>
        <w:pStyle w:val="Normal"/>
        <w:ind w:start="540" w:hanging="0"/>
        <w:jc w:val="both"/>
        <w:rPr/>
      </w:pPr>
      <w:r>
        <w:rPr>
          <w:rFonts w:cs="Times Armenian" w:ascii="Times Armenian" w:hAnsi="Times Armenian"/>
          <w:sz w:val="21"/>
          <w:szCs w:val="21"/>
        </w:rPr>
        <w:t xml:space="preserve">Եթե հարուստ լինեի </w:t>
      </w:r>
      <w:r>
        <w:rPr>
          <w:rFonts w:cs="Times Armenian" w:ascii="Times Armenian" w:hAnsi="Times Armenian"/>
          <w:b/>
          <w:i/>
          <w:sz w:val="21"/>
          <w:szCs w:val="21"/>
          <w:u w:val="single"/>
        </w:rPr>
        <w:t>ես,</w:t>
      </w:r>
    </w:p>
    <w:p>
      <w:pPr>
        <w:pStyle w:val="Normal"/>
        <w:ind w:start="540" w:hanging="0"/>
        <w:jc w:val="both"/>
        <w:rPr/>
      </w:pPr>
      <w:r>
        <w:rPr>
          <w:rFonts w:cs="Times Armenian" w:ascii="Times Armenian" w:hAnsi="Times Armenian"/>
          <w:b/>
          <w:i/>
          <w:sz w:val="21"/>
          <w:szCs w:val="21"/>
        </w:rPr>
        <w:t>Այլ մի երգ կհյուսեի:</w:t>
      </w:r>
    </w:p>
    <w:p>
      <w:pPr>
        <w:pStyle w:val="Normal"/>
        <w:ind w:start="540" w:hanging="0"/>
        <w:jc w:val="both"/>
        <w:rPr/>
      </w:pPr>
      <w:r>
        <w:rPr>
          <w:rFonts w:cs="Times Armenian" w:ascii="Times Armenian" w:hAnsi="Times Armenian"/>
          <w:b/>
          <w:i/>
          <w:sz w:val="21"/>
          <w:szCs w:val="21"/>
        </w:rPr>
      </w:r>
    </w:p>
    <w:p>
      <w:pPr>
        <w:pStyle w:val="Normal"/>
        <w:ind w:start="540" w:hanging="0"/>
        <w:jc w:val="both"/>
        <w:rPr/>
      </w:pPr>
      <w:r>
        <w:rPr>
          <w:rFonts w:cs="Times Armenian" w:ascii="Times Armenian" w:hAnsi="Times Armenian"/>
          <w:sz w:val="21"/>
          <w:szCs w:val="21"/>
        </w:rPr>
        <w:t xml:space="preserve">Վարդերն </w:t>
      </w:r>
      <w:r>
        <w:rPr>
          <w:rFonts w:cs="Times Armenian" w:ascii="Times Armenian" w:hAnsi="Times Armenian"/>
          <w:b/>
          <w:i/>
          <w:sz w:val="21"/>
          <w:szCs w:val="21"/>
          <w:u w:val="single"/>
        </w:rPr>
        <w:t>այդ ես</w:t>
      </w:r>
      <w:r>
        <w:rPr>
          <w:rFonts w:cs="Times Armenian" w:ascii="Times Armenian" w:hAnsi="Times Armenian"/>
          <w:sz w:val="21"/>
          <w:szCs w:val="21"/>
        </w:rPr>
        <w:t xml:space="preserve"> </w:t>
      </w:r>
      <w:r>
        <w:rPr>
          <w:rFonts w:cs="Times Armenian" w:ascii="Times Armenian" w:hAnsi="Times Armenian"/>
          <w:b/>
          <w:i/>
          <w:sz w:val="21"/>
          <w:szCs w:val="21"/>
        </w:rPr>
        <w:t>պոկեցի,</w:t>
        <w:tab/>
        <w:tab/>
        <w:tab/>
      </w:r>
      <w:r>
        <w:rPr>
          <w:rFonts w:cs="Times Armenian" w:ascii="Times Armenian" w:hAnsi="Times Armenian"/>
          <w:sz w:val="21"/>
          <w:szCs w:val="21"/>
        </w:rPr>
        <w:t>7-7-8-7</w:t>
      </w:r>
    </w:p>
    <w:p>
      <w:pPr>
        <w:pStyle w:val="Normal"/>
        <w:ind w:start="540" w:hanging="0"/>
        <w:jc w:val="both"/>
        <w:rPr/>
      </w:pPr>
      <w:r>
        <w:rPr>
          <w:rFonts w:cs="Times Armenian" w:ascii="Times Armenian" w:hAnsi="Times Armenian"/>
          <w:sz w:val="21"/>
          <w:szCs w:val="21"/>
        </w:rPr>
        <w:t>Չէ՞ որ իմ հույսն է հիմի,</w:t>
      </w:r>
    </w:p>
    <w:p>
      <w:pPr>
        <w:pStyle w:val="Normal"/>
        <w:ind w:start="540" w:hanging="0"/>
        <w:jc w:val="both"/>
        <w:rPr/>
      </w:pPr>
      <w:r>
        <w:rPr>
          <w:rFonts w:cs="Times Armenian" w:ascii="Times Armenian" w:hAnsi="Times Armenian"/>
          <w:sz w:val="21"/>
          <w:szCs w:val="21"/>
        </w:rPr>
        <w:t>Որ սիրելի Շահանեից</w:t>
      </w:r>
    </w:p>
    <w:p>
      <w:pPr>
        <w:pStyle w:val="Normal"/>
        <w:ind w:start="540" w:hanging="0"/>
        <w:jc w:val="both"/>
        <w:rPr/>
      </w:pPr>
      <w:r>
        <w:rPr>
          <w:rFonts w:cs="Times Armenian" w:ascii="Times Armenian" w:hAnsi="Times Armenian"/>
          <w:sz w:val="21"/>
          <w:szCs w:val="21"/>
        </w:rPr>
        <w:t>Լավն աշխարհում չլինի:</w:t>
      </w:r>
    </w:p>
    <w:p>
      <w:pPr>
        <w:pStyle w:val="Normal"/>
        <w:ind w:start="540" w:hanging="0"/>
        <w:jc w:val="both"/>
        <w:rPr/>
      </w:pPr>
      <w:r>
        <w:rPr>
          <w:rFonts w:cs="Times Armenian" w:ascii="Times Armenian" w:hAnsi="Times Armenian"/>
          <w:sz w:val="21"/>
          <w:szCs w:val="21"/>
        </w:rPr>
      </w:r>
    </w:p>
    <w:p>
      <w:pPr>
        <w:pStyle w:val="Normal"/>
        <w:ind w:start="540" w:hanging="0"/>
        <w:jc w:val="both"/>
        <w:rPr/>
      </w:pPr>
      <w:r>
        <w:rPr>
          <w:rFonts w:cs="Times Armenian" w:ascii="Times Armenian" w:hAnsi="Times Armenian"/>
          <w:b/>
          <w:i/>
          <w:sz w:val="21"/>
          <w:szCs w:val="21"/>
        </w:rPr>
        <w:t>Պատգամներով</w:t>
      </w:r>
      <w:r>
        <w:rPr>
          <w:rFonts w:cs="Times Armenian" w:ascii="Times Armenian" w:hAnsi="Times Armenian"/>
          <w:sz w:val="21"/>
          <w:szCs w:val="21"/>
        </w:rPr>
        <w:t xml:space="preserve"> ինձ մի տանջի,</w:t>
        <w:tab/>
        <w:tab/>
        <w:tab/>
        <w:t>8-7-8-7</w:t>
      </w:r>
    </w:p>
    <w:p>
      <w:pPr>
        <w:pStyle w:val="Normal"/>
        <w:ind w:start="540" w:hanging="0"/>
        <w:jc w:val="both"/>
        <w:rPr/>
      </w:pPr>
      <w:r>
        <w:rPr>
          <w:rFonts w:cs="Times Armenian" w:ascii="Times Armenian" w:hAnsi="Times Armenian"/>
          <w:b/>
          <w:i/>
          <w:sz w:val="21"/>
          <w:szCs w:val="21"/>
        </w:rPr>
        <w:t>Պատգամ</w:t>
      </w:r>
      <w:r>
        <w:rPr>
          <w:rFonts w:cs="Times Armenian" w:ascii="Times Armenian" w:hAnsi="Times Armenian"/>
          <w:sz w:val="21"/>
          <w:szCs w:val="21"/>
        </w:rPr>
        <w:t xml:space="preserve"> չունեմ ես </w:t>
      </w:r>
      <w:r>
        <w:rPr>
          <w:rFonts w:cs="Times Armenian" w:ascii="Times Armenian" w:hAnsi="Times Armenian"/>
          <w:b/>
          <w:i/>
          <w:sz w:val="21"/>
          <w:szCs w:val="21"/>
        </w:rPr>
        <w:t>հավետ,</w:t>
      </w:r>
    </w:p>
    <w:p>
      <w:pPr>
        <w:pStyle w:val="Normal"/>
        <w:ind w:start="540" w:hanging="0"/>
        <w:jc w:val="both"/>
        <w:rPr/>
      </w:pPr>
      <w:r>
        <w:rPr>
          <w:rFonts w:cs="Times Armenian" w:ascii="Times Armenian" w:hAnsi="Times Armenian"/>
          <w:sz w:val="21"/>
          <w:szCs w:val="21"/>
        </w:rPr>
        <w:t xml:space="preserve">Եվ պոետ եմ ծնվել </w:t>
      </w:r>
      <w:r>
        <w:rPr>
          <w:rFonts w:cs="Times Armenian" w:ascii="Times Armenian" w:hAnsi="Times Armenian"/>
          <w:b/>
          <w:i/>
          <w:sz w:val="21"/>
          <w:szCs w:val="21"/>
        </w:rPr>
        <w:t>քանի,</w:t>
      </w:r>
    </w:p>
    <w:p>
      <w:pPr>
        <w:pStyle w:val="Normal"/>
        <w:ind w:start="540" w:hanging="0"/>
        <w:jc w:val="both"/>
        <w:rPr/>
      </w:pPr>
      <w:r>
        <w:rPr>
          <w:rFonts w:cs="Times Armenian" w:ascii="Times Armenian" w:hAnsi="Times Armenian"/>
          <w:sz w:val="21"/>
          <w:szCs w:val="21"/>
        </w:rPr>
        <w:t xml:space="preserve">Համբուրում եմ </w:t>
      </w:r>
      <w:r>
        <w:rPr>
          <w:rFonts w:cs="Times Armenian" w:ascii="Times Armenian" w:hAnsi="Times Armenian"/>
          <w:b/>
          <w:i/>
          <w:sz w:val="21"/>
          <w:szCs w:val="21"/>
        </w:rPr>
        <w:t>ոնց պոետ:</w:t>
      </w:r>
    </w:p>
    <w:p>
      <w:pPr>
        <w:pStyle w:val="Normal"/>
        <w:ind w:start="540" w:hanging="0"/>
        <w:jc w:val="both"/>
        <w:rPr/>
      </w:pPr>
      <w:r>
        <w:rPr>
          <w:rFonts w:cs="Times Armenian" w:ascii="Times Armenian" w:hAnsi="Times Armenian"/>
          <w:b/>
          <w:i/>
          <w:sz w:val="21"/>
          <w:szCs w:val="21"/>
        </w:rPr>
      </w:r>
    </w:p>
    <w:p>
      <w:pPr>
        <w:pStyle w:val="Heading2"/>
        <w:numPr>
          <w:ilvl w:val="0"/>
          <w:numId w:val="0"/>
        </w:numPr>
        <w:ind w:start="0" w:hanging="0"/>
        <w:rPr/>
      </w:pPr>
      <w:bookmarkStart w:id="72" w:name="__RefHeading___Toc409540382"/>
      <w:bookmarkEnd w:id="72"/>
      <w:r>
        <w:rPr>
          <w:rFonts w:cs="Times Armenian" w:ascii="Times Armenian" w:hAnsi="Times Armenian"/>
        </w:rPr>
        <w:t>ԲՈՐԻՍ ՊԱՍՏ</w:t>
      </w:r>
      <w:r>
        <w:rPr>
          <w:rFonts w:cs="Arial" w:ascii="Times Armenian" w:hAnsi="Times Armenian"/>
        </w:rPr>
        <w:t>ԵՌՆԱԿ</w:t>
      </w:r>
    </w:p>
    <w:p>
      <w:pPr>
        <w:pStyle w:val="Normal"/>
        <w:spacing w:lineRule="exact" w:line="240"/>
        <w:ind w:start="360" w:hanging="0"/>
        <w:rPr/>
      </w:pPr>
      <w:r>
        <w:rPr>
          <w:rFonts w:cs="Baltica" w:ascii="Baltica" w:hAnsi="Baltica"/>
          <w:b/>
          <w:i/>
          <w:sz w:val="21"/>
          <w:szCs w:val="21"/>
        </w:rPr>
      </w:r>
    </w:p>
    <w:p>
      <w:pPr>
        <w:pStyle w:val="Heading3"/>
        <w:rPr>
          <w:rFonts w:ascii="Russian Times" w:hAnsi="Russian Times" w:cs="Russian Times"/>
        </w:rPr>
      </w:pPr>
      <w:bookmarkStart w:id="73" w:name="__RefHeading___Toc409540384"/>
      <w:r>
        <w:rPr>
          <w:rFonts w:cs="Russian Times" w:ascii="Russian Times" w:hAnsi="Russian Times"/>
        </w:rPr>
        <w:t>18. ЗИМНЯЯ НОЧЬ</w:t>
      </w:r>
    </w:p>
    <w:p>
      <w:pPr>
        <w:pStyle w:val="Heading3"/>
        <w:rPr>
          <w:rFonts w:ascii="Russian Times" w:hAnsi="Russian Times" w:cs="Russian Times"/>
        </w:rPr>
      </w:pPr>
      <w:r>
        <w:rPr>
          <w:rFonts w:cs="Russian Times" w:ascii="Russian Times" w:hAnsi="Russian Times"/>
        </w:rPr>
      </w:r>
    </w:p>
    <w:p>
      <w:pPr>
        <w:pStyle w:val="Heading3"/>
        <w:rPr>
          <w:rFonts w:ascii="Russian Times" w:hAnsi="Russian Times" w:cs="Russian Times"/>
        </w:rPr>
      </w:pPr>
      <w:r>
        <w:rPr>
          <w:rFonts w:cs="Russian Times" w:ascii="Russian Times" w:hAnsi="Russian Times"/>
        </w:rPr>
        <w:t xml:space="preserve">Мело´, мело´ по всей земле </w:t>
        <w:tab/>
        <w:tab/>
        <w:tab/>
        <w:t>a b a b°</w:t>
      </w:r>
    </w:p>
    <w:p>
      <w:pPr>
        <w:pStyle w:val="Heading3"/>
        <w:rPr>
          <w:rFonts w:ascii="Russian Times" w:hAnsi="Russian Times" w:cs="Russian Times"/>
        </w:rPr>
      </w:pPr>
      <w:r>
        <w:rPr>
          <w:rFonts w:cs="Russian Times" w:ascii="Russian Times" w:hAnsi="Russian Times"/>
        </w:rPr>
        <w:t>Во все´ пределы.</w:t>
        <w:tab/>
        <w:tab/>
        <w:tab/>
        <w:tab/>
        <w:t>8-5-8-5</w:t>
      </w:r>
    </w:p>
    <w:p>
      <w:pPr>
        <w:pStyle w:val="Heading3"/>
        <w:rPr>
          <w:rFonts w:ascii="Russian Times" w:hAnsi="Russian Times" w:cs="Russian Times"/>
        </w:rPr>
      </w:pPr>
      <w:r>
        <w:rPr>
          <w:rFonts w:cs="Russian Times" w:ascii="Russian Times" w:hAnsi="Russian Times"/>
        </w:rPr>
        <w:t xml:space="preserve">Свеча´ горела на столе, </w:t>
      </w:r>
    </w:p>
    <w:p>
      <w:pPr>
        <w:pStyle w:val="Heading3"/>
        <w:rPr>
          <w:rFonts w:ascii="Russian Times" w:hAnsi="Russian Times" w:cs="Russian Times"/>
        </w:rPr>
      </w:pPr>
      <w:r>
        <w:rPr>
          <w:rFonts w:cs="Russian Times" w:ascii="Russian Times" w:hAnsi="Russian Times"/>
        </w:rPr>
        <w:t>Свеча´ горела.</w:t>
      </w:r>
    </w:p>
    <w:p>
      <w:pPr>
        <w:pStyle w:val="Heading3"/>
        <w:rPr>
          <w:rFonts w:ascii="Russian Times" w:hAnsi="Russian Times" w:cs="Russian Times"/>
        </w:rPr>
      </w:pPr>
      <w:r>
        <w:rPr>
          <w:rFonts w:cs="Russian Times" w:ascii="Russian Times" w:hAnsi="Russian Times"/>
        </w:rPr>
      </w:r>
    </w:p>
    <w:p>
      <w:pPr>
        <w:pStyle w:val="Heading3"/>
        <w:rPr>
          <w:rFonts w:ascii="Russian Times" w:hAnsi="Russian Times" w:cs="Russian Times"/>
        </w:rPr>
      </w:pPr>
      <w:r>
        <w:rPr>
          <w:rFonts w:cs="Russian Times" w:ascii="Russian Times" w:hAnsi="Russian Times"/>
        </w:rPr>
        <w:t>Как летом роем мошкара</w:t>
        <w:tab/>
        <w:tab/>
        <w:tab/>
        <w:t>c d c d°</w:t>
      </w:r>
    </w:p>
    <w:p>
      <w:pPr>
        <w:pStyle w:val="Heading3"/>
        <w:rPr>
          <w:rFonts w:ascii="Russian Times" w:hAnsi="Russian Times" w:cs="Russian Times"/>
        </w:rPr>
      </w:pPr>
      <w:r>
        <w:rPr>
          <w:rFonts w:cs="Russian Times" w:ascii="Russian Times" w:hAnsi="Russian Times"/>
        </w:rPr>
        <w:t>Летит на пламя,</w:t>
        <w:tab/>
        <w:tab/>
        <w:tab/>
        <w:tab/>
        <w:t>8-5-8-5</w:t>
      </w:r>
    </w:p>
    <w:p>
      <w:pPr>
        <w:pStyle w:val="Heading3"/>
        <w:rPr>
          <w:rFonts w:ascii="Russian Times" w:hAnsi="Russian Times" w:cs="Russian Times"/>
        </w:rPr>
      </w:pPr>
      <w:r>
        <w:rPr>
          <w:rFonts w:cs="Russian Times" w:ascii="Russian Times" w:hAnsi="Russian Times"/>
        </w:rPr>
        <w:t>Слетались хлопья со двора</w:t>
      </w:r>
    </w:p>
    <w:p>
      <w:pPr>
        <w:pStyle w:val="Heading3"/>
        <w:rPr>
          <w:rFonts w:ascii="Russian Times" w:hAnsi="Russian Times" w:cs="Russian Times"/>
        </w:rPr>
      </w:pPr>
      <w:r>
        <w:rPr>
          <w:rFonts w:cs="Russian Times" w:ascii="Russian Times" w:hAnsi="Russian Times"/>
        </w:rPr>
        <w:t>К оконной раме.</w:t>
      </w:r>
    </w:p>
    <w:p>
      <w:pPr>
        <w:pStyle w:val="Heading3"/>
        <w:rPr>
          <w:rFonts w:ascii="Russian Times" w:hAnsi="Russian Times" w:cs="Russian Times"/>
        </w:rPr>
      </w:pPr>
      <w:r>
        <w:rPr>
          <w:rFonts w:cs="Russian Times" w:ascii="Russian Times" w:hAnsi="Russian Times"/>
        </w:rPr>
      </w:r>
    </w:p>
    <w:p>
      <w:pPr>
        <w:pStyle w:val="Heading3"/>
        <w:rPr>
          <w:rFonts w:ascii="Russian Times" w:hAnsi="Russian Times" w:cs="Russian Times"/>
        </w:rPr>
      </w:pPr>
      <w:r>
        <w:rPr>
          <w:rFonts w:cs="Russian Times" w:ascii="Russian Times" w:hAnsi="Russian Times"/>
        </w:rPr>
        <w:t>Метель лепила на стекле</w:t>
        <w:tab/>
        <w:tab/>
        <w:tab/>
        <w:t>e b a b°</w:t>
        <w:tab/>
        <w:tab/>
      </w:r>
    </w:p>
    <w:p>
      <w:pPr>
        <w:pStyle w:val="Heading3"/>
        <w:rPr>
          <w:rFonts w:ascii="Russian Times" w:hAnsi="Russian Times" w:cs="Russian Times"/>
        </w:rPr>
      </w:pPr>
      <w:r>
        <w:rPr>
          <w:rFonts w:cs="Russian Times" w:ascii="Russian Times" w:hAnsi="Russian Times"/>
        </w:rPr>
        <w:t>Кружки и стрелы.</w:t>
        <w:tab/>
        <w:tab/>
        <w:tab/>
        <w:tab/>
        <w:t>8-5-8-5</w:t>
      </w:r>
    </w:p>
    <w:p>
      <w:pPr>
        <w:pStyle w:val="Heading3"/>
        <w:rPr>
          <w:rFonts w:ascii="Russian Times" w:hAnsi="Russian Times" w:cs="Russian Times"/>
        </w:rPr>
      </w:pPr>
      <w:r>
        <w:rPr>
          <w:rFonts w:cs="Russian Times" w:ascii="Russian Times" w:hAnsi="Russian Times"/>
        </w:rPr>
        <w:t xml:space="preserve">Свеча´ горела на столе, </w:t>
      </w:r>
    </w:p>
    <w:p>
      <w:pPr>
        <w:pStyle w:val="Heading3"/>
        <w:rPr>
          <w:rFonts w:ascii="Russian Times" w:hAnsi="Russian Times" w:cs="Russian Times"/>
        </w:rPr>
      </w:pPr>
      <w:r>
        <w:rPr>
          <w:rFonts w:cs="Russian Times" w:ascii="Russian Times" w:hAnsi="Russian Times"/>
        </w:rPr>
        <w:t>Свеча´ горела.</w:t>
      </w:r>
    </w:p>
    <w:p>
      <w:pPr>
        <w:pStyle w:val="Heading3"/>
        <w:rPr>
          <w:rFonts w:ascii="Russian Times" w:hAnsi="Russian Times" w:cs="Russian Times"/>
        </w:rPr>
      </w:pPr>
      <w:r>
        <w:rPr>
          <w:rFonts w:cs="Russian Times" w:ascii="Russian Times" w:hAnsi="Russian Times"/>
        </w:rPr>
      </w:r>
    </w:p>
    <w:p>
      <w:pPr>
        <w:pStyle w:val="Heading3"/>
        <w:rPr>
          <w:rFonts w:ascii="Russian Times" w:hAnsi="Russian Times" w:cs="Russian Times"/>
        </w:rPr>
      </w:pPr>
      <w:r>
        <w:rPr>
          <w:rFonts w:cs="Russian Times" w:ascii="Russian Times" w:hAnsi="Russian Times"/>
        </w:rPr>
        <w:t>На озаренный потолок</w:t>
        <w:tab/>
        <w:tab/>
        <w:tab/>
        <w:t>f g f° g°°</w:t>
      </w:r>
    </w:p>
    <w:p>
      <w:pPr>
        <w:pStyle w:val="Heading3"/>
        <w:rPr>
          <w:rFonts w:ascii="Russian Times" w:hAnsi="Russian Times" w:cs="Russian Times"/>
        </w:rPr>
      </w:pPr>
      <w:r>
        <w:rPr>
          <w:rFonts w:cs="Russian Times" w:ascii="Russian Times" w:hAnsi="Russian Times"/>
        </w:rPr>
        <w:t>Ложились тени,</w:t>
        <w:tab/>
        <w:tab/>
        <w:tab/>
        <w:tab/>
        <w:t>8-5-8-5</w:t>
      </w:r>
    </w:p>
    <w:p>
      <w:pPr>
        <w:pStyle w:val="Heading3"/>
        <w:rPr>
          <w:rFonts w:ascii="Russian Times" w:hAnsi="Russian Times" w:cs="Russian Times"/>
        </w:rPr>
      </w:pPr>
      <w:r>
        <w:rPr>
          <w:rFonts w:cs="Russian Times" w:ascii="Russian Times" w:hAnsi="Russian Times"/>
        </w:rPr>
        <w:t>Скрещенья ру´к, скрещенья но´г,</w:t>
      </w:r>
    </w:p>
    <w:p>
      <w:pPr>
        <w:pStyle w:val="Heading3"/>
        <w:rPr>
          <w:rFonts w:ascii="Russian Times" w:hAnsi="Russian Times" w:cs="Russian Times"/>
        </w:rPr>
      </w:pPr>
      <w:r>
        <w:rPr>
          <w:rFonts w:cs="Russian Times" w:ascii="Russian Times" w:hAnsi="Russian Times"/>
        </w:rPr>
        <w:t>Судьбы´ скрещенья.</w:t>
      </w:r>
    </w:p>
    <w:p>
      <w:pPr>
        <w:pStyle w:val="Heading3"/>
        <w:rPr>
          <w:rFonts w:ascii="Russian Times" w:hAnsi="Russian Times" w:cs="Russian Times"/>
        </w:rPr>
      </w:pPr>
      <w:r>
        <w:rPr>
          <w:rFonts w:cs="Russian Times" w:ascii="Russian Times" w:hAnsi="Russian Times"/>
        </w:rPr>
      </w:r>
    </w:p>
    <w:p>
      <w:pPr>
        <w:pStyle w:val="Heading3"/>
        <w:rPr>
          <w:rFonts w:ascii="Russian Times" w:hAnsi="Russian Times" w:cs="Russian Times"/>
        </w:rPr>
      </w:pPr>
      <w:r>
        <w:rPr>
          <w:rFonts w:cs="Russian Times" w:ascii="Russian Times" w:hAnsi="Russian Times"/>
        </w:rPr>
        <w:t>И падали два башмачка</w:t>
        <w:tab/>
        <w:tab/>
        <w:tab/>
        <w:t>h i h i</w:t>
      </w:r>
    </w:p>
    <w:p>
      <w:pPr>
        <w:pStyle w:val="Heading3"/>
        <w:rPr>
          <w:rFonts w:ascii="Russian Times" w:hAnsi="Russian Times" w:cs="Russian Times"/>
        </w:rPr>
      </w:pPr>
      <w:r>
        <w:rPr>
          <w:rFonts w:cs="Russian Times" w:ascii="Russian Times" w:hAnsi="Russian Times"/>
        </w:rPr>
        <w:t>Со стуком на пол,</w:t>
        <w:tab/>
        <w:tab/>
        <w:tab/>
        <w:tab/>
        <w:t>8-5-8-5</w:t>
      </w:r>
    </w:p>
    <w:p>
      <w:pPr>
        <w:pStyle w:val="Heading3"/>
        <w:rPr>
          <w:rFonts w:ascii="Russian Times" w:hAnsi="Russian Times" w:cs="Russian Times"/>
        </w:rPr>
      </w:pPr>
      <w:r>
        <w:rPr>
          <w:rFonts w:cs="Russian Times" w:ascii="Russian Times" w:hAnsi="Russian Times"/>
        </w:rPr>
        <w:t>И воск слезами с ночника</w:t>
      </w:r>
    </w:p>
    <w:p>
      <w:pPr>
        <w:pStyle w:val="Heading3"/>
        <w:rPr>
          <w:rFonts w:ascii="Russian Times" w:hAnsi="Russian Times" w:cs="Russian Times"/>
        </w:rPr>
      </w:pPr>
      <w:r>
        <w:rPr>
          <w:rFonts w:cs="Russian Times" w:ascii="Russian Times" w:hAnsi="Russian Times"/>
        </w:rPr>
        <w:t>На платье капал.</w:t>
      </w:r>
    </w:p>
    <w:p>
      <w:pPr>
        <w:pStyle w:val="Heading3"/>
        <w:rPr>
          <w:rFonts w:ascii="Russian Times" w:hAnsi="Russian Times" w:cs="Russian Times"/>
        </w:rPr>
      </w:pPr>
      <w:r>
        <w:rPr>
          <w:rFonts w:cs="Russian Times" w:ascii="Russian Times" w:hAnsi="Russian Times"/>
        </w:rPr>
      </w:r>
    </w:p>
    <w:p>
      <w:pPr>
        <w:pStyle w:val="Heading3"/>
        <w:rPr>
          <w:rFonts w:ascii="Russian Times" w:hAnsi="Russian Times" w:cs="Russian Times"/>
        </w:rPr>
      </w:pPr>
      <w:r>
        <w:rPr>
          <w:rFonts w:cs="Russian Times" w:ascii="Russian Times" w:hAnsi="Russian Times"/>
        </w:rPr>
        <w:t>И все терялось в снежной мгле,</w:t>
        <w:tab/>
        <w:tab/>
        <w:t>a j a b°</w:t>
      </w:r>
    </w:p>
    <w:p>
      <w:pPr>
        <w:pStyle w:val="Heading3"/>
        <w:rPr>
          <w:rFonts w:ascii="Russian Times" w:hAnsi="Russian Times" w:cs="Russian Times"/>
        </w:rPr>
      </w:pPr>
      <w:r>
        <w:rPr>
          <w:rFonts w:cs="Russian Times" w:ascii="Russian Times" w:hAnsi="Russian Times"/>
        </w:rPr>
        <w:t>Седой и белой.</w:t>
        <w:tab/>
        <w:tab/>
        <w:tab/>
        <w:tab/>
        <w:t>8-5-8-5</w:t>
      </w:r>
    </w:p>
    <w:p>
      <w:pPr>
        <w:pStyle w:val="Heading3"/>
        <w:rPr>
          <w:rFonts w:ascii="Russian Times" w:hAnsi="Russian Times" w:cs="Russian Times"/>
        </w:rPr>
      </w:pPr>
      <w:r>
        <w:rPr>
          <w:rFonts w:cs="Russian Times" w:ascii="Russian Times" w:hAnsi="Russian Times"/>
        </w:rPr>
        <w:t xml:space="preserve">Свеча´ горела на столе, </w:t>
      </w:r>
    </w:p>
    <w:p>
      <w:pPr>
        <w:pStyle w:val="Heading3"/>
        <w:rPr>
          <w:rFonts w:ascii="Russian Times" w:hAnsi="Russian Times" w:cs="Russian Times"/>
        </w:rPr>
      </w:pPr>
      <w:r>
        <w:rPr>
          <w:rFonts w:cs="Russian Times" w:ascii="Russian Times" w:hAnsi="Russian Times"/>
        </w:rPr>
        <w:t>Свеча´ горела.</w:t>
      </w:r>
    </w:p>
    <w:p>
      <w:pPr>
        <w:pStyle w:val="Heading3"/>
        <w:rPr>
          <w:rFonts w:ascii="Russian Times" w:hAnsi="Russian Times" w:cs="Russian Times"/>
        </w:rPr>
      </w:pPr>
      <w:r>
        <w:rPr>
          <w:rFonts w:cs="Russian Times" w:ascii="Russian Times" w:hAnsi="Russian Times"/>
        </w:rPr>
      </w:r>
    </w:p>
    <w:p>
      <w:pPr>
        <w:pStyle w:val="Heading3"/>
        <w:rPr>
          <w:rFonts w:ascii="Russian Times" w:hAnsi="Russian Times" w:cs="Russian Times"/>
        </w:rPr>
      </w:pPr>
      <w:r>
        <w:rPr>
          <w:rFonts w:cs="Russian Times" w:ascii="Russian Times" w:hAnsi="Russian Times"/>
        </w:rPr>
        <w:t>На свечку дуло из угла,</w:t>
        <w:tab/>
        <w:tab/>
        <w:tab/>
        <w:t>k l k l</w:t>
      </w:r>
    </w:p>
    <w:p>
      <w:pPr>
        <w:pStyle w:val="Heading3"/>
        <w:rPr>
          <w:rFonts w:ascii="Russian Times" w:hAnsi="Russian Times" w:cs="Russian Times"/>
        </w:rPr>
      </w:pPr>
      <w:r>
        <w:rPr>
          <w:rFonts w:cs="Russian Times" w:ascii="Russian Times" w:hAnsi="Russian Times"/>
        </w:rPr>
        <w:t>И жар соблазна</w:t>
        <w:tab/>
        <w:tab/>
        <w:tab/>
        <w:tab/>
        <w:t>8-5-8-5</w:t>
      </w:r>
    </w:p>
    <w:p>
      <w:pPr>
        <w:pStyle w:val="Heading3"/>
        <w:rPr>
          <w:rFonts w:ascii="Russian Times" w:hAnsi="Russian Times" w:cs="Russian Times"/>
        </w:rPr>
      </w:pPr>
      <w:r>
        <w:rPr>
          <w:rFonts w:cs="Russian Times" w:ascii="Russian Times" w:hAnsi="Russian Times"/>
        </w:rPr>
        <w:t>Вздымал, как ангел, два крыла</w:t>
      </w:r>
    </w:p>
    <w:p>
      <w:pPr>
        <w:pStyle w:val="Heading3"/>
        <w:rPr>
          <w:rFonts w:ascii="Russian Times" w:hAnsi="Russian Times" w:cs="Russian Times"/>
        </w:rPr>
      </w:pPr>
      <w:r>
        <w:rPr>
          <w:rFonts w:cs="Russian Times" w:ascii="Russian Times" w:hAnsi="Russian Times"/>
        </w:rPr>
        <w:t>Крестообразно.</w:t>
      </w:r>
    </w:p>
    <w:p>
      <w:pPr>
        <w:pStyle w:val="Heading3"/>
        <w:rPr>
          <w:rFonts w:ascii="Russian Times" w:hAnsi="Russian Times" w:cs="Russian Times"/>
        </w:rPr>
      </w:pPr>
      <w:r>
        <w:rPr>
          <w:rFonts w:cs="Russian Times" w:ascii="Russian Times" w:hAnsi="Russian Times"/>
        </w:rPr>
      </w:r>
    </w:p>
    <w:p>
      <w:pPr>
        <w:pStyle w:val="Heading3"/>
        <w:rPr>
          <w:rFonts w:ascii="Russian Times" w:hAnsi="Russian Times" w:cs="Russian Times"/>
        </w:rPr>
      </w:pPr>
      <w:r>
        <w:rPr>
          <w:rFonts w:cs="Russian Times" w:ascii="Russian Times" w:hAnsi="Russian Times"/>
        </w:rPr>
        <w:t>Мело весь месяц в феврале,</w:t>
        <w:tab/>
        <w:tab/>
        <w:tab/>
        <w:t>a b° a b°</w:t>
      </w:r>
    </w:p>
    <w:p>
      <w:pPr>
        <w:pStyle w:val="Heading3"/>
        <w:rPr>
          <w:rFonts w:ascii="Russian Times" w:hAnsi="Russian Times" w:cs="Russian Times"/>
        </w:rPr>
      </w:pPr>
      <w:r>
        <w:rPr>
          <w:rFonts w:cs="Russian Times" w:ascii="Russian Times" w:hAnsi="Russian Times"/>
        </w:rPr>
        <w:t>И то и дело</w:t>
        <w:tab/>
        <w:tab/>
        <w:tab/>
        <w:tab/>
        <w:tab/>
        <w:t>8-5-8-5</w:t>
      </w:r>
    </w:p>
    <w:p>
      <w:pPr>
        <w:pStyle w:val="Heading3"/>
        <w:rPr>
          <w:rFonts w:ascii="Russian Times" w:hAnsi="Russian Times" w:cs="Russian Times"/>
        </w:rPr>
      </w:pPr>
      <w:r>
        <w:rPr>
          <w:rFonts w:cs="Russian Times" w:ascii="Russian Times" w:hAnsi="Russian Times"/>
        </w:rPr>
        <w:t xml:space="preserve">Свеча´ горела на столе, </w:t>
      </w:r>
    </w:p>
    <w:p>
      <w:pPr>
        <w:pStyle w:val="Heading3"/>
        <w:rPr>
          <w:rFonts w:ascii="Russian Times" w:hAnsi="Russian Times" w:cs="Russian Times"/>
        </w:rPr>
      </w:pPr>
      <w:r>
        <w:rPr>
          <w:rFonts w:cs="Russian Times" w:ascii="Russian Times" w:hAnsi="Russian Times"/>
        </w:rPr>
        <w:t>Свеча´ горела.</w:t>
      </w:r>
    </w:p>
    <w:p>
      <w:pPr>
        <w:pStyle w:val="Heading3"/>
        <w:numPr>
          <w:ilvl w:val="0"/>
          <w:numId w:val="0"/>
        </w:numPr>
        <w:ind w:start="720" w:hanging="0"/>
        <w:rPr>
          <w:rFonts w:ascii="Russian Times" w:hAnsi="Russian Times" w:cs="Russian Times"/>
        </w:rPr>
      </w:pPr>
      <w:r>
        <w:rPr>
          <w:rFonts w:cs="Times Armenian" w:ascii="Times Armenian" w:hAnsi="Times Armenian"/>
        </w:rPr>
      </w:r>
    </w:p>
    <w:p>
      <w:pPr>
        <w:pStyle w:val="Heading3"/>
        <w:numPr>
          <w:ilvl w:val="0"/>
          <w:numId w:val="0"/>
        </w:numPr>
        <w:ind w:start="720" w:hanging="0"/>
        <w:rPr>
          <w:rFonts w:ascii="Russian Times" w:hAnsi="Russian Times" w:cs="Russian Times"/>
        </w:rPr>
      </w:pPr>
      <w:bookmarkStart w:id="74" w:name="__RefHeading___Toc409540384"/>
      <w:r>
        <w:rPr>
          <w:rFonts w:cs="Times Armenian" w:ascii="Times Armenian" w:hAnsi="Times Armenian"/>
        </w:rPr>
        <w:t>18.1 ՁՄՌԱՆ ԳԻՇԵՐԸ</w:t>
      </w:r>
      <w:bookmarkEnd w:id="74"/>
    </w:p>
    <w:p>
      <w:pPr>
        <w:pStyle w:val="Normal"/>
        <w:ind w:start="360" w:hanging="0"/>
        <w:jc w:val="end"/>
        <w:rPr>
          <w:rFonts w:ascii="Russian Times" w:hAnsi="Russian Times" w:cs="Russian Times"/>
        </w:rPr>
      </w:pPr>
      <w:r>
        <w:rPr>
          <w:rFonts w:cs="Times Armenian" w:ascii="Times Armenian" w:hAnsi="Times Armenian"/>
          <w:b/>
          <w:i/>
          <w:sz w:val="21"/>
          <w:szCs w:val="21"/>
        </w:rPr>
        <w:t>Թարգման` Մ. Հարությունյան</w:t>
      </w:r>
    </w:p>
    <w:p>
      <w:pPr>
        <w:pStyle w:val="Normal"/>
        <w:ind w:start="360" w:hanging="0"/>
        <w:jc w:val="both"/>
        <w:rPr>
          <w:rFonts w:ascii="Russian Times" w:hAnsi="Russian Times" w:cs="Russian Times"/>
        </w:rPr>
      </w:pPr>
      <w:r>
        <w:rPr>
          <w:rFonts w:cs="Times Armenian" w:ascii="Times Armenian" w:hAnsi="Times Armenian"/>
          <w:b/>
          <w:i/>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Սրբո՛ւմ էր սրբո՛՛ւմ–աշխարհը արար`</w:t>
        <w:tab/>
        <w:tab/>
        <w:t>a b a՛՛ b</w:t>
      </w:r>
    </w:p>
    <w:p>
      <w:pPr>
        <w:pStyle w:val="Normal"/>
        <w:ind w:start="360" w:hanging="0"/>
        <w:jc w:val="both"/>
        <w:rPr>
          <w:rFonts w:ascii="Russian Times" w:hAnsi="Russian Times" w:cs="Russian Times"/>
        </w:rPr>
      </w:pPr>
      <w:r>
        <w:rPr>
          <w:rFonts w:cs="Times Armenian" w:ascii="Times Armenian" w:hAnsi="Times Armenian"/>
          <w:sz w:val="21"/>
          <w:szCs w:val="21"/>
        </w:rPr>
        <w:t>Ու չէր դադարում:</w:t>
        <w:tab/>
        <w:tab/>
        <w:tab/>
        <w:tab/>
        <w:tab/>
        <w:t>10-5-10-5</w:t>
      </w:r>
    </w:p>
    <w:p>
      <w:pPr>
        <w:pStyle w:val="Normal"/>
        <w:ind w:start="360" w:hanging="0"/>
        <w:jc w:val="both"/>
        <w:rPr>
          <w:rFonts w:ascii="Russian Times" w:hAnsi="Russian Times" w:cs="Russian Times"/>
        </w:rPr>
      </w:pPr>
      <w:r>
        <w:rPr>
          <w:rFonts w:cs="Times Armenian" w:ascii="Times Armenian" w:hAnsi="Times Armenian"/>
          <w:sz w:val="21"/>
          <w:szCs w:val="21"/>
        </w:rPr>
        <w:t>Մո՛մն էր մարմրում սեղանի վրա,</w:t>
      </w:r>
    </w:p>
    <w:p>
      <w:pPr>
        <w:pStyle w:val="Normal"/>
        <w:ind w:start="360" w:hanging="0"/>
        <w:jc w:val="both"/>
        <w:rPr>
          <w:rFonts w:ascii="Russian Times" w:hAnsi="Russian Times" w:cs="Russian Times"/>
        </w:rPr>
      </w:pPr>
      <w:r>
        <w:rPr>
          <w:rFonts w:cs="Times Armenian" w:ascii="Times Armenian" w:hAnsi="Times Armenian"/>
          <w:sz w:val="21"/>
          <w:szCs w:val="21"/>
        </w:rPr>
        <w:t>Մո՛մն էր մարմրում:</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Փարվում էր պարսը լուս փաթիլների</w:t>
        <w:tab/>
        <w:tab/>
        <w:t>c d c՛՛ d՛</w:t>
      </w:r>
    </w:p>
    <w:p>
      <w:pPr>
        <w:pStyle w:val="Normal"/>
        <w:ind w:start="360" w:hanging="0"/>
        <w:jc w:val="both"/>
        <w:rPr>
          <w:rFonts w:ascii="Russian Times" w:hAnsi="Russian Times" w:cs="Russian Times"/>
        </w:rPr>
      </w:pPr>
      <w:r>
        <w:rPr>
          <w:rFonts w:cs="Times Armenian" w:ascii="Times Armenian" w:hAnsi="Times Armenian"/>
          <w:sz w:val="21"/>
          <w:szCs w:val="21"/>
        </w:rPr>
        <w:t>Շուշեքի կաշուն,</w:t>
        <w:tab/>
        <w:tab/>
        <w:tab/>
        <w:tab/>
        <w:tab/>
        <w:t>10-5-10-5</w:t>
      </w:r>
    </w:p>
    <w:p>
      <w:pPr>
        <w:pStyle w:val="Normal"/>
        <w:ind w:start="360" w:hanging="0"/>
        <w:jc w:val="both"/>
        <w:rPr>
          <w:rFonts w:ascii="Russian Times" w:hAnsi="Russian Times" w:cs="Russian Times"/>
        </w:rPr>
      </w:pPr>
      <w:r>
        <w:rPr>
          <w:rFonts w:cs="Times Armenian" w:ascii="Times Armenian" w:hAnsi="Times Armenian"/>
          <w:sz w:val="21"/>
          <w:szCs w:val="21"/>
        </w:rPr>
        <w:t>Ճրա՛գն էր, ոնց որ ցեց ու թիթեռին</w:t>
      </w:r>
    </w:p>
    <w:p>
      <w:pPr>
        <w:pStyle w:val="Normal"/>
        <w:ind w:start="360" w:hanging="0"/>
        <w:jc w:val="both"/>
        <w:rPr>
          <w:rFonts w:ascii="Russian Times" w:hAnsi="Russian Times" w:cs="Russian Times"/>
        </w:rPr>
      </w:pPr>
      <w:r>
        <w:rPr>
          <w:rFonts w:cs="Times Armenian" w:ascii="Times Armenian" w:hAnsi="Times Armenian"/>
          <w:sz w:val="21"/>
          <w:szCs w:val="21"/>
        </w:rPr>
        <w:t>Իր յանը քաշում:</w:t>
      </w:r>
    </w:p>
    <w:p>
      <w:pPr>
        <w:pStyle w:val="Normal"/>
        <w:ind w:start="360" w:hanging="0"/>
        <w:jc w:val="both"/>
        <w:rPr>
          <w:rFonts w:ascii="Russian Times" w:hAnsi="Russian Times" w:cs="Russian Times"/>
        </w:rPr>
      </w:pPr>
      <w:r>
        <w:rPr>
          <w:rFonts w:cs="Times Armenian" w:ascii="Times Armenian" w:hAnsi="Times Armenian"/>
          <w:sz w:val="21"/>
          <w:szCs w:val="21"/>
        </w:rPr>
        <w:tab/>
        <w:tab/>
        <w:tab/>
      </w:r>
    </w:p>
    <w:p>
      <w:pPr>
        <w:pStyle w:val="Normal"/>
        <w:ind w:start="360" w:hanging="0"/>
        <w:jc w:val="both"/>
        <w:rPr>
          <w:rFonts w:ascii="Russian Times" w:hAnsi="Russian Times" w:cs="Russian Times"/>
        </w:rPr>
      </w:pPr>
      <w:r>
        <w:rPr>
          <w:rFonts w:cs="Times Armenian" w:ascii="Times Armenian" w:hAnsi="Times Armenian"/>
          <w:sz w:val="21"/>
          <w:szCs w:val="21"/>
        </w:rPr>
        <w:t>Սլա՛ք էր` ա՛ստղ-բուքը նկարում</w:t>
        <w:tab/>
        <w:tab/>
        <w:tab/>
        <w:t>b f b f</w:t>
      </w:r>
    </w:p>
    <w:p>
      <w:pPr>
        <w:pStyle w:val="Normal"/>
        <w:ind w:start="360" w:hanging="0"/>
        <w:jc w:val="both"/>
        <w:rPr>
          <w:rFonts w:ascii="Russian Times" w:hAnsi="Russian Times" w:cs="Russian Times"/>
        </w:rPr>
      </w:pPr>
      <w:r>
        <w:rPr>
          <w:rFonts w:cs="Times Armenian" w:ascii="Times Armenian" w:hAnsi="Times Armenian"/>
          <w:b/>
          <w:i/>
          <w:sz w:val="21"/>
          <w:szCs w:val="21"/>
        </w:rPr>
        <w:t>Սառը</w:t>
      </w:r>
      <w:r>
        <w:rPr>
          <w:rFonts w:cs="Times Armenian" w:ascii="Times Armenian" w:hAnsi="Times Armenian"/>
          <w:sz w:val="21"/>
          <w:szCs w:val="21"/>
        </w:rPr>
        <w:t xml:space="preserve"> շուշեքին:</w:t>
        <w:tab/>
        <w:tab/>
        <w:tab/>
        <w:tab/>
        <w:tab/>
        <w:t>10-5-10-5</w:t>
      </w:r>
    </w:p>
    <w:p>
      <w:pPr>
        <w:pStyle w:val="Normal"/>
        <w:ind w:start="360" w:hanging="0"/>
        <w:jc w:val="both"/>
        <w:rPr>
          <w:rFonts w:ascii="Russian Times" w:hAnsi="Russian Times" w:cs="Russian Times"/>
        </w:rPr>
      </w:pPr>
      <w:r>
        <w:rPr>
          <w:rFonts w:cs="Times Armenian" w:ascii="Times Armenian" w:hAnsi="Times Armenian"/>
          <w:sz w:val="21"/>
          <w:szCs w:val="21"/>
        </w:rPr>
        <w:t>Սեղանի վրա մո՛մն էր մարմրում`</w:t>
      </w:r>
    </w:p>
    <w:p>
      <w:pPr>
        <w:pStyle w:val="Normal"/>
        <w:ind w:start="360" w:hanging="0"/>
        <w:jc w:val="both"/>
        <w:rPr>
          <w:rFonts w:ascii="Russian Times" w:hAnsi="Russian Times" w:cs="Russian Times"/>
        </w:rPr>
      </w:pPr>
      <w:r>
        <w:rPr>
          <w:rFonts w:cs="Times Armenian" w:ascii="Times Armenian" w:hAnsi="Times Armenian"/>
          <w:b/>
          <w:i/>
          <w:sz w:val="21"/>
          <w:szCs w:val="21"/>
        </w:rPr>
        <w:t>Գուլպայի կողքին:</w:t>
      </w:r>
    </w:p>
    <w:p>
      <w:pPr>
        <w:pStyle w:val="Normal"/>
        <w:ind w:start="360" w:hanging="0"/>
        <w:jc w:val="both"/>
        <w:rPr>
          <w:rFonts w:ascii="Russian Times" w:hAnsi="Russian Times" w:cs="Russian Times"/>
        </w:rPr>
      </w:pPr>
      <w:r>
        <w:rPr>
          <w:rFonts w:cs="Times Armenian" w:ascii="Times Armenian" w:hAnsi="Times Armenian"/>
          <w:b/>
          <w:i/>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Լուսով հմայված գունատ պատերին</w:t>
        <w:tab/>
        <w:tab/>
        <w:t>d g d՛ g</w:t>
      </w:r>
    </w:p>
    <w:p>
      <w:pPr>
        <w:pStyle w:val="Normal"/>
        <w:ind w:start="360" w:hanging="0"/>
        <w:jc w:val="both"/>
        <w:rPr>
          <w:rFonts w:ascii="Russian Times" w:hAnsi="Russian Times" w:cs="Russian Times"/>
        </w:rPr>
      </w:pPr>
      <w:r>
        <w:rPr>
          <w:rFonts w:cs="Times Armenian" w:ascii="Times Armenian" w:hAnsi="Times Armenian"/>
          <w:sz w:val="21"/>
          <w:szCs w:val="21"/>
        </w:rPr>
        <w:t>Ստվե՛րն էր դաջված`</w:t>
        <w:tab/>
        <w:tab/>
        <w:tab/>
        <w:tab/>
        <w:t>10-5-10-5</w:t>
      </w:r>
    </w:p>
    <w:p>
      <w:pPr>
        <w:pStyle w:val="Normal"/>
        <w:ind w:start="360" w:hanging="0"/>
        <w:jc w:val="both"/>
        <w:rPr>
          <w:rFonts w:ascii="Russian Times" w:hAnsi="Russian Times" w:cs="Russian Times"/>
        </w:rPr>
      </w:pPr>
      <w:r>
        <w:rPr>
          <w:rFonts w:cs="Times Armenian" w:ascii="Times Armenian" w:hAnsi="Times Armenian"/>
          <w:sz w:val="21"/>
          <w:szCs w:val="21"/>
        </w:rPr>
        <w:t>Խաչվա՛ծ ձեռների, խաչվա՛ծ ոտների –</w:t>
      </w:r>
    </w:p>
    <w:p>
      <w:pPr>
        <w:pStyle w:val="Normal"/>
        <w:ind w:start="360" w:hanging="0"/>
        <w:jc w:val="both"/>
        <w:rPr>
          <w:rFonts w:ascii="Russian Times" w:hAnsi="Russian Times" w:cs="Russian Times"/>
        </w:rPr>
      </w:pPr>
      <w:r>
        <w:rPr>
          <w:rFonts w:cs="Times Armenian" w:ascii="Times Armenian" w:hAnsi="Times Armenian"/>
          <w:sz w:val="21"/>
          <w:szCs w:val="21"/>
        </w:rPr>
        <w:t>Բախտերի՛ խաչված:</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 xml:space="preserve">Գուլպա ու գոտի </w:t>
      </w:r>
      <w:r>
        <w:rPr>
          <w:rFonts w:cs="Times Armenian" w:ascii="Times Armenian" w:hAnsi="Times Armenian"/>
          <w:b/>
          <w:i/>
          <w:sz w:val="21"/>
          <w:szCs w:val="21"/>
        </w:rPr>
        <w:t>անձեն հարցմունքով</w:t>
        <w:tab/>
        <w:tab/>
      </w:r>
      <w:r>
        <w:rPr>
          <w:rFonts w:cs="Times Armenian" w:ascii="Times Armenian" w:hAnsi="Times Armenian"/>
          <w:sz w:val="21"/>
          <w:szCs w:val="21"/>
        </w:rPr>
        <w:t>h f h f</w:t>
      </w:r>
    </w:p>
    <w:p>
      <w:pPr>
        <w:pStyle w:val="Normal"/>
        <w:ind w:start="360" w:hanging="0"/>
        <w:jc w:val="both"/>
        <w:rPr>
          <w:rFonts w:ascii="Russian Times" w:hAnsi="Russian Times" w:cs="Russian Times"/>
        </w:rPr>
      </w:pPr>
      <w:r>
        <w:rPr>
          <w:rFonts w:cs="Times Armenian" w:ascii="Times Armenian" w:hAnsi="Times Armenian"/>
          <w:sz w:val="21"/>
          <w:szCs w:val="21"/>
        </w:rPr>
        <w:t>Ցած ընգան գետին:</w:t>
        <w:tab/>
        <w:tab/>
        <w:tab/>
        <w:tab/>
        <w:t>10-5-10-5</w:t>
      </w:r>
    </w:p>
    <w:p>
      <w:pPr>
        <w:pStyle w:val="Normal"/>
        <w:ind w:start="360" w:hanging="0"/>
        <w:jc w:val="both"/>
        <w:rPr>
          <w:rFonts w:ascii="Russian Times" w:hAnsi="Russian Times" w:cs="Russian Times"/>
        </w:rPr>
      </w:pPr>
      <w:r>
        <w:rPr>
          <w:rFonts w:cs="Times Armenian" w:ascii="Times Armenian" w:hAnsi="Times Armenian"/>
          <w:sz w:val="21"/>
          <w:szCs w:val="21"/>
        </w:rPr>
        <w:t>Կանթեղն էր լալի մոմե արցունքով</w:t>
      </w:r>
    </w:p>
    <w:p>
      <w:pPr>
        <w:pStyle w:val="Normal"/>
        <w:ind w:start="360" w:hanging="0"/>
        <w:jc w:val="both"/>
        <w:rPr>
          <w:rFonts w:ascii="Russian Times" w:hAnsi="Russian Times" w:cs="Russian Times"/>
        </w:rPr>
      </w:pPr>
      <w:r>
        <w:rPr>
          <w:rFonts w:cs="Times Armenian" w:ascii="Times Armenian" w:hAnsi="Times Armenian"/>
          <w:sz w:val="21"/>
          <w:szCs w:val="21"/>
        </w:rPr>
        <w:t>Ու թրջում գոտին:</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Ու կուլ էր էթում աշխարհը արար</w:t>
        <w:tab/>
        <w:tab/>
        <w:tab/>
        <w:t>a c՛՛՛ a c՛՛՛</w:t>
      </w:r>
    </w:p>
    <w:p>
      <w:pPr>
        <w:pStyle w:val="Normal"/>
        <w:ind w:start="360" w:hanging="0"/>
        <w:jc w:val="both"/>
        <w:rPr>
          <w:rFonts w:ascii="Russian Times" w:hAnsi="Russian Times" w:cs="Russian Times"/>
        </w:rPr>
      </w:pPr>
      <w:r>
        <w:rPr>
          <w:rFonts w:cs="Times Armenian" w:ascii="Times Armenian" w:hAnsi="Times Armenian"/>
          <w:sz w:val="21"/>
          <w:szCs w:val="21"/>
        </w:rPr>
        <w:t>Գորշ ձնամուժում:</w:t>
        <w:tab/>
        <w:tab/>
        <w:tab/>
        <w:tab/>
        <w:tab/>
        <w:t>10-5-10-5</w:t>
      </w:r>
    </w:p>
    <w:p>
      <w:pPr>
        <w:pStyle w:val="Normal"/>
        <w:ind w:start="360" w:hanging="0"/>
        <w:jc w:val="both"/>
        <w:rPr>
          <w:rFonts w:ascii="Russian Times" w:hAnsi="Russian Times" w:cs="Russian Times"/>
        </w:rPr>
      </w:pPr>
      <w:r>
        <w:rPr>
          <w:rFonts w:cs="Times Armenian" w:ascii="Times Armenian" w:hAnsi="Times Armenian"/>
          <w:sz w:val="21"/>
          <w:szCs w:val="21"/>
        </w:rPr>
        <w:t>Մոմն էր մարմրում սեղանի վրա`</w:t>
      </w:r>
    </w:p>
    <w:p>
      <w:pPr>
        <w:pStyle w:val="Normal"/>
        <w:ind w:start="360" w:hanging="0"/>
        <w:jc w:val="both"/>
        <w:rPr>
          <w:rFonts w:ascii="Russian Times" w:hAnsi="Russian Times" w:cs="Russian Times"/>
        </w:rPr>
      </w:pPr>
      <w:r>
        <w:rPr>
          <w:rFonts w:cs="Times Armenian" w:ascii="Times Armenian" w:hAnsi="Times Armenian"/>
          <w:b/>
          <w:i/>
          <w:sz w:val="21"/>
          <w:szCs w:val="21"/>
        </w:rPr>
        <w:t>Ապագան գուժում:</w:t>
      </w:r>
    </w:p>
    <w:p>
      <w:pPr>
        <w:pStyle w:val="Normal"/>
        <w:ind w:start="360" w:hanging="0"/>
        <w:jc w:val="both"/>
        <w:rPr>
          <w:rFonts w:ascii="Russian Times" w:hAnsi="Russian Times" w:cs="Russian Times"/>
        </w:rPr>
      </w:pPr>
      <w:r>
        <w:rPr>
          <w:rFonts w:cs="Times Armenian" w:ascii="Times Armenian" w:hAnsi="Times Armenian"/>
          <w:b/>
          <w:i/>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Քամին անկյունից բոցին էր փչում:</w:t>
        <w:tab/>
        <w:tab/>
        <w:tab/>
        <w:t>c՛՛՛՛ e c՛՛՛՛ e՛</w:t>
      </w:r>
    </w:p>
    <w:p>
      <w:pPr>
        <w:pStyle w:val="Normal"/>
        <w:ind w:start="360" w:hanging="0"/>
        <w:jc w:val="both"/>
        <w:rPr>
          <w:rFonts w:ascii="Russian Times" w:hAnsi="Russian Times" w:cs="Russian Times"/>
        </w:rPr>
      </w:pPr>
      <w:r>
        <w:rPr>
          <w:rFonts w:cs="Times Armenian" w:ascii="Times Armenian" w:hAnsi="Times Armenian"/>
          <w:sz w:val="21"/>
          <w:szCs w:val="21"/>
        </w:rPr>
        <w:t>Հուրը հեշտանքի`</w:t>
        <w:tab/>
        <w:tab/>
        <w:tab/>
        <w:tab/>
        <w:tab/>
        <w:t>10-5-10-5</w:t>
      </w:r>
    </w:p>
    <w:p>
      <w:pPr>
        <w:pStyle w:val="Normal"/>
        <w:ind w:start="360" w:hanging="0"/>
        <w:jc w:val="both"/>
        <w:rPr>
          <w:rFonts w:ascii="Russian Times" w:hAnsi="Russian Times" w:cs="Russian Times"/>
        </w:rPr>
      </w:pPr>
      <w:r>
        <w:rPr>
          <w:rFonts w:cs="Times Armenian" w:ascii="Times Armenian" w:hAnsi="Times Armenian"/>
          <w:sz w:val="21"/>
          <w:szCs w:val="21"/>
        </w:rPr>
        <w:t>Հրեշտակի պես թեվերն էր խաչում`</w:t>
      </w:r>
    </w:p>
    <w:p>
      <w:pPr>
        <w:pStyle w:val="Normal"/>
        <w:ind w:start="360" w:hanging="0"/>
        <w:jc w:val="both"/>
        <w:rPr>
          <w:rFonts w:ascii="Russian Times" w:hAnsi="Russian Times" w:cs="Russian Times"/>
        </w:rPr>
      </w:pPr>
      <w:r>
        <w:rPr>
          <w:rFonts w:cs="Times Armenian" w:ascii="Times Armenian" w:hAnsi="Times Armenian"/>
          <w:sz w:val="21"/>
          <w:szCs w:val="21"/>
        </w:rPr>
        <w:t>Հասնում երկնքին:</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Սրբո՛ւմ էր սրբո՛ւմ – սաղ փետրվարը:</w:t>
        <w:tab/>
        <w:tab/>
        <w:t xml:space="preserve">i j a՛՛ b  </w:t>
      </w:r>
    </w:p>
    <w:p>
      <w:pPr>
        <w:pStyle w:val="Normal"/>
        <w:ind w:start="360" w:hanging="0"/>
        <w:jc w:val="both"/>
        <w:rPr>
          <w:rFonts w:ascii="Russian Times" w:hAnsi="Russian Times" w:cs="Russian Times"/>
        </w:rPr>
      </w:pPr>
      <w:r>
        <w:rPr>
          <w:rFonts w:cs="Times Armenian" w:ascii="Times Armenian" w:hAnsi="Times Armenian"/>
          <w:sz w:val="21"/>
          <w:szCs w:val="21"/>
        </w:rPr>
        <w:t>Անդադար, անդ</w:t>
      </w:r>
      <w:r>
        <w:rPr>
          <w:rFonts w:cs="Times Armenian" w:ascii="Times Armenian" w:hAnsi="Times Armenian"/>
          <w:b/>
          <w:sz w:val="21"/>
          <w:szCs w:val="21"/>
        </w:rPr>
        <w:t>ո՛ւ</w:t>
      </w:r>
      <w:r>
        <w:rPr>
          <w:rFonts w:cs="Times Armenian" w:ascii="Times Armenian" w:hAnsi="Times Armenian"/>
          <w:sz w:val="21"/>
          <w:szCs w:val="21"/>
        </w:rPr>
        <w:t>լ –</w:t>
        <w:tab/>
        <w:tab/>
        <w:tab/>
        <w:tab/>
        <w:t>10-5-10-5</w:t>
      </w:r>
    </w:p>
    <w:p>
      <w:pPr>
        <w:pStyle w:val="Normal"/>
        <w:ind w:start="360" w:hanging="0"/>
        <w:jc w:val="both"/>
        <w:rPr>
          <w:rFonts w:ascii="Russian Times" w:hAnsi="Russian Times" w:cs="Russian Times"/>
        </w:rPr>
      </w:pPr>
      <w:r>
        <w:rPr>
          <w:rFonts w:cs="Times Armenian" w:ascii="Times Armenian" w:hAnsi="Times Armenian"/>
          <w:sz w:val="21"/>
          <w:szCs w:val="21"/>
        </w:rPr>
        <w:t>Մո՛մն էր մարմրում սեղանի վրա,</w:t>
      </w:r>
    </w:p>
    <w:p>
      <w:pPr>
        <w:pStyle w:val="Normal"/>
        <w:ind w:start="360" w:hanging="0"/>
        <w:jc w:val="both"/>
        <w:rPr>
          <w:rFonts w:ascii="Russian Times" w:hAnsi="Russian Times" w:cs="Russian Times"/>
        </w:rPr>
      </w:pPr>
      <w:r>
        <w:rPr>
          <w:rFonts w:cs="Times Armenian" w:ascii="Times Armenian" w:hAnsi="Times Armenian"/>
          <w:sz w:val="21"/>
          <w:szCs w:val="21"/>
        </w:rPr>
        <w:t>Մո՛մն էր մարմր</w:t>
      </w:r>
      <w:r>
        <w:rPr>
          <w:rFonts w:cs="Times Armenian" w:ascii="Times Armenian" w:hAnsi="Times Armenian"/>
          <w:b/>
          <w:sz w:val="21"/>
          <w:szCs w:val="21"/>
        </w:rPr>
        <w:t>ու</w:t>
      </w:r>
      <w:r>
        <w:rPr>
          <w:rFonts w:cs="Times Armenian" w:ascii="Times Armenian" w:hAnsi="Times Armenian"/>
          <w:sz w:val="21"/>
          <w:szCs w:val="21"/>
        </w:rPr>
        <w:t>մ:</w:t>
      </w:r>
    </w:p>
    <w:p>
      <w:pPr>
        <w:pStyle w:val="Normal"/>
        <w:ind w:start="4956" w:firstLine="360"/>
        <w:jc w:val="both"/>
        <w:rPr>
          <w:rFonts w:ascii="Russian Times" w:hAnsi="Russian Times" w:cs="Russian Times"/>
        </w:rPr>
      </w:pPr>
      <w:r>
        <w:rPr>
          <w:rFonts w:cs="Times Armenian" w:ascii="Times Armenian" w:hAnsi="Times Armenian"/>
          <w:i/>
          <w:sz w:val="21"/>
          <w:szCs w:val="21"/>
        </w:rPr>
        <w:tab/>
      </w:r>
    </w:p>
    <w:p>
      <w:pPr>
        <w:pStyle w:val="Normal"/>
        <w:jc w:val="both"/>
        <w:rPr>
          <w:rFonts w:ascii="Russian Times" w:hAnsi="Russian Times" w:cs="Russian Times"/>
        </w:rPr>
      </w:pPr>
      <w:r>
        <w:rPr>
          <w:rFonts w:cs="Times Armenian" w:ascii="Times Armenian" w:hAnsi="Times Armenian"/>
          <w:i/>
          <w:sz w:val="21"/>
          <w:szCs w:val="21"/>
        </w:rPr>
      </w:r>
    </w:p>
    <w:p>
      <w:pPr>
        <w:pStyle w:val="Normal"/>
        <w:jc w:val="both"/>
        <w:rPr>
          <w:rFonts w:ascii="Russian Times" w:hAnsi="Russian Times" w:cs="Russian Times"/>
        </w:rPr>
      </w:pPr>
      <w:r>
        <w:rPr>
          <w:rFonts w:cs="Times Armenian" w:ascii="Times Armenian" w:hAnsi="Times Armenian"/>
          <w:b/>
          <w:i/>
          <w:sz w:val="21"/>
          <w:szCs w:val="21"/>
        </w:rPr>
        <w:t>18.</w:t>
      </w:r>
      <w:r>
        <w:rPr>
          <w:rFonts w:cs="Times Armenian" w:ascii="Times Armenian" w:hAnsi="Times Armenian"/>
          <w:sz w:val="21"/>
          <w:szCs w:val="21"/>
        </w:rPr>
        <w:t xml:space="preserve"> Պաստեռնակի </w:t>
      </w:r>
      <w:r>
        <w:rPr>
          <w:rFonts w:cs="Times Armenian" w:ascii="Times Armenian" w:hAnsi="Times Armenian"/>
          <w:b/>
          <w:i/>
          <w:sz w:val="21"/>
          <w:szCs w:val="21"/>
        </w:rPr>
        <w:t xml:space="preserve">Դոկտոր Ժիվագոն </w:t>
      </w:r>
      <w:r>
        <w:rPr>
          <w:rFonts w:cs="Times Armenian" w:ascii="Times Armenian" w:hAnsi="Times Armenian"/>
          <w:sz w:val="21"/>
          <w:szCs w:val="21"/>
        </w:rPr>
        <w:t xml:space="preserve"> վեպի վերջում դրած ոտանավոր</w:t>
        <w:softHyphen/>
        <w:t>ներից է: Այս ոտանավորը շատ է հայտնի, ու շատ էլ սիրուն ոտանավոր է:</w:t>
      </w:r>
    </w:p>
    <w:p>
      <w:pPr>
        <w:pStyle w:val="Normal"/>
        <w:ind w:firstLine="360"/>
        <w:jc w:val="both"/>
        <w:rPr>
          <w:rFonts w:ascii="Russian Times" w:hAnsi="Russian Times" w:cs="Russian Times"/>
        </w:rPr>
      </w:pPr>
      <w:r>
        <w:rPr>
          <w:rFonts w:cs="Times Armenian" w:ascii="Times Armenian" w:hAnsi="Times Armenian"/>
          <w:sz w:val="21"/>
          <w:szCs w:val="21"/>
        </w:rPr>
        <w:t>Քանի հլը վեպը չէի կարդացել, այս ոտանավորի բնագիրը կարդալուց պատկերացնում էի 18-20 թվերի Ռու</w:t>
        <w:softHyphen/>
        <w:t xml:space="preserve">սաստանը, ձմեռ ու տափաստան, ու այդ տափաստանում մի խրճիթ, ու այդ խրճիթում մի նախկին ազնվական (երեվի սպա) ու մի ազնվական ջահել կին: Պարզ է, որ սրանք ապագա չունեն, որ սրանք կամ դառնալու են գաղթական (թե բախտները բերի), կամ բոմժ, կամ էլ սրանց գյուլլելու են (եթե մարդկային կերպարները չկորցրին ու չդառան չեկիստ): </w:t>
      </w:r>
    </w:p>
    <w:p>
      <w:pPr>
        <w:pStyle w:val="Normal"/>
        <w:ind w:firstLine="360"/>
        <w:jc w:val="both"/>
        <w:rPr>
          <w:rFonts w:ascii="Russian Times" w:hAnsi="Russian Times" w:cs="Russian Times"/>
        </w:rPr>
      </w:pPr>
      <w:r>
        <w:rPr>
          <w:rFonts w:cs="Times Armenian" w:ascii="Times Armenian" w:hAnsi="Times Armenian"/>
          <w:sz w:val="21"/>
          <w:szCs w:val="21"/>
        </w:rPr>
        <w:t>Բնագրի վերջին երեք տողից երևում է, որ սա այս զույգի վերջին բախտա</w:t>
        <w:softHyphen/>
        <w:t xml:space="preserve">վոր ամիսն է, որ այս զույգն է՛լ լավ գիտի, որ իրենց վերջը հասել է, գիտի, որ դրանից հետո ճակատագիրը լրի՛վ է հակառակվելու իրենց, ու որոշել է այս առիթը, այս վերջին ամիսը, այս փետրվարը ձեռից բաց չթողնի: </w:t>
      </w:r>
    </w:p>
    <w:p>
      <w:pPr>
        <w:pStyle w:val="Normal"/>
        <w:ind w:firstLine="360"/>
        <w:jc w:val="both"/>
        <w:rPr>
          <w:rFonts w:ascii="Russian Times" w:hAnsi="Russian Times" w:cs="Russian Times"/>
        </w:rPr>
      </w:pPr>
      <w:r>
        <w:rPr>
          <w:rFonts w:cs="Times Armenian" w:ascii="Times Armenian" w:hAnsi="Times Armenian"/>
          <w:sz w:val="21"/>
          <w:szCs w:val="21"/>
        </w:rPr>
        <w:t xml:space="preserve">Բայց </w:t>
      </w:r>
      <w:r>
        <w:rPr>
          <w:rFonts w:cs="Times Armenian" w:ascii="Times Armenian" w:hAnsi="Times Armenian"/>
          <w:b/>
          <w:sz w:val="21"/>
          <w:szCs w:val="21"/>
        </w:rPr>
        <w:t>18.2-ի</w:t>
      </w:r>
      <w:r>
        <w:rPr>
          <w:rFonts w:cs="Times Armenian" w:ascii="Times Armenian" w:hAnsi="Times Armenian"/>
          <w:sz w:val="21"/>
          <w:szCs w:val="21"/>
        </w:rPr>
        <w:t xml:space="preserve"> թարգմանը չի հասկացել սա, ու վերջին տան երկրորդ տողը փակել է վերջակետով, ու սպանել է այս կարևոր միտքն ու ողջ ֆինալը, հետն էլ` ոտանավորը` լրիվ:</w:t>
      </w:r>
    </w:p>
    <w:p>
      <w:pPr>
        <w:pStyle w:val="Normal"/>
        <w:ind w:firstLine="360"/>
        <w:jc w:val="both"/>
        <w:rPr>
          <w:rFonts w:ascii="Russian Times" w:hAnsi="Russian Times" w:cs="Russian Times"/>
        </w:rPr>
      </w:pPr>
      <w:r>
        <w:rPr>
          <w:rFonts w:cs="Times Armenian" w:ascii="Times Armenian" w:hAnsi="Times Armenian"/>
          <w:sz w:val="21"/>
          <w:szCs w:val="21"/>
        </w:rPr>
        <w:t>Բնագրում դրել եմ «զգացմունքային» շեշտերը, որ Պաստեռնակի ծած</w:t>
        <w:softHyphen/>
        <w:t>կա</w:t>
        <w:softHyphen/>
        <w:t>գրած տողերն ավելի պարզվեն: Բնագրի վերջին երեք տողն ու ողջ ոտա</w:t>
        <w:softHyphen/>
        <w:t>նավորը ցույց են տալիս, որ</w:t>
      </w:r>
    </w:p>
    <w:p>
      <w:pPr>
        <w:pStyle w:val="Normal"/>
        <w:ind w:firstLine="360"/>
        <w:jc w:val="both"/>
        <w:rPr>
          <w:rFonts w:ascii="Russian Times" w:hAnsi="Russian Times" w:cs="Russian Times"/>
        </w:rPr>
      </w:pPr>
      <w:r>
        <w:rPr>
          <w:rFonts w:cs="Times Armenian" w:ascii="Times Armenian" w:hAnsi="Times Armenian"/>
          <w:b/>
          <w:sz w:val="21"/>
          <w:szCs w:val="21"/>
        </w:rPr>
      </w:r>
    </w:p>
    <w:p>
      <w:pPr>
        <w:pStyle w:val="Normal"/>
        <w:jc w:val="both"/>
        <w:rPr>
          <w:rFonts w:ascii="Russian Times" w:hAnsi="Russian Times" w:cs="Russian Times"/>
        </w:rPr>
      </w:pPr>
      <w:r>
        <w:rPr>
          <w:rFonts w:cs="Russian Times" w:ascii="Russian Times" w:hAnsi="Russian Times"/>
          <w:sz w:val="21"/>
          <w:szCs w:val="21"/>
        </w:rPr>
        <w:t xml:space="preserve">Свеча´ горела на столе, </w:t>
      </w:r>
    </w:p>
    <w:p>
      <w:pPr>
        <w:pStyle w:val="Normal"/>
        <w:jc w:val="both"/>
        <w:rPr>
          <w:rFonts w:ascii="Russian Times" w:hAnsi="Russian Times" w:cs="Russian Times"/>
        </w:rPr>
      </w:pPr>
      <w:r>
        <w:rPr>
          <w:rFonts w:cs="Russian Times" w:ascii="Russian Times" w:hAnsi="Russian Times"/>
          <w:sz w:val="21"/>
          <w:szCs w:val="21"/>
        </w:rPr>
        <w:t>Свеча´ горела.</w:t>
      </w:r>
    </w:p>
    <w:p>
      <w:pPr>
        <w:pStyle w:val="Normal"/>
        <w:jc w:val="both"/>
        <w:rPr>
          <w:rFonts w:ascii="Russian Times" w:hAnsi="Russian Times" w:cs="Russian Times"/>
        </w:rPr>
      </w:pPr>
      <w:r>
        <w:rPr>
          <w:rFonts w:cs="Times Armenian" w:ascii="Times Armenian" w:hAnsi="Times Armenian"/>
          <w:b/>
          <w:sz w:val="21"/>
          <w:szCs w:val="21"/>
        </w:rPr>
      </w:r>
    </w:p>
    <w:p>
      <w:pPr>
        <w:pStyle w:val="Normal"/>
        <w:jc w:val="both"/>
        <w:rPr>
          <w:rFonts w:ascii="Russian Times" w:hAnsi="Russian Times" w:cs="Russian Times"/>
        </w:rPr>
      </w:pPr>
      <w:r>
        <w:rPr>
          <w:rFonts w:cs="Times Armenian" w:ascii="Times Armenian" w:hAnsi="Times Armenian"/>
          <w:sz w:val="21"/>
          <w:szCs w:val="21"/>
        </w:rPr>
        <w:t>տողերը նշանակում են.</w:t>
      </w:r>
      <w:r>
        <w:rPr>
          <w:rFonts w:cs="Times Armenian" w:ascii="Times Armenian" w:hAnsi="Times Armenian"/>
          <w:b/>
          <w:sz w:val="21"/>
          <w:szCs w:val="21"/>
        </w:rPr>
        <w:t xml:space="preserve"> </w:t>
      </w:r>
      <w:r>
        <w:rPr>
          <w:rFonts w:cs="Times Armenian" w:ascii="Times Armenian" w:hAnsi="Times Armenian"/>
          <w:b/>
          <w:i/>
          <w:sz w:val="21"/>
          <w:szCs w:val="21"/>
        </w:rPr>
        <w:t>«Էդ էրկուսը, մի ամիս, առավոտից իրիկուն, ու երևի գիշերն էլ, «իրենց բախտերն ու ձեռներն ու ոտներն էին խաչում», որովհետև ուրիշ ճար չունեին, որովհետև անցյալն արդեն դառել էր անդարձ էրազ, դի</w:t>
        <w:softHyphen/>
        <w:t>մացն էլ մենա՛կ ու մենակ չարագույժ անհայ</w:t>
        <w:softHyphen/>
        <w:t>տությունն էր, ավելի ճիշտ, առնվազն հոգևոր մահն ու  բարոյական այլա</w:t>
        <w:softHyphen/>
        <w:t>սերվածու</w:t>
        <w:softHyphen/>
        <w:t>թյունը»:</w:t>
      </w:r>
    </w:p>
    <w:p>
      <w:pPr>
        <w:pStyle w:val="Normal"/>
        <w:ind w:firstLine="360"/>
        <w:jc w:val="both"/>
        <w:rPr>
          <w:rFonts w:ascii="Russian Times" w:hAnsi="Russian Times" w:cs="Russian Times"/>
        </w:rPr>
      </w:pPr>
      <w:r>
        <w:rPr>
          <w:rFonts w:cs="Times Armenian" w:ascii="Times Armenian" w:hAnsi="Times Armenian"/>
          <w:sz w:val="21"/>
          <w:szCs w:val="21"/>
        </w:rPr>
        <w:t>Կանոններից 31 ու 33-րդի մեջ ասվել է հոդի կարևորության մասին, ու որ ռու</w:t>
        <w:softHyphen/>
        <w:t>սերենը հոդ չունի: Ռուսերենից թարգմանելիս` պիտի միայն տեքստի տրա</w:t>
        <w:softHyphen/>
        <w:softHyphen/>
        <w:t>մաբանությունից գլխի ընկնես, հայերենով հոդ դնե՞ս, թե՞ չէ: Ասացի համ էլ, որ այս ոտանավորի մոմի վառվելը կամ մարմրելը հենց նոր ասված պրոցեսի սիմվոլն է, իսկ այդ սիմվոլը լրիվ որոշակի է:</w:t>
      </w:r>
    </w:p>
    <w:p>
      <w:pPr>
        <w:pStyle w:val="Normal"/>
        <w:ind w:firstLine="360"/>
        <w:jc w:val="both"/>
        <w:rPr>
          <w:rFonts w:ascii="Russian Times" w:hAnsi="Russian Times" w:cs="Russian Times"/>
        </w:rPr>
      </w:pPr>
      <w:r>
        <w:rPr>
          <w:rFonts w:cs="Times Armenian" w:ascii="Times Armenian" w:hAnsi="Times Armenian"/>
          <w:sz w:val="21"/>
          <w:szCs w:val="21"/>
        </w:rPr>
        <w:t xml:space="preserve">Ուրեմն, Թամրազյանի </w:t>
      </w:r>
      <w:r>
        <w:rPr>
          <w:rFonts w:cs="Times Armenian" w:ascii="Times Armenian" w:hAnsi="Times Armenian"/>
          <w:b/>
          <w:i/>
          <w:sz w:val="21"/>
          <w:szCs w:val="21"/>
        </w:rPr>
        <w:t>մի մոմ</w:t>
      </w:r>
      <w:r>
        <w:rPr>
          <w:rFonts w:cs="Times Armenian" w:ascii="Times Armenian" w:hAnsi="Times Armenian"/>
          <w:sz w:val="21"/>
          <w:szCs w:val="21"/>
        </w:rPr>
        <w:t xml:space="preserve"> բառերը լրի՛վ են սխալ, որովհետև խոսքը հենց ա՛յդ մի մոմի, այդ մի ամիս անընդհատ վառվող կամ մարմրո՛ղ մոմի մա</w:t>
        <w:softHyphen/>
        <w:t xml:space="preserve">սին է: Այս մի փոքրիկ </w:t>
      </w:r>
      <w:r>
        <w:rPr>
          <w:rFonts w:cs="Times Armenian" w:ascii="Times Armenian" w:hAnsi="Times Armenian"/>
          <w:b/>
          <w:i/>
          <w:sz w:val="21"/>
          <w:szCs w:val="21"/>
        </w:rPr>
        <w:t>մի-ն</w:t>
      </w:r>
      <w:r>
        <w:rPr>
          <w:rFonts w:cs="Times Armenian" w:ascii="Times Armenian" w:hAnsi="Times Armenian"/>
          <w:i/>
          <w:sz w:val="21"/>
          <w:szCs w:val="21"/>
        </w:rPr>
        <w:t>,</w:t>
      </w:r>
      <w:r>
        <w:rPr>
          <w:rFonts w:cs="Times Armenian" w:ascii="Times Armenian" w:hAnsi="Times Armenian"/>
          <w:sz w:val="21"/>
          <w:szCs w:val="21"/>
        </w:rPr>
        <w:t xml:space="preserve"> ասածս </w:t>
      </w:r>
      <w:r>
        <w:rPr>
          <w:rFonts w:cs="Times Armenian" w:ascii="Times Armenian" w:hAnsi="Times Armenian"/>
          <w:b/>
          <w:i/>
          <w:sz w:val="21"/>
          <w:szCs w:val="21"/>
        </w:rPr>
        <w:t>սխալ տեղ դրած վերջակետի հետ,</w:t>
      </w:r>
      <w:r>
        <w:rPr>
          <w:rFonts w:cs="Times Armenian" w:ascii="Times Armenian" w:hAnsi="Times Armenian"/>
          <w:sz w:val="21"/>
          <w:szCs w:val="21"/>
        </w:rPr>
        <w:t xml:space="preserve"> սպա</w:t>
        <w:softHyphen/>
        <w:t>նել է Պաս</w:t>
        <w:softHyphen/>
        <w:t>տեռ</w:t>
        <w:softHyphen/>
        <w:t>նակի ողջ մտահղացումը, ողջ ասելիքը:</w:t>
      </w:r>
    </w:p>
    <w:p>
      <w:pPr>
        <w:pStyle w:val="Normal"/>
        <w:ind w:firstLine="360"/>
        <w:jc w:val="both"/>
        <w:rPr>
          <w:rFonts w:ascii="Russian Times" w:hAnsi="Russian Times" w:cs="Russian Times"/>
        </w:rPr>
      </w:pPr>
      <w:r>
        <w:rPr>
          <w:rFonts w:cs="Times Armenian" w:ascii="Times Armenian" w:hAnsi="Times Armenian"/>
          <w:sz w:val="21"/>
          <w:szCs w:val="21"/>
        </w:rPr>
        <w:t>Անհեթեթ են Թամրազյանի 4-րդ տան 1-ին երկու տողը: Անհեթեթ են համ էլ հաջորդ երկու տողը, որովհետև դրանք չեն կապվում մնացած երկուսին է՛լ, ոտանա</w:t>
        <w:softHyphen/>
        <w:t xml:space="preserve">վորին է՛լ: </w:t>
      </w:r>
    </w:p>
    <w:p>
      <w:pPr>
        <w:pStyle w:val="Normal"/>
        <w:ind w:firstLine="360"/>
        <w:jc w:val="both"/>
        <w:rPr>
          <w:rFonts w:ascii="Russian Times" w:hAnsi="Russian Times" w:cs="Russian Times"/>
        </w:rPr>
      </w:pPr>
      <w:r>
        <w:rPr>
          <w:rFonts w:cs="Times Armenian" w:ascii="Times Armenian" w:hAnsi="Times Armenian"/>
          <w:sz w:val="21"/>
          <w:szCs w:val="21"/>
        </w:rPr>
        <w:t xml:space="preserve">Անկապ է 5-րդ տան </w:t>
      </w:r>
      <w:r>
        <w:rPr>
          <w:rFonts w:cs="Times Armenian" w:ascii="Times Armenian" w:hAnsi="Times Armenian"/>
          <w:b/>
          <w:i/>
          <w:sz w:val="21"/>
          <w:szCs w:val="21"/>
        </w:rPr>
        <w:t>թաքուն պահը</w:t>
      </w:r>
      <w:r>
        <w:rPr>
          <w:rFonts w:cs="Times Armenian" w:ascii="Times Armenian" w:hAnsi="Times Armenian"/>
          <w:i/>
          <w:sz w:val="21"/>
          <w:szCs w:val="21"/>
        </w:rPr>
        <w:t>:</w:t>
      </w:r>
      <w:r>
        <w:rPr>
          <w:rFonts w:cs="Times Armenian" w:ascii="Times Armenian" w:hAnsi="Times Armenian"/>
          <w:sz w:val="21"/>
          <w:szCs w:val="21"/>
        </w:rPr>
        <w:t xml:space="preserve"> Ինչո՞ւ </w:t>
      </w:r>
      <w:r>
        <w:rPr>
          <w:rFonts w:cs="Times Armenian" w:ascii="Times Armenian" w:hAnsi="Times Armenian"/>
          <w:b/>
          <w:i/>
          <w:sz w:val="21"/>
          <w:szCs w:val="21"/>
        </w:rPr>
        <w:t>թաքուն</w:t>
      </w:r>
      <w:r>
        <w:rPr>
          <w:rFonts w:cs="Times Armenian" w:ascii="Times Armenian" w:hAnsi="Times Armenian"/>
          <w:i/>
          <w:sz w:val="21"/>
          <w:szCs w:val="21"/>
        </w:rPr>
        <w:t>:</w:t>
      </w:r>
      <w:r>
        <w:rPr>
          <w:rFonts w:cs="Times Armenian" w:ascii="Times Armenian" w:hAnsi="Times Armenian"/>
          <w:sz w:val="21"/>
          <w:szCs w:val="21"/>
        </w:rPr>
        <w:t xml:space="preserve"> Ոտանավորն այս </w:t>
      </w:r>
      <w:r>
        <w:rPr>
          <w:rFonts w:cs="Times Armenian" w:ascii="Times Armenian" w:hAnsi="Times Armenian"/>
          <w:b/>
          <w:i/>
          <w:sz w:val="21"/>
          <w:szCs w:val="21"/>
        </w:rPr>
        <w:t>թաքուն-ից</w:t>
      </w:r>
      <w:r>
        <w:rPr>
          <w:rFonts w:cs="Times Armenian" w:ascii="Times Armenian" w:hAnsi="Times Armenian"/>
          <w:sz w:val="21"/>
          <w:szCs w:val="21"/>
        </w:rPr>
        <w:t xml:space="preserve"> ի՞նչ է շահում: Ինչո՞ւ է 6-րդ տան </w:t>
      </w:r>
      <w:r>
        <w:rPr>
          <w:rFonts w:cs="Times Armenian" w:ascii="Times Armenian" w:hAnsi="Times Armenian"/>
          <w:b/>
          <w:i/>
          <w:sz w:val="21"/>
          <w:szCs w:val="21"/>
        </w:rPr>
        <w:t>սեղանը աղոտ:</w:t>
      </w:r>
      <w:r>
        <w:rPr>
          <w:rFonts w:cs="Times Armenian" w:ascii="Times Armenian" w:hAnsi="Times Armenian"/>
          <w:b/>
          <w:sz w:val="21"/>
          <w:szCs w:val="21"/>
        </w:rPr>
        <w:t xml:space="preserve"> </w:t>
      </w:r>
      <w:r>
        <w:rPr>
          <w:rFonts w:cs="Times Armenian" w:ascii="Times Armenian" w:hAnsi="Times Armenian"/>
          <w:sz w:val="21"/>
          <w:szCs w:val="21"/>
        </w:rPr>
        <w:t>Ընդգծել եմ համ էլ չափազանց թույլ կամ բացակա հանգերը:</w:t>
      </w:r>
    </w:p>
    <w:p>
      <w:pPr>
        <w:pStyle w:val="Normal"/>
        <w:ind w:firstLine="360"/>
        <w:jc w:val="both"/>
        <w:rPr>
          <w:rFonts w:ascii="Russian Times" w:hAnsi="Russian Times" w:cs="Russian Times"/>
        </w:rPr>
      </w:pPr>
      <w:r>
        <w:rPr>
          <w:rFonts w:cs="Times Armenian" w:ascii="Times Armenian" w:hAnsi="Times Armenian"/>
          <w:sz w:val="21"/>
          <w:szCs w:val="21"/>
        </w:rPr>
        <w:t>Իմ թարգմանության</w:t>
      </w:r>
      <w:r>
        <w:rPr>
          <w:rFonts w:cs="Times Armenian" w:ascii="Times Armenian" w:hAnsi="Times Armenian"/>
          <w:b/>
          <w:sz w:val="21"/>
          <w:szCs w:val="21"/>
        </w:rPr>
        <w:t xml:space="preserve"> </w:t>
      </w:r>
      <w:r>
        <w:rPr>
          <w:rFonts w:cs="Times Armenian" w:ascii="Times Armenian" w:hAnsi="Times Armenian"/>
          <w:sz w:val="21"/>
          <w:szCs w:val="21"/>
        </w:rPr>
        <w:t>վերջին տան 2-րդ տողի հանգը թույլ է, ավելի ճիշտ, հանգի տեղը ասոնաս է, ավելի լավը չգտա: Իմ թարգմանու</w:t>
        <w:softHyphen/>
        <w:t>թյան մեջ ընդ</w:t>
        <w:softHyphen/>
        <w:t>գը</w:t>
        <w:softHyphen/>
        <w:t>ծած</w:t>
        <w:softHyphen/>
        <w:t>ներս նեոլոգիզմներ են, բայց, իմ կարծիքով, «բռնում են» տեքստին:</w:t>
      </w:r>
    </w:p>
    <w:p>
      <w:pPr>
        <w:pStyle w:val="Normal"/>
        <w:ind w:firstLine="360"/>
        <w:jc w:val="both"/>
        <w:rPr>
          <w:rFonts w:ascii="Russian Times" w:hAnsi="Russian Times" w:cs="Russian Times"/>
        </w:rPr>
      </w:pPr>
      <w:r>
        <w:rPr>
          <w:rFonts w:cs="Times Armenian" w:ascii="Times Armenian" w:hAnsi="Times Armenian"/>
          <w:b/>
          <w:sz w:val="21"/>
          <w:szCs w:val="21"/>
        </w:rPr>
        <w:t>18.2-ի</w:t>
      </w:r>
      <w:r>
        <w:rPr>
          <w:rFonts w:cs="Times Armenian" w:ascii="Times Armenian" w:hAnsi="Times Armenian"/>
          <w:sz w:val="21"/>
          <w:szCs w:val="21"/>
        </w:rPr>
        <w:t xml:space="preserve"> «չսազող» բառերն ընդգծել եմ, իսկ հանգերի մասին խոսելն ավե</w:t>
        <w:softHyphen/>
        <w:t>լորդ է:</w:t>
      </w:r>
    </w:p>
    <w:p>
      <w:pPr>
        <w:pStyle w:val="Normal"/>
        <w:ind w:firstLine="360"/>
        <w:jc w:val="both"/>
        <w:rPr>
          <w:rFonts w:ascii="Russian Times" w:hAnsi="Russian Times" w:cs="Russian Times"/>
        </w:rPr>
      </w:pPr>
      <w:r>
        <w:rPr>
          <w:rFonts w:cs="Times Armenian" w:ascii="Times Armenian" w:hAnsi="Times Armenian"/>
          <w:i/>
          <w:sz w:val="21"/>
          <w:szCs w:val="21"/>
        </w:rPr>
      </w:r>
    </w:p>
    <w:p>
      <w:pPr>
        <w:pStyle w:val="Normal"/>
        <w:jc w:val="both"/>
        <w:rPr>
          <w:rFonts w:ascii="Russian Times" w:hAnsi="Russian Times" w:cs="Russian Times"/>
        </w:rPr>
      </w:pPr>
      <w:r>
        <w:rPr>
          <w:rFonts w:cs="Times Armenian" w:ascii="Times Armenian" w:hAnsi="Times Armenian"/>
          <w:b/>
          <w:i/>
          <w:sz w:val="21"/>
          <w:szCs w:val="21"/>
        </w:rPr>
      </w:r>
    </w:p>
    <w:p>
      <w:pPr>
        <w:pStyle w:val="Normal"/>
        <w:jc w:val="both"/>
        <w:rPr>
          <w:rFonts w:ascii="Russian Times" w:hAnsi="Russian Times" w:cs="Russian Times"/>
        </w:rPr>
      </w:pPr>
      <w:r>
        <w:rPr>
          <w:rFonts w:cs="Times Armenian" w:ascii="Times Armenian" w:hAnsi="Times Armenian"/>
          <w:b/>
          <w:i/>
          <w:sz w:val="21"/>
          <w:szCs w:val="21"/>
        </w:rPr>
      </w:r>
    </w:p>
    <w:p>
      <w:pPr>
        <w:pStyle w:val="Normal"/>
        <w:ind w:firstLine="360"/>
        <w:jc w:val="both"/>
        <w:rPr>
          <w:rFonts w:ascii="Russian Times" w:hAnsi="Russian Times" w:cs="Russian Times"/>
        </w:rPr>
      </w:pPr>
      <w:r>
        <w:rPr>
          <w:rFonts w:cs="Times Armenian" w:ascii="Times Armenian" w:hAnsi="Times Armenian"/>
          <w:b/>
          <w:i/>
          <w:sz w:val="21"/>
          <w:szCs w:val="21"/>
        </w:rPr>
      </w:r>
    </w:p>
    <w:p>
      <w:pPr>
        <w:pStyle w:val="Heading3"/>
        <w:numPr>
          <w:ilvl w:val="0"/>
          <w:numId w:val="0"/>
        </w:numPr>
        <w:ind w:start="720" w:hanging="0"/>
        <w:rPr>
          <w:rFonts w:ascii="Russian Times" w:hAnsi="Russian Times" w:cs="Russian Times"/>
        </w:rPr>
      </w:pPr>
      <w:bookmarkStart w:id="75" w:name="__RefHeading___Toc409540385"/>
      <w:bookmarkEnd w:id="75"/>
      <w:r>
        <w:rPr>
          <w:rFonts w:cs="Times Armenian" w:ascii="Times Armenian" w:hAnsi="Times Armenian"/>
        </w:rPr>
        <w:t>18.2 ՁՄՌԱՆ ԳԻՇԵՐ</w:t>
      </w:r>
    </w:p>
    <w:p>
      <w:pPr>
        <w:pStyle w:val="Normal"/>
        <w:ind w:firstLine="360"/>
        <w:jc w:val="both"/>
        <w:rPr>
          <w:rFonts w:ascii="Russian Times" w:hAnsi="Russian Times" w:cs="Russian Times"/>
        </w:rPr>
      </w:pPr>
      <w:r>
        <w:rPr>
          <w:rFonts w:cs="Times Armenian" w:ascii="Times Armenian" w:hAnsi="Times Armenian"/>
          <w:b/>
          <w:i/>
          <w:sz w:val="21"/>
          <w:szCs w:val="21"/>
        </w:rPr>
      </w:r>
    </w:p>
    <w:p>
      <w:pPr>
        <w:pStyle w:val="Normal"/>
        <w:ind w:firstLine="360"/>
        <w:jc w:val="end"/>
        <w:rPr>
          <w:rFonts w:ascii="Russian Times" w:hAnsi="Russian Times" w:cs="Russian Times"/>
        </w:rPr>
      </w:pPr>
      <w:r>
        <w:rPr>
          <w:rFonts w:cs="Times Armenian" w:ascii="Times Armenian" w:hAnsi="Times Armenian"/>
          <w:b/>
          <w:i/>
          <w:sz w:val="21"/>
          <w:szCs w:val="21"/>
        </w:rPr>
        <w:t>Թարգման` Հ. Թամրազյան</w:t>
      </w:r>
    </w:p>
    <w:p>
      <w:pPr>
        <w:pStyle w:val="Normal"/>
        <w:ind w:firstLine="360"/>
        <w:jc w:val="both"/>
        <w:rPr>
          <w:rFonts w:ascii="Russian Times" w:hAnsi="Russian Times" w:cs="Russian Times"/>
        </w:rPr>
      </w:pPr>
      <w:r>
        <w:rPr>
          <w:rFonts w:cs="Times Armenian" w:ascii="Times Armenian" w:hAnsi="Times Armenian"/>
          <w:sz w:val="21"/>
          <w:szCs w:val="21"/>
        </w:rPr>
        <w:t xml:space="preserve">Ձյունը իջնում էր, ձյունը մաղում </w:t>
      </w:r>
      <w:r>
        <w:rPr>
          <w:rFonts w:cs="Times Armenian" w:ascii="Times Armenian" w:hAnsi="Times Armenian"/>
          <w:b/>
          <w:sz w:val="21"/>
          <w:szCs w:val="21"/>
        </w:rPr>
        <w:t>էր</w:t>
      </w:r>
    </w:p>
    <w:p>
      <w:pPr>
        <w:pStyle w:val="Normal"/>
        <w:ind w:firstLine="360"/>
        <w:jc w:val="both"/>
        <w:rPr>
          <w:rFonts w:ascii="Russian Times" w:hAnsi="Russian Times" w:cs="Russian Times"/>
        </w:rPr>
      </w:pPr>
      <w:r>
        <w:rPr>
          <w:rFonts w:cs="Times Armenian" w:ascii="Times Armenian" w:hAnsi="Times Armenian"/>
          <w:sz w:val="21"/>
          <w:szCs w:val="21"/>
        </w:rPr>
        <w:t>Աշխարհին հան</w:t>
      </w:r>
      <w:r>
        <w:rPr>
          <w:rFonts w:cs="Times Armenian" w:ascii="Times Armenian" w:hAnsi="Times Armenian"/>
          <w:b/>
          <w:sz w:val="21"/>
          <w:szCs w:val="21"/>
        </w:rPr>
        <w:t>ու</w:t>
      </w:r>
      <w:r>
        <w:rPr>
          <w:rFonts w:cs="Times Armenian" w:ascii="Times Armenian" w:hAnsi="Times Armenian"/>
          <w:sz w:val="21"/>
          <w:szCs w:val="21"/>
        </w:rPr>
        <w:t>ր:</w:t>
      </w:r>
    </w:p>
    <w:p>
      <w:pPr>
        <w:pStyle w:val="Normal"/>
        <w:ind w:firstLine="360"/>
        <w:jc w:val="both"/>
        <w:rPr>
          <w:rFonts w:ascii="Russian Times" w:hAnsi="Russian Times" w:cs="Russian Times"/>
        </w:rPr>
      </w:pPr>
      <w:r>
        <w:rPr>
          <w:rFonts w:cs="Times Armenian" w:ascii="Times Armenian" w:hAnsi="Times Armenian"/>
          <w:sz w:val="21"/>
          <w:szCs w:val="21"/>
        </w:rPr>
        <w:t>Մի մոմ էր վառվում սեղանի վր</w:t>
      </w:r>
      <w:r>
        <w:rPr>
          <w:rFonts w:cs="Times Armenian" w:ascii="Times Armenian" w:hAnsi="Times Armenian"/>
          <w:b/>
          <w:sz w:val="21"/>
          <w:szCs w:val="21"/>
        </w:rPr>
        <w:t>ա,</w:t>
      </w:r>
    </w:p>
    <w:p>
      <w:pPr>
        <w:pStyle w:val="Normal"/>
        <w:ind w:firstLine="360"/>
        <w:jc w:val="both"/>
        <w:rPr>
          <w:rFonts w:ascii="Russian Times" w:hAnsi="Russian Times" w:cs="Russian Times"/>
        </w:rPr>
      </w:pPr>
      <w:r>
        <w:rPr>
          <w:rFonts w:cs="Times Armenian" w:ascii="Times Armenian" w:hAnsi="Times Armenian"/>
          <w:sz w:val="21"/>
          <w:szCs w:val="21"/>
        </w:rPr>
        <w:t>Մի մոմ էր վառվ</w:t>
      </w:r>
      <w:r>
        <w:rPr>
          <w:rFonts w:cs="Times Armenian" w:ascii="Times Armenian" w:hAnsi="Times Armenian"/>
          <w:b/>
          <w:sz w:val="21"/>
          <w:szCs w:val="21"/>
        </w:rPr>
        <w:t>ու</w:t>
      </w:r>
      <w:r>
        <w:rPr>
          <w:rFonts w:cs="Times Armenian" w:ascii="Times Armenian" w:hAnsi="Times Armenian"/>
          <w:sz w:val="21"/>
          <w:szCs w:val="21"/>
        </w:rPr>
        <w:t>մ:</w:t>
      </w:r>
    </w:p>
    <w:p>
      <w:pPr>
        <w:pStyle w:val="Normal"/>
        <w:ind w:firstLine="360"/>
        <w:jc w:val="both"/>
        <w:rPr>
          <w:rFonts w:ascii="Russian Times" w:hAnsi="Russian Times" w:cs="Russian Times"/>
        </w:rPr>
      </w:pPr>
      <w:r>
        <w:rPr>
          <w:rFonts w:cs="Times Armenian" w:ascii="Times Armenian" w:hAnsi="Times Armenian"/>
          <w:sz w:val="21"/>
          <w:szCs w:val="21"/>
        </w:rPr>
      </w:r>
    </w:p>
    <w:p>
      <w:pPr>
        <w:pStyle w:val="Normal"/>
        <w:ind w:firstLine="360"/>
        <w:jc w:val="both"/>
        <w:rPr>
          <w:rFonts w:ascii="Russian Times" w:hAnsi="Russian Times" w:cs="Russian Times"/>
        </w:rPr>
      </w:pPr>
      <w:r>
        <w:rPr>
          <w:rFonts w:cs="Times Armenian" w:ascii="Times Armenian" w:hAnsi="Times Armenian"/>
          <w:sz w:val="21"/>
          <w:szCs w:val="21"/>
        </w:rPr>
        <w:t xml:space="preserve">Ինչպես ամռանը մժեղի պարսն </w:t>
      </w:r>
      <w:r>
        <w:rPr>
          <w:rFonts w:cs="Times Armenian" w:ascii="Times Armenian" w:hAnsi="Times Armenian"/>
          <w:b/>
          <w:sz w:val="21"/>
          <w:szCs w:val="21"/>
        </w:rPr>
        <w:t>է</w:t>
      </w:r>
    </w:p>
    <w:p>
      <w:pPr>
        <w:pStyle w:val="Normal"/>
        <w:ind w:firstLine="360"/>
        <w:jc w:val="both"/>
        <w:rPr>
          <w:rFonts w:ascii="Russian Times" w:hAnsi="Russian Times" w:cs="Russian Times"/>
        </w:rPr>
      </w:pPr>
      <w:r>
        <w:rPr>
          <w:rFonts w:cs="Times Armenian" w:ascii="Times Armenian" w:hAnsi="Times Armenian"/>
          <w:b/>
          <w:i/>
          <w:sz w:val="21"/>
          <w:szCs w:val="21"/>
        </w:rPr>
        <w:t>Նետվում</w:t>
      </w:r>
      <w:r>
        <w:rPr>
          <w:rFonts w:cs="Times Armenian" w:ascii="Times Armenian" w:hAnsi="Times Armenian"/>
          <w:sz w:val="21"/>
          <w:szCs w:val="21"/>
        </w:rPr>
        <w:t xml:space="preserve"> կրակին,</w:t>
      </w:r>
    </w:p>
    <w:p>
      <w:pPr>
        <w:pStyle w:val="Normal"/>
        <w:ind w:firstLine="360"/>
        <w:jc w:val="both"/>
        <w:rPr>
          <w:rFonts w:ascii="Russian Times" w:hAnsi="Russian Times" w:cs="Russian Times"/>
        </w:rPr>
      </w:pPr>
      <w:r>
        <w:rPr>
          <w:rFonts w:cs="Times Armenian" w:ascii="Times Armenian" w:hAnsi="Times Armenian"/>
          <w:b/>
          <w:i/>
          <w:sz w:val="21"/>
          <w:szCs w:val="21"/>
        </w:rPr>
        <w:t>Խոյանում էին</w:t>
      </w:r>
      <w:r>
        <w:rPr>
          <w:rFonts w:cs="Times Armenian" w:ascii="Times Armenian" w:hAnsi="Times Armenian"/>
          <w:sz w:val="21"/>
          <w:szCs w:val="21"/>
        </w:rPr>
        <w:t xml:space="preserve"> փաթիլներն </w:t>
      </w:r>
      <w:r>
        <w:rPr>
          <w:rFonts w:cs="Times Armenian" w:ascii="Times Armenian" w:hAnsi="Times Armenian"/>
          <w:b/>
          <w:i/>
          <w:sz w:val="21"/>
          <w:szCs w:val="21"/>
          <w:u w:val="single"/>
        </w:rPr>
        <w:t>այդպես</w:t>
      </w:r>
      <w:r>
        <w:rPr>
          <w:rFonts w:cs="Times Armenian" w:ascii="Times Armenian" w:hAnsi="Times Armenian"/>
          <w:sz w:val="21"/>
          <w:szCs w:val="21"/>
        </w:rPr>
        <w:t>,</w:t>
      </w:r>
    </w:p>
    <w:p>
      <w:pPr>
        <w:pStyle w:val="Normal"/>
        <w:ind w:firstLine="360"/>
        <w:jc w:val="both"/>
        <w:rPr>
          <w:rFonts w:ascii="Russian Times" w:hAnsi="Russian Times" w:cs="Russian Times"/>
        </w:rPr>
      </w:pPr>
      <w:r>
        <w:rPr>
          <w:rFonts w:cs="Times Armenian" w:ascii="Times Armenian" w:hAnsi="Times Armenian"/>
          <w:sz w:val="21"/>
          <w:szCs w:val="21"/>
        </w:rPr>
        <w:t>Ծածկում ապակին:</w:t>
      </w:r>
    </w:p>
    <w:p>
      <w:pPr>
        <w:pStyle w:val="Normal"/>
        <w:ind w:firstLine="360"/>
        <w:jc w:val="both"/>
        <w:rPr>
          <w:rFonts w:ascii="Russian Times" w:hAnsi="Russian Times" w:cs="Russian Times"/>
        </w:rPr>
      </w:pPr>
      <w:r>
        <w:rPr>
          <w:rFonts w:cs="Times Armenian" w:ascii="Times Armenian" w:hAnsi="Times Armenian"/>
          <w:sz w:val="21"/>
          <w:szCs w:val="21"/>
        </w:rPr>
      </w:r>
    </w:p>
    <w:p>
      <w:pPr>
        <w:pStyle w:val="Normal"/>
        <w:ind w:firstLine="360"/>
        <w:jc w:val="both"/>
        <w:rPr>
          <w:rFonts w:ascii="Russian Times" w:hAnsi="Russian Times" w:cs="Russian Times"/>
        </w:rPr>
      </w:pPr>
      <w:r>
        <w:rPr>
          <w:rFonts w:cs="Times Armenian" w:ascii="Times Armenian" w:hAnsi="Times Armenian"/>
          <w:sz w:val="21"/>
          <w:szCs w:val="21"/>
        </w:rPr>
        <w:t>Ձյունը մաղում էր, ու բուքն ապակուն</w:t>
      </w:r>
    </w:p>
    <w:p>
      <w:pPr>
        <w:pStyle w:val="Normal"/>
        <w:ind w:firstLine="360"/>
        <w:jc w:val="both"/>
        <w:rPr>
          <w:rFonts w:ascii="Russian Times" w:hAnsi="Russian Times" w:cs="Russian Times"/>
        </w:rPr>
      </w:pPr>
      <w:r>
        <w:rPr>
          <w:rFonts w:cs="Times Armenian" w:ascii="Times Armenian" w:hAnsi="Times Armenian"/>
          <w:sz w:val="21"/>
          <w:szCs w:val="21"/>
        </w:rPr>
        <w:t xml:space="preserve">Նախշեր էր </w:t>
      </w:r>
      <w:r>
        <w:rPr>
          <w:rFonts w:cs="Times Armenian" w:ascii="Times Armenian" w:hAnsi="Times Armenian"/>
          <w:b/>
          <w:sz w:val="21"/>
          <w:szCs w:val="21"/>
        </w:rPr>
        <w:t>մանում:</w:t>
      </w:r>
    </w:p>
    <w:p>
      <w:pPr>
        <w:pStyle w:val="Normal"/>
        <w:ind w:firstLine="360"/>
        <w:jc w:val="both"/>
        <w:rPr>
          <w:rFonts w:ascii="Russian Times" w:hAnsi="Russian Times" w:cs="Russian Times"/>
        </w:rPr>
      </w:pPr>
      <w:r>
        <w:rPr>
          <w:rFonts w:cs="Times Armenian" w:ascii="Times Armenian" w:hAnsi="Times Armenian"/>
          <w:sz w:val="21"/>
          <w:szCs w:val="21"/>
        </w:rPr>
        <w:t>Մի մոմ էր վառվում սեղանին աղոտ,</w:t>
      </w:r>
    </w:p>
    <w:p>
      <w:pPr>
        <w:pStyle w:val="Normal"/>
        <w:ind w:firstLine="360"/>
        <w:jc w:val="both"/>
        <w:rPr>
          <w:rFonts w:ascii="Russian Times" w:hAnsi="Russian Times" w:cs="Russian Times"/>
        </w:rPr>
      </w:pPr>
      <w:r>
        <w:rPr>
          <w:rFonts w:cs="Times Armenian" w:ascii="Times Armenian" w:hAnsi="Times Armenian"/>
          <w:sz w:val="21"/>
          <w:szCs w:val="21"/>
        </w:rPr>
        <w:t>Մի մոմ էր վառվում:</w:t>
      </w:r>
    </w:p>
    <w:p>
      <w:pPr>
        <w:pStyle w:val="Normal"/>
        <w:ind w:firstLine="360"/>
        <w:jc w:val="both"/>
        <w:rPr>
          <w:rFonts w:ascii="Russian Times" w:hAnsi="Russian Times" w:cs="Russian Times"/>
        </w:rPr>
      </w:pPr>
      <w:r>
        <w:rPr>
          <w:rFonts w:cs="Times Armenian" w:ascii="Times Armenian" w:hAnsi="Times Armenian"/>
          <w:sz w:val="21"/>
          <w:szCs w:val="21"/>
        </w:rPr>
      </w:r>
    </w:p>
    <w:p>
      <w:pPr>
        <w:pStyle w:val="Normal"/>
        <w:ind w:firstLine="360"/>
        <w:jc w:val="both"/>
        <w:rPr>
          <w:rFonts w:ascii="Russian Times" w:hAnsi="Russian Times" w:cs="Russian Times"/>
        </w:rPr>
      </w:pPr>
      <w:r>
        <w:rPr>
          <w:rFonts w:cs="Times Armenian" w:ascii="Times Armenian" w:hAnsi="Times Armenian"/>
          <w:b/>
          <w:i/>
          <w:sz w:val="21"/>
          <w:szCs w:val="21"/>
        </w:rPr>
        <w:t>Ու առաստաղին ստվեր էր դառն</w:t>
      </w:r>
      <w:r>
        <w:rPr>
          <w:rFonts w:cs="Times Armenian" w:ascii="Times Armenian" w:hAnsi="Times Armenian"/>
          <w:b/>
          <w:sz w:val="21"/>
          <w:szCs w:val="21"/>
        </w:rPr>
        <w:t>ում</w:t>
      </w:r>
      <w:r>
        <w:rPr>
          <w:rFonts w:cs="Times Armenian" w:ascii="Times Armenian" w:hAnsi="Times Armenian"/>
          <w:b/>
          <w:i/>
          <w:sz w:val="21"/>
          <w:szCs w:val="21"/>
        </w:rPr>
        <w:t xml:space="preserve"> </w:t>
      </w:r>
    </w:p>
    <w:p>
      <w:pPr>
        <w:pStyle w:val="Normal"/>
        <w:ind w:firstLine="360"/>
        <w:jc w:val="both"/>
        <w:rPr>
          <w:rFonts w:ascii="Russian Times" w:hAnsi="Russian Times" w:cs="Russian Times"/>
        </w:rPr>
      </w:pPr>
      <w:r>
        <w:rPr>
          <w:rFonts w:cs="Times Armenian" w:ascii="Times Armenian" w:hAnsi="Times Armenian"/>
          <w:b/>
          <w:i/>
          <w:sz w:val="21"/>
          <w:szCs w:val="21"/>
        </w:rPr>
        <w:t>Կրակը մոմի,</w:t>
      </w:r>
    </w:p>
    <w:p>
      <w:pPr>
        <w:pStyle w:val="Normal"/>
        <w:ind w:firstLine="360"/>
        <w:jc w:val="both"/>
        <w:rPr>
          <w:rFonts w:ascii="Russian Times" w:hAnsi="Russian Times" w:cs="Russian Times"/>
        </w:rPr>
      </w:pPr>
      <w:r>
        <w:rPr>
          <w:rFonts w:cs="Times Armenian" w:ascii="Times Armenian" w:hAnsi="Times Armenian"/>
          <w:sz w:val="21"/>
          <w:szCs w:val="21"/>
        </w:rPr>
        <w:t xml:space="preserve">Խաչվող ձեռքեր էր, խաչվող </w:t>
      </w:r>
      <w:r>
        <w:rPr>
          <w:rFonts w:cs="Times Armenian" w:ascii="Times Armenian" w:hAnsi="Times Armenian"/>
          <w:b/>
          <w:i/>
          <w:sz w:val="21"/>
          <w:szCs w:val="21"/>
        </w:rPr>
        <w:t>բախտեր</w:t>
      </w:r>
      <w:r>
        <w:rPr>
          <w:rFonts w:cs="Times Armenian" w:ascii="Times Armenian" w:hAnsi="Times Armenian"/>
          <w:sz w:val="21"/>
          <w:szCs w:val="21"/>
        </w:rPr>
        <w:t xml:space="preserve"> </w:t>
      </w:r>
      <w:r>
        <w:rPr>
          <w:rFonts w:cs="Times Armenian" w:ascii="Times Armenian" w:hAnsi="Times Armenian"/>
          <w:b/>
          <w:sz w:val="21"/>
          <w:szCs w:val="21"/>
        </w:rPr>
        <w:t>էր</w:t>
      </w:r>
      <w:r>
        <w:rPr>
          <w:rFonts w:cs="Times Armenian" w:ascii="Times Armenian" w:hAnsi="Times Armenian"/>
          <w:sz w:val="21"/>
          <w:szCs w:val="21"/>
        </w:rPr>
        <w:t xml:space="preserve"> </w:t>
      </w:r>
    </w:p>
    <w:p>
      <w:pPr>
        <w:pStyle w:val="Normal"/>
        <w:ind w:firstLine="360"/>
        <w:jc w:val="both"/>
        <w:rPr>
          <w:rFonts w:ascii="Russian Times" w:hAnsi="Russian Times" w:cs="Russian Times"/>
        </w:rPr>
      </w:pPr>
      <w:r>
        <w:rPr>
          <w:rFonts w:cs="Times Armenian" w:ascii="Times Armenian" w:hAnsi="Times Armenian"/>
          <w:sz w:val="21"/>
          <w:szCs w:val="21"/>
        </w:rPr>
        <w:t xml:space="preserve">Նկարում </w:t>
      </w:r>
      <w:r>
        <w:rPr>
          <w:rFonts w:cs="Times Armenian" w:ascii="Times Armenian" w:hAnsi="Times Armenian"/>
          <w:b/>
          <w:sz w:val="21"/>
          <w:szCs w:val="21"/>
        </w:rPr>
        <w:t>որմին:</w:t>
      </w:r>
    </w:p>
    <w:p>
      <w:pPr>
        <w:pStyle w:val="Normal"/>
        <w:ind w:firstLine="360"/>
        <w:jc w:val="both"/>
        <w:rPr>
          <w:rFonts w:ascii="Russian Times" w:hAnsi="Russian Times" w:cs="Russian Times"/>
        </w:rPr>
      </w:pPr>
      <w:r>
        <w:rPr>
          <w:rFonts w:cs="Times Armenian" w:ascii="Times Armenian" w:hAnsi="Times Armenian"/>
          <w:sz w:val="21"/>
          <w:szCs w:val="21"/>
        </w:rPr>
      </w:r>
    </w:p>
    <w:p>
      <w:pPr>
        <w:pStyle w:val="Normal"/>
        <w:ind w:firstLine="360"/>
        <w:jc w:val="both"/>
        <w:rPr>
          <w:rFonts w:ascii="Russian Times" w:hAnsi="Russian Times" w:cs="Russian Times"/>
        </w:rPr>
      </w:pPr>
      <w:r>
        <w:rPr>
          <w:rFonts w:cs="Times Armenian" w:ascii="Times Armenian" w:hAnsi="Times Armenian"/>
          <w:sz w:val="21"/>
          <w:szCs w:val="21"/>
        </w:rPr>
        <w:t xml:space="preserve">Ու երկու մաշիկ </w:t>
      </w:r>
      <w:r>
        <w:rPr>
          <w:rFonts w:cs="Times Armenian" w:ascii="Times Armenian" w:hAnsi="Times Armenian"/>
          <w:b/>
          <w:i/>
          <w:sz w:val="21"/>
          <w:szCs w:val="21"/>
        </w:rPr>
        <w:t>թաքուն</w:t>
      </w:r>
      <w:r>
        <w:rPr>
          <w:rFonts w:cs="Times Armenian" w:ascii="Times Armenian" w:hAnsi="Times Armenian"/>
          <w:sz w:val="21"/>
          <w:szCs w:val="21"/>
        </w:rPr>
        <w:t xml:space="preserve"> մի </w:t>
      </w:r>
      <w:r>
        <w:rPr>
          <w:rFonts w:cs="Times Armenian" w:ascii="Times Armenian" w:hAnsi="Times Armenian"/>
          <w:b/>
          <w:sz w:val="21"/>
          <w:szCs w:val="21"/>
        </w:rPr>
        <w:t>պահի</w:t>
      </w:r>
    </w:p>
    <w:p>
      <w:pPr>
        <w:pStyle w:val="Normal"/>
        <w:ind w:firstLine="360"/>
        <w:jc w:val="both"/>
        <w:rPr>
          <w:rFonts w:ascii="Russian Times" w:hAnsi="Russian Times" w:cs="Russian Times"/>
        </w:rPr>
      </w:pPr>
      <w:r>
        <w:rPr>
          <w:rFonts w:cs="Times Armenian" w:ascii="Times Armenian" w:hAnsi="Times Armenian"/>
          <w:sz w:val="21"/>
          <w:szCs w:val="21"/>
        </w:rPr>
        <w:t>Ընկնում են գետնին:</w:t>
      </w:r>
    </w:p>
    <w:p>
      <w:pPr>
        <w:pStyle w:val="Normal"/>
        <w:ind w:firstLine="360"/>
        <w:jc w:val="both"/>
        <w:rPr>
          <w:rFonts w:ascii="Russian Times" w:hAnsi="Russian Times" w:cs="Russian Times"/>
        </w:rPr>
      </w:pPr>
      <w:r>
        <w:rPr>
          <w:rFonts w:cs="Times Armenian" w:ascii="Times Armenian" w:hAnsi="Times Armenian"/>
          <w:sz w:val="21"/>
          <w:szCs w:val="21"/>
        </w:rPr>
        <w:t>Ու արցունք-արցունք մոմն էր լամ</w:t>
      </w:r>
      <w:r>
        <w:rPr>
          <w:rFonts w:cs="Times Armenian" w:ascii="Times Armenian" w:hAnsi="Times Armenian"/>
          <w:b/>
          <w:sz w:val="21"/>
          <w:szCs w:val="21"/>
        </w:rPr>
        <w:t>պարից</w:t>
      </w:r>
    </w:p>
    <w:p>
      <w:pPr>
        <w:pStyle w:val="Normal"/>
        <w:ind w:firstLine="360"/>
        <w:jc w:val="both"/>
        <w:rPr>
          <w:rFonts w:ascii="Russian Times" w:hAnsi="Russian Times" w:cs="Russian Times"/>
        </w:rPr>
      </w:pPr>
      <w:r>
        <w:rPr>
          <w:rFonts w:cs="Times Armenian" w:ascii="Times Armenian" w:hAnsi="Times Armenian"/>
          <w:sz w:val="21"/>
          <w:szCs w:val="21"/>
        </w:rPr>
        <w:t>Կաթում զգեստին:</w:t>
      </w:r>
    </w:p>
    <w:p>
      <w:pPr>
        <w:pStyle w:val="Normal"/>
        <w:ind w:firstLine="360"/>
        <w:jc w:val="both"/>
        <w:rPr>
          <w:rFonts w:ascii="Russian Times" w:hAnsi="Russian Times" w:cs="Russian Times"/>
        </w:rPr>
      </w:pPr>
      <w:r>
        <w:rPr>
          <w:rFonts w:cs="Times Armenian" w:ascii="Times Armenian" w:hAnsi="Times Armenian"/>
          <w:sz w:val="21"/>
          <w:szCs w:val="21"/>
        </w:rPr>
      </w:r>
    </w:p>
    <w:p>
      <w:pPr>
        <w:pStyle w:val="Normal"/>
        <w:ind w:firstLine="360"/>
        <w:jc w:val="both"/>
        <w:rPr>
          <w:rFonts w:ascii="Russian Times" w:hAnsi="Russian Times" w:cs="Russian Times"/>
        </w:rPr>
      </w:pPr>
      <w:r>
        <w:rPr>
          <w:rFonts w:cs="Times Armenian" w:ascii="Times Armenian" w:hAnsi="Times Armenian"/>
          <w:sz w:val="21"/>
          <w:szCs w:val="21"/>
        </w:rPr>
        <w:t>Ողջն անէանում, ողջը հեռ</w:t>
      </w:r>
      <w:r>
        <w:rPr>
          <w:rFonts w:cs="Times Armenian" w:ascii="Times Armenian" w:hAnsi="Times Armenian"/>
          <w:b/>
          <w:sz w:val="21"/>
          <w:szCs w:val="21"/>
        </w:rPr>
        <w:t>ավոր</w:t>
      </w:r>
      <w:r>
        <w:rPr>
          <w:rFonts w:cs="Times Armenian" w:ascii="Times Armenian" w:hAnsi="Times Armenian"/>
          <w:sz w:val="21"/>
          <w:szCs w:val="21"/>
        </w:rPr>
        <w:t xml:space="preserve"> </w:t>
      </w:r>
    </w:p>
    <w:p>
      <w:pPr>
        <w:pStyle w:val="Normal"/>
        <w:ind w:firstLine="360"/>
        <w:jc w:val="both"/>
        <w:rPr>
          <w:rFonts w:ascii="Russian Times" w:hAnsi="Russian Times" w:cs="Russian Times"/>
        </w:rPr>
      </w:pPr>
      <w:r>
        <w:rPr>
          <w:rFonts w:cs="Times Armenian" w:ascii="Times Armenian" w:hAnsi="Times Armenian"/>
          <w:sz w:val="21"/>
          <w:szCs w:val="21"/>
        </w:rPr>
        <w:t>Ցնորք էր դառնում:</w:t>
      </w:r>
    </w:p>
    <w:p>
      <w:pPr>
        <w:pStyle w:val="Normal"/>
        <w:ind w:firstLine="360"/>
        <w:jc w:val="both"/>
        <w:rPr>
          <w:rFonts w:ascii="Russian Times" w:hAnsi="Russian Times" w:cs="Russian Times"/>
        </w:rPr>
      </w:pPr>
      <w:r>
        <w:rPr>
          <w:rFonts w:cs="Times Armenian" w:ascii="Times Armenian" w:hAnsi="Times Armenian"/>
          <w:sz w:val="21"/>
          <w:szCs w:val="21"/>
        </w:rPr>
        <w:t xml:space="preserve">Մի մոմ էր վառվում </w:t>
      </w:r>
      <w:r>
        <w:rPr>
          <w:rFonts w:cs="Times Armenian" w:ascii="Times Armenian" w:hAnsi="Times Armenian"/>
          <w:b/>
          <w:i/>
          <w:sz w:val="21"/>
          <w:szCs w:val="21"/>
        </w:rPr>
        <w:t>սեղանին</w:t>
      </w:r>
      <w:r>
        <w:rPr>
          <w:rFonts w:cs="Times Armenian" w:ascii="Times Armenian" w:hAnsi="Times Armenian"/>
          <w:sz w:val="21"/>
          <w:szCs w:val="21"/>
        </w:rPr>
        <w:t xml:space="preserve"> </w:t>
      </w:r>
      <w:r>
        <w:rPr>
          <w:rFonts w:cs="Times Armenian" w:ascii="Times Armenian" w:hAnsi="Times Armenian"/>
          <w:b/>
          <w:sz w:val="21"/>
          <w:szCs w:val="21"/>
        </w:rPr>
        <w:t>աղոտ,</w:t>
      </w:r>
    </w:p>
    <w:p>
      <w:pPr>
        <w:pStyle w:val="Normal"/>
        <w:ind w:firstLine="360"/>
        <w:jc w:val="both"/>
        <w:rPr>
          <w:rFonts w:ascii="Russian Times" w:hAnsi="Russian Times" w:cs="Russian Times"/>
        </w:rPr>
      </w:pPr>
      <w:r>
        <w:rPr>
          <w:rFonts w:cs="Times Armenian" w:ascii="Times Armenian" w:hAnsi="Times Armenian"/>
          <w:sz w:val="21"/>
          <w:szCs w:val="21"/>
        </w:rPr>
        <w:t>Մի մոմ էր վառվում:</w:t>
      </w:r>
    </w:p>
    <w:p>
      <w:pPr>
        <w:pStyle w:val="Normal"/>
        <w:ind w:firstLine="360"/>
        <w:jc w:val="both"/>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Ու ցուրտն էր մոմին փչում անկյունից,</w:t>
      </w:r>
    </w:p>
    <w:p>
      <w:pPr>
        <w:pStyle w:val="Normal"/>
        <w:ind w:start="360" w:hanging="0"/>
        <w:rPr>
          <w:rFonts w:ascii="Russian Times" w:hAnsi="Russian Times" w:cs="Russian Times"/>
        </w:rPr>
      </w:pPr>
      <w:r>
        <w:rPr>
          <w:rFonts w:cs="Times Armenian" w:ascii="Times Armenian" w:hAnsi="Times Armenian"/>
          <w:sz w:val="21"/>
          <w:szCs w:val="21"/>
        </w:rPr>
        <w:t>Ու կիրքը ան</w:t>
      </w:r>
      <w:r>
        <w:rPr>
          <w:rFonts w:cs="Times Armenian" w:ascii="Times Armenian" w:hAnsi="Times Armenian"/>
          <w:b/>
          <w:sz w:val="21"/>
          <w:szCs w:val="21"/>
        </w:rPr>
        <w:t>զու</w:t>
      </w:r>
      <w:r>
        <w:rPr>
          <w:rFonts w:cs="Times Armenian" w:ascii="Times Armenian" w:hAnsi="Times Armenian"/>
          <w:sz w:val="21"/>
          <w:szCs w:val="21"/>
        </w:rPr>
        <w:t>սպ</w:t>
      </w:r>
    </w:p>
    <w:p>
      <w:pPr>
        <w:pStyle w:val="Normal"/>
        <w:ind w:start="360" w:hanging="0"/>
        <w:rPr>
          <w:rFonts w:ascii="Russian Times" w:hAnsi="Russian Times" w:cs="Russian Times"/>
        </w:rPr>
      </w:pPr>
      <w:r>
        <w:rPr>
          <w:rFonts w:cs="Times Armenian" w:ascii="Times Armenian" w:hAnsi="Times Armenian"/>
          <w:sz w:val="21"/>
          <w:szCs w:val="21"/>
        </w:rPr>
        <w:t>Հրեշտակի պես թևերն էր վերից</w:t>
      </w:r>
    </w:p>
    <w:p>
      <w:pPr>
        <w:pStyle w:val="Normal"/>
        <w:ind w:start="360" w:hanging="0"/>
        <w:rPr>
          <w:rFonts w:ascii="Russian Times" w:hAnsi="Russian Times" w:cs="Russian Times"/>
        </w:rPr>
      </w:pPr>
      <w:r>
        <w:rPr>
          <w:rFonts w:cs="Times Armenian" w:ascii="Times Armenian" w:hAnsi="Times Armenian"/>
          <w:sz w:val="21"/>
          <w:szCs w:val="21"/>
        </w:rPr>
        <w:t>Խաչաձև պար</w:t>
      </w:r>
      <w:r>
        <w:rPr>
          <w:rFonts w:cs="Times Armenian" w:ascii="Times Armenian" w:hAnsi="Times Armenian"/>
          <w:b/>
          <w:sz w:val="21"/>
          <w:szCs w:val="21"/>
        </w:rPr>
        <w:t>զու</w:t>
      </w:r>
      <w:r>
        <w:rPr>
          <w:rFonts w:cs="Times Armenian" w:ascii="Times Armenian" w:hAnsi="Times Armenian"/>
          <w:sz w:val="21"/>
          <w:szCs w:val="21"/>
        </w:rPr>
        <w:t>մ</w:t>
      </w:r>
      <w:r>
        <w:rPr>
          <w:rFonts w:cs="Times Armenian" w:ascii="Times Armenian" w:hAnsi="Times Armenian"/>
          <w:b/>
          <w:sz w:val="21"/>
          <w:szCs w:val="21"/>
        </w:rPr>
        <w:t>:</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Ու ձյուն էր մաղում ողջ փետրվա</w:t>
      </w:r>
      <w:r>
        <w:rPr>
          <w:rFonts w:cs="Times Armenian" w:ascii="Times Armenian" w:hAnsi="Times Armenian"/>
          <w:b/>
          <w:sz w:val="21"/>
          <w:szCs w:val="21"/>
        </w:rPr>
        <w:t>րին,</w:t>
      </w:r>
    </w:p>
    <w:p>
      <w:pPr>
        <w:pStyle w:val="Normal"/>
        <w:ind w:start="360" w:hanging="0"/>
        <w:rPr>
          <w:rFonts w:ascii="Russian Times" w:hAnsi="Russian Times" w:cs="Russian Times"/>
        </w:rPr>
      </w:pPr>
      <w:r>
        <w:rPr>
          <w:rFonts w:cs="Times Armenian" w:ascii="Times Armenian" w:hAnsi="Times Armenian"/>
          <w:sz w:val="21"/>
          <w:szCs w:val="21"/>
        </w:rPr>
        <w:t>Ու չէր դադարում:</w:t>
      </w:r>
    </w:p>
    <w:p>
      <w:pPr>
        <w:pStyle w:val="Normal"/>
        <w:ind w:firstLine="360"/>
        <w:jc w:val="both"/>
        <w:rPr>
          <w:rFonts w:ascii="Russian Times" w:hAnsi="Russian Times" w:cs="Russian Times"/>
        </w:rPr>
      </w:pPr>
      <w:r>
        <w:rPr>
          <w:rFonts w:cs="Times Armenian" w:ascii="Times Armenian" w:hAnsi="Times Armenian"/>
          <w:sz w:val="21"/>
          <w:szCs w:val="21"/>
        </w:rPr>
        <w:t>Մի մոմ էր վառվում սեղանի վ</w:t>
      </w:r>
      <w:r>
        <w:rPr>
          <w:rFonts w:cs="Times Armenian" w:ascii="Times Armenian" w:hAnsi="Times Armenian"/>
          <w:b/>
          <w:sz w:val="21"/>
          <w:szCs w:val="21"/>
        </w:rPr>
        <w:t>րա,</w:t>
      </w:r>
    </w:p>
    <w:p>
      <w:pPr>
        <w:pStyle w:val="Normal"/>
        <w:ind w:firstLine="360"/>
        <w:jc w:val="both"/>
        <w:rPr>
          <w:rFonts w:ascii="Russian Times" w:hAnsi="Russian Times" w:cs="Russian Times"/>
        </w:rPr>
      </w:pPr>
      <w:r>
        <w:rPr>
          <w:rFonts w:cs="Times Armenian" w:ascii="Times Armenian" w:hAnsi="Times Armenian"/>
          <w:sz w:val="21"/>
          <w:szCs w:val="21"/>
        </w:rPr>
        <w:t>Մի մոմ էր վառվում:</w:t>
      </w:r>
      <w:r>
        <w:rPr>
          <w:rFonts w:cs="Times Armenian" w:ascii="Times Armenian" w:hAnsi="Times Armenian"/>
          <w:i/>
          <w:sz w:val="21"/>
          <w:szCs w:val="21"/>
        </w:rPr>
        <w:t xml:space="preserve"> </w:t>
      </w:r>
    </w:p>
    <w:p>
      <w:pPr>
        <w:pStyle w:val="Normal"/>
        <w:spacing w:lineRule="exact" w:line="240"/>
        <w:ind w:start="372" w:hanging="12"/>
        <w:rPr>
          <w:rFonts w:ascii="Russian Times" w:hAnsi="Russian Times" w:cs="Russian Times"/>
        </w:rPr>
      </w:pPr>
      <w:r>
        <w:rPr>
          <w:rFonts w:cs="Times Armenian" w:ascii="Times Armenian" w:hAnsi="Times Armenian"/>
          <w:sz w:val="21"/>
          <w:szCs w:val="21"/>
        </w:rPr>
      </w:r>
    </w:p>
    <w:p>
      <w:pPr>
        <w:pStyle w:val="Normal"/>
        <w:spacing w:lineRule="exact" w:line="240"/>
        <w:ind w:start="372" w:hanging="12"/>
        <w:rPr>
          <w:rFonts w:ascii="Russian Times" w:hAnsi="Russian Times" w:cs="Russian Times"/>
        </w:rPr>
      </w:pPr>
      <w:r>
        <w:rPr>
          <w:rFonts w:cs="Times Armenian" w:ascii="Times Armenian" w:hAnsi="Times Armenian"/>
          <w:b/>
          <w:i/>
          <w:sz w:val="21"/>
          <w:szCs w:val="21"/>
        </w:rPr>
      </w:r>
    </w:p>
    <w:p>
      <w:pPr>
        <w:pStyle w:val="Normal"/>
        <w:ind w:firstLine="360"/>
        <w:jc w:val="both"/>
        <w:rPr>
          <w:rFonts w:ascii="Russian Times" w:hAnsi="Russian Times" w:cs="Russian Times"/>
        </w:rPr>
      </w:pPr>
      <w:r>
        <w:rPr>
          <w:rFonts w:cs="Russian Times" w:ascii="Russian Times" w:hAnsi="Russian Times"/>
        </w:rPr>
        <w:t>19. ГАМЛЕТ</w:t>
      </w:r>
    </w:p>
    <w:p>
      <w:pPr>
        <w:pStyle w:val="Normal"/>
        <w:ind w:firstLine="360"/>
        <w:jc w:val="both"/>
        <w:rPr>
          <w:rFonts w:ascii="Russian Times" w:hAnsi="Russian Times" w:cs="Russian Times"/>
        </w:rPr>
      </w:pPr>
      <w:r>
        <w:rPr>
          <w:rFonts w:cs="Russian Times" w:ascii="Russian Times" w:hAnsi="Russian Times"/>
        </w:rPr>
      </w:r>
    </w:p>
    <w:p>
      <w:pPr>
        <w:pStyle w:val="Normal"/>
        <w:ind w:firstLine="360"/>
        <w:jc w:val="both"/>
        <w:rPr>
          <w:rFonts w:ascii="Russian Times" w:hAnsi="Russian Times" w:cs="Russian Times"/>
        </w:rPr>
      </w:pPr>
      <w:r>
        <w:rPr>
          <w:rFonts w:cs="Russian Times" w:ascii="Russian Times" w:hAnsi="Russian Times"/>
        </w:rPr>
        <w:t>Гул затих. Я вышел на подмостки.</w:t>
        <w:tab/>
        <w:tab/>
        <w:tab/>
        <w:t>a b a´ b´</w:t>
      </w:r>
    </w:p>
    <w:p>
      <w:pPr>
        <w:pStyle w:val="Normal"/>
        <w:ind w:firstLine="360"/>
        <w:jc w:val="both"/>
        <w:rPr>
          <w:rFonts w:ascii="Russian Times" w:hAnsi="Russian Times" w:cs="Russian Times"/>
        </w:rPr>
      </w:pPr>
      <w:r>
        <w:rPr>
          <w:rFonts w:cs="Russian Times" w:ascii="Russian Times" w:hAnsi="Russian Times"/>
        </w:rPr>
        <w:t xml:space="preserve">Прислонясь к дверному косяку, </w:t>
        <w:tab/>
        <w:tab/>
        <w:tab/>
        <w:t>10-9-10-9</w:t>
      </w:r>
    </w:p>
    <w:p>
      <w:pPr>
        <w:pStyle w:val="Normal"/>
        <w:ind w:firstLine="360"/>
        <w:jc w:val="both"/>
        <w:rPr>
          <w:rFonts w:ascii="Russian Times" w:hAnsi="Russian Times" w:cs="Russian Times"/>
        </w:rPr>
      </w:pPr>
      <w:r>
        <w:rPr>
          <w:rFonts w:cs="Russian Times" w:ascii="Russian Times" w:hAnsi="Russian Times"/>
        </w:rPr>
        <w:t>Я ловлю в далеком отголоске,</w:t>
      </w:r>
    </w:p>
    <w:p>
      <w:pPr>
        <w:pStyle w:val="Normal"/>
        <w:ind w:firstLine="360"/>
        <w:jc w:val="both"/>
        <w:rPr>
          <w:rFonts w:ascii="Russian Times" w:hAnsi="Russian Times" w:cs="Russian Times"/>
        </w:rPr>
      </w:pPr>
      <w:r>
        <w:rPr>
          <w:rFonts w:cs="Russian Times" w:ascii="Russian Times" w:hAnsi="Russian Times"/>
        </w:rPr>
        <w:t>Что случится на моем веку.</w:t>
      </w:r>
    </w:p>
    <w:p>
      <w:pPr>
        <w:pStyle w:val="Normal"/>
        <w:ind w:firstLine="360"/>
        <w:jc w:val="both"/>
        <w:rPr>
          <w:rFonts w:ascii="Russian Times" w:hAnsi="Russian Times" w:cs="Russian Times"/>
        </w:rPr>
      </w:pPr>
      <w:r>
        <w:rPr>
          <w:rFonts w:cs="Russian Times" w:ascii="Russian Times" w:hAnsi="Russian Times"/>
        </w:rPr>
      </w:r>
    </w:p>
    <w:p>
      <w:pPr>
        <w:pStyle w:val="Normal"/>
        <w:ind w:firstLine="360"/>
        <w:jc w:val="both"/>
        <w:rPr>
          <w:rFonts w:ascii="Russian Times" w:hAnsi="Russian Times" w:cs="Russian Times"/>
        </w:rPr>
      </w:pPr>
      <w:r>
        <w:rPr>
          <w:rFonts w:cs="Russian Times" w:ascii="Russian Times" w:hAnsi="Russian Times"/>
        </w:rPr>
        <w:t>На меня наставлен сумрак ночи</w:t>
        <w:tab/>
        <w:tab/>
        <w:tab/>
        <w:t>c d c´ d´</w:t>
      </w:r>
    </w:p>
    <w:p>
      <w:pPr>
        <w:pStyle w:val="Normal"/>
        <w:ind w:firstLine="360"/>
        <w:jc w:val="both"/>
        <w:rPr>
          <w:rFonts w:ascii="Russian Times" w:hAnsi="Russian Times" w:cs="Russian Times"/>
        </w:rPr>
      </w:pPr>
      <w:r>
        <w:rPr>
          <w:rFonts w:cs="Russian Times" w:ascii="Russian Times" w:hAnsi="Russian Times"/>
        </w:rPr>
        <w:t xml:space="preserve">Тысячью биноклей на оси. </w:t>
        <w:tab/>
        <w:tab/>
        <w:tab/>
        <w:tab/>
        <w:t>10-9-10-9</w:t>
      </w:r>
    </w:p>
    <w:p>
      <w:pPr>
        <w:pStyle w:val="Normal"/>
        <w:ind w:firstLine="360"/>
        <w:jc w:val="both"/>
        <w:rPr>
          <w:rFonts w:ascii="Russian Times" w:hAnsi="Russian Times" w:cs="Russian Times"/>
        </w:rPr>
      </w:pPr>
      <w:r>
        <w:rPr>
          <w:rFonts w:cs="Russian Times" w:ascii="Russian Times" w:hAnsi="Russian Times"/>
        </w:rPr>
        <w:t>Если только можно, Авва Отче,</w:t>
      </w:r>
    </w:p>
    <w:p>
      <w:pPr>
        <w:pStyle w:val="Normal"/>
        <w:ind w:firstLine="360"/>
        <w:jc w:val="both"/>
        <w:rPr>
          <w:rFonts w:ascii="Russian Times" w:hAnsi="Russian Times" w:cs="Russian Times"/>
        </w:rPr>
      </w:pPr>
      <w:r>
        <w:rPr>
          <w:rFonts w:cs="Russian Times" w:ascii="Russian Times" w:hAnsi="Russian Times"/>
        </w:rPr>
        <w:t>Чашу эту мимо пронеси.</w:t>
      </w:r>
    </w:p>
    <w:p>
      <w:pPr>
        <w:pStyle w:val="Normal"/>
        <w:ind w:firstLine="360"/>
        <w:jc w:val="both"/>
        <w:rPr>
          <w:rFonts w:ascii="Russian Times" w:hAnsi="Russian Times" w:cs="Russian Times"/>
        </w:rPr>
      </w:pPr>
      <w:r>
        <w:rPr>
          <w:rFonts w:cs="Russian Times" w:ascii="Russian Times" w:hAnsi="Russian Times"/>
        </w:rPr>
      </w:r>
    </w:p>
    <w:p>
      <w:pPr>
        <w:pStyle w:val="Normal"/>
        <w:ind w:firstLine="360"/>
        <w:jc w:val="both"/>
        <w:rPr>
          <w:rFonts w:ascii="Russian Times" w:hAnsi="Russian Times" w:cs="Russian Times"/>
        </w:rPr>
      </w:pPr>
      <w:r>
        <w:rPr>
          <w:rFonts w:cs="Russian Times" w:ascii="Russian Times" w:hAnsi="Russian Times"/>
        </w:rPr>
        <w:t>Я люблю твой замысел упрямый</w:t>
        <w:tab/>
        <w:tab/>
        <w:tab/>
        <w:t>e f g f</w:t>
        <w:tab/>
      </w:r>
    </w:p>
    <w:p>
      <w:pPr>
        <w:pStyle w:val="Normal"/>
        <w:ind w:firstLine="360"/>
        <w:jc w:val="both"/>
        <w:rPr>
          <w:rFonts w:ascii="Russian Times" w:hAnsi="Russian Times" w:cs="Russian Times"/>
        </w:rPr>
      </w:pPr>
      <w:r>
        <w:rPr>
          <w:rFonts w:cs="Russian Times" w:ascii="Russian Times" w:hAnsi="Russian Times"/>
        </w:rPr>
        <w:t xml:space="preserve">И играть согласен эту роль. </w:t>
        <w:tab/>
        <w:tab/>
        <w:tab/>
        <w:tab/>
        <w:t>10-9-10-9</w:t>
      </w:r>
    </w:p>
    <w:p>
      <w:pPr>
        <w:pStyle w:val="Normal"/>
        <w:ind w:firstLine="360"/>
        <w:jc w:val="both"/>
        <w:rPr>
          <w:rFonts w:ascii="Russian Times" w:hAnsi="Russian Times" w:cs="Russian Times"/>
        </w:rPr>
      </w:pPr>
      <w:r>
        <w:rPr>
          <w:rFonts w:cs="Russian Times" w:ascii="Russian Times" w:hAnsi="Russian Times"/>
        </w:rPr>
        <w:t>Но сейчас идет другая драма,</w:t>
      </w:r>
    </w:p>
    <w:p>
      <w:pPr>
        <w:pStyle w:val="Normal"/>
        <w:ind w:firstLine="360"/>
        <w:jc w:val="both"/>
        <w:rPr>
          <w:rFonts w:ascii="Russian Times" w:hAnsi="Russian Times" w:cs="Russian Times"/>
        </w:rPr>
      </w:pPr>
      <w:r>
        <w:rPr>
          <w:rFonts w:cs="Russian Times" w:ascii="Russian Times" w:hAnsi="Russian Times"/>
        </w:rPr>
        <w:t>И на этот раз меня уволь.</w:t>
      </w:r>
    </w:p>
    <w:p>
      <w:pPr>
        <w:pStyle w:val="Normal"/>
        <w:ind w:firstLine="360"/>
        <w:jc w:val="both"/>
        <w:rPr>
          <w:rFonts w:ascii="Russian Times" w:hAnsi="Russian Times" w:cs="Russian Times"/>
        </w:rPr>
      </w:pPr>
      <w:r>
        <w:rPr>
          <w:rFonts w:cs="Russian Times" w:ascii="Russian Times" w:hAnsi="Russian Times"/>
        </w:rPr>
      </w:r>
    </w:p>
    <w:p>
      <w:pPr>
        <w:pStyle w:val="Normal"/>
        <w:ind w:firstLine="360"/>
        <w:jc w:val="both"/>
        <w:rPr>
          <w:rFonts w:ascii="Russian Times" w:hAnsi="Russian Times" w:cs="Russian Times"/>
        </w:rPr>
      </w:pPr>
      <w:r>
        <w:rPr>
          <w:rFonts w:cs="Russian Times" w:ascii="Russian Times" w:hAnsi="Russian Times"/>
        </w:rPr>
        <w:t>Но продуман распорядок действий,</w:t>
        <w:tab/>
        <w:tab/>
        <w:tab/>
        <w:t>e´ h e´´ h</w:t>
      </w:r>
    </w:p>
    <w:p>
      <w:pPr>
        <w:pStyle w:val="Normal"/>
        <w:ind w:firstLine="360"/>
        <w:jc w:val="both"/>
        <w:rPr>
          <w:rFonts w:ascii="Russian Times" w:hAnsi="Russian Times" w:cs="Russian Times"/>
        </w:rPr>
      </w:pPr>
      <w:r>
        <w:rPr>
          <w:rFonts w:cs="Russian Times" w:ascii="Russian Times" w:hAnsi="Russian Times"/>
        </w:rPr>
        <w:t xml:space="preserve">И неотвратим конец пути. </w:t>
        <w:tab/>
        <w:tab/>
        <w:tab/>
        <w:tab/>
        <w:t>10-9-10-9</w:t>
      </w:r>
    </w:p>
    <w:p>
      <w:pPr>
        <w:pStyle w:val="Normal"/>
        <w:ind w:firstLine="360"/>
        <w:jc w:val="both"/>
        <w:rPr>
          <w:rFonts w:ascii="Russian Times" w:hAnsi="Russian Times" w:cs="Russian Times"/>
        </w:rPr>
      </w:pPr>
      <w:r>
        <w:rPr>
          <w:rFonts w:cs="Russian Times" w:ascii="Russian Times" w:hAnsi="Russian Times"/>
        </w:rPr>
        <w:t>Я один, все тонет в фарисействе.</w:t>
      </w:r>
    </w:p>
    <w:p>
      <w:pPr>
        <w:pStyle w:val="Normal"/>
        <w:ind w:firstLine="360"/>
        <w:jc w:val="both"/>
        <w:rPr>
          <w:rFonts w:ascii="Russian Times" w:hAnsi="Russian Times" w:cs="Russian Times"/>
        </w:rPr>
      </w:pPr>
      <w:r>
        <w:rPr>
          <w:rFonts w:cs="Russian Times" w:ascii="Russian Times" w:hAnsi="Russian Times"/>
        </w:rPr>
        <w:t>Жизнь прожить – не поле перейти.</w:t>
      </w:r>
    </w:p>
    <w:p>
      <w:pPr>
        <w:pStyle w:val="Normal"/>
        <w:ind w:firstLine="360"/>
        <w:jc w:val="both"/>
        <w:rPr>
          <w:rFonts w:ascii="Russian Times" w:hAnsi="Russian Times" w:cs="Russian Times"/>
        </w:rPr>
      </w:pPr>
      <w:r>
        <w:rPr>
          <w:rFonts w:cs="Times Armenian" w:ascii="Times Armenian" w:hAnsi="Times Armenian"/>
          <w:i/>
          <w:sz w:val="21"/>
          <w:szCs w:val="21"/>
        </w:rPr>
      </w:r>
    </w:p>
    <w:p>
      <w:pPr>
        <w:pStyle w:val="Normal"/>
        <w:ind w:firstLine="360"/>
        <w:jc w:val="both"/>
        <w:rPr>
          <w:rFonts w:ascii="Russian Times" w:hAnsi="Russian Times" w:cs="Russian Times"/>
        </w:rPr>
      </w:pPr>
      <w:r>
        <w:rPr>
          <w:rFonts w:cs="Times Armenian" w:ascii="Times Armenian" w:hAnsi="Times Armenian"/>
          <w:i/>
          <w:sz w:val="21"/>
          <w:szCs w:val="21"/>
        </w:rPr>
        <w:tab/>
      </w:r>
      <w:r>
        <w:rPr>
          <w:rFonts w:cs="Times Armenian" w:ascii="Times Armenian" w:hAnsi="Times Armenian"/>
          <w:b/>
          <w:i/>
          <w:sz w:val="21"/>
          <w:szCs w:val="21"/>
        </w:rPr>
        <w:t>19.</w:t>
      </w:r>
      <w:r>
        <w:rPr>
          <w:rFonts w:cs="Times Armenian" w:ascii="Times Armenian" w:hAnsi="Times Armenian"/>
          <w:i/>
          <w:sz w:val="21"/>
          <w:szCs w:val="21"/>
        </w:rPr>
        <w:t xml:space="preserve"> </w:t>
      </w:r>
      <w:r>
        <w:rPr>
          <w:rFonts w:cs="Times Armenian" w:ascii="Times Armenian" w:hAnsi="Times Armenian"/>
          <w:sz w:val="21"/>
          <w:szCs w:val="21"/>
        </w:rPr>
        <w:t xml:space="preserve">Բնագրի հանգերը մի թեթև թույլ են (մի վանկանի են, մեկ-մեկ էլ ասոնանսային, օրինակ, 3-րդ տան նշածներս): </w:t>
      </w:r>
    </w:p>
    <w:p>
      <w:pPr>
        <w:pStyle w:val="Normal"/>
        <w:ind w:firstLine="360"/>
        <w:jc w:val="both"/>
        <w:rPr>
          <w:rFonts w:ascii="Russian Times" w:hAnsi="Russian Times" w:cs="Russian Times"/>
        </w:rPr>
      </w:pPr>
      <w:r>
        <w:rPr>
          <w:rFonts w:cs="Times Armenian" w:ascii="Times Armenian" w:hAnsi="Times Armenian"/>
          <w:sz w:val="21"/>
          <w:szCs w:val="21"/>
        </w:rPr>
        <w:t>Թամրազյանի տողերի վանկերի թիվը նույնն է (8-րդ տողի մի վանկն ա</w:t>
        <w:softHyphen/>
        <w:t xml:space="preserve">վել է), </w:t>
      </w:r>
      <w:r>
        <w:rPr>
          <w:rFonts w:cs="Times Armenian" w:ascii="Times Armenian" w:hAnsi="Times Armenian"/>
          <w:b/>
          <w:i/>
          <w:sz w:val="21"/>
          <w:szCs w:val="21"/>
        </w:rPr>
        <w:t>հանգ համարյա չկա, բացի 14 ու 16-րդ տողերի միավանկ հանգերը:</w:t>
      </w:r>
      <w:r>
        <w:rPr>
          <w:rFonts w:cs="Times Armenian" w:ascii="Times Armenian" w:hAnsi="Times Armenian"/>
          <w:sz w:val="21"/>
          <w:szCs w:val="21"/>
        </w:rPr>
        <w:t xml:space="preserve"> 3-րդ ու 5-րդ տողերի մետրն ուրիշ է, 5-րդ տողն անհեթեթ է ու չի կապվում նա</w:t>
        <w:softHyphen/>
        <w:t>խոր</w:t>
        <w:softHyphen/>
        <w:t>դներին (նույնիսկ թե որ թարգմանական նեոլոգիզմ է): Ու չգիտես ին</w:t>
        <w:softHyphen/>
        <w:t xml:space="preserve">չո՞ւ,   </w:t>
      </w:r>
      <w:r>
        <w:rPr>
          <w:rFonts w:cs="Times Armenian" w:ascii="Times Armenian" w:hAnsi="Times Armenian"/>
          <w:b/>
          <w:i/>
          <w:sz w:val="21"/>
          <w:szCs w:val="21"/>
        </w:rPr>
        <w:t>…բեմ, և դահլ</w:t>
      </w:r>
      <w:r>
        <w:rPr>
          <w:rFonts w:cs="Times Armenian" w:ascii="Times Armenian" w:hAnsi="Times Armenian"/>
          <w:b/>
          <w:i/>
          <w:sz w:val="21"/>
          <w:szCs w:val="21"/>
          <w:u w:val="single"/>
        </w:rPr>
        <w:t>ի</w:t>
      </w:r>
      <w:r>
        <w:rPr>
          <w:rFonts w:cs="Times Armenian" w:ascii="Times Armenian" w:hAnsi="Times Armenian"/>
          <w:b/>
          <w:i/>
          <w:sz w:val="21"/>
          <w:szCs w:val="21"/>
        </w:rPr>
        <w:t>ճ, Հնչում են, իբրև հեռու արձա</w:t>
        <w:softHyphen/>
        <w:t>գանք Գալիք անցքերը իմ ապրած դար</w:t>
      </w:r>
      <w:r>
        <w:rPr>
          <w:rFonts w:cs="Times Armenian" w:ascii="Times Armenian" w:hAnsi="Times Armenian"/>
          <w:b/>
          <w:i/>
          <w:sz w:val="21"/>
          <w:szCs w:val="21"/>
          <w:u w:val="single"/>
        </w:rPr>
        <w:t>ի</w:t>
      </w:r>
      <w:r>
        <w:rPr>
          <w:rFonts w:cs="Times Armenian" w:ascii="Times Armenian" w:hAnsi="Times Armenian"/>
          <w:i/>
          <w:sz w:val="21"/>
          <w:szCs w:val="21"/>
        </w:rPr>
        <w:t>:</w:t>
      </w:r>
      <w:r>
        <w:rPr>
          <w:rFonts w:cs="Times Armenian" w:ascii="Times Armenian" w:hAnsi="Times Armenian"/>
          <w:sz w:val="21"/>
          <w:szCs w:val="21"/>
        </w:rPr>
        <w:t xml:space="preserve"> Այստեղ թե՛ կետադրությունն է սխալ, թե՛ մի բայ պակաս է:</w:t>
      </w:r>
    </w:p>
    <w:p>
      <w:pPr>
        <w:pStyle w:val="Normal"/>
        <w:ind w:firstLine="360"/>
        <w:jc w:val="both"/>
        <w:rPr>
          <w:rFonts w:ascii="Russian Times" w:hAnsi="Russian Times" w:cs="Russian Times"/>
        </w:rPr>
      </w:pPr>
      <w:r>
        <w:rPr>
          <w:rFonts w:cs="Times Armenian" w:ascii="Times Armenian" w:hAnsi="Times Armenian"/>
          <w:sz w:val="21"/>
          <w:szCs w:val="21"/>
        </w:rPr>
        <w:t xml:space="preserve">Բնագրի ոգուն չի կապվում համ էլ 13-րդ տողը (հմմտ բնագրի ու </w:t>
      </w:r>
      <w:r>
        <w:rPr>
          <w:rFonts w:cs="Times Armenian" w:ascii="Times Armenian" w:hAnsi="Times Armenian"/>
          <w:b/>
          <w:i/>
          <w:sz w:val="21"/>
          <w:szCs w:val="21"/>
        </w:rPr>
        <w:t>19.1-ի</w:t>
      </w:r>
      <w:r>
        <w:rPr>
          <w:rFonts w:cs="Times Armenian" w:ascii="Times Armenian" w:hAnsi="Times Armenian"/>
          <w:sz w:val="21"/>
          <w:szCs w:val="21"/>
        </w:rPr>
        <w:t xml:space="preserve"> նույն տողի հետ): Հասկանալի չի համ էլ, թե 14-րդ տողում </w:t>
      </w:r>
      <w:r>
        <w:rPr>
          <w:rFonts w:cs="Times Armenian" w:ascii="Times Armenian" w:hAnsi="Times Armenian"/>
          <w:b/>
          <w:i/>
          <w:sz w:val="21"/>
          <w:szCs w:val="21"/>
        </w:rPr>
        <w:t>վախճա՞նն է ցուրտ,</w:t>
      </w:r>
      <w:r>
        <w:rPr>
          <w:rFonts w:cs="Times Armenian" w:ascii="Times Armenian" w:hAnsi="Times Armenian"/>
          <w:b/>
          <w:sz w:val="21"/>
          <w:szCs w:val="21"/>
        </w:rPr>
        <w:t xml:space="preserve"> </w:t>
      </w:r>
      <w:r>
        <w:rPr>
          <w:rFonts w:cs="Times Armenian" w:ascii="Times Armenian" w:hAnsi="Times Armenian"/>
          <w:sz w:val="21"/>
          <w:szCs w:val="21"/>
        </w:rPr>
        <w:t>թե՞</w:t>
      </w:r>
      <w:r>
        <w:rPr>
          <w:rFonts w:cs="Times Armenian" w:ascii="Times Armenian" w:hAnsi="Times Armenian"/>
          <w:b/>
          <w:sz w:val="21"/>
          <w:szCs w:val="21"/>
        </w:rPr>
        <w:t xml:space="preserve"> </w:t>
      </w:r>
      <w:r>
        <w:rPr>
          <w:rFonts w:cs="Times Armenian" w:ascii="Times Armenian" w:hAnsi="Times Armenian"/>
          <w:b/>
          <w:i/>
          <w:sz w:val="21"/>
          <w:szCs w:val="21"/>
        </w:rPr>
        <w:t>ճամփան:</w:t>
      </w:r>
    </w:p>
    <w:p>
      <w:pPr>
        <w:pStyle w:val="Normal"/>
        <w:ind w:firstLine="360"/>
        <w:jc w:val="both"/>
        <w:rPr>
          <w:rFonts w:ascii="Russian Times" w:hAnsi="Russian Times" w:cs="Russian Times"/>
        </w:rPr>
      </w:pPr>
      <w:r>
        <w:rPr>
          <w:rFonts w:cs="Times Armenian" w:ascii="Times Armenian" w:hAnsi="Times Armenian"/>
          <w:sz w:val="21"/>
          <w:szCs w:val="21"/>
        </w:rPr>
        <w:t>Հեռադիտակները ինչո՞ւ են</w:t>
      </w:r>
      <w:r>
        <w:rPr>
          <w:rFonts w:cs="Times Armenian" w:ascii="Times Armenian" w:hAnsi="Times Armenian"/>
          <w:b/>
          <w:sz w:val="21"/>
          <w:szCs w:val="21"/>
        </w:rPr>
        <w:t xml:space="preserve"> </w:t>
      </w:r>
      <w:r>
        <w:rPr>
          <w:rFonts w:cs="Times Armenian" w:ascii="Times Armenian" w:hAnsi="Times Armenian"/>
          <w:b/>
          <w:i/>
          <w:sz w:val="21"/>
          <w:szCs w:val="21"/>
        </w:rPr>
        <w:t>բազմակուտակ:</w:t>
      </w:r>
      <w:r>
        <w:rPr>
          <w:rFonts w:cs="Times Armenian" w:ascii="Times Armenian" w:hAnsi="Times Armenian"/>
          <w:sz w:val="21"/>
          <w:szCs w:val="21"/>
        </w:rPr>
        <w:t xml:space="preserve"> Բնագրի </w:t>
      </w:r>
      <w:r>
        <w:rPr>
          <w:rFonts w:cs="Russian Times" w:ascii="Russian Times" w:hAnsi="Russian Times"/>
          <w:sz w:val="21"/>
          <w:szCs w:val="21"/>
        </w:rPr>
        <w:t>Авва Отче</w:t>
      </w:r>
      <w:r>
        <w:rPr>
          <w:rFonts w:cs="Baltica" w:ascii="Baltica" w:hAnsi="Baltica"/>
          <w:sz w:val="21"/>
          <w:szCs w:val="21"/>
        </w:rPr>
        <w:t>-</w:t>
      </w:r>
      <w:r>
        <w:rPr>
          <w:rFonts w:cs="Times Armenian" w:ascii="Times Armenian" w:hAnsi="Times Armenian"/>
          <w:sz w:val="21"/>
          <w:szCs w:val="21"/>
        </w:rPr>
        <w:t>ն  Թամ</w:t>
        <w:softHyphen/>
        <w:t xml:space="preserve">րազյանի թարգմանության մեջ դարձել է </w:t>
      </w:r>
      <w:r>
        <w:rPr>
          <w:rFonts w:cs="Times Armenian" w:ascii="Times Armenian" w:hAnsi="Times Armenian"/>
          <w:b/>
          <w:i/>
          <w:sz w:val="21"/>
          <w:szCs w:val="21"/>
        </w:rPr>
        <w:t>Հայր իմ,</w:t>
      </w:r>
      <w:r>
        <w:rPr>
          <w:rFonts w:cs="Times Armenian" w:ascii="Times Armenian" w:hAnsi="Times Armenian"/>
          <w:sz w:val="21"/>
          <w:szCs w:val="21"/>
        </w:rPr>
        <w:t xml:space="preserve"> փոխանակ` </w:t>
      </w:r>
      <w:r>
        <w:rPr>
          <w:rFonts w:cs="Times Armenian" w:ascii="Times Armenian" w:hAnsi="Times Armenian"/>
          <w:b/>
          <w:i/>
          <w:sz w:val="21"/>
          <w:szCs w:val="21"/>
        </w:rPr>
        <w:t>Հայր մեր-ի,</w:t>
      </w:r>
      <w:r>
        <w:rPr>
          <w:rFonts w:cs="Times Armenian" w:ascii="Times Armenian" w:hAnsi="Times Armenian"/>
          <w:sz w:val="21"/>
          <w:szCs w:val="21"/>
        </w:rPr>
        <w:t xml:space="preserve"> ով հենց ա՛յն Տեր Աստվածն է, ով Քրիստոսին տվեց դառը թույնով լի </w:t>
      </w:r>
      <w:r>
        <w:rPr>
          <w:rFonts w:cs="Times Armenian" w:ascii="Times Armenian" w:hAnsi="Times Armenian"/>
          <w:b/>
          <w:i/>
          <w:sz w:val="21"/>
          <w:szCs w:val="21"/>
        </w:rPr>
        <w:t>փոր</w:t>
        <w:softHyphen/>
        <w:t>ձու</w:t>
        <w:softHyphen/>
        <w:t>թյան թասը</w:t>
      </w:r>
      <w:r>
        <w:rPr>
          <w:rFonts w:cs="Times Armenian" w:ascii="Times Armenian" w:hAnsi="Times Armenian"/>
          <w:i/>
          <w:sz w:val="21"/>
          <w:szCs w:val="21"/>
        </w:rPr>
        <w:t>,</w:t>
      </w:r>
      <w:r>
        <w:rPr>
          <w:rFonts w:cs="Times Armenian" w:ascii="Times Armenian" w:hAnsi="Times Armenian"/>
          <w:sz w:val="21"/>
          <w:szCs w:val="21"/>
        </w:rPr>
        <w:t xml:space="preserve"> ինչը </w:t>
      </w:r>
      <w:r>
        <w:rPr>
          <w:rFonts w:cs="Times Armenian" w:ascii="Times Armenian" w:hAnsi="Times Armenian"/>
          <w:b/>
          <w:i/>
          <w:sz w:val="21"/>
          <w:szCs w:val="21"/>
        </w:rPr>
        <w:t>17.2-ի</w:t>
      </w:r>
      <w:r>
        <w:rPr>
          <w:rFonts w:cs="Times Armenian" w:ascii="Times Armenian" w:hAnsi="Times Armenian"/>
          <w:sz w:val="21"/>
          <w:szCs w:val="21"/>
        </w:rPr>
        <w:t xml:space="preserve"> մեջ դառել է </w:t>
      </w:r>
      <w:r>
        <w:rPr>
          <w:rFonts w:cs="Times Armenian" w:ascii="Times Armenian" w:hAnsi="Times Armenian"/>
          <w:b/>
          <w:i/>
          <w:sz w:val="21"/>
          <w:szCs w:val="21"/>
        </w:rPr>
        <w:t>դառը բաժակ:</w:t>
      </w:r>
      <w:r>
        <w:rPr>
          <w:rFonts w:cs="Times Armenian" w:ascii="Times Armenian" w:hAnsi="Times Armenian"/>
          <w:b/>
          <w:sz w:val="21"/>
          <w:szCs w:val="21"/>
        </w:rPr>
        <w:t xml:space="preserve"> </w:t>
      </w:r>
      <w:r>
        <w:rPr>
          <w:rFonts w:cs="Times Armenian" w:ascii="Times Armenian" w:hAnsi="Times Armenian"/>
          <w:sz w:val="21"/>
          <w:szCs w:val="21"/>
        </w:rPr>
        <w:t xml:space="preserve">Իսկ </w:t>
      </w:r>
      <w:r>
        <w:rPr>
          <w:rFonts w:cs="Times Armenian" w:ascii="Times Armenian" w:hAnsi="Times Armenian"/>
          <w:b/>
          <w:i/>
          <w:sz w:val="21"/>
          <w:szCs w:val="21"/>
        </w:rPr>
        <w:t>Հայր իմ-ը</w:t>
      </w:r>
      <w:r>
        <w:rPr>
          <w:rFonts w:cs="Times Armenian" w:ascii="Times Armenian" w:hAnsi="Times Armenian"/>
          <w:sz w:val="21"/>
          <w:szCs w:val="21"/>
        </w:rPr>
        <w:t xml:space="preserve"> կարող է լինի մենակ հեղինակի կամ էլ թարգմանի հայրը: Ի՞նչ է նշանակում </w:t>
      </w:r>
      <w:r>
        <w:rPr>
          <w:rFonts w:cs="Times Armenian" w:ascii="Times Armenian" w:hAnsi="Times Armenian"/>
          <w:b/>
          <w:i/>
          <w:sz w:val="21"/>
          <w:szCs w:val="21"/>
        </w:rPr>
        <w:t>Դժվար է կենալ-ը,</w:t>
      </w:r>
      <w:r>
        <w:rPr>
          <w:rFonts w:cs="Times Armenian" w:ascii="Times Armenian" w:hAnsi="Times Armenian"/>
          <w:sz w:val="21"/>
          <w:szCs w:val="21"/>
        </w:rPr>
        <w:t xml:space="preserve"> ու այս </w:t>
      </w:r>
      <w:r>
        <w:rPr>
          <w:rFonts w:cs="Times Armenian" w:ascii="Times Armenian" w:hAnsi="Times Armenian"/>
          <w:b/>
          <w:i/>
          <w:sz w:val="21"/>
          <w:szCs w:val="21"/>
        </w:rPr>
        <w:t>կենալը</w:t>
      </w:r>
      <w:r>
        <w:rPr>
          <w:rFonts w:cs="Times Armenian" w:ascii="Times Armenian" w:hAnsi="Times Armenian"/>
          <w:sz w:val="21"/>
          <w:szCs w:val="21"/>
        </w:rPr>
        <w:t xml:space="preserve"> ինչո՞ւ է </w:t>
      </w:r>
      <w:r>
        <w:rPr>
          <w:rFonts w:cs="Times Armenian" w:ascii="Times Armenian" w:hAnsi="Times Armenian"/>
          <w:b/>
          <w:i/>
          <w:sz w:val="21"/>
          <w:szCs w:val="21"/>
        </w:rPr>
        <w:t>դժվար,</w:t>
      </w:r>
      <w:r>
        <w:rPr>
          <w:rFonts w:cs="Times Armenian" w:ascii="Times Armenian" w:hAnsi="Times Armenian"/>
          <w:sz w:val="21"/>
          <w:szCs w:val="21"/>
        </w:rPr>
        <w:t xml:space="preserve"> ու կյանքն ինչո՞ւ է </w:t>
      </w:r>
      <w:r>
        <w:rPr>
          <w:rFonts w:cs="Times Armenian" w:ascii="Times Armenian" w:hAnsi="Times Armenian"/>
          <w:b/>
          <w:i/>
          <w:sz w:val="21"/>
          <w:szCs w:val="21"/>
        </w:rPr>
        <w:t>խրված Փարի</w:t>
        <w:softHyphen/>
        <w:t>սեության խավար ճա</w:t>
        <w:softHyphen/>
        <w:t>հիճում,</w:t>
      </w:r>
      <w:r>
        <w:rPr>
          <w:rFonts w:cs="Times Armenian" w:ascii="Times Armenian" w:hAnsi="Times Armenian"/>
          <w:b/>
          <w:sz w:val="21"/>
          <w:szCs w:val="21"/>
        </w:rPr>
        <w:t xml:space="preserve"> </w:t>
      </w:r>
      <w:r>
        <w:rPr>
          <w:rFonts w:cs="Times Armenian" w:ascii="Times Armenian" w:hAnsi="Times Armenian"/>
          <w:sz w:val="21"/>
          <w:szCs w:val="21"/>
        </w:rPr>
        <w:t>(ահա մի ավելորդ</w:t>
      </w:r>
      <w:r>
        <w:rPr>
          <w:rFonts w:cs="Times Armenian" w:ascii="Times Armenian" w:hAnsi="Times Armenian"/>
          <w:b/>
          <w:sz w:val="21"/>
          <w:szCs w:val="21"/>
        </w:rPr>
        <w:t xml:space="preserve"> </w:t>
      </w:r>
      <w:r>
        <w:rPr>
          <w:rFonts w:cs="Times Armenian" w:ascii="Times Armenian" w:hAnsi="Times Armenian"/>
          <w:b/>
          <w:i/>
          <w:sz w:val="21"/>
          <w:szCs w:val="21"/>
        </w:rPr>
        <w:t>«ի»,  ճահիճում</w:t>
      </w:r>
      <w:r>
        <w:rPr>
          <w:rFonts w:cs="Times Armenian" w:ascii="Times Armenian" w:hAnsi="Times Armenian"/>
          <w:b/>
          <w:sz w:val="21"/>
          <w:szCs w:val="21"/>
        </w:rPr>
        <w:t xml:space="preserve"> </w:t>
      </w:r>
      <w:r>
        <w:rPr>
          <w:rFonts w:cs="Times Armenian" w:ascii="Times Armenian" w:hAnsi="Times Armenian"/>
          <w:sz w:val="21"/>
          <w:szCs w:val="21"/>
        </w:rPr>
        <w:t>բառի մեջ, որ վանկերի թիվը լրանա</w:t>
      </w:r>
      <w:r>
        <w:rPr>
          <w:rFonts w:cs="Times Armenian" w:ascii="Times Armenian" w:hAnsi="Times Armenian"/>
          <w:b/>
          <w:sz w:val="21"/>
          <w:szCs w:val="21"/>
        </w:rPr>
        <w:t xml:space="preserve">) </w:t>
      </w:r>
      <w:r>
        <w:rPr>
          <w:rFonts w:cs="Times Armenian" w:ascii="Times Armenian" w:hAnsi="Times Armenian"/>
          <w:sz w:val="21"/>
          <w:szCs w:val="21"/>
        </w:rPr>
        <w:t>ու այդ ո՞ւմ</w:t>
      </w:r>
      <w:r>
        <w:rPr>
          <w:rFonts w:cs="Times Armenian" w:ascii="Times Armenian" w:hAnsi="Times Armenian"/>
          <w:b/>
          <w:sz w:val="21"/>
          <w:szCs w:val="21"/>
        </w:rPr>
        <w:t xml:space="preserve"> </w:t>
      </w:r>
      <w:r>
        <w:rPr>
          <w:rFonts w:cs="Times Armenian" w:ascii="Times Armenian" w:hAnsi="Times Armenian"/>
          <w:b/>
          <w:i/>
          <w:sz w:val="21"/>
          <w:szCs w:val="21"/>
        </w:rPr>
        <w:t>կյանքն է խրված Փարի</w:t>
        <w:softHyphen/>
        <w:t>սեության խավար ճահիճում</w:t>
      </w:r>
      <w:r>
        <w:rPr>
          <w:rFonts w:cs="Times Armenian" w:ascii="Times Armenian" w:hAnsi="Times Armenian"/>
          <w:b/>
          <w:sz w:val="21"/>
          <w:szCs w:val="21"/>
        </w:rPr>
        <w:t xml:space="preserve">  </w:t>
      </w:r>
      <w:r>
        <w:rPr>
          <w:rFonts w:cs="Times Armenian" w:ascii="Times Armenian" w:hAnsi="Times Armenian"/>
          <w:sz w:val="21"/>
          <w:szCs w:val="21"/>
        </w:rPr>
        <w:t>(փոխանակ</w:t>
      </w:r>
      <w:r>
        <w:rPr>
          <w:rFonts w:cs="Times Armenian" w:ascii="Times Armenian" w:hAnsi="Times Armenian"/>
          <w:b/>
          <w:sz w:val="21"/>
          <w:szCs w:val="21"/>
        </w:rPr>
        <w:t xml:space="preserve"> </w:t>
      </w:r>
      <w:r>
        <w:rPr>
          <w:rFonts w:cs="Times Armenian" w:ascii="Times Armenian" w:hAnsi="Times Armenian"/>
          <w:b/>
          <w:i/>
          <w:sz w:val="21"/>
          <w:szCs w:val="21"/>
        </w:rPr>
        <w:t xml:space="preserve">խրված լինի ճահիճը </w:t>
      </w:r>
      <w:r>
        <w:rPr>
          <w:rFonts w:cs="Times Armenian" w:ascii="Times Armenian" w:hAnsi="Times Armenian"/>
          <w:sz w:val="21"/>
          <w:szCs w:val="21"/>
        </w:rPr>
        <w:t xml:space="preserve">: Սա հենց </w:t>
      </w:r>
      <w:r>
        <w:rPr>
          <w:rFonts w:cs="Times Armenian" w:ascii="Times Armenian" w:hAnsi="Times Armenian"/>
          <w:b/>
          <w:i/>
          <w:sz w:val="21"/>
          <w:szCs w:val="21"/>
        </w:rPr>
        <w:t>15.2-ի</w:t>
      </w:r>
      <w:r>
        <w:rPr>
          <w:rFonts w:cs="Times Armenian" w:ascii="Times Armenian" w:hAnsi="Times Armenian"/>
          <w:sz w:val="21"/>
          <w:szCs w:val="21"/>
        </w:rPr>
        <w:t xml:space="preserve"> միջի հանգի խաթեր Սահյանի արած նույն սխալն է):</w:t>
      </w:r>
    </w:p>
    <w:p>
      <w:pPr>
        <w:pStyle w:val="Normal"/>
        <w:ind w:firstLine="360"/>
        <w:jc w:val="both"/>
        <w:rPr>
          <w:rFonts w:ascii="Russian Times" w:hAnsi="Russian Times" w:cs="Russian Times"/>
        </w:rPr>
      </w:pPr>
      <w:r>
        <w:rPr>
          <w:rFonts w:cs="Times Armenian" w:ascii="Times Armenian" w:hAnsi="Times Armenian"/>
          <w:sz w:val="21"/>
          <w:szCs w:val="21"/>
        </w:rPr>
        <w:t xml:space="preserve">Վերնագրի </w:t>
      </w:r>
      <w:r>
        <w:rPr>
          <w:rFonts w:cs="Times Armenian" w:ascii="Times Armenian" w:hAnsi="Times Armenian"/>
          <w:b/>
          <w:i/>
          <w:sz w:val="21"/>
          <w:szCs w:val="21"/>
        </w:rPr>
        <w:t>ը</w:t>
      </w:r>
      <w:r>
        <w:rPr>
          <w:rFonts w:cs="Times Armenian" w:ascii="Times Armenian" w:hAnsi="Times Armenian"/>
          <w:b/>
          <w:sz w:val="21"/>
          <w:szCs w:val="21"/>
        </w:rPr>
        <w:t xml:space="preserve"> </w:t>
      </w:r>
      <w:r>
        <w:rPr>
          <w:rFonts w:cs="Times Armenian" w:ascii="Times Armenian" w:hAnsi="Times Armenian"/>
          <w:sz w:val="21"/>
          <w:szCs w:val="21"/>
        </w:rPr>
        <w:t>հոդը պակաս է:</w:t>
      </w:r>
    </w:p>
    <w:p>
      <w:pPr>
        <w:pStyle w:val="Normal"/>
        <w:ind w:firstLine="360"/>
        <w:jc w:val="both"/>
        <w:rPr>
          <w:rFonts w:ascii="Russian Times" w:hAnsi="Russian Times" w:cs="Russian Times"/>
        </w:rPr>
      </w:pPr>
      <w:r>
        <w:rPr>
          <w:rFonts w:cs="Times Armenian" w:ascii="Times Armenian" w:hAnsi="Times Armenian"/>
          <w:b/>
          <w:sz w:val="21"/>
          <w:szCs w:val="21"/>
        </w:rPr>
        <w:t xml:space="preserve">19.2-ը </w:t>
      </w:r>
      <w:r>
        <w:rPr>
          <w:rFonts w:cs="Times Armenian" w:ascii="Times Armenian" w:hAnsi="Times Armenian"/>
          <w:sz w:val="21"/>
          <w:szCs w:val="21"/>
        </w:rPr>
        <w:t>հայերեն լավ ոտանավոր չի, ուրեմն, թարգմանություն չի:</w:t>
      </w:r>
    </w:p>
    <w:p>
      <w:pPr>
        <w:pStyle w:val="Normal"/>
        <w:ind w:firstLine="360"/>
        <w:jc w:val="both"/>
        <w:rPr>
          <w:rFonts w:ascii="Russian Times" w:hAnsi="Russian Times" w:cs="Russian Times"/>
        </w:rPr>
      </w:pPr>
      <w:r>
        <w:rPr>
          <w:rFonts w:cs="Times Armenian" w:ascii="Times Armenian" w:hAnsi="Times Armenian"/>
          <w:i/>
          <w:sz w:val="21"/>
          <w:szCs w:val="21"/>
        </w:rPr>
      </w:r>
    </w:p>
    <w:p>
      <w:pPr>
        <w:pStyle w:val="Normal"/>
        <w:ind w:start="360" w:hanging="0"/>
        <w:rPr>
          <w:rFonts w:ascii="Russian Times" w:hAnsi="Russian Times" w:cs="Russian Times"/>
        </w:rPr>
      </w:pPr>
      <w:r>
        <w:rPr>
          <w:rFonts w:cs="Times Armenian" w:ascii="Times Armenian" w:hAnsi="Times Armenian"/>
          <w:b/>
          <w:i/>
          <w:sz w:val="21"/>
          <w:szCs w:val="21"/>
        </w:rPr>
      </w:r>
    </w:p>
    <w:p>
      <w:pPr>
        <w:pStyle w:val="Normal"/>
        <w:ind w:start="360" w:hanging="0"/>
        <w:jc w:val="both"/>
        <w:rPr>
          <w:rFonts w:ascii="Russian Times" w:hAnsi="Russian Times" w:cs="Russian Times"/>
        </w:rPr>
      </w:pPr>
      <w:r>
        <w:rPr>
          <w:rFonts w:cs="Times Armenian" w:ascii="Times Armenian" w:hAnsi="Times Armenian"/>
          <w:b/>
          <w:i/>
          <w:sz w:val="21"/>
          <w:szCs w:val="21"/>
        </w:rPr>
      </w:r>
    </w:p>
    <w:p>
      <w:pPr>
        <w:pStyle w:val="Heading3"/>
        <w:numPr>
          <w:ilvl w:val="0"/>
          <w:numId w:val="0"/>
        </w:numPr>
        <w:ind w:start="720" w:hanging="0"/>
        <w:rPr>
          <w:rFonts w:ascii="Russian Times" w:hAnsi="Russian Times" w:cs="Russian Times"/>
        </w:rPr>
      </w:pPr>
      <w:bookmarkStart w:id="76" w:name="__RefHeading___Toc409540387"/>
      <w:bookmarkEnd w:id="76"/>
      <w:r>
        <w:rPr>
          <w:rFonts w:cs="Times Armenian" w:ascii="Times Armenian" w:hAnsi="Times Armenian"/>
        </w:rPr>
        <w:t>19.1 ՀԱՄԼԵՏԸ</w:t>
      </w:r>
    </w:p>
    <w:p>
      <w:pPr>
        <w:pStyle w:val="Normal"/>
        <w:ind w:start="360" w:hanging="0"/>
        <w:jc w:val="both"/>
        <w:rPr>
          <w:rFonts w:ascii="Russian Times" w:hAnsi="Russian Times" w:cs="Russian Times"/>
        </w:rPr>
      </w:pPr>
      <w:r>
        <w:rPr>
          <w:rFonts w:cs="Times Armenian" w:ascii="Times Armenian" w:hAnsi="Times Armenian"/>
          <w:b/>
          <w:i/>
          <w:sz w:val="21"/>
          <w:szCs w:val="21"/>
        </w:rPr>
      </w:r>
    </w:p>
    <w:p>
      <w:pPr>
        <w:pStyle w:val="Normal"/>
        <w:ind w:start="360" w:hanging="0"/>
        <w:jc w:val="end"/>
        <w:rPr>
          <w:rFonts w:ascii="Russian Times" w:hAnsi="Russian Times" w:cs="Russian Times"/>
        </w:rPr>
      </w:pPr>
      <w:r>
        <w:rPr>
          <w:rFonts w:cs="Times Armenian" w:ascii="Times Armenian" w:hAnsi="Times Armenian"/>
          <w:b/>
          <w:i/>
          <w:sz w:val="21"/>
          <w:szCs w:val="21"/>
        </w:rPr>
        <w:t>Թարգման` Մ. Հարությունյան</w:t>
      </w:r>
    </w:p>
    <w:p>
      <w:pPr>
        <w:pStyle w:val="Normal"/>
        <w:ind w:start="360" w:hanging="0"/>
        <w:jc w:val="both"/>
        <w:rPr>
          <w:rFonts w:ascii="Russian Times" w:hAnsi="Russian Times" w:cs="Russian Times"/>
        </w:rPr>
      </w:pPr>
      <w:r>
        <w:rPr>
          <w:rFonts w:cs="Times Armenian" w:ascii="Times Armenian" w:hAnsi="Times Armenian"/>
          <w:b/>
          <w:i/>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Աղմուկը մարեց: Ու էս դատարկ բեմին,</w:t>
        <w:tab/>
        <w:tab/>
        <w:tab/>
        <w:t xml:space="preserve">a a՛ a a՛ </w:t>
      </w:r>
    </w:p>
    <w:p>
      <w:pPr>
        <w:pStyle w:val="Normal"/>
        <w:ind w:start="360" w:hanging="0"/>
        <w:jc w:val="both"/>
        <w:rPr>
          <w:rFonts w:ascii="Russian Times" w:hAnsi="Russian Times" w:cs="Russian Times"/>
        </w:rPr>
      </w:pPr>
      <w:r>
        <w:rPr>
          <w:rFonts w:cs="Times Armenian" w:ascii="Times Armenian" w:hAnsi="Times Armenian"/>
          <w:sz w:val="21"/>
          <w:szCs w:val="21"/>
        </w:rPr>
        <w:t>Լուռ հենված դռան շրջանակին,</w:t>
        <w:tab/>
        <w:tab/>
        <w:tab/>
        <w:tab/>
        <w:t>11-9-11-9</w:t>
      </w:r>
    </w:p>
    <w:p>
      <w:pPr>
        <w:pStyle w:val="Normal"/>
        <w:ind w:start="360" w:hanging="0"/>
        <w:jc w:val="both"/>
        <w:rPr>
          <w:rFonts w:ascii="Russian Times" w:hAnsi="Russian Times" w:cs="Russian Times"/>
        </w:rPr>
      </w:pPr>
      <w:r>
        <w:rPr>
          <w:rFonts w:cs="Times Armenian" w:ascii="Times Armenian" w:hAnsi="Times Armenian"/>
          <w:sz w:val="21"/>
          <w:szCs w:val="21"/>
        </w:rPr>
        <w:t>Գալիքն եմ գուշակում` նոր դարի շեմին,</w:t>
      </w:r>
    </w:p>
    <w:p>
      <w:pPr>
        <w:pStyle w:val="Normal"/>
        <w:ind w:start="360" w:hanging="0"/>
        <w:jc w:val="both"/>
        <w:rPr>
          <w:rFonts w:ascii="Russian Times" w:hAnsi="Russian Times" w:cs="Russian Times"/>
        </w:rPr>
      </w:pPr>
      <w:r>
        <w:rPr>
          <w:rFonts w:cs="Times Armenian" w:ascii="Times Armenian" w:hAnsi="Times Armenian"/>
          <w:sz w:val="21"/>
          <w:szCs w:val="21"/>
        </w:rPr>
        <w:t>Ականջս` հեռու արձագանքին:</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Ու բյուր հազար աչքով մառը մթության`</w:t>
        <w:tab/>
        <w:tab/>
        <w:tab/>
        <w:t xml:space="preserve">b a՛՛ b a՛՛՛ </w:t>
      </w:r>
    </w:p>
    <w:p>
      <w:pPr>
        <w:pStyle w:val="Normal"/>
        <w:ind w:start="360" w:hanging="0"/>
        <w:jc w:val="both"/>
        <w:rPr>
          <w:rFonts w:ascii="Russian Times" w:hAnsi="Russian Times" w:cs="Russian Times"/>
        </w:rPr>
      </w:pPr>
      <w:r>
        <w:rPr>
          <w:rFonts w:cs="Times Armenian" w:ascii="Times Armenian" w:hAnsi="Times Armenian"/>
          <w:sz w:val="21"/>
          <w:szCs w:val="21"/>
        </w:rPr>
        <w:t>Բիբե՛րն ա չռե իմ աչքերին:</w:t>
        <w:tab/>
        <w:tab/>
        <w:tab/>
        <w:tab/>
        <w:tab/>
        <w:t>11-9-11-9</w:t>
      </w:r>
    </w:p>
    <w:p>
      <w:pPr>
        <w:pStyle w:val="Normal"/>
        <w:ind w:start="360" w:hanging="0"/>
        <w:jc w:val="both"/>
        <w:rPr>
          <w:rFonts w:ascii="Russian Times" w:hAnsi="Russian Times" w:cs="Russian Times"/>
        </w:rPr>
      </w:pPr>
      <w:r>
        <w:rPr>
          <w:rFonts w:cs="Times Armenian" w:ascii="Times Armenian" w:hAnsi="Times Armenian"/>
          <w:sz w:val="21"/>
          <w:szCs w:val="21"/>
        </w:rPr>
        <w:t>Թե ճար ունես, էս մի թասն է՛լ փորձության</w:t>
      </w:r>
    </w:p>
    <w:p>
      <w:pPr>
        <w:pStyle w:val="Normal"/>
        <w:ind w:start="360" w:hanging="0"/>
        <w:jc w:val="both"/>
        <w:rPr>
          <w:rFonts w:ascii="Russian Times" w:hAnsi="Russian Times" w:cs="Russian Times"/>
        </w:rPr>
      </w:pPr>
      <w:r>
        <w:rPr>
          <w:rFonts w:cs="Times Armenian" w:ascii="Times Armenian" w:hAnsi="Times Armenian"/>
          <w:sz w:val="21"/>
          <w:szCs w:val="21"/>
        </w:rPr>
        <w:t>Յա՛ն տար, Հա՛յր Մեր, ու ինձ ազատի՛:</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Լա՛վն ա գաղափարդ` անշեղ ու համառ,</w:t>
        <w:tab/>
        <w:tab/>
        <w:tab/>
        <w:t xml:space="preserve">c a՛՛ c՛ a՛ </w:t>
      </w:r>
    </w:p>
    <w:p>
      <w:pPr>
        <w:pStyle w:val="Normal"/>
        <w:ind w:start="360" w:hanging="0"/>
        <w:jc w:val="both"/>
        <w:rPr>
          <w:rFonts w:ascii="Russian Times" w:hAnsi="Russian Times" w:cs="Russian Times"/>
        </w:rPr>
      </w:pPr>
      <w:r>
        <w:rPr>
          <w:rFonts w:cs="Times Armenian" w:ascii="Times Armenian" w:hAnsi="Times Armenian"/>
          <w:sz w:val="21"/>
          <w:szCs w:val="21"/>
        </w:rPr>
        <w:t>Համաձայն եմ համ էլ` է՛ս դերին:</w:t>
        <w:tab/>
        <w:tab/>
        <w:tab/>
        <w:tab/>
        <w:t>11-9-11-9</w:t>
      </w:r>
    </w:p>
    <w:p>
      <w:pPr>
        <w:pStyle w:val="Normal"/>
        <w:ind w:start="360" w:hanging="0"/>
        <w:jc w:val="both"/>
        <w:rPr>
          <w:rFonts w:ascii="Russian Times" w:hAnsi="Russian Times" w:cs="Russian Times"/>
        </w:rPr>
      </w:pPr>
      <w:r>
        <w:rPr>
          <w:rFonts w:cs="Times Armenian" w:ascii="Times Armenian" w:hAnsi="Times Armenian"/>
          <w:sz w:val="21"/>
          <w:szCs w:val="21"/>
        </w:rPr>
        <w:t>Բայց ուրի՛շ պիես են ցույց տալի հիմա,</w:t>
      </w:r>
    </w:p>
    <w:p>
      <w:pPr>
        <w:pStyle w:val="Normal"/>
        <w:ind w:start="360" w:hanging="0"/>
        <w:jc w:val="both"/>
        <w:rPr>
          <w:rFonts w:ascii="Russian Times" w:hAnsi="Russian Times" w:cs="Russian Times"/>
        </w:rPr>
      </w:pPr>
      <w:r>
        <w:rPr>
          <w:rFonts w:cs="Times Armenian" w:ascii="Times Armenian" w:hAnsi="Times Armenian"/>
          <w:sz w:val="21"/>
          <w:szCs w:val="21"/>
        </w:rPr>
        <w:t>Էս անգամ ազատի՛ ու ների:</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Որոշած ա, ախր, հոսքն արարների,</w:t>
        <w:tab/>
        <w:tab/>
        <w:tab/>
        <w:t>a՛՛ d a՛՛ d</w:t>
      </w:r>
    </w:p>
    <w:p>
      <w:pPr>
        <w:pStyle w:val="Normal"/>
        <w:ind w:start="360" w:hanging="0"/>
        <w:jc w:val="both"/>
        <w:rPr>
          <w:rFonts w:ascii="Russian Times" w:hAnsi="Russian Times" w:cs="Russian Times"/>
        </w:rPr>
      </w:pPr>
      <w:r>
        <w:rPr>
          <w:rFonts w:cs="Times Armenian" w:ascii="Times Armenian" w:hAnsi="Times Armenian"/>
          <w:sz w:val="21"/>
          <w:szCs w:val="21"/>
        </w:rPr>
        <w:t xml:space="preserve">Ու անխա՛խտ ա վախճանը վերջի: </w:t>
        <w:tab/>
        <w:tab/>
        <w:tab/>
        <w:tab/>
        <w:t>11-9-11-10</w:t>
      </w:r>
    </w:p>
    <w:p>
      <w:pPr>
        <w:pStyle w:val="Normal"/>
        <w:ind w:start="360" w:hanging="0"/>
        <w:jc w:val="both"/>
        <w:rPr>
          <w:rFonts w:ascii="Russian Times" w:hAnsi="Russian Times" w:cs="Russian Times"/>
        </w:rPr>
      </w:pPr>
      <w:r>
        <w:rPr>
          <w:rFonts w:cs="Times Armenian" w:ascii="Times Armenian" w:hAnsi="Times Armenian"/>
          <w:sz w:val="21"/>
          <w:szCs w:val="21"/>
        </w:rPr>
        <w:t>Մենակ եմ աշխարհում մաքսավորների:</w:t>
      </w:r>
    </w:p>
    <w:p>
      <w:pPr>
        <w:pStyle w:val="Normal"/>
        <w:ind w:start="360" w:hanging="0"/>
        <w:jc w:val="both"/>
        <w:rPr>
          <w:rFonts w:ascii="Russian Times" w:hAnsi="Russian Times" w:cs="Russian Times"/>
        </w:rPr>
      </w:pPr>
      <w:r>
        <w:rPr>
          <w:rFonts w:cs="Times Armenian" w:ascii="Times Armenian" w:hAnsi="Times Armenian"/>
          <w:sz w:val="21"/>
          <w:szCs w:val="21"/>
        </w:rPr>
        <w:t xml:space="preserve">Էս անտեր կյանքը` ջրի ճամփա չի՛: </w:t>
      </w:r>
    </w:p>
    <w:p>
      <w:pPr>
        <w:pStyle w:val="Normal"/>
        <w:jc w:val="both"/>
        <w:rPr>
          <w:rFonts w:ascii="Russian Times" w:hAnsi="Russian Times" w:cs="Russian Times"/>
        </w:rPr>
      </w:pPr>
      <w:r>
        <w:rPr>
          <w:rFonts w:cs="Times Armenian" w:ascii="Times Armenian" w:hAnsi="Times Armenian"/>
          <w:sz w:val="21"/>
          <w:szCs w:val="21"/>
        </w:rPr>
      </w:r>
    </w:p>
    <w:p>
      <w:pPr>
        <w:pStyle w:val="Normal"/>
        <w:ind w:firstLine="360"/>
        <w:jc w:val="both"/>
        <w:rPr>
          <w:rFonts w:ascii="Russian Times" w:hAnsi="Russian Times" w:cs="Russian Times"/>
        </w:rPr>
      </w:pPr>
      <w:r>
        <w:rPr>
          <w:rFonts w:cs="Times Armenian" w:ascii="Times Armenian" w:hAnsi="Times Armenian"/>
          <w:b/>
          <w:i/>
          <w:sz w:val="21"/>
          <w:szCs w:val="21"/>
        </w:rPr>
      </w:r>
    </w:p>
    <w:p>
      <w:pPr>
        <w:pStyle w:val="Normal"/>
        <w:ind w:firstLine="360"/>
        <w:jc w:val="both"/>
        <w:rPr>
          <w:rFonts w:ascii="Russian Times" w:hAnsi="Russian Times" w:cs="Russian Times"/>
        </w:rPr>
      </w:pPr>
      <w:r>
        <w:rPr>
          <w:rFonts w:cs="Times Armenian" w:ascii="Times Armenian" w:hAnsi="Times Armenian"/>
          <w:b/>
          <w:i/>
          <w:sz w:val="21"/>
          <w:szCs w:val="21"/>
        </w:rPr>
        <w:t>19.2 ՀԱՄԼԵՏ</w:t>
      </w:r>
    </w:p>
    <w:p>
      <w:pPr>
        <w:pStyle w:val="Normal"/>
        <w:ind w:firstLine="360"/>
        <w:jc w:val="both"/>
        <w:rPr>
          <w:rFonts w:ascii="Russian Times" w:hAnsi="Russian Times" w:cs="Russian Times"/>
        </w:rPr>
      </w:pPr>
      <w:r>
        <w:rPr>
          <w:rFonts w:cs="Times Armenian" w:ascii="Times Armenian" w:hAnsi="Times Armenian"/>
          <w:b/>
          <w:i/>
          <w:sz w:val="21"/>
          <w:szCs w:val="21"/>
        </w:rPr>
      </w:r>
    </w:p>
    <w:p>
      <w:pPr>
        <w:pStyle w:val="Normal"/>
        <w:jc w:val="end"/>
        <w:rPr>
          <w:rFonts w:ascii="Russian Times" w:hAnsi="Russian Times" w:cs="Russian Times"/>
        </w:rPr>
      </w:pPr>
      <w:r>
        <w:rPr>
          <w:rFonts w:cs="Times Armenian" w:ascii="Times Armenian" w:hAnsi="Times Armenian"/>
          <w:b/>
          <w:i/>
          <w:sz w:val="21"/>
          <w:szCs w:val="21"/>
        </w:rPr>
        <w:t>Թարգման` Հ. Թամրազյան</w:t>
      </w:r>
    </w:p>
    <w:p>
      <w:pPr>
        <w:pStyle w:val="Normal"/>
        <w:ind w:start="360" w:hanging="0"/>
        <w:jc w:val="both"/>
        <w:rPr>
          <w:rFonts w:ascii="Russian Times" w:hAnsi="Russian Times" w:cs="Russian Times"/>
        </w:rPr>
      </w:pPr>
      <w:r>
        <w:rPr>
          <w:rFonts w:cs="Times Armenian" w:ascii="Times Armenian" w:hAnsi="Times Armenian"/>
          <w:b/>
          <w:i/>
          <w:sz w:val="21"/>
          <w:szCs w:val="21"/>
        </w:rPr>
      </w:r>
    </w:p>
    <w:p>
      <w:pPr>
        <w:pStyle w:val="Normal"/>
        <w:ind w:start="360" w:hanging="0"/>
        <w:rPr>
          <w:rFonts w:ascii="Russian Times" w:hAnsi="Russian Times" w:cs="Russian Times"/>
        </w:rPr>
      </w:pPr>
      <w:r>
        <w:rPr>
          <w:rFonts w:cs="Times Armenian" w:ascii="Times Armenian" w:hAnsi="Times Armenian"/>
          <w:sz w:val="21"/>
          <w:szCs w:val="21"/>
        </w:rPr>
        <w:t xml:space="preserve">Աղմուկը </w:t>
      </w:r>
      <w:r>
        <w:rPr>
          <w:rFonts w:cs="Times Armenian" w:ascii="Times Armenian" w:hAnsi="Times Armenian"/>
          <w:b/>
          <w:i/>
          <w:sz w:val="21"/>
          <w:szCs w:val="21"/>
        </w:rPr>
        <w:t>լռեց:</w:t>
      </w:r>
      <w:r>
        <w:rPr>
          <w:rFonts w:cs="Times Armenian" w:ascii="Times Armenian" w:hAnsi="Times Armenian"/>
          <w:sz w:val="21"/>
          <w:szCs w:val="21"/>
        </w:rPr>
        <w:t xml:space="preserve"> Լույսերը հան</w:t>
      </w:r>
      <w:r>
        <w:rPr>
          <w:rFonts w:cs="Times Armenian" w:ascii="Times Armenian" w:hAnsi="Times Armenian"/>
          <w:b/>
          <w:sz w:val="21"/>
          <w:szCs w:val="21"/>
        </w:rPr>
        <w:t>գան:</w:t>
        <w:tab/>
        <w:tab/>
        <w:tab/>
      </w:r>
      <w:r>
        <w:rPr>
          <w:rFonts w:cs="Times Armenian" w:ascii="Times Armenian" w:hAnsi="Times Armenian"/>
          <w:sz w:val="21"/>
          <w:szCs w:val="21"/>
        </w:rPr>
        <w:t>10-10-10-10</w:t>
      </w:r>
    </w:p>
    <w:p>
      <w:pPr>
        <w:pStyle w:val="Normal"/>
        <w:ind w:start="360" w:hanging="0"/>
        <w:rPr>
          <w:rFonts w:ascii="Russian Times" w:hAnsi="Russian Times" w:cs="Russian Times"/>
        </w:rPr>
      </w:pPr>
      <w:r>
        <w:rPr>
          <w:rFonts w:cs="Times Armenian" w:ascii="Times Armenian" w:hAnsi="Times Armenian"/>
          <w:sz w:val="21"/>
          <w:szCs w:val="21"/>
        </w:rPr>
        <w:t xml:space="preserve">Նայում եմ խաղաղ– և </w:t>
      </w:r>
      <w:r>
        <w:rPr>
          <w:rFonts w:cs="Times Armenian" w:ascii="Times Armenian" w:hAnsi="Times Armenian"/>
          <w:b/>
          <w:i/>
          <w:sz w:val="21"/>
          <w:szCs w:val="21"/>
        </w:rPr>
        <w:t>բեմ, և դահլ</w:t>
      </w:r>
      <w:r>
        <w:rPr>
          <w:rFonts w:cs="Times Armenian" w:ascii="Times Armenian" w:hAnsi="Times Armenian"/>
          <w:b/>
          <w:sz w:val="21"/>
          <w:szCs w:val="21"/>
          <w:u w:val="single"/>
        </w:rPr>
        <w:t>ի</w:t>
      </w:r>
      <w:r>
        <w:rPr>
          <w:rFonts w:cs="Times Armenian" w:ascii="Times Armenian" w:hAnsi="Times Armenian"/>
          <w:b/>
          <w:i/>
          <w:sz w:val="21"/>
          <w:szCs w:val="21"/>
        </w:rPr>
        <w:t>ճ,</w:t>
      </w:r>
    </w:p>
    <w:p>
      <w:pPr>
        <w:pStyle w:val="Normal"/>
        <w:ind w:start="360" w:hanging="0"/>
        <w:rPr>
          <w:rFonts w:ascii="Russian Times" w:hAnsi="Russian Times" w:cs="Russian Times"/>
        </w:rPr>
      </w:pPr>
      <w:r>
        <w:rPr>
          <w:rFonts w:cs="Times Armenian" w:ascii="Times Armenian" w:hAnsi="Times Armenian"/>
          <w:b/>
          <w:i/>
          <w:sz w:val="21"/>
          <w:szCs w:val="21"/>
        </w:rPr>
        <w:t>Հնչում են, իբրև հեռու արձա</w:t>
      </w:r>
      <w:r>
        <w:rPr>
          <w:rFonts w:cs="Times Armenian" w:ascii="Times Armenian" w:hAnsi="Times Armenian"/>
          <w:b/>
          <w:sz w:val="21"/>
          <w:szCs w:val="21"/>
        </w:rPr>
        <w:t>գանք</w:t>
      </w:r>
    </w:p>
    <w:p>
      <w:pPr>
        <w:pStyle w:val="Normal"/>
        <w:ind w:start="360" w:hanging="0"/>
        <w:rPr>
          <w:rFonts w:ascii="Russian Times" w:hAnsi="Russian Times" w:cs="Russian Times"/>
        </w:rPr>
      </w:pPr>
      <w:r>
        <w:rPr>
          <w:rFonts w:cs="Times Armenian" w:ascii="Times Armenian" w:hAnsi="Times Armenian"/>
          <w:b/>
          <w:i/>
          <w:sz w:val="21"/>
          <w:szCs w:val="21"/>
        </w:rPr>
        <w:t>Գալիք անցքերը իմ ապրած դար</w:t>
      </w:r>
      <w:r>
        <w:rPr>
          <w:rFonts w:cs="Times Armenian" w:ascii="Times Armenian" w:hAnsi="Times Armenian"/>
          <w:b/>
          <w:sz w:val="21"/>
          <w:szCs w:val="21"/>
          <w:u w:val="single"/>
        </w:rPr>
        <w:t>ի</w:t>
      </w:r>
      <w:r>
        <w:rPr>
          <w:rFonts w:cs="Times Armenian" w:ascii="Times Armenian" w:hAnsi="Times Armenian"/>
          <w:sz w:val="21"/>
          <w:szCs w:val="21"/>
        </w:rPr>
        <w:t>:</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Գիշերն է մռայլ հայացքն ինձ հառել,–</w:t>
        <w:tab/>
        <w:tab/>
        <w:t>10-10-10-11</w:t>
      </w:r>
    </w:p>
    <w:p>
      <w:pPr>
        <w:pStyle w:val="Normal"/>
        <w:ind w:start="360" w:hanging="0"/>
        <w:rPr>
          <w:rFonts w:ascii="Russian Times" w:hAnsi="Russian Times" w:cs="Russian Times"/>
        </w:rPr>
      </w:pPr>
      <w:r>
        <w:rPr>
          <w:rFonts w:cs="Times Armenian" w:ascii="Times Armenian" w:hAnsi="Times Armenian"/>
          <w:b/>
          <w:i/>
          <w:sz w:val="21"/>
          <w:szCs w:val="21"/>
        </w:rPr>
        <w:t>Հեռադիտակներ բյուր,</w:t>
      </w:r>
      <w:r>
        <w:rPr>
          <w:rFonts w:cs="Times Armenian" w:ascii="Times Armenian" w:hAnsi="Times Armenian"/>
          <w:sz w:val="21"/>
          <w:szCs w:val="21"/>
        </w:rPr>
        <w:t xml:space="preserve"> </w:t>
      </w:r>
      <w:r>
        <w:rPr>
          <w:rFonts w:cs="Times Armenian" w:ascii="Times Armenian" w:hAnsi="Times Armenian"/>
          <w:b/>
          <w:i/>
          <w:sz w:val="21"/>
          <w:szCs w:val="21"/>
        </w:rPr>
        <w:t>բազմակու</w:t>
      </w:r>
      <w:r>
        <w:rPr>
          <w:rFonts w:cs="Times Armenian" w:ascii="Times Armenian" w:hAnsi="Times Armenian"/>
          <w:b/>
          <w:sz w:val="21"/>
          <w:szCs w:val="21"/>
        </w:rPr>
        <w:t>տակ:</w:t>
      </w:r>
    </w:p>
    <w:p>
      <w:pPr>
        <w:pStyle w:val="Normal"/>
        <w:ind w:start="360" w:hanging="0"/>
        <w:rPr>
          <w:rFonts w:ascii="Russian Times" w:hAnsi="Russian Times" w:cs="Russian Times"/>
        </w:rPr>
      </w:pPr>
      <w:r>
        <w:rPr>
          <w:rFonts w:cs="Times Armenian" w:ascii="Times Armenian" w:hAnsi="Times Armenian"/>
          <w:b/>
          <w:i/>
          <w:sz w:val="21"/>
          <w:szCs w:val="21"/>
        </w:rPr>
        <w:t>Օ Հայր իմ, Հայր իմ,</w:t>
      </w:r>
      <w:r>
        <w:rPr>
          <w:rFonts w:cs="Times Armenian" w:ascii="Times Armenian" w:hAnsi="Times Armenian"/>
          <w:sz w:val="21"/>
          <w:szCs w:val="21"/>
        </w:rPr>
        <w:t xml:space="preserve"> եթե </w:t>
      </w:r>
      <w:r>
        <w:rPr>
          <w:rFonts w:cs="Times Armenian" w:ascii="Times Armenian" w:hAnsi="Times Armenian"/>
          <w:b/>
          <w:i/>
          <w:sz w:val="21"/>
          <w:szCs w:val="21"/>
        </w:rPr>
        <w:t>հնար է,</w:t>
      </w:r>
    </w:p>
    <w:p>
      <w:pPr>
        <w:pStyle w:val="Normal"/>
        <w:ind w:start="360" w:hanging="0"/>
        <w:rPr>
          <w:rFonts w:ascii="Russian Times" w:hAnsi="Russian Times" w:cs="Russian Times"/>
        </w:rPr>
      </w:pPr>
      <w:r>
        <w:rPr>
          <w:rFonts w:cs="Times Armenian" w:ascii="Times Armenian" w:hAnsi="Times Armenian"/>
          <w:sz w:val="21"/>
          <w:szCs w:val="21"/>
        </w:rPr>
        <w:t xml:space="preserve">Այս </w:t>
      </w:r>
      <w:r>
        <w:rPr>
          <w:rFonts w:cs="Times Armenian" w:ascii="Times Armenian" w:hAnsi="Times Armenian"/>
          <w:b/>
          <w:i/>
          <w:sz w:val="21"/>
          <w:szCs w:val="21"/>
        </w:rPr>
        <w:t>դառը բաժակը</w:t>
      </w:r>
      <w:r>
        <w:rPr>
          <w:rFonts w:cs="Times Armenian" w:ascii="Times Armenian" w:hAnsi="Times Armenian"/>
          <w:sz w:val="21"/>
          <w:szCs w:val="21"/>
        </w:rPr>
        <w:t xml:space="preserve"> ինձնից հեռու </w:t>
      </w:r>
      <w:r>
        <w:rPr>
          <w:rFonts w:cs="Times Armenian" w:ascii="Times Armenian" w:hAnsi="Times Armenian"/>
          <w:b/>
          <w:sz w:val="21"/>
          <w:szCs w:val="21"/>
        </w:rPr>
        <w:t xml:space="preserve">տար: </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Սիրում եմ համառ քո հղացում</w:t>
      </w:r>
      <w:r>
        <w:rPr>
          <w:rFonts w:cs="Times Armenian" w:ascii="Times Armenian" w:hAnsi="Times Armenian"/>
          <w:b/>
          <w:sz w:val="21"/>
          <w:szCs w:val="21"/>
        </w:rPr>
        <w:t>ը</w:t>
      </w:r>
      <w:r>
        <w:rPr>
          <w:rFonts w:cs="Times Armenian" w:ascii="Times Armenian" w:hAnsi="Times Armenian"/>
          <w:sz w:val="21"/>
          <w:szCs w:val="21"/>
        </w:rPr>
        <w:t>,</w:t>
        <w:tab/>
        <w:tab/>
        <w:tab/>
        <w:t>10-10-10-10</w:t>
      </w:r>
    </w:p>
    <w:p>
      <w:pPr>
        <w:pStyle w:val="Normal"/>
        <w:ind w:start="360" w:hanging="0"/>
        <w:rPr>
          <w:rFonts w:ascii="Russian Times" w:hAnsi="Russian Times" w:cs="Russian Times"/>
        </w:rPr>
      </w:pPr>
      <w:r>
        <w:rPr>
          <w:rFonts w:cs="Times Armenian" w:ascii="Times Armenian" w:hAnsi="Times Armenian"/>
          <w:sz w:val="21"/>
          <w:szCs w:val="21"/>
        </w:rPr>
        <w:t xml:space="preserve">Եվ համաձայն եմ </w:t>
      </w:r>
      <w:r>
        <w:rPr>
          <w:rFonts w:cs="Times Armenian" w:ascii="Times Armenian" w:hAnsi="Times Armenian"/>
          <w:b/>
          <w:i/>
          <w:sz w:val="21"/>
          <w:szCs w:val="21"/>
          <w:u w:val="single"/>
        </w:rPr>
        <w:t>ես</w:t>
      </w:r>
      <w:r>
        <w:rPr>
          <w:rFonts w:cs="Times Armenian" w:ascii="Times Armenian" w:hAnsi="Times Armenian"/>
          <w:sz w:val="21"/>
          <w:szCs w:val="21"/>
        </w:rPr>
        <w:t xml:space="preserve"> խաղալ դերն </w:t>
      </w:r>
      <w:r>
        <w:rPr>
          <w:rFonts w:cs="Times Armenian" w:ascii="Times Armenian" w:hAnsi="Times Armenian"/>
          <w:b/>
          <w:sz w:val="21"/>
          <w:szCs w:val="21"/>
          <w:u w:val="single"/>
        </w:rPr>
        <w:t>ի</w:t>
      </w:r>
      <w:r>
        <w:rPr>
          <w:rFonts w:cs="Times Armenian" w:ascii="Times Armenian" w:hAnsi="Times Armenian"/>
          <w:sz w:val="21"/>
          <w:szCs w:val="21"/>
        </w:rPr>
        <w:t>մ:</w:t>
      </w:r>
    </w:p>
    <w:p>
      <w:pPr>
        <w:pStyle w:val="Normal"/>
        <w:ind w:start="360" w:hanging="0"/>
        <w:rPr>
          <w:rFonts w:ascii="Russian Times" w:hAnsi="Russian Times" w:cs="Russian Times"/>
        </w:rPr>
      </w:pPr>
      <w:r>
        <w:rPr>
          <w:rFonts w:cs="Times Armenian" w:ascii="Times Armenian" w:hAnsi="Times Armenian"/>
          <w:sz w:val="21"/>
          <w:szCs w:val="21"/>
        </w:rPr>
        <w:t xml:space="preserve">Բայց հիմա մի այլ ներկայացում </w:t>
      </w:r>
      <w:r>
        <w:rPr>
          <w:rFonts w:cs="Times Armenian" w:ascii="Times Armenian" w:hAnsi="Times Armenian"/>
          <w:b/>
          <w:sz w:val="21"/>
          <w:szCs w:val="21"/>
        </w:rPr>
        <w:t>է</w:t>
      </w:r>
      <w:r>
        <w:rPr>
          <w:rFonts w:cs="Times Armenian" w:ascii="Times Armenian" w:hAnsi="Times Armenian"/>
          <w:sz w:val="21"/>
          <w:szCs w:val="21"/>
        </w:rPr>
        <w:t>,</w:t>
      </w:r>
    </w:p>
    <w:p>
      <w:pPr>
        <w:pStyle w:val="Normal"/>
        <w:ind w:start="360" w:hanging="0"/>
        <w:rPr>
          <w:rFonts w:ascii="Russian Times" w:hAnsi="Russian Times" w:cs="Russian Times"/>
        </w:rPr>
      </w:pPr>
      <w:r>
        <w:rPr>
          <w:rFonts w:cs="Times Armenian" w:ascii="Times Armenian" w:hAnsi="Times Armenian"/>
          <w:sz w:val="21"/>
          <w:szCs w:val="21"/>
        </w:rPr>
        <w:t>Ազատիր դու ինձ այս վերջին դեր</w:t>
      </w:r>
      <w:r>
        <w:rPr>
          <w:rFonts w:cs="Times Armenian" w:ascii="Times Armenian" w:hAnsi="Times Armenian"/>
          <w:b/>
          <w:sz w:val="21"/>
          <w:szCs w:val="21"/>
          <w:u w:val="single"/>
        </w:rPr>
        <w:t>ի</w:t>
      </w:r>
      <w:r>
        <w:rPr>
          <w:rFonts w:cs="Times Armenian" w:ascii="Times Armenian" w:hAnsi="Times Armenian"/>
          <w:sz w:val="21"/>
          <w:szCs w:val="21"/>
        </w:rPr>
        <w:t>ց:</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b/>
          <w:i/>
          <w:sz w:val="21"/>
          <w:szCs w:val="21"/>
        </w:rPr>
        <w:t>Սակայն նշված է դեպքերի շղթան,</w:t>
        <w:tab/>
        <w:tab/>
        <w:tab/>
      </w:r>
      <w:r>
        <w:rPr>
          <w:rFonts w:cs="Times Armenian" w:ascii="Times Armenian" w:hAnsi="Times Armenian"/>
          <w:sz w:val="21"/>
          <w:szCs w:val="21"/>
        </w:rPr>
        <w:t>10-10-10-10</w:t>
      </w:r>
    </w:p>
    <w:p>
      <w:pPr>
        <w:pStyle w:val="Normal"/>
        <w:ind w:start="360" w:hanging="0"/>
        <w:rPr>
          <w:rFonts w:ascii="Russian Times" w:hAnsi="Russian Times" w:cs="Russian Times"/>
        </w:rPr>
      </w:pPr>
      <w:r>
        <w:rPr>
          <w:rFonts w:cs="Times Armenian" w:ascii="Times Armenian" w:hAnsi="Times Armenian"/>
          <w:sz w:val="21"/>
          <w:szCs w:val="21"/>
        </w:rPr>
        <w:t>Եվ վախճանն է ցուրտ իմ ճամփին իջնում:</w:t>
      </w:r>
    </w:p>
    <w:p>
      <w:pPr>
        <w:pStyle w:val="Normal"/>
        <w:ind w:start="360" w:hanging="0"/>
        <w:rPr>
          <w:rFonts w:ascii="Russian Times" w:hAnsi="Russian Times" w:cs="Russian Times"/>
        </w:rPr>
      </w:pPr>
      <w:r>
        <w:rPr>
          <w:rFonts w:cs="Times Armenian" w:ascii="Times Armenian" w:hAnsi="Times Armenian"/>
          <w:b/>
          <w:i/>
          <w:sz w:val="21"/>
          <w:szCs w:val="21"/>
        </w:rPr>
        <w:t>Դժվար է կենալ,</w:t>
      </w:r>
      <w:r>
        <w:rPr>
          <w:rFonts w:cs="Times Armenian" w:ascii="Times Armenian" w:hAnsi="Times Armenian"/>
          <w:sz w:val="21"/>
          <w:szCs w:val="21"/>
        </w:rPr>
        <w:t xml:space="preserve"> կյանքը </w:t>
      </w:r>
      <w:r>
        <w:rPr>
          <w:rFonts w:cs="Times Armenian" w:ascii="Times Armenian" w:hAnsi="Times Armenian"/>
          <w:b/>
          <w:i/>
          <w:sz w:val="21"/>
          <w:szCs w:val="21"/>
        </w:rPr>
        <w:t>խրված է</w:t>
      </w:r>
    </w:p>
    <w:p>
      <w:pPr>
        <w:pStyle w:val="Normal"/>
        <w:ind w:start="360" w:hanging="0"/>
        <w:rPr>
          <w:rFonts w:ascii="Russian Times" w:hAnsi="Russian Times" w:cs="Russian Times"/>
        </w:rPr>
      </w:pPr>
      <w:r>
        <w:rPr>
          <w:rFonts w:cs="Times Armenian" w:ascii="Times Armenian" w:hAnsi="Times Armenian"/>
          <w:sz w:val="21"/>
          <w:szCs w:val="21"/>
        </w:rPr>
        <w:t xml:space="preserve">Փարիսեության </w:t>
      </w:r>
      <w:r>
        <w:rPr>
          <w:rFonts w:cs="Times Armenian" w:ascii="Times Armenian" w:hAnsi="Times Armenian"/>
          <w:i/>
          <w:sz w:val="21"/>
          <w:szCs w:val="21"/>
        </w:rPr>
        <w:t>խավար ճահիճում:</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spacing w:lineRule="exact" w:line="240"/>
        <w:rPr>
          <w:rFonts w:ascii="Russian Times" w:hAnsi="Russian Times" w:cs="Russian Times"/>
        </w:rPr>
      </w:pPr>
      <w:r>
        <w:rPr>
          <w:rFonts w:cs="Russian Times" w:ascii="Russian Times" w:hAnsi="Russian Times"/>
          <w:b/>
          <w:sz w:val="21"/>
          <w:szCs w:val="21"/>
        </w:rPr>
      </w:r>
    </w:p>
    <w:p>
      <w:pPr>
        <w:pStyle w:val="Normal"/>
        <w:spacing w:lineRule="exact" w:line="240"/>
        <w:ind w:start="360" w:hanging="0"/>
        <w:rPr>
          <w:rFonts w:ascii="Russian Times" w:hAnsi="Russian Times" w:cs="Russian Times"/>
        </w:rPr>
      </w:pPr>
      <w:r>
        <w:rPr>
          <w:rFonts w:cs="Russian Times" w:ascii="Russian Times" w:hAnsi="Russian Times"/>
          <w:b/>
          <w:i/>
          <w:sz w:val="21"/>
          <w:szCs w:val="21"/>
        </w:rPr>
      </w:r>
      <w:r>
        <w:br w:type="page"/>
      </w:r>
    </w:p>
    <w:p>
      <w:pPr>
        <w:pStyle w:val="Normal"/>
        <w:spacing w:lineRule="exact" w:line="240"/>
        <w:ind w:start="360" w:hanging="0"/>
        <w:rPr>
          <w:rFonts w:ascii="Russian Times" w:hAnsi="Russian Times" w:cs="Russian Times"/>
        </w:rPr>
      </w:pPr>
      <w:r>
        <w:rPr>
          <w:rFonts w:cs="Russian Times" w:ascii="Russian Times" w:hAnsi="Russian Times"/>
          <w:b/>
          <w:i/>
          <w:sz w:val="21"/>
          <w:szCs w:val="21"/>
        </w:rPr>
      </w:r>
    </w:p>
    <w:p>
      <w:pPr>
        <w:pStyle w:val="Normal"/>
        <w:ind w:firstLine="360"/>
        <w:jc w:val="both"/>
        <w:rPr>
          <w:rFonts w:ascii="Russian Times" w:hAnsi="Russian Times" w:cs="Russian Times"/>
        </w:rPr>
      </w:pPr>
      <w:r>
        <w:rPr>
          <w:rFonts w:cs="Russian Times" w:ascii="Russian Times" w:hAnsi="Russian Times"/>
        </w:rPr>
        <w:t>20. НА СТРАСТНОЙ</w:t>
      </w:r>
    </w:p>
    <w:p>
      <w:pPr>
        <w:pStyle w:val="Normal"/>
        <w:ind w:firstLine="360"/>
        <w:jc w:val="both"/>
        <w:rPr>
          <w:rFonts w:ascii="Russian Times" w:hAnsi="Russian Times" w:cs="Russian Times"/>
        </w:rPr>
      </w:pPr>
      <w:r>
        <w:rPr>
          <w:rFonts w:cs="Russian Times" w:ascii="Russian Times" w:hAnsi="Russian Times"/>
        </w:rPr>
      </w:r>
    </w:p>
    <w:p>
      <w:pPr>
        <w:pStyle w:val="Normal"/>
        <w:ind w:firstLine="360"/>
        <w:jc w:val="both"/>
        <w:rPr>
          <w:rFonts w:ascii="Russian Times" w:hAnsi="Russian Times" w:cs="Russian Times"/>
        </w:rPr>
      </w:pPr>
      <w:r>
        <w:rPr>
          <w:rFonts w:cs="Russian Times" w:ascii="Russian Times" w:hAnsi="Russian Times"/>
        </w:rPr>
        <w:t>Еще кругом ночная мгла.</w:t>
        <w:tab/>
        <w:tab/>
        <w:tab/>
        <w:tab/>
        <w:t xml:space="preserve">a b a a a a a b° </w:t>
      </w:r>
    </w:p>
    <w:p>
      <w:pPr>
        <w:pStyle w:val="Normal"/>
        <w:ind w:firstLine="360"/>
        <w:jc w:val="both"/>
        <w:rPr>
          <w:rFonts w:ascii="Russian Times" w:hAnsi="Russian Times" w:cs="Russian Times"/>
        </w:rPr>
      </w:pPr>
      <w:r>
        <w:rPr>
          <w:rFonts w:cs="Russian Times" w:ascii="Russian Times" w:hAnsi="Russian Times"/>
        </w:rPr>
        <w:t xml:space="preserve">Еще так рано в мире, </w:t>
        <w:tab/>
        <w:tab/>
        <w:tab/>
        <w:tab/>
        <w:t>8-7-8-8-8-8-7</w:t>
      </w:r>
    </w:p>
    <w:p>
      <w:pPr>
        <w:pStyle w:val="Normal"/>
        <w:ind w:firstLine="360"/>
        <w:jc w:val="both"/>
        <w:rPr>
          <w:rFonts w:ascii="Russian Times" w:hAnsi="Russian Times" w:cs="Russian Times"/>
        </w:rPr>
      </w:pPr>
      <w:r>
        <w:rPr>
          <w:rFonts w:cs="Russian Times" w:ascii="Russian Times" w:hAnsi="Russian Times"/>
        </w:rPr>
        <w:t>Что звездам в небе нет числа,</w:t>
      </w:r>
    </w:p>
    <w:p>
      <w:pPr>
        <w:pStyle w:val="Normal"/>
        <w:ind w:firstLine="360"/>
        <w:jc w:val="both"/>
        <w:rPr>
          <w:rFonts w:ascii="Russian Times" w:hAnsi="Russian Times" w:cs="Russian Times"/>
        </w:rPr>
      </w:pPr>
      <w:r>
        <w:rPr>
          <w:rFonts w:cs="Russian Times" w:ascii="Russian Times" w:hAnsi="Russian Times"/>
        </w:rPr>
        <w:t>И каждая, как день, светла,</w:t>
      </w:r>
    </w:p>
    <w:p>
      <w:pPr>
        <w:pStyle w:val="Normal"/>
        <w:ind w:firstLine="360"/>
        <w:jc w:val="both"/>
        <w:rPr>
          <w:rFonts w:ascii="Russian Times" w:hAnsi="Russian Times" w:cs="Russian Times"/>
        </w:rPr>
      </w:pPr>
      <w:r>
        <w:rPr>
          <w:rFonts w:cs="Russian Times" w:ascii="Russian Times" w:hAnsi="Russian Times"/>
        </w:rPr>
        <w:t>И если бы земля могла,</w:t>
      </w:r>
    </w:p>
    <w:p>
      <w:pPr>
        <w:pStyle w:val="Normal"/>
        <w:ind w:firstLine="360"/>
        <w:jc w:val="both"/>
        <w:rPr>
          <w:rFonts w:ascii="Russian Times" w:hAnsi="Russian Times" w:cs="Russian Times"/>
        </w:rPr>
      </w:pPr>
      <w:r>
        <w:rPr>
          <w:rFonts w:cs="Russian Times" w:ascii="Russian Times" w:hAnsi="Russian Times"/>
        </w:rPr>
        <w:t>Она бы Пасху проспала</w:t>
      </w:r>
    </w:p>
    <w:p>
      <w:pPr>
        <w:pStyle w:val="Normal"/>
        <w:ind w:firstLine="360"/>
        <w:jc w:val="both"/>
        <w:rPr>
          <w:rFonts w:ascii="Russian Times" w:hAnsi="Russian Times" w:cs="Russian Times"/>
        </w:rPr>
      </w:pPr>
      <w:r>
        <w:rPr>
          <w:rFonts w:cs="Russian Times" w:ascii="Russian Times" w:hAnsi="Russian Times"/>
        </w:rPr>
        <w:t>Под чтение псалтыри.</w:t>
      </w:r>
    </w:p>
    <w:p>
      <w:pPr>
        <w:pStyle w:val="Normal"/>
        <w:ind w:firstLine="360"/>
        <w:jc w:val="both"/>
        <w:rPr>
          <w:rFonts w:ascii="Russian Times" w:hAnsi="Russian Times" w:cs="Russian Times"/>
        </w:rPr>
      </w:pPr>
      <w:r>
        <w:rPr>
          <w:rFonts w:cs="Russian Times" w:ascii="Russian Times" w:hAnsi="Russian Times"/>
        </w:rPr>
      </w:r>
    </w:p>
    <w:p>
      <w:pPr>
        <w:pStyle w:val="Normal"/>
        <w:ind w:firstLine="360"/>
        <w:jc w:val="both"/>
        <w:rPr>
          <w:rFonts w:ascii="Russian Times" w:hAnsi="Russian Times" w:cs="Russian Times"/>
        </w:rPr>
      </w:pPr>
      <w:r>
        <w:rPr>
          <w:rFonts w:cs="Russian Times" w:ascii="Russian Times" w:hAnsi="Russian Times"/>
        </w:rPr>
        <w:t>Еще кругом ночная мгла.</w:t>
        <w:tab/>
        <w:tab/>
        <w:tab/>
        <w:tab/>
        <w:t xml:space="preserve">a b°° a a a b°°° </w:t>
      </w:r>
    </w:p>
    <w:p>
      <w:pPr>
        <w:pStyle w:val="Normal"/>
        <w:ind w:firstLine="360"/>
        <w:jc w:val="both"/>
        <w:rPr>
          <w:rFonts w:ascii="Russian Times" w:hAnsi="Russian Times" w:cs="Russian Times"/>
        </w:rPr>
      </w:pPr>
      <w:r>
        <w:rPr>
          <w:rFonts w:cs="Russian Times" w:ascii="Russian Times" w:hAnsi="Russian Times"/>
        </w:rPr>
        <w:t xml:space="preserve">Такая рань на свете, </w:t>
        <w:tab/>
        <w:tab/>
        <w:tab/>
        <w:tab/>
        <w:t xml:space="preserve">8-7-8-8-8-7 </w:t>
      </w:r>
    </w:p>
    <w:p>
      <w:pPr>
        <w:pStyle w:val="Normal"/>
        <w:ind w:firstLine="360"/>
        <w:jc w:val="both"/>
        <w:rPr>
          <w:rFonts w:ascii="Russian Times" w:hAnsi="Russian Times" w:cs="Russian Times"/>
        </w:rPr>
      </w:pPr>
      <w:r>
        <w:rPr>
          <w:rFonts w:cs="Russian Times" w:ascii="Russian Times" w:hAnsi="Russian Times"/>
        </w:rPr>
        <w:t>Что площадь вечностью легла</w:t>
      </w:r>
    </w:p>
    <w:p>
      <w:pPr>
        <w:pStyle w:val="Normal"/>
        <w:ind w:firstLine="360"/>
        <w:jc w:val="both"/>
        <w:rPr>
          <w:rFonts w:ascii="Russian Times" w:hAnsi="Russian Times" w:cs="Russian Times"/>
        </w:rPr>
      </w:pPr>
      <w:r>
        <w:rPr>
          <w:rFonts w:cs="Russian Times" w:ascii="Russian Times" w:hAnsi="Russian Times"/>
        </w:rPr>
        <w:t>От перекрестка до угла,</w:t>
      </w:r>
    </w:p>
    <w:p>
      <w:pPr>
        <w:pStyle w:val="Normal"/>
        <w:ind w:firstLine="360"/>
        <w:jc w:val="both"/>
        <w:rPr>
          <w:rFonts w:ascii="Russian Times" w:hAnsi="Russian Times" w:cs="Russian Times"/>
        </w:rPr>
      </w:pPr>
      <w:r>
        <w:rPr>
          <w:rFonts w:cs="Russian Times" w:ascii="Russian Times" w:hAnsi="Russian Times"/>
        </w:rPr>
        <w:t>И до рассвета и тепла</w:t>
      </w:r>
    </w:p>
    <w:p>
      <w:pPr>
        <w:pStyle w:val="Normal"/>
        <w:ind w:firstLine="360"/>
        <w:jc w:val="both"/>
        <w:rPr>
          <w:rFonts w:ascii="Russian Times" w:hAnsi="Russian Times" w:cs="Russian Times"/>
        </w:rPr>
      </w:pPr>
      <w:r>
        <w:rPr>
          <w:rFonts w:cs="Russian Times" w:ascii="Russian Times" w:hAnsi="Russian Times"/>
        </w:rPr>
        <w:t>Еще тысячелетье.</w:t>
      </w:r>
    </w:p>
    <w:p>
      <w:pPr>
        <w:pStyle w:val="Normal"/>
        <w:ind w:firstLine="360"/>
        <w:jc w:val="both"/>
        <w:rPr>
          <w:rFonts w:ascii="Russian Times" w:hAnsi="Russian Times" w:cs="Russian Times"/>
        </w:rPr>
      </w:pPr>
      <w:r>
        <w:rPr>
          <w:rFonts w:cs="Russian Times" w:ascii="Russian Times" w:hAnsi="Russian Times"/>
        </w:rPr>
      </w:r>
    </w:p>
    <w:p>
      <w:pPr>
        <w:pStyle w:val="Normal"/>
        <w:ind w:firstLine="360"/>
        <w:jc w:val="both"/>
        <w:rPr>
          <w:rFonts w:ascii="Russian Times" w:hAnsi="Russian Times" w:cs="Russian Times"/>
        </w:rPr>
      </w:pPr>
      <w:r>
        <w:rPr>
          <w:rFonts w:cs="Russian Times" w:ascii="Russian Times" w:hAnsi="Russian Times"/>
        </w:rPr>
        <w:t>Еще земля голым-гола.</w:t>
        <w:tab/>
        <w:tab/>
        <w:tab/>
        <w:tab/>
        <w:t xml:space="preserve">a c a c° </w:t>
        <w:tab/>
      </w:r>
    </w:p>
    <w:p>
      <w:pPr>
        <w:pStyle w:val="Normal"/>
        <w:ind w:firstLine="360"/>
        <w:jc w:val="both"/>
        <w:rPr>
          <w:rFonts w:ascii="Russian Times" w:hAnsi="Russian Times" w:cs="Russian Times"/>
        </w:rPr>
      </w:pPr>
      <w:r>
        <w:rPr>
          <w:rFonts w:cs="Russian Times" w:ascii="Russian Times" w:hAnsi="Russian Times"/>
        </w:rPr>
        <w:t>И ей ночами не в чем</w:t>
        <w:tab/>
        <w:tab/>
        <w:tab/>
        <w:tab/>
        <w:t>8-7-8-7</w:t>
      </w:r>
    </w:p>
    <w:p>
      <w:pPr>
        <w:pStyle w:val="Normal"/>
        <w:ind w:firstLine="360"/>
        <w:jc w:val="both"/>
        <w:rPr>
          <w:rFonts w:ascii="Russian Times" w:hAnsi="Russian Times" w:cs="Russian Times"/>
        </w:rPr>
      </w:pPr>
      <w:r>
        <w:rPr>
          <w:rFonts w:cs="Russian Times" w:ascii="Russian Times" w:hAnsi="Russian Times"/>
        </w:rPr>
        <w:t>Раскачивать колокола</w:t>
      </w:r>
    </w:p>
    <w:p>
      <w:pPr>
        <w:pStyle w:val="Normal"/>
        <w:ind w:firstLine="360"/>
        <w:jc w:val="both"/>
        <w:rPr>
          <w:rFonts w:ascii="Russian Times" w:hAnsi="Russian Times" w:cs="Russian Times"/>
        </w:rPr>
      </w:pPr>
      <w:r>
        <w:rPr>
          <w:rFonts w:cs="Russian Times" w:ascii="Russian Times" w:hAnsi="Russian Times"/>
        </w:rPr>
        <w:t>И вторить с воли певчим.</w:t>
      </w:r>
    </w:p>
    <w:p>
      <w:pPr>
        <w:pStyle w:val="Normal"/>
        <w:ind w:firstLine="360"/>
        <w:jc w:val="both"/>
        <w:rPr>
          <w:rFonts w:ascii="Russian Times" w:hAnsi="Russian Times" w:cs="Russian Times"/>
        </w:rPr>
      </w:pPr>
      <w:r>
        <w:rPr>
          <w:rFonts w:cs="Russian Times" w:ascii="Russian Times" w:hAnsi="Russian Times"/>
        </w:rPr>
      </w:r>
    </w:p>
    <w:p>
      <w:pPr>
        <w:pStyle w:val="Normal"/>
        <w:ind w:firstLine="360"/>
        <w:jc w:val="both"/>
        <w:rPr>
          <w:rFonts w:ascii="Russian Times" w:hAnsi="Russian Times" w:cs="Russian Times"/>
        </w:rPr>
      </w:pPr>
      <w:r>
        <w:rPr>
          <w:rFonts w:cs="Russian Times" w:ascii="Russian Times" w:hAnsi="Russian Times"/>
        </w:rPr>
        <w:t>И со Страстного четверга</w:t>
        <w:tab/>
        <w:tab/>
        <w:tab/>
        <w:tab/>
        <w:t xml:space="preserve">d e d e </w:t>
        <w:tab/>
      </w:r>
    </w:p>
    <w:p>
      <w:pPr>
        <w:pStyle w:val="Normal"/>
        <w:ind w:firstLine="360"/>
        <w:jc w:val="both"/>
        <w:rPr>
          <w:rFonts w:ascii="Russian Times" w:hAnsi="Russian Times" w:cs="Russian Times"/>
        </w:rPr>
      </w:pPr>
      <w:r>
        <w:rPr>
          <w:rFonts w:cs="Russian Times" w:ascii="Russian Times" w:hAnsi="Russian Times"/>
        </w:rPr>
        <w:t>Вплоть до Страстной субботы</w:t>
        <w:tab/>
        <w:tab/>
        <w:tab/>
        <w:t>8-7-8-7</w:t>
      </w:r>
    </w:p>
    <w:p>
      <w:pPr>
        <w:pStyle w:val="Normal"/>
        <w:ind w:firstLine="360"/>
        <w:jc w:val="both"/>
        <w:rPr>
          <w:rFonts w:ascii="Russian Times" w:hAnsi="Russian Times" w:cs="Russian Times"/>
        </w:rPr>
      </w:pPr>
      <w:r>
        <w:rPr>
          <w:rFonts w:cs="Russian Times" w:ascii="Russian Times" w:hAnsi="Russian Times"/>
        </w:rPr>
        <w:t>Вода буравит берега</w:t>
      </w:r>
    </w:p>
    <w:p>
      <w:pPr>
        <w:pStyle w:val="Normal"/>
        <w:ind w:firstLine="360"/>
        <w:jc w:val="both"/>
        <w:rPr>
          <w:rFonts w:ascii="Russian Times" w:hAnsi="Russian Times" w:cs="Russian Times"/>
        </w:rPr>
      </w:pPr>
      <w:r>
        <w:rPr>
          <w:rFonts w:cs="Russian Times" w:ascii="Russian Times" w:hAnsi="Russian Times"/>
        </w:rPr>
        <w:t>И вьет водовороты.</w:t>
      </w:r>
    </w:p>
    <w:p>
      <w:pPr>
        <w:pStyle w:val="Normal"/>
        <w:ind w:firstLine="360"/>
        <w:jc w:val="both"/>
        <w:rPr>
          <w:rFonts w:ascii="Russian Times" w:hAnsi="Russian Times" w:cs="Russian Times"/>
        </w:rPr>
      </w:pPr>
      <w:r>
        <w:rPr>
          <w:rFonts w:cs="Russian Times" w:ascii="Russian Times" w:hAnsi="Russian Times"/>
        </w:rPr>
      </w:r>
    </w:p>
    <w:p>
      <w:pPr>
        <w:pStyle w:val="Normal"/>
        <w:ind w:firstLine="360"/>
        <w:jc w:val="both"/>
        <w:rPr>
          <w:rFonts w:ascii="Russian Times" w:hAnsi="Russian Times" w:cs="Russian Times"/>
        </w:rPr>
      </w:pPr>
      <w:r>
        <w:rPr>
          <w:rFonts w:cs="Russian Times" w:ascii="Russian Times" w:hAnsi="Russian Times"/>
        </w:rPr>
        <w:t>И лес раздет и непокрыт</w:t>
        <w:tab/>
        <w:tab/>
        <w:tab/>
        <w:tab/>
        <w:t>f g f’ g</w:t>
      </w:r>
    </w:p>
    <w:p>
      <w:pPr>
        <w:pStyle w:val="Normal"/>
        <w:ind w:firstLine="360"/>
        <w:jc w:val="both"/>
        <w:rPr>
          <w:rFonts w:ascii="Russian Times" w:hAnsi="Russian Times" w:cs="Russian Times"/>
        </w:rPr>
      </w:pPr>
      <w:r>
        <w:rPr>
          <w:rFonts w:cs="Russian Times" w:ascii="Russian Times" w:hAnsi="Russian Times"/>
        </w:rPr>
        <w:t xml:space="preserve">И на Страстях Христовых, </w:t>
        <w:tab/>
        <w:tab/>
        <w:tab/>
        <w:tab/>
        <w:t>8-7-8-7</w:t>
        <w:tab/>
        <w:tab/>
        <w:t xml:space="preserve"> </w:t>
      </w:r>
    </w:p>
    <w:p>
      <w:pPr>
        <w:pStyle w:val="Normal"/>
        <w:ind w:firstLine="360"/>
        <w:jc w:val="both"/>
        <w:rPr>
          <w:rFonts w:ascii="Russian Times" w:hAnsi="Russian Times" w:cs="Russian Times"/>
        </w:rPr>
      </w:pPr>
      <w:r>
        <w:rPr>
          <w:rFonts w:cs="Russian Times" w:ascii="Russian Times" w:hAnsi="Russian Times"/>
        </w:rPr>
        <w:t>Как строй молящихся, стоит</w:t>
      </w:r>
    </w:p>
    <w:p>
      <w:pPr>
        <w:pStyle w:val="Normal"/>
        <w:ind w:firstLine="360"/>
        <w:jc w:val="both"/>
        <w:rPr>
          <w:rFonts w:ascii="Russian Times" w:hAnsi="Russian Times" w:cs="Russian Times"/>
        </w:rPr>
      </w:pPr>
      <w:r>
        <w:rPr>
          <w:rFonts w:cs="Russian Times" w:ascii="Russian Times" w:hAnsi="Russian Times"/>
        </w:rPr>
        <w:t>Толпой стволов сосновых.</w:t>
      </w:r>
    </w:p>
    <w:p>
      <w:pPr>
        <w:pStyle w:val="Normal"/>
        <w:ind w:firstLine="360"/>
        <w:jc w:val="both"/>
        <w:rPr>
          <w:rFonts w:ascii="Russian Times" w:hAnsi="Russian Times" w:cs="Russian Times"/>
        </w:rPr>
      </w:pPr>
      <w:r>
        <w:rPr>
          <w:rFonts w:cs="Russian Times" w:ascii="Russian Times" w:hAnsi="Russian Times"/>
        </w:rPr>
      </w:r>
    </w:p>
    <w:p>
      <w:pPr>
        <w:pStyle w:val="Normal"/>
        <w:ind w:firstLine="360"/>
        <w:jc w:val="both"/>
        <w:rPr>
          <w:rFonts w:ascii="Russian Times" w:hAnsi="Russian Times" w:cs="Russian Times"/>
        </w:rPr>
      </w:pPr>
      <w:r>
        <w:rPr>
          <w:rFonts w:cs="Russian Times" w:ascii="Russian Times" w:hAnsi="Russian Times"/>
        </w:rPr>
        <w:t>А в городе, на небольшом</w:t>
        <w:tab/>
        <w:tab/>
        <w:tab/>
        <w:tab/>
        <w:t>h i h i°</w:t>
      </w:r>
    </w:p>
    <w:p>
      <w:pPr>
        <w:pStyle w:val="Normal"/>
        <w:ind w:firstLine="360"/>
        <w:jc w:val="both"/>
        <w:rPr>
          <w:rFonts w:ascii="Russian Times" w:hAnsi="Russian Times" w:cs="Russian Times"/>
        </w:rPr>
      </w:pPr>
      <w:r>
        <w:rPr>
          <w:rFonts w:cs="Russian Times" w:ascii="Russian Times" w:hAnsi="Russian Times"/>
        </w:rPr>
        <w:t xml:space="preserve">Пространстве, как на сходке, </w:t>
        <w:tab/>
        <w:tab/>
        <w:tab/>
        <w:t>8-7-8-7</w:t>
      </w:r>
    </w:p>
    <w:p>
      <w:pPr>
        <w:pStyle w:val="Normal"/>
        <w:ind w:firstLine="360"/>
        <w:jc w:val="both"/>
        <w:rPr>
          <w:rFonts w:ascii="Russian Times" w:hAnsi="Russian Times" w:cs="Russian Times"/>
        </w:rPr>
      </w:pPr>
      <w:r>
        <w:rPr>
          <w:rFonts w:cs="Russian Times" w:ascii="Russian Times" w:hAnsi="Russian Times"/>
        </w:rPr>
        <w:t>Деревья смотрят нагишом</w:t>
      </w:r>
    </w:p>
    <w:p>
      <w:pPr>
        <w:pStyle w:val="Normal"/>
        <w:ind w:firstLine="360"/>
        <w:jc w:val="both"/>
        <w:rPr>
          <w:rFonts w:ascii="Russian Times" w:hAnsi="Russian Times" w:cs="Russian Times"/>
        </w:rPr>
      </w:pPr>
      <w:r>
        <w:rPr>
          <w:rFonts w:cs="Russian Times" w:ascii="Russian Times" w:hAnsi="Russian Times"/>
        </w:rPr>
        <w:t>В церковные решетки.</w:t>
      </w:r>
    </w:p>
    <w:p>
      <w:pPr>
        <w:pStyle w:val="Normal"/>
        <w:ind w:firstLine="360"/>
        <w:jc w:val="both"/>
        <w:rPr>
          <w:rFonts w:ascii="Russian Times" w:hAnsi="Russian Times" w:cs="Russian Times"/>
        </w:rPr>
      </w:pPr>
      <w:r>
        <w:rPr>
          <w:rFonts w:cs="Russian Times" w:ascii="Russian Times" w:hAnsi="Russian Times"/>
        </w:rPr>
      </w:r>
    </w:p>
    <w:p>
      <w:pPr>
        <w:pStyle w:val="Normal"/>
        <w:ind w:firstLine="360"/>
        <w:jc w:val="both"/>
        <w:rPr>
          <w:rFonts w:ascii="Russian Times" w:hAnsi="Russian Times" w:cs="Russian Times"/>
        </w:rPr>
      </w:pPr>
      <w:r>
        <w:rPr>
          <w:rFonts w:cs="Russian Times" w:ascii="Russian Times" w:hAnsi="Russian Times"/>
        </w:rPr>
        <w:t>И взгляд их ужасом объят.</w:t>
        <w:tab/>
        <w:tab/>
        <w:tab/>
        <w:tab/>
        <w:t xml:space="preserve">j k j° j°° k </w:t>
      </w:r>
    </w:p>
    <w:p>
      <w:pPr>
        <w:pStyle w:val="Normal"/>
        <w:ind w:firstLine="360"/>
        <w:jc w:val="both"/>
        <w:rPr>
          <w:rFonts w:ascii="Russian Times" w:hAnsi="Russian Times" w:cs="Russian Times"/>
        </w:rPr>
      </w:pPr>
      <w:r>
        <w:rPr>
          <w:rFonts w:cs="Russian Times" w:ascii="Russian Times" w:hAnsi="Russian Times"/>
        </w:rPr>
        <w:t>Понятна их тревога.</w:t>
        <w:tab/>
        <w:tab/>
        <w:tab/>
        <w:tab/>
        <w:tab/>
        <w:t>8-7-8-8-7</w:t>
      </w:r>
    </w:p>
    <w:p>
      <w:pPr>
        <w:pStyle w:val="Normal"/>
        <w:ind w:firstLine="360"/>
        <w:jc w:val="both"/>
        <w:rPr>
          <w:rFonts w:ascii="Russian Times" w:hAnsi="Russian Times" w:cs="Russian Times"/>
        </w:rPr>
      </w:pPr>
      <w:r>
        <w:rPr>
          <w:rFonts w:cs="Russian Times" w:ascii="Russian Times" w:hAnsi="Russian Times"/>
        </w:rPr>
        <w:t>Сады выходят из оград.</w:t>
      </w:r>
    </w:p>
    <w:p>
      <w:pPr>
        <w:pStyle w:val="Normal"/>
        <w:ind w:firstLine="360"/>
        <w:jc w:val="both"/>
        <w:rPr>
          <w:rFonts w:ascii="Russian Times" w:hAnsi="Russian Times" w:cs="Russian Times"/>
        </w:rPr>
      </w:pPr>
      <w:r>
        <w:rPr>
          <w:rFonts w:cs="Russian Times" w:ascii="Russian Times" w:hAnsi="Russian Times"/>
        </w:rPr>
        <w:t>Колеблется земли уклад:</w:t>
      </w:r>
    </w:p>
    <w:p>
      <w:pPr>
        <w:pStyle w:val="Normal"/>
        <w:ind w:firstLine="360"/>
        <w:jc w:val="both"/>
        <w:rPr>
          <w:rFonts w:ascii="Russian Times" w:hAnsi="Russian Times" w:cs="Russian Times"/>
        </w:rPr>
      </w:pPr>
      <w:r>
        <w:rPr>
          <w:rFonts w:cs="Russian Times" w:ascii="Russian Times" w:hAnsi="Russian Times"/>
        </w:rPr>
        <w:t>Они хоронят Бога.</w:t>
      </w:r>
    </w:p>
    <w:p>
      <w:pPr>
        <w:pStyle w:val="Normal"/>
        <w:ind w:firstLine="360"/>
        <w:jc w:val="both"/>
        <w:rPr>
          <w:rFonts w:ascii="Russian Times" w:hAnsi="Russian Times" w:cs="Russian Times"/>
        </w:rPr>
      </w:pPr>
      <w:r>
        <w:rPr>
          <w:rFonts w:cs="Russian Times" w:ascii="Russian Times" w:hAnsi="Russian Times"/>
        </w:rPr>
      </w:r>
    </w:p>
    <w:p>
      <w:pPr>
        <w:pStyle w:val="Normal"/>
        <w:ind w:firstLine="360"/>
        <w:jc w:val="both"/>
        <w:rPr>
          <w:rFonts w:ascii="Russian Times" w:hAnsi="Russian Times" w:cs="Russian Times"/>
        </w:rPr>
      </w:pPr>
      <w:r>
        <w:rPr>
          <w:rFonts w:cs="Russian Times" w:ascii="Russian Times" w:hAnsi="Russian Times"/>
        </w:rPr>
        <w:t>И видят свет у царских врат,</w:t>
        <w:tab/>
        <w:tab/>
        <w:tab/>
        <w:tab/>
        <w:t>j j° l m l° m° l°°</w:t>
      </w:r>
    </w:p>
    <w:p>
      <w:pPr>
        <w:pStyle w:val="Normal"/>
        <w:ind w:firstLine="360"/>
        <w:jc w:val="both"/>
        <w:rPr>
          <w:rFonts w:ascii="Russian Times" w:hAnsi="Russian Times" w:cs="Russian Times"/>
        </w:rPr>
      </w:pPr>
      <w:r>
        <w:rPr>
          <w:rFonts w:cs="Russian Times" w:ascii="Russian Times" w:hAnsi="Russian Times"/>
        </w:rPr>
        <w:t xml:space="preserve">И черный плат, и свечек ряд, </w:t>
        <w:tab/>
        <w:tab/>
        <w:tab/>
        <w:t>8-8-7-8-7-8-7</w:t>
      </w:r>
    </w:p>
    <w:p>
      <w:pPr>
        <w:pStyle w:val="Normal"/>
        <w:ind w:firstLine="360"/>
        <w:jc w:val="both"/>
        <w:rPr>
          <w:rFonts w:ascii="Russian Times" w:hAnsi="Russian Times" w:cs="Russian Times"/>
        </w:rPr>
      </w:pPr>
      <w:r>
        <w:rPr>
          <w:rFonts w:cs="Russian Times" w:ascii="Russian Times" w:hAnsi="Russian Times"/>
        </w:rPr>
        <w:t xml:space="preserve">Заплаканные лица – </w:t>
        <w:tab/>
        <w:tab/>
      </w:r>
    </w:p>
    <w:p>
      <w:pPr>
        <w:pStyle w:val="Normal"/>
        <w:ind w:firstLine="360"/>
        <w:jc w:val="both"/>
        <w:rPr>
          <w:rFonts w:ascii="Russian Times" w:hAnsi="Russian Times" w:cs="Russian Times"/>
        </w:rPr>
      </w:pPr>
      <w:r>
        <w:rPr>
          <w:rFonts w:cs="Russian Times" w:ascii="Russian Times" w:hAnsi="Russian Times"/>
        </w:rPr>
        <w:t>И вдруг навстречу крестный ход</w:t>
      </w:r>
    </w:p>
    <w:p>
      <w:pPr>
        <w:pStyle w:val="Normal"/>
        <w:ind w:firstLine="360"/>
        <w:jc w:val="both"/>
        <w:rPr>
          <w:rFonts w:ascii="Russian Times" w:hAnsi="Russian Times" w:cs="Russian Times"/>
        </w:rPr>
      </w:pPr>
      <w:r>
        <w:rPr>
          <w:rFonts w:cs="Russian Times" w:ascii="Russian Times" w:hAnsi="Russian Times"/>
        </w:rPr>
        <w:t>Выходит с плащаницей,</w:t>
      </w:r>
    </w:p>
    <w:p>
      <w:pPr>
        <w:pStyle w:val="Normal"/>
        <w:ind w:firstLine="360"/>
        <w:jc w:val="both"/>
        <w:rPr>
          <w:rFonts w:ascii="Russian Times" w:hAnsi="Russian Times" w:cs="Russian Times"/>
        </w:rPr>
      </w:pPr>
      <w:r>
        <w:rPr>
          <w:rFonts w:cs="Russian Times" w:ascii="Russian Times" w:hAnsi="Russian Times"/>
        </w:rPr>
        <w:t>И две березы у ворот</w:t>
      </w:r>
    </w:p>
    <w:p>
      <w:pPr>
        <w:pStyle w:val="Normal"/>
        <w:ind w:firstLine="360"/>
        <w:jc w:val="both"/>
        <w:rPr>
          <w:rFonts w:ascii="Russian Times" w:hAnsi="Russian Times" w:cs="Russian Times"/>
        </w:rPr>
      </w:pPr>
      <w:r>
        <w:rPr>
          <w:rFonts w:cs="Russian Times" w:ascii="Russian Times" w:hAnsi="Russian Times"/>
        </w:rPr>
        <w:t>Должны посторониться.</w:t>
      </w:r>
    </w:p>
    <w:p>
      <w:pPr>
        <w:pStyle w:val="Normal"/>
        <w:ind w:firstLine="360"/>
        <w:jc w:val="both"/>
        <w:rPr>
          <w:rFonts w:ascii="Russian Times" w:hAnsi="Russian Times" w:cs="Russian Times"/>
        </w:rPr>
      </w:pPr>
      <w:r>
        <w:rPr>
          <w:rFonts w:cs="Russian Times" w:ascii="Russian Times" w:hAnsi="Russian Times"/>
        </w:rPr>
      </w:r>
    </w:p>
    <w:p>
      <w:pPr>
        <w:pStyle w:val="Normal"/>
        <w:ind w:firstLine="360"/>
        <w:jc w:val="both"/>
        <w:rPr>
          <w:rFonts w:ascii="Russian Times" w:hAnsi="Russian Times" w:cs="Russian Times"/>
        </w:rPr>
      </w:pPr>
      <w:r>
        <w:rPr>
          <w:rFonts w:cs="Russian Times" w:ascii="Russian Times" w:hAnsi="Russian Times"/>
        </w:rPr>
        <w:t>И шествие обходит двор</w:t>
        <w:tab/>
        <w:tab/>
        <w:tab/>
        <w:tab/>
        <w:t>n o n n n o</w:t>
      </w:r>
    </w:p>
    <w:p>
      <w:pPr>
        <w:pStyle w:val="Normal"/>
        <w:ind w:firstLine="360"/>
        <w:jc w:val="both"/>
        <w:rPr>
          <w:rFonts w:ascii="Russian Times" w:hAnsi="Russian Times" w:cs="Russian Times"/>
        </w:rPr>
      </w:pPr>
      <w:r>
        <w:rPr>
          <w:rFonts w:cs="Russian Times" w:ascii="Russian Times" w:hAnsi="Russian Times"/>
        </w:rPr>
        <w:t>По краю тротуара,</w:t>
        <w:tab/>
        <w:tab/>
        <w:tab/>
        <w:tab/>
        <w:tab/>
        <w:t>7-7-8-8-8-7</w:t>
      </w:r>
    </w:p>
    <w:p>
      <w:pPr>
        <w:pStyle w:val="Normal"/>
        <w:ind w:firstLine="360"/>
        <w:jc w:val="both"/>
        <w:rPr>
          <w:rFonts w:ascii="Russian Times" w:hAnsi="Russian Times" w:cs="Russian Times"/>
        </w:rPr>
      </w:pPr>
      <w:r>
        <w:rPr>
          <w:rFonts w:cs="Russian Times" w:ascii="Russian Times" w:hAnsi="Russian Times"/>
        </w:rPr>
        <w:t>И вносит с улицы в притвор</w:t>
      </w:r>
    </w:p>
    <w:p>
      <w:pPr>
        <w:pStyle w:val="Normal"/>
        <w:ind w:firstLine="360"/>
        <w:jc w:val="both"/>
        <w:rPr>
          <w:rFonts w:ascii="Russian Times" w:hAnsi="Russian Times" w:cs="Russian Times"/>
        </w:rPr>
      </w:pPr>
      <w:r>
        <w:rPr>
          <w:rFonts w:cs="Russian Times" w:ascii="Russian Times" w:hAnsi="Russian Times"/>
        </w:rPr>
        <w:t>Весну, весенний разговор,</w:t>
      </w:r>
    </w:p>
    <w:p>
      <w:pPr>
        <w:pStyle w:val="Normal"/>
        <w:ind w:firstLine="360"/>
        <w:jc w:val="both"/>
        <w:rPr>
          <w:rFonts w:ascii="Russian Times" w:hAnsi="Russian Times" w:cs="Russian Times"/>
        </w:rPr>
      </w:pPr>
      <w:r>
        <w:rPr>
          <w:rFonts w:cs="Russian Times" w:ascii="Russian Times" w:hAnsi="Russian Times"/>
        </w:rPr>
        <w:t>И воздух с привкусом просфор</w:t>
      </w:r>
    </w:p>
    <w:p>
      <w:pPr>
        <w:pStyle w:val="Normal"/>
        <w:ind w:firstLine="360"/>
        <w:jc w:val="both"/>
        <w:rPr>
          <w:rFonts w:ascii="Russian Times" w:hAnsi="Russian Times" w:cs="Russian Times"/>
        </w:rPr>
      </w:pPr>
      <w:r>
        <w:rPr>
          <w:rFonts w:cs="Russian Times" w:ascii="Russian Times" w:hAnsi="Russian Times"/>
        </w:rPr>
        <w:t>И вешнего угара.</w:t>
      </w:r>
    </w:p>
    <w:p>
      <w:pPr>
        <w:pStyle w:val="Normal"/>
        <w:ind w:firstLine="360"/>
        <w:jc w:val="both"/>
        <w:rPr>
          <w:rFonts w:ascii="Russian Times" w:hAnsi="Russian Times" w:cs="Russian Times"/>
        </w:rPr>
      </w:pPr>
      <w:r>
        <w:rPr>
          <w:rFonts w:eastAsia="Russian Times" w:cs="Russian Times" w:ascii="Russian Times" w:hAnsi="Russian Times"/>
        </w:rPr>
        <w:t xml:space="preserve"> </w:t>
      </w:r>
    </w:p>
    <w:p>
      <w:pPr>
        <w:pStyle w:val="Normal"/>
        <w:ind w:firstLine="360"/>
        <w:jc w:val="both"/>
        <w:rPr>
          <w:rFonts w:ascii="Russian Times" w:hAnsi="Russian Times" w:cs="Russian Times"/>
        </w:rPr>
      </w:pPr>
      <w:r>
        <w:rPr>
          <w:rFonts w:cs="Russian Times" w:ascii="Russian Times" w:hAnsi="Russian Times"/>
        </w:rPr>
        <w:t>И март разбрасывает снег</w:t>
        <w:tab/>
        <w:tab/>
        <w:tab/>
        <w:tab/>
        <w:t>p p° p° p q</w:t>
      </w:r>
    </w:p>
    <w:p>
      <w:pPr>
        <w:pStyle w:val="Normal"/>
        <w:ind w:firstLine="360"/>
        <w:jc w:val="both"/>
        <w:rPr>
          <w:rFonts w:ascii="Russian Times" w:hAnsi="Russian Times" w:cs="Russian Times"/>
        </w:rPr>
      </w:pPr>
      <w:r>
        <w:rPr>
          <w:rFonts w:cs="Russian Times" w:ascii="Russian Times" w:hAnsi="Russian Times"/>
        </w:rPr>
        <w:t>На паперти толпе калек,</w:t>
        <w:tab/>
        <w:tab/>
        <w:tab/>
        <w:tab/>
        <w:t>8-8-8-8-7</w:t>
      </w:r>
    </w:p>
    <w:p>
      <w:pPr>
        <w:pStyle w:val="Normal"/>
        <w:ind w:firstLine="360"/>
        <w:jc w:val="both"/>
        <w:rPr>
          <w:rFonts w:ascii="Russian Times" w:hAnsi="Russian Times" w:cs="Russian Times"/>
        </w:rPr>
      </w:pPr>
      <w:r>
        <w:rPr>
          <w:rFonts w:cs="Russian Times" w:ascii="Russian Times" w:hAnsi="Russian Times"/>
        </w:rPr>
        <w:t>Как будто вышел человек,</w:t>
      </w:r>
    </w:p>
    <w:p>
      <w:pPr>
        <w:pStyle w:val="Normal"/>
        <w:ind w:firstLine="360"/>
        <w:jc w:val="both"/>
        <w:rPr>
          <w:rFonts w:ascii="Russian Times" w:hAnsi="Russian Times" w:cs="Russian Times"/>
        </w:rPr>
      </w:pPr>
      <w:r>
        <w:rPr>
          <w:rFonts w:cs="Russian Times" w:ascii="Russian Times" w:hAnsi="Russian Times"/>
        </w:rPr>
        <w:t>И вынес, и открыл ковчег,</w:t>
      </w:r>
    </w:p>
    <w:p>
      <w:pPr>
        <w:pStyle w:val="Normal"/>
        <w:ind w:firstLine="360"/>
        <w:jc w:val="both"/>
        <w:rPr>
          <w:rFonts w:ascii="Russian Times" w:hAnsi="Russian Times" w:cs="Russian Times"/>
        </w:rPr>
      </w:pPr>
      <w:r>
        <w:rPr>
          <w:rFonts w:cs="Russian Times" w:ascii="Russian Times" w:hAnsi="Russian Times"/>
        </w:rPr>
        <w:t>И все до нитки роздал.</w:t>
      </w:r>
    </w:p>
    <w:p>
      <w:pPr>
        <w:pStyle w:val="Normal"/>
        <w:ind w:firstLine="360"/>
        <w:jc w:val="both"/>
        <w:rPr>
          <w:rFonts w:ascii="Russian Times" w:hAnsi="Russian Times" w:cs="Russian Times"/>
        </w:rPr>
      </w:pPr>
      <w:r>
        <w:rPr>
          <w:rFonts w:cs="Russian Times" w:ascii="Russian Times" w:hAnsi="Russian Times"/>
        </w:rPr>
      </w:r>
    </w:p>
    <w:p>
      <w:pPr>
        <w:pStyle w:val="Normal"/>
        <w:ind w:firstLine="360"/>
        <w:jc w:val="both"/>
        <w:rPr>
          <w:rFonts w:ascii="Russian Times" w:hAnsi="Russian Times" w:cs="Russian Times"/>
        </w:rPr>
      </w:pPr>
      <w:r>
        <w:rPr>
          <w:rFonts w:cs="Russian Times" w:ascii="Russian Times" w:hAnsi="Russian Times"/>
        </w:rPr>
        <w:t>И пенье длится до зари,</w:t>
        <w:tab/>
        <w:tab/>
        <w:tab/>
        <w:tab/>
        <w:t xml:space="preserve">r s r r s </w:t>
      </w:r>
    </w:p>
    <w:p>
      <w:pPr>
        <w:pStyle w:val="Normal"/>
        <w:ind w:firstLine="360"/>
        <w:jc w:val="both"/>
        <w:rPr>
          <w:rFonts w:ascii="Russian Times" w:hAnsi="Russian Times" w:cs="Russian Times"/>
        </w:rPr>
      </w:pPr>
      <w:r>
        <w:rPr>
          <w:rFonts w:cs="Russian Times" w:ascii="Russian Times" w:hAnsi="Russian Times"/>
        </w:rPr>
        <w:t xml:space="preserve">И, нарыдавшись вдосталь, </w:t>
        <w:tab/>
        <w:tab/>
        <w:tab/>
        <w:tab/>
        <w:t>8-7-8-8-7</w:t>
      </w:r>
    </w:p>
    <w:p>
      <w:pPr>
        <w:pStyle w:val="Normal"/>
        <w:ind w:firstLine="360"/>
        <w:jc w:val="both"/>
        <w:rPr>
          <w:rFonts w:ascii="Russian Times" w:hAnsi="Russian Times" w:cs="Russian Times"/>
        </w:rPr>
      </w:pPr>
      <w:r>
        <w:rPr>
          <w:rFonts w:cs="Russian Times" w:ascii="Russian Times" w:hAnsi="Russian Times"/>
        </w:rPr>
        <w:t>Доходят тише изнутри</w:t>
      </w:r>
    </w:p>
    <w:p>
      <w:pPr>
        <w:pStyle w:val="Normal"/>
        <w:ind w:firstLine="360"/>
        <w:jc w:val="both"/>
        <w:rPr>
          <w:rFonts w:ascii="Russian Times" w:hAnsi="Russian Times" w:cs="Russian Times"/>
        </w:rPr>
      </w:pPr>
      <w:r>
        <w:rPr>
          <w:rFonts w:cs="Russian Times" w:ascii="Russian Times" w:hAnsi="Russian Times"/>
        </w:rPr>
        <w:t>На пустыри под фонари</w:t>
      </w:r>
    </w:p>
    <w:p>
      <w:pPr>
        <w:pStyle w:val="Normal"/>
        <w:ind w:firstLine="360"/>
        <w:jc w:val="both"/>
        <w:rPr>
          <w:rFonts w:ascii="Russian Times" w:hAnsi="Russian Times" w:cs="Russian Times"/>
        </w:rPr>
      </w:pPr>
      <w:r>
        <w:rPr>
          <w:rFonts w:cs="Russian Times" w:ascii="Russian Times" w:hAnsi="Russian Times"/>
        </w:rPr>
        <w:t>Псалтырь или апостол.</w:t>
      </w:r>
    </w:p>
    <w:p>
      <w:pPr>
        <w:pStyle w:val="Normal"/>
        <w:ind w:firstLine="360"/>
        <w:jc w:val="both"/>
        <w:rPr>
          <w:rFonts w:ascii="Russian Times" w:hAnsi="Russian Times" w:cs="Russian Times"/>
        </w:rPr>
      </w:pPr>
      <w:r>
        <w:rPr>
          <w:rFonts w:cs="Russian Times" w:ascii="Russian Times" w:hAnsi="Russian Times"/>
        </w:rPr>
      </w:r>
    </w:p>
    <w:p>
      <w:pPr>
        <w:pStyle w:val="Normal"/>
        <w:ind w:firstLine="360"/>
        <w:jc w:val="both"/>
        <w:rPr>
          <w:rFonts w:ascii="Russian Times" w:hAnsi="Russian Times" w:cs="Russian Times"/>
        </w:rPr>
      </w:pPr>
      <w:r>
        <w:rPr>
          <w:rFonts w:cs="Russian Times" w:ascii="Russian Times" w:hAnsi="Russian Times"/>
        </w:rPr>
        <w:t>Но в полночь смолкнут тварь и плоть,</w:t>
        <w:tab/>
        <w:tab/>
        <w:t>t u v v° w</w:t>
      </w:r>
    </w:p>
    <w:p>
      <w:pPr>
        <w:pStyle w:val="Normal"/>
        <w:ind w:firstLine="360"/>
        <w:jc w:val="both"/>
        <w:rPr>
          <w:rFonts w:ascii="Russian Times" w:hAnsi="Russian Times" w:cs="Russian Times"/>
        </w:rPr>
      </w:pPr>
      <w:r>
        <w:rPr>
          <w:rFonts w:cs="Russian Times" w:ascii="Russian Times" w:hAnsi="Russian Times"/>
        </w:rPr>
        <w:t xml:space="preserve">Заслышав слух весенний, </w:t>
        <w:tab/>
        <w:tab/>
        <w:tab/>
        <w:tab/>
        <w:t>8-7-8-8-7</w:t>
      </w:r>
    </w:p>
    <w:p>
      <w:pPr>
        <w:pStyle w:val="Normal"/>
        <w:ind w:firstLine="360"/>
        <w:jc w:val="both"/>
        <w:rPr>
          <w:rFonts w:ascii="Russian Times" w:hAnsi="Russian Times" w:cs="Russian Times"/>
        </w:rPr>
      </w:pPr>
      <w:r>
        <w:rPr>
          <w:rFonts w:cs="Russian Times" w:ascii="Russian Times" w:hAnsi="Russian Times"/>
        </w:rPr>
        <w:t>Что только-только распогодь –</w:t>
      </w:r>
    </w:p>
    <w:p>
      <w:pPr>
        <w:pStyle w:val="Normal"/>
        <w:ind w:firstLine="360"/>
        <w:jc w:val="both"/>
        <w:rPr>
          <w:rFonts w:ascii="Russian Times" w:hAnsi="Russian Times" w:cs="Russian Times"/>
        </w:rPr>
      </w:pPr>
      <w:r>
        <w:rPr>
          <w:rFonts w:cs="Russian Times" w:ascii="Russian Times" w:hAnsi="Russian Times"/>
        </w:rPr>
        <w:t>Смерть можно будет побороть</w:t>
      </w:r>
    </w:p>
    <w:p>
      <w:pPr>
        <w:pStyle w:val="Normal"/>
        <w:ind w:firstLine="360"/>
        <w:jc w:val="both"/>
        <w:rPr>
          <w:rFonts w:ascii="Russian Times" w:hAnsi="Russian Times" w:cs="Russian Times"/>
        </w:rPr>
      </w:pPr>
      <w:r>
        <w:rPr>
          <w:rFonts w:cs="Russian Times" w:ascii="Russian Times" w:hAnsi="Russian Times"/>
        </w:rPr>
        <w:t>Усильем воскресенья.</w:t>
      </w:r>
    </w:p>
    <w:p>
      <w:pPr>
        <w:pStyle w:val="Normal"/>
        <w:ind w:firstLine="360"/>
        <w:jc w:val="both"/>
        <w:rPr>
          <w:rFonts w:ascii="Russian Times" w:hAnsi="Russian Times" w:cs="Russian Times"/>
        </w:rPr>
      </w:pPr>
      <w:r>
        <w:rPr>
          <w:rFonts w:eastAsia="Russian Times" w:cs="Russian Times" w:ascii="Russian Times" w:hAnsi="Russian Times"/>
        </w:rPr>
        <w:t xml:space="preserve"> </w:t>
      </w:r>
    </w:p>
    <w:p>
      <w:pPr>
        <w:pStyle w:val="Normal"/>
        <w:ind w:firstLine="360"/>
        <w:jc w:val="both"/>
        <w:rPr>
          <w:rFonts w:ascii="Russian Times" w:hAnsi="Russian Times" w:cs="Russian Times"/>
        </w:rPr>
      </w:pPr>
      <w:r>
        <w:rPr>
          <w:rFonts w:cs="Times Armenian" w:ascii="Times Armenian" w:hAnsi="Times Armenian"/>
          <w:b/>
          <w:i/>
          <w:sz w:val="21"/>
          <w:szCs w:val="21"/>
        </w:rPr>
        <w:t>20.</w:t>
      </w:r>
      <w:r>
        <w:rPr>
          <w:rFonts w:cs="Times Armenian" w:ascii="Times Armenian" w:hAnsi="Times Armenian"/>
          <w:i/>
          <w:sz w:val="21"/>
          <w:szCs w:val="21"/>
        </w:rPr>
        <w:t xml:space="preserve"> </w:t>
      </w:r>
      <w:r>
        <w:rPr>
          <w:rFonts w:cs="Times Armenian" w:ascii="Times Armenian" w:hAnsi="Times Armenian"/>
          <w:sz w:val="21"/>
          <w:szCs w:val="21"/>
        </w:rPr>
        <w:t>Այս երկու թարգմանությունից իմն ահագին մոտ է բնագրին, չնայած մեկ</w:t>
        <w:softHyphen/>
        <w:t>-երկու հանգային ու մետրական թերություն ունի՛: Իսկ Թամրազյանինն ան</w:t>
        <w:softHyphen/>
        <w:t>ընդունելի է, որովհետև դա ո՛չ հայերեն լավ ոտանավոր է, ոչ է՛լ բնագրի ոգին ու սիրունությունն ունի: Բացի սրանք</w:t>
      </w:r>
      <w:r>
        <w:rPr>
          <w:rFonts w:cs="Times Armenian" w:ascii="Times Armenian" w:hAnsi="Times Armenian"/>
          <w:b/>
          <w:sz w:val="21"/>
          <w:szCs w:val="21"/>
        </w:rPr>
        <w:t>, 20.2-ը</w:t>
      </w:r>
      <w:r>
        <w:rPr>
          <w:rFonts w:cs="Times Armenian" w:ascii="Times Armenian" w:hAnsi="Times Armenian"/>
          <w:sz w:val="21"/>
          <w:szCs w:val="21"/>
        </w:rPr>
        <w:t xml:space="preserve"> տեղ-տեղ սխալ է, ան</w:t>
        <w:softHyphen/>
        <w:t>հե</w:t>
        <w:softHyphen/>
        <w:t>թեթ, ու հորինած, այսինքն, ճշմարիտ չի, արհեստական է:</w:t>
      </w:r>
    </w:p>
    <w:p>
      <w:pPr>
        <w:pStyle w:val="Normal"/>
        <w:ind w:firstLine="360"/>
        <w:jc w:val="both"/>
        <w:rPr>
          <w:rFonts w:ascii="Russian Times" w:hAnsi="Russian Times" w:cs="Russian Times"/>
        </w:rPr>
      </w:pPr>
      <w:r>
        <w:rPr>
          <w:rFonts w:cs="Times Armenian" w:ascii="Times Armenian" w:hAnsi="Times Armenian"/>
          <w:sz w:val="21"/>
          <w:szCs w:val="21"/>
        </w:rPr>
        <w:t xml:space="preserve">Օրինակ. Թամրազյանի 4-րդ ու 5-րդ տողերի տրամաբանական կապը չկա, ու պարզ չի, թե ինչո՞ւ </w:t>
      </w:r>
      <w:r>
        <w:rPr>
          <w:rFonts w:cs="Times Armenian" w:ascii="Times Armenian" w:hAnsi="Times Armenian"/>
          <w:b/>
          <w:i/>
          <w:sz w:val="21"/>
          <w:szCs w:val="21"/>
        </w:rPr>
        <w:t>Հիմա կուզեր աշխարհն արար, Որ Զատիկին  քը</w:t>
        <w:softHyphen/>
        <w:t xml:space="preserve">ներ խաղաղ: </w:t>
      </w:r>
      <w:r>
        <w:rPr>
          <w:rFonts w:cs="Times Armenian" w:ascii="Times Armenian" w:hAnsi="Times Armenian"/>
          <w:sz w:val="21"/>
          <w:szCs w:val="21"/>
        </w:rPr>
        <w:t xml:space="preserve">Պարզ չի, թե երրորդ տան </w:t>
      </w:r>
      <w:r>
        <w:rPr>
          <w:rFonts w:cs="Russian Times" w:ascii="Russian Times" w:hAnsi="Russian Times"/>
          <w:sz w:val="21"/>
          <w:szCs w:val="21"/>
        </w:rPr>
        <w:t>певчим-</w:t>
      </w:r>
      <w:r>
        <w:rPr>
          <w:rFonts w:cs="Times Armenian" w:ascii="Times Armenian" w:hAnsi="Times Armenian"/>
          <w:sz w:val="21"/>
          <w:szCs w:val="21"/>
        </w:rPr>
        <w:t xml:space="preserve">ը ինչո՞ւ է դարձել </w:t>
      </w:r>
      <w:r>
        <w:rPr>
          <w:rFonts w:cs="Times Armenian" w:ascii="Times Armenian" w:hAnsi="Times Armenian"/>
          <w:b/>
          <w:i/>
          <w:sz w:val="21"/>
          <w:szCs w:val="21"/>
        </w:rPr>
        <w:t>դպիրներ հա</w:t>
        <w:softHyphen/>
        <w:t>մե</w:t>
        <w:softHyphen/>
        <w:t>րաշխ, կամ այս համերաշխ դպիրներն ի՞նչ կապ ունեն ասելիքի հետ:</w:t>
      </w:r>
      <w:r>
        <w:rPr>
          <w:rFonts w:cs="Times Armenian" w:ascii="Times Armenian" w:hAnsi="Times Armenian"/>
          <w:b/>
          <w:sz w:val="21"/>
          <w:szCs w:val="21"/>
        </w:rPr>
        <w:t xml:space="preserve"> </w:t>
      </w:r>
      <w:r>
        <w:rPr>
          <w:rFonts w:cs="Times Armenian" w:ascii="Times Armenian" w:hAnsi="Times Armenian"/>
          <w:sz w:val="21"/>
          <w:szCs w:val="21"/>
        </w:rPr>
        <w:t xml:space="preserve">Ինչո՞ւ է </w:t>
      </w:r>
      <w:r>
        <w:rPr>
          <w:rFonts w:cs="Times Armenian" w:ascii="Times Armenian" w:hAnsi="Times Armenian"/>
          <w:b/>
          <w:i/>
          <w:sz w:val="21"/>
          <w:szCs w:val="21"/>
        </w:rPr>
        <w:t>անտառը հոլանի.</w:t>
      </w:r>
      <w:r>
        <w:rPr>
          <w:rFonts w:cs="Times Armenian" w:ascii="Times Armenian" w:hAnsi="Times Armenian"/>
          <w:b/>
          <w:sz w:val="21"/>
          <w:szCs w:val="21"/>
        </w:rPr>
        <w:t xml:space="preserve"> </w:t>
      </w:r>
      <w:r>
        <w:rPr>
          <w:rFonts w:cs="Times Armenian" w:ascii="Times Armenian" w:hAnsi="Times Armenian"/>
          <w:sz w:val="21"/>
          <w:szCs w:val="21"/>
        </w:rPr>
        <w:t>ի՞նչ տրամաբա</w:t>
        <w:softHyphen/>
        <w:t>նությունով է հիշա</w:t>
        <w:softHyphen/>
        <w:t xml:space="preserve">տակվում </w:t>
      </w:r>
      <w:r>
        <w:rPr>
          <w:rFonts w:cs="Times Armenian" w:ascii="Times Armenian" w:hAnsi="Times Armenian"/>
          <w:b/>
          <w:i/>
          <w:sz w:val="21"/>
          <w:szCs w:val="21"/>
        </w:rPr>
        <w:t>Հիսու</w:t>
        <w:softHyphen/>
        <w:t>սի վերքերի թարմությունը.</w:t>
      </w:r>
      <w:r>
        <w:rPr>
          <w:rFonts w:cs="Times Armenian" w:ascii="Times Armenian" w:hAnsi="Times Armenian"/>
          <w:b/>
          <w:sz w:val="21"/>
          <w:szCs w:val="21"/>
        </w:rPr>
        <w:t xml:space="preserve"> </w:t>
      </w:r>
      <w:r>
        <w:rPr>
          <w:rFonts w:cs="Times Armenian" w:ascii="Times Armenian" w:hAnsi="Times Armenian"/>
          <w:sz w:val="21"/>
          <w:szCs w:val="21"/>
        </w:rPr>
        <w:t xml:space="preserve">ինչո՞ւ է 6-րդ տան </w:t>
      </w:r>
      <w:r>
        <w:rPr>
          <w:rFonts w:cs="Times Armenian" w:ascii="Times Armenian" w:hAnsi="Times Armenian"/>
          <w:b/>
          <w:i/>
          <w:sz w:val="21"/>
          <w:szCs w:val="21"/>
        </w:rPr>
        <w:t>հայացք</w:t>
      </w:r>
      <w:r>
        <w:rPr>
          <w:rFonts w:cs="Times Armenian" w:ascii="Times Armenian" w:hAnsi="Times Armenian"/>
          <w:sz w:val="21"/>
          <w:szCs w:val="21"/>
        </w:rPr>
        <w:t xml:space="preserve"> բառը եզակի թվով. ինչո՞ւ է </w:t>
      </w:r>
      <w:r>
        <w:rPr>
          <w:rFonts w:cs="Times Armenian" w:ascii="Times Armenian" w:hAnsi="Times Armenian"/>
          <w:b/>
          <w:i/>
          <w:sz w:val="21"/>
          <w:szCs w:val="21"/>
        </w:rPr>
        <w:t>տարածքը մութ ու պատիր,</w:t>
      </w:r>
      <w:r>
        <w:rPr>
          <w:rFonts w:cs="Times Armenian" w:ascii="Times Armenian" w:hAnsi="Times Armenian"/>
          <w:sz w:val="21"/>
          <w:szCs w:val="21"/>
        </w:rPr>
        <w:t xml:space="preserve"> այսինքն, պատրանքային. ո՞ւմ </w:t>
      </w:r>
      <w:r>
        <w:rPr>
          <w:rFonts w:cs="Times Armenian" w:ascii="Times Armenian" w:hAnsi="Times Armenian"/>
          <w:b/>
          <w:i/>
          <w:sz w:val="21"/>
          <w:szCs w:val="21"/>
        </w:rPr>
        <w:t>աչքերն են չռվել ա</w:t>
        <w:softHyphen/>
        <w:t>հից,</w:t>
      </w:r>
      <w:r>
        <w:rPr>
          <w:rFonts w:cs="Times Armenian" w:ascii="Times Armenian" w:hAnsi="Times Armenian"/>
          <w:sz w:val="21"/>
          <w:szCs w:val="21"/>
        </w:rPr>
        <w:t xml:space="preserve"> ու ո՞ր մի հատիկ </w:t>
      </w:r>
      <w:r>
        <w:rPr>
          <w:rFonts w:cs="Times Armenian" w:ascii="Times Armenian" w:hAnsi="Times Armenian"/>
          <w:b/>
          <w:i/>
          <w:sz w:val="21"/>
          <w:szCs w:val="21"/>
        </w:rPr>
        <w:t>այգին է ելնում սահմանից.</w:t>
      </w:r>
      <w:r>
        <w:rPr>
          <w:rFonts w:cs="Times Armenian" w:ascii="Times Armenian" w:hAnsi="Times Armenian"/>
          <w:sz w:val="21"/>
          <w:szCs w:val="21"/>
        </w:rPr>
        <w:t xml:space="preserve"> ինչո՞ւ է </w:t>
      </w:r>
      <w:r>
        <w:rPr>
          <w:rFonts w:cs="Times Armenian" w:ascii="Times Armenian" w:hAnsi="Times Armenian"/>
          <w:b/>
          <w:i/>
          <w:sz w:val="21"/>
          <w:szCs w:val="21"/>
        </w:rPr>
        <w:t>ցնցվում հողն ամա</w:t>
        <w:softHyphen/>
        <w:t>յի.</w:t>
      </w:r>
      <w:r>
        <w:rPr>
          <w:rFonts w:cs="Times Armenian" w:ascii="Times Armenian" w:hAnsi="Times Armenian"/>
          <w:b/>
          <w:sz w:val="21"/>
          <w:szCs w:val="21"/>
        </w:rPr>
        <w:t xml:space="preserve"> </w:t>
      </w:r>
      <w:r>
        <w:rPr>
          <w:rFonts w:cs="Times Armenian" w:ascii="Times Armenian" w:hAnsi="Times Armenian"/>
          <w:sz w:val="21"/>
          <w:szCs w:val="21"/>
        </w:rPr>
        <w:t>ինչո՞ւ է</w:t>
      </w:r>
      <w:r>
        <w:rPr>
          <w:rFonts w:cs="Times Armenian" w:ascii="Times Armenian" w:hAnsi="Times Armenian"/>
          <w:b/>
          <w:sz w:val="21"/>
          <w:szCs w:val="21"/>
        </w:rPr>
        <w:t xml:space="preserve"> </w:t>
      </w:r>
      <w:r>
        <w:rPr>
          <w:rFonts w:cs="Times Armenian" w:ascii="Times Armenian" w:hAnsi="Times Armenian"/>
          <w:b/>
          <w:i/>
          <w:sz w:val="21"/>
          <w:szCs w:val="21"/>
        </w:rPr>
        <w:t>թափորը եկեղեցունը</w:t>
      </w:r>
      <w:r>
        <w:rPr>
          <w:rFonts w:cs="Times Armenian" w:ascii="Times Armenian" w:hAnsi="Times Armenian"/>
          <w:b/>
          <w:sz w:val="21"/>
          <w:szCs w:val="21"/>
        </w:rPr>
        <w:t xml:space="preserve"> </w:t>
      </w:r>
      <w:r>
        <w:rPr>
          <w:rFonts w:cs="Times Armenian" w:ascii="Times Armenian" w:hAnsi="Times Armenian"/>
          <w:sz w:val="21"/>
          <w:szCs w:val="21"/>
        </w:rPr>
        <w:t>ևն:</w:t>
      </w:r>
    </w:p>
    <w:p>
      <w:pPr>
        <w:pStyle w:val="Normal"/>
        <w:ind w:firstLine="360"/>
        <w:jc w:val="both"/>
        <w:rPr>
          <w:rFonts w:ascii="Russian Times" w:hAnsi="Russian Times" w:cs="Russian Times"/>
        </w:rPr>
      </w:pPr>
      <w:r>
        <w:rPr>
          <w:rFonts w:cs="Times Armenian" w:ascii="Times Armenian" w:hAnsi="Times Armenian"/>
          <w:sz w:val="21"/>
          <w:szCs w:val="21"/>
        </w:rPr>
        <w:t xml:space="preserve">Բնագիրը հիշատակում է </w:t>
      </w:r>
      <w:r>
        <w:rPr>
          <w:rFonts w:cs="Times Armenian" w:ascii="Times Armenian" w:hAnsi="Times Armenian"/>
          <w:b/>
          <w:i/>
          <w:sz w:val="21"/>
          <w:szCs w:val="21"/>
        </w:rPr>
        <w:t>արքայական դռները,</w:t>
      </w:r>
      <w:r>
        <w:rPr>
          <w:rFonts w:cs="Times Armenian" w:ascii="Times Armenian" w:hAnsi="Times Armenian"/>
          <w:sz w:val="21"/>
          <w:szCs w:val="21"/>
        </w:rPr>
        <w:t xml:space="preserve"> որ Թամրազյանի թար</w:t>
        <w:softHyphen/>
        <w:t>գ</w:t>
        <w:softHyphen/>
        <w:t xml:space="preserve">մանության մեջ դառնում են </w:t>
      </w:r>
      <w:r>
        <w:rPr>
          <w:rFonts w:cs="Times Armenian" w:ascii="Times Armenian" w:hAnsi="Times Armenian"/>
          <w:b/>
          <w:i/>
          <w:sz w:val="21"/>
          <w:szCs w:val="21"/>
        </w:rPr>
        <w:t>արքայության,</w:t>
      </w:r>
      <w:r>
        <w:rPr>
          <w:rFonts w:cs="Times Armenian" w:ascii="Times Armenian" w:hAnsi="Times Armenian"/>
          <w:sz w:val="21"/>
          <w:szCs w:val="21"/>
        </w:rPr>
        <w:t xml:space="preserve"> այսինքն, </w:t>
      </w:r>
      <w:r>
        <w:rPr>
          <w:rFonts w:cs="Times Armenian" w:ascii="Times Armenian" w:hAnsi="Times Armenian"/>
          <w:b/>
          <w:i/>
          <w:sz w:val="21"/>
          <w:szCs w:val="21"/>
        </w:rPr>
        <w:t>դրախտի դռներ</w:t>
      </w:r>
      <w:r>
        <w:rPr>
          <w:rFonts w:cs="Times Armenian" w:ascii="Times Armenian" w:hAnsi="Times Armenian"/>
          <w:i/>
          <w:sz w:val="21"/>
          <w:szCs w:val="21"/>
        </w:rPr>
        <w:t>,</w:t>
      </w:r>
      <w:r>
        <w:rPr>
          <w:rFonts w:cs="Times Armenian" w:ascii="Times Armenian" w:hAnsi="Times Armenian"/>
          <w:sz w:val="21"/>
          <w:szCs w:val="21"/>
        </w:rPr>
        <w:t xml:space="preserve"> իսկ սա անհեթեթ սխալ է:</w:t>
      </w:r>
    </w:p>
    <w:p>
      <w:pPr>
        <w:pStyle w:val="Normal"/>
        <w:ind w:firstLine="360"/>
        <w:jc w:val="both"/>
        <w:rPr>
          <w:rFonts w:ascii="Russian Times" w:hAnsi="Russian Times" w:cs="Russian Times"/>
        </w:rPr>
      </w:pPr>
      <w:r>
        <w:rPr>
          <w:rFonts w:cs="Times Armenian" w:ascii="Times Armenian" w:hAnsi="Times Armenian"/>
          <w:sz w:val="21"/>
          <w:szCs w:val="21"/>
        </w:rPr>
        <w:t xml:space="preserve">Տգեղ են կամ տեղին չեն` </w:t>
      </w:r>
      <w:r>
        <w:rPr>
          <w:rFonts w:cs="Times Armenian" w:ascii="Times Armenian" w:hAnsi="Times Armenian"/>
          <w:b/>
          <w:i/>
          <w:sz w:val="21"/>
          <w:szCs w:val="21"/>
        </w:rPr>
        <w:t>սգաքող, սաղմոսաց, պատկերն աստծո ցուցած, Երկու ուռի անդ կացուցյալ Նրանց դուրս գալ պիտի թողնեն, անթիվ մոմեր</w:t>
      </w:r>
      <w:r>
        <w:rPr>
          <w:rFonts w:cs="Times Armenian" w:ascii="Times Armenian" w:hAnsi="Times Armenian"/>
          <w:b/>
          <w:sz w:val="21"/>
          <w:szCs w:val="21"/>
        </w:rPr>
        <w:t xml:space="preserve"> </w:t>
      </w:r>
      <w:r>
        <w:rPr>
          <w:rFonts w:cs="Times Armenian" w:ascii="Times Armenian" w:hAnsi="Times Armenian"/>
          <w:sz w:val="21"/>
          <w:szCs w:val="21"/>
        </w:rPr>
        <w:t xml:space="preserve">(ինչը հայերենի օրենքով պիտի լինի` </w:t>
      </w:r>
      <w:r>
        <w:rPr>
          <w:rFonts w:cs="Times Armenian" w:ascii="Times Armenian" w:hAnsi="Times Armenian"/>
          <w:b/>
          <w:i/>
          <w:sz w:val="21"/>
          <w:szCs w:val="21"/>
        </w:rPr>
        <w:t>անթիվ մոմ</w:t>
      </w:r>
      <w:r>
        <w:rPr>
          <w:rFonts w:cs="Times Armenian" w:ascii="Times Armenian" w:hAnsi="Times Armenian"/>
          <w:sz w:val="21"/>
          <w:szCs w:val="21"/>
        </w:rPr>
        <w:t xml:space="preserve">, որովհետև </w:t>
      </w:r>
      <w:r>
        <w:rPr>
          <w:rFonts w:cs="Times Armenian" w:ascii="Times Armenian" w:hAnsi="Times Armenian"/>
          <w:b/>
          <w:i/>
          <w:sz w:val="21"/>
          <w:szCs w:val="21"/>
        </w:rPr>
        <w:t>անթիվ-ը</w:t>
      </w:r>
      <w:r>
        <w:rPr>
          <w:rFonts w:cs="Times Armenian" w:ascii="Times Armenian" w:hAnsi="Times Armenian"/>
          <w:sz w:val="21"/>
          <w:szCs w:val="21"/>
        </w:rPr>
        <w:t xml:space="preserve"> թվա</w:t>
        <w:softHyphen/>
        <w:t>կան է, ու սրա գոյականը պիտի լինի եզակի) ու ուրիշ արտահայտություն ու բա</w:t>
        <w:softHyphen/>
        <w:t xml:space="preserve">ռերը: Պրիմիտիվ են 9-րդ տան </w:t>
      </w:r>
      <w:r>
        <w:rPr>
          <w:rFonts w:cs="Times Armenian" w:ascii="Times Armenian" w:hAnsi="Times Armenian"/>
          <w:b/>
          <w:i/>
          <w:sz w:val="21"/>
          <w:szCs w:val="21"/>
        </w:rPr>
        <w:t>մի մարտ-ն</w:t>
      </w:r>
      <w:r>
        <w:rPr>
          <w:rFonts w:cs="Times Armenian" w:ascii="Times Armenian" w:hAnsi="Times Armenian"/>
          <w:i/>
          <w:sz w:val="21"/>
          <w:szCs w:val="21"/>
        </w:rPr>
        <w:t xml:space="preserve"> ու </w:t>
      </w:r>
      <w:r>
        <w:rPr>
          <w:rFonts w:cs="Times Armenian" w:ascii="Times Armenian" w:hAnsi="Times Armenian"/>
          <w:b/>
          <w:i/>
          <w:sz w:val="21"/>
          <w:szCs w:val="21"/>
        </w:rPr>
        <w:t>մի մարդ-ը</w:t>
      </w:r>
      <w:r>
        <w:rPr>
          <w:rFonts w:cs="Times Armenian" w:ascii="Times Armenian" w:hAnsi="Times Armenian"/>
          <w:i/>
          <w:sz w:val="21"/>
          <w:szCs w:val="21"/>
        </w:rPr>
        <w:t>,</w:t>
      </w:r>
      <w:r>
        <w:rPr>
          <w:rFonts w:cs="Times Armenian" w:ascii="Times Armenian" w:hAnsi="Times Armenian"/>
          <w:sz w:val="21"/>
          <w:szCs w:val="21"/>
        </w:rPr>
        <w:t xml:space="preserve"> 8-րդի անկապ </w:t>
      </w:r>
      <w:r>
        <w:rPr>
          <w:rFonts w:cs="Times Armenian" w:ascii="Times Armenian" w:hAnsi="Times Armenian"/>
          <w:b/>
          <w:i/>
          <w:sz w:val="21"/>
          <w:szCs w:val="21"/>
        </w:rPr>
        <w:t>հա</w:t>
        <w:softHyphen/>
        <w:t>մակը,</w:t>
      </w:r>
      <w:r>
        <w:rPr>
          <w:rFonts w:cs="Times Armenian" w:ascii="Times Armenian" w:hAnsi="Times Armenian"/>
          <w:b/>
          <w:sz w:val="21"/>
          <w:szCs w:val="21"/>
        </w:rPr>
        <w:t xml:space="preserve"> </w:t>
      </w:r>
      <w:r>
        <w:rPr>
          <w:rFonts w:cs="Times Armenian" w:ascii="Times Armenian" w:hAnsi="Times Armenian"/>
          <w:sz w:val="21"/>
          <w:szCs w:val="21"/>
        </w:rPr>
        <w:t>ևն:</w:t>
      </w:r>
    </w:p>
    <w:p>
      <w:pPr>
        <w:pStyle w:val="Normal"/>
        <w:ind w:firstLine="360"/>
        <w:jc w:val="both"/>
        <w:rPr>
          <w:rFonts w:ascii="Russian Times" w:hAnsi="Russian Times" w:cs="Russian Times"/>
        </w:rPr>
      </w:pPr>
      <w:r>
        <w:rPr>
          <w:rFonts w:cs="Times Armenian" w:ascii="Times Armenian" w:hAnsi="Times Armenian"/>
          <w:sz w:val="21"/>
          <w:szCs w:val="21"/>
        </w:rPr>
        <w:t>Բայց ամենավատը վերջին տունն է, որտեղ Պաստեռնակը հույս է տա</w:t>
        <w:softHyphen/>
        <w:t xml:space="preserve">լիս, թե </w:t>
      </w:r>
      <w:r>
        <w:rPr>
          <w:rFonts w:cs="Times Armenian" w:ascii="Times Armenian" w:hAnsi="Times Armenian"/>
          <w:b/>
          <w:i/>
          <w:sz w:val="21"/>
          <w:szCs w:val="21"/>
        </w:rPr>
        <w:t>«ուր որ է, գարունը լուր է տալու, որ ճիգ ու ջանքով հարության` էս (Լենին-Տրոցկի-Ստալինյան համատարած) մահին անպայման կհաղթես»:</w:t>
      </w:r>
      <w:r>
        <w:rPr>
          <w:rFonts w:cs="Times Armenian" w:ascii="Times Armenian" w:hAnsi="Times Armenian"/>
          <w:sz w:val="21"/>
          <w:szCs w:val="21"/>
        </w:rPr>
        <w:t xml:space="preserve"> </w:t>
      </w:r>
      <w:r>
        <w:rPr>
          <w:rFonts w:cs="Times Armenian" w:ascii="Times Armenian" w:hAnsi="Times Armenian"/>
          <w:b/>
          <w:sz w:val="21"/>
          <w:szCs w:val="21"/>
        </w:rPr>
        <w:t>20.2-ի</w:t>
      </w:r>
      <w:r>
        <w:rPr>
          <w:rFonts w:cs="Times Armenian" w:ascii="Times Armenian" w:hAnsi="Times Armenian"/>
          <w:sz w:val="21"/>
          <w:szCs w:val="21"/>
        </w:rPr>
        <w:t xml:space="preserve"> թարգմանը սա չի հասկացել, ու ֆինալով սպանել է առանց այդ էլ շատ թույլ թարգմանությունը:</w:t>
      </w:r>
    </w:p>
    <w:p>
      <w:pPr>
        <w:pStyle w:val="Normal"/>
        <w:ind w:firstLine="360"/>
        <w:jc w:val="both"/>
        <w:rPr>
          <w:rFonts w:ascii="Russian Times" w:hAnsi="Russian Times" w:cs="Russian Times"/>
        </w:rPr>
      </w:pPr>
      <w:r>
        <w:rPr>
          <w:rFonts w:cs="Times Armenian" w:ascii="Times Armenian" w:hAnsi="Times Armenian"/>
          <w:b/>
          <w:sz w:val="21"/>
          <w:szCs w:val="21"/>
        </w:rPr>
        <w:t xml:space="preserve">22.2-ի </w:t>
      </w:r>
      <w:r>
        <w:rPr>
          <w:rFonts w:cs="Times Armenian" w:ascii="Times Armenian" w:hAnsi="Times Armenian"/>
          <w:sz w:val="21"/>
          <w:szCs w:val="21"/>
        </w:rPr>
        <w:t>վերնագիրն է՛լ պիտի հոդով լինի:</w:t>
      </w:r>
    </w:p>
    <w:p>
      <w:pPr>
        <w:pStyle w:val="Normal"/>
        <w:ind w:firstLine="360"/>
        <w:jc w:val="both"/>
        <w:rPr>
          <w:rFonts w:ascii="Russian Times" w:hAnsi="Russian Times" w:cs="Russian Times"/>
        </w:rPr>
      </w:pPr>
      <w:r>
        <w:rPr>
          <w:rFonts w:cs="Times Armenian" w:ascii="Times Armenian" w:hAnsi="Times Armenian"/>
          <w:sz w:val="21"/>
          <w:szCs w:val="21"/>
        </w:rPr>
        <w:t>Միայն ռիթմը ոտանավոր չի: Ռիթմի հետ պիտի գոնե մի կապակցված ու ոչ անհեթեթ բան էլ ասես:</w:t>
      </w:r>
    </w:p>
    <w:p>
      <w:pPr>
        <w:pStyle w:val="Normal"/>
        <w:ind w:start="1080" w:hanging="0"/>
        <w:rPr>
          <w:rFonts w:ascii="Russian Times" w:hAnsi="Russian Times" w:cs="Russian Times"/>
        </w:rPr>
      </w:pPr>
      <w:r>
        <w:rPr>
          <w:rFonts w:cs="Times Armenian" w:ascii="Times Armenian" w:hAnsi="Times Armenian"/>
          <w:b/>
          <w:i/>
          <w:sz w:val="21"/>
          <w:szCs w:val="21"/>
        </w:rPr>
      </w:r>
    </w:p>
    <w:p>
      <w:pPr>
        <w:pStyle w:val="Normal"/>
        <w:ind w:start="360" w:hanging="0"/>
        <w:rPr>
          <w:rFonts w:ascii="Russian Times" w:hAnsi="Russian Times" w:cs="Russian Times"/>
        </w:rPr>
      </w:pPr>
      <w:r>
        <w:rPr>
          <w:rFonts w:cs="Times Armenian" w:ascii="Times Armenian" w:hAnsi="Times Armenian"/>
          <w:b/>
          <w:i/>
          <w:sz w:val="21"/>
          <w:szCs w:val="21"/>
        </w:rPr>
      </w:r>
    </w:p>
    <w:p>
      <w:pPr>
        <w:pStyle w:val="Normal"/>
        <w:ind w:start="360" w:hanging="0"/>
        <w:rPr>
          <w:rFonts w:ascii="Russian Times" w:hAnsi="Russian Times" w:cs="Russian Times"/>
        </w:rPr>
      </w:pPr>
      <w:r>
        <w:rPr>
          <w:rFonts w:cs="Times Armenian" w:ascii="Times Armenian" w:hAnsi="Times Armenian"/>
          <w:b/>
          <w:i/>
          <w:sz w:val="21"/>
          <w:szCs w:val="21"/>
        </w:rPr>
      </w:r>
    </w:p>
    <w:p>
      <w:pPr>
        <w:pStyle w:val="Heading3"/>
        <w:numPr>
          <w:ilvl w:val="0"/>
          <w:numId w:val="0"/>
        </w:numPr>
        <w:ind w:start="720" w:hanging="0"/>
        <w:rPr>
          <w:rFonts w:ascii="Russian Times" w:hAnsi="Russian Times" w:cs="Russian Times"/>
        </w:rPr>
      </w:pPr>
      <w:bookmarkStart w:id="77" w:name="__RefHeading___Toc409540389"/>
      <w:bookmarkEnd w:id="77"/>
      <w:r>
        <w:rPr>
          <w:rFonts w:cs="Times Armenian" w:ascii="Times Armenian" w:hAnsi="Times Armenian"/>
        </w:rPr>
        <w:t>20.1 ՉԱՐՉԱՐԱՆԱՑ ՇԱԲԱԹԸ</w:t>
      </w:r>
    </w:p>
    <w:p>
      <w:pPr>
        <w:pStyle w:val="Normal"/>
        <w:ind w:start="360" w:hanging="0"/>
        <w:jc w:val="end"/>
        <w:rPr>
          <w:rFonts w:ascii="Russian Times" w:hAnsi="Russian Times" w:cs="Russian Times"/>
        </w:rPr>
      </w:pPr>
      <w:r>
        <w:rPr>
          <w:rFonts w:cs="Times Armenian" w:ascii="Times Armenian" w:hAnsi="Times Armenian"/>
          <w:b/>
          <w:i/>
          <w:sz w:val="21"/>
          <w:szCs w:val="21"/>
        </w:rPr>
      </w:r>
    </w:p>
    <w:p>
      <w:pPr>
        <w:pStyle w:val="Normal"/>
        <w:ind w:start="360" w:hanging="0"/>
        <w:jc w:val="end"/>
        <w:rPr>
          <w:rFonts w:ascii="Russian Times" w:hAnsi="Russian Times" w:cs="Russian Times"/>
        </w:rPr>
      </w:pPr>
      <w:r>
        <w:rPr>
          <w:rFonts w:cs="Times Armenian" w:ascii="Times Armenian" w:hAnsi="Times Armenian"/>
          <w:b/>
          <w:i/>
          <w:sz w:val="21"/>
          <w:szCs w:val="21"/>
        </w:rPr>
        <w:t>Թարգման` Մ. Հարությունյան</w:t>
      </w:r>
    </w:p>
    <w:p>
      <w:pPr>
        <w:pStyle w:val="Normal"/>
        <w:jc w:val="both"/>
        <w:rPr>
          <w:rFonts w:ascii="Russian Times" w:hAnsi="Russian Times" w:cs="Russian Times"/>
        </w:rPr>
      </w:pPr>
      <w:r>
        <w:rPr>
          <w:rFonts w:cs="Times Armenian" w:ascii="Times Armenian" w:hAnsi="Times Armenian"/>
          <w:b/>
          <w:i/>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Հլը էնքա՜ն ա մութ ամենուր,</w:t>
        <w:tab/>
        <w:tab/>
        <w:tab/>
        <w:t xml:space="preserve">a b a՛ a՛ a՛ a՛՛ b </w:t>
      </w:r>
    </w:p>
    <w:p>
      <w:pPr>
        <w:pStyle w:val="Normal"/>
        <w:ind w:start="360" w:hanging="0"/>
        <w:jc w:val="both"/>
        <w:rPr>
          <w:rFonts w:ascii="Russian Times" w:hAnsi="Russian Times" w:cs="Russian Times"/>
        </w:rPr>
      </w:pPr>
      <w:r>
        <w:rPr>
          <w:rFonts w:cs="Times Armenian" w:ascii="Times Armenian" w:hAnsi="Times Armenian"/>
          <w:sz w:val="21"/>
          <w:szCs w:val="21"/>
        </w:rPr>
        <w:t xml:space="preserve">Էնքա՜ն ա հեռու` լուսընկան, </w:t>
        <w:tab/>
        <w:tab/>
        <w:tab/>
        <w:t>9-8-9-9-9-9-8</w:t>
      </w:r>
    </w:p>
    <w:p>
      <w:pPr>
        <w:pStyle w:val="Normal"/>
        <w:ind w:start="360" w:hanging="0"/>
        <w:jc w:val="both"/>
        <w:rPr>
          <w:rFonts w:ascii="Russian Times" w:hAnsi="Russian Times" w:cs="Russian Times"/>
        </w:rPr>
      </w:pPr>
      <w:r>
        <w:rPr>
          <w:rFonts w:cs="Times Armenian" w:ascii="Times Armenian" w:hAnsi="Times Armenian"/>
          <w:sz w:val="21"/>
          <w:szCs w:val="21"/>
        </w:rPr>
        <w:t>Աստղերն էլ թարթում ու չե՛ն մարում,</w:t>
      </w:r>
    </w:p>
    <w:p>
      <w:pPr>
        <w:pStyle w:val="Normal"/>
        <w:ind w:start="360" w:hanging="0"/>
        <w:jc w:val="both"/>
        <w:rPr>
          <w:rFonts w:ascii="Russian Times" w:hAnsi="Russian Times" w:cs="Russian Times"/>
        </w:rPr>
      </w:pPr>
      <w:r>
        <w:rPr>
          <w:rFonts w:cs="Times Armenian" w:ascii="Times Armenian" w:hAnsi="Times Armenian"/>
          <w:sz w:val="21"/>
          <w:szCs w:val="21"/>
        </w:rPr>
        <w:t>Ու սաղ էլ ընե՛նց են հուրհրում,</w:t>
      </w:r>
    </w:p>
    <w:p>
      <w:pPr>
        <w:pStyle w:val="Normal"/>
        <w:ind w:start="360" w:hanging="0"/>
        <w:jc w:val="both"/>
        <w:rPr>
          <w:rFonts w:ascii="Russian Times" w:hAnsi="Russian Times" w:cs="Russian Times"/>
        </w:rPr>
      </w:pPr>
      <w:r>
        <w:rPr>
          <w:rFonts w:cs="Times Armenian" w:ascii="Times Armenian" w:hAnsi="Times Armenian"/>
          <w:sz w:val="21"/>
          <w:szCs w:val="21"/>
        </w:rPr>
        <w:t>Որ Աշխարհն էս աստղո՛տ խավարում`</w:t>
      </w:r>
    </w:p>
    <w:p>
      <w:pPr>
        <w:pStyle w:val="Normal"/>
        <w:ind w:start="360" w:hanging="0"/>
        <w:jc w:val="both"/>
        <w:rPr>
          <w:rFonts w:ascii="Russian Times" w:hAnsi="Russian Times" w:cs="Russian Times"/>
        </w:rPr>
      </w:pPr>
      <w:r>
        <w:rPr>
          <w:rFonts w:cs="Times Armenian" w:ascii="Times Armenian" w:hAnsi="Times Armenian"/>
          <w:sz w:val="21"/>
          <w:szCs w:val="21"/>
        </w:rPr>
        <w:t>Կքներ սա՛ղ Զատի՛կն օրորուն`</w:t>
      </w:r>
    </w:p>
    <w:p>
      <w:pPr>
        <w:pStyle w:val="Normal"/>
        <w:ind w:start="360" w:hanging="0"/>
        <w:jc w:val="both"/>
        <w:rPr>
          <w:rFonts w:ascii="Russian Times" w:hAnsi="Russian Times" w:cs="Russian Times"/>
        </w:rPr>
      </w:pPr>
      <w:r>
        <w:rPr>
          <w:rFonts w:cs="Times Armenian" w:ascii="Times Armenian" w:hAnsi="Times Armenian"/>
          <w:sz w:val="21"/>
          <w:szCs w:val="21"/>
        </w:rPr>
        <w:t>Ականջին՝ հանդարտ շարական:</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Հլը էնքա՜ն ա մութ ամենուր,</w:t>
        <w:tab/>
        <w:tab/>
        <w:tab/>
        <w:t xml:space="preserve">a c a a a՛՛ a c </w:t>
      </w:r>
    </w:p>
    <w:p>
      <w:pPr>
        <w:pStyle w:val="Normal"/>
        <w:ind w:start="360" w:hanging="0"/>
        <w:jc w:val="both"/>
        <w:rPr>
          <w:rFonts w:ascii="Russian Times" w:hAnsi="Russian Times" w:cs="Russian Times"/>
        </w:rPr>
      </w:pPr>
      <w:r>
        <w:rPr>
          <w:rFonts w:cs="Times Armenian" w:ascii="Times Armenian" w:hAnsi="Times Armenian"/>
          <w:sz w:val="21"/>
          <w:szCs w:val="21"/>
        </w:rPr>
        <w:t xml:space="preserve">Էնքա՜ն կա` մինչև արուսյակ, </w:t>
        <w:tab/>
        <w:tab/>
        <w:tab/>
        <w:t>9-8-8-8-9-8</w:t>
      </w:r>
    </w:p>
    <w:p>
      <w:pPr>
        <w:pStyle w:val="Normal"/>
        <w:ind w:start="360" w:hanging="0"/>
        <w:jc w:val="both"/>
        <w:rPr>
          <w:rFonts w:ascii="Russian Times" w:hAnsi="Russian Times" w:cs="Russian Times"/>
        </w:rPr>
      </w:pPr>
      <w:r>
        <w:rPr>
          <w:rFonts w:cs="Times Armenian" w:ascii="Times Armenian" w:hAnsi="Times Armenian"/>
          <w:sz w:val="21"/>
          <w:szCs w:val="21"/>
        </w:rPr>
        <w:t>Որ փողոցը, այգուց` բլուր,</w:t>
      </w:r>
    </w:p>
    <w:p>
      <w:pPr>
        <w:pStyle w:val="Normal"/>
        <w:ind w:start="360" w:hanging="0"/>
        <w:jc w:val="both"/>
        <w:rPr>
          <w:rFonts w:ascii="Russian Times" w:hAnsi="Russian Times" w:cs="Russian Times"/>
        </w:rPr>
      </w:pPr>
      <w:r>
        <w:rPr>
          <w:rFonts w:cs="Times Armenian" w:ascii="Times Armenian" w:hAnsi="Times Armenian"/>
          <w:sz w:val="21"/>
          <w:szCs w:val="21"/>
        </w:rPr>
        <w:t>Մեկնըվել ա  հավերժալուռ,</w:t>
      </w:r>
    </w:p>
    <w:p>
      <w:pPr>
        <w:pStyle w:val="Normal"/>
        <w:ind w:start="360" w:hanging="0"/>
        <w:jc w:val="both"/>
        <w:rPr>
          <w:rFonts w:ascii="Russian Times" w:hAnsi="Russian Times" w:cs="Russian Times"/>
        </w:rPr>
      </w:pPr>
      <w:r>
        <w:rPr>
          <w:rFonts w:cs="Times Armenian" w:ascii="Times Armenian" w:hAnsi="Times Armenian"/>
          <w:sz w:val="21"/>
          <w:szCs w:val="21"/>
        </w:rPr>
        <w:t>Որ մինչև լո՛ւս ու արև ու հուր`</w:t>
      </w:r>
    </w:p>
    <w:p>
      <w:pPr>
        <w:pStyle w:val="Normal"/>
        <w:ind w:start="360" w:hanging="0"/>
        <w:jc w:val="both"/>
        <w:rPr>
          <w:rFonts w:ascii="Russian Times" w:hAnsi="Russian Times" w:cs="Russian Times"/>
        </w:rPr>
      </w:pPr>
      <w:r>
        <w:rPr>
          <w:rFonts w:cs="Times Armenian" w:ascii="Times Armenian" w:hAnsi="Times Armenian"/>
          <w:sz w:val="21"/>
          <w:szCs w:val="21"/>
        </w:rPr>
        <w:t>Հլը կա մի հազարամյակ:</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Հլը Աշխարհն էնքա՜ն ա անզոր,</w:t>
        <w:tab/>
        <w:tab/>
        <w:tab/>
        <w:t xml:space="preserve">d e d e </w:t>
      </w:r>
    </w:p>
    <w:p>
      <w:pPr>
        <w:pStyle w:val="Normal"/>
        <w:ind w:start="360" w:hanging="0"/>
        <w:jc w:val="both"/>
        <w:rPr>
          <w:rFonts w:ascii="Russian Times" w:hAnsi="Russian Times" w:cs="Russian Times"/>
        </w:rPr>
      </w:pPr>
      <w:r>
        <w:rPr>
          <w:rFonts w:cs="Times Armenian" w:ascii="Times Armenian" w:hAnsi="Times Armenian"/>
          <w:sz w:val="21"/>
          <w:szCs w:val="21"/>
        </w:rPr>
        <w:t xml:space="preserve">Ու հեչ մի բա՛ն չունի հագին, </w:t>
        <w:tab/>
        <w:tab/>
        <w:tab/>
        <w:t>9-8-9-8</w:t>
      </w:r>
    </w:p>
    <w:p>
      <w:pPr>
        <w:pStyle w:val="Normal"/>
        <w:ind w:start="360" w:hanging="0"/>
        <w:jc w:val="both"/>
        <w:rPr>
          <w:rFonts w:ascii="Russian Times" w:hAnsi="Russian Times" w:cs="Russian Times"/>
        </w:rPr>
      </w:pPr>
      <w:r>
        <w:rPr>
          <w:rFonts w:cs="Times Armenian" w:ascii="Times Armenian" w:hAnsi="Times Armenian"/>
          <w:sz w:val="21"/>
          <w:szCs w:val="21"/>
        </w:rPr>
        <w:t>Որ զանգի զանգերը զորավոր,</w:t>
      </w:r>
    </w:p>
    <w:p>
      <w:pPr>
        <w:pStyle w:val="Normal"/>
        <w:ind w:start="360" w:hanging="0"/>
        <w:jc w:val="both"/>
        <w:rPr>
          <w:rFonts w:ascii="Russian Times" w:hAnsi="Russian Times" w:cs="Russian Times"/>
        </w:rPr>
      </w:pPr>
      <w:r>
        <w:rPr>
          <w:rFonts w:cs="Times Armenian" w:ascii="Times Armenian" w:hAnsi="Times Armenian"/>
          <w:sz w:val="21"/>
          <w:szCs w:val="21"/>
        </w:rPr>
        <w:t>Ու ձե՛ն տա հավքերի երգին:</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Ու հենց Հինգշաբթուց Չարչարանաց `</w:t>
        <w:tab/>
        <w:tab/>
        <w:t>f g f՛ g</w:t>
        <w:tab/>
      </w:r>
    </w:p>
    <w:p>
      <w:pPr>
        <w:pStyle w:val="Normal"/>
        <w:ind w:start="360" w:hanging="0"/>
        <w:jc w:val="both"/>
        <w:rPr>
          <w:rFonts w:ascii="Russian Times" w:hAnsi="Russian Times" w:cs="Russian Times"/>
        </w:rPr>
      </w:pPr>
      <w:r>
        <w:rPr>
          <w:rFonts w:cs="Times Armenian" w:ascii="Times Armenian" w:hAnsi="Times Armenian"/>
          <w:sz w:val="21"/>
          <w:szCs w:val="21"/>
        </w:rPr>
        <w:t>Մինչ Ավագ Շաբաթը գալիք-</w:t>
        <w:tab/>
        <w:tab/>
        <w:tab/>
        <w:t>9-8-9-8</w:t>
      </w:r>
    </w:p>
    <w:p>
      <w:pPr>
        <w:pStyle w:val="Normal"/>
        <w:ind w:start="360" w:hanging="0"/>
        <w:jc w:val="both"/>
        <w:rPr>
          <w:rFonts w:ascii="Russian Times" w:hAnsi="Russian Times" w:cs="Russian Times"/>
        </w:rPr>
      </w:pPr>
      <w:r>
        <w:rPr>
          <w:rFonts w:cs="Times Armenian" w:ascii="Times Armenian" w:hAnsi="Times Armenian"/>
          <w:sz w:val="21"/>
          <w:szCs w:val="21"/>
        </w:rPr>
        <w:t>Ափերն էր քրքրում վարարած</w:t>
      </w:r>
    </w:p>
    <w:p>
      <w:pPr>
        <w:pStyle w:val="Normal"/>
        <w:ind w:start="360" w:hanging="0"/>
        <w:jc w:val="both"/>
        <w:rPr>
          <w:rFonts w:ascii="Russian Times" w:hAnsi="Russian Times" w:cs="Russian Times"/>
        </w:rPr>
      </w:pPr>
      <w:r>
        <w:rPr>
          <w:rFonts w:cs="Times Armenian" w:ascii="Times Armenian" w:hAnsi="Times Armenian"/>
          <w:sz w:val="21"/>
          <w:szCs w:val="21"/>
        </w:rPr>
        <w:t>Ու պղտոր գե՛տը սևալիք:</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Սոճիներն էլ, հանվա՛ծ ու տկլոր,</w:t>
        <w:tab/>
        <w:tab/>
        <w:tab/>
        <w:t xml:space="preserve">d h d h </w:t>
      </w:r>
    </w:p>
    <w:p>
      <w:pPr>
        <w:pStyle w:val="Normal"/>
        <w:ind w:start="360" w:hanging="0"/>
        <w:jc w:val="both"/>
        <w:rPr>
          <w:rFonts w:ascii="Russian Times" w:hAnsi="Russian Times" w:cs="Russian Times"/>
        </w:rPr>
      </w:pPr>
      <w:r>
        <w:rPr>
          <w:rFonts w:cs="Times Armenian" w:ascii="Times Armenian" w:hAnsi="Times Armenian"/>
          <w:sz w:val="21"/>
          <w:szCs w:val="21"/>
        </w:rPr>
        <w:t xml:space="preserve">Աղոթողի պես, ուս-ուսի, </w:t>
        <w:tab/>
        <w:tab/>
        <w:tab/>
        <w:tab/>
        <w:t>9-8-8-9</w:t>
      </w:r>
    </w:p>
    <w:p>
      <w:pPr>
        <w:pStyle w:val="Normal"/>
        <w:ind w:start="360" w:hanging="0"/>
        <w:jc w:val="both"/>
        <w:rPr>
          <w:rFonts w:ascii="Russian Times" w:hAnsi="Russian Times" w:cs="Russian Times"/>
        </w:rPr>
      </w:pPr>
      <w:r>
        <w:rPr>
          <w:rFonts w:cs="Times Armenian" w:ascii="Times Armenian" w:hAnsi="Times Armenian"/>
          <w:sz w:val="21"/>
          <w:szCs w:val="21"/>
        </w:rPr>
        <w:t>Լուռ հավաքվում են, օրեցօր,</w:t>
      </w:r>
    </w:p>
    <w:p>
      <w:pPr>
        <w:pStyle w:val="Normal"/>
        <w:ind w:start="360" w:hanging="0"/>
        <w:jc w:val="both"/>
        <w:rPr>
          <w:rFonts w:ascii="Russian Times" w:hAnsi="Russian Times" w:cs="Russian Times"/>
        </w:rPr>
      </w:pPr>
      <w:r>
        <w:rPr>
          <w:rFonts w:cs="Times Armenian" w:ascii="Times Armenian" w:hAnsi="Times Armenian"/>
          <w:sz w:val="21"/>
          <w:szCs w:val="21"/>
        </w:rPr>
        <w:t>Չարչարանաց վրա՛ Հիսուսի:</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Իսկ քաղաքում, ոնց որ ժողովին`</w:t>
        <w:tab/>
        <w:tab/>
        <w:tab/>
        <w:t xml:space="preserve">i j h k </w:t>
      </w:r>
    </w:p>
    <w:p>
      <w:pPr>
        <w:pStyle w:val="Normal"/>
        <w:ind w:start="360" w:hanging="0"/>
        <w:jc w:val="both"/>
        <w:rPr>
          <w:rFonts w:ascii="Russian Times" w:hAnsi="Russian Times" w:cs="Russian Times"/>
        </w:rPr>
      </w:pPr>
      <w:r>
        <w:rPr>
          <w:rFonts w:cs="Times Armenian" w:ascii="Times Armenian" w:hAnsi="Times Armenian"/>
          <w:sz w:val="21"/>
          <w:szCs w:val="21"/>
        </w:rPr>
        <w:t xml:space="preserve">Կանգնած տկլոր ու անպատիր, </w:t>
        <w:tab/>
        <w:tab/>
        <w:tab/>
        <w:t>9-8-9-8</w:t>
      </w:r>
    </w:p>
    <w:p>
      <w:pPr>
        <w:pStyle w:val="Normal"/>
        <w:ind w:start="360" w:hanging="0"/>
        <w:jc w:val="both"/>
        <w:rPr>
          <w:rFonts w:ascii="Russian Times" w:hAnsi="Russian Times" w:cs="Russian Times"/>
        </w:rPr>
      </w:pPr>
      <w:r>
        <w:rPr>
          <w:rFonts w:cs="Times Armenian" w:ascii="Times Armenian" w:hAnsi="Times Armenian"/>
          <w:sz w:val="21"/>
          <w:szCs w:val="21"/>
        </w:rPr>
        <w:t>Ծառերը` մի թզաչափ չոր հողից,</w:t>
      </w:r>
    </w:p>
    <w:p>
      <w:pPr>
        <w:pStyle w:val="Normal"/>
        <w:ind w:start="360" w:hanging="0"/>
        <w:jc w:val="both"/>
        <w:rPr>
          <w:rFonts w:ascii="Russian Times" w:hAnsi="Russian Times" w:cs="Russian Times"/>
        </w:rPr>
      </w:pPr>
      <w:r>
        <w:rPr>
          <w:rFonts w:cs="Times Armenian" w:ascii="Times Armenian" w:hAnsi="Times Armenian"/>
          <w:sz w:val="21"/>
          <w:szCs w:val="21"/>
        </w:rPr>
        <w:t>Լուռ նայում են վանքի պատին:</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Ու սարսափ ա դրանց աչքերին:</w:t>
        <w:tab/>
        <w:tab/>
        <w:tab/>
        <w:t xml:space="preserve">i l i i՛ l </w:t>
      </w:r>
    </w:p>
    <w:p>
      <w:pPr>
        <w:pStyle w:val="Normal"/>
        <w:ind w:start="360" w:hanging="0"/>
        <w:jc w:val="both"/>
        <w:rPr>
          <w:rFonts w:ascii="Russian Times" w:hAnsi="Russian Times" w:cs="Russian Times"/>
        </w:rPr>
      </w:pPr>
      <w:r>
        <w:rPr>
          <w:rFonts w:cs="Times Armenian" w:ascii="Times Armenian" w:hAnsi="Times Armenian"/>
          <w:sz w:val="21"/>
          <w:szCs w:val="21"/>
        </w:rPr>
        <w:t xml:space="preserve">Ու պարզ ա էդ վախը վերջին: </w:t>
        <w:tab/>
        <w:tab/>
        <w:tab/>
        <w:t>9-8-8-8-9</w:t>
      </w:r>
    </w:p>
    <w:p>
      <w:pPr>
        <w:pStyle w:val="Normal"/>
        <w:ind w:start="360" w:hanging="0"/>
        <w:jc w:val="both"/>
        <w:rPr>
          <w:rFonts w:ascii="Russian Times" w:hAnsi="Russian Times" w:cs="Russian Times"/>
        </w:rPr>
      </w:pPr>
      <w:r>
        <w:rPr>
          <w:rFonts w:cs="Times Armenian" w:ascii="Times Armenian" w:hAnsi="Times Armenian"/>
          <w:sz w:val="21"/>
          <w:szCs w:val="21"/>
        </w:rPr>
        <w:t>Տեղ ու դադար չկա մարգերին:</w:t>
      </w:r>
    </w:p>
    <w:p>
      <w:pPr>
        <w:pStyle w:val="Normal"/>
        <w:ind w:start="360" w:hanging="0"/>
        <w:jc w:val="both"/>
        <w:rPr>
          <w:rFonts w:ascii="Russian Times" w:hAnsi="Russian Times" w:cs="Russian Times"/>
        </w:rPr>
      </w:pPr>
      <w:r>
        <w:rPr>
          <w:rFonts w:cs="Times Armenian" w:ascii="Times Armenian" w:hAnsi="Times Armenian"/>
          <w:sz w:val="21"/>
          <w:szCs w:val="21"/>
        </w:rPr>
        <w:t xml:space="preserve">Խարխլվում ա կա՛րգն աշխարհի –  </w:t>
      </w:r>
    </w:p>
    <w:p>
      <w:pPr>
        <w:pStyle w:val="Normal"/>
        <w:ind w:start="360" w:hanging="0"/>
        <w:jc w:val="both"/>
        <w:rPr>
          <w:rFonts w:ascii="Russian Times" w:hAnsi="Russian Times" w:cs="Russian Times"/>
        </w:rPr>
      </w:pPr>
      <w:r>
        <w:rPr>
          <w:rFonts w:cs="Times Armenian" w:ascii="Times Armenian" w:hAnsi="Times Armenian"/>
          <w:sz w:val="21"/>
          <w:szCs w:val="21"/>
        </w:rPr>
        <w:t>Բռնե ու թաղում են Արարչին:</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Ու արքայական դարպասի մոտ,</w:t>
        <w:tab/>
        <w:tab/>
        <w:tab/>
        <w:t xml:space="preserve">m l m  o՛՛ o o l </w:t>
      </w:r>
    </w:p>
    <w:p>
      <w:pPr>
        <w:pStyle w:val="Normal"/>
        <w:ind w:start="360" w:hanging="0"/>
        <w:jc w:val="both"/>
        <w:rPr>
          <w:rFonts w:ascii="Russian Times" w:hAnsi="Russian Times" w:cs="Russian Times"/>
        </w:rPr>
      </w:pPr>
      <w:r>
        <w:rPr>
          <w:rFonts w:cs="Times Armenian" w:ascii="Times Armenian" w:hAnsi="Times Armenian"/>
          <w:sz w:val="21"/>
          <w:szCs w:val="21"/>
        </w:rPr>
        <w:t>Դրա կողի էրկու կեչին</w:t>
        <w:tab/>
        <w:tab/>
        <w:tab/>
        <w:tab/>
        <w:t>9-8-8-8-(9)8-8-(9)8</w:t>
      </w:r>
    </w:p>
    <w:p>
      <w:pPr>
        <w:pStyle w:val="Normal"/>
        <w:ind w:start="360" w:hanging="0"/>
        <w:jc w:val="both"/>
        <w:rPr>
          <w:rFonts w:ascii="Russian Times" w:hAnsi="Russian Times" w:cs="Russian Times"/>
        </w:rPr>
      </w:pPr>
      <w:r>
        <w:rPr>
          <w:rFonts w:cs="Times Armenian" w:ascii="Times Armenian" w:hAnsi="Times Armenian"/>
          <w:sz w:val="21"/>
          <w:szCs w:val="21"/>
        </w:rPr>
        <w:t xml:space="preserve">Պտի յան քաշվեն վեհերոտ, </w:t>
      </w:r>
    </w:p>
    <w:p>
      <w:pPr>
        <w:pStyle w:val="Normal"/>
        <w:ind w:start="360" w:hanging="0"/>
        <w:jc w:val="both"/>
        <w:rPr>
          <w:rFonts w:ascii="Russian Times" w:hAnsi="Russian Times" w:cs="Russian Times"/>
        </w:rPr>
      </w:pPr>
      <w:r>
        <w:rPr>
          <w:rFonts w:cs="Times Armenian" w:ascii="Times Armenian" w:hAnsi="Times Armenian"/>
          <w:sz w:val="21"/>
          <w:szCs w:val="21"/>
        </w:rPr>
        <w:t xml:space="preserve">Որտեվ գալիս ա ողբացող, </w:t>
      </w:r>
    </w:p>
    <w:p>
      <w:pPr>
        <w:pStyle w:val="Normal"/>
        <w:ind w:start="360" w:hanging="0"/>
        <w:jc w:val="both"/>
        <w:rPr>
          <w:rFonts w:ascii="Russian Times" w:hAnsi="Russian Times" w:cs="Russian Times"/>
        </w:rPr>
      </w:pPr>
      <w:r>
        <w:rPr>
          <w:rFonts w:cs="Times Armenian" w:ascii="Times Armenian" w:hAnsi="Times Armenian"/>
          <w:sz w:val="21"/>
          <w:szCs w:val="21"/>
        </w:rPr>
        <w:t xml:space="preserve">Մի մեծ` մի վիթխարի թափոր, </w:t>
      </w:r>
    </w:p>
    <w:p>
      <w:pPr>
        <w:pStyle w:val="Normal"/>
        <w:ind w:start="360" w:hanging="0"/>
        <w:jc w:val="both"/>
        <w:rPr>
          <w:rFonts w:ascii="Russian Times" w:hAnsi="Russian Times" w:cs="Russian Times"/>
        </w:rPr>
      </w:pPr>
      <w:r>
        <w:rPr>
          <w:rFonts w:cs="Times Armenian" w:ascii="Times Armenian" w:hAnsi="Times Armenian"/>
          <w:sz w:val="21"/>
          <w:szCs w:val="21"/>
        </w:rPr>
        <w:t xml:space="preserve">Ձեռներին` մոմ, ու  սևաշոր, </w:t>
      </w:r>
    </w:p>
    <w:p>
      <w:pPr>
        <w:pStyle w:val="Normal"/>
        <w:ind w:start="360" w:hanging="0"/>
        <w:jc w:val="both"/>
        <w:rPr>
          <w:rFonts w:ascii="Russian Times" w:hAnsi="Russian Times" w:cs="Russian Times"/>
        </w:rPr>
      </w:pPr>
      <w:r>
        <w:rPr>
          <w:rFonts w:cs="Times Armenian" w:ascii="Times Armenian" w:hAnsi="Times Armenian"/>
          <w:sz w:val="21"/>
          <w:szCs w:val="21"/>
        </w:rPr>
        <w:t>Հետներն էլ` խաչվառը փրկչի...</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Ու ե՛րթն ա բա՛կը շրջանցում`</w:t>
        <w:tab/>
        <w:tab/>
        <w:tab/>
        <w:t>a՛ p a՛ a՛՛ q p՛</w:t>
      </w:r>
    </w:p>
    <w:p>
      <w:pPr>
        <w:pStyle w:val="Normal"/>
        <w:ind w:start="360" w:hanging="0"/>
        <w:jc w:val="both"/>
        <w:rPr>
          <w:rFonts w:ascii="Russian Times" w:hAnsi="Russian Times" w:cs="Russian Times"/>
        </w:rPr>
      </w:pPr>
      <w:r>
        <w:rPr>
          <w:rFonts w:cs="Times Armenian" w:ascii="Times Armenian" w:hAnsi="Times Armenian"/>
          <w:sz w:val="21"/>
          <w:szCs w:val="21"/>
        </w:rPr>
        <w:t xml:space="preserve">Մայթի եզերքին առընթեր, </w:t>
        <w:tab/>
        <w:tab/>
        <w:tab/>
        <w:tab/>
        <w:t>8-8-9-8-9-8</w:t>
      </w:r>
    </w:p>
    <w:p>
      <w:pPr>
        <w:pStyle w:val="Normal"/>
        <w:ind w:start="360" w:hanging="0"/>
        <w:jc w:val="both"/>
        <w:rPr>
          <w:rFonts w:ascii="Russian Times" w:hAnsi="Russian Times" w:cs="Russian Times"/>
        </w:rPr>
      </w:pPr>
      <w:r>
        <w:rPr>
          <w:rFonts w:cs="Times Armenian" w:ascii="Times Armenian" w:hAnsi="Times Armenian"/>
          <w:sz w:val="21"/>
          <w:szCs w:val="21"/>
        </w:rPr>
        <w:t>Ու բերում ու գավիթ ա լցնում`</w:t>
      </w:r>
    </w:p>
    <w:p>
      <w:pPr>
        <w:pStyle w:val="Normal"/>
        <w:ind w:start="360" w:hanging="0"/>
        <w:jc w:val="both"/>
        <w:rPr>
          <w:rFonts w:ascii="Russian Times" w:hAnsi="Russian Times" w:cs="Russian Times"/>
        </w:rPr>
      </w:pPr>
      <w:r>
        <w:rPr>
          <w:rFonts w:cs="Times Armenian" w:ascii="Times Armenian" w:hAnsi="Times Armenian"/>
          <w:sz w:val="21"/>
          <w:szCs w:val="21"/>
        </w:rPr>
        <w:t>Գարո՛ւն ու գարնան նորությո՛ւն,</w:t>
      </w:r>
    </w:p>
    <w:p>
      <w:pPr>
        <w:pStyle w:val="Normal"/>
        <w:ind w:start="360" w:hanging="0"/>
        <w:jc w:val="both"/>
        <w:rPr>
          <w:rFonts w:ascii="Russian Times" w:hAnsi="Russian Times" w:cs="Russian Times"/>
        </w:rPr>
      </w:pPr>
      <w:r>
        <w:rPr>
          <w:rFonts w:cs="Times Armenian" w:ascii="Times Armenian" w:hAnsi="Times Armenian"/>
          <w:sz w:val="21"/>
          <w:szCs w:val="21"/>
        </w:rPr>
        <w:t>Մոմ, գինի, ու նշխարքի բուրմունք,</w:t>
      </w:r>
    </w:p>
    <w:p>
      <w:pPr>
        <w:pStyle w:val="Normal"/>
        <w:ind w:start="360" w:hanging="0"/>
        <w:jc w:val="both"/>
        <w:rPr>
          <w:rFonts w:ascii="Russian Times" w:hAnsi="Russian Times" w:cs="Russian Times"/>
        </w:rPr>
      </w:pPr>
      <w:r>
        <w:rPr>
          <w:rFonts w:cs="Times Armenian" w:ascii="Times Armenian" w:hAnsi="Times Armenian"/>
          <w:sz w:val="21"/>
          <w:szCs w:val="21"/>
        </w:rPr>
        <w:t>Ու գարնան արբո՛ւնք` հրաթեվ:</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Ու մարտն ընե՜նց ա էս հալոցքին</w:t>
        <w:tab/>
        <w:tab/>
        <w:tab/>
        <w:t xml:space="preserve">i՛ i i i r </w:t>
      </w:r>
    </w:p>
    <w:p>
      <w:pPr>
        <w:pStyle w:val="Normal"/>
        <w:ind w:start="360" w:hanging="0"/>
        <w:jc w:val="both"/>
        <w:rPr>
          <w:rFonts w:ascii="Russian Times" w:hAnsi="Russian Times" w:cs="Russian Times"/>
        </w:rPr>
      </w:pPr>
      <w:r>
        <w:rPr>
          <w:rFonts w:cs="Times Armenian" w:ascii="Times Armenian" w:hAnsi="Times Armenian"/>
          <w:sz w:val="21"/>
          <w:szCs w:val="21"/>
        </w:rPr>
        <w:t xml:space="preserve">Ձյուն շաղում` մուրացիկներին, </w:t>
        <w:tab/>
        <w:tab/>
        <w:tab/>
        <w:t>9-8-8-8-8</w:t>
      </w:r>
    </w:p>
    <w:p>
      <w:pPr>
        <w:pStyle w:val="Normal"/>
        <w:ind w:start="360" w:hanging="0"/>
        <w:jc w:val="both"/>
        <w:rPr>
          <w:rFonts w:ascii="Russian Times" w:hAnsi="Russian Times" w:cs="Russian Times"/>
        </w:rPr>
      </w:pPr>
      <w:r>
        <w:rPr>
          <w:rFonts w:cs="Times Armenian" w:ascii="Times Armenian" w:hAnsi="Times Armenian"/>
          <w:sz w:val="21"/>
          <w:szCs w:val="21"/>
        </w:rPr>
        <w:t>Ասես մի տապան* ներս բերին,</w:t>
      </w:r>
    </w:p>
    <w:p>
      <w:pPr>
        <w:pStyle w:val="Normal"/>
        <w:ind w:start="360" w:hanging="0"/>
        <w:jc w:val="both"/>
        <w:rPr>
          <w:rFonts w:ascii="Russian Times" w:hAnsi="Russian Times" w:cs="Russian Times"/>
        </w:rPr>
      </w:pPr>
      <w:r>
        <w:rPr>
          <w:rFonts w:cs="Times Armenian" w:ascii="Times Armenian" w:hAnsi="Times Armenian"/>
          <w:sz w:val="21"/>
          <w:szCs w:val="21"/>
        </w:rPr>
        <w:t>Ու մասունքները հանին,</w:t>
      </w:r>
    </w:p>
    <w:p>
      <w:pPr>
        <w:pStyle w:val="Normal"/>
        <w:ind w:start="360" w:hanging="0"/>
        <w:jc w:val="both"/>
        <w:rPr>
          <w:rFonts w:ascii="Russian Times" w:hAnsi="Russian Times" w:cs="Russian Times"/>
        </w:rPr>
      </w:pPr>
      <w:r>
        <w:rPr>
          <w:rFonts w:cs="Times Armenian" w:ascii="Times Armenian" w:hAnsi="Times Armenian"/>
          <w:sz w:val="21"/>
          <w:szCs w:val="21"/>
        </w:rPr>
        <w:t>Ու տվին ամբոխի՛ն անկյալ:</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Ու ե՛րգն ա տևում մինչ արուսյակ,</w:t>
        <w:tab/>
        <w:tab/>
        <w:tab/>
        <w:t xml:space="preserve">c r c c r </w:t>
      </w:r>
    </w:p>
    <w:p>
      <w:pPr>
        <w:pStyle w:val="Normal"/>
        <w:ind w:start="360" w:hanging="0"/>
        <w:jc w:val="both"/>
        <w:rPr>
          <w:rFonts w:ascii="Russian Times" w:hAnsi="Russian Times" w:cs="Russian Times"/>
        </w:rPr>
      </w:pPr>
      <w:r>
        <w:rPr>
          <w:rFonts w:cs="Times Armenian" w:ascii="Times Armenian" w:hAnsi="Times Armenian"/>
          <w:sz w:val="21"/>
          <w:szCs w:val="21"/>
        </w:rPr>
        <w:t xml:space="preserve">Ու հեկեկալով, քայլ առ քայլ, </w:t>
        <w:tab/>
        <w:tab/>
        <w:tab/>
        <w:t>9-8-9-9-8</w:t>
      </w:r>
    </w:p>
    <w:p>
      <w:pPr>
        <w:pStyle w:val="Normal"/>
        <w:ind w:start="360" w:hanging="0"/>
        <w:jc w:val="both"/>
        <w:rPr>
          <w:rFonts w:ascii="Russian Times" w:hAnsi="Russian Times" w:cs="Russian Times"/>
        </w:rPr>
      </w:pPr>
      <w:r>
        <w:rPr>
          <w:rFonts w:cs="Times Armenian" w:ascii="Times Armenian" w:hAnsi="Times Armenian"/>
          <w:sz w:val="21"/>
          <w:szCs w:val="21"/>
        </w:rPr>
        <w:t>Մի ամայի տեղ, լամպերի տակ,</w:t>
      </w:r>
    </w:p>
    <w:p>
      <w:pPr>
        <w:pStyle w:val="Normal"/>
        <w:ind w:start="360" w:hanging="0"/>
        <w:jc w:val="both"/>
        <w:rPr>
          <w:rFonts w:ascii="Russian Times" w:hAnsi="Russian Times" w:cs="Russian Times"/>
        </w:rPr>
      </w:pPr>
      <w:r>
        <w:rPr>
          <w:rFonts w:cs="Times Armenian" w:ascii="Times Armenian" w:hAnsi="Times Armenian"/>
          <w:sz w:val="21"/>
          <w:szCs w:val="21"/>
        </w:rPr>
        <w:t>Մաշվում ու դառնում են շա՛տ բարակ`</w:t>
      </w:r>
    </w:p>
    <w:p>
      <w:pPr>
        <w:pStyle w:val="Normal"/>
        <w:ind w:start="360" w:hanging="0"/>
        <w:jc w:val="both"/>
        <w:rPr>
          <w:rFonts w:ascii="Russian Times" w:hAnsi="Russian Times" w:cs="Russian Times"/>
        </w:rPr>
      </w:pPr>
      <w:r>
        <w:rPr>
          <w:rFonts w:cs="Times Armenian" w:ascii="Times Armenian" w:hAnsi="Times Armenian"/>
          <w:sz w:val="21"/>
          <w:szCs w:val="21"/>
        </w:rPr>
        <w:t>Սաղմոսագի՛րք ու առաքյալ:</w:t>
      </w:r>
    </w:p>
    <w:p>
      <w:pPr>
        <w:pStyle w:val="Normal"/>
        <w:ind w:start="360" w:hanging="0"/>
        <w:jc w:val="both"/>
        <w:rPr>
          <w:rFonts w:ascii="Russian Times" w:hAnsi="Russian Times" w:cs="Russian Times"/>
        </w:rPr>
      </w:pPr>
      <w:r>
        <w:rPr>
          <w:rFonts w:cs="Times Armenian" w:ascii="Times Armenian" w:hAnsi="Times Armenian"/>
          <w:sz w:val="21"/>
          <w:szCs w:val="21"/>
        </w:rPr>
      </w:r>
    </w:p>
    <w:p>
      <w:pPr>
        <w:pStyle w:val="Normal"/>
        <w:ind w:start="360" w:hanging="0"/>
        <w:jc w:val="both"/>
        <w:rPr>
          <w:rFonts w:ascii="Russian Times" w:hAnsi="Russian Times" w:cs="Russian Times"/>
        </w:rPr>
      </w:pPr>
      <w:r>
        <w:rPr>
          <w:rFonts w:cs="Times Armenian" w:ascii="Times Armenian" w:hAnsi="Times Armenian"/>
          <w:sz w:val="21"/>
          <w:szCs w:val="21"/>
        </w:rPr>
        <w:t>Հետո՜– կլռի՛ մարդ ու հոգի,</w:t>
        <w:tab/>
        <w:tab/>
        <w:tab/>
        <w:tab/>
        <w:t xml:space="preserve">s t s s r </w:t>
      </w:r>
    </w:p>
    <w:p>
      <w:pPr>
        <w:pStyle w:val="Normal"/>
        <w:ind w:start="360" w:hanging="0"/>
        <w:jc w:val="both"/>
        <w:rPr>
          <w:rFonts w:ascii="Russian Times" w:hAnsi="Russian Times" w:cs="Russian Times"/>
        </w:rPr>
      </w:pPr>
      <w:r>
        <w:rPr>
          <w:rFonts w:cs="Times Armenian" w:ascii="Times Armenian" w:hAnsi="Times Armenian"/>
          <w:sz w:val="21"/>
          <w:szCs w:val="21"/>
        </w:rPr>
        <w:t xml:space="preserve">Ու կասի՛ շշունջը գարնան, </w:t>
        <w:tab/>
        <w:tab/>
        <w:tab/>
        <w:tab/>
        <w:t>9-8-9(10)-910)-8</w:t>
      </w:r>
    </w:p>
    <w:p>
      <w:pPr>
        <w:pStyle w:val="Normal"/>
        <w:ind w:start="360" w:hanging="0"/>
        <w:jc w:val="both"/>
        <w:rPr>
          <w:rFonts w:ascii="Russian Times" w:hAnsi="Russian Times" w:cs="Russian Times"/>
        </w:rPr>
      </w:pPr>
      <w:r>
        <w:rPr>
          <w:rFonts w:cs="Times Armenian" w:ascii="Times Armenian" w:hAnsi="Times Armenian"/>
          <w:sz w:val="21"/>
          <w:szCs w:val="21"/>
        </w:rPr>
        <w:t>Թե. «Կհալվի՛ ցուրտը մորմոքի»,</w:t>
      </w:r>
    </w:p>
    <w:p>
      <w:pPr>
        <w:pStyle w:val="Normal"/>
        <w:ind w:start="360" w:hanging="0"/>
        <w:jc w:val="both"/>
        <w:rPr>
          <w:rFonts w:ascii="Russian Times" w:hAnsi="Russian Times" w:cs="Russian Times"/>
        </w:rPr>
      </w:pPr>
      <w:r>
        <w:rPr>
          <w:rFonts w:cs="Times Armenian" w:ascii="Times Armenian" w:hAnsi="Times Armenian"/>
          <w:sz w:val="21"/>
          <w:szCs w:val="21"/>
        </w:rPr>
        <w:t>Թե. «Կհաղթե՛ս մահին անհոգի`</w:t>
      </w:r>
    </w:p>
    <w:p>
      <w:pPr>
        <w:pStyle w:val="Normal"/>
        <w:ind w:start="360" w:hanging="0"/>
        <w:jc w:val="both"/>
        <w:rPr>
          <w:rFonts w:ascii="Russian Times" w:hAnsi="Russian Times" w:cs="Russian Times"/>
        </w:rPr>
      </w:pPr>
      <w:r>
        <w:rPr>
          <w:rFonts w:cs="Times Armenian" w:ascii="Times Armenian" w:hAnsi="Times Armenian"/>
          <w:sz w:val="21"/>
          <w:szCs w:val="21"/>
        </w:rPr>
        <w:t>Ճի՛գ ու ջանքերով հարության»:</w:t>
      </w:r>
    </w:p>
    <w:p>
      <w:pPr>
        <w:pStyle w:val="Normal"/>
        <w:rPr>
          <w:rFonts w:ascii="Russian Times" w:hAnsi="Russian Times" w:cs="Russian Times"/>
        </w:rPr>
      </w:pPr>
      <w:r>
        <w:rPr>
          <w:rFonts w:cs="Times Armenian" w:ascii="Times Armenian" w:hAnsi="Times Armenian"/>
          <w:i/>
          <w:sz w:val="21"/>
          <w:szCs w:val="21"/>
        </w:rPr>
      </w:r>
    </w:p>
    <w:p>
      <w:pPr>
        <w:pStyle w:val="Normal"/>
        <w:ind w:start="720" w:firstLine="360"/>
        <w:jc w:val="end"/>
        <w:rPr>
          <w:rFonts w:ascii="Russian Times" w:hAnsi="Russian Times" w:cs="Russian Times"/>
        </w:rPr>
      </w:pPr>
      <w:r>
        <w:rPr>
          <w:rFonts w:cs="Times Armenian" w:ascii="Times Armenian" w:hAnsi="Times Armenian"/>
          <w:i/>
          <w:sz w:val="18"/>
          <w:szCs w:val="18"/>
        </w:rPr>
        <w:t xml:space="preserve">* տապան - </w:t>
      </w:r>
      <w:r>
        <w:rPr>
          <w:rFonts w:cs="Times Armenian" w:ascii="Times Armenian" w:hAnsi="Times Armenian"/>
          <w:sz w:val="18"/>
          <w:szCs w:val="18"/>
        </w:rPr>
        <w:t xml:space="preserve">արկղ, </w:t>
      </w:r>
      <w:r>
        <w:rPr>
          <w:rFonts w:cs="Times Armenian" w:ascii="Times Armenian" w:hAnsi="Times Armenian"/>
          <w:i/>
          <w:sz w:val="18"/>
          <w:szCs w:val="18"/>
        </w:rPr>
        <w:t xml:space="preserve">հետագայում` </w:t>
      </w:r>
      <w:r>
        <w:rPr>
          <w:rFonts w:cs="Times Armenian" w:ascii="Times Armenian" w:hAnsi="Times Armenian"/>
          <w:sz w:val="18"/>
          <w:szCs w:val="18"/>
        </w:rPr>
        <w:t>նավ:</w:t>
      </w:r>
    </w:p>
    <w:p>
      <w:pPr>
        <w:pStyle w:val="Normal"/>
        <w:rPr>
          <w:rFonts w:ascii="Russian Times" w:hAnsi="Russian Times" w:cs="Russian Times"/>
        </w:rPr>
      </w:pPr>
      <w:r>
        <w:rPr>
          <w:rFonts w:cs="Times Armenian" w:ascii="Times Armenian" w:hAnsi="Times Armenian"/>
          <w:b/>
          <w:i/>
          <w:sz w:val="21"/>
          <w:szCs w:val="21"/>
        </w:rPr>
      </w:r>
    </w:p>
    <w:p>
      <w:pPr>
        <w:pStyle w:val="Heading3"/>
        <w:numPr>
          <w:ilvl w:val="0"/>
          <w:numId w:val="0"/>
        </w:numPr>
        <w:ind w:start="720" w:hanging="0"/>
        <w:rPr>
          <w:rFonts w:ascii="Russian Times" w:hAnsi="Russian Times" w:cs="Russian Times"/>
        </w:rPr>
      </w:pPr>
      <w:bookmarkStart w:id="78" w:name="__RefHeading___Toc409540390"/>
      <w:bookmarkEnd w:id="78"/>
      <w:r>
        <w:rPr>
          <w:rFonts w:cs="Times Armenian" w:ascii="Times Armenian" w:hAnsi="Times Armenian"/>
        </w:rPr>
        <w:t>20.2 ՉԱՐՉԱՐԱՆԱՑ ՇԱԲԱԹ</w:t>
      </w:r>
    </w:p>
    <w:p>
      <w:pPr>
        <w:pStyle w:val="Normal"/>
        <w:ind w:start="360" w:hanging="0"/>
        <w:rPr>
          <w:rFonts w:ascii="Russian Times" w:hAnsi="Russian Times" w:cs="Russian Times"/>
        </w:rPr>
      </w:pPr>
      <w:r>
        <w:rPr>
          <w:rFonts w:cs="Times Armenian" w:ascii="Times Armenian" w:hAnsi="Times Armenian"/>
          <w:i/>
          <w:sz w:val="21"/>
          <w:szCs w:val="21"/>
        </w:rPr>
      </w:r>
    </w:p>
    <w:p>
      <w:pPr>
        <w:pStyle w:val="Normal"/>
        <w:ind w:start="360" w:hanging="0"/>
        <w:jc w:val="end"/>
        <w:rPr>
          <w:rFonts w:ascii="Russian Times" w:hAnsi="Russian Times" w:cs="Russian Times"/>
        </w:rPr>
      </w:pPr>
      <w:r>
        <w:rPr>
          <w:rFonts w:cs="Times Armenian" w:ascii="Times Armenian" w:hAnsi="Times Armenian"/>
          <w:b/>
          <w:i/>
          <w:sz w:val="21"/>
          <w:szCs w:val="21"/>
        </w:rPr>
        <w:t>Թարգման` Հ. Թամրազյան</w:t>
      </w:r>
    </w:p>
    <w:p>
      <w:pPr>
        <w:pStyle w:val="Normal"/>
        <w:ind w:start="360" w:hanging="0"/>
        <w:rPr>
          <w:rFonts w:ascii="Russian Times" w:hAnsi="Russian Times" w:cs="Russian Times"/>
        </w:rPr>
      </w:pPr>
      <w:r>
        <w:rPr>
          <w:rFonts w:cs="Times Armenian" w:ascii="Times Armenian" w:hAnsi="Times Armenian"/>
          <w:b/>
          <w:i/>
          <w:sz w:val="21"/>
          <w:szCs w:val="21"/>
        </w:rPr>
      </w:r>
    </w:p>
    <w:p>
      <w:pPr>
        <w:pStyle w:val="Normal"/>
        <w:ind w:start="360" w:hanging="0"/>
        <w:rPr>
          <w:rFonts w:ascii="Russian Times" w:hAnsi="Russian Times" w:cs="Russian Times"/>
        </w:rPr>
      </w:pPr>
      <w:r>
        <w:rPr>
          <w:rFonts w:cs="Times Armenian" w:ascii="Times Armenian" w:hAnsi="Times Armenian"/>
          <w:sz w:val="21"/>
          <w:szCs w:val="21"/>
        </w:rPr>
        <w:t>Շուրջը մութ է, շուրջը խավար:</w:t>
      </w:r>
    </w:p>
    <w:p>
      <w:pPr>
        <w:pStyle w:val="Normal"/>
        <w:ind w:start="360" w:hanging="0"/>
        <w:rPr>
          <w:rFonts w:ascii="Russian Times" w:hAnsi="Russian Times" w:cs="Russian Times"/>
        </w:rPr>
      </w:pPr>
      <w:r>
        <w:rPr>
          <w:rFonts w:cs="Times Armenian" w:ascii="Times Armenian" w:hAnsi="Times Armenian"/>
          <w:sz w:val="21"/>
          <w:szCs w:val="21"/>
        </w:rPr>
        <w:t>Հեռու է պահը վաղորդյան,</w:t>
      </w:r>
    </w:p>
    <w:p>
      <w:pPr>
        <w:pStyle w:val="Normal"/>
        <w:ind w:start="360" w:hanging="0"/>
        <w:rPr>
          <w:rFonts w:ascii="Russian Times" w:hAnsi="Russian Times" w:cs="Russian Times"/>
        </w:rPr>
      </w:pPr>
      <w:r>
        <w:rPr>
          <w:rFonts w:cs="Times Armenian" w:ascii="Times Armenian" w:hAnsi="Times Armenian"/>
          <w:sz w:val="21"/>
          <w:szCs w:val="21"/>
        </w:rPr>
        <w:t>Բյուրավոր են աստղերն անմար,</w:t>
      </w:r>
    </w:p>
    <w:p>
      <w:pPr>
        <w:pStyle w:val="Normal"/>
        <w:ind w:start="360" w:hanging="0"/>
        <w:rPr>
          <w:rFonts w:ascii="Russian Times" w:hAnsi="Russian Times" w:cs="Russian Times"/>
        </w:rPr>
      </w:pPr>
      <w:r>
        <w:rPr>
          <w:rFonts w:cs="Times Armenian" w:ascii="Times Armenian" w:hAnsi="Times Armenian"/>
          <w:sz w:val="21"/>
          <w:szCs w:val="21"/>
        </w:rPr>
        <w:t>Ու ամեն մեկն օրվա պես վառ,</w:t>
      </w:r>
    </w:p>
    <w:p>
      <w:pPr>
        <w:pStyle w:val="Normal"/>
        <w:ind w:start="360" w:hanging="0"/>
        <w:rPr>
          <w:rFonts w:ascii="Russian Times" w:hAnsi="Russian Times" w:cs="Russian Times"/>
        </w:rPr>
      </w:pPr>
      <w:r>
        <w:rPr>
          <w:rFonts w:cs="Times Armenian" w:ascii="Times Armenian" w:hAnsi="Times Armenian"/>
          <w:sz w:val="21"/>
          <w:szCs w:val="21"/>
        </w:rPr>
        <w:t>Հիմա կուզեր աշխարհն արար,</w:t>
      </w:r>
    </w:p>
    <w:p>
      <w:pPr>
        <w:pStyle w:val="Normal"/>
        <w:ind w:start="360" w:hanging="0"/>
        <w:rPr>
          <w:rFonts w:ascii="Russian Times" w:hAnsi="Russian Times" w:cs="Russian Times"/>
        </w:rPr>
      </w:pPr>
      <w:r>
        <w:rPr>
          <w:rFonts w:cs="Times Armenian" w:ascii="Times Armenian" w:hAnsi="Times Armenian"/>
          <w:sz w:val="21"/>
          <w:szCs w:val="21"/>
        </w:rPr>
        <w:t>Որ Զատ</w:t>
      </w:r>
      <w:r>
        <w:rPr>
          <w:rFonts w:cs="Times Armenian" w:ascii="Times Armenian" w:hAnsi="Times Armenian"/>
          <w:b/>
          <w:i/>
          <w:sz w:val="21"/>
          <w:szCs w:val="21"/>
        </w:rPr>
        <w:t>ի</w:t>
      </w:r>
      <w:r>
        <w:rPr>
          <w:rFonts w:cs="Times Armenian" w:ascii="Times Armenian" w:hAnsi="Times Armenian"/>
          <w:sz w:val="21"/>
          <w:szCs w:val="21"/>
        </w:rPr>
        <w:t>կին քներ խաղաղ</w:t>
      </w:r>
    </w:p>
    <w:p>
      <w:pPr>
        <w:pStyle w:val="Normal"/>
        <w:ind w:start="360" w:hanging="0"/>
        <w:rPr>
          <w:rFonts w:ascii="Russian Times" w:hAnsi="Russian Times" w:cs="Russian Times"/>
        </w:rPr>
      </w:pPr>
      <w:r>
        <w:rPr>
          <w:rFonts w:cs="Times Armenian" w:ascii="Times Armenian" w:hAnsi="Times Armenian"/>
          <w:sz w:val="21"/>
          <w:szCs w:val="21"/>
        </w:rPr>
        <w:t xml:space="preserve">Նվագների տակ </w:t>
      </w:r>
      <w:r>
        <w:rPr>
          <w:rFonts w:cs="Times Armenian" w:ascii="Times Armenian" w:hAnsi="Times Armenian"/>
          <w:b/>
          <w:i/>
          <w:sz w:val="21"/>
          <w:szCs w:val="21"/>
        </w:rPr>
        <w:t>սաղմոսաց:</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Շուրջը մութ է, շուրջը խավար:</w:t>
      </w:r>
    </w:p>
    <w:p>
      <w:pPr>
        <w:pStyle w:val="Normal"/>
        <w:ind w:start="360" w:hanging="0"/>
        <w:rPr>
          <w:rFonts w:ascii="Russian Times" w:hAnsi="Russian Times" w:cs="Russian Times"/>
        </w:rPr>
      </w:pPr>
      <w:r>
        <w:rPr>
          <w:rFonts w:cs="Times Armenian" w:ascii="Times Armenian" w:hAnsi="Times Armenian"/>
          <w:sz w:val="21"/>
          <w:szCs w:val="21"/>
        </w:rPr>
        <w:t>Վաղ է այնքան դեռ աշխարհում,</w:t>
      </w:r>
    </w:p>
    <w:p>
      <w:pPr>
        <w:pStyle w:val="Normal"/>
        <w:ind w:start="360" w:hanging="0"/>
        <w:rPr>
          <w:rFonts w:ascii="Russian Times" w:hAnsi="Russian Times" w:cs="Russian Times"/>
        </w:rPr>
      </w:pPr>
      <w:r>
        <w:rPr>
          <w:rFonts w:cs="Times Armenian" w:ascii="Times Armenian" w:hAnsi="Times Armenian"/>
          <w:sz w:val="21"/>
          <w:szCs w:val="21"/>
        </w:rPr>
        <w:t>Որ ձգվել է հավերժն ահա</w:t>
      </w:r>
    </w:p>
    <w:p>
      <w:pPr>
        <w:pStyle w:val="Normal"/>
        <w:ind w:start="360" w:hanging="0"/>
        <w:rPr>
          <w:rFonts w:ascii="Russian Times" w:hAnsi="Russian Times" w:cs="Russian Times"/>
        </w:rPr>
      </w:pPr>
      <w:r>
        <w:rPr>
          <w:rFonts w:cs="Times Armenian" w:ascii="Times Armenian" w:hAnsi="Times Armenian"/>
          <w:b/>
          <w:i/>
          <w:sz w:val="21"/>
          <w:szCs w:val="21"/>
        </w:rPr>
        <w:t>Խաչուղուց մինչ փողոցն անմարդ:</w:t>
      </w:r>
    </w:p>
    <w:p>
      <w:pPr>
        <w:pStyle w:val="Normal"/>
        <w:ind w:start="360" w:hanging="0"/>
        <w:rPr>
          <w:rFonts w:ascii="Russian Times" w:hAnsi="Russian Times" w:cs="Russian Times"/>
        </w:rPr>
      </w:pPr>
      <w:r>
        <w:rPr>
          <w:rFonts w:cs="Times Armenian" w:ascii="Times Armenian" w:hAnsi="Times Armenian"/>
          <w:sz w:val="21"/>
          <w:szCs w:val="21"/>
        </w:rPr>
        <w:t xml:space="preserve">Ու մինչև այգ ու արշալույս </w:t>
      </w:r>
    </w:p>
    <w:p>
      <w:pPr>
        <w:pStyle w:val="Normal"/>
        <w:ind w:start="360" w:hanging="0"/>
        <w:rPr>
          <w:rFonts w:ascii="Russian Times" w:hAnsi="Russian Times" w:cs="Russian Times"/>
        </w:rPr>
      </w:pPr>
      <w:r>
        <w:rPr>
          <w:rFonts w:cs="Times Armenian" w:ascii="Times Armenian" w:hAnsi="Times Armenian"/>
          <w:sz w:val="21"/>
          <w:szCs w:val="21"/>
        </w:rPr>
        <w:t>Ընկած է մի հազարամյակ:</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Երկիրը դեռ մորե մերկ է,</w:t>
      </w:r>
    </w:p>
    <w:p>
      <w:pPr>
        <w:pStyle w:val="Normal"/>
        <w:ind w:start="360" w:hanging="0"/>
        <w:rPr>
          <w:rFonts w:ascii="Russian Times" w:hAnsi="Russian Times" w:cs="Russian Times"/>
        </w:rPr>
      </w:pPr>
      <w:r>
        <w:rPr>
          <w:rFonts w:cs="Times Armenian" w:ascii="Times Armenian" w:hAnsi="Times Armenian"/>
          <w:sz w:val="21"/>
          <w:szCs w:val="21"/>
        </w:rPr>
        <w:t>Ու էլ ինչպես կարող է նա</w:t>
      </w:r>
    </w:p>
    <w:p>
      <w:pPr>
        <w:pStyle w:val="Normal"/>
        <w:ind w:start="360" w:hanging="0"/>
        <w:rPr>
          <w:rFonts w:ascii="Russian Times" w:hAnsi="Russian Times" w:cs="Russian Times"/>
        </w:rPr>
      </w:pPr>
      <w:r>
        <w:rPr>
          <w:rFonts w:cs="Times Armenian" w:ascii="Times Armenian" w:hAnsi="Times Armenian"/>
          <w:sz w:val="21"/>
          <w:szCs w:val="21"/>
        </w:rPr>
        <w:t>Զանգ հնչեցնել ու օրհներգել</w:t>
      </w:r>
    </w:p>
    <w:p>
      <w:pPr>
        <w:pStyle w:val="Normal"/>
        <w:ind w:start="360" w:hanging="0"/>
        <w:rPr>
          <w:rFonts w:ascii="Russian Times" w:hAnsi="Russian Times" w:cs="Russian Times"/>
        </w:rPr>
      </w:pPr>
      <w:r>
        <w:rPr>
          <w:rFonts w:cs="Times Armenian" w:ascii="Times Armenian" w:hAnsi="Times Armenian"/>
          <w:b/>
          <w:i/>
          <w:sz w:val="21"/>
          <w:szCs w:val="21"/>
        </w:rPr>
        <w:t>Դպիրների</w:t>
      </w:r>
      <w:r>
        <w:rPr>
          <w:rFonts w:cs="Times Armenian" w:ascii="Times Armenian" w:hAnsi="Times Armenian"/>
          <w:sz w:val="21"/>
          <w:szCs w:val="21"/>
        </w:rPr>
        <w:t xml:space="preserve"> հետ </w:t>
      </w:r>
      <w:r>
        <w:rPr>
          <w:rFonts w:cs="Times Armenian" w:ascii="Times Armenian" w:hAnsi="Times Armenian"/>
          <w:b/>
          <w:i/>
          <w:sz w:val="21"/>
          <w:szCs w:val="21"/>
        </w:rPr>
        <w:t>համերաշխ:</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Չարչարանաց այս հինգշաբթուց</w:t>
      </w:r>
    </w:p>
    <w:p>
      <w:pPr>
        <w:pStyle w:val="Normal"/>
        <w:ind w:start="360" w:hanging="0"/>
        <w:rPr>
          <w:rFonts w:ascii="Russian Times" w:hAnsi="Russian Times" w:cs="Russian Times"/>
        </w:rPr>
      </w:pPr>
      <w:r>
        <w:rPr>
          <w:rFonts w:cs="Times Armenian" w:ascii="Times Armenian" w:hAnsi="Times Armenian"/>
          <w:sz w:val="21"/>
          <w:szCs w:val="21"/>
        </w:rPr>
        <w:t>Մինչ շաբաթը չարչարանաց</w:t>
      </w:r>
    </w:p>
    <w:p>
      <w:pPr>
        <w:pStyle w:val="Normal"/>
        <w:ind w:start="360" w:hanging="0"/>
        <w:rPr>
          <w:rFonts w:ascii="Russian Times" w:hAnsi="Russian Times" w:cs="Russian Times"/>
        </w:rPr>
      </w:pPr>
      <w:r>
        <w:rPr>
          <w:rFonts w:cs="Times Armenian" w:ascii="Times Armenian" w:hAnsi="Times Armenian"/>
          <w:sz w:val="21"/>
          <w:szCs w:val="21"/>
        </w:rPr>
        <w:t>Իր ափերն է անվերջ քանդում</w:t>
      </w:r>
    </w:p>
    <w:p>
      <w:pPr>
        <w:pStyle w:val="Normal"/>
        <w:ind w:start="360" w:hanging="0"/>
        <w:rPr>
          <w:rFonts w:ascii="Russian Times" w:hAnsi="Russian Times" w:cs="Russian Times"/>
        </w:rPr>
      </w:pPr>
      <w:r>
        <w:rPr>
          <w:rFonts w:cs="Times Armenian" w:ascii="Times Armenian" w:hAnsi="Times Armenian"/>
          <w:sz w:val="21"/>
          <w:szCs w:val="21"/>
        </w:rPr>
        <w:t>Ու մոլեգնում ջուրն ահագնած:</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 xml:space="preserve">Մերկ է անտառն ու </w:t>
      </w:r>
      <w:r>
        <w:rPr>
          <w:rFonts w:cs="Times Armenian" w:ascii="Times Armenian" w:hAnsi="Times Armenian"/>
          <w:b/>
          <w:i/>
          <w:sz w:val="21"/>
          <w:szCs w:val="21"/>
        </w:rPr>
        <w:t>հոլանի,</w:t>
      </w:r>
    </w:p>
    <w:p>
      <w:pPr>
        <w:pStyle w:val="Normal"/>
        <w:ind w:start="360" w:hanging="0"/>
        <w:rPr>
          <w:rFonts w:ascii="Russian Times" w:hAnsi="Russian Times" w:cs="Russian Times"/>
        </w:rPr>
      </w:pPr>
      <w:r>
        <w:rPr>
          <w:rFonts w:cs="Times Armenian" w:ascii="Times Armenian" w:hAnsi="Times Armenian"/>
          <w:sz w:val="21"/>
          <w:szCs w:val="21"/>
        </w:rPr>
        <w:t>Սոճիներն են համր ու սուսիկ,</w:t>
      </w:r>
    </w:p>
    <w:p>
      <w:pPr>
        <w:pStyle w:val="Normal"/>
        <w:ind w:start="360" w:hanging="0"/>
        <w:rPr>
          <w:rFonts w:ascii="Russian Times" w:hAnsi="Russian Times" w:cs="Russian Times"/>
        </w:rPr>
      </w:pPr>
      <w:r>
        <w:rPr>
          <w:rFonts w:cs="Times Armenian" w:ascii="Times Armenian" w:hAnsi="Times Armenian"/>
          <w:sz w:val="21"/>
          <w:szCs w:val="21"/>
        </w:rPr>
        <w:t xml:space="preserve">Աղոթողի պես խոնարհվել </w:t>
      </w:r>
    </w:p>
    <w:p>
      <w:pPr>
        <w:pStyle w:val="Normal"/>
        <w:ind w:start="360" w:hanging="0"/>
        <w:rPr>
          <w:rFonts w:ascii="Russian Times" w:hAnsi="Russian Times" w:cs="Russian Times"/>
        </w:rPr>
      </w:pPr>
      <w:r>
        <w:rPr>
          <w:rFonts w:cs="Times Armenian" w:ascii="Times Armenian" w:hAnsi="Times Armenian"/>
          <w:b/>
          <w:i/>
          <w:sz w:val="21"/>
          <w:szCs w:val="21"/>
        </w:rPr>
        <w:t>Թարմ վերքերին</w:t>
      </w:r>
      <w:r>
        <w:rPr>
          <w:rFonts w:cs="Times Armenian" w:ascii="Times Armenian" w:hAnsi="Times Armenian"/>
          <w:sz w:val="21"/>
          <w:szCs w:val="21"/>
        </w:rPr>
        <w:t xml:space="preserve"> տեր Հիսուսի:</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Իսկ քաղաքում, խուլ, երկյուղած</w:t>
      </w:r>
    </w:p>
    <w:p>
      <w:pPr>
        <w:pStyle w:val="Normal"/>
        <w:ind w:start="360" w:hanging="0"/>
        <w:rPr>
          <w:rFonts w:ascii="Russian Times" w:hAnsi="Russian Times" w:cs="Russian Times"/>
        </w:rPr>
      </w:pPr>
      <w:r>
        <w:rPr>
          <w:rFonts w:cs="Times Armenian" w:ascii="Times Armenian" w:hAnsi="Times Armenian"/>
          <w:sz w:val="21"/>
          <w:szCs w:val="21"/>
        </w:rPr>
        <w:t>Տարածքի մեջ մութ ու պատիր</w:t>
      </w:r>
    </w:p>
    <w:p>
      <w:pPr>
        <w:pStyle w:val="Normal"/>
        <w:ind w:start="360" w:hanging="0"/>
        <w:rPr>
          <w:rFonts w:ascii="Russian Times" w:hAnsi="Russian Times" w:cs="Russian Times"/>
        </w:rPr>
      </w:pPr>
      <w:r>
        <w:rPr>
          <w:rFonts w:cs="Times Armenian" w:ascii="Times Armenian" w:hAnsi="Times Armenian"/>
          <w:sz w:val="21"/>
          <w:szCs w:val="21"/>
        </w:rPr>
        <w:t xml:space="preserve">Ծառեր են մերկ` </w:t>
      </w:r>
      <w:r>
        <w:rPr>
          <w:rFonts w:cs="Times Armenian" w:ascii="Times Armenian" w:hAnsi="Times Armenian"/>
          <w:b/>
          <w:i/>
          <w:sz w:val="21"/>
          <w:szCs w:val="21"/>
        </w:rPr>
        <w:t>հայացքն</w:t>
      </w:r>
      <w:r>
        <w:rPr>
          <w:rFonts w:cs="Times Armenian" w:ascii="Times Armenian" w:hAnsi="Times Armenian"/>
          <w:sz w:val="21"/>
          <w:szCs w:val="21"/>
        </w:rPr>
        <w:t xml:space="preserve"> ուղղած</w:t>
      </w:r>
    </w:p>
    <w:p>
      <w:pPr>
        <w:pStyle w:val="Normal"/>
        <w:ind w:start="360" w:hanging="0"/>
        <w:rPr>
          <w:rFonts w:ascii="Russian Times" w:hAnsi="Russian Times" w:cs="Russian Times"/>
        </w:rPr>
      </w:pPr>
      <w:r>
        <w:rPr>
          <w:rFonts w:cs="Times Armenian" w:ascii="Times Armenian" w:hAnsi="Times Armenian"/>
          <w:sz w:val="21"/>
          <w:szCs w:val="21"/>
        </w:rPr>
        <w:t>Եկեղեցու ցանկապատին: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b/>
          <w:i/>
          <w:sz w:val="21"/>
          <w:szCs w:val="21"/>
        </w:rPr>
        <w:t>Ու չռվել են աչքերն ահից:</w:t>
      </w:r>
    </w:p>
    <w:p>
      <w:pPr>
        <w:pStyle w:val="Normal"/>
        <w:ind w:start="360" w:hanging="0"/>
        <w:rPr>
          <w:rFonts w:ascii="Russian Times" w:hAnsi="Russian Times" w:cs="Russian Times"/>
        </w:rPr>
      </w:pPr>
      <w:r>
        <w:rPr>
          <w:rFonts w:cs="Times Armenian" w:ascii="Times Armenian" w:hAnsi="Times Armenian"/>
          <w:b/>
          <w:i/>
          <w:sz w:val="21"/>
          <w:szCs w:val="21"/>
        </w:rPr>
        <w:t>Շուրջը խավար է ու անձուկ:</w:t>
      </w:r>
    </w:p>
    <w:p>
      <w:pPr>
        <w:pStyle w:val="Normal"/>
        <w:ind w:start="372" w:hanging="12"/>
        <w:rPr>
          <w:rFonts w:ascii="Russian Times" w:hAnsi="Russian Times" w:cs="Russian Times"/>
        </w:rPr>
      </w:pPr>
      <w:r>
        <w:rPr>
          <w:rFonts w:cs="Times Armenian" w:ascii="Times Armenian" w:hAnsi="Times Armenian"/>
          <w:b/>
          <w:i/>
          <w:sz w:val="21"/>
          <w:szCs w:val="21"/>
        </w:rPr>
        <w:t>Այգին</w:t>
      </w:r>
      <w:r>
        <w:rPr>
          <w:rFonts w:cs="Times Armenian" w:ascii="Times Armenian" w:hAnsi="Times Armenian"/>
          <w:sz w:val="21"/>
          <w:szCs w:val="21"/>
        </w:rPr>
        <w:t xml:space="preserve"> ելնում է սահմանից,</w:t>
      </w:r>
    </w:p>
    <w:p>
      <w:pPr>
        <w:pStyle w:val="Normal"/>
        <w:ind w:start="372" w:hanging="12"/>
        <w:rPr>
          <w:rFonts w:ascii="Russian Times" w:hAnsi="Russian Times" w:cs="Russian Times"/>
        </w:rPr>
      </w:pPr>
      <w:r>
        <w:rPr>
          <w:rFonts w:cs="Times Armenian" w:ascii="Times Armenian" w:hAnsi="Times Armenian"/>
          <w:b/>
          <w:i/>
          <w:sz w:val="21"/>
          <w:szCs w:val="21"/>
        </w:rPr>
        <w:t>Ու ցնցվում է հողն ամայի,</w:t>
      </w:r>
    </w:p>
    <w:p>
      <w:pPr>
        <w:pStyle w:val="Normal"/>
        <w:ind w:start="372" w:hanging="12"/>
        <w:rPr>
          <w:rFonts w:ascii="Russian Times" w:hAnsi="Russian Times" w:cs="Russian Times"/>
        </w:rPr>
      </w:pPr>
      <w:r>
        <w:rPr>
          <w:rFonts w:cs="Times Armenian" w:ascii="Times Armenian" w:hAnsi="Times Armenian"/>
          <w:b/>
          <w:i/>
          <w:sz w:val="21"/>
          <w:szCs w:val="21"/>
        </w:rPr>
        <w:t>Ու թաղում են նրանք աստծուն:</w:t>
      </w:r>
    </w:p>
    <w:p>
      <w:pPr>
        <w:pStyle w:val="Normal"/>
        <w:ind w:start="372" w:hanging="12"/>
        <w:rPr>
          <w:rFonts w:ascii="Russian Times" w:hAnsi="Russian Times" w:cs="Russian Times"/>
        </w:rPr>
      </w:pPr>
      <w:r>
        <w:rPr>
          <w:rFonts w:cs="Times Armenian" w:ascii="Times Armenian" w:hAnsi="Times Armenian"/>
          <w:b/>
          <w:i/>
          <w:sz w:val="21"/>
          <w:szCs w:val="21"/>
        </w:rPr>
      </w:r>
    </w:p>
    <w:p>
      <w:pPr>
        <w:pStyle w:val="Normal"/>
        <w:ind w:start="372" w:hanging="12"/>
        <w:rPr>
          <w:rFonts w:ascii="Russian Times" w:hAnsi="Russian Times" w:cs="Russian Times"/>
        </w:rPr>
      </w:pPr>
      <w:r>
        <w:rPr>
          <w:rFonts w:cs="Times Armenian" w:ascii="Times Armenian" w:hAnsi="Times Armenian"/>
          <w:b/>
          <w:i/>
          <w:sz w:val="21"/>
          <w:szCs w:val="21"/>
        </w:rPr>
        <w:t>Դռների մոտ արքայության</w:t>
      </w:r>
    </w:p>
    <w:p>
      <w:pPr>
        <w:pStyle w:val="Normal"/>
        <w:ind w:start="372" w:hanging="12"/>
        <w:rPr>
          <w:rFonts w:ascii="Russian Times" w:hAnsi="Russian Times" w:cs="Russian Times"/>
        </w:rPr>
      </w:pPr>
      <w:r>
        <w:rPr>
          <w:rFonts w:cs="Times Armenian" w:ascii="Times Armenian" w:hAnsi="Times Armenian"/>
          <w:sz w:val="21"/>
          <w:szCs w:val="21"/>
        </w:rPr>
        <w:t>Բյուր դեմքերին արցունք ու ցավ,</w:t>
      </w:r>
    </w:p>
    <w:p>
      <w:pPr>
        <w:pStyle w:val="Normal"/>
        <w:ind w:start="372" w:hanging="12"/>
        <w:rPr>
          <w:rFonts w:ascii="Russian Times" w:hAnsi="Russian Times" w:cs="Russian Times"/>
        </w:rPr>
      </w:pPr>
      <w:r>
        <w:rPr>
          <w:rFonts w:cs="Times Armenian" w:ascii="Times Armenian" w:hAnsi="Times Armenian"/>
          <w:sz w:val="21"/>
          <w:szCs w:val="21"/>
        </w:rPr>
        <w:t xml:space="preserve">Սև </w:t>
      </w:r>
      <w:r>
        <w:rPr>
          <w:rFonts w:cs="Times Armenian" w:ascii="Times Armenian" w:hAnsi="Times Armenian"/>
          <w:b/>
          <w:i/>
          <w:sz w:val="21"/>
          <w:szCs w:val="21"/>
        </w:rPr>
        <w:t>սգաքող,</w:t>
      </w:r>
      <w:r>
        <w:rPr>
          <w:rFonts w:cs="Times Armenian" w:ascii="Times Armenian" w:hAnsi="Times Armenian"/>
          <w:sz w:val="21"/>
          <w:szCs w:val="21"/>
        </w:rPr>
        <w:t xml:space="preserve"> </w:t>
      </w:r>
      <w:r>
        <w:rPr>
          <w:rFonts w:cs="Times Armenian" w:ascii="Times Armenian" w:hAnsi="Times Armenian"/>
          <w:b/>
          <w:i/>
          <w:sz w:val="21"/>
          <w:szCs w:val="21"/>
        </w:rPr>
        <w:t>անթիվ մոմեր–</w:t>
      </w:r>
    </w:p>
    <w:p>
      <w:pPr>
        <w:pStyle w:val="Normal"/>
        <w:ind w:start="372" w:hanging="12"/>
        <w:rPr>
          <w:rFonts w:ascii="Russian Times" w:hAnsi="Russian Times" w:cs="Russian Times"/>
        </w:rPr>
      </w:pPr>
      <w:r>
        <w:rPr>
          <w:rFonts w:cs="Times Armenian" w:ascii="Times Armenian" w:hAnsi="Times Armenian"/>
          <w:sz w:val="21"/>
          <w:szCs w:val="21"/>
        </w:rPr>
        <w:t xml:space="preserve">Դեմից– </w:t>
      </w:r>
      <w:r>
        <w:rPr>
          <w:rFonts w:cs="Times Armenian" w:ascii="Times Armenian" w:hAnsi="Times Armenian"/>
          <w:b/>
          <w:i/>
          <w:sz w:val="21"/>
          <w:szCs w:val="21"/>
        </w:rPr>
        <w:t>պատկերն աստծո ցուցած</w:t>
      </w:r>
    </w:p>
    <w:p>
      <w:pPr>
        <w:pStyle w:val="Normal"/>
        <w:ind w:start="372" w:hanging="12"/>
        <w:rPr>
          <w:rFonts w:ascii="Russian Times" w:hAnsi="Russian Times" w:cs="Russian Times"/>
        </w:rPr>
      </w:pPr>
      <w:r>
        <w:rPr>
          <w:rFonts w:cs="Times Armenian" w:ascii="Times Armenian" w:hAnsi="Times Armenian"/>
          <w:b/>
          <w:i/>
          <w:sz w:val="21"/>
          <w:szCs w:val="21"/>
        </w:rPr>
        <w:t>Եկեղեցու</w:t>
      </w:r>
      <w:r>
        <w:rPr>
          <w:rFonts w:cs="Times Armenian" w:ascii="Times Armenian" w:hAnsi="Times Armenian"/>
          <w:sz w:val="21"/>
          <w:szCs w:val="21"/>
        </w:rPr>
        <w:t xml:space="preserve"> հոծ թափորն է.</w:t>
      </w:r>
    </w:p>
    <w:p>
      <w:pPr>
        <w:pStyle w:val="Normal"/>
        <w:ind w:start="372" w:hanging="12"/>
        <w:rPr>
          <w:rFonts w:ascii="Russian Times" w:hAnsi="Russian Times" w:cs="Russian Times"/>
        </w:rPr>
      </w:pPr>
      <w:r>
        <w:rPr>
          <w:rFonts w:cs="Times Armenian" w:ascii="Times Armenian" w:hAnsi="Times Armenian"/>
          <w:b/>
          <w:i/>
          <w:sz w:val="21"/>
          <w:szCs w:val="21"/>
        </w:rPr>
        <w:t>Երկու ուռի` անդ կացուցյալ</w:t>
      </w:r>
    </w:p>
    <w:p>
      <w:pPr>
        <w:pStyle w:val="Normal"/>
        <w:ind w:start="372" w:hanging="12"/>
        <w:rPr>
          <w:rFonts w:ascii="Russian Times" w:hAnsi="Russian Times" w:cs="Russian Times"/>
        </w:rPr>
      </w:pPr>
      <w:r>
        <w:rPr>
          <w:rFonts w:cs="Times Armenian" w:ascii="Times Armenian" w:hAnsi="Times Armenian"/>
          <w:b/>
          <w:i/>
          <w:sz w:val="21"/>
          <w:szCs w:val="21"/>
        </w:rPr>
        <w:t>Նրանց դուրս գալ պիտի թողնեն:</w:t>
      </w:r>
    </w:p>
    <w:p>
      <w:pPr>
        <w:pStyle w:val="Normal"/>
        <w:ind w:start="372" w:hanging="12"/>
        <w:rPr>
          <w:rFonts w:ascii="Russian Times" w:hAnsi="Russian Times" w:cs="Russian Times"/>
        </w:rPr>
      </w:pPr>
      <w:r>
        <w:rPr>
          <w:rFonts w:cs="Times Armenian" w:ascii="Times Armenian" w:hAnsi="Times Armenian"/>
          <w:b/>
          <w:i/>
          <w:sz w:val="21"/>
          <w:szCs w:val="21"/>
        </w:rPr>
      </w:r>
    </w:p>
    <w:p>
      <w:pPr>
        <w:pStyle w:val="Normal"/>
        <w:ind w:start="372" w:hanging="12"/>
        <w:rPr>
          <w:rFonts w:ascii="Russian Times" w:hAnsi="Russian Times" w:cs="Russian Times"/>
        </w:rPr>
      </w:pPr>
      <w:r>
        <w:rPr>
          <w:rFonts w:cs="Times Armenian" w:ascii="Times Armenian" w:hAnsi="Times Armenian"/>
          <w:sz w:val="21"/>
          <w:szCs w:val="21"/>
        </w:rPr>
        <w:t>Շրջանցում է թափորն ահա</w:t>
      </w:r>
    </w:p>
    <w:p>
      <w:pPr>
        <w:pStyle w:val="Normal"/>
        <w:ind w:start="372" w:hanging="12"/>
        <w:rPr>
          <w:rFonts w:ascii="Russian Times" w:hAnsi="Russian Times" w:cs="Russian Times"/>
        </w:rPr>
      </w:pPr>
      <w:r>
        <w:rPr>
          <w:rFonts w:cs="Times Armenian" w:ascii="Times Armenian" w:hAnsi="Times Armenian"/>
          <w:sz w:val="21"/>
          <w:szCs w:val="21"/>
        </w:rPr>
        <w:t>Եկեղեցին անցնում մայթով</w:t>
      </w:r>
    </w:p>
    <w:p>
      <w:pPr>
        <w:pStyle w:val="Normal"/>
        <w:ind w:start="372" w:hanging="12"/>
        <w:rPr>
          <w:rFonts w:ascii="Russian Times" w:hAnsi="Russian Times" w:cs="Russian Times"/>
        </w:rPr>
      </w:pPr>
      <w:r>
        <w:rPr>
          <w:rFonts w:cs="Times Armenian" w:ascii="Times Armenian" w:hAnsi="Times Armenian"/>
          <w:sz w:val="21"/>
          <w:szCs w:val="21"/>
        </w:rPr>
        <w:t xml:space="preserve">Ու փողոցից ահա </w:t>
      </w:r>
      <w:r>
        <w:rPr>
          <w:rFonts w:cs="Times Armenian" w:ascii="Times Armenian" w:hAnsi="Times Armenian"/>
          <w:b/>
          <w:i/>
          <w:sz w:val="21"/>
          <w:szCs w:val="21"/>
        </w:rPr>
        <w:t>համակ</w:t>
      </w:r>
    </w:p>
    <w:p>
      <w:pPr>
        <w:pStyle w:val="Normal"/>
        <w:ind w:start="372" w:hanging="12"/>
        <w:rPr>
          <w:rFonts w:ascii="Russian Times" w:hAnsi="Russian Times" w:cs="Russian Times"/>
        </w:rPr>
      </w:pPr>
      <w:r>
        <w:rPr>
          <w:rFonts w:cs="Times Armenian" w:ascii="Times Armenian" w:hAnsi="Times Armenian"/>
          <w:sz w:val="21"/>
          <w:szCs w:val="21"/>
        </w:rPr>
        <w:t>Ներս է բերում շունչը գարնան</w:t>
      </w:r>
    </w:p>
    <w:p>
      <w:pPr>
        <w:pStyle w:val="Normal"/>
        <w:ind w:start="372" w:hanging="12"/>
        <w:rPr>
          <w:rFonts w:ascii="Russian Times" w:hAnsi="Russian Times" w:cs="Russian Times"/>
        </w:rPr>
      </w:pPr>
      <w:r>
        <w:rPr>
          <w:rFonts w:cs="Times Armenian" w:ascii="Times Armenian" w:hAnsi="Times Armenian"/>
          <w:sz w:val="21"/>
          <w:szCs w:val="21"/>
        </w:rPr>
        <w:t>Օդն անապակ, նշխարահամ</w:t>
      </w:r>
    </w:p>
    <w:p>
      <w:pPr>
        <w:pStyle w:val="Normal"/>
        <w:ind w:start="372" w:hanging="12"/>
        <w:rPr>
          <w:rFonts w:ascii="Russian Times" w:hAnsi="Russian Times" w:cs="Russian Times"/>
        </w:rPr>
      </w:pPr>
      <w:r>
        <w:rPr>
          <w:rFonts w:cs="Times Armenian" w:ascii="Times Armenian" w:hAnsi="Times Armenian"/>
          <w:sz w:val="21"/>
          <w:szCs w:val="21"/>
        </w:rPr>
        <w:t>Եվ արբեցնող, և հոգեթով:</w:t>
      </w:r>
    </w:p>
    <w:p>
      <w:pPr>
        <w:pStyle w:val="Normal"/>
        <w:ind w:start="372" w:hanging="12"/>
        <w:rPr>
          <w:rFonts w:ascii="Russian Times" w:hAnsi="Russian Times" w:cs="Russian Times"/>
        </w:rPr>
      </w:pPr>
      <w:r>
        <w:rPr>
          <w:rFonts w:cs="Times Armenian" w:ascii="Times Armenian" w:hAnsi="Times Armenian"/>
          <w:sz w:val="21"/>
          <w:szCs w:val="21"/>
        </w:rPr>
      </w:r>
    </w:p>
    <w:p>
      <w:pPr>
        <w:pStyle w:val="Normal"/>
        <w:ind w:start="372" w:hanging="12"/>
        <w:rPr>
          <w:rFonts w:ascii="Russian Times" w:hAnsi="Russian Times" w:cs="Russian Times"/>
        </w:rPr>
      </w:pPr>
      <w:r>
        <w:rPr>
          <w:rFonts w:cs="Times Armenian" w:ascii="Times Armenian" w:hAnsi="Times Armenian"/>
          <w:sz w:val="21"/>
          <w:szCs w:val="21"/>
        </w:rPr>
        <w:t xml:space="preserve">Ու ձյունացիր, ու ցուրտ </w:t>
      </w:r>
      <w:r>
        <w:rPr>
          <w:rFonts w:cs="Times Armenian" w:ascii="Times Armenian" w:hAnsi="Times Armenian"/>
          <w:b/>
          <w:i/>
          <w:sz w:val="21"/>
          <w:szCs w:val="21"/>
        </w:rPr>
        <w:t>մի մարտ</w:t>
      </w:r>
    </w:p>
    <w:p>
      <w:pPr>
        <w:pStyle w:val="Normal"/>
        <w:ind w:start="372" w:hanging="12"/>
        <w:rPr>
          <w:rFonts w:ascii="Russian Times" w:hAnsi="Russian Times" w:cs="Russian Times"/>
        </w:rPr>
      </w:pPr>
      <w:r>
        <w:rPr>
          <w:rFonts w:cs="Times Armenian" w:ascii="Times Armenian" w:hAnsi="Times Armenian"/>
          <w:sz w:val="21"/>
          <w:szCs w:val="21"/>
        </w:rPr>
        <w:t>Ասես գավիթ ելած հիմա</w:t>
      </w:r>
    </w:p>
    <w:p>
      <w:pPr>
        <w:pStyle w:val="Normal"/>
        <w:ind w:start="372" w:hanging="12"/>
        <w:rPr>
          <w:rFonts w:ascii="Russian Times" w:hAnsi="Russian Times" w:cs="Russian Times"/>
        </w:rPr>
      </w:pPr>
      <w:r>
        <w:rPr>
          <w:rFonts w:cs="Times Armenian" w:ascii="Times Armenian" w:hAnsi="Times Armenian"/>
          <w:sz w:val="21"/>
          <w:szCs w:val="21"/>
        </w:rPr>
        <w:t>Անկյալների խմբի դիմաց</w:t>
      </w:r>
    </w:p>
    <w:p>
      <w:pPr>
        <w:pStyle w:val="Normal"/>
        <w:ind w:start="372" w:hanging="12"/>
        <w:rPr>
          <w:rFonts w:ascii="Russian Times" w:hAnsi="Russian Times" w:cs="Russian Times"/>
        </w:rPr>
      </w:pPr>
      <w:r>
        <w:rPr>
          <w:rFonts w:cs="Times Armenian" w:ascii="Times Armenian" w:hAnsi="Times Armenian"/>
          <w:sz w:val="21"/>
          <w:szCs w:val="21"/>
        </w:rPr>
        <w:t xml:space="preserve">Մասնատուփն է բացել </w:t>
      </w:r>
      <w:r>
        <w:rPr>
          <w:rFonts w:cs="Times Armenian" w:ascii="Times Armenian" w:hAnsi="Times Armenian"/>
          <w:b/>
          <w:i/>
          <w:sz w:val="21"/>
          <w:szCs w:val="21"/>
        </w:rPr>
        <w:t>մի մարդ</w:t>
      </w:r>
    </w:p>
    <w:p>
      <w:pPr>
        <w:pStyle w:val="Normal"/>
        <w:ind w:start="372" w:hanging="12"/>
        <w:rPr>
          <w:rFonts w:ascii="Russian Times" w:hAnsi="Russian Times" w:cs="Russian Times"/>
        </w:rPr>
      </w:pPr>
      <w:r>
        <w:rPr>
          <w:rFonts w:cs="Times Armenian" w:ascii="Times Armenian" w:hAnsi="Times Armenian"/>
          <w:sz w:val="21"/>
          <w:szCs w:val="21"/>
        </w:rPr>
        <w:t>Ու ցրել է մասունքն անգին:</w:t>
      </w:r>
    </w:p>
    <w:p>
      <w:pPr>
        <w:pStyle w:val="Normal"/>
        <w:spacing w:lineRule="exact" w:line="240"/>
        <w:ind w:start="372" w:hanging="12"/>
        <w:rPr>
          <w:rFonts w:ascii="Russian Times" w:hAnsi="Russian Times" w:cs="Russian Times"/>
        </w:rPr>
      </w:pPr>
      <w:r>
        <w:rPr>
          <w:rFonts w:cs="Times Armenian" w:ascii="Times Armenian" w:hAnsi="Times Armenian"/>
          <w:sz w:val="21"/>
          <w:szCs w:val="21"/>
        </w:rPr>
      </w:r>
    </w:p>
    <w:p>
      <w:pPr>
        <w:pStyle w:val="Normal"/>
        <w:spacing w:lineRule="exact" w:line="240"/>
        <w:ind w:start="372" w:hanging="12"/>
        <w:rPr>
          <w:rFonts w:ascii="Russian Times" w:hAnsi="Russian Times" w:cs="Russian Times"/>
        </w:rPr>
      </w:pPr>
      <w:r>
        <w:rPr>
          <w:rFonts w:cs="Times Armenian" w:ascii="Times Armenian" w:hAnsi="Times Armenian"/>
          <w:sz w:val="21"/>
          <w:szCs w:val="21"/>
        </w:rPr>
        <w:t xml:space="preserve">Ու բացվում է այգն </w:t>
      </w:r>
      <w:r>
        <w:rPr>
          <w:rFonts w:cs="Times Armenian" w:ascii="Times Armenian" w:hAnsi="Times Armenian"/>
          <w:b/>
          <w:i/>
          <w:sz w:val="21"/>
          <w:szCs w:val="21"/>
        </w:rPr>
        <w:t>անաղարտ,</w:t>
      </w:r>
    </w:p>
    <w:p>
      <w:pPr>
        <w:pStyle w:val="Normal"/>
        <w:spacing w:lineRule="exact" w:line="240"/>
        <w:ind w:start="372" w:hanging="12"/>
        <w:rPr>
          <w:rFonts w:ascii="Russian Times" w:hAnsi="Russian Times" w:cs="Russian Times"/>
        </w:rPr>
      </w:pPr>
      <w:r>
        <w:rPr>
          <w:rFonts w:cs="Times Armenian" w:ascii="Times Armenian" w:hAnsi="Times Armenian"/>
          <w:sz w:val="21"/>
          <w:szCs w:val="21"/>
        </w:rPr>
        <w:t xml:space="preserve">Ու </w:t>
      </w:r>
      <w:r>
        <w:rPr>
          <w:rFonts w:cs="Times Armenian" w:ascii="Times Armenian" w:hAnsi="Times Armenian"/>
          <w:b/>
          <w:i/>
          <w:sz w:val="21"/>
          <w:szCs w:val="21"/>
        </w:rPr>
        <w:t>լռում է ողջը հանգիստ,</w:t>
      </w:r>
    </w:p>
    <w:p>
      <w:pPr>
        <w:pStyle w:val="Normal"/>
        <w:spacing w:lineRule="exact" w:line="240"/>
        <w:ind w:start="372" w:hanging="12"/>
        <w:rPr>
          <w:rFonts w:ascii="Russian Times" w:hAnsi="Russian Times" w:cs="Russian Times"/>
        </w:rPr>
      </w:pPr>
      <w:r>
        <w:rPr>
          <w:rFonts w:cs="Times Armenian" w:ascii="Times Armenian" w:hAnsi="Times Armenian"/>
          <w:sz w:val="21"/>
          <w:szCs w:val="21"/>
        </w:rPr>
        <w:t xml:space="preserve">Ու </w:t>
      </w:r>
      <w:r>
        <w:rPr>
          <w:rFonts w:cs="Times Armenian" w:ascii="Times Armenian" w:hAnsi="Times Armenian"/>
          <w:b/>
          <w:i/>
          <w:sz w:val="21"/>
          <w:szCs w:val="21"/>
        </w:rPr>
        <w:t>հնչում են ներսից խաղաղ</w:t>
      </w:r>
    </w:p>
    <w:p>
      <w:pPr>
        <w:pStyle w:val="Normal"/>
        <w:spacing w:lineRule="exact" w:line="240"/>
        <w:ind w:start="372" w:hanging="12"/>
        <w:rPr>
          <w:rFonts w:ascii="Russian Times" w:hAnsi="Russian Times" w:cs="Russian Times"/>
        </w:rPr>
      </w:pPr>
      <w:r>
        <w:rPr>
          <w:rFonts w:cs="Times Armenian" w:ascii="Times Armenian" w:hAnsi="Times Armenian"/>
          <w:sz w:val="21"/>
          <w:szCs w:val="21"/>
        </w:rPr>
        <w:t>Տարածքների վրա համայն</w:t>
      </w:r>
    </w:p>
    <w:p>
      <w:pPr>
        <w:pStyle w:val="Normal"/>
        <w:spacing w:lineRule="exact" w:line="240"/>
        <w:ind w:start="372" w:hanging="12"/>
        <w:rPr>
          <w:rFonts w:ascii="Russian Times" w:hAnsi="Russian Times" w:cs="Russian Times"/>
        </w:rPr>
      </w:pPr>
      <w:r>
        <w:rPr>
          <w:rFonts w:cs="Times Armenian" w:ascii="Times Armenian" w:hAnsi="Times Armenian"/>
          <w:b/>
          <w:i/>
          <w:sz w:val="21"/>
          <w:szCs w:val="21"/>
        </w:rPr>
        <w:t>Ընթերցված</w:t>
      </w:r>
      <w:r>
        <w:rPr>
          <w:rFonts w:cs="Times Armenian" w:ascii="Times Armenian" w:hAnsi="Times Armenian"/>
          <w:sz w:val="21"/>
          <w:szCs w:val="21"/>
        </w:rPr>
        <w:t xml:space="preserve"> կամ սաղմոսագիրք:</w:t>
      </w:r>
    </w:p>
    <w:p>
      <w:pPr>
        <w:pStyle w:val="Normal"/>
        <w:spacing w:lineRule="exact" w:line="240"/>
        <w:ind w:start="372" w:hanging="12"/>
        <w:rPr>
          <w:rFonts w:ascii="Russian Times" w:hAnsi="Russian Times" w:cs="Russian Times"/>
        </w:rPr>
      </w:pPr>
      <w:r>
        <w:rPr>
          <w:rFonts w:cs="Times Armenian" w:ascii="Times Armenian" w:hAnsi="Times Armenian"/>
          <w:sz w:val="21"/>
          <w:szCs w:val="21"/>
        </w:rPr>
      </w:r>
    </w:p>
    <w:p>
      <w:pPr>
        <w:pStyle w:val="Normal"/>
        <w:spacing w:lineRule="exact" w:line="240"/>
        <w:ind w:start="372" w:hanging="12"/>
        <w:rPr>
          <w:rFonts w:ascii="Russian Times" w:hAnsi="Russian Times" w:cs="Russian Times"/>
        </w:rPr>
      </w:pPr>
      <w:r>
        <w:rPr>
          <w:rFonts w:cs="Times Armenian" w:ascii="Times Armenian" w:hAnsi="Times Armenian"/>
          <w:sz w:val="21"/>
          <w:szCs w:val="21"/>
        </w:rPr>
        <w:t>Բայց կլռեն գիշերն արդեն</w:t>
      </w:r>
    </w:p>
    <w:p>
      <w:pPr>
        <w:pStyle w:val="Normal"/>
        <w:spacing w:lineRule="exact" w:line="240"/>
        <w:ind w:start="372" w:hanging="12"/>
        <w:rPr>
          <w:rFonts w:ascii="Russian Times" w:hAnsi="Russian Times" w:cs="Russian Times"/>
        </w:rPr>
      </w:pPr>
      <w:r>
        <w:rPr>
          <w:rFonts w:cs="Times Armenian" w:ascii="Times Armenian" w:hAnsi="Times Armenian"/>
          <w:sz w:val="21"/>
          <w:szCs w:val="21"/>
        </w:rPr>
        <w:t>Շունչ ու մարմին, և հող ու ծառ</w:t>
      </w:r>
    </w:p>
    <w:p>
      <w:pPr>
        <w:pStyle w:val="Normal"/>
        <w:spacing w:lineRule="exact" w:line="240"/>
        <w:ind w:start="372" w:hanging="12"/>
        <w:rPr>
          <w:rFonts w:ascii="Russian Times" w:hAnsi="Russian Times" w:cs="Russian Times"/>
        </w:rPr>
      </w:pPr>
      <w:r>
        <w:rPr>
          <w:rFonts w:cs="Times Armenian" w:ascii="Times Armenian" w:hAnsi="Times Armenian"/>
          <w:b/>
          <w:i/>
          <w:sz w:val="21"/>
          <w:szCs w:val="21"/>
        </w:rPr>
        <w:t>Երբ բացվի օրն ավետաբեր–</w:t>
      </w:r>
    </w:p>
    <w:p>
      <w:pPr>
        <w:pStyle w:val="Normal"/>
        <w:spacing w:lineRule="exact" w:line="240"/>
        <w:ind w:start="372" w:hanging="12"/>
        <w:rPr>
          <w:rFonts w:ascii="Russian Times" w:hAnsi="Russian Times" w:cs="Russian Times"/>
        </w:rPr>
      </w:pPr>
      <w:r>
        <w:rPr>
          <w:rFonts w:cs="Times Armenian" w:ascii="Times Armenian" w:hAnsi="Times Armenian"/>
          <w:b/>
          <w:i/>
          <w:sz w:val="21"/>
          <w:szCs w:val="21"/>
        </w:rPr>
        <w:t>Ու կլինի մահվանն հաղթել</w:t>
      </w:r>
    </w:p>
    <w:p>
      <w:pPr>
        <w:pStyle w:val="Normal"/>
        <w:spacing w:lineRule="exact" w:line="240"/>
        <w:ind w:start="372" w:hanging="12"/>
        <w:rPr>
          <w:rFonts w:ascii="Russian Times" w:hAnsi="Russian Times" w:cs="Russian Times"/>
        </w:rPr>
      </w:pPr>
      <w:r>
        <w:rPr>
          <w:rFonts w:cs="Times Armenian" w:ascii="Times Armenian" w:hAnsi="Times Armenian"/>
          <w:b/>
          <w:i/>
          <w:sz w:val="21"/>
          <w:szCs w:val="21"/>
        </w:rPr>
        <w:t>Խորհրդավոր մի հարությամբ:</w:t>
      </w:r>
    </w:p>
    <w:p>
      <w:pPr>
        <w:pStyle w:val="Normal"/>
        <w:spacing w:lineRule="exact" w:line="240"/>
        <w:ind w:start="372" w:firstLine="708"/>
        <w:rPr>
          <w:rFonts w:ascii="Russian Times" w:hAnsi="Russian Times" w:cs="Russian Times"/>
        </w:rPr>
      </w:pPr>
      <w:r>
        <w:rPr>
          <w:rFonts w:cs="Times Armenian" w:ascii="Times Armenian" w:hAnsi="Times Armenian"/>
          <w:b/>
          <w:i/>
          <w:sz w:val="21"/>
          <w:szCs w:val="21"/>
        </w:rPr>
      </w:r>
    </w:p>
    <w:p>
      <w:pPr>
        <w:pStyle w:val="Normal"/>
        <w:spacing w:lineRule="exact" w:line="240"/>
        <w:ind w:start="360" w:hanging="0"/>
        <w:rPr>
          <w:rFonts w:ascii="Russian Times" w:hAnsi="Russian Times" w:cs="Russian Times"/>
        </w:rPr>
      </w:pPr>
      <w:r>
        <w:rPr>
          <w:rFonts w:cs="Times Armenian" w:ascii="Times Armenian" w:hAnsi="Times Armenian"/>
          <w:b/>
          <w:i/>
          <w:sz w:val="21"/>
          <w:szCs w:val="21"/>
        </w:rPr>
      </w:r>
    </w:p>
    <w:p>
      <w:pPr>
        <w:pStyle w:val="Normal"/>
        <w:spacing w:lineRule="exact" w:line="240"/>
        <w:ind w:start="360" w:hanging="0"/>
        <w:rPr>
          <w:rFonts w:ascii="Russian Times" w:hAnsi="Russian Times" w:cs="Russian Times"/>
        </w:rPr>
      </w:pPr>
      <w:r>
        <w:rPr>
          <w:rFonts w:cs="Times Armenian" w:ascii="Times Armenian" w:hAnsi="Times Armenian"/>
          <w:b/>
          <w:i/>
          <w:sz w:val="21"/>
          <w:szCs w:val="21"/>
        </w:rPr>
      </w:r>
      <w:r>
        <w:br w:type="page"/>
      </w:r>
    </w:p>
    <w:p>
      <w:pPr>
        <w:pStyle w:val="Heading2"/>
        <w:numPr>
          <w:ilvl w:val="0"/>
          <w:numId w:val="0"/>
        </w:numPr>
        <w:ind w:start="0" w:hanging="0"/>
        <w:rPr>
          <w:rFonts w:ascii="Russian Times" w:hAnsi="Russian Times" w:cs="Russian Times"/>
        </w:rPr>
      </w:pPr>
      <w:bookmarkStart w:id="79" w:name="__RefHeading___Toc409540391"/>
      <w:r>
        <w:rPr>
          <w:rFonts w:cs="Times Armenian" w:ascii="Times Armenian" w:hAnsi="Times Armenian"/>
        </w:rPr>
        <w:t>21. ԲԵՐՈՒՄ ԵՄ ՊՈՒՇԿԻՆԻ ՄԻ ՈՏԱՆԱՎՈՐԻ</w:t>
      </w:r>
      <w:bookmarkEnd w:id="79"/>
      <w:r>
        <w:rPr>
          <w:rFonts w:cs="Times Armenian" w:ascii="Times Armenian" w:hAnsi="Times Armenian"/>
        </w:rPr>
        <w:t xml:space="preserve"> </w:t>
      </w:r>
    </w:p>
    <w:p>
      <w:pPr>
        <w:pStyle w:val="Heading2"/>
        <w:numPr>
          <w:ilvl w:val="0"/>
          <w:numId w:val="0"/>
        </w:numPr>
        <w:ind w:start="0" w:hanging="0"/>
        <w:rPr>
          <w:rFonts w:ascii="Russian Times" w:hAnsi="Russian Times" w:cs="Russian Times"/>
        </w:rPr>
      </w:pPr>
      <w:bookmarkStart w:id="80" w:name="__RefHeading___Toc409540392"/>
      <w:bookmarkEnd w:id="80"/>
      <w:r>
        <w:rPr>
          <w:rFonts w:cs="Times Armenian" w:ascii="Times Armenian" w:hAnsi="Times Armenian"/>
        </w:rPr>
        <w:t>ՉՈՐՍ ԹԱՐԳՄԱՆՈՒԹՅՈՒՆԸ</w:t>
      </w:r>
    </w:p>
    <w:p>
      <w:pPr>
        <w:pStyle w:val="Normal"/>
        <w:spacing w:lineRule="exact" w:line="240"/>
        <w:ind w:firstLine="360"/>
        <w:rPr>
          <w:rFonts w:ascii="Russian Times" w:hAnsi="Russian Times" w:cs="Russian Times"/>
        </w:rPr>
      </w:pPr>
      <w:r>
        <w:rPr>
          <w:rFonts w:cs="Times Armenian" w:ascii="Times Armenian" w:hAnsi="Times Armenian"/>
          <w:b/>
          <w:sz w:val="21"/>
          <w:szCs w:val="21"/>
        </w:rPr>
      </w:r>
    </w:p>
    <w:p>
      <w:pPr>
        <w:pStyle w:val="Normal"/>
        <w:spacing w:lineRule="exact" w:line="240"/>
        <w:ind w:firstLine="360"/>
        <w:jc w:val="both"/>
        <w:rPr>
          <w:rFonts w:ascii="Russian Times" w:hAnsi="Russian Times" w:cs="Russian Times"/>
        </w:rPr>
      </w:pPr>
      <w:r>
        <w:rPr>
          <w:rFonts w:cs="Times Armenian" w:ascii="Times Armenian" w:hAnsi="Times Armenian"/>
          <w:sz w:val="21"/>
          <w:szCs w:val="21"/>
        </w:rPr>
        <w:t xml:space="preserve">1999 թվին, «Գարուն» ամսագրում հրատարակեցի շոտլանդացի պոետ Ռոբերտ Բեռնզի (կամ Բյորնսի. տես 25-ը </w:t>
      </w:r>
      <w:r>
        <w:rPr>
          <w:rFonts w:cs="Times Armenian" w:ascii="Times Armenian" w:hAnsi="Times Armenian"/>
          <w:b/>
          <w:i/>
          <w:sz w:val="21"/>
          <w:szCs w:val="21"/>
        </w:rPr>
        <w:t>Սիր</w:t>
        <w:softHyphen/>
        <w:t xml:space="preserve">տըս Բարձր Սարերն ա) </w:t>
      </w:r>
      <w:r>
        <w:rPr>
          <w:rFonts w:cs="Times Armenian" w:ascii="Times Armenian" w:hAnsi="Times Armenian"/>
          <w:sz w:val="21"/>
          <w:szCs w:val="21"/>
        </w:rPr>
        <w:t>ոտանավորի բնագիրն ու դրա երեք հայերեն թարգ</w:t>
        <w:softHyphen/>
        <w:t>մանու</w:t>
        <w:softHyphen/>
        <w:t>թյունը` Վ. Դավթյանինը, Խ. դաշտենցինն ու իմը: Հայ իրակա</w:t>
        <w:softHyphen/>
        <w:t>նության մեջ իմ այս էքսպերիմենտը թերևս առաջինն էր վերջին 60 տարում:</w:t>
      </w:r>
    </w:p>
    <w:p>
      <w:pPr>
        <w:pStyle w:val="Normal"/>
        <w:spacing w:lineRule="exact" w:line="240"/>
        <w:ind w:firstLine="360"/>
        <w:jc w:val="both"/>
        <w:rPr>
          <w:rFonts w:ascii="Russian Times" w:hAnsi="Russian Times" w:cs="Russian Times"/>
        </w:rPr>
      </w:pPr>
      <w:r>
        <w:rPr>
          <w:rFonts w:cs="Times Armenian" w:ascii="Times Armenian" w:hAnsi="Times Armenian"/>
          <w:sz w:val="21"/>
          <w:szCs w:val="21"/>
        </w:rPr>
        <w:t xml:space="preserve">Դրանից մի տարի հետո </w:t>
      </w:r>
      <w:r>
        <w:rPr>
          <w:rFonts w:cs="Times Armenian" w:ascii="Times Armenian" w:hAnsi="Times Armenian"/>
          <w:b/>
          <w:i/>
          <w:sz w:val="21"/>
          <w:szCs w:val="21"/>
        </w:rPr>
        <w:t>Արտասահմանյան գրականություն</w:t>
      </w:r>
      <w:r>
        <w:rPr>
          <w:rFonts w:cs="Times Armenian" w:ascii="Times Armenian" w:hAnsi="Times Armenian"/>
          <w:sz w:val="21"/>
          <w:szCs w:val="21"/>
        </w:rPr>
        <w:t xml:space="preserve"> ամսագիրը հրատարակեց Պուշկինի </w:t>
      </w:r>
      <w:r>
        <w:rPr>
          <w:rFonts w:cs="Russian Times" w:ascii="Russian Times" w:hAnsi="Russian Times"/>
          <w:b/>
          <w:i/>
          <w:sz w:val="21"/>
          <w:szCs w:val="21"/>
        </w:rPr>
        <w:t>Храни меня, мой талисман</w:t>
      </w:r>
      <w:r>
        <w:rPr>
          <w:rFonts w:cs="Russian Times" w:ascii="Russian Times" w:hAnsi="Russian Times"/>
          <w:sz w:val="21"/>
          <w:szCs w:val="21"/>
        </w:rPr>
        <w:t xml:space="preserve"> </w:t>
      </w:r>
      <w:r>
        <w:rPr>
          <w:rFonts w:cs="Times Armenian" w:ascii="Times Armenian" w:hAnsi="Times Armenian"/>
          <w:sz w:val="21"/>
          <w:szCs w:val="21"/>
        </w:rPr>
        <w:t>ոտանավորի բնագիրն ու դրա</w:t>
      </w:r>
      <w:r>
        <w:rPr>
          <w:rFonts w:cs="Russian Times" w:ascii="Russian Times" w:hAnsi="Russian Times"/>
          <w:sz w:val="21"/>
          <w:szCs w:val="21"/>
        </w:rPr>
        <w:t xml:space="preserve"> </w:t>
      </w:r>
      <w:r>
        <w:rPr>
          <w:rFonts w:cs="Times Armenian" w:ascii="Times Armenian" w:hAnsi="Times Armenian"/>
          <w:sz w:val="21"/>
          <w:szCs w:val="21"/>
        </w:rPr>
        <w:t xml:space="preserve">երեք թարգմանությունը: </w:t>
      </w:r>
    </w:p>
    <w:p>
      <w:pPr>
        <w:pStyle w:val="Normal"/>
        <w:spacing w:lineRule="exact" w:line="240"/>
        <w:ind w:firstLine="360"/>
        <w:jc w:val="both"/>
        <w:rPr>
          <w:rFonts w:ascii="Russian Times" w:hAnsi="Russian Times" w:cs="Russian Times"/>
        </w:rPr>
      </w:pPr>
      <w:r>
        <w:rPr>
          <w:rFonts w:cs="Times Armenian" w:ascii="Times Armenian" w:hAnsi="Times Armenian"/>
          <w:sz w:val="21"/>
          <w:szCs w:val="21"/>
        </w:rPr>
        <w:t xml:space="preserve">Կարծում եմ, որ </w:t>
      </w:r>
      <w:r>
        <w:rPr>
          <w:rFonts w:cs="Times Armenian" w:ascii="Times Armenian" w:hAnsi="Times Armenian"/>
          <w:b/>
          <w:i/>
          <w:sz w:val="21"/>
          <w:szCs w:val="21"/>
        </w:rPr>
        <w:t>Արտասահմանյան գրականու</w:t>
        <w:softHyphen/>
        <w:t>թյուն</w:t>
      </w:r>
      <w:r>
        <w:rPr>
          <w:rFonts w:cs="Times Armenian" w:ascii="Times Armenian" w:hAnsi="Times Armenian"/>
          <w:sz w:val="21"/>
          <w:szCs w:val="21"/>
        </w:rPr>
        <w:t xml:space="preserve"> ամսագրի խմբագրու</w:t>
        <w:softHyphen/>
        <w:t>թյունը տեղյակ չի եղել իմ այս էքսպերիմենտից, թե չէ` ինձ է՛լ մասնակից կա</w:t>
        <w:softHyphen/>
        <w:t>ներ իր էքսպերիմենտին: Հիմա բերում եմ դրանք, իմ թարգմանության երկու տարբերակ էլ ավելացնելով դրանց:</w:t>
      </w:r>
    </w:p>
    <w:p>
      <w:pPr>
        <w:pStyle w:val="Normal"/>
        <w:spacing w:lineRule="exact" w:line="240"/>
        <w:ind w:firstLine="360"/>
        <w:jc w:val="both"/>
        <w:rPr>
          <w:rFonts w:ascii="Russian Times" w:hAnsi="Russian Times" w:cs="Russian Times"/>
        </w:rPr>
      </w:pPr>
      <w:r>
        <w:rPr>
          <w:rFonts w:cs="Times Armenian" w:ascii="Times Armenian" w:hAnsi="Times Armenian"/>
          <w:sz w:val="21"/>
          <w:szCs w:val="21"/>
        </w:rPr>
        <w:t xml:space="preserve">Իմ կարծիքով իմ թարգմանություններից </w:t>
      </w:r>
      <w:r>
        <w:rPr>
          <w:rFonts w:cs="Times Armenian" w:ascii="Times Armenian" w:hAnsi="Times Armenian"/>
          <w:b/>
          <w:sz w:val="21"/>
          <w:szCs w:val="21"/>
        </w:rPr>
        <w:t>21.1-ը 22.1-ից</w:t>
      </w:r>
      <w:r>
        <w:rPr>
          <w:rFonts w:cs="Times Armenian" w:ascii="Times Armenian" w:hAnsi="Times Armenian"/>
          <w:sz w:val="21"/>
          <w:szCs w:val="21"/>
        </w:rPr>
        <w:t xml:space="preserve"> լավն է: Սրանցից երկրորդի </w:t>
      </w:r>
      <w:r>
        <w:rPr>
          <w:rFonts w:cs="Times Armenian" w:ascii="Times Armenian" w:hAnsi="Times Armenian"/>
          <w:b/>
          <w:i/>
          <w:sz w:val="21"/>
          <w:szCs w:val="21"/>
        </w:rPr>
        <w:t>Պահպանի՛</w:t>
      </w:r>
      <w:r>
        <w:rPr>
          <w:rFonts w:cs="Times Armenian" w:ascii="Times Armenian" w:hAnsi="Times Armenian"/>
          <w:sz w:val="21"/>
          <w:szCs w:val="21"/>
        </w:rPr>
        <w:t xml:space="preserve"> բառն առաջինի մեջ փոխարինած է </w:t>
      </w:r>
      <w:r>
        <w:rPr>
          <w:rFonts w:cs="Times Armenian" w:ascii="Times Armenian" w:hAnsi="Times Armenian"/>
          <w:b/>
          <w:i/>
          <w:sz w:val="21"/>
          <w:szCs w:val="21"/>
        </w:rPr>
        <w:t>Անտեր մի թող</w:t>
      </w:r>
      <w:r>
        <w:rPr>
          <w:rFonts w:cs="Times Armenian" w:ascii="Times Armenian" w:hAnsi="Times Armenian"/>
          <w:sz w:val="21"/>
          <w:szCs w:val="21"/>
        </w:rPr>
        <w:t xml:space="preserve"> բա</w:t>
        <w:softHyphen/>
        <w:t>ռե</w:t>
        <w:softHyphen/>
        <w:t>րով, ինչը ոտա</w:t>
        <w:softHyphen/>
        <w:t>նավորն ավելի մտերմիկ ու ավելի հավաստի է դարձնում, ո</w:t>
        <w:softHyphen/>
        <w:t xml:space="preserve">րովհետև </w:t>
      </w:r>
      <w:r>
        <w:rPr>
          <w:rFonts w:cs="Times Armenian" w:ascii="Times Armenian" w:hAnsi="Times Armenian"/>
          <w:b/>
          <w:i/>
          <w:sz w:val="21"/>
          <w:szCs w:val="21"/>
        </w:rPr>
        <w:t>Պահ</w:t>
        <w:softHyphen/>
        <w:t>պանի՛-ն</w:t>
      </w:r>
      <w:r>
        <w:rPr>
          <w:rFonts w:cs="Times Armenian" w:ascii="Times Armenian" w:hAnsi="Times Armenian"/>
          <w:sz w:val="21"/>
          <w:szCs w:val="21"/>
        </w:rPr>
        <w:t xml:space="preserve"> գրական ոճի բառ է: Մնացած ամեն ինչով,  չհաշված եր</w:t>
        <w:softHyphen/>
        <w:t>րորդ տողի մի փոքրիկ տարբերությունը, այս երկուսը նույնն են:</w:t>
      </w:r>
    </w:p>
    <w:p>
      <w:pPr>
        <w:pStyle w:val="Normal"/>
        <w:spacing w:lineRule="exact" w:line="240"/>
        <w:ind w:firstLine="360"/>
        <w:jc w:val="both"/>
        <w:rPr>
          <w:rFonts w:ascii="Russian Times" w:hAnsi="Russian Times" w:cs="Russian Times"/>
        </w:rPr>
      </w:pPr>
      <w:r>
        <w:rPr>
          <w:rFonts w:cs="Times Armenian" w:ascii="Times Armenian" w:hAnsi="Times Armenian"/>
          <w:sz w:val="21"/>
          <w:szCs w:val="21"/>
        </w:rPr>
        <w:t>Իմ երկու թարգմանության մեջ էլ բնագրի երկրորդ ու երրորդ տների տե</w:t>
        <w:softHyphen/>
        <w:t>ղերը փոխած են, որ տեմպը չթուլանա, ու սա, իհարկե, կարելի է, ու այս թար</w:t>
        <w:softHyphen/>
        <w:t>գ</w:t>
        <w:softHyphen/>
        <w:t>մանության համար նույնիսկ պարտադիր է:</w:t>
      </w:r>
    </w:p>
    <w:p>
      <w:pPr>
        <w:pStyle w:val="Normal"/>
        <w:spacing w:lineRule="exact" w:line="240"/>
        <w:ind w:firstLine="360"/>
        <w:jc w:val="both"/>
        <w:rPr>
          <w:rFonts w:ascii="Russian Times" w:hAnsi="Russian Times" w:cs="Russian Times"/>
        </w:rPr>
      </w:pPr>
      <w:r>
        <w:rPr>
          <w:rFonts w:cs="Times Armenian" w:ascii="Times Armenian" w:hAnsi="Times Armenian"/>
          <w:sz w:val="21"/>
          <w:szCs w:val="21"/>
        </w:rPr>
        <w:t>Անկասկած, Կիրակոսյանի թարգմանությունը սրա հաջորդներից ավելի հաջող է, բայց չորրորդ տան առաջին տողի մետրն ուրիշ է (մի վանկն էլ ավել է), ու փակագծերի միջի հատածը դրել եմ, որ սա երևա: 9-րդ տողի մեջ էլ մի գաղտնավանկ է ավել: 5-րդ տունն անհաջող է, (ու սա անհաջող է սրան հա</w:t>
        <w:softHyphen/>
        <w:t>ջորդող բոլոր թարգմանությունների մեջ), որովհետև մանվածապատ է ու ան</w:t>
        <w:softHyphen/>
        <w:t>հասկանալի ու բնագրի հստակ գեղեցկությունը չունի: Արդարացված չի վեր</w:t>
        <w:softHyphen/>
        <w:t xml:space="preserve">ջին տան </w:t>
      </w:r>
      <w:r>
        <w:rPr>
          <w:rFonts w:cs="Times Armenian" w:ascii="Times Armenian" w:hAnsi="Times Armenian"/>
          <w:b/>
          <w:i/>
          <w:sz w:val="21"/>
          <w:szCs w:val="21"/>
        </w:rPr>
        <w:t>ծեր</w:t>
      </w:r>
      <w:r>
        <w:rPr>
          <w:rFonts w:cs="Times Armenian" w:ascii="Times Armenian" w:hAnsi="Times Armenian"/>
          <w:i/>
          <w:sz w:val="21"/>
          <w:szCs w:val="21"/>
        </w:rPr>
        <w:t xml:space="preserve"> </w:t>
      </w:r>
      <w:r>
        <w:rPr>
          <w:rFonts w:cs="Times Armenian" w:ascii="Times Armenian" w:hAnsi="Times Armenian"/>
          <w:b/>
          <w:i/>
          <w:sz w:val="21"/>
          <w:szCs w:val="21"/>
        </w:rPr>
        <w:t>հուշը,</w:t>
      </w:r>
      <w:r>
        <w:rPr>
          <w:rFonts w:cs="Times Armenian" w:ascii="Times Armenian" w:hAnsi="Times Armenian"/>
          <w:sz w:val="21"/>
          <w:szCs w:val="21"/>
        </w:rPr>
        <w:t xml:space="preserve"> ինչն իհարկե, վանկի ու հանգի համար է գրված:</w:t>
      </w:r>
    </w:p>
    <w:p>
      <w:pPr>
        <w:pStyle w:val="Normal"/>
        <w:spacing w:lineRule="exact" w:line="240"/>
        <w:ind w:firstLine="360"/>
        <w:jc w:val="both"/>
        <w:rPr>
          <w:rFonts w:ascii="Russian Times" w:hAnsi="Russian Times" w:cs="Russian Times"/>
        </w:rPr>
      </w:pPr>
      <w:r>
        <w:rPr>
          <w:rFonts w:cs="Times Armenian" w:ascii="Times Armenian" w:hAnsi="Times Armenian"/>
          <w:sz w:val="21"/>
          <w:szCs w:val="21"/>
        </w:rPr>
        <w:t xml:space="preserve">Հետաքրքիր է Մարտիրոսյանի </w:t>
      </w:r>
      <w:r>
        <w:rPr>
          <w:rFonts w:cs="Times Armenian" w:ascii="Times Armenian" w:hAnsi="Times Armenian"/>
          <w:b/>
          <w:i/>
          <w:sz w:val="21"/>
          <w:szCs w:val="21"/>
        </w:rPr>
        <w:t>Պահապան եղիր ինձ-ը,</w:t>
      </w:r>
      <w:r>
        <w:rPr>
          <w:rFonts w:cs="Times Armenian" w:ascii="Times Armenian" w:hAnsi="Times Armenian"/>
          <w:b/>
          <w:sz w:val="21"/>
          <w:szCs w:val="21"/>
        </w:rPr>
        <w:t xml:space="preserve"> </w:t>
      </w:r>
      <w:r>
        <w:rPr>
          <w:rFonts w:cs="Times Armenian" w:ascii="Times Armenian" w:hAnsi="Times Armenian"/>
          <w:sz w:val="21"/>
          <w:szCs w:val="21"/>
        </w:rPr>
        <w:t>որ գրված է</w:t>
      </w:r>
      <w:r>
        <w:rPr>
          <w:rFonts w:cs="Times Armenian" w:ascii="Times Armenian" w:hAnsi="Times Armenian"/>
          <w:b/>
          <w:sz w:val="21"/>
          <w:szCs w:val="21"/>
        </w:rPr>
        <w:t xml:space="preserve"> </w:t>
      </w:r>
      <w:r>
        <w:rPr>
          <w:rFonts w:cs="Times Armenian" w:ascii="Times Armenian" w:hAnsi="Times Armenian"/>
          <w:b/>
          <w:i/>
          <w:sz w:val="21"/>
          <w:szCs w:val="21"/>
        </w:rPr>
        <w:t>Պահ</w:t>
        <w:softHyphen/>
        <w:t>պանիր ինձ-ի</w:t>
      </w:r>
      <w:r>
        <w:rPr>
          <w:rFonts w:cs="Times Armenian" w:ascii="Times Armenian" w:hAnsi="Times Armenian"/>
          <w:b/>
          <w:sz w:val="21"/>
          <w:szCs w:val="21"/>
        </w:rPr>
        <w:t xml:space="preserve"> </w:t>
      </w:r>
      <w:r>
        <w:rPr>
          <w:rFonts w:cs="Times Armenian" w:ascii="Times Armenian" w:hAnsi="Times Armenian"/>
          <w:sz w:val="21"/>
          <w:szCs w:val="21"/>
        </w:rPr>
        <w:t>փոխարեն, երևի այն պատճառով, որ թարգմանին 10 վան</w:t>
        <w:softHyphen/>
        <w:t xml:space="preserve">կանոց տողեր են պետք եղել: Բայց սա, այս </w:t>
      </w:r>
      <w:r>
        <w:rPr>
          <w:rFonts w:cs="Times Armenian" w:ascii="Times Armenian" w:hAnsi="Times Armenian"/>
          <w:b/>
          <w:i/>
          <w:sz w:val="21"/>
          <w:szCs w:val="21"/>
        </w:rPr>
        <w:t>Պահապան եղիր ինձ-ը,</w:t>
      </w:r>
      <w:r>
        <w:rPr>
          <w:rFonts w:cs="Times Armenian" w:ascii="Times Armenian" w:hAnsi="Times Armenian"/>
          <w:b/>
          <w:sz w:val="21"/>
          <w:szCs w:val="21"/>
        </w:rPr>
        <w:t xml:space="preserve"> </w:t>
      </w:r>
      <w:r>
        <w:rPr>
          <w:rFonts w:cs="Times Armenian" w:ascii="Times Armenian" w:hAnsi="Times Armenian"/>
          <w:sz w:val="21"/>
          <w:szCs w:val="21"/>
        </w:rPr>
        <w:t>«ջար</w:t>
        <w:softHyphen/>
        <w:t>դում է»</w:t>
      </w:r>
      <w:r>
        <w:rPr>
          <w:rFonts w:cs="Times Armenian" w:ascii="Times Armenian" w:hAnsi="Times Armenian"/>
          <w:b/>
          <w:sz w:val="21"/>
          <w:szCs w:val="21"/>
        </w:rPr>
        <w:t xml:space="preserve"> </w:t>
      </w:r>
      <w:r>
        <w:rPr>
          <w:rFonts w:cs="Times Armenian" w:ascii="Times Armenian" w:hAnsi="Times Armenian"/>
          <w:sz w:val="21"/>
          <w:szCs w:val="21"/>
        </w:rPr>
        <w:t xml:space="preserve">ընտրված մետրիկան, սրա բոլոր հետևանքներով հանդերձ: </w:t>
      </w:r>
    </w:p>
    <w:p>
      <w:pPr>
        <w:pStyle w:val="Normal"/>
        <w:spacing w:lineRule="exact" w:line="240"/>
        <w:ind w:firstLine="360"/>
        <w:jc w:val="both"/>
        <w:rPr>
          <w:rFonts w:ascii="Russian Times" w:hAnsi="Russian Times" w:cs="Russian Times"/>
        </w:rPr>
      </w:pPr>
      <w:r>
        <w:rPr>
          <w:rFonts w:cs="Times Armenian" w:ascii="Times Armenian" w:hAnsi="Times Armenian"/>
          <w:sz w:val="21"/>
          <w:szCs w:val="21"/>
        </w:rPr>
        <w:t>Բեյլերյանի խճողված գրաբարիզմները, իմ կարծիքով,  արդարացված չեն ու թարգ</w:t>
        <w:softHyphen/>
        <w:t xml:space="preserve">մանությունը չեն փրկում: </w:t>
      </w:r>
    </w:p>
    <w:p>
      <w:pPr>
        <w:pStyle w:val="Normal"/>
        <w:spacing w:lineRule="exact" w:line="240"/>
        <w:ind w:firstLine="360"/>
        <w:jc w:val="both"/>
        <w:rPr>
          <w:rFonts w:ascii="Russian Times" w:hAnsi="Russian Times" w:cs="Russian Times"/>
        </w:rPr>
      </w:pPr>
      <w:r>
        <w:rPr>
          <w:rFonts w:cs="Times Armenian" w:ascii="Times Armenian" w:hAnsi="Times Armenian"/>
          <w:sz w:val="21"/>
          <w:szCs w:val="21"/>
        </w:rPr>
        <w:t>Օժանդակ բայերով հանգավորելը տեղին չի, որովհետև այս տիպի հանգն իգական է (շեշտն ընկնում է նախորդ վանկի վրա) ու հայերենին բա</w:t>
        <w:softHyphen/>
        <w:t>վական խորթ է ու չի բռնում ընդհանուր արական հանգերի ֆոնին (տես Թար</w:t>
        <w:softHyphen/>
        <w:t>գմանական կանոնների 3-րդ ու 21-րդ կետերը):</w:t>
      </w:r>
    </w:p>
    <w:p>
      <w:pPr>
        <w:pStyle w:val="Normal"/>
        <w:spacing w:lineRule="exact" w:line="240"/>
        <w:ind w:firstLine="360"/>
        <w:jc w:val="both"/>
        <w:rPr>
          <w:rFonts w:ascii="Russian Times" w:hAnsi="Russian Times" w:cs="Russian Times"/>
        </w:rPr>
      </w:pPr>
      <w:r>
        <w:rPr>
          <w:rFonts w:cs="Times Armenian" w:ascii="Times Armenian" w:hAnsi="Times Armenian"/>
          <w:sz w:val="21"/>
          <w:szCs w:val="21"/>
        </w:rPr>
        <w:t>Թարգմանության թուլությունն ակնհայտ է ու ցա</w:t>
        <w:softHyphen/>
        <w:t>վալի, որովհետև թարգ</w:t>
        <w:softHyphen/>
        <w:t>մանն անպայման կարող էր ավելի շատ աշխա</w:t>
        <w:softHyphen/>
        <w:t>տեր ու իր իսկ գրած լա</w:t>
        <w:softHyphen/>
        <w:t>վա</w:t>
        <w:softHyphen/>
        <w:t>գույն ոտանավորներին արժանի գործ ստեղծեր:</w:t>
      </w:r>
    </w:p>
    <w:p>
      <w:pPr>
        <w:pStyle w:val="Normal"/>
        <w:ind w:firstLine="360"/>
        <w:jc w:val="both"/>
        <w:rPr>
          <w:rFonts w:ascii="Russian Times" w:hAnsi="Russian Times" w:cs="Russian Times"/>
        </w:rPr>
      </w:pPr>
      <w:r>
        <w:rPr>
          <w:rFonts w:cs="Times Armenian" w:ascii="Times Armenian" w:hAnsi="Times Armenian"/>
          <w:sz w:val="21"/>
          <w:szCs w:val="21"/>
        </w:rPr>
        <w:t xml:space="preserve">Այս թարգմանությունները ցույց են տալիս, որ </w:t>
      </w:r>
      <w:r>
        <w:rPr>
          <w:rFonts w:cs="Times Armenian" w:ascii="Times Armenian" w:hAnsi="Times Armenian"/>
          <w:b/>
          <w:i/>
          <w:sz w:val="21"/>
          <w:szCs w:val="21"/>
        </w:rPr>
        <w:t>տողերի վանկերի թիվն ու հանգերը պահպանելը բոլորովին էլ չեն փրկում թարգմանությունը, եթե մե</w:t>
        <w:softHyphen/>
        <w:t>տրի</w:t>
        <w:softHyphen/>
        <w:t>կան անհաջող է, ու ոտներն անհարթ են ու իրար չեն սազում, ու եթե թար</w:t>
        <w:softHyphen/>
        <w:t>գմանության պատկերները բնագրի դիպուկությունը չունեն, որովհետև բնա</w:t>
        <w:softHyphen/>
        <w:t>գրի «սիրունությունը» մնում է չփոխադրված:</w:t>
      </w:r>
    </w:p>
    <w:p>
      <w:pPr>
        <w:pStyle w:val="Normal"/>
        <w:ind w:firstLine="360"/>
        <w:jc w:val="both"/>
        <w:rPr>
          <w:rFonts w:ascii="Russian Times" w:hAnsi="Russian Times" w:cs="Russian Times"/>
        </w:rPr>
      </w:pPr>
      <w:r>
        <w:rPr>
          <w:rFonts w:cs="Times Armenian" w:ascii="Times Armenian" w:hAnsi="Times Armenian"/>
          <w:sz w:val="21"/>
          <w:szCs w:val="21"/>
        </w:rPr>
        <w:t xml:space="preserve">Թարգմանությունները (բացի իմոնքը) հրատարակվել են` 1/2001 </w:t>
      </w:r>
      <w:r>
        <w:rPr>
          <w:rFonts w:cs="Times Armenian" w:ascii="Times Armenian" w:hAnsi="Times Armenian"/>
          <w:b/>
          <w:i/>
          <w:sz w:val="21"/>
          <w:szCs w:val="21"/>
        </w:rPr>
        <w:t>«Ար</w:t>
        <w:softHyphen/>
        <w:t>տա</w:t>
        <w:softHyphen/>
        <w:softHyphen/>
        <w:t>սահմանյան գրականություն»</w:t>
      </w:r>
      <w:r>
        <w:rPr>
          <w:rFonts w:cs="Times Armenian" w:ascii="Times Armenian" w:hAnsi="Times Armenian"/>
          <w:sz w:val="21"/>
          <w:szCs w:val="21"/>
        </w:rPr>
        <w:t xml:space="preserve"> ամսագրում:</w:t>
      </w:r>
    </w:p>
    <w:p>
      <w:pPr>
        <w:pStyle w:val="Normal"/>
        <w:spacing w:lineRule="exact" w:line="240"/>
        <w:jc w:val="both"/>
        <w:rPr>
          <w:rFonts w:ascii="Russian Times" w:hAnsi="Russian Times" w:cs="Russian Times"/>
        </w:rPr>
      </w:pPr>
      <w:r>
        <w:rPr>
          <w:rFonts w:cs="Times Armenian" w:ascii="Times Armenian" w:hAnsi="Times Armenian"/>
          <w:i/>
          <w:sz w:val="21"/>
          <w:szCs w:val="21"/>
        </w:rPr>
      </w:r>
    </w:p>
    <w:p>
      <w:pPr>
        <w:pStyle w:val="Normal"/>
        <w:spacing w:lineRule="exact" w:line="240"/>
        <w:ind w:start="360" w:hanging="0"/>
        <w:rPr>
          <w:rFonts w:ascii="Russian Times" w:hAnsi="Russian Times" w:cs="Russian Times"/>
        </w:rPr>
      </w:pPr>
      <w:r>
        <w:rPr>
          <w:rFonts w:cs="Russian Times" w:ascii="Russian Times" w:hAnsi="Russian Times"/>
          <w:b/>
          <w:i/>
          <w:sz w:val="21"/>
          <w:szCs w:val="21"/>
        </w:rPr>
      </w:r>
    </w:p>
    <w:p>
      <w:pPr>
        <w:pStyle w:val="Heading3"/>
        <w:numPr>
          <w:ilvl w:val="0"/>
          <w:numId w:val="0"/>
        </w:numPr>
        <w:ind w:start="720" w:hanging="0"/>
        <w:rPr>
          <w:rFonts w:ascii="Russian Times" w:hAnsi="Russian Times" w:cs="Russian Times"/>
        </w:rPr>
      </w:pPr>
      <w:bookmarkStart w:id="81" w:name="__RefHeading___Toc409540394"/>
      <w:r>
        <w:rPr>
          <w:b/>
          <w:i/>
        </w:rPr>
        <w:t>21. *** Храни меня, мой талисман</w:t>
      </w:r>
    </w:p>
    <w:p>
      <w:pPr>
        <w:pStyle w:val="Heading3"/>
        <w:numPr>
          <w:ilvl w:val="0"/>
          <w:numId w:val="0"/>
        </w:numPr>
        <w:ind w:start="720" w:hanging="0"/>
        <w:rPr>
          <w:rFonts w:ascii="Russian Times" w:hAnsi="Russian Times" w:cs="Russian Times"/>
        </w:rPr>
      </w:pPr>
      <w:r>
        <w:rPr>
          <w:b/>
          <w:i/>
        </w:rPr>
      </w:r>
    </w:p>
    <w:p>
      <w:pPr>
        <w:pStyle w:val="Heading3"/>
        <w:numPr>
          <w:ilvl w:val="0"/>
          <w:numId w:val="0"/>
        </w:numPr>
        <w:ind w:start="720" w:hanging="0"/>
        <w:rPr>
          <w:rFonts w:ascii="Russian Times" w:hAnsi="Russian Times" w:cs="Russian Times"/>
        </w:rPr>
      </w:pPr>
      <w:r>
        <w:rPr>
          <w:b/>
          <w:i/>
        </w:rPr>
        <w:t>Храни меня, мой талисман,</w:t>
        <w:tab/>
        <w:tab/>
        <w:tab/>
        <w:t>a b b a</w:t>
      </w:r>
    </w:p>
    <w:p>
      <w:pPr>
        <w:pStyle w:val="Heading3"/>
        <w:numPr>
          <w:ilvl w:val="0"/>
          <w:numId w:val="0"/>
        </w:numPr>
        <w:ind w:start="720" w:hanging="0"/>
        <w:rPr>
          <w:rFonts w:ascii="Russian Times" w:hAnsi="Russian Times" w:cs="Russian Times"/>
        </w:rPr>
      </w:pPr>
      <w:r>
        <w:rPr>
          <w:b/>
          <w:i/>
        </w:rPr>
        <w:t>Храни меня во дни гоненья,</w:t>
        <w:tab/>
        <w:tab/>
        <w:tab/>
        <w:t>8-9-9-8</w:t>
      </w:r>
    </w:p>
    <w:p>
      <w:pPr>
        <w:pStyle w:val="Heading3"/>
        <w:numPr>
          <w:ilvl w:val="0"/>
          <w:numId w:val="0"/>
        </w:numPr>
        <w:ind w:start="720" w:hanging="0"/>
        <w:rPr>
          <w:rFonts w:ascii="Russian Times" w:hAnsi="Russian Times" w:cs="Russian Times"/>
        </w:rPr>
      </w:pPr>
      <w:r>
        <w:rPr>
          <w:b/>
          <w:i/>
        </w:rPr>
        <w:t>Во дни раскаянья, волненья:</w:t>
      </w:r>
    </w:p>
    <w:p>
      <w:pPr>
        <w:pStyle w:val="Heading3"/>
        <w:numPr>
          <w:ilvl w:val="0"/>
          <w:numId w:val="0"/>
        </w:numPr>
        <w:ind w:start="720" w:hanging="0"/>
        <w:rPr>
          <w:rFonts w:ascii="Russian Times" w:hAnsi="Russian Times" w:cs="Russian Times"/>
        </w:rPr>
      </w:pPr>
      <w:r>
        <w:rPr>
          <w:b/>
          <w:i/>
        </w:rPr>
        <w:t>Ты в день печали был мне дан.</w:t>
      </w:r>
    </w:p>
    <w:p>
      <w:pPr>
        <w:pStyle w:val="Heading3"/>
        <w:numPr>
          <w:ilvl w:val="0"/>
          <w:numId w:val="0"/>
        </w:numPr>
        <w:ind w:start="720" w:hanging="0"/>
        <w:rPr>
          <w:rFonts w:ascii="Russian Times" w:hAnsi="Russian Times" w:cs="Russian Times"/>
        </w:rPr>
      </w:pPr>
      <w:r>
        <w:rPr>
          <w:b/>
          <w:i/>
        </w:rPr>
      </w:r>
    </w:p>
    <w:p>
      <w:pPr>
        <w:pStyle w:val="Heading3"/>
        <w:numPr>
          <w:ilvl w:val="0"/>
          <w:numId w:val="0"/>
        </w:numPr>
        <w:ind w:start="720" w:hanging="0"/>
        <w:rPr>
          <w:rFonts w:ascii="Russian Times" w:hAnsi="Russian Times" w:cs="Russian Times"/>
        </w:rPr>
      </w:pPr>
      <w:r>
        <w:rPr>
          <w:b/>
          <w:i/>
        </w:rPr>
        <w:t>Когда подымет океан</w:t>
        <w:tab/>
        <w:tab/>
        <w:tab/>
        <w:t>a c c a</w:t>
      </w:r>
    </w:p>
    <w:p>
      <w:pPr>
        <w:pStyle w:val="Heading3"/>
        <w:numPr>
          <w:ilvl w:val="0"/>
          <w:numId w:val="0"/>
        </w:numPr>
        <w:ind w:start="720" w:hanging="0"/>
        <w:rPr>
          <w:rFonts w:ascii="Russian Times" w:hAnsi="Russian Times" w:cs="Russian Times"/>
        </w:rPr>
      </w:pPr>
      <w:r>
        <w:rPr>
          <w:b/>
          <w:i/>
        </w:rPr>
        <w:t>Вокруг меня валы ревучи,</w:t>
        <w:tab/>
        <w:tab/>
        <w:tab/>
        <w:t>8-9-9-8</w:t>
      </w:r>
    </w:p>
    <w:p>
      <w:pPr>
        <w:pStyle w:val="Heading3"/>
        <w:numPr>
          <w:ilvl w:val="0"/>
          <w:numId w:val="0"/>
        </w:numPr>
        <w:ind w:start="720" w:hanging="0"/>
        <w:rPr>
          <w:rFonts w:ascii="Russian Times" w:hAnsi="Russian Times" w:cs="Russian Times"/>
        </w:rPr>
      </w:pPr>
      <w:r>
        <w:rPr>
          <w:b/>
          <w:i/>
        </w:rPr>
        <w:t>Когда грозою грянут тучи –</w:t>
      </w:r>
    </w:p>
    <w:p>
      <w:pPr>
        <w:pStyle w:val="Heading3"/>
        <w:numPr>
          <w:ilvl w:val="0"/>
          <w:numId w:val="0"/>
        </w:numPr>
        <w:ind w:start="720" w:hanging="0"/>
        <w:rPr>
          <w:rFonts w:ascii="Russian Times" w:hAnsi="Russian Times" w:cs="Russian Times"/>
        </w:rPr>
      </w:pPr>
      <w:r>
        <w:rPr>
          <w:b/>
          <w:i/>
        </w:rPr>
        <w:t>Храни меня, мой талисман.</w:t>
      </w:r>
    </w:p>
    <w:p>
      <w:pPr>
        <w:pStyle w:val="Heading3"/>
        <w:numPr>
          <w:ilvl w:val="0"/>
          <w:numId w:val="0"/>
        </w:numPr>
        <w:ind w:start="720" w:hanging="0"/>
        <w:rPr>
          <w:rFonts w:ascii="Russian Times" w:hAnsi="Russian Times" w:cs="Russian Times"/>
        </w:rPr>
      </w:pPr>
      <w:r>
        <w:rPr>
          <w:b/>
          <w:i/>
        </w:rPr>
      </w:r>
    </w:p>
    <w:p>
      <w:pPr>
        <w:pStyle w:val="Heading3"/>
        <w:numPr>
          <w:ilvl w:val="0"/>
          <w:numId w:val="0"/>
        </w:numPr>
        <w:ind w:start="720" w:hanging="0"/>
        <w:rPr>
          <w:rFonts w:ascii="Russian Times" w:hAnsi="Russian Times" w:cs="Russian Times"/>
        </w:rPr>
      </w:pPr>
      <w:r>
        <w:rPr>
          <w:b/>
          <w:i/>
        </w:rPr>
        <w:t>В уединеньи чуждых стран,</w:t>
        <w:tab/>
        <w:tab/>
        <w:tab/>
        <w:t>a d d a</w:t>
      </w:r>
    </w:p>
    <w:p>
      <w:pPr>
        <w:pStyle w:val="Heading3"/>
        <w:numPr>
          <w:ilvl w:val="0"/>
          <w:numId w:val="0"/>
        </w:numPr>
        <w:ind w:start="720" w:hanging="0"/>
        <w:rPr>
          <w:rFonts w:ascii="Russian Times" w:hAnsi="Russian Times" w:cs="Russian Times"/>
        </w:rPr>
      </w:pPr>
      <w:r>
        <w:rPr>
          <w:b/>
          <w:i/>
        </w:rPr>
        <w:t>На лоне скучного покоя,</w:t>
        <w:tab/>
        <w:tab/>
        <w:tab/>
        <w:t>8-9-9-8</w:t>
      </w:r>
    </w:p>
    <w:p>
      <w:pPr>
        <w:pStyle w:val="Heading3"/>
        <w:numPr>
          <w:ilvl w:val="0"/>
          <w:numId w:val="0"/>
        </w:numPr>
        <w:ind w:start="720" w:hanging="0"/>
        <w:rPr>
          <w:rFonts w:ascii="Russian Times" w:hAnsi="Russian Times" w:cs="Russian Times"/>
        </w:rPr>
      </w:pPr>
      <w:r>
        <w:rPr>
          <w:b/>
          <w:i/>
        </w:rPr>
        <w:t>В тревоге пламенного боя</w:t>
      </w:r>
    </w:p>
    <w:p>
      <w:pPr>
        <w:pStyle w:val="Heading3"/>
        <w:numPr>
          <w:ilvl w:val="0"/>
          <w:numId w:val="0"/>
        </w:numPr>
        <w:ind w:start="720" w:hanging="0"/>
        <w:rPr>
          <w:rFonts w:ascii="Russian Times" w:hAnsi="Russian Times" w:cs="Russian Times"/>
        </w:rPr>
      </w:pPr>
      <w:r>
        <w:rPr>
          <w:b/>
          <w:i/>
        </w:rPr>
        <w:t>Храни меня, мой талисман.</w:t>
      </w:r>
    </w:p>
    <w:p>
      <w:pPr>
        <w:pStyle w:val="Heading3"/>
        <w:numPr>
          <w:ilvl w:val="0"/>
          <w:numId w:val="0"/>
        </w:numPr>
        <w:ind w:start="720" w:hanging="0"/>
        <w:rPr>
          <w:rFonts w:ascii="Russian Times" w:hAnsi="Russian Times" w:cs="Russian Times"/>
        </w:rPr>
      </w:pPr>
      <w:r>
        <w:rPr>
          <w:b/>
          <w:i/>
        </w:rPr>
      </w:r>
    </w:p>
    <w:p>
      <w:pPr>
        <w:pStyle w:val="Heading3"/>
        <w:numPr>
          <w:ilvl w:val="0"/>
          <w:numId w:val="0"/>
        </w:numPr>
        <w:ind w:start="720" w:hanging="0"/>
        <w:rPr>
          <w:rFonts w:ascii="Russian Times" w:hAnsi="Russian Times" w:cs="Russian Times"/>
        </w:rPr>
      </w:pPr>
      <w:r>
        <w:rPr>
          <w:b/>
          <w:i/>
        </w:rPr>
        <w:t>Священный сладостный обман,</w:t>
        <w:tab/>
        <w:tab/>
        <w:t>a e e a</w:t>
      </w:r>
    </w:p>
    <w:p>
      <w:pPr>
        <w:pStyle w:val="Heading3"/>
        <w:numPr>
          <w:ilvl w:val="0"/>
          <w:numId w:val="0"/>
        </w:numPr>
        <w:ind w:start="720" w:hanging="0"/>
        <w:rPr>
          <w:rFonts w:ascii="Russian Times" w:hAnsi="Russian Times" w:cs="Russian Times"/>
        </w:rPr>
      </w:pPr>
      <w:r>
        <w:rPr>
          <w:b/>
          <w:i/>
        </w:rPr>
        <w:t>Души волшебное светило...</w:t>
        <w:tab/>
        <w:tab/>
        <w:tab/>
        <w:t>8-9-9-8</w:t>
      </w:r>
    </w:p>
    <w:p>
      <w:pPr>
        <w:pStyle w:val="Heading3"/>
        <w:numPr>
          <w:ilvl w:val="0"/>
          <w:numId w:val="0"/>
        </w:numPr>
        <w:ind w:start="720" w:hanging="0"/>
        <w:rPr>
          <w:rFonts w:ascii="Russian Times" w:hAnsi="Russian Times" w:cs="Russian Times"/>
        </w:rPr>
      </w:pPr>
      <w:r>
        <w:rPr>
          <w:b/>
          <w:i/>
        </w:rPr>
        <w:t>Оно сокрылось, изменило...</w:t>
      </w:r>
    </w:p>
    <w:p>
      <w:pPr>
        <w:pStyle w:val="Heading3"/>
        <w:numPr>
          <w:ilvl w:val="0"/>
          <w:numId w:val="0"/>
        </w:numPr>
        <w:ind w:start="720" w:hanging="0"/>
        <w:rPr>
          <w:rFonts w:ascii="Russian Times" w:hAnsi="Russian Times" w:cs="Russian Times"/>
        </w:rPr>
      </w:pPr>
      <w:r>
        <w:rPr>
          <w:b/>
          <w:i/>
        </w:rPr>
        <w:t>Храни меня, мой талисман.</w:t>
      </w:r>
    </w:p>
    <w:p>
      <w:pPr>
        <w:pStyle w:val="Heading3"/>
        <w:numPr>
          <w:ilvl w:val="0"/>
          <w:numId w:val="0"/>
        </w:numPr>
        <w:ind w:start="720" w:hanging="0"/>
        <w:rPr>
          <w:rFonts w:ascii="Russian Times" w:hAnsi="Russian Times" w:cs="Russian Times"/>
        </w:rPr>
      </w:pPr>
      <w:r>
        <w:rPr>
          <w:b/>
          <w:i/>
        </w:rPr>
      </w:r>
    </w:p>
    <w:p>
      <w:pPr>
        <w:pStyle w:val="Heading3"/>
        <w:numPr>
          <w:ilvl w:val="0"/>
          <w:numId w:val="0"/>
        </w:numPr>
        <w:ind w:start="720" w:hanging="0"/>
        <w:rPr>
          <w:rFonts w:ascii="Russian Times" w:hAnsi="Russian Times" w:cs="Russian Times"/>
        </w:rPr>
      </w:pPr>
      <w:r>
        <w:rPr>
          <w:b/>
          <w:i/>
        </w:rPr>
        <w:t>Пускай же век сердечных ран</w:t>
        <w:tab/>
        <w:tab/>
        <w:t>a f f a</w:t>
      </w:r>
    </w:p>
    <w:p>
      <w:pPr>
        <w:pStyle w:val="Heading3"/>
        <w:numPr>
          <w:ilvl w:val="0"/>
          <w:numId w:val="0"/>
        </w:numPr>
        <w:ind w:start="720" w:hanging="0"/>
        <w:rPr>
          <w:rFonts w:ascii="Russian Times" w:hAnsi="Russian Times" w:cs="Russian Times"/>
        </w:rPr>
      </w:pPr>
      <w:r>
        <w:rPr>
          <w:b/>
          <w:i/>
        </w:rPr>
        <w:t>Не растравит воспоминанье.</w:t>
        <w:tab/>
        <w:tab/>
        <w:t>8-9-9-8</w:t>
      </w:r>
    </w:p>
    <w:p>
      <w:pPr>
        <w:pStyle w:val="Heading3"/>
        <w:numPr>
          <w:ilvl w:val="0"/>
          <w:numId w:val="0"/>
        </w:numPr>
        <w:ind w:start="720" w:hanging="0"/>
        <w:rPr>
          <w:rFonts w:ascii="Russian Times" w:hAnsi="Russian Times" w:cs="Russian Times"/>
        </w:rPr>
      </w:pPr>
      <w:r>
        <w:rPr>
          <w:b/>
          <w:i/>
        </w:rPr>
        <w:t>Прощай, надежда, спи желанье,</w:t>
      </w:r>
    </w:p>
    <w:p>
      <w:pPr>
        <w:pStyle w:val="Heading3"/>
        <w:numPr>
          <w:ilvl w:val="0"/>
          <w:numId w:val="0"/>
        </w:numPr>
        <w:ind w:start="720" w:hanging="0"/>
        <w:rPr>
          <w:rFonts w:ascii="Russian Times" w:hAnsi="Russian Times" w:cs="Russian Times"/>
        </w:rPr>
      </w:pPr>
      <w:r>
        <w:rPr>
          <w:b/>
          <w:i/>
        </w:rPr>
        <w:t>Храни меня, мой талисман.</w:t>
      </w:r>
    </w:p>
    <w:p>
      <w:pPr>
        <w:pStyle w:val="Heading3"/>
        <w:numPr>
          <w:ilvl w:val="0"/>
          <w:numId w:val="0"/>
        </w:numPr>
        <w:ind w:start="720" w:hanging="0"/>
        <w:rPr>
          <w:rFonts w:ascii="Russian Times" w:hAnsi="Russian Times" w:cs="Russian Times"/>
        </w:rPr>
      </w:pPr>
      <w:r>
        <w:rPr>
          <w:b/>
          <w:i/>
        </w:rPr>
      </w:r>
    </w:p>
    <w:p>
      <w:pPr>
        <w:pStyle w:val="Heading3"/>
        <w:numPr>
          <w:ilvl w:val="0"/>
          <w:numId w:val="0"/>
        </w:numPr>
        <w:ind w:start="720" w:hanging="0"/>
        <w:rPr>
          <w:rFonts w:ascii="Russian Times" w:hAnsi="Russian Times" w:cs="Russian Times"/>
        </w:rPr>
      </w:pPr>
      <w:r>
        <w:rPr>
          <w:b/>
          <w:i/>
        </w:rPr>
      </w:r>
    </w:p>
    <w:p>
      <w:pPr>
        <w:pStyle w:val="Heading3"/>
        <w:numPr>
          <w:ilvl w:val="0"/>
          <w:numId w:val="0"/>
        </w:numPr>
        <w:ind w:start="720" w:hanging="0"/>
        <w:rPr>
          <w:rFonts w:ascii="Russian Times" w:hAnsi="Russian Times" w:cs="Russian Times"/>
        </w:rPr>
      </w:pPr>
      <w:r>
        <w:rPr>
          <w:b/>
          <w:i/>
        </w:rPr>
        <w:t xml:space="preserve"> </w:t>
      </w:r>
    </w:p>
    <w:p>
      <w:pPr>
        <w:pStyle w:val="Heading3"/>
        <w:numPr>
          <w:ilvl w:val="0"/>
          <w:numId w:val="0"/>
        </w:numPr>
        <w:ind w:start="720" w:hanging="0"/>
        <w:rPr>
          <w:rFonts w:ascii="Russian Times" w:hAnsi="Russian Times" w:cs="Russian Times"/>
        </w:rPr>
      </w:pPr>
      <w:r>
        <w:rPr>
          <w:b/>
          <w:i/>
        </w:rPr>
        <w:t>21.1 ***</w:t>
      </w:r>
      <w:r>
        <w:rPr>
          <w:rFonts w:cs="Times Armenian" w:ascii="Times Armenian" w:hAnsi="Times Armenian"/>
        </w:rPr>
        <w:t>Անտեր մի՛ թող, իմ թալիսման</w:t>
      </w:r>
      <w:bookmarkEnd w:id="81"/>
    </w:p>
    <w:p>
      <w:pPr>
        <w:pStyle w:val="Normal"/>
        <w:ind w:start="360" w:hanging="0"/>
        <w:jc w:val="end"/>
        <w:rPr>
          <w:rFonts w:ascii="Russian Times" w:hAnsi="Russian Times" w:cs="Russian Times"/>
        </w:rPr>
      </w:pPr>
      <w:r>
        <w:rPr>
          <w:rFonts w:cs="Times Armenian" w:ascii="Times Armenian" w:hAnsi="Times Armenian"/>
          <w:b/>
          <w:i/>
          <w:sz w:val="21"/>
          <w:szCs w:val="21"/>
        </w:rPr>
        <w:t>Թարգման` Մ. Հարությունյան</w:t>
      </w:r>
    </w:p>
    <w:p>
      <w:pPr>
        <w:pStyle w:val="Normal"/>
        <w:ind w:start="360" w:hanging="0"/>
        <w:rPr>
          <w:rFonts w:ascii="Russian Times" w:hAnsi="Russian Times" w:cs="Russian Times"/>
        </w:rPr>
      </w:pPr>
      <w:r>
        <w:rPr>
          <w:rFonts w:cs="Times Armenian" w:ascii="Times Armenian" w:hAnsi="Times Armenian"/>
          <w:b/>
          <w:i/>
          <w:sz w:val="21"/>
          <w:szCs w:val="21"/>
        </w:rPr>
      </w:r>
    </w:p>
    <w:p>
      <w:pPr>
        <w:pStyle w:val="Normal"/>
        <w:ind w:start="360" w:hanging="0"/>
        <w:rPr>
          <w:rFonts w:ascii="Russian Times" w:hAnsi="Russian Times" w:cs="Russian Times"/>
        </w:rPr>
      </w:pPr>
      <w:r>
        <w:rPr>
          <w:rFonts w:cs="Times Armenian" w:ascii="Times Armenian" w:hAnsi="Times Armenian"/>
          <w:sz w:val="21"/>
          <w:szCs w:val="21"/>
        </w:rPr>
        <w:t>Անտեր մի՛ թող, իմ թալիսման:</w:t>
        <w:tab/>
        <w:tab/>
        <w:t>a b b a՛</w:t>
      </w:r>
    </w:p>
    <w:p>
      <w:pPr>
        <w:pStyle w:val="Normal"/>
        <w:ind w:start="360" w:hanging="0"/>
        <w:rPr>
          <w:rFonts w:ascii="Russian Times" w:hAnsi="Russian Times" w:cs="Russian Times"/>
        </w:rPr>
      </w:pPr>
      <w:r>
        <w:rPr>
          <w:rFonts w:cs="Times Armenian" w:ascii="Times Armenian" w:hAnsi="Times Armenian"/>
          <w:sz w:val="21"/>
          <w:szCs w:val="21"/>
        </w:rPr>
        <w:t>Քեզ դա՛ռն օր էր, որ ինձ տվին,</w:t>
        <w:tab/>
        <w:tab/>
        <w:t>8-8-8-8</w:t>
      </w:r>
    </w:p>
    <w:p>
      <w:pPr>
        <w:pStyle w:val="Normal"/>
        <w:ind w:start="360" w:hanging="0"/>
        <w:rPr>
          <w:rFonts w:ascii="Russian Times" w:hAnsi="Russian Times" w:cs="Russian Times"/>
        </w:rPr>
      </w:pPr>
      <w:r>
        <w:rPr>
          <w:rFonts w:cs="Times Armenian" w:ascii="Times Armenian" w:hAnsi="Times Armenian"/>
          <w:sz w:val="21"/>
          <w:szCs w:val="21"/>
        </w:rPr>
        <w:t>Անտեր մի թող – է՛ն օրերին,</w:t>
      </w:r>
    </w:p>
    <w:p>
      <w:pPr>
        <w:pStyle w:val="Normal"/>
        <w:ind w:start="360" w:hanging="0"/>
        <w:rPr>
          <w:rFonts w:ascii="Russian Times" w:hAnsi="Russian Times" w:cs="Russian Times"/>
        </w:rPr>
      </w:pPr>
      <w:r>
        <w:rPr>
          <w:rFonts w:cs="Times Armenian" w:ascii="Times Armenian" w:hAnsi="Times Armenian"/>
          <w:sz w:val="21"/>
          <w:szCs w:val="21"/>
        </w:rPr>
        <w:t>Երբ հալածվեմ, զղջամ կամ լամ:</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Տխուր ըլնեմ, պարապ մնամ,</w:t>
        <w:tab/>
        <w:tab/>
        <w:t>a՛ b b a</w:t>
      </w:r>
    </w:p>
    <w:p>
      <w:pPr>
        <w:pStyle w:val="Normal"/>
        <w:ind w:start="360" w:hanging="0"/>
        <w:rPr>
          <w:rFonts w:ascii="Russian Times" w:hAnsi="Russian Times" w:cs="Russian Times"/>
        </w:rPr>
      </w:pPr>
      <w:r>
        <w:rPr>
          <w:rFonts w:cs="Times Armenian" w:ascii="Times Armenian" w:hAnsi="Times Armenian"/>
          <w:sz w:val="21"/>
          <w:szCs w:val="21"/>
        </w:rPr>
        <w:t>Թոհ ու բոհին, շոգին, տապին,</w:t>
        <w:tab/>
        <w:tab/>
        <w:t>8-8-8-8</w:t>
      </w:r>
    </w:p>
    <w:p>
      <w:pPr>
        <w:pStyle w:val="Normal"/>
        <w:ind w:start="360" w:hanging="0"/>
        <w:rPr>
          <w:rFonts w:ascii="Russian Times" w:hAnsi="Russian Times" w:cs="Russian Times"/>
        </w:rPr>
      </w:pPr>
      <w:r>
        <w:rPr>
          <w:rFonts w:cs="Times Armenian" w:ascii="Times Armenian" w:hAnsi="Times Armenian"/>
          <w:sz w:val="21"/>
          <w:szCs w:val="21"/>
        </w:rPr>
        <w:t>Մենա՛կ ըլնեմ օտար ափին, –</w:t>
      </w:r>
    </w:p>
    <w:p>
      <w:pPr>
        <w:pStyle w:val="Normal"/>
        <w:ind w:start="360" w:hanging="0"/>
        <w:rPr>
          <w:rFonts w:ascii="Russian Times" w:hAnsi="Russian Times" w:cs="Russian Times"/>
        </w:rPr>
      </w:pPr>
      <w:r>
        <w:rPr>
          <w:rFonts w:cs="Times Armenian" w:ascii="Times Armenian" w:hAnsi="Times Armenian"/>
          <w:sz w:val="21"/>
          <w:szCs w:val="21"/>
        </w:rPr>
        <w:t>Անտեր մի՛ թող, իմ թալիսման: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Երբ էլ հելնեն ծովերն «էլման»,</w:t>
        <w:tab/>
        <w:tab/>
        <w:t>a b՛ b՛ a</w:t>
      </w:r>
    </w:p>
    <w:p>
      <w:pPr>
        <w:pStyle w:val="Normal"/>
        <w:ind w:start="360" w:hanging="0"/>
        <w:rPr>
          <w:rFonts w:ascii="Russian Times" w:hAnsi="Russian Times" w:cs="Russian Times"/>
        </w:rPr>
      </w:pPr>
      <w:r>
        <w:rPr>
          <w:rFonts w:cs="Times Armenian" w:ascii="Times Armenian" w:hAnsi="Times Armenian"/>
          <w:sz w:val="21"/>
          <w:szCs w:val="21"/>
        </w:rPr>
        <w:t xml:space="preserve">Սաղ աշխարհն էլ սառուց կապի, </w:t>
        <w:tab/>
        <w:tab/>
        <w:t>8-8-8-8</w:t>
        <w:tab/>
        <w:tab/>
      </w:r>
    </w:p>
    <w:p>
      <w:pPr>
        <w:pStyle w:val="Normal"/>
        <w:ind w:start="360" w:hanging="0"/>
        <w:rPr>
          <w:rFonts w:ascii="Russian Times" w:hAnsi="Russian Times" w:cs="Russian Times"/>
        </w:rPr>
      </w:pPr>
      <w:r>
        <w:rPr>
          <w:rFonts w:cs="Times Armenian" w:ascii="Times Armenian" w:hAnsi="Times Armenian"/>
          <w:sz w:val="21"/>
          <w:szCs w:val="21"/>
        </w:rPr>
        <w:t>Որ կայծակն է՛լ տափին խփի, –</w:t>
      </w:r>
    </w:p>
    <w:p>
      <w:pPr>
        <w:pStyle w:val="Normal"/>
        <w:ind w:start="360" w:hanging="0"/>
        <w:rPr>
          <w:rFonts w:ascii="Russian Times" w:hAnsi="Russian Times" w:cs="Russian Times"/>
        </w:rPr>
      </w:pPr>
      <w:r>
        <w:rPr>
          <w:rFonts w:cs="Times Armenian" w:ascii="Times Armenian" w:hAnsi="Times Armenian"/>
          <w:sz w:val="21"/>
          <w:szCs w:val="21"/>
        </w:rPr>
        <w:t>Անտեր մի՛ թող, իմ թալիսման: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Սուրբ էրազս ջահի նման`</w:t>
        <w:tab/>
        <w:tab/>
        <w:tab/>
        <w:t>a a՛՛՛ a՛՛՛ a</w:t>
        <w:tab/>
      </w:r>
    </w:p>
    <w:p>
      <w:pPr>
        <w:pStyle w:val="Normal"/>
        <w:ind w:start="360" w:hanging="0"/>
        <w:rPr>
          <w:rFonts w:ascii="Russian Times" w:hAnsi="Russian Times" w:cs="Russian Times"/>
        </w:rPr>
      </w:pPr>
      <w:r>
        <w:rPr>
          <w:rFonts w:cs="Times Armenian" w:ascii="Times Armenian" w:hAnsi="Times Armenian"/>
          <w:sz w:val="21"/>
          <w:szCs w:val="21"/>
        </w:rPr>
        <w:t>Հոգուս արև՛ն էր մոգական...</w:t>
        <w:tab/>
        <w:tab/>
        <w:t>8-8-8-8</w:t>
      </w:r>
    </w:p>
    <w:p>
      <w:pPr>
        <w:pStyle w:val="Normal"/>
        <w:ind w:start="360" w:hanging="0"/>
        <w:rPr>
          <w:rFonts w:ascii="Russian Times" w:hAnsi="Russian Times" w:cs="Russian Times"/>
        </w:rPr>
      </w:pPr>
      <w:r>
        <w:rPr>
          <w:rFonts w:cs="Times Armenian" w:ascii="Times Armenian" w:hAnsi="Times Armenian"/>
          <w:sz w:val="21"/>
          <w:szCs w:val="21"/>
        </w:rPr>
        <w:t>Ուրացա՛վ ինձ լուսիս վկան, –</w:t>
      </w:r>
    </w:p>
    <w:p>
      <w:pPr>
        <w:pStyle w:val="Normal"/>
        <w:ind w:start="360" w:hanging="0"/>
        <w:rPr>
          <w:rFonts w:ascii="Russian Times" w:hAnsi="Russian Times" w:cs="Russian Times"/>
        </w:rPr>
      </w:pPr>
      <w:r>
        <w:rPr>
          <w:rFonts w:cs="Times Armenian" w:ascii="Times Armenian" w:hAnsi="Times Armenian"/>
          <w:sz w:val="21"/>
          <w:szCs w:val="21"/>
        </w:rPr>
        <w:t>Անտեր մի՛ թող, իմ թալիսման: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Թո դա՛ր ու օր, դա՛վ ու հմա</w:t>
        <w:tab/>
        <w:tab/>
        <w:tab/>
        <w:t>a՛ b՛՛ b՛՛՛ a</w:t>
      </w:r>
    </w:p>
    <w:p>
      <w:pPr>
        <w:pStyle w:val="Normal"/>
        <w:ind w:start="360" w:hanging="0"/>
        <w:rPr>
          <w:rFonts w:ascii="Russian Times" w:hAnsi="Russian Times" w:cs="Russian Times"/>
        </w:rPr>
      </w:pPr>
      <w:r>
        <w:rPr>
          <w:rFonts w:cs="Times Armenian" w:ascii="Times Armenian" w:hAnsi="Times Armenian"/>
          <w:sz w:val="21"/>
          <w:szCs w:val="21"/>
        </w:rPr>
        <w:t>Ձեռ չտա՛ իմ վերքոտ հուշին:</w:t>
        <w:tab/>
        <w:tab/>
        <w:t>8-8-8-8</w:t>
      </w:r>
    </w:p>
    <w:p>
      <w:pPr>
        <w:pStyle w:val="Normal"/>
        <w:ind w:start="360" w:hanging="0"/>
        <w:rPr>
          <w:rFonts w:ascii="Russian Times" w:hAnsi="Russian Times" w:cs="Russian Times"/>
        </w:rPr>
      </w:pPr>
      <w:r>
        <w:rPr>
          <w:rFonts w:cs="Times Armenian" w:ascii="Times Armenian" w:hAnsi="Times Armenian"/>
          <w:sz w:val="21"/>
          <w:szCs w:val="21"/>
        </w:rPr>
        <w:t>Մնաք բարո՛վ, իղձ ու հույս իմ, –</w:t>
      </w:r>
    </w:p>
    <w:p>
      <w:pPr>
        <w:pStyle w:val="Normal"/>
        <w:ind w:start="360" w:hanging="0"/>
        <w:rPr>
          <w:rFonts w:ascii="Russian Times" w:hAnsi="Russian Times" w:cs="Russian Times"/>
        </w:rPr>
      </w:pPr>
      <w:r>
        <w:rPr>
          <w:rFonts w:cs="Times Armenian" w:ascii="Times Armenian" w:hAnsi="Times Armenian"/>
          <w:sz w:val="21"/>
          <w:szCs w:val="21"/>
        </w:rPr>
        <w:t>Անտեր մի՛ թող, իմ թալիսման:</w:t>
      </w:r>
    </w:p>
    <w:p>
      <w:pPr>
        <w:pStyle w:val="Normal"/>
        <w:ind w:start="360" w:hanging="0"/>
        <w:rPr>
          <w:rFonts w:ascii="Russian Times" w:hAnsi="Russian Times" w:cs="Russian Times"/>
        </w:rPr>
      </w:pPr>
      <w:r>
        <w:rPr>
          <w:rFonts w:cs="Times Armenian" w:ascii="Times Armenian" w:hAnsi="Times Armenian"/>
          <w:b/>
          <w:i/>
          <w:sz w:val="21"/>
          <w:szCs w:val="21"/>
        </w:rPr>
      </w:r>
    </w:p>
    <w:p>
      <w:pPr>
        <w:pStyle w:val="Heading3"/>
        <w:numPr>
          <w:ilvl w:val="0"/>
          <w:numId w:val="0"/>
        </w:numPr>
        <w:ind w:start="720" w:hanging="0"/>
        <w:rPr>
          <w:rFonts w:ascii="Russian Times" w:hAnsi="Russian Times" w:cs="Russian Times"/>
        </w:rPr>
      </w:pPr>
      <w:bookmarkStart w:id="82" w:name="__RefHeading___Toc409540395"/>
      <w:bookmarkEnd w:id="82"/>
      <w:r>
        <w:rPr>
          <w:b/>
          <w:i/>
        </w:rPr>
        <w:t>21.2 ***</w:t>
      </w:r>
      <w:r>
        <w:rPr/>
        <w:t xml:space="preserve"> </w:t>
      </w:r>
      <w:r>
        <w:rPr>
          <w:rFonts w:cs="Times Armenian" w:ascii="Times Armenian" w:hAnsi="Times Armenian"/>
        </w:rPr>
        <w:t>Պահպանի՛ ինձ, իմ թալիսման</w:t>
      </w:r>
    </w:p>
    <w:p>
      <w:pPr>
        <w:pStyle w:val="Normal"/>
        <w:ind w:start="360" w:hanging="0"/>
        <w:jc w:val="end"/>
        <w:rPr>
          <w:rFonts w:ascii="Russian Times" w:hAnsi="Russian Times" w:cs="Russian Times"/>
        </w:rPr>
      </w:pPr>
      <w:r>
        <w:rPr>
          <w:rFonts w:cs="Times Armenian" w:ascii="Times Armenian" w:hAnsi="Times Armenian"/>
          <w:b/>
          <w:i/>
          <w:sz w:val="21"/>
          <w:szCs w:val="21"/>
        </w:rPr>
        <w:t>Թարգման` Մ. Հարությունյան</w:t>
      </w:r>
    </w:p>
    <w:p>
      <w:pPr>
        <w:pStyle w:val="Normal"/>
        <w:ind w:start="360" w:hanging="0"/>
        <w:rPr>
          <w:rFonts w:ascii="Russian Times" w:hAnsi="Russian Times" w:cs="Russian Times"/>
        </w:rPr>
      </w:pPr>
      <w:r>
        <w:rPr>
          <w:rFonts w:cs="Times Armenian" w:ascii="Times Armenian" w:hAnsi="Times Armenian"/>
          <w:sz w:val="21"/>
          <w:szCs w:val="21"/>
        </w:rPr>
        <w:t>Պահպանի՛ ինձ, իմ թալիսման,</w:t>
      </w:r>
    </w:p>
    <w:p>
      <w:pPr>
        <w:pStyle w:val="Normal"/>
        <w:ind w:start="360" w:hanging="0"/>
        <w:rPr>
          <w:rFonts w:ascii="Russian Times" w:hAnsi="Russian Times" w:cs="Russian Times"/>
        </w:rPr>
      </w:pPr>
      <w:r>
        <w:rPr>
          <w:rFonts w:cs="Times Armenian" w:ascii="Times Armenian" w:hAnsi="Times Armenian"/>
          <w:sz w:val="21"/>
          <w:szCs w:val="21"/>
        </w:rPr>
        <w:t>Քեզ դա՛ռն օր էր, որ ինձ տվին,</w:t>
      </w:r>
    </w:p>
    <w:p>
      <w:pPr>
        <w:pStyle w:val="Normal"/>
        <w:ind w:start="360" w:hanging="0"/>
        <w:rPr>
          <w:rFonts w:ascii="Russian Times" w:hAnsi="Russian Times" w:cs="Russian Times"/>
        </w:rPr>
      </w:pPr>
      <w:r>
        <w:rPr>
          <w:rFonts w:cs="Times Armenian" w:ascii="Times Armenian" w:hAnsi="Times Armenian"/>
          <w:sz w:val="21"/>
          <w:szCs w:val="21"/>
        </w:rPr>
        <w:t>Պահպանի՛ հենց... է՛ն օրերին,</w:t>
      </w:r>
    </w:p>
    <w:p>
      <w:pPr>
        <w:pStyle w:val="Normal"/>
        <w:ind w:start="360" w:hanging="0"/>
        <w:rPr>
          <w:rFonts w:ascii="Russian Times" w:hAnsi="Russian Times" w:cs="Russian Times"/>
        </w:rPr>
      </w:pPr>
      <w:r>
        <w:rPr>
          <w:rFonts w:cs="Times Armenian" w:ascii="Times Armenian" w:hAnsi="Times Armenian"/>
          <w:sz w:val="21"/>
          <w:szCs w:val="21"/>
        </w:rPr>
        <w:t>Երբ հալածվեմ, զղջամ կամ լամ:</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Տխուր ըլնեմ, պարապ մնամ,</w:t>
      </w:r>
    </w:p>
    <w:p>
      <w:pPr>
        <w:pStyle w:val="Normal"/>
        <w:ind w:start="360" w:hanging="0"/>
        <w:rPr>
          <w:rFonts w:ascii="Russian Times" w:hAnsi="Russian Times" w:cs="Russian Times"/>
        </w:rPr>
      </w:pPr>
      <w:r>
        <w:rPr>
          <w:rFonts w:cs="Times Armenian" w:ascii="Times Armenian" w:hAnsi="Times Armenian"/>
          <w:sz w:val="21"/>
          <w:szCs w:val="21"/>
        </w:rPr>
        <w:t>Թոհ ու բոհին, շոգին, տապին,</w:t>
      </w:r>
    </w:p>
    <w:p>
      <w:pPr>
        <w:pStyle w:val="Normal"/>
        <w:ind w:start="360" w:hanging="0"/>
        <w:rPr>
          <w:rFonts w:ascii="Russian Times" w:hAnsi="Russian Times" w:cs="Russian Times"/>
        </w:rPr>
      </w:pPr>
      <w:r>
        <w:rPr>
          <w:rFonts w:cs="Times Armenian" w:ascii="Times Armenian" w:hAnsi="Times Armenian"/>
          <w:sz w:val="21"/>
          <w:szCs w:val="21"/>
        </w:rPr>
        <w:t>Մենա՛կ ըլնեմ օտար ափին, –</w:t>
      </w:r>
    </w:p>
    <w:p>
      <w:pPr>
        <w:pStyle w:val="Normal"/>
        <w:ind w:start="360" w:hanging="0"/>
        <w:rPr>
          <w:rFonts w:ascii="Russian Times" w:hAnsi="Russian Times" w:cs="Russian Times"/>
        </w:rPr>
      </w:pPr>
      <w:r>
        <w:rPr>
          <w:rFonts w:cs="Times Armenian" w:ascii="Times Armenian" w:hAnsi="Times Armenian"/>
          <w:sz w:val="21"/>
          <w:szCs w:val="21"/>
        </w:rPr>
        <w:t>Պահպանի՛ ինձ, իմ թալիսման:</w:t>
      </w:r>
    </w:p>
    <w:p>
      <w:pPr>
        <w:pStyle w:val="Normal"/>
        <w:ind w:start="360" w:hanging="0"/>
        <w:rPr>
          <w:rFonts w:ascii="Russian Times" w:hAnsi="Russian Times" w:cs="Russian Times"/>
        </w:rPr>
      </w:pPr>
      <w:r>
        <w:rPr>
          <w:rFonts w:cs="Times Armenian" w:ascii="Times Armenian" w:hAnsi="Times Armenian"/>
          <w:sz w:val="21"/>
          <w:szCs w:val="21"/>
        </w:rPr>
      </w:r>
      <w:r>
        <w:br w:type="page"/>
      </w:r>
    </w:p>
    <w:p>
      <w:pPr>
        <w:pStyle w:val="Normal"/>
        <w:ind w:start="360" w:hanging="0"/>
        <w:rPr>
          <w:rFonts w:ascii="Russian Times" w:hAnsi="Russian Times" w:cs="Russian Times"/>
        </w:rPr>
      </w:pPr>
      <w:r>
        <w:rPr>
          <w:rFonts w:cs="Times Armenian" w:ascii="Times Armenian" w:hAnsi="Times Armenian"/>
          <w:sz w:val="21"/>
          <w:szCs w:val="21"/>
        </w:rPr>
        <w:t>Երբ էլ հելնեն ծովերն «էլման»,</w:t>
      </w:r>
    </w:p>
    <w:p>
      <w:pPr>
        <w:pStyle w:val="Normal"/>
        <w:ind w:start="360" w:hanging="0"/>
        <w:rPr>
          <w:rFonts w:ascii="Russian Times" w:hAnsi="Russian Times" w:cs="Russian Times"/>
        </w:rPr>
      </w:pPr>
      <w:r>
        <w:rPr>
          <w:rFonts w:cs="Times Armenian" w:ascii="Times Armenian" w:hAnsi="Times Armenian"/>
          <w:sz w:val="21"/>
          <w:szCs w:val="21"/>
        </w:rPr>
        <w:t>Սաղ աշխարհն էլ սառուց կապի,</w:t>
      </w:r>
    </w:p>
    <w:p>
      <w:pPr>
        <w:pStyle w:val="Normal"/>
        <w:ind w:start="360" w:hanging="0"/>
        <w:rPr>
          <w:rFonts w:ascii="Russian Times" w:hAnsi="Russian Times" w:cs="Russian Times"/>
        </w:rPr>
      </w:pPr>
      <w:r>
        <w:rPr>
          <w:rFonts w:cs="Times Armenian" w:ascii="Times Armenian" w:hAnsi="Times Armenian"/>
          <w:sz w:val="21"/>
          <w:szCs w:val="21"/>
        </w:rPr>
        <w:t>Որ կայծակն է՛լ տափին խփի, –</w:t>
      </w:r>
    </w:p>
    <w:p>
      <w:pPr>
        <w:pStyle w:val="Normal"/>
        <w:ind w:start="360" w:hanging="0"/>
        <w:rPr>
          <w:rFonts w:ascii="Russian Times" w:hAnsi="Russian Times" w:cs="Russian Times"/>
        </w:rPr>
      </w:pPr>
      <w:r>
        <w:rPr>
          <w:rFonts w:cs="Times Armenian" w:ascii="Times Armenian" w:hAnsi="Times Armenian"/>
          <w:sz w:val="21"/>
          <w:szCs w:val="21"/>
        </w:rPr>
        <w:t>Պահպանի՛ ինձ, իմ թալիսման: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Սուրբ էրազս ջահի նման`</w:t>
      </w:r>
    </w:p>
    <w:p>
      <w:pPr>
        <w:pStyle w:val="Normal"/>
        <w:ind w:start="360" w:hanging="0"/>
        <w:rPr>
          <w:rFonts w:ascii="Russian Times" w:hAnsi="Russian Times" w:cs="Russian Times"/>
        </w:rPr>
      </w:pPr>
      <w:r>
        <w:rPr>
          <w:rFonts w:cs="Times Armenian" w:ascii="Times Armenian" w:hAnsi="Times Armenian"/>
          <w:sz w:val="21"/>
          <w:szCs w:val="21"/>
        </w:rPr>
        <w:t>Հոգուս արև՛ն էր մոգական...</w:t>
      </w:r>
    </w:p>
    <w:p>
      <w:pPr>
        <w:pStyle w:val="Normal"/>
        <w:ind w:start="360" w:hanging="0"/>
        <w:rPr>
          <w:rFonts w:ascii="Russian Times" w:hAnsi="Russian Times" w:cs="Russian Times"/>
        </w:rPr>
      </w:pPr>
      <w:r>
        <w:rPr>
          <w:rFonts w:cs="Times Armenian" w:ascii="Times Armenian" w:hAnsi="Times Armenian"/>
          <w:sz w:val="21"/>
          <w:szCs w:val="21"/>
        </w:rPr>
        <w:t>Ուրացա՛վ ինձ լուսիս վկան, –</w:t>
      </w:r>
    </w:p>
    <w:p>
      <w:pPr>
        <w:pStyle w:val="Normal"/>
        <w:ind w:start="360" w:hanging="0"/>
        <w:rPr>
          <w:rFonts w:ascii="Russian Times" w:hAnsi="Russian Times" w:cs="Russian Times"/>
        </w:rPr>
      </w:pPr>
      <w:r>
        <w:rPr>
          <w:rFonts w:cs="Times Armenian" w:ascii="Times Armenian" w:hAnsi="Times Armenian"/>
          <w:sz w:val="21"/>
          <w:szCs w:val="21"/>
        </w:rPr>
        <w:t>Պահպանի՛ ինձ, իմ թալիսման: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Թո դա՛ր ու օր, դա՛վ ու հմա</w:t>
      </w:r>
    </w:p>
    <w:p>
      <w:pPr>
        <w:pStyle w:val="Normal"/>
        <w:ind w:start="360" w:hanging="0"/>
        <w:rPr>
          <w:rFonts w:ascii="Russian Times" w:hAnsi="Russian Times" w:cs="Russian Times"/>
        </w:rPr>
      </w:pPr>
      <w:r>
        <w:rPr>
          <w:rFonts w:cs="Times Armenian" w:ascii="Times Armenian" w:hAnsi="Times Armenian"/>
          <w:sz w:val="21"/>
          <w:szCs w:val="21"/>
        </w:rPr>
        <w:t>Ձեռ չտա իմ վերքոտ հուշին:</w:t>
      </w:r>
    </w:p>
    <w:p>
      <w:pPr>
        <w:pStyle w:val="Normal"/>
        <w:ind w:start="360" w:hanging="0"/>
        <w:rPr>
          <w:rFonts w:ascii="Russian Times" w:hAnsi="Russian Times" w:cs="Russian Times"/>
        </w:rPr>
      </w:pPr>
      <w:r>
        <w:rPr>
          <w:rFonts w:cs="Times Armenian" w:ascii="Times Armenian" w:hAnsi="Times Armenian"/>
          <w:sz w:val="21"/>
          <w:szCs w:val="21"/>
        </w:rPr>
        <w:t>Մնաք բարո՛վ, իղձ ու հույս իմ, –</w:t>
      </w:r>
    </w:p>
    <w:p>
      <w:pPr>
        <w:pStyle w:val="Normal"/>
        <w:ind w:start="360" w:hanging="0"/>
        <w:rPr>
          <w:rFonts w:ascii="Russian Times" w:hAnsi="Russian Times" w:cs="Russian Times"/>
        </w:rPr>
      </w:pPr>
      <w:r>
        <w:rPr>
          <w:rFonts w:cs="Times Armenian" w:ascii="Times Armenian" w:hAnsi="Times Armenian"/>
          <w:sz w:val="21"/>
          <w:szCs w:val="21"/>
        </w:rPr>
        <w:t>Պահպանի՛ ինձ, իմ թալիսման:</w:t>
      </w:r>
    </w:p>
    <w:p>
      <w:pPr>
        <w:pStyle w:val="Normal"/>
        <w:rPr>
          <w:rFonts w:ascii="Russian Times" w:hAnsi="Russian Times" w:cs="Russian Times"/>
        </w:rPr>
      </w:pPr>
      <w:r>
        <w:rPr>
          <w:rFonts w:cs="Times Armenian" w:ascii="Times Armenian" w:hAnsi="Times Armenian"/>
          <w:sz w:val="21"/>
          <w:szCs w:val="21"/>
        </w:rPr>
      </w:r>
    </w:p>
    <w:p>
      <w:pPr>
        <w:pStyle w:val="Normal"/>
        <w:rPr>
          <w:rFonts w:ascii="Russian Times" w:hAnsi="Russian Times" w:cs="Russian Times"/>
        </w:rPr>
      </w:pPr>
      <w:r>
        <w:rPr>
          <w:rFonts w:cs="Times Armenian" w:ascii="Times Armenian" w:hAnsi="Times Armenian"/>
          <w:sz w:val="21"/>
          <w:szCs w:val="21"/>
        </w:rPr>
      </w:r>
    </w:p>
    <w:p>
      <w:pPr>
        <w:pStyle w:val="Heading3"/>
        <w:numPr>
          <w:ilvl w:val="0"/>
          <w:numId w:val="0"/>
        </w:numPr>
        <w:ind w:start="720" w:hanging="0"/>
        <w:rPr>
          <w:rFonts w:ascii="Russian Times" w:hAnsi="Russian Times" w:cs="Russian Times"/>
        </w:rPr>
      </w:pPr>
      <w:bookmarkStart w:id="83" w:name="__RefHeading___Toc409540396"/>
      <w:bookmarkEnd w:id="83"/>
      <w:r>
        <w:rPr>
          <w:b/>
          <w:i/>
        </w:rPr>
        <w:t>21.3 ***</w:t>
      </w:r>
      <w:r>
        <w:rPr/>
        <w:t xml:space="preserve"> </w:t>
      </w:r>
      <w:r>
        <w:rPr>
          <w:rFonts w:cs="Times Armenian" w:ascii="Times Armenian" w:hAnsi="Times Armenian"/>
        </w:rPr>
        <w:t>Պահպանիր ինձ, իմ թալիսման</w:t>
      </w:r>
    </w:p>
    <w:p>
      <w:pPr>
        <w:pStyle w:val="Normal"/>
        <w:ind w:start="360" w:hanging="0"/>
        <w:jc w:val="end"/>
        <w:rPr>
          <w:rFonts w:ascii="Russian Times" w:hAnsi="Russian Times" w:cs="Russian Times"/>
        </w:rPr>
      </w:pPr>
      <w:r>
        <w:rPr>
          <w:rFonts w:cs="Times Armenian" w:ascii="Times Armenian" w:hAnsi="Times Armenian"/>
          <w:b/>
          <w:i/>
          <w:sz w:val="21"/>
          <w:szCs w:val="21"/>
        </w:rPr>
        <w:t>Թարգման` Ֆրուզիկ Կիրակոսյան</w:t>
      </w:r>
    </w:p>
    <w:p>
      <w:pPr>
        <w:pStyle w:val="Normal"/>
        <w:ind w:start="360" w:hanging="0"/>
        <w:rPr>
          <w:rFonts w:ascii="Russian Times" w:hAnsi="Russian Times" w:cs="Russian Times"/>
        </w:rPr>
      </w:pPr>
      <w:r>
        <w:rPr>
          <w:rFonts w:cs="Times Armenian" w:ascii="Times Armenian" w:hAnsi="Times Armenian"/>
          <w:b/>
          <w:i/>
          <w:sz w:val="21"/>
          <w:szCs w:val="21"/>
        </w:rPr>
      </w:r>
    </w:p>
    <w:p>
      <w:pPr>
        <w:pStyle w:val="Normal"/>
        <w:ind w:start="360" w:hanging="0"/>
        <w:rPr>
          <w:rFonts w:ascii="Russian Times" w:hAnsi="Russian Times" w:cs="Russian Times"/>
        </w:rPr>
      </w:pPr>
      <w:r>
        <w:rPr>
          <w:rFonts w:cs="Times Armenian" w:ascii="Times Armenian" w:hAnsi="Times Armenian"/>
          <w:sz w:val="21"/>
          <w:szCs w:val="21"/>
        </w:rPr>
        <w:t>Պահպանիր ինձ, իմ թալիսման,</w:t>
        <w:tab/>
        <w:tab/>
        <w:tab/>
        <w:t>a b b a՛՛՛</w:t>
      </w:r>
    </w:p>
    <w:p>
      <w:pPr>
        <w:pStyle w:val="Normal"/>
        <w:ind w:start="360" w:hanging="0"/>
        <w:rPr>
          <w:rFonts w:ascii="Russian Times" w:hAnsi="Russian Times" w:cs="Russian Times"/>
        </w:rPr>
      </w:pPr>
      <w:r>
        <w:rPr>
          <w:rFonts w:cs="Times Armenian" w:ascii="Times Armenian" w:hAnsi="Times Armenian"/>
          <w:sz w:val="21"/>
          <w:szCs w:val="21"/>
        </w:rPr>
        <w:t>Օրերում իմ վտարանդի,</w:t>
        <w:tab/>
        <w:tab/>
        <w:tab/>
        <w:tab/>
        <w:t>8-8-8-8</w:t>
      </w:r>
    </w:p>
    <w:p>
      <w:pPr>
        <w:pStyle w:val="Normal"/>
        <w:ind w:start="360" w:hanging="0"/>
        <w:rPr>
          <w:rFonts w:ascii="Russian Times" w:hAnsi="Russian Times" w:cs="Russian Times"/>
        </w:rPr>
      </w:pPr>
      <w:r>
        <w:rPr>
          <w:rFonts w:cs="Times Armenian" w:ascii="Times Armenian" w:hAnsi="Times Armenian"/>
          <w:sz w:val="21"/>
          <w:szCs w:val="21"/>
        </w:rPr>
        <w:t>Օրերում իմ զղջման, խանդի.</w:t>
      </w:r>
    </w:p>
    <w:p>
      <w:pPr>
        <w:pStyle w:val="Normal"/>
        <w:ind w:start="360" w:hanging="0"/>
        <w:rPr>
          <w:rFonts w:ascii="Russian Times" w:hAnsi="Russian Times" w:cs="Russian Times"/>
        </w:rPr>
      </w:pPr>
      <w:r>
        <w:rPr>
          <w:rFonts w:cs="Times Armenian" w:ascii="Times Armenian" w:hAnsi="Times Armenian"/>
          <w:sz w:val="21"/>
          <w:szCs w:val="21"/>
        </w:rPr>
        <w:t>Տխուր օր էր, որ ինձ հասար:</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Երբ օվկիանն է ելնում ցասման</w:t>
        <w:tab/>
        <w:tab/>
        <w:tab/>
        <w:t>a c c՛ a</w:t>
      </w:r>
    </w:p>
    <w:p>
      <w:pPr>
        <w:pStyle w:val="Normal"/>
        <w:ind w:start="360" w:hanging="0"/>
        <w:rPr>
          <w:rFonts w:ascii="Russian Times" w:hAnsi="Russian Times" w:cs="Russian Times"/>
        </w:rPr>
      </w:pPr>
      <w:r>
        <w:rPr>
          <w:rFonts w:cs="Times Armenian" w:ascii="Times Armenian" w:hAnsi="Times Armenian"/>
          <w:sz w:val="21"/>
          <w:szCs w:val="21"/>
        </w:rPr>
        <w:t>Ալիքներով իր շառաչուն,</w:t>
        <w:tab/>
        <w:tab/>
        <w:tab/>
        <w:tab/>
        <w:t>8-8-8-8</w:t>
      </w:r>
    </w:p>
    <w:p>
      <w:pPr>
        <w:pStyle w:val="Normal"/>
        <w:ind w:start="360" w:hanging="0"/>
        <w:rPr>
          <w:rFonts w:ascii="Russian Times" w:hAnsi="Russian Times" w:cs="Russian Times"/>
        </w:rPr>
      </w:pPr>
      <w:r>
        <w:rPr>
          <w:rFonts w:cs="Times Armenian" w:ascii="Times Armenian" w:hAnsi="Times Armenian"/>
          <w:sz w:val="21"/>
          <w:szCs w:val="21"/>
        </w:rPr>
        <w:t>Երբ ամպրոպն է գլխիս շաչում,</w:t>
      </w:r>
    </w:p>
    <w:p>
      <w:pPr>
        <w:pStyle w:val="Normal"/>
        <w:ind w:start="360" w:hanging="0"/>
        <w:rPr>
          <w:rFonts w:ascii="Russian Times" w:hAnsi="Russian Times" w:cs="Russian Times"/>
        </w:rPr>
      </w:pPr>
      <w:r>
        <w:rPr>
          <w:rFonts w:cs="Times Armenian" w:ascii="Times Armenian" w:hAnsi="Times Armenian"/>
          <w:sz w:val="21"/>
          <w:szCs w:val="21"/>
        </w:rPr>
        <w:t>Պահպանիր ինձ, իմ թալիսման: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 xml:space="preserve">Անդորր գրկում հեգ </w:t>
      </w:r>
      <w:r>
        <w:rPr>
          <w:rFonts w:cs="Times Armenian" w:ascii="Times Armenian" w:hAnsi="Times Armenian"/>
          <w:b/>
          <w:sz w:val="21"/>
          <w:szCs w:val="21"/>
        </w:rPr>
        <w:t>{ը}</w:t>
      </w:r>
      <w:r>
        <w:rPr>
          <w:rFonts w:cs="Times Armenian" w:ascii="Times Armenian" w:hAnsi="Times Armenian"/>
          <w:sz w:val="21"/>
          <w:szCs w:val="21"/>
        </w:rPr>
        <w:t>սպասման,</w:t>
        <w:tab/>
        <w:tab/>
        <w:tab/>
        <w:t>a d d a՛՛</w:t>
      </w:r>
    </w:p>
    <w:p>
      <w:pPr>
        <w:pStyle w:val="Normal"/>
        <w:ind w:start="360" w:hanging="0"/>
        <w:rPr>
          <w:rFonts w:ascii="Russian Times" w:hAnsi="Russian Times" w:cs="Russian Times"/>
        </w:rPr>
      </w:pPr>
      <w:r>
        <w:rPr>
          <w:rFonts w:cs="Times Armenian" w:ascii="Times Armenian" w:hAnsi="Times Armenian"/>
          <w:sz w:val="21"/>
          <w:szCs w:val="21"/>
        </w:rPr>
        <w:t>Մենության մեջ – խորթ ափերում,</w:t>
        <w:tab/>
        <w:tab/>
        <w:tab/>
        <w:t>8-8-8-8</w:t>
      </w:r>
    </w:p>
    <w:p>
      <w:pPr>
        <w:pStyle w:val="Normal"/>
        <w:ind w:start="360" w:hanging="0"/>
        <w:rPr>
          <w:rFonts w:ascii="Russian Times" w:hAnsi="Russian Times" w:cs="Russian Times"/>
        </w:rPr>
      </w:pPr>
      <w:r>
        <w:rPr>
          <w:rFonts w:cs="Times Armenian" w:ascii="Times Armenian" w:hAnsi="Times Armenian"/>
          <w:sz w:val="21"/>
          <w:szCs w:val="21"/>
        </w:rPr>
        <w:t>Մարտի տագնապ ու տապերում</w:t>
      </w:r>
    </w:p>
    <w:p>
      <w:pPr>
        <w:pStyle w:val="Normal"/>
        <w:ind w:start="360" w:hanging="0"/>
        <w:rPr>
          <w:rFonts w:ascii="Russian Times" w:hAnsi="Russian Times" w:cs="Russian Times"/>
        </w:rPr>
      </w:pPr>
      <w:r>
        <w:rPr>
          <w:rFonts w:cs="Times Armenian" w:ascii="Times Armenian" w:hAnsi="Times Armenian"/>
          <w:sz w:val="21"/>
          <w:szCs w:val="21"/>
        </w:rPr>
        <w:t>Պահպանիր ինձ, իմ թալիսման: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b/>
          <w:i/>
          <w:sz w:val="21"/>
          <w:szCs w:val="21"/>
        </w:rPr>
        <w:t>Խաբկանք էր {/} քաղց{ը}ր ու սրբազան</w:t>
        <w:tab/>
        <w:tab/>
      </w:r>
      <w:r>
        <w:rPr>
          <w:rFonts w:cs="Times Armenian" w:ascii="Times Armenian" w:hAnsi="Times Armenian"/>
          <w:sz w:val="21"/>
          <w:szCs w:val="21"/>
        </w:rPr>
        <w:t>a e e a</w:t>
      </w:r>
    </w:p>
    <w:p>
      <w:pPr>
        <w:pStyle w:val="Normal"/>
        <w:ind w:start="360" w:hanging="0"/>
        <w:rPr>
          <w:rFonts w:ascii="Russian Times" w:hAnsi="Russian Times" w:cs="Russian Times"/>
        </w:rPr>
      </w:pPr>
      <w:r>
        <w:rPr>
          <w:rFonts w:cs="Times Armenian" w:ascii="Times Armenian" w:hAnsi="Times Armenian"/>
          <w:b/>
          <w:i/>
          <w:sz w:val="21"/>
          <w:szCs w:val="21"/>
        </w:rPr>
        <w:t>Հոգու</w:t>
      </w:r>
      <w:r>
        <w:rPr>
          <w:rFonts w:cs="Times Armenian" w:ascii="Times Armenian" w:hAnsi="Times Armenian"/>
          <w:sz w:val="21"/>
          <w:szCs w:val="21"/>
        </w:rPr>
        <w:t xml:space="preserve"> արևը անհատնում...</w:t>
        <w:tab/>
        <w:tab/>
        <w:tab/>
        <w:tab/>
        <w:t>8(9)-8-8-8</w:t>
      </w:r>
    </w:p>
    <w:p>
      <w:pPr>
        <w:pStyle w:val="Normal"/>
        <w:ind w:start="360" w:hanging="0"/>
        <w:rPr>
          <w:rFonts w:ascii="Russian Times" w:hAnsi="Russian Times" w:cs="Russian Times"/>
        </w:rPr>
      </w:pPr>
      <w:r>
        <w:rPr>
          <w:rFonts w:cs="Times Armenian" w:ascii="Times Armenian" w:hAnsi="Times Armenian"/>
          <w:sz w:val="21"/>
          <w:szCs w:val="21"/>
        </w:rPr>
        <w:t>Նա լքել է, պահվել մթնում...</w:t>
      </w:r>
    </w:p>
    <w:p>
      <w:pPr>
        <w:pStyle w:val="Normal"/>
        <w:ind w:start="360" w:hanging="0"/>
        <w:rPr>
          <w:rFonts w:ascii="Russian Times" w:hAnsi="Russian Times" w:cs="Russian Times"/>
        </w:rPr>
      </w:pPr>
      <w:r>
        <w:rPr>
          <w:rFonts w:cs="Times Armenian" w:ascii="Times Armenian" w:hAnsi="Times Armenian"/>
          <w:sz w:val="21"/>
          <w:szCs w:val="21"/>
        </w:rPr>
        <w:t>Պահպանիր ինձ, իմ թալիսման: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Թող վերքերը սրտիս դիզված</w:t>
        <w:tab/>
        <w:tab/>
        <w:tab/>
        <w:t>f b b a</w:t>
      </w:r>
    </w:p>
    <w:p>
      <w:pPr>
        <w:pStyle w:val="Normal"/>
        <w:ind w:start="360" w:hanging="0"/>
        <w:rPr>
          <w:rFonts w:ascii="Russian Times" w:hAnsi="Russian Times" w:cs="Russian Times"/>
        </w:rPr>
      </w:pPr>
      <w:r>
        <w:rPr>
          <w:rFonts w:cs="Times Armenian" w:ascii="Times Armenian" w:hAnsi="Times Armenian"/>
          <w:sz w:val="21"/>
          <w:szCs w:val="21"/>
        </w:rPr>
        <w:t xml:space="preserve">Չփորփրի էլ հուշը </w:t>
      </w:r>
      <w:r>
        <w:rPr>
          <w:rFonts w:cs="Times Armenian" w:ascii="Times Armenian" w:hAnsi="Times Armenian"/>
          <w:b/>
          <w:i/>
          <w:sz w:val="21"/>
          <w:szCs w:val="21"/>
        </w:rPr>
        <w:t>ծեր:</w:t>
        <w:tab/>
        <w:tab/>
        <w:tab/>
        <w:tab/>
      </w:r>
      <w:r>
        <w:rPr>
          <w:rFonts w:cs="Times Armenian" w:ascii="Times Armenian" w:hAnsi="Times Armenian"/>
          <w:sz w:val="21"/>
          <w:szCs w:val="21"/>
        </w:rPr>
        <w:t>8-8-8-8</w:t>
      </w:r>
    </w:p>
    <w:p>
      <w:pPr>
        <w:pStyle w:val="Normal"/>
        <w:ind w:start="360" w:hanging="0"/>
        <w:rPr>
          <w:rFonts w:ascii="Russian Times" w:hAnsi="Russian Times" w:cs="Russian Times"/>
        </w:rPr>
      </w:pPr>
      <w:r>
        <w:rPr>
          <w:rFonts w:cs="Times Armenian" w:ascii="Times Armenian" w:hAnsi="Times Armenian"/>
          <w:sz w:val="21"/>
          <w:szCs w:val="21"/>
        </w:rPr>
        <w:t>Հեռացիր, հույս, քնեք, իղձեր,</w:t>
      </w:r>
    </w:p>
    <w:p>
      <w:pPr>
        <w:pStyle w:val="Normal"/>
        <w:ind w:start="360" w:hanging="0"/>
        <w:rPr>
          <w:rFonts w:ascii="Russian Times" w:hAnsi="Russian Times" w:cs="Russian Times"/>
        </w:rPr>
      </w:pPr>
      <w:r>
        <w:rPr>
          <w:rFonts w:cs="Times Armenian" w:ascii="Times Armenian" w:hAnsi="Times Armenian"/>
          <w:sz w:val="21"/>
          <w:szCs w:val="21"/>
        </w:rPr>
        <w:t>Պահպանիր ինձ, իմ թալիսման:</w:t>
      </w:r>
    </w:p>
    <w:p>
      <w:pPr>
        <w:pStyle w:val="Normal"/>
        <w:ind w:start="360" w:hanging="0"/>
        <w:rPr>
          <w:rFonts w:ascii="Russian Times" w:hAnsi="Russian Times" w:cs="Russian Times"/>
        </w:rPr>
      </w:pPr>
      <w:r>
        <w:rPr>
          <w:rFonts w:cs="Times Armenian" w:ascii="Times Armenian" w:hAnsi="Times Armenian"/>
          <w:b/>
          <w:i/>
          <w:sz w:val="21"/>
          <w:szCs w:val="21"/>
        </w:rPr>
      </w:r>
    </w:p>
    <w:p>
      <w:pPr>
        <w:pStyle w:val="Heading3"/>
        <w:numPr>
          <w:ilvl w:val="0"/>
          <w:numId w:val="0"/>
        </w:numPr>
        <w:ind w:start="720" w:hanging="0"/>
        <w:rPr>
          <w:rFonts w:ascii="Russian Times" w:hAnsi="Russian Times" w:cs="Russian Times"/>
        </w:rPr>
      </w:pPr>
      <w:bookmarkStart w:id="84" w:name="__RefHeading___Toc409540397"/>
      <w:bookmarkEnd w:id="84"/>
      <w:r>
        <w:rPr>
          <w:i/>
        </w:rPr>
        <w:t xml:space="preserve">21.4 *** </w:t>
      </w:r>
      <w:r>
        <w:rPr>
          <w:rFonts w:cs="Times Armenian" w:ascii="Times Armenian" w:hAnsi="Times Armenian"/>
        </w:rPr>
        <w:t>Պահապան եղիր ինձ, իմ թալիսման</w:t>
      </w:r>
    </w:p>
    <w:p>
      <w:pPr>
        <w:pStyle w:val="Normal"/>
        <w:ind w:start="360" w:hanging="0"/>
        <w:jc w:val="end"/>
        <w:rPr>
          <w:rFonts w:ascii="Russian Times" w:hAnsi="Russian Times" w:cs="Russian Times"/>
        </w:rPr>
      </w:pPr>
      <w:r>
        <w:rPr>
          <w:rFonts w:cs="Times Armenian" w:ascii="Times Armenian" w:hAnsi="Times Armenian"/>
          <w:b/>
          <w:i/>
          <w:sz w:val="21"/>
          <w:szCs w:val="21"/>
        </w:rPr>
        <w:t>Թարգման` Արմեն Մարտիրոսյան</w:t>
      </w:r>
    </w:p>
    <w:p>
      <w:pPr>
        <w:pStyle w:val="Normal"/>
        <w:ind w:start="360" w:hanging="0"/>
        <w:rPr>
          <w:rFonts w:ascii="Russian Times" w:hAnsi="Russian Times" w:cs="Russian Times"/>
        </w:rPr>
      </w:pPr>
      <w:r>
        <w:rPr>
          <w:rFonts w:cs="Times Armenian" w:ascii="Times Armenian" w:hAnsi="Times Armenian"/>
          <w:b/>
          <w:i/>
          <w:sz w:val="21"/>
          <w:szCs w:val="21"/>
        </w:rPr>
      </w:r>
    </w:p>
    <w:p>
      <w:pPr>
        <w:pStyle w:val="Normal"/>
        <w:ind w:start="360" w:hanging="0"/>
        <w:rPr>
          <w:rFonts w:ascii="Russian Times" w:hAnsi="Russian Times" w:cs="Russian Times"/>
        </w:rPr>
      </w:pPr>
      <w:r>
        <w:rPr>
          <w:rFonts w:cs="Times Armenian" w:ascii="Times Armenian" w:hAnsi="Times Armenian"/>
          <w:b/>
          <w:i/>
          <w:sz w:val="21"/>
          <w:szCs w:val="21"/>
        </w:rPr>
        <w:t>Պահապան եղիր ինձ, իմ թալիսման:</w:t>
        <w:tab/>
      </w:r>
      <w:r>
        <w:rPr>
          <w:rFonts w:cs="Times Armenian" w:ascii="Times Armenian" w:hAnsi="Times Armenian"/>
          <w:sz w:val="21"/>
          <w:szCs w:val="21"/>
        </w:rPr>
        <w:tab/>
        <w:t>a b b a՛</w:t>
      </w:r>
      <w:r>
        <w:rPr>
          <w:rFonts w:cs="Times Armenian" w:ascii="Times Armenian" w:hAnsi="Times Armenian"/>
          <w:b/>
          <w:i/>
          <w:sz w:val="21"/>
          <w:szCs w:val="21"/>
        </w:rPr>
        <w:tab/>
      </w:r>
    </w:p>
    <w:p>
      <w:pPr>
        <w:pStyle w:val="Normal"/>
        <w:ind w:start="360" w:hanging="0"/>
        <w:rPr>
          <w:rFonts w:ascii="Russian Times" w:hAnsi="Russian Times" w:cs="Russian Times"/>
        </w:rPr>
      </w:pPr>
      <w:r>
        <w:rPr>
          <w:rFonts w:cs="Times Armenian" w:ascii="Times Armenian" w:hAnsi="Times Armenian"/>
          <w:b/>
          <w:i/>
          <w:sz w:val="21"/>
          <w:szCs w:val="21"/>
        </w:rPr>
        <w:t>Պահիր</w:t>
      </w:r>
      <w:r>
        <w:rPr>
          <w:rFonts w:cs="Times Armenian" w:ascii="Times Armenian" w:hAnsi="Times Armenian"/>
          <w:sz w:val="21"/>
          <w:szCs w:val="21"/>
        </w:rPr>
        <w:t xml:space="preserve"> օրերում իմ հալածանքի,</w:t>
        <w:tab/>
        <w:tab/>
        <w:tab/>
        <w:t>10-10-10-10</w:t>
      </w:r>
    </w:p>
    <w:p>
      <w:pPr>
        <w:pStyle w:val="Normal"/>
        <w:ind w:start="360" w:hanging="0"/>
        <w:rPr>
          <w:rFonts w:ascii="Russian Times" w:hAnsi="Russian Times" w:cs="Russian Times"/>
        </w:rPr>
      </w:pPr>
      <w:r>
        <w:rPr>
          <w:rFonts w:cs="Times Armenian" w:ascii="Times Armenian" w:hAnsi="Times Armenian"/>
          <w:sz w:val="21"/>
          <w:szCs w:val="21"/>
        </w:rPr>
        <w:t>Եվ զղջման պահին, և հեծեծանքի, –</w:t>
      </w:r>
    </w:p>
    <w:p>
      <w:pPr>
        <w:pStyle w:val="Normal"/>
        <w:ind w:start="360" w:hanging="0"/>
        <w:rPr>
          <w:rFonts w:ascii="Russian Times" w:hAnsi="Russian Times" w:cs="Russian Times"/>
        </w:rPr>
      </w:pPr>
      <w:r>
        <w:rPr>
          <w:rFonts w:cs="Times Armenian" w:ascii="Times Armenian" w:hAnsi="Times Armenian"/>
          <w:sz w:val="21"/>
          <w:szCs w:val="21"/>
        </w:rPr>
        <w:t>Ինչպես սև մի օր եղար պահապան: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Երբ որ շառաչի օվկիանը ելման,</w:t>
        <w:tab/>
        <w:tab/>
        <w:tab/>
        <w:t>a a՛ c a</w:t>
      </w:r>
    </w:p>
    <w:p>
      <w:pPr>
        <w:pStyle w:val="Normal"/>
        <w:ind w:start="360" w:hanging="0"/>
        <w:rPr>
          <w:rFonts w:ascii="Russian Times" w:hAnsi="Russian Times" w:cs="Russian Times"/>
        </w:rPr>
      </w:pPr>
      <w:r>
        <w:rPr>
          <w:rFonts w:cs="Times Armenian" w:ascii="Times Armenian" w:hAnsi="Times Armenian"/>
          <w:sz w:val="21"/>
          <w:szCs w:val="21"/>
        </w:rPr>
        <w:t>Շուրջս ալիքներ ահեղ դղրդան,</w:t>
        <w:tab/>
        <w:tab/>
        <w:tab/>
        <w:t>10-10-10-10</w:t>
      </w:r>
    </w:p>
    <w:p>
      <w:pPr>
        <w:pStyle w:val="Normal"/>
        <w:ind w:start="360" w:hanging="0"/>
        <w:rPr>
          <w:rFonts w:ascii="Russian Times" w:hAnsi="Russian Times" w:cs="Russian Times"/>
        </w:rPr>
      </w:pPr>
      <w:r>
        <w:rPr>
          <w:rFonts w:cs="Times Armenian" w:ascii="Times Armenian" w:hAnsi="Times Armenian"/>
          <w:sz w:val="21"/>
          <w:szCs w:val="21"/>
        </w:rPr>
        <w:t>Երբ ամպրոպածին ամպը որոտա,–</w:t>
      </w:r>
    </w:p>
    <w:p>
      <w:pPr>
        <w:pStyle w:val="Normal"/>
        <w:ind w:start="360" w:hanging="0"/>
        <w:rPr>
          <w:rFonts w:ascii="Russian Times" w:hAnsi="Russian Times" w:cs="Russian Times"/>
        </w:rPr>
      </w:pPr>
      <w:r>
        <w:rPr>
          <w:rFonts w:cs="Times Armenian" w:ascii="Times Armenian" w:hAnsi="Times Armenian"/>
          <w:b/>
          <w:i/>
          <w:sz w:val="21"/>
          <w:szCs w:val="21"/>
        </w:rPr>
        <w:t>Պահապան եղիր ինձ, իմ թալիսման:</w:t>
      </w:r>
    </w:p>
    <w:p>
      <w:pPr>
        <w:pStyle w:val="Normal"/>
        <w:ind w:start="360" w:hanging="0"/>
        <w:rPr>
          <w:rFonts w:ascii="Russian Times" w:hAnsi="Russian Times" w:cs="Russian Times"/>
        </w:rPr>
      </w:pPr>
      <w:r>
        <w:rPr>
          <w:rFonts w:cs="Times Armenian" w:ascii="Times Armenian" w:hAnsi="Times Armenian"/>
          <w:b/>
          <w:i/>
          <w:sz w:val="21"/>
          <w:szCs w:val="21"/>
        </w:rPr>
      </w:r>
    </w:p>
    <w:p>
      <w:pPr>
        <w:pStyle w:val="Normal"/>
        <w:ind w:start="360" w:hanging="0"/>
        <w:rPr>
          <w:rFonts w:ascii="Russian Times" w:hAnsi="Russian Times" w:cs="Russian Times"/>
        </w:rPr>
      </w:pPr>
      <w:r>
        <w:rPr>
          <w:rFonts w:cs="Times Armenian" w:ascii="Times Armenian" w:hAnsi="Times Armenian"/>
          <w:sz w:val="21"/>
          <w:szCs w:val="21"/>
        </w:rPr>
        <w:t xml:space="preserve">Օտար ափերում </w:t>
      </w:r>
      <w:r>
        <w:rPr>
          <w:rFonts w:cs="Times Armenian" w:ascii="Times Armenian" w:hAnsi="Times Armenian"/>
          <w:b/>
          <w:i/>
          <w:sz w:val="21"/>
          <w:szCs w:val="21"/>
        </w:rPr>
        <w:t>մենակ դեգերման</w:t>
      </w:r>
      <w:r>
        <w:rPr>
          <w:rFonts w:cs="Times Armenian" w:ascii="Times Armenian" w:hAnsi="Times Armenian"/>
          <w:sz w:val="21"/>
          <w:szCs w:val="21"/>
        </w:rPr>
        <w:tab/>
        <w:tab/>
        <w:tab/>
        <w:t>a d d՛ a</w:t>
      </w:r>
    </w:p>
    <w:p>
      <w:pPr>
        <w:pStyle w:val="Normal"/>
        <w:ind w:start="360" w:hanging="0"/>
        <w:rPr>
          <w:rFonts w:ascii="Russian Times" w:hAnsi="Russian Times" w:cs="Russian Times"/>
        </w:rPr>
      </w:pPr>
      <w:r>
        <w:rPr>
          <w:rFonts w:cs="Times Armenian" w:ascii="Times Armenian" w:hAnsi="Times Armenian"/>
          <w:sz w:val="21"/>
          <w:szCs w:val="21"/>
        </w:rPr>
        <w:t>Ե՛վ ձանձրույթ բերող անդորրի գրկում,</w:t>
        <w:tab/>
        <w:tab/>
        <w:t>10-10-10-10</w:t>
      </w:r>
    </w:p>
    <w:p>
      <w:pPr>
        <w:pStyle w:val="Normal"/>
        <w:ind w:start="360" w:hanging="0"/>
        <w:rPr>
          <w:rFonts w:ascii="Russian Times" w:hAnsi="Russian Times" w:cs="Russian Times"/>
        </w:rPr>
      </w:pPr>
      <w:r>
        <w:rPr>
          <w:rFonts w:cs="Times Armenian" w:ascii="Times Armenian" w:hAnsi="Times Armenian"/>
          <w:sz w:val="21"/>
          <w:szCs w:val="21"/>
        </w:rPr>
        <w:t>Ե՛վ տագնապներում` մարտի փոթորկուն,–</w:t>
      </w:r>
    </w:p>
    <w:p>
      <w:pPr>
        <w:pStyle w:val="Normal"/>
        <w:ind w:start="360" w:hanging="0"/>
        <w:rPr>
          <w:rFonts w:ascii="Russian Times" w:hAnsi="Russian Times" w:cs="Russian Times"/>
        </w:rPr>
      </w:pPr>
      <w:r>
        <w:rPr>
          <w:rFonts w:cs="Times Armenian" w:ascii="Times Armenian" w:hAnsi="Times Armenian"/>
          <w:sz w:val="21"/>
          <w:szCs w:val="21"/>
        </w:rPr>
        <w:t>Պահապան եղիր ինձ, իմ թալիսման: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Քաղցրությամբ ցողված խաբկանք սրբազան...</w:t>
        <w:tab/>
        <w:t>a d՛՛՛ d՛՛ a</w:t>
      </w:r>
    </w:p>
    <w:p>
      <w:pPr>
        <w:pStyle w:val="Normal"/>
        <w:ind w:start="360" w:hanging="0"/>
        <w:rPr>
          <w:rFonts w:ascii="Russian Times" w:hAnsi="Russian Times" w:cs="Russian Times"/>
        </w:rPr>
      </w:pPr>
      <w:r>
        <w:rPr>
          <w:rFonts w:cs="Times Armenian" w:ascii="Times Armenian" w:hAnsi="Times Armenian"/>
          <w:sz w:val="21"/>
          <w:szCs w:val="21"/>
        </w:rPr>
        <w:t>Եվ կախարդական լուսատու հոգու,</w:t>
        <w:tab/>
        <w:tab/>
        <w:tab/>
        <w:t>10(11)-10-10-10</w:t>
      </w:r>
    </w:p>
    <w:p>
      <w:pPr>
        <w:pStyle w:val="Normal"/>
        <w:ind w:start="360" w:hanging="0"/>
        <w:rPr>
          <w:rFonts w:ascii="Russian Times" w:hAnsi="Russian Times" w:cs="Russian Times"/>
        </w:rPr>
      </w:pPr>
      <w:r>
        <w:rPr>
          <w:rFonts w:cs="Times Armenian" w:ascii="Times Armenian" w:hAnsi="Times Armenian"/>
          <w:sz w:val="21"/>
          <w:szCs w:val="21"/>
        </w:rPr>
        <w:t>Որը ինձ լքեց, հեռացավ թաքուն, –</w:t>
      </w:r>
    </w:p>
    <w:p>
      <w:pPr>
        <w:pStyle w:val="Normal"/>
        <w:ind w:start="360" w:hanging="0"/>
        <w:rPr>
          <w:rFonts w:ascii="Russian Times" w:hAnsi="Russian Times" w:cs="Russian Times"/>
        </w:rPr>
      </w:pPr>
      <w:r>
        <w:rPr>
          <w:rFonts w:cs="Times Armenian" w:ascii="Times Armenian" w:hAnsi="Times Armenian"/>
          <w:sz w:val="21"/>
          <w:szCs w:val="21"/>
        </w:rPr>
        <w:t>Պահապան եղիր ինձ, իմ թալիսման: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Սրտիս վերքերը թող որ հավիտյան</w:t>
        <w:tab/>
        <w:tab/>
        <w:tab/>
        <w:t>a e e a</w:t>
      </w:r>
    </w:p>
    <w:p>
      <w:pPr>
        <w:pStyle w:val="Normal"/>
        <w:ind w:start="360" w:hanging="0"/>
        <w:rPr>
          <w:rFonts w:ascii="Russian Times" w:hAnsi="Russian Times" w:cs="Russian Times"/>
        </w:rPr>
      </w:pPr>
      <w:r>
        <w:rPr>
          <w:rFonts w:cs="Times Armenian" w:ascii="Times Armenian" w:hAnsi="Times Armenian"/>
          <w:sz w:val="21"/>
          <w:szCs w:val="21"/>
        </w:rPr>
        <w:t>Էլ չփորփրեն հուշերը անլույս:</w:t>
        <w:tab/>
        <w:tab/>
        <w:tab/>
        <w:t>10-10-10-10</w:t>
      </w:r>
    </w:p>
    <w:p>
      <w:pPr>
        <w:pStyle w:val="Normal"/>
        <w:ind w:start="360" w:hanging="0"/>
        <w:rPr>
          <w:rFonts w:ascii="Russian Times" w:hAnsi="Russian Times" w:cs="Russian Times"/>
        </w:rPr>
      </w:pPr>
      <w:r>
        <w:rPr>
          <w:rFonts w:cs="Times Armenian" w:ascii="Times Armenian" w:hAnsi="Times Armenian"/>
          <w:sz w:val="21"/>
          <w:szCs w:val="21"/>
        </w:rPr>
        <w:t>Քնի՛ր, իմ բաղձանք, մնաս բարով, հույս,</w:t>
      </w:r>
      <w:r>
        <w:rPr>
          <w:rFonts w:cs="Times Armenian" w:ascii="Times Armenian" w:hAnsi="Times Armenian"/>
          <w:b/>
          <w:sz w:val="21"/>
          <w:szCs w:val="21"/>
        </w:rPr>
        <w:t xml:space="preserve"> –</w:t>
      </w:r>
    </w:p>
    <w:p>
      <w:pPr>
        <w:pStyle w:val="Normal"/>
        <w:ind w:start="360" w:hanging="0"/>
        <w:rPr>
          <w:rFonts w:ascii="Russian Times" w:hAnsi="Russian Times" w:cs="Russian Times"/>
        </w:rPr>
      </w:pPr>
      <w:r>
        <w:rPr>
          <w:rFonts w:cs="Times Armenian" w:ascii="Times Armenian" w:hAnsi="Times Armenian"/>
          <w:sz w:val="21"/>
          <w:szCs w:val="21"/>
        </w:rPr>
        <w:t>Պահապան եղիր ինձ, իմ թալիսման: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r>
    </w:p>
    <w:p>
      <w:pPr>
        <w:pStyle w:val="Normal"/>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b/>
          <w:i/>
          <w:sz w:val="21"/>
          <w:szCs w:val="21"/>
        </w:rPr>
      </w:r>
    </w:p>
    <w:p>
      <w:pPr>
        <w:pStyle w:val="Heading3"/>
        <w:numPr>
          <w:ilvl w:val="0"/>
          <w:numId w:val="0"/>
        </w:numPr>
        <w:ind w:start="720" w:hanging="0"/>
        <w:rPr>
          <w:rFonts w:ascii="Russian Times" w:hAnsi="Russian Times" w:cs="Russian Times"/>
        </w:rPr>
      </w:pPr>
      <w:bookmarkStart w:id="85" w:name="__RefHeading___Toc409540398"/>
      <w:bookmarkEnd w:id="85"/>
      <w:r>
        <w:rPr>
          <w:b/>
          <w:i/>
        </w:rPr>
        <w:t>21.5 ***</w:t>
      </w:r>
      <w:r>
        <w:rPr/>
        <w:t xml:space="preserve"> </w:t>
      </w:r>
      <w:r>
        <w:rPr>
          <w:rFonts w:cs="Times Armenian" w:ascii="Times Armenian" w:hAnsi="Times Armenian"/>
          <w:b/>
        </w:rPr>
        <w:t>Լեր ապավեն, իմ թալիսման</w:t>
      </w:r>
    </w:p>
    <w:p>
      <w:pPr>
        <w:pStyle w:val="Normal"/>
        <w:ind w:start="360" w:hanging="0"/>
        <w:jc w:val="end"/>
        <w:rPr>
          <w:rFonts w:ascii="Russian Times" w:hAnsi="Russian Times" w:cs="Russian Times"/>
        </w:rPr>
      </w:pPr>
      <w:r>
        <w:rPr>
          <w:rFonts w:cs="Times Armenian" w:ascii="Times Armenian" w:hAnsi="Times Armenian"/>
          <w:b/>
          <w:i/>
          <w:sz w:val="21"/>
          <w:szCs w:val="21"/>
        </w:rPr>
        <w:t>Թարգման` Հրաչյա Բեյլերյան</w:t>
      </w:r>
    </w:p>
    <w:p>
      <w:pPr>
        <w:pStyle w:val="Normal"/>
        <w:ind w:start="360" w:hanging="0"/>
        <w:rPr>
          <w:rFonts w:ascii="Russian Times" w:hAnsi="Russian Times" w:cs="Russian Times"/>
        </w:rPr>
      </w:pPr>
      <w:r>
        <w:rPr>
          <w:rFonts w:cs="Times Armenian" w:ascii="Times Armenian" w:hAnsi="Times Armenian"/>
          <w:b/>
          <w:i/>
          <w:sz w:val="21"/>
          <w:szCs w:val="21"/>
        </w:rPr>
      </w:r>
    </w:p>
    <w:p>
      <w:pPr>
        <w:pStyle w:val="Normal"/>
        <w:ind w:start="360" w:hanging="0"/>
        <w:rPr>
          <w:rFonts w:ascii="Russian Times" w:hAnsi="Russian Times" w:cs="Russian Times"/>
        </w:rPr>
      </w:pPr>
      <w:r>
        <w:rPr>
          <w:rFonts w:cs="Times Armenian" w:ascii="Times Armenian" w:hAnsi="Times Armenian"/>
          <w:sz w:val="21"/>
          <w:szCs w:val="21"/>
        </w:rPr>
        <w:t>Լեր ապավեն, իմ թալիսման,</w:t>
        <w:tab/>
        <w:tab/>
        <w:tab/>
        <w:tab/>
        <w:t>a b c a՛</w:t>
      </w:r>
    </w:p>
    <w:p>
      <w:pPr>
        <w:pStyle w:val="Normal"/>
        <w:ind w:start="360" w:hanging="0"/>
        <w:rPr>
          <w:rFonts w:ascii="Russian Times" w:hAnsi="Russian Times" w:cs="Russian Times"/>
        </w:rPr>
      </w:pPr>
      <w:r>
        <w:rPr>
          <w:rFonts w:cs="Times Armenian" w:ascii="Times Armenian" w:hAnsi="Times Armenian"/>
          <w:b/>
          <w:i/>
          <w:sz w:val="21"/>
          <w:szCs w:val="21"/>
        </w:rPr>
        <w:t>Այն օրերին, երբ հալածեն ինձ,</w:t>
      </w:r>
      <w:r>
        <w:rPr>
          <w:rFonts w:cs="Times Armenian" w:ascii="Times Armenian" w:hAnsi="Times Armenian"/>
          <w:sz w:val="21"/>
          <w:szCs w:val="21"/>
        </w:rPr>
        <w:tab/>
        <w:tab/>
        <w:tab/>
        <w:tab/>
        <w:t>8-9-9-8</w:t>
      </w:r>
    </w:p>
    <w:p>
      <w:pPr>
        <w:pStyle w:val="Normal"/>
        <w:ind w:start="360" w:hanging="0"/>
        <w:rPr>
          <w:rFonts w:ascii="Russian Times" w:hAnsi="Russian Times" w:cs="Russian Times"/>
        </w:rPr>
      </w:pPr>
      <w:r>
        <w:rPr>
          <w:rFonts w:cs="Times Armenian" w:ascii="Times Armenian" w:hAnsi="Times Armenian"/>
          <w:b/>
          <w:i/>
          <w:sz w:val="21"/>
          <w:szCs w:val="21"/>
        </w:rPr>
        <w:t>Երբ մեղանչեմ, բախտս կոծե՛մ իսկ.</w:t>
      </w:r>
    </w:p>
    <w:p>
      <w:pPr>
        <w:pStyle w:val="Normal"/>
        <w:ind w:start="360" w:hanging="0"/>
        <w:rPr>
          <w:rFonts w:ascii="Russian Times" w:hAnsi="Russian Times" w:cs="Russian Times"/>
        </w:rPr>
      </w:pPr>
      <w:r>
        <w:rPr>
          <w:rFonts w:cs="Times Armenian" w:ascii="Times Armenian" w:hAnsi="Times Armenian"/>
          <w:sz w:val="21"/>
          <w:szCs w:val="21"/>
        </w:rPr>
        <w:t>Լե՜ր դառն օրվա քաղցրիկ ընծան: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Երբ փոթորկվում է օվկիան</w:t>
      </w:r>
      <w:r>
        <w:rPr>
          <w:rFonts w:cs="Times Armenian" w:ascii="Times Armenian" w:hAnsi="Times Armenian"/>
          <w:b/>
          <w:i/>
          <w:sz w:val="21"/>
          <w:szCs w:val="21"/>
        </w:rPr>
        <w:t>ն</w:t>
      </w:r>
      <w:r>
        <w:rPr>
          <w:rFonts w:cs="Times Armenian" w:ascii="Times Armenian" w:hAnsi="Times Armenian"/>
          <w:sz w:val="21"/>
          <w:szCs w:val="21"/>
        </w:rPr>
        <w:t xml:space="preserve"> –</w:t>
        <w:tab/>
        <w:tab/>
        <w:tab/>
        <w:tab/>
        <w:t>e f f a</w:t>
      </w:r>
    </w:p>
    <w:p>
      <w:pPr>
        <w:pStyle w:val="Normal"/>
        <w:ind w:start="360" w:hanging="0"/>
        <w:rPr>
          <w:rFonts w:ascii="Russian Times" w:hAnsi="Russian Times" w:cs="Russian Times"/>
        </w:rPr>
      </w:pPr>
      <w:r>
        <w:rPr>
          <w:rFonts w:cs="Times Armenian" w:ascii="Times Armenian" w:hAnsi="Times Armenian"/>
          <w:sz w:val="21"/>
          <w:szCs w:val="21"/>
        </w:rPr>
        <w:t xml:space="preserve">Իմ շուրջ բոլորը մռնչում </w:t>
      </w:r>
      <w:r>
        <w:rPr>
          <w:rFonts w:cs="Times Armenian" w:ascii="Times Armenian" w:hAnsi="Times Armenian"/>
          <w:b/>
          <w:i/>
          <w:sz w:val="21"/>
          <w:szCs w:val="21"/>
        </w:rPr>
        <w:t>է,</w:t>
      </w:r>
      <w:r>
        <w:rPr>
          <w:rFonts w:cs="Times Armenian" w:ascii="Times Armenian" w:hAnsi="Times Armenian"/>
          <w:sz w:val="21"/>
          <w:szCs w:val="21"/>
        </w:rPr>
        <w:tab/>
        <w:tab/>
        <w:tab/>
        <w:tab/>
        <w:tab/>
        <w:t>8-9-9-8</w:t>
      </w:r>
    </w:p>
    <w:p>
      <w:pPr>
        <w:pStyle w:val="Normal"/>
        <w:ind w:start="360" w:hanging="0"/>
        <w:rPr>
          <w:rFonts w:ascii="Russian Times" w:hAnsi="Russian Times" w:cs="Russian Times"/>
        </w:rPr>
      </w:pPr>
      <w:r>
        <w:rPr>
          <w:rFonts w:cs="Times Armenian" w:ascii="Times Armenian" w:hAnsi="Times Armenian"/>
          <w:sz w:val="21"/>
          <w:szCs w:val="21"/>
        </w:rPr>
        <w:t xml:space="preserve">Շանթեղ ամպրոպը երբ գոչում </w:t>
      </w:r>
      <w:r>
        <w:rPr>
          <w:rFonts w:cs="Times Armenian" w:ascii="Times Armenian" w:hAnsi="Times Armenian"/>
          <w:b/>
          <w:i/>
          <w:sz w:val="21"/>
          <w:szCs w:val="21"/>
        </w:rPr>
        <w:t>է,</w:t>
      </w:r>
      <w:r>
        <w:rPr>
          <w:rFonts w:cs="Times Armenian" w:ascii="Times Armenian" w:hAnsi="Times Armenian"/>
          <w:sz w:val="21"/>
          <w:szCs w:val="21"/>
        </w:rPr>
        <w:t xml:space="preserve"> –</w:t>
      </w:r>
    </w:p>
    <w:p>
      <w:pPr>
        <w:pStyle w:val="Normal"/>
        <w:ind w:start="360" w:hanging="0"/>
        <w:rPr>
          <w:rFonts w:ascii="Russian Times" w:hAnsi="Russian Times" w:cs="Russian Times"/>
        </w:rPr>
      </w:pPr>
      <w:r>
        <w:rPr>
          <w:rFonts w:cs="Times Armenian" w:ascii="Times Armenian" w:hAnsi="Times Armenian"/>
          <w:sz w:val="21"/>
          <w:szCs w:val="21"/>
        </w:rPr>
        <w:t>Լեր ապավեն, իմ թալիսման: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Խորթ վայրերում իմ մենության,</w:t>
        <w:tab/>
        <w:tab/>
        <w:tab/>
        <w:tab/>
        <w:t>a f f a</w:t>
      </w:r>
    </w:p>
    <w:p>
      <w:pPr>
        <w:pStyle w:val="Normal"/>
        <w:ind w:start="360" w:hanging="0"/>
        <w:rPr>
          <w:rFonts w:ascii="Russian Times" w:hAnsi="Russian Times" w:cs="Russian Times"/>
        </w:rPr>
      </w:pPr>
      <w:r>
        <w:rPr>
          <w:rFonts w:cs="Times Armenian" w:ascii="Times Armenian" w:hAnsi="Times Armenian"/>
          <w:sz w:val="21"/>
          <w:szCs w:val="21"/>
        </w:rPr>
        <w:t xml:space="preserve">Երբ մունջ ձանձրույթն ինձ պարուրում </w:t>
      </w:r>
      <w:r>
        <w:rPr>
          <w:rFonts w:cs="Times Armenian" w:ascii="Times Armenian" w:hAnsi="Times Armenian"/>
          <w:b/>
          <w:i/>
          <w:sz w:val="21"/>
          <w:szCs w:val="21"/>
        </w:rPr>
        <w:t>է,</w:t>
      </w:r>
      <w:r>
        <w:rPr>
          <w:rFonts w:cs="Times Armenian" w:ascii="Times Armenian" w:hAnsi="Times Armenian"/>
          <w:sz w:val="21"/>
          <w:szCs w:val="21"/>
        </w:rPr>
        <w:tab/>
        <w:tab/>
        <w:tab/>
        <w:t>8-9-9-8</w:t>
      </w:r>
    </w:p>
    <w:p>
      <w:pPr>
        <w:pStyle w:val="Normal"/>
        <w:ind w:start="360" w:hanging="0"/>
        <w:rPr>
          <w:rFonts w:ascii="Russian Times" w:hAnsi="Russian Times" w:cs="Russian Times"/>
        </w:rPr>
      </w:pPr>
      <w:r>
        <w:rPr>
          <w:rFonts w:cs="Times Armenian" w:ascii="Times Armenian" w:hAnsi="Times Armenian"/>
          <w:sz w:val="21"/>
          <w:szCs w:val="21"/>
        </w:rPr>
        <w:t>Ահեղ մարտի բոց ու հուրում էլ</w:t>
      </w:r>
    </w:p>
    <w:p>
      <w:pPr>
        <w:pStyle w:val="Normal"/>
        <w:ind w:start="360" w:hanging="0"/>
        <w:rPr>
          <w:rFonts w:ascii="Russian Times" w:hAnsi="Russian Times" w:cs="Russian Times"/>
        </w:rPr>
      </w:pPr>
      <w:r>
        <w:rPr>
          <w:rFonts w:cs="Times Armenian" w:ascii="Times Armenian" w:hAnsi="Times Armenian"/>
          <w:sz w:val="21"/>
          <w:szCs w:val="21"/>
        </w:rPr>
        <w:t>Լեր ապավեն, իմ թալիսման: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Անուշ խաբկանքը սրբազան</w:t>
        <w:tab/>
        <w:tab/>
        <w:tab/>
        <w:tab/>
        <w:t>a g h a</w:t>
      </w:r>
    </w:p>
    <w:p>
      <w:pPr>
        <w:pStyle w:val="Normal"/>
        <w:ind w:start="360" w:hanging="0"/>
        <w:rPr>
          <w:rFonts w:ascii="Russian Times" w:hAnsi="Russian Times" w:cs="Russian Times"/>
        </w:rPr>
      </w:pPr>
      <w:r>
        <w:rPr>
          <w:rFonts w:cs="Times Armenian" w:ascii="Times Armenian" w:hAnsi="Times Armenian"/>
          <w:sz w:val="21"/>
          <w:szCs w:val="21"/>
        </w:rPr>
        <w:t xml:space="preserve">Հոգվույս դյութանքն ու լուսատուն </w:t>
      </w:r>
      <w:r>
        <w:rPr>
          <w:rFonts w:cs="Times Armenian" w:ascii="Times Armenian" w:hAnsi="Times Armenian"/>
          <w:b/>
          <w:i/>
          <w:sz w:val="21"/>
          <w:szCs w:val="21"/>
        </w:rPr>
        <w:t>էր...</w:t>
      </w:r>
      <w:r>
        <w:rPr>
          <w:rFonts w:cs="Times Armenian" w:ascii="Times Armenian" w:hAnsi="Times Armenian"/>
          <w:sz w:val="21"/>
          <w:szCs w:val="21"/>
        </w:rPr>
        <w:tab/>
        <w:tab/>
        <w:tab/>
        <w:t>8-9-9-8</w:t>
      </w:r>
    </w:p>
    <w:p>
      <w:pPr>
        <w:pStyle w:val="Normal"/>
        <w:ind w:start="360" w:hanging="0"/>
        <w:rPr>
          <w:rFonts w:ascii="Russian Times" w:hAnsi="Russian Times" w:cs="Russian Times"/>
        </w:rPr>
      </w:pPr>
      <w:r>
        <w:rPr>
          <w:rFonts w:cs="Times Armenian" w:ascii="Times Armenian" w:hAnsi="Times Armenian"/>
          <w:sz w:val="21"/>
          <w:szCs w:val="21"/>
        </w:rPr>
        <w:t xml:space="preserve">Կոծկվել թաքույց դրժել է </w:t>
      </w:r>
      <w:r>
        <w:rPr>
          <w:rFonts w:cs="Times Armenian" w:ascii="Times Armenian" w:hAnsi="Times Armenian"/>
          <w:b/>
          <w:i/>
          <w:sz w:val="21"/>
          <w:szCs w:val="21"/>
        </w:rPr>
        <w:t>հունը...</w:t>
      </w:r>
    </w:p>
    <w:p>
      <w:pPr>
        <w:pStyle w:val="Normal"/>
        <w:ind w:start="360" w:hanging="0"/>
        <w:rPr>
          <w:rFonts w:ascii="Russian Times" w:hAnsi="Russian Times" w:cs="Russian Times"/>
        </w:rPr>
      </w:pPr>
      <w:r>
        <w:rPr>
          <w:rFonts w:cs="Times Armenian" w:ascii="Times Armenian" w:hAnsi="Times Armenian"/>
          <w:sz w:val="21"/>
          <w:szCs w:val="21"/>
        </w:rPr>
        <w:t>Լեր ապավեն, իմ թալիսման:</w:t>
      </w:r>
    </w:p>
    <w:p>
      <w:pPr>
        <w:pStyle w:val="Normal"/>
        <w:ind w:start="360" w:hanging="0"/>
        <w:rPr>
          <w:rFonts w:ascii="Russian Times" w:hAnsi="Russian Times" w:cs="Russian Times"/>
        </w:rPr>
      </w:pPr>
      <w:r>
        <w:rPr>
          <w:rFonts w:cs="Times Armenian" w:ascii="Times Armenian" w:hAnsi="Times Armenian"/>
          <w:sz w:val="21"/>
          <w:szCs w:val="21"/>
        </w:rPr>
      </w:r>
    </w:p>
    <w:p>
      <w:pPr>
        <w:pStyle w:val="Normal"/>
        <w:ind w:start="360" w:hanging="0"/>
        <w:rPr>
          <w:rFonts w:ascii="Russian Times" w:hAnsi="Russian Times" w:cs="Russian Times"/>
        </w:rPr>
      </w:pPr>
      <w:r>
        <w:rPr>
          <w:rFonts w:cs="Times Armenian" w:ascii="Times Armenian" w:hAnsi="Times Armenian"/>
          <w:sz w:val="21"/>
          <w:szCs w:val="21"/>
        </w:rPr>
        <w:t>Սրտիս վերքերն իմ ամենայն</w:t>
        <w:tab/>
        <w:tab/>
        <w:tab/>
        <w:tab/>
        <w:t xml:space="preserve">a i j a </w:t>
      </w:r>
    </w:p>
    <w:p>
      <w:pPr>
        <w:pStyle w:val="Normal"/>
        <w:ind w:start="360" w:hanging="0"/>
        <w:rPr>
          <w:rFonts w:ascii="Russian Times" w:hAnsi="Russian Times" w:cs="Russian Times"/>
        </w:rPr>
      </w:pPr>
      <w:r>
        <w:rPr>
          <w:rFonts w:cs="Times Armenian" w:ascii="Times Armenian" w:hAnsi="Times Armenian"/>
          <w:sz w:val="21"/>
          <w:szCs w:val="21"/>
        </w:rPr>
        <w:t>Հուշի խոցմամբ թող չտանջե՛ն ինձ:</w:t>
        <w:tab/>
        <w:tab/>
        <w:tab/>
        <w:tab/>
        <w:t>8-9-9-8</w:t>
      </w:r>
    </w:p>
    <w:p>
      <w:pPr>
        <w:pStyle w:val="Normal"/>
        <w:ind w:start="360" w:hanging="0"/>
        <w:rPr>
          <w:rFonts w:ascii="Russian Times" w:hAnsi="Russian Times" w:cs="Russian Times"/>
        </w:rPr>
      </w:pPr>
      <w:r>
        <w:rPr>
          <w:rFonts w:cs="Times Armenian" w:ascii="Times Armenian" w:hAnsi="Times Armenian"/>
          <w:sz w:val="21"/>
          <w:szCs w:val="21"/>
        </w:rPr>
        <w:t>Հու՛յս, հեռացի՜ր. ննջե՛ք, տենչե՜ր իմ.</w:t>
      </w:r>
    </w:p>
    <w:p>
      <w:pPr>
        <w:pStyle w:val="Normal"/>
        <w:ind w:start="360" w:hanging="0"/>
        <w:rPr>
          <w:rFonts w:ascii="Russian Times" w:hAnsi="Russian Times" w:cs="Russian Times"/>
        </w:rPr>
      </w:pPr>
      <w:r>
        <w:rPr>
          <w:rFonts w:cs="Times Armenian" w:ascii="Times Armenian" w:hAnsi="Times Armenian"/>
          <w:sz w:val="21"/>
          <w:szCs w:val="21"/>
        </w:rPr>
        <w:t>Լեր ապավեն, իմ թալիսման:</w:t>
      </w:r>
      <w:r>
        <w:br w:type="page"/>
      </w:r>
    </w:p>
    <w:p>
      <w:pPr>
        <w:pStyle w:val="Heading2"/>
        <w:numPr>
          <w:ilvl w:val="0"/>
          <w:numId w:val="0"/>
        </w:numPr>
        <w:ind w:start="0" w:hanging="0"/>
        <w:rPr>
          <w:rFonts w:ascii="Russian Times" w:hAnsi="Russian Times" w:cs="Russian Times"/>
        </w:rPr>
      </w:pPr>
      <w:bookmarkStart w:id="86" w:name="__RefHeading___Toc409540399"/>
      <w:bookmarkEnd w:id="86"/>
      <w:r>
        <w:rPr>
          <w:rFonts w:cs="Times Armenian" w:ascii="Times Armenian" w:hAnsi="Times Armenian"/>
        </w:rPr>
        <w:t>ԻՈՍԻՖ ԲՐՈԴՍԿԻ</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sz w:val="21"/>
          <w:szCs w:val="21"/>
        </w:rPr>
      </w:r>
    </w:p>
    <w:p>
      <w:pPr>
        <w:pStyle w:val="Heading3"/>
        <w:numPr>
          <w:ilvl w:val="0"/>
          <w:numId w:val="0"/>
        </w:numPr>
        <w:ind w:start="720" w:hanging="0"/>
        <w:rPr>
          <w:rFonts w:ascii="Russian Times" w:hAnsi="Russian Times" w:cs="Russian Times"/>
        </w:rPr>
      </w:pPr>
      <w:bookmarkStart w:id="87" w:name="__RefHeading___Toc409540400"/>
      <w:r>
        <w:rPr>
          <w:rFonts w:cs="Russian Times" w:ascii="Russian Times" w:hAnsi="Russian Times"/>
        </w:rPr>
        <w:t xml:space="preserve">22. </w:t>
      </w:r>
      <w:bookmarkEnd w:id="87"/>
      <w:r>
        <w:rPr>
          <w:rFonts w:cs="Russian Times" w:ascii="Russian Times" w:hAnsi="Russian Times"/>
        </w:rPr>
        <w:t>К Ликомеду, на Скирос</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ab/>
        <w:tab/>
        <w:tab/>
        <w:tab/>
        <w:t>М. Б.</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Я покидаю город, как Тезей –</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свой лабиринт, оставив Минотавра</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смердеть, а Ариадну – ворковать</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в объятиях Вакха.</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ab/>
        <w:tab/>
        <w:tab/>
        <w:t>Вот она, победа!</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Апофеоз подвижничества. Бог</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как раз тогда подстраивает встречу,</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 xml:space="preserve">когда мы, в центре завершив дела, </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уже бредем по пустырю с добычей,</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 xml:space="preserve">навеки уходя из этих мест, </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чтоб больше никогда не возвращаться.</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В конце концов, убийство есть убийство.</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Долг смертных ополчаться на чудовищ.</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Но кто сказал, что чудища бессмертны?</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И, дабы не могли мы возомнить</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себя отличными от побежденных,</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Бог отнимает всякую награду,</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тайком от глаз ликующей толпы,</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и нам велит молчать. И мы уходим.</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Теперь уже и вправду – навсегда.</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Ведь если может человек вернуться</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на место преступления, то туда,</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где был унижен, он придти не сможет.</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И в этом пункте планы Божества</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и наше ощущенье униженья</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настолько абсолютно совпадают,</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что за спиною остаются: ночь,</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смердящий зверь, ликующие толпы,</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дома, огни. И Вакх на пустыре</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милуется в потемках с Ариадной.</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Когда нибудь придется возвращаться…</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Назад. Домой. К родному очагу.</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И ляжет путь мой через этот город.</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Дай Бог тогда, чтоб не было со мной</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 xml:space="preserve">двуострого меча, поскольку город </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 xml:space="preserve">обычно начинается для тех, </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 xml:space="preserve">кто в нем живет, с центральных площадей </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и башен,</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ab/>
        <w:tab/>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А для странников – с окраин.</w:t>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r>
    </w:p>
    <w:p>
      <w:pPr>
        <w:pStyle w:val="TextBodyIndent"/>
        <w:spacing w:lineRule="exact" w:line="240"/>
        <w:ind w:start="360" w:hanging="0"/>
        <w:jc w:val="both"/>
        <w:rPr>
          <w:rFonts w:ascii="Russian Times" w:hAnsi="Russian Times" w:cs="Russian Times"/>
        </w:rPr>
      </w:pPr>
      <w:r>
        <w:rPr>
          <w:rFonts w:cs="Russian Times" w:ascii="Russian Times" w:hAnsi="Russian Times"/>
          <w:b w:val="false"/>
          <w:i w:val="false"/>
          <w:sz w:val="21"/>
          <w:szCs w:val="21"/>
        </w:rPr>
        <w:t>1967</w:t>
      </w:r>
    </w:p>
    <w:p>
      <w:pPr>
        <w:pStyle w:val="TextBodyIndent"/>
        <w:spacing w:lineRule="auto" w:line="240"/>
        <w:ind w:start="360" w:hanging="0"/>
        <w:jc w:val="both"/>
        <w:rPr>
          <w:rFonts w:ascii="Russian Times" w:hAnsi="Russian Times" w:cs="Russian Times"/>
        </w:rPr>
      </w:pPr>
      <w:r>
        <w:rPr>
          <w:rFonts w:cs="Russian Times" w:ascii="Russian Times" w:hAnsi="Russian Times"/>
          <w:b w:val="false"/>
          <w:i w:val="false"/>
          <w:sz w:val="21"/>
          <w:szCs w:val="21"/>
        </w:rPr>
      </w:r>
    </w:p>
    <w:p>
      <w:pPr>
        <w:pStyle w:val="TextBodyIndent"/>
        <w:spacing w:lineRule="auto" w:line="240"/>
        <w:ind w:start="360" w:hanging="0"/>
        <w:jc w:val="both"/>
        <w:rPr>
          <w:rFonts w:ascii="Russian Times" w:hAnsi="Russian Times" w:cs="Russian Times"/>
        </w:rPr>
      </w:pPr>
      <w:r>
        <w:rPr>
          <w:rFonts w:cs="Russian Times" w:ascii="Russian Times" w:hAnsi="Russian Times"/>
          <w:b w:val="false"/>
          <w:i w:val="false"/>
          <w:sz w:val="21"/>
          <w:szCs w:val="21"/>
        </w:rPr>
      </w:r>
    </w:p>
    <w:p>
      <w:pPr>
        <w:pStyle w:val="TextBodyIndent"/>
        <w:spacing w:lineRule="auto" w:line="240"/>
        <w:ind w:start="360" w:hanging="0"/>
        <w:jc w:val="both"/>
        <w:rPr>
          <w:rFonts w:ascii="Russian Times" w:hAnsi="Russian Times" w:cs="Russian Times"/>
        </w:rPr>
      </w:pPr>
      <w:r>
        <w:rPr>
          <w:rFonts w:cs="Russian Times" w:ascii="Russian Times" w:hAnsi="Russian Times"/>
          <w:b w:val="false"/>
          <w:i w:val="false"/>
          <w:sz w:val="21"/>
          <w:szCs w:val="21"/>
        </w:rPr>
      </w:r>
    </w:p>
    <w:p>
      <w:pPr>
        <w:pStyle w:val="Heading3"/>
        <w:numPr>
          <w:ilvl w:val="0"/>
          <w:numId w:val="0"/>
        </w:numPr>
        <w:ind w:start="720" w:hanging="0"/>
        <w:rPr>
          <w:rFonts w:ascii="Russian Times" w:hAnsi="Russian Times" w:cs="Russian Times"/>
        </w:rPr>
      </w:pPr>
      <w:bookmarkStart w:id="88" w:name="__RefHeading___Toc409540401"/>
      <w:r>
        <w:rPr>
          <w:rFonts w:cs="Times Armenian" w:ascii="Times Armenian" w:hAnsi="Times Armenian"/>
          <w:i/>
        </w:rPr>
        <w:t>22.1</w:t>
      </w:r>
      <w:r>
        <w:rPr>
          <w:rFonts w:cs="Times Armenian" w:ascii="Times Armenian" w:hAnsi="Times Armenian"/>
        </w:rPr>
        <w:t xml:space="preserve"> ԷԹՈՒՄ  ԵՄ  ՍԿԻՐՈՍ, ԼԻԿՈՄԵԴԵՍԻՆ  ՀՅՈՒՐ</w:t>
      </w:r>
      <w:r>
        <w:rPr/>
        <w:t xml:space="preserve"> </w:t>
      </w:r>
      <w:r>
        <w:rPr>
          <w:vertAlign w:val="superscript"/>
        </w:rPr>
        <w:t>1</w:t>
      </w:r>
      <w:bookmarkEnd w:id="88"/>
      <w:r>
        <w:rPr/>
        <w:t xml:space="preserve">   </w:t>
        <w:tab/>
        <w:t xml:space="preserve"> </w:t>
      </w:r>
    </w:p>
    <w:p>
      <w:pPr>
        <w:pStyle w:val="TextBodyIndent"/>
        <w:spacing w:lineRule="auto" w:line="240"/>
        <w:ind w:start="360" w:hanging="0"/>
        <w:jc w:val="end"/>
        <w:rPr>
          <w:rFonts w:ascii="Russian Times" w:hAnsi="Russian Times" w:cs="Russian Times"/>
        </w:rPr>
      </w:pPr>
      <w:r>
        <w:rPr>
          <w:rFonts w:cs="Times Armenian" w:ascii="Times Armenian" w:hAnsi="Times Armenian"/>
          <w:sz w:val="21"/>
          <w:szCs w:val="21"/>
        </w:rPr>
      </w:r>
    </w:p>
    <w:p>
      <w:pPr>
        <w:pStyle w:val="TextBodyIndent"/>
        <w:spacing w:lineRule="auto" w:line="240"/>
        <w:ind w:start="360" w:hanging="0"/>
        <w:jc w:val="end"/>
        <w:rPr>
          <w:rFonts w:ascii="Russian Times" w:hAnsi="Russian Times" w:cs="Russian Times"/>
        </w:rPr>
      </w:pPr>
      <w:r>
        <w:rPr>
          <w:rFonts w:cs="Times Armenian" w:ascii="Times Armenian" w:hAnsi="Times Armenian"/>
          <w:sz w:val="21"/>
          <w:szCs w:val="21"/>
        </w:rPr>
        <w:t xml:space="preserve">Թարգման` Մ. Հարությունյան </w:t>
      </w:r>
    </w:p>
    <w:p>
      <w:pPr>
        <w:pStyle w:val="TextBodyIndent"/>
        <w:spacing w:lineRule="auto" w:line="240"/>
        <w:ind w:start="360" w:hanging="0"/>
        <w:jc w:val="end"/>
        <w:rPr>
          <w:rFonts w:ascii="Russian Times" w:hAnsi="Russian Times" w:cs="Russian Times"/>
        </w:rPr>
      </w:pPr>
      <w:r>
        <w:rPr>
          <w:rFonts w:cs="Times Armenian" w:ascii="Times Armenian" w:hAnsi="Times Armenian"/>
          <w:sz w:val="21"/>
          <w:szCs w:val="21"/>
        </w:rPr>
        <w:t>9-րդ տարբերակը</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ab/>
        <w:tab/>
        <w:tab/>
        <w:t>Մ. Բ.</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Էթո՛ւմ եմ քաղաքից, ոնց որ Թեսևսը</w:t>
      </w:r>
      <w:r>
        <w:rPr>
          <w:rFonts w:cs="Times Armenian" w:ascii="Times Armenian" w:hAnsi="Times Armenian"/>
          <w:b w:val="false"/>
          <w:i w:val="false"/>
          <w:sz w:val="21"/>
          <w:szCs w:val="21"/>
          <w:vertAlign w:val="superscript"/>
        </w:rPr>
        <w:t>2</w:t>
      </w:r>
      <w:r>
        <w:rPr>
          <w:rFonts w:cs="Times Armenian" w:ascii="Times Armenian" w:hAnsi="Times Armenian"/>
          <w:b w:val="false"/>
          <w:i w:val="false"/>
          <w:sz w:val="21"/>
          <w:szCs w:val="21"/>
        </w:rPr>
        <w:t xml:space="preserve"> գնաց</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իրա լաբիրինթոսից, թողնելով Մինոտավրոսին</w:t>
      </w:r>
      <w:r>
        <w:rPr>
          <w:rFonts w:cs="Times Armenian" w:ascii="Times Armenian" w:hAnsi="Times Armenian"/>
          <w:b w:val="false"/>
          <w:i w:val="false"/>
          <w:sz w:val="21"/>
          <w:szCs w:val="21"/>
          <w:vertAlign w:val="superscript"/>
        </w:rPr>
        <w:t>3</w:t>
      </w:r>
      <w:r>
        <w:rPr>
          <w:rFonts w:cs="Times Armenian" w:ascii="Times Armenian" w:hAnsi="Times Armenian"/>
          <w:b w:val="false"/>
          <w:i w:val="false"/>
          <w:sz w:val="21"/>
          <w:szCs w:val="21"/>
        </w:rPr>
        <w:t>,</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որ նեխի ու հոտի, ու Արիադնեն</w:t>
      </w:r>
      <w:r>
        <w:rPr>
          <w:rFonts w:cs="Times Armenian" w:ascii="Times Armenian" w:hAnsi="Times Armenian"/>
          <w:b w:val="false"/>
          <w:i w:val="false"/>
          <w:sz w:val="21"/>
          <w:szCs w:val="21"/>
          <w:vertAlign w:val="superscript"/>
        </w:rPr>
        <w:t>4</w:t>
      </w:r>
      <w:r>
        <w:rPr>
          <w:rFonts w:cs="Times Armenian" w:ascii="Times Armenian" w:hAnsi="Times Armenian"/>
          <w:b w:val="false"/>
          <w:i w:val="false"/>
          <w:sz w:val="21"/>
          <w:szCs w:val="21"/>
        </w:rPr>
        <w:t xml:space="preserve"> էլ-</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ղունղունա՛ Բաքոսի</w:t>
      </w:r>
      <w:r>
        <w:rPr>
          <w:rFonts w:cs="Times Armenian" w:ascii="Times Armenian" w:hAnsi="Times Armenian"/>
          <w:b w:val="false"/>
          <w:i w:val="false"/>
          <w:sz w:val="21"/>
          <w:szCs w:val="21"/>
          <w:vertAlign w:val="superscript"/>
        </w:rPr>
        <w:t>5</w:t>
      </w:r>
      <w:r>
        <w:rPr>
          <w:rFonts w:cs="Times Armenian" w:ascii="Times Armenian" w:hAnsi="Times Armenian"/>
          <w:b w:val="false"/>
          <w:i w:val="false"/>
          <w:sz w:val="21"/>
          <w:szCs w:val="21"/>
        </w:rPr>
        <w:t xml:space="preserve"> գրկում:</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ab/>
        <w:tab/>
        <w:tab/>
        <w:tab/>
        <w:t>’Սենց են հաղթում, ա՛յ:</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Հենց է՛ս ա  սահմանը նորագործության:</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 xml:space="preserve">Տերն է՛ն վախտ ա մեզ դեմուդեմ հանում, երբ </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գործ ու բան կենտրոնում պրծած ու ավարը ձեռներըս,</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խարխափում ենք չոր ու ցամաք չոլում ու</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հավիտյա՛ն էթում ենք էս յաներից, որ էլ</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ո՛չ մի օր հետ չդառնանք:</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Ինչ էլ անես` սպանդը մնում ա սպանդ:</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Մահկանացուն պտի մեն-մենակ չըհելնի՛ հրեշի դեմ:</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Բայց ախր ո՞վ ասաց, որ հրեշներն անմահ են:</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Ու որ գոռոզ-գոռոզ չհամարենք, որ նման չենք</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պարտվածի, Տերը, ցնծուն ամբոխից թաքուն,</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մեզնից խլում ա ամե՛ն պարգև ու ասում,</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որ ծպտո՛ւն չհանենք: Մենք էլ` թողո՛ւմ ենք ու էթում:</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 xml:space="preserve">Էս անգամ` արդեն հավիտյան: Ու չնայած մարդ </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կարա՛ հետ դառնա տե՛ղն իրա հանցանքի,</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մե՛կ ա, չի կարա դառնա է՛ն մի տեղն ուր –</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ստորացրե՛լ են իրան:</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Ու ըստեղ է՛լ են երկնքի ծրագրերն ու</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ստորանալու մեր հուշ ու զգացմունքը</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է՛ն ձև բռնում իրար, որ հետևը մնում ա –</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գիշե՛ր ու նեխող ու հոտող գազան</w:t>
      </w:r>
      <w:r>
        <w:rPr>
          <w:rFonts w:cs="Times Armenian" w:ascii="Times Armenian" w:hAnsi="Times Armenian"/>
          <w:b w:val="false"/>
          <w:i w:val="false"/>
          <w:sz w:val="21"/>
          <w:szCs w:val="21"/>
          <w:vertAlign w:val="superscript"/>
        </w:rPr>
        <w:t>6</w:t>
      </w:r>
      <w:r>
        <w:rPr>
          <w:rFonts w:cs="Times Armenian" w:ascii="Times Armenian" w:hAnsi="Times Armenian"/>
          <w:b w:val="false"/>
          <w:i w:val="false"/>
          <w:sz w:val="21"/>
          <w:szCs w:val="21"/>
        </w:rPr>
        <w:t xml:space="preserve"> ու</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ցնծուն ամբոխ ու շե՛նք ու լուս: Ու անապատի</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մթընշաղում – Բաքո՛սն ա Արիադնեի հետ ղունղունում:</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Բայց մի օր, ստիպված, հե՛տ եմ դառնալու:</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Դառնալու եմ տո՛ւն, օջա՛խըս հարազատ:</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Ու ճամփես անցնելու ա էս քաղաքով:</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Ու աստվա՛ծ չանի, որ մոտս հանգարծ</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 xml:space="preserve">ածելի թո՛ւրըս ըլնի, որտեվ չնայած </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քաղաքն իրա բնակիչների համար</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սկսվում ա կենտրոնի պարիսպ ու հրապարակից</w:t>
      </w:r>
      <w:r>
        <w:rPr>
          <w:rFonts w:cs="Times Armenian" w:ascii="Times Armenian" w:hAnsi="Times Armenian"/>
          <w:b w:val="false"/>
          <w:i w:val="false"/>
          <w:sz w:val="21"/>
          <w:szCs w:val="21"/>
          <w:vertAlign w:val="superscript"/>
        </w:rPr>
        <w:t>7</w:t>
      </w:r>
      <w:r>
        <w:rPr>
          <w:rFonts w:cs="Times Armenian" w:ascii="Times Armenian" w:hAnsi="Times Armenian"/>
          <w:b w:val="false"/>
          <w:i w:val="false"/>
          <w:sz w:val="21"/>
          <w:szCs w:val="21"/>
        </w:rPr>
        <w:t>,</w:t>
      </w:r>
    </w:p>
    <w:p>
      <w:pPr>
        <w:pStyle w:val="TextBodyIndent"/>
        <w:spacing w:lineRule="auto" w:line="240"/>
        <w:ind w:start="360" w:hanging="0"/>
        <w:jc w:val="both"/>
        <w:rPr>
          <w:rFonts w:ascii="Russian Times" w:hAnsi="Russian Times" w:cs="Russian Times"/>
        </w:rPr>
      </w:pPr>
      <w:r>
        <w:rPr>
          <w:rFonts w:cs="Times Armenian" w:ascii="Times Armenian" w:hAnsi="Times Armenian"/>
          <w:b w:val="false"/>
          <w:i w:val="false"/>
          <w:sz w:val="21"/>
          <w:szCs w:val="21"/>
        </w:rPr>
        <w:t xml:space="preserve">բայց թափառականի՛ </w:t>
      </w:r>
      <w:r>
        <w:rPr>
          <w:rFonts w:cs="Times Armenian" w:ascii="Times Armenian" w:hAnsi="Times Armenian"/>
          <w:b w:val="false"/>
          <w:i w:val="false"/>
          <w:sz w:val="21"/>
          <w:szCs w:val="21"/>
          <w:vertAlign w:val="superscript"/>
        </w:rPr>
        <w:t>8</w:t>
      </w:r>
      <w:r>
        <w:rPr>
          <w:rFonts w:cs="Times Armenian" w:ascii="Times Armenian" w:hAnsi="Times Armenian"/>
          <w:b w:val="false"/>
          <w:i w:val="false"/>
          <w:sz w:val="21"/>
          <w:szCs w:val="21"/>
        </w:rPr>
        <w:t xml:space="preserve"> համար`</w:t>
      </w:r>
    </w:p>
    <w:p>
      <w:pPr>
        <w:pStyle w:val="TextBodyIndent"/>
        <w:spacing w:lineRule="auto" w:line="240"/>
        <w:ind w:start="360" w:hanging="0"/>
        <w:jc w:val="both"/>
        <w:rPr>
          <w:rFonts w:ascii="Russian Times" w:hAnsi="Russian Times" w:cs="Russian Times"/>
        </w:rPr>
      </w:pPr>
      <w:r>
        <w:rPr>
          <w:rFonts w:eastAsia="Times Armenian" w:cs="Times Armenian" w:ascii="Times Armenian" w:hAnsi="Times Armenian"/>
          <w:b w:val="false"/>
          <w:i w:val="false"/>
          <w:sz w:val="21"/>
          <w:szCs w:val="21"/>
        </w:rPr>
        <w:t xml:space="preserve"> </w:t>
      </w:r>
      <w:r>
        <w:rPr>
          <w:rFonts w:cs="Times Armenian" w:ascii="Times Armenian" w:hAnsi="Times Armenian"/>
          <w:b w:val="false"/>
          <w:i w:val="false"/>
          <w:sz w:val="21"/>
          <w:szCs w:val="21"/>
        </w:rPr>
        <w:t>սկսվում ա – փեշերի՛ց:</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r>
    </w:p>
    <w:p>
      <w:pPr>
        <w:pStyle w:val="TextBodyIndent"/>
        <w:spacing w:lineRule="auto" w:line="240"/>
        <w:ind w:firstLine="360"/>
        <w:jc w:val="both"/>
        <w:rPr>
          <w:rFonts w:ascii="Russian Times" w:hAnsi="Russian Times" w:cs="Russian Times"/>
        </w:rPr>
      </w:pPr>
      <w:r>
        <w:rPr>
          <w:rFonts w:cs="Times Armenian" w:ascii="Times Armenian" w:hAnsi="Times Armenian"/>
          <w:b w:val="false"/>
          <w:sz w:val="21"/>
          <w:szCs w:val="21"/>
        </w:rPr>
      </w:r>
    </w:p>
    <w:p>
      <w:pPr>
        <w:pStyle w:val="TextBodyIndent"/>
        <w:spacing w:lineRule="auto" w:line="240"/>
        <w:ind w:firstLine="360"/>
        <w:jc w:val="both"/>
        <w:rPr>
          <w:rFonts w:ascii="Russian Times" w:hAnsi="Russian Times" w:cs="Russian Times"/>
        </w:rPr>
      </w:pPr>
      <w:r>
        <w:rPr>
          <w:rFonts w:cs="Times Armenian" w:ascii="Times Armenian" w:hAnsi="Times Armenian"/>
          <w:b w:val="false"/>
          <w:sz w:val="18"/>
          <w:szCs w:val="18"/>
        </w:rPr>
        <w:t>1.  Լիկոմեդեսը Սկիրոս կղզու արքան էր: Ըստ Արիստոտելից արված քաղվածքների` Թեսևսը եկավ Սկիրոս, որ կղզին տեսնի, ու Լիկոմեդեսը, վախենալով, որ Թեսևսն իր ձե</w:t>
        <w:softHyphen/>
        <w:t>ռից կխլի իշխանությունը, Թեսևսին ժայռից ցած գլորեց ու սպանեց (</w:t>
      </w:r>
      <w:r>
        <w:rPr>
          <w:rFonts w:cs="Times Armenian" w:ascii="Times Armenian" w:hAnsi="Times Armenian"/>
          <w:sz w:val="18"/>
          <w:szCs w:val="18"/>
        </w:rPr>
        <w:t>Արիստոտել, «Աթե</w:t>
        <w:softHyphen/>
        <w:t>նա</w:t>
        <w:softHyphen/>
        <w:t>կան հասարակարգը»</w:t>
      </w:r>
      <w:r>
        <w:rPr>
          <w:rFonts w:cs="Times Armenian" w:ascii="Times Armenian" w:hAnsi="Times Armenian"/>
          <w:b w:val="false"/>
          <w:sz w:val="18"/>
          <w:szCs w:val="18"/>
        </w:rPr>
        <w:t>): Հենց սրա համար էլ այս ոտանավորի վերնագիրը թերևս մեկ</w:t>
        <w:softHyphen/>
        <w:t xml:space="preserve">նըվի այսպես. </w:t>
      </w:r>
      <w:r>
        <w:rPr>
          <w:rFonts w:cs="Times Armenian" w:ascii="Times Armenian" w:hAnsi="Times Armenian"/>
          <w:sz w:val="18"/>
          <w:szCs w:val="18"/>
        </w:rPr>
        <w:t>«Մահվանն ընդառաջ»:</w:t>
      </w:r>
    </w:p>
    <w:p>
      <w:pPr>
        <w:pStyle w:val="TextBodyIndent"/>
        <w:spacing w:lineRule="auto" w:line="240"/>
        <w:ind w:firstLine="360"/>
        <w:jc w:val="both"/>
        <w:rPr>
          <w:rFonts w:ascii="Russian Times" w:hAnsi="Russian Times" w:cs="Russian Times"/>
        </w:rPr>
      </w:pPr>
      <w:r>
        <w:rPr>
          <w:rFonts w:cs="Times Armenian" w:ascii="Times Armenian" w:hAnsi="Times Armenian"/>
          <w:b w:val="false"/>
          <w:sz w:val="18"/>
          <w:szCs w:val="18"/>
        </w:rPr>
        <w:t>2. Արիստոտելը (նույն տեղը) ասում է, որ առաջինը Թեսևսն էր, որ Աթեն</w:t>
        <w:softHyphen/>
        <w:t>քում հավա</w:t>
        <w:softHyphen/>
        <w:t>սա</w:t>
        <w:softHyphen/>
        <w:t>րո</w:t>
        <w:softHyphen/>
        <w:t>ւթյուն հռչակեց, որ շատ ժողովուրդ հավաքվի քաղաքը, ու Աթենքը բարգավաճի:</w:t>
      </w:r>
    </w:p>
    <w:p>
      <w:pPr>
        <w:pStyle w:val="TextBodyIndent"/>
        <w:spacing w:lineRule="auto" w:line="240"/>
        <w:ind w:firstLine="360"/>
        <w:jc w:val="both"/>
        <w:rPr>
          <w:rFonts w:ascii="Russian Times" w:hAnsi="Russian Times" w:cs="Russian Times"/>
        </w:rPr>
      </w:pPr>
      <w:r>
        <w:rPr>
          <w:rFonts w:cs="Times Armenian" w:ascii="Times Armenian" w:hAnsi="Times Armenian"/>
          <w:b w:val="false"/>
          <w:sz w:val="18"/>
          <w:szCs w:val="18"/>
        </w:rPr>
        <w:t>3. Ըստ առասպելի` Թեսևսը մտավ Մինոս արքայի լաբիրինթոսն ու սպանեց Մինոսի տավարին` Մինոտավրոս մարդ-եզանը:</w:t>
      </w:r>
    </w:p>
    <w:p>
      <w:pPr>
        <w:pStyle w:val="TextBodyIndent"/>
        <w:spacing w:lineRule="auto" w:line="240"/>
        <w:ind w:firstLine="360"/>
        <w:jc w:val="both"/>
        <w:rPr>
          <w:rFonts w:ascii="Russian Times" w:hAnsi="Russian Times" w:cs="Russian Times"/>
        </w:rPr>
      </w:pPr>
      <w:r>
        <w:rPr>
          <w:rFonts w:cs="Times Armenian" w:ascii="Times Armenian" w:hAnsi="Times Armenian"/>
          <w:b w:val="false"/>
          <w:sz w:val="18"/>
          <w:szCs w:val="18"/>
        </w:rPr>
        <w:t>4-5. Լաբիրինթոս մտնելուց առաջ Թեսևսին սիրահարված Արիադնեն, Մինոսի դուս</w:t>
        <w:softHyphen/>
        <w:t>տըրը, Թեսևսին մի կծիկ թել տվեց, որ Թեսևսը թելը բացելով գնա ու չմոլորվի ու դուրս գա</w:t>
        <w:softHyphen/>
        <w:t>լու ճամփեն գտնի: Երախտամոռ Թեսևսը, տուն դառ</w:t>
        <w:softHyphen/>
        <w:t>նալու ճամփին, Արիադնեին թողեց մի երևի անմարդաբնակ կղզում, իբր աստվածների հրամանով ու իբր նվեր Բաքոսին:</w:t>
      </w:r>
    </w:p>
    <w:p>
      <w:pPr>
        <w:pStyle w:val="TextBodyIndent"/>
        <w:spacing w:lineRule="auto" w:line="240"/>
        <w:ind w:firstLine="360"/>
        <w:jc w:val="both"/>
        <w:rPr>
          <w:rFonts w:ascii="Russian Times" w:hAnsi="Russian Times" w:cs="Russian Times"/>
        </w:rPr>
      </w:pPr>
      <w:r>
        <w:rPr>
          <w:rFonts w:eastAsia="Times Armenian" w:cs="Times Armenian" w:ascii="Times Armenian" w:hAnsi="Times Armenian"/>
          <w:b w:val="false"/>
          <w:sz w:val="18"/>
          <w:szCs w:val="18"/>
        </w:rPr>
        <w:t xml:space="preserve"> </w:t>
      </w:r>
      <w:r>
        <w:rPr>
          <w:rFonts w:cs="Times Armenian" w:ascii="Times Armenian" w:hAnsi="Times Armenian"/>
          <w:b w:val="false"/>
          <w:sz w:val="18"/>
          <w:szCs w:val="18"/>
        </w:rPr>
        <w:t>Բաքոսն սկզբում անձ</w:t>
        <w:softHyphen/>
        <w:t>նավորում էր եզան կամ ցլի պաշտամունքը: Այս ոտանավորի մեջ Բաքոսն ու հրեշ ասվածը, անկասկած,  կոմունիստական կուսակցության խորհրդա</w:t>
        <w:softHyphen/>
        <w:t>նը</w:t>
        <w:softHyphen/>
        <w:t>շերն են:</w:t>
      </w:r>
    </w:p>
    <w:p>
      <w:pPr>
        <w:pStyle w:val="TextBodyIndent"/>
        <w:spacing w:lineRule="auto" w:line="240"/>
        <w:ind w:firstLine="360"/>
        <w:jc w:val="both"/>
        <w:rPr>
          <w:rFonts w:ascii="Russian Times" w:hAnsi="Russian Times" w:cs="Russian Times"/>
        </w:rPr>
      </w:pPr>
      <w:r>
        <w:rPr>
          <w:rFonts w:cs="Times Armenian" w:ascii="Times Armenian" w:hAnsi="Times Armenian"/>
          <w:b w:val="false"/>
          <w:sz w:val="18"/>
          <w:szCs w:val="18"/>
        </w:rPr>
        <w:t>6. Երևի նկատի ունի դամբարանում դրած Լենինին ու Ստալինին:</w:t>
      </w:r>
    </w:p>
    <w:p>
      <w:pPr>
        <w:pStyle w:val="TextBodyIndent"/>
        <w:spacing w:lineRule="auto" w:line="240"/>
        <w:ind w:firstLine="360"/>
        <w:jc w:val="both"/>
        <w:rPr>
          <w:rFonts w:ascii="Russian Times" w:hAnsi="Russian Times" w:cs="Russian Times"/>
        </w:rPr>
      </w:pPr>
      <w:r>
        <w:rPr>
          <w:rFonts w:cs="Times Armenian" w:ascii="Times Armenian" w:hAnsi="Times Armenian"/>
          <w:b w:val="false"/>
          <w:sz w:val="18"/>
          <w:szCs w:val="18"/>
        </w:rPr>
        <w:t>7. Երևի Բրոդսկին նկատի ունի Կարմիր հրապարակն ու Կրեմլը:</w:t>
      </w:r>
    </w:p>
    <w:p>
      <w:pPr>
        <w:pStyle w:val="TextBodyIndent"/>
        <w:spacing w:lineRule="auto" w:line="240"/>
        <w:ind w:hanging="0"/>
        <w:jc w:val="both"/>
        <w:rPr>
          <w:rFonts w:ascii="Russian Times" w:hAnsi="Russian Times" w:cs="Russian Times"/>
        </w:rPr>
      </w:pPr>
      <w:r>
        <w:rPr>
          <w:rFonts w:cs="Times Armenian" w:ascii="Times Armenian" w:hAnsi="Times Armenian"/>
          <w:b w:val="false"/>
          <w:sz w:val="18"/>
          <w:szCs w:val="18"/>
        </w:rPr>
        <w:t xml:space="preserve">Բրոդսկուն 1964 թվին Մոսկվայից աքսորել էին Արխանգելսկի մարզը:  </w:t>
      </w:r>
    </w:p>
    <w:p>
      <w:pPr>
        <w:pStyle w:val="TextBodyIndent"/>
        <w:spacing w:lineRule="auto" w:line="240"/>
        <w:ind w:firstLine="360"/>
        <w:jc w:val="both"/>
        <w:rPr>
          <w:rFonts w:ascii="Russian Times" w:hAnsi="Russian Times" w:cs="Russian Times"/>
        </w:rPr>
      </w:pPr>
      <w:r>
        <w:rPr>
          <w:rFonts w:cs="Times Armenian" w:ascii="Times Armenian" w:hAnsi="Times Armenian"/>
          <w:b w:val="false"/>
          <w:sz w:val="18"/>
          <w:szCs w:val="18"/>
        </w:rPr>
        <w:t>8. Թերևս նկատի ունի իր պես աքսորվածներին:</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r>
      <w:r>
        <w:br w:type="page"/>
      </w:r>
    </w:p>
    <w:p>
      <w:pPr>
        <w:pStyle w:val="Heading3"/>
        <w:numPr>
          <w:ilvl w:val="0"/>
          <w:numId w:val="0"/>
        </w:numPr>
        <w:ind w:start="720" w:hanging="0"/>
        <w:rPr>
          <w:rFonts w:ascii="Russian Times" w:hAnsi="Russian Times" w:cs="Russian Times"/>
        </w:rPr>
      </w:pPr>
      <w:bookmarkStart w:id="89" w:name="__RefHeading___Toc409540402"/>
      <w:r>
        <w:rPr>
          <w:rFonts w:cs="Times Armenian" w:ascii="Times Armenian" w:hAnsi="Times Armenian"/>
          <w:i/>
        </w:rPr>
        <w:t>22.2</w:t>
      </w:r>
      <w:r>
        <w:rPr>
          <w:rFonts w:cs="Times Armenian" w:ascii="Times Armenian" w:hAnsi="Times Armenian"/>
        </w:rPr>
        <w:t xml:space="preserve"> ԼԻԿՈՄԵԴԵՍԻՆ, ՍԿԻՐՈՍ</w:t>
      </w:r>
      <w:bookmarkEnd w:id="89"/>
      <w:r>
        <w:rPr>
          <w:rFonts w:cs="Times Armenian" w:ascii="Times Armenian" w:hAnsi="Times Armenian"/>
        </w:rPr>
        <w:t xml:space="preserve"> </w:t>
      </w:r>
    </w:p>
    <w:p>
      <w:pPr>
        <w:pStyle w:val="TextBodyIndent"/>
        <w:spacing w:lineRule="auto" w:line="240"/>
        <w:ind w:firstLine="360"/>
        <w:jc w:val="end"/>
        <w:rPr>
          <w:rFonts w:ascii="Russian Times" w:hAnsi="Russian Times" w:cs="Russian Times"/>
        </w:rPr>
      </w:pPr>
      <w:r>
        <w:rPr>
          <w:rFonts w:cs="Times Armenian" w:ascii="Times Armenian" w:hAnsi="Times Armenian"/>
          <w:sz w:val="21"/>
          <w:szCs w:val="21"/>
        </w:rPr>
        <w:t xml:space="preserve">Թարգման` Ն. Աթաբեկյան </w:t>
      </w:r>
    </w:p>
    <w:p>
      <w:pPr>
        <w:pStyle w:val="TextBodyIndent"/>
        <w:spacing w:lineRule="auto" w:line="240"/>
        <w:ind w:firstLine="360"/>
        <w:jc w:val="both"/>
        <w:rPr>
          <w:rFonts w:ascii="Russian Times" w:hAnsi="Russian Times" w:cs="Russian Times"/>
        </w:rPr>
      </w:pPr>
      <w:r>
        <w:rPr>
          <w:rFonts w:cs="Times Armenian" w:ascii="Times Armenian" w:hAnsi="Times Armenian"/>
          <w:b w:val="false"/>
          <w:sz w:val="21"/>
          <w:szCs w:val="21"/>
        </w:rPr>
      </w:r>
    </w:p>
    <w:p>
      <w:pPr>
        <w:pStyle w:val="TextBodyIndent"/>
        <w:spacing w:lineRule="auto" w:line="240"/>
        <w:ind w:firstLine="360"/>
        <w:jc w:val="both"/>
        <w:rPr>
          <w:rFonts w:ascii="Russian Times" w:hAnsi="Russian Times" w:cs="Russian Times"/>
        </w:rPr>
      </w:pPr>
      <w:r>
        <w:rPr>
          <w:rFonts w:cs="Times Armenian" w:ascii="Times Armenian" w:hAnsi="Times Armenian"/>
          <w:b w:val="false"/>
          <w:sz w:val="21"/>
          <w:szCs w:val="21"/>
        </w:rPr>
        <w:tab/>
        <w:tab/>
        <w:tab/>
      </w:r>
      <w:r>
        <w:rPr>
          <w:rFonts w:cs="Times Armenian" w:ascii="Times Armenian" w:hAnsi="Times Armenian"/>
          <w:b w:val="false"/>
          <w:i w:val="false"/>
          <w:sz w:val="21"/>
          <w:szCs w:val="21"/>
        </w:rPr>
        <w:t>Մ. Բ.</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Քաղաքն եմ լքում, / ինչպես Թեսևսն իր / լաբիրինթոսը՝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Մինոտավրոսին / թողնելով այնտեղ, / որ գարշահոտի՛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և Արիադնեին՝ / Բաքոսի գրկում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սեր ղունղունալու: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ab/>
        <w:tab/>
        <w:tab/>
        <w:tab/>
      </w:r>
      <w:r>
        <w:rPr>
          <w:rFonts w:cs="Times Armenian" w:ascii="Times Armenian" w:hAnsi="Times Armenian"/>
          <w:i w:val="false"/>
          <w:sz w:val="21"/>
          <w:szCs w:val="21"/>
        </w:rPr>
        <w:t>Հաղթանա՛կն ահա: /</w:t>
      </w:r>
    </w:p>
    <w:p>
      <w:pPr>
        <w:pStyle w:val="TextBodyIndent"/>
        <w:spacing w:lineRule="auto" w:line="240"/>
        <w:ind w:firstLine="360"/>
        <w:jc w:val="both"/>
        <w:rPr>
          <w:rFonts w:ascii="Russian Times" w:hAnsi="Russian Times" w:cs="Russian Times"/>
        </w:rPr>
      </w:pPr>
      <w:r>
        <w:rPr>
          <w:rFonts w:cs="Times Armenian" w:ascii="Times Armenian" w:hAnsi="Times Armenian"/>
          <w:i w:val="false"/>
          <w:sz w:val="21"/>
          <w:szCs w:val="21"/>
        </w:rPr>
        <w:t>Հաղթահանդեսը / մեծագործության:</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Աստված այնժամ է / հանդիպում սարքում,</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երբ կենտրոնում մեր / գործը ավարտած՝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դեգերում ենք դեռ / ամայուտներում՝ / որսը ձեռներիս,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ընդմիշտ մեկնելով / այս վայրերից, որ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այլևս երբեք / չվերադառնանք: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Վերջապես, միշտ էլ / սպանությունը / սպանություն է: /</w:t>
      </w:r>
    </w:p>
    <w:p>
      <w:pPr>
        <w:pStyle w:val="TextBodyIndent"/>
        <w:spacing w:lineRule="auto" w:line="240"/>
        <w:ind w:firstLine="360"/>
        <w:jc w:val="both"/>
        <w:rPr>
          <w:rFonts w:ascii="Russian Times" w:hAnsi="Russian Times" w:cs="Russian Times"/>
        </w:rPr>
      </w:pPr>
      <w:r>
        <w:rPr>
          <w:rFonts w:cs="Times Armenian" w:ascii="Times Armenian" w:hAnsi="Times Armenian"/>
          <w:i w:val="false"/>
          <w:sz w:val="21"/>
          <w:szCs w:val="21"/>
        </w:rPr>
        <w:t>Մահկանացուի / պարտքը՝ որ խմբվեն, /</w:t>
      </w:r>
    </w:p>
    <w:p>
      <w:pPr>
        <w:pStyle w:val="TextBodyIndent"/>
        <w:spacing w:lineRule="auto" w:line="240"/>
        <w:ind w:firstLine="360"/>
        <w:jc w:val="both"/>
        <w:rPr>
          <w:rFonts w:ascii="Russian Times" w:hAnsi="Russian Times" w:cs="Russian Times"/>
        </w:rPr>
      </w:pPr>
      <w:r>
        <w:rPr>
          <w:rFonts w:cs="Times Armenian" w:ascii="Times Armenian" w:hAnsi="Times Armenian"/>
          <w:i w:val="false"/>
          <w:sz w:val="21"/>
          <w:szCs w:val="21"/>
        </w:rPr>
        <w:t>Մարտի ելնելով / հրեշների դեմ: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Բայց ո՞վ է ասել, / թե հրեշները / անմահ են լինում: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Ու որպեսզի մենք / մեզ պարտվածներից / բարձր չդասենք,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Աստված խլում է / ցանկացած պարգև՝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ցնծուն ամբոխի / աչքերից թաքուն: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Ու հրամայում, / որ լռենք: Ու մենք / մեկնում ենք անդարձ: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Հիմա արդեն և- / իսկապես ընդմիշտ: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Չէ որ եթե մարդ / կարող է կրկին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վերադառնալ իր / հանցանքի վայրը,</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ապա այնտեղ, ուր / ստորացվել է,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դառնալ չի կարող: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Եվ այս կետում են / ծրագիրն Աստծո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ու նվաստացման / մեր զգացումը / այնպես համընկնում,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որ մեր թիկունքում / մնում են՝ անթարթ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գիշերը, նեխող / գազանը, ցնծուն / ամբոխները և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տները՝ իրենց / խուլ կրակներով:</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Բաքոսն է մթնում / դեռ ղունղունում իր / Արիադնեի հետ:</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r>
    </w:p>
    <w:p>
      <w:pPr>
        <w:pStyle w:val="TextBodyIndent"/>
        <w:spacing w:lineRule="auto" w:line="240"/>
        <w:ind w:firstLine="360"/>
        <w:jc w:val="both"/>
        <w:rPr>
          <w:rFonts w:ascii="Russian Times" w:hAnsi="Russian Times" w:cs="Russian Times"/>
        </w:rPr>
      </w:pPr>
      <w:r>
        <w:rPr>
          <w:rFonts w:cs="Times Armenian" w:ascii="Times Armenian" w:hAnsi="Times Armenian"/>
          <w:i w:val="false"/>
          <w:sz w:val="21"/>
          <w:szCs w:val="21"/>
        </w:rPr>
        <w:t>Ես երբևէ ստիպված եմ վերադառնալ…</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 xml:space="preserve">Ե՛տ: Դեպի տուն: Հայրենական </w:t>
      </w:r>
      <w:r>
        <w:rPr>
          <w:rFonts w:cs="Times Armenian" w:ascii="Times Armenian" w:hAnsi="Times Armenian"/>
          <w:i w:val="false"/>
          <w:sz w:val="21"/>
          <w:szCs w:val="21"/>
        </w:rPr>
        <w:t>օջախի մոտ:</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Եվ իմ ճամփան այս քաղաքի միջով կանցնի:</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 xml:space="preserve">Աստված տա, որ այնժամ / ինձ հետ </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չլինի / իմ սուրը երկսայր. սովորաբար քաղաքները,</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նրանց համար, որ ապրում են քաղաքներում,</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սկսվում են կենտրոնական հրապարակ-աշտարակից</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ab/>
        <w:tab/>
        <w:t>Արվարձանից - եկվորների համար սակայն:</w:t>
      </w:r>
    </w:p>
    <w:p>
      <w:pPr>
        <w:pStyle w:val="Normal"/>
        <w:ind w:start="1080" w:firstLine="360"/>
        <w:jc w:val="both"/>
        <w:rPr>
          <w:rFonts w:ascii="Russian Times" w:hAnsi="Russian Times" w:cs="Russian Times"/>
        </w:rPr>
      </w:pPr>
      <w:r>
        <w:rPr>
          <w:rFonts w:cs="Times Armenian" w:ascii="Times Armenian" w:hAnsi="Times Armenian"/>
          <w:b/>
          <w:i/>
          <w:sz w:val="21"/>
          <w:szCs w:val="21"/>
        </w:rPr>
      </w:r>
    </w:p>
    <w:p>
      <w:pPr>
        <w:pStyle w:val="Normal"/>
        <w:ind w:start="1080" w:firstLine="360"/>
        <w:jc w:val="both"/>
        <w:rPr>
          <w:rFonts w:ascii="Russian Times" w:hAnsi="Russian Times" w:cs="Russian Times"/>
        </w:rPr>
      </w:pPr>
      <w:r>
        <w:rPr>
          <w:rFonts w:cs="Times Armenian" w:ascii="Times Armenian" w:hAnsi="Times Armenian"/>
          <w:i/>
          <w:sz w:val="21"/>
          <w:szCs w:val="21"/>
        </w:rPr>
      </w:r>
    </w:p>
    <w:p>
      <w:pPr>
        <w:pStyle w:val="TextBodyIndent"/>
        <w:spacing w:lineRule="auto" w:line="240"/>
        <w:ind w:firstLine="360"/>
        <w:jc w:val="both"/>
        <w:rPr>
          <w:rFonts w:ascii="Russian Times" w:hAnsi="Russian Times" w:cs="Russian Times"/>
        </w:rPr>
      </w:pPr>
      <w:r>
        <w:rPr>
          <w:rFonts w:cs="Times Armenian" w:ascii="Times Armenian" w:hAnsi="Times Armenian"/>
          <w:sz w:val="21"/>
          <w:szCs w:val="21"/>
        </w:rPr>
        <w:t>22.</w:t>
      </w:r>
      <w:r>
        <w:rPr>
          <w:rFonts w:cs="Times Armenian" w:ascii="Times Armenian" w:hAnsi="Times Armenian"/>
          <w:b w:val="false"/>
          <w:sz w:val="21"/>
          <w:szCs w:val="21"/>
        </w:rPr>
        <w:t xml:space="preserve"> </w:t>
      </w:r>
      <w:r>
        <w:rPr>
          <w:rFonts w:cs="Times Armenian" w:ascii="Times Armenian" w:hAnsi="Times Armenian"/>
          <w:b w:val="false"/>
          <w:i w:val="false"/>
          <w:sz w:val="21"/>
          <w:szCs w:val="21"/>
        </w:rPr>
        <w:t>Այս ոտանավորն ազատ ոտանավոր է, ու այնքան է ազատ, որ ար</w:t>
        <w:softHyphen/>
        <w:t>ձակից համարյա չի տարբերվում: Իրոք, ահա սրա արձակով փռած տարբե</w:t>
        <w:softHyphen/>
        <w:t>րակը.</w:t>
      </w:r>
    </w:p>
    <w:p>
      <w:pPr>
        <w:pStyle w:val="TextBodyIndent"/>
        <w:spacing w:lineRule="auto" w:line="240"/>
        <w:ind w:firstLine="360"/>
        <w:jc w:val="both"/>
        <w:rPr>
          <w:rFonts w:ascii="Russian Times" w:hAnsi="Russian Times" w:cs="Russian Times"/>
        </w:rPr>
      </w:pPr>
      <w:r>
        <w:rPr>
          <w:rFonts w:cs="Baltica" w:ascii="Baltica" w:hAnsi="Baltica"/>
          <w:b w:val="false"/>
          <w:i w:val="false"/>
          <w:sz w:val="21"/>
          <w:szCs w:val="21"/>
        </w:rPr>
      </w:r>
    </w:p>
    <w:p>
      <w:pPr>
        <w:pStyle w:val="TextBodyIndent"/>
        <w:ind w:firstLine="360"/>
        <w:jc w:val="both"/>
        <w:rPr>
          <w:rFonts w:ascii="Russian Times" w:hAnsi="Russian Times" w:cs="Russian Times"/>
        </w:rPr>
      </w:pPr>
      <w:r>
        <w:rPr>
          <w:rFonts w:cs="Russian Times" w:ascii="Russian Times" w:hAnsi="Russian Times"/>
          <w:b w:val="false"/>
          <w:i w:val="false"/>
          <w:sz w:val="21"/>
          <w:szCs w:val="21"/>
        </w:rPr>
        <w:t>Я покидаю город, как Тезей – свой лабиринт, оставив Минотавра смердеть, а Ариадну – ворковать в объятиях Вакха.</w:t>
      </w:r>
    </w:p>
    <w:p>
      <w:pPr>
        <w:pStyle w:val="TextBodyIndent"/>
        <w:ind w:firstLine="360"/>
        <w:jc w:val="both"/>
        <w:rPr>
          <w:rFonts w:ascii="Russian Times" w:hAnsi="Russian Times" w:cs="Russian Times"/>
        </w:rPr>
      </w:pPr>
      <w:r>
        <w:rPr>
          <w:rFonts w:cs="Russian Times" w:ascii="Russian Times" w:hAnsi="Russian Times"/>
          <w:b w:val="false"/>
          <w:i w:val="false"/>
          <w:sz w:val="21"/>
          <w:szCs w:val="21"/>
        </w:rPr>
        <w:t xml:space="preserve">Вот она, победа! Апофеоз подвижничества. </w:t>
      </w:r>
    </w:p>
    <w:p>
      <w:pPr>
        <w:pStyle w:val="TextBodyIndent"/>
        <w:ind w:firstLine="360"/>
        <w:jc w:val="both"/>
        <w:rPr>
          <w:rFonts w:ascii="Russian Times" w:hAnsi="Russian Times" w:cs="Russian Times"/>
        </w:rPr>
      </w:pPr>
      <w:r>
        <w:rPr>
          <w:rFonts w:cs="Russian Times" w:ascii="Russian Times" w:hAnsi="Russian Times"/>
          <w:b w:val="false"/>
          <w:i w:val="false"/>
          <w:sz w:val="21"/>
          <w:szCs w:val="21"/>
        </w:rPr>
        <w:t>Бог как раз тогда подстраивает встречу, когда мы, в центре завершив дела, уже бредем по пустырю с добычей, навеки уходя из этих мест, чтоб больше никогда не возвращаться.</w:t>
      </w:r>
    </w:p>
    <w:p>
      <w:pPr>
        <w:pStyle w:val="TextBodyIndent"/>
        <w:ind w:firstLine="360"/>
        <w:jc w:val="both"/>
        <w:rPr>
          <w:rFonts w:ascii="Russian Times" w:hAnsi="Russian Times" w:cs="Russian Times"/>
        </w:rPr>
      </w:pPr>
      <w:r>
        <w:rPr>
          <w:rFonts w:cs="Russian Times" w:ascii="Russian Times" w:hAnsi="Russian Times"/>
          <w:b w:val="false"/>
          <w:i w:val="false"/>
          <w:sz w:val="21"/>
          <w:szCs w:val="21"/>
        </w:rPr>
        <w:t>В конце концов, убийство есть убийство.</w:t>
      </w:r>
    </w:p>
    <w:p>
      <w:pPr>
        <w:pStyle w:val="TextBodyIndent"/>
        <w:ind w:firstLine="360"/>
        <w:jc w:val="both"/>
        <w:rPr>
          <w:rFonts w:ascii="Russian Times" w:hAnsi="Russian Times" w:cs="Russian Times"/>
        </w:rPr>
      </w:pPr>
      <w:r>
        <w:rPr>
          <w:rFonts w:cs="Russian Times" w:ascii="Russian Times" w:hAnsi="Russian Times"/>
          <w:b w:val="false"/>
          <w:i w:val="false"/>
          <w:sz w:val="21"/>
          <w:szCs w:val="21"/>
        </w:rPr>
        <w:t>Долг смертных ополчаться на чудовищ.</w:t>
      </w:r>
    </w:p>
    <w:p>
      <w:pPr>
        <w:pStyle w:val="TextBodyIndent"/>
        <w:ind w:firstLine="360"/>
        <w:jc w:val="both"/>
        <w:rPr>
          <w:rFonts w:ascii="Russian Times" w:hAnsi="Russian Times" w:cs="Russian Times"/>
        </w:rPr>
      </w:pPr>
      <w:r>
        <w:rPr>
          <w:rFonts w:cs="Russian Times" w:ascii="Russian Times" w:hAnsi="Russian Times"/>
          <w:b w:val="false"/>
          <w:i w:val="false"/>
          <w:sz w:val="21"/>
          <w:szCs w:val="21"/>
        </w:rPr>
        <w:t>Но кто сказал, что чудища бессмертны?</w:t>
      </w:r>
    </w:p>
    <w:p>
      <w:pPr>
        <w:pStyle w:val="TextBodyIndent"/>
        <w:ind w:firstLine="360"/>
        <w:jc w:val="both"/>
        <w:rPr>
          <w:rFonts w:ascii="Russian Times" w:hAnsi="Russian Times" w:cs="Russian Times"/>
        </w:rPr>
      </w:pPr>
      <w:r>
        <w:rPr>
          <w:rFonts w:cs="Russian Times" w:ascii="Russian Times" w:hAnsi="Russian Times"/>
          <w:b w:val="false"/>
          <w:i w:val="false"/>
          <w:sz w:val="21"/>
          <w:szCs w:val="21"/>
        </w:rPr>
        <w:t>И, дабы не могли мы возомнить себя отличными от побежденных, Бог от¬нимает всякую награду, тайком от глаз ликующей толпы, и нам велит молчать.</w:t>
      </w:r>
    </w:p>
    <w:p>
      <w:pPr>
        <w:pStyle w:val="TextBodyIndent"/>
        <w:ind w:firstLine="360"/>
        <w:jc w:val="both"/>
        <w:rPr>
          <w:rFonts w:ascii="Russian Times" w:hAnsi="Russian Times" w:cs="Russian Times"/>
        </w:rPr>
      </w:pPr>
      <w:r>
        <w:rPr>
          <w:rFonts w:cs="Russian Times" w:ascii="Russian Times" w:hAnsi="Russian Times"/>
          <w:b w:val="false"/>
          <w:i w:val="false"/>
          <w:sz w:val="21"/>
          <w:szCs w:val="21"/>
        </w:rPr>
        <w:t>И мы уходим.</w:t>
      </w:r>
    </w:p>
    <w:p>
      <w:pPr>
        <w:pStyle w:val="TextBodyIndent"/>
        <w:ind w:firstLine="360"/>
        <w:jc w:val="both"/>
        <w:rPr>
          <w:rFonts w:ascii="Russian Times" w:hAnsi="Russian Times" w:cs="Russian Times"/>
        </w:rPr>
      </w:pPr>
      <w:r>
        <w:rPr>
          <w:rFonts w:cs="Russian Times" w:ascii="Russian Times" w:hAnsi="Russian Times"/>
          <w:b w:val="false"/>
          <w:i w:val="false"/>
          <w:sz w:val="21"/>
          <w:szCs w:val="21"/>
        </w:rPr>
        <w:t>Теперь уже и вправду – навсегда.</w:t>
      </w:r>
    </w:p>
    <w:p>
      <w:pPr>
        <w:pStyle w:val="TextBodyIndent"/>
        <w:ind w:firstLine="360"/>
        <w:jc w:val="both"/>
        <w:rPr>
          <w:rFonts w:ascii="Russian Times" w:hAnsi="Russian Times" w:cs="Russian Times"/>
        </w:rPr>
      </w:pPr>
      <w:r>
        <w:rPr>
          <w:rFonts w:cs="Russian Times" w:ascii="Russian Times" w:hAnsi="Russian Times"/>
          <w:b w:val="false"/>
          <w:i w:val="false"/>
          <w:sz w:val="21"/>
          <w:szCs w:val="21"/>
        </w:rPr>
        <w:t>Ведь если может человек вернуться на место преступления, то туда, где был унижен, он придти не сможет.</w:t>
      </w:r>
    </w:p>
    <w:p>
      <w:pPr>
        <w:pStyle w:val="TextBodyIndent"/>
        <w:ind w:firstLine="360"/>
        <w:jc w:val="both"/>
        <w:rPr>
          <w:rFonts w:ascii="Russian Times" w:hAnsi="Russian Times" w:cs="Russian Times"/>
        </w:rPr>
      </w:pPr>
      <w:r>
        <w:rPr>
          <w:rFonts w:cs="Russian Times" w:ascii="Russian Times" w:hAnsi="Russian Times"/>
          <w:b w:val="false"/>
          <w:i w:val="false"/>
          <w:sz w:val="21"/>
          <w:szCs w:val="21"/>
        </w:rPr>
        <w:t>И в этом пункте планы Божества и наше ощущенье униженья на¬столько абсолютно совпадают, что за спиною остаются: ночь, смердящий зверь, ли¬кующие толпы, дома, огни. И Вакх на пустыре милуется в потемках с Ариад¬ной.</w:t>
      </w:r>
    </w:p>
    <w:p>
      <w:pPr>
        <w:pStyle w:val="TextBodyIndent"/>
        <w:ind w:firstLine="360"/>
        <w:jc w:val="both"/>
        <w:rPr>
          <w:rFonts w:ascii="Russian Times" w:hAnsi="Russian Times" w:cs="Russian Times"/>
        </w:rPr>
      </w:pPr>
      <w:r>
        <w:rPr>
          <w:rFonts w:cs="Russian Times" w:ascii="Russian Times" w:hAnsi="Russian Times"/>
          <w:b w:val="false"/>
          <w:i w:val="false"/>
          <w:sz w:val="21"/>
          <w:szCs w:val="21"/>
        </w:rPr>
        <w:t>Когда нибудь придется возвращаться… Назад. Домой. К родному очагу. И ляжет путь мой через этот город.</w:t>
      </w:r>
    </w:p>
    <w:p>
      <w:pPr>
        <w:pStyle w:val="TextBodyIndent"/>
        <w:ind w:firstLine="360"/>
        <w:jc w:val="both"/>
        <w:rPr>
          <w:rFonts w:ascii="Russian Times" w:hAnsi="Russian Times" w:cs="Russian Times"/>
        </w:rPr>
      </w:pPr>
      <w:r>
        <w:rPr>
          <w:rFonts w:cs="Russian Times" w:ascii="Russian Times" w:hAnsi="Russian Times"/>
          <w:b w:val="false"/>
          <w:i w:val="false"/>
          <w:sz w:val="21"/>
          <w:szCs w:val="21"/>
        </w:rPr>
        <w:t>Дай Бог тогда, чтоб не было со мной двуострого меча, поскольку город обычно начинается для тех, кто в нем живет, с центральных площадей и башен, а для странников – с окраин.</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 xml:space="preserve">Աթաբեկյանը սա դարձրել է </w:t>
      </w:r>
      <w:r>
        <w:rPr>
          <w:rFonts w:cs="Times Armenian" w:ascii="Times Armenian" w:hAnsi="Times Armenian"/>
          <w:sz w:val="21"/>
          <w:szCs w:val="21"/>
        </w:rPr>
        <w:t>սպիտակ ոտանավոր,</w:t>
      </w:r>
      <w:r>
        <w:rPr>
          <w:rFonts w:cs="Times Armenian" w:ascii="Times Armenian" w:hAnsi="Times Armenian"/>
          <w:b w:val="false"/>
          <w:i w:val="false"/>
          <w:sz w:val="21"/>
          <w:szCs w:val="21"/>
        </w:rPr>
        <w:t xml:space="preserve"> այսինքն, դարձ</w:t>
        <w:softHyphen/>
        <w:t xml:space="preserve">րել է </w:t>
      </w:r>
      <w:r>
        <w:rPr>
          <w:rFonts w:cs="Times Armenian" w:ascii="Times Armenian" w:hAnsi="Times Armenian"/>
          <w:sz w:val="21"/>
          <w:szCs w:val="21"/>
        </w:rPr>
        <w:t>չափածո`</w:t>
      </w:r>
      <w:r>
        <w:rPr>
          <w:rFonts w:cs="Times Armenian" w:ascii="Times Armenian" w:hAnsi="Times Armenian"/>
          <w:b w:val="false"/>
          <w:i w:val="false"/>
          <w:sz w:val="21"/>
          <w:szCs w:val="21"/>
        </w:rPr>
        <w:t xml:space="preserve"> հինգ վանկանոց ոտքերվ (մեկ-մեկ այս սկզբունքը խախ</w:t>
        <w:softHyphen/>
        <w:t xml:space="preserve">տելով) </w:t>
      </w:r>
      <w:r>
        <w:rPr>
          <w:rFonts w:cs="Times Armenian" w:ascii="Times Armenian" w:hAnsi="Times Armenian"/>
          <w:sz w:val="21"/>
          <w:szCs w:val="21"/>
        </w:rPr>
        <w:t>ան</w:t>
        <w:softHyphen/>
        <w:t>հանգ ոտանավոր:</w:t>
      </w:r>
      <w:r>
        <w:rPr>
          <w:rFonts w:cs="Times Armenian" w:ascii="Times Armenian" w:hAnsi="Times Armenian"/>
          <w:i w:val="false"/>
          <w:sz w:val="21"/>
          <w:szCs w:val="21"/>
        </w:rPr>
        <w:t xml:space="preserve"> </w:t>
      </w:r>
      <w:r>
        <w:rPr>
          <w:rFonts w:cs="Times Armenian" w:ascii="Times Armenian" w:hAnsi="Times Armenian"/>
          <w:b w:val="false"/>
          <w:i w:val="false"/>
          <w:sz w:val="21"/>
          <w:szCs w:val="21"/>
        </w:rPr>
        <w:t>Սա ցույց տալու համար նշել եմ թարգմանության հատած</w:t>
        <w:softHyphen/>
        <w:t>նե</w:t>
        <w:softHyphen/>
        <w:t xml:space="preserve">րը: Վերջին ութ տողը արձակ է (թե որ չհաշվենք` </w:t>
      </w:r>
      <w:r>
        <w:rPr>
          <w:rFonts w:cs="Times Armenian" w:ascii="Times Armenian" w:hAnsi="Times Armenian"/>
          <w:sz w:val="21"/>
          <w:szCs w:val="21"/>
        </w:rPr>
        <w:t>ինձ հետ չլինի  / իմ սուրը երկ</w:t>
        <w:softHyphen/>
        <w:t>սայր</w:t>
      </w:r>
      <w:r>
        <w:rPr>
          <w:rFonts w:cs="Times Armenian" w:ascii="Times Armenian" w:hAnsi="Times Armenian"/>
          <w:b w:val="false"/>
          <w:i w:val="false"/>
          <w:sz w:val="21"/>
          <w:szCs w:val="21"/>
        </w:rPr>
        <w:t xml:space="preserve"> կտորը), ինչը տարօրինակ կթվա, թե որ չմտածենք, որ թարգմանն ուղ</w:t>
        <w:softHyphen/>
        <w:t>ղակի չի կարողացել այս տողերն է՛լ ռիթմավորի:</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Պարզ է, որ այս ոտքերի մեծ մասն արհեստական է: Ափսոս, բայց մեր հայ պոետ</w:t>
        <w:softHyphen/>
        <w:t>ներից ոմանք (օրինակ, Սոնա Վանը) գրում են դասական մետ</w:t>
        <w:softHyphen/>
        <w:t>րե</w:t>
        <w:softHyphen/>
        <w:t>րով, ու հետո գրածն այնպես են տողատում, որ չերևա, որ ոտանավորը դա</w:t>
        <w:softHyphen/>
        <w:t>սա</w:t>
        <w:softHyphen/>
        <w:softHyphen/>
        <w:t xml:space="preserve">կան մետրով է, ու որ կարդացողը մտածի, թե գրածը </w:t>
      </w:r>
      <w:r>
        <w:rPr>
          <w:rFonts w:cs="Times Armenian" w:ascii="Times Armenian" w:hAnsi="Times Armenian"/>
          <w:sz w:val="21"/>
          <w:szCs w:val="21"/>
        </w:rPr>
        <w:t>վերլիբր</w:t>
      </w:r>
      <w:r>
        <w:rPr>
          <w:rFonts w:cs="Times Armenian" w:ascii="Times Armenian" w:hAnsi="Times Armenian"/>
          <w:b w:val="false"/>
          <w:i w:val="false"/>
          <w:sz w:val="21"/>
          <w:szCs w:val="21"/>
        </w:rPr>
        <w:t xml:space="preserve"> է (ազատ ո</w:t>
        <w:softHyphen/>
        <w:t>տա</w:t>
        <w:softHyphen/>
        <w:t>նավոր է), ու հեղինակն էլ «ժամանակակից» է, ավանգարդիստ է:</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Իմ թարգմանության ծանոթագրություններից լրիվ պարզ է, որ 22.2-ի թար</w:t>
        <w:softHyphen/>
        <w:t>գմանը, մեղմ ասած, լավ ծանոթ չի եղել թե՛ ոտանավորի ներկա</w:t>
        <w:softHyphen/>
        <w:t>յացրած նյութին, թե՛ հունա</w:t>
        <w:softHyphen/>
        <w:t>կան առաս</w:t>
        <w:softHyphen/>
        <w:t>պելներին, թե՛ Բրոդսկու կենսագրու</w:t>
        <w:softHyphen/>
        <w:t>թյանը:</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22.2-ի վերջից հաշված չորրորդ տողի միջակետն ապացուցում է, որ թար</w:t>
        <w:softHyphen/>
        <w:t>գ</w:t>
        <w:softHyphen/>
        <w:t>մանը չի հասկացել բնագրի ողջ իմաստը: Միջակետի տեղը պիտի  լի</w:t>
        <w:softHyphen/>
        <w:t>ներ ըս</w:t>
        <w:softHyphen/>
        <w:t>տո</w:t>
        <w:softHyphen/>
        <w:t>րակետ ու հետո էլ` «որովհետև»: Իրոք, վերջին տունը համե</w:t>
        <w:softHyphen/>
        <w:t>մատեք բնա</w:t>
        <w:softHyphen/>
        <w:t xml:space="preserve">գրի ու իմինի վերջին տան հետ: Այս տան մեջ Բրոդսկին ասում է, որ </w:t>
      </w:r>
      <w:r>
        <w:rPr>
          <w:rFonts w:cs="Times Armenian" w:ascii="Times Armenian" w:hAnsi="Times Armenian"/>
          <w:sz w:val="21"/>
          <w:szCs w:val="21"/>
        </w:rPr>
        <w:t>«թե որ աքսորից հետ եմ դարձել ու սուրս էլ ձեռս ա էղել, արվարձաններից սկսած, այսինքն, հենց քաղաք մտնելուց, կոտորելու եմ սաղ տականքներին` ցեկայի ու պոլիտ</w:t>
        <w:softHyphen/>
        <w:t>բյուրոյի անդամներին ու սաղ խոշոր բոլշևիկներին»:</w:t>
      </w:r>
    </w:p>
    <w:p>
      <w:pPr>
        <w:pStyle w:val="TextBodyIndent"/>
        <w:spacing w:lineRule="auto" w:line="240"/>
        <w:ind w:firstLine="360"/>
        <w:jc w:val="both"/>
        <w:rPr>
          <w:rFonts w:ascii="Russian Times" w:hAnsi="Russian Times" w:cs="Russian Times"/>
        </w:rPr>
      </w:pPr>
      <w:r>
        <w:rPr>
          <w:rFonts w:cs="Times Armenian" w:ascii="Times Armenian" w:hAnsi="Times Armenian"/>
          <w:b w:val="false"/>
          <w:i w:val="false"/>
          <w:sz w:val="21"/>
          <w:szCs w:val="21"/>
        </w:rPr>
        <w:t xml:space="preserve">Նշել եմ մի երկու անկապ տող ու մի </w:t>
      </w:r>
      <w:r>
        <w:rPr>
          <w:rFonts w:cs="Times Armenian" w:ascii="Times Armenian" w:hAnsi="Times Armenian"/>
          <w:sz w:val="21"/>
          <w:szCs w:val="21"/>
        </w:rPr>
        <w:t>չըհայերեն</w:t>
      </w:r>
      <w:r>
        <w:rPr>
          <w:rFonts w:cs="Times Armenian" w:ascii="Times Armenian" w:hAnsi="Times Armenian"/>
          <w:b w:val="false"/>
          <w:i w:val="false"/>
          <w:sz w:val="21"/>
          <w:szCs w:val="21"/>
        </w:rPr>
        <w:t xml:space="preserve"> կապակցություն` </w:t>
      </w:r>
      <w:r>
        <w:rPr>
          <w:rFonts w:cs="Times Armenian" w:ascii="Times Armenian" w:hAnsi="Times Armenian"/>
          <w:b w:val="false"/>
          <w:sz w:val="21"/>
          <w:szCs w:val="21"/>
        </w:rPr>
        <w:t>«...</w:t>
      </w:r>
      <w:r>
        <w:rPr>
          <w:rFonts w:cs="Times Armenian" w:ascii="Times Armenian" w:hAnsi="Times Armenian"/>
          <w:i w:val="false"/>
          <w:sz w:val="21"/>
          <w:szCs w:val="21"/>
        </w:rPr>
        <w:t xml:space="preserve"> </w:t>
      </w:r>
      <w:r>
        <w:rPr>
          <w:rFonts w:cs="Times Armenian" w:ascii="Times Armenian" w:hAnsi="Times Armenian"/>
          <w:sz w:val="21"/>
          <w:szCs w:val="21"/>
        </w:rPr>
        <w:t>Ես  երբևէ ստիպված եմ վերադառնալ…Հայրենական օջախի մոտ»:</w:t>
      </w:r>
      <w:r>
        <w:rPr>
          <w:rFonts w:cs="Times Armenian" w:ascii="Times Armenian" w:hAnsi="Times Armenian"/>
          <w:i w:val="false"/>
          <w:sz w:val="21"/>
          <w:szCs w:val="21"/>
        </w:rPr>
        <w:t xml:space="preserve"> </w:t>
      </w:r>
      <w:r>
        <w:rPr>
          <w:rFonts w:cs="Times Armenian" w:ascii="Times Armenian" w:hAnsi="Times Armenian"/>
          <w:b w:val="false"/>
          <w:i w:val="false"/>
          <w:sz w:val="21"/>
          <w:szCs w:val="21"/>
        </w:rPr>
        <w:t>Պիտի (գո</w:t>
        <w:softHyphen/>
        <w:t xml:space="preserve">նե) լիներ` </w:t>
      </w:r>
      <w:r>
        <w:rPr>
          <w:rFonts w:cs="Times Armenian" w:ascii="Times Armenian" w:hAnsi="Times Armenian"/>
          <w:b w:val="false"/>
          <w:sz w:val="21"/>
          <w:szCs w:val="21"/>
        </w:rPr>
        <w:t>«...</w:t>
      </w:r>
      <w:r>
        <w:rPr>
          <w:rFonts w:cs="Times Armenian" w:ascii="Times Armenian" w:hAnsi="Times Armenian"/>
          <w:sz w:val="21"/>
          <w:szCs w:val="21"/>
        </w:rPr>
        <w:t xml:space="preserve"> Ես  երբևէ ստիպված վերադառնալու եմ…Հայրենական օ</w:t>
        <w:softHyphen/>
        <w:t>ջա</w:t>
        <w:softHyphen/>
        <w:t>խըս»:</w:t>
      </w:r>
    </w:p>
    <w:p>
      <w:pPr>
        <w:pStyle w:val="TextBodyIndent"/>
        <w:spacing w:lineRule="auto" w:line="240"/>
        <w:ind w:firstLine="360"/>
        <w:jc w:val="both"/>
        <w:rPr>
          <w:rFonts w:ascii="Russian Times" w:hAnsi="Russian Times" w:cs="Russian Times"/>
        </w:rPr>
      </w:pPr>
      <w:r>
        <w:rPr>
          <w:rFonts w:cs="Russian Times" w:ascii="Russian Times" w:hAnsi="Russian Times"/>
          <w:b w:val="false"/>
          <w:i w:val="false"/>
          <w:sz w:val="21"/>
          <w:szCs w:val="21"/>
        </w:rPr>
      </w:r>
    </w:p>
    <w:p>
      <w:pPr>
        <w:pStyle w:val="TextBodyIndent"/>
        <w:spacing w:lineRule="exact" w:line="240"/>
        <w:ind w:firstLine="357"/>
        <w:jc w:val="both"/>
        <w:rPr>
          <w:rFonts w:ascii="Russian Times" w:hAnsi="Russian Times" w:cs="Russian Times"/>
        </w:rPr>
      </w:pPr>
      <w:r>
        <w:rPr>
          <w:rFonts w:cs="Russian Times" w:ascii="Russian Times" w:hAnsi="Russian Times"/>
          <w:b w:val="false"/>
          <w:i w:val="false"/>
          <w:sz w:val="21"/>
          <w:szCs w:val="21"/>
        </w:rPr>
      </w:r>
    </w:p>
    <w:p>
      <w:pPr>
        <w:pStyle w:val="TextBodyIndent"/>
        <w:spacing w:lineRule="exact" w:line="240"/>
        <w:ind w:hanging="0"/>
        <w:jc w:val="both"/>
        <w:rPr>
          <w:rFonts w:ascii="Russian Times" w:hAnsi="Russian Times" w:cs="Russian Times"/>
        </w:rPr>
      </w:pPr>
      <w:r>
        <w:rPr>
          <w:rFonts w:cs="Russian Times" w:ascii="Russian Times" w:hAnsi="Russian Times"/>
          <w:b w:val="false"/>
          <w:i w:val="false"/>
          <w:sz w:val="21"/>
          <w:szCs w:val="21"/>
        </w:rPr>
      </w:r>
    </w:p>
    <w:p>
      <w:pPr>
        <w:pStyle w:val="TextBodyIndent"/>
        <w:spacing w:lineRule="exact" w:line="240"/>
        <w:ind w:firstLine="360"/>
        <w:rPr>
          <w:rFonts w:ascii="Russian Times" w:hAnsi="Russian Times" w:cs="Russian Times"/>
        </w:rPr>
      </w:pPr>
      <w:r>
        <w:rPr>
          <w:rFonts w:cs="Russian Times" w:ascii="Russian Times" w:hAnsi="Russian Times"/>
          <w:b w:val="false"/>
          <w:i w:val="false"/>
          <w:sz w:val="21"/>
          <w:szCs w:val="21"/>
        </w:rPr>
      </w:r>
    </w:p>
    <w:p>
      <w:pPr>
        <w:pStyle w:val="TextBodyIndent"/>
        <w:spacing w:lineRule="exact" w:line="240"/>
        <w:ind w:firstLine="360"/>
        <w:rPr>
          <w:rFonts w:ascii="Russian Times" w:hAnsi="Russian Times" w:cs="Russian Times"/>
        </w:rPr>
      </w:pPr>
      <w:r>
        <w:rPr>
          <w:rFonts w:cs="Russian Times" w:ascii="Russian Times" w:hAnsi="Russian Times"/>
          <w:b w:val="false"/>
          <w:i w:val="false"/>
          <w:sz w:val="21"/>
          <w:szCs w:val="21"/>
        </w:rPr>
      </w:r>
    </w:p>
    <w:p>
      <w:pPr>
        <w:pStyle w:val="TextBodyIndent"/>
        <w:spacing w:lineRule="auto" w:line="276"/>
        <w:jc w:val="both"/>
        <w:rPr>
          <w:rFonts w:ascii="Russian Times" w:hAnsi="Russian Times" w:cs="Russian Times"/>
        </w:rPr>
      </w:pPr>
      <w:r>
        <w:rPr>
          <w:rFonts w:cs="Russian Times" w:ascii="Russian Times" w:hAnsi="Russian Times"/>
          <w:b w:val="false"/>
          <w:bCs/>
          <w:sz w:val="24"/>
        </w:rPr>
        <w:t>23. 1 ЯНВАРЯ 1965 ГОДА</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Волхвы забудут адрес твой.</w:t>
        <w:tab/>
        <w:tab/>
        <w:tab/>
        <w:t>a a a b c c c b</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Не будет звезд над головой.</w:t>
        <w:tab/>
        <w:tab/>
        <w:tab/>
        <w:t>8-8-8-6-8-8-8-6</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И только ветра сиплый вой</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расслышишь ты, как встарь.</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Ты сбросишь тень с усталых плеч,</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задув свечу пред тем, как лечь,</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поскольку больше дней, чем свеч</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сулит нам календарь.</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Что это? Грусть? Возможо, грусть.</w:t>
        <w:tab/>
        <w:tab/>
        <w:t>d d d e f f° f e</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Напев, знакомый наизусть.</w:t>
        <w:tab/>
        <w:tab/>
        <w:tab/>
        <w:t>8-8-8-6-8-8-8-6</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Он повторяется. И пусть.</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Пусть повторится впредь.</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Пусть он звучит и в смертный час,</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 xml:space="preserve">как благодарность уст и глаз </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 xml:space="preserve">тому, что заставляет нас </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порою вдаль смотреть.</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 xml:space="preserve">И молча глядя в потолок, </w:t>
        <w:tab/>
        <w:tab/>
        <w:tab/>
        <w:t>g g g° b° h h h b°</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 xml:space="preserve">поскольку явно пуст чулок, </w:t>
        <w:tab/>
        <w:tab/>
        <w:tab/>
        <w:t>8-8-8-6-8-8-8-6</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поймешь, что скупость – лишь залог</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того, что слишком стар.</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Что поздно верить чудесам.</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 xml:space="preserve">И, взгляд подняв свой к небесам, </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ты вдруг почувствуешь, что сам –</w:t>
      </w:r>
    </w:p>
    <w:p>
      <w:pPr>
        <w:pStyle w:val="TextBodyIndent"/>
        <w:spacing w:lineRule="auto" w:line="276"/>
        <w:jc w:val="both"/>
        <w:rPr>
          <w:rFonts w:ascii="Russian Times" w:hAnsi="Russian Times" w:cs="Russian Times"/>
        </w:rPr>
      </w:pPr>
      <w:r>
        <w:rPr>
          <w:rFonts w:cs="Russian Times" w:ascii="Russian Times" w:hAnsi="Russian Times"/>
          <w:b w:val="false"/>
          <w:bCs/>
          <w:i w:val="false"/>
          <w:sz w:val="24"/>
        </w:rPr>
        <w:t>чистосердечный дар.</w:t>
      </w:r>
    </w:p>
    <w:p>
      <w:pPr>
        <w:pStyle w:val="TextBodyIndent"/>
        <w:spacing w:lineRule="auto" w:line="240"/>
        <w:ind w:hanging="0"/>
        <w:jc w:val="both"/>
        <w:rPr>
          <w:rFonts w:ascii="Russian Times" w:hAnsi="Russian Times" w:cs="Russian Times"/>
        </w:rPr>
      </w:pPr>
      <w:r>
        <w:rPr>
          <w:rFonts w:cs="Times Armenian" w:ascii="Times Armenian" w:hAnsi="Times Armenian"/>
          <w:b w:val="false"/>
          <w:bCs/>
          <w:i w:val="false"/>
          <w:sz w:val="21"/>
          <w:szCs w:val="21"/>
        </w:rPr>
      </w:r>
    </w:p>
    <w:p>
      <w:pPr>
        <w:pStyle w:val="Heading3"/>
        <w:rPr>
          <w:rFonts w:ascii="Times Armenian" w:hAnsi="Times Armenian" w:cs="Times Armenian"/>
        </w:rPr>
      </w:pPr>
      <w:bookmarkStart w:id="90" w:name="__RefHeading___Toc409540404"/>
      <w:bookmarkEnd w:id="90"/>
      <w:r>
        <w:rPr>
          <w:rFonts w:cs="Times Armenian" w:ascii="Times Armenian" w:hAnsi="Times Armenian"/>
          <w:i/>
        </w:rPr>
        <w:t>23.1.</w:t>
      </w:r>
      <w:r>
        <w:rPr>
          <w:rFonts w:cs="Times Armenian" w:ascii="Times Armenian" w:hAnsi="Times Armenian"/>
          <w:b/>
        </w:rPr>
        <w:t xml:space="preserve"> </w:t>
      </w:r>
      <w:r>
        <w:rPr>
          <w:rFonts w:cs="Times Armenian" w:ascii="Times Armenian" w:hAnsi="Times Armenian"/>
        </w:rPr>
        <w:t>1965 ԹՎԻ ՀՈՒՆՎԱՐԻ 1-Ը</w:t>
      </w:r>
    </w:p>
    <w:p>
      <w:pPr>
        <w:pStyle w:val="TextBodyIndent"/>
        <w:spacing w:lineRule="auto" w:line="240"/>
        <w:ind w:firstLine="360"/>
        <w:jc w:val="end"/>
        <w:rPr>
          <w:rFonts w:ascii="Times Armenian" w:hAnsi="Times Armenian" w:cs="Times Armenian"/>
        </w:rPr>
      </w:pPr>
      <w:r>
        <w:rPr>
          <w:rFonts w:cs="Times Armenian" w:ascii="Times Armenian" w:hAnsi="Times Armenian"/>
          <w:b w:val="false"/>
          <w:sz w:val="21"/>
          <w:szCs w:val="21"/>
        </w:rPr>
        <w:tab/>
        <w:tab/>
      </w:r>
      <w:r>
        <w:rPr>
          <w:rFonts w:cs="Times Armenian" w:ascii="Times Armenian" w:hAnsi="Times Armenian"/>
          <w:sz w:val="21"/>
          <w:szCs w:val="21"/>
        </w:rPr>
        <w:t xml:space="preserve">Թարգման` Մ. Հարությունյան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sz w:val="21"/>
          <w:szCs w:val="21"/>
        </w:rPr>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Հասցեդ՝ մոգերն է՛լ չեն հիշի</w:t>
      </w:r>
      <w:r>
        <w:rPr>
          <w:rFonts w:cs="Times Armenian" w:ascii="Times Armenian" w:hAnsi="Times Armenian"/>
          <w:b w:val="false"/>
          <w:i w:val="false"/>
          <w:sz w:val="21"/>
          <w:szCs w:val="21"/>
          <w:vertAlign w:val="superscript"/>
        </w:rPr>
        <w:t>1</w:t>
      </w:r>
      <w:r>
        <w:rPr>
          <w:rFonts w:cs="Times Armenian" w:ascii="Times Armenian" w:hAnsi="Times Armenian"/>
          <w:b w:val="false"/>
          <w:i w:val="false"/>
          <w:sz w:val="21"/>
          <w:szCs w:val="21"/>
        </w:rPr>
        <w:t>:</w:t>
        <w:tab/>
        <w:tab/>
        <w:tab/>
        <w:t>a a՛ a b c c c b՛</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Մո՛ւթ կըլնի երկնքիդ կաշին:</w:t>
        <w:tab/>
        <w:tab/>
        <w:tab/>
        <w:t>8-8-8-6-8-8-8-6</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 xml:space="preserve">Քամին օր ու մոմ կմաշի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ու ձենն էլ` կլսես:</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Սրտիցդ հովը թա՛փ կտաս,</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մոմի է՛լ չես ուզի, որ ձեռ տաս,</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օր շատ կա, բայց ի՞՜նչ իմանաս՝</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քանի՛ մոմ կա մեզ:</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r>
    </w:p>
    <w:p>
      <w:pPr>
        <w:pStyle w:val="TextBodyIndent"/>
        <w:spacing w:lineRule="exact" w:line="240"/>
        <w:ind w:firstLine="357"/>
        <w:jc w:val="both"/>
        <w:rPr>
          <w:rFonts w:ascii="Times Armenian" w:hAnsi="Times Armenian" w:cs="Times Armenian"/>
        </w:rPr>
      </w:pPr>
      <w:r>
        <w:rPr>
          <w:rFonts w:cs="Times Armenian" w:ascii="Times Armenian" w:hAnsi="Times Armenian"/>
          <w:b w:val="false"/>
          <w:i w:val="false"/>
          <w:sz w:val="21"/>
          <w:szCs w:val="21"/>
        </w:rPr>
        <w:t>Ցա՞վ ա. էս ի՞նչ ա, որ չանցավ:</w:t>
        <w:tab/>
        <w:tab/>
        <w:tab/>
        <w:t>d d d e f f՛ f՛՛ e՛</w:t>
      </w:r>
    </w:p>
    <w:p>
      <w:pPr>
        <w:pStyle w:val="TextBodyIndent"/>
        <w:spacing w:lineRule="exact" w:line="240"/>
        <w:ind w:firstLine="357"/>
        <w:jc w:val="both"/>
        <w:rPr>
          <w:rFonts w:ascii="Times Armenian" w:hAnsi="Times Armenian" w:cs="Times Armenian"/>
        </w:rPr>
      </w:pPr>
      <w:r>
        <w:rPr>
          <w:rFonts w:cs="Times Armenian" w:ascii="Times Armenian" w:hAnsi="Times Armenian"/>
          <w:b w:val="false"/>
          <w:i w:val="false"/>
          <w:sz w:val="21"/>
          <w:szCs w:val="21"/>
        </w:rPr>
        <w:t>Հին ու ջրի պես անգիր ցավ:</w:t>
        <w:tab/>
        <w:tab/>
        <w:tab/>
        <w:t>8-8-8-6-8-8-8-6</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Ծակեց ու կանչեց՝ մոտեցավ,</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Ո՜նց ա ‘սենց եռում:</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Մեռնելուս օրն է՛լ թո կանչի,</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թե, «փառք` է՛ն բերան-ականջին,</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որ ասաց, էլ քեզ մի՛ տանջի՝</w:t>
      </w:r>
    </w:p>
    <w:p>
      <w:pPr>
        <w:pStyle w:val="TextBodyIndent"/>
        <w:spacing w:lineRule="auto" w:line="240"/>
        <w:ind w:start="360" w:hanging="0"/>
        <w:jc w:val="both"/>
        <w:rPr>
          <w:rFonts w:ascii="Times Armenian" w:hAnsi="Times Armenian" w:cs="Times Armenian"/>
        </w:rPr>
      </w:pPr>
      <w:r>
        <w:rPr>
          <w:rFonts w:cs="Times Armenian" w:ascii="Times Armenian" w:hAnsi="Times Armenian"/>
          <w:b w:val="false"/>
          <w:i w:val="false"/>
          <w:sz w:val="21"/>
          <w:szCs w:val="21"/>
        </w:rPr>
        <w:t>աչքդ քից հեռուն»:</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r>
    </w:p>
    <w:p>
      <w:pPr>
        <w:pStyle w:val="TextBodyIndent"/>
        <w:spacing w:lineRule="exact" w:line="240"/>
        <w:ind w:firstLine="357"/>
        <w:jc w:val="both"/>
        <w:rPr>
          <w:rFonts w:ascii="Times Armenian" w:hAnsi="Times Armenian" w:cs="Times Armenian"/>
        </w:rPr>
      </w:pPr>
      <w:r>
        <w:rPr>
          <w:rFonts w:cs="Times Armenian" w:ascii="Times Armenian" w:hAnsi="Times Armenian"/>
          <w:b w:val="false"/>
          <w:i w:val="false"/>
          <w:sz w:val="21"/>
          <w:szCs w:val="21"/>
        </w:rPr>
        <w:t>Օճորքին կնայես էս անգամ,</w:t>
        <w:tab/>
        <w:tab/>
        <w:tab/>
        <w:t>g g՛ g՛ h i i՛ i՛ h</w:t>
      </w:r>
    </w:p>
    <w:p>
      <w:pPr>
        <w:pStyle w:val="TextBodyIndent"/>
        <w:spacing w:lineRule="exact" w:line="240"/>
        <w:ind w:firstLine="357"/>
        <w:jc w:val="both"/>
        <w:rPr>
          <w:rFonts w:ascii="Times Armenian" w:hAnsi="Times Armenian" w:cs="Times Armenian"/>
        </w:rPr>
      </w:pPr>
      <w:r>
        <w:rPr>
          <w:rFonts w:cs="Times Armenian" w:ascii="Times Armenian" w:hAnsi="Times Armenian"/>
          <w:b w:val="false"/>
          <w:i w:val="false"/>
          <w:sz w:val="21"/>
          <w:szCs w:val="21"/>
        </w:rPr>
        <w:t>ջեբդ ծակ ու կասես, հանգավ,</w:t>
        <w:tab/>
        <w:tab/>
        <w:tab/>
        <w:t>8-8-8-6-8-8-8-6</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ժլատին հի՛նգ օր</w:t>
      </w:r>
      <w:r>
        <w:rPr>
          <w:rFonts w:cs="Times Armenian" w:ascii="Times Armenian" w:hAnsi="Times Armenian"/>
          <w:b w:val="false"/>
          <w:i w:val="false"/>
          <w:sz w:val="21"/>
          <w:szCs w:val="21"/>
          <w:vertAlign w:val="superscript"/>
        </w:rPr>
        <w:t>2</w:t>
      </w:r>
      <w:r>
        <w:rPr>
          <w:rFonts w:cs="Times Armenian" w:ascii="Times Armenian" w:hAnsi="Times Armenian"/>
          <w:b w:val="false"/>
          <w:i w:val="false"/>
          <w:sz w:val="21"/>
          <w:szCs w:val="21"/>
        </w:rPr>
        <w:t xml:space="preserve"> դիմացավ,</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իմըս` քիչ պակաս:</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Ու հույս չի՛ մնա հրաշքի:</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Բայց աչքըտ կքցես երկնքին</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ու կզգաս, որ սրտա՛նց ու անգին</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 xml:space="preserve">ընծա՛ ես, որ կաս: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sz w:val="21"/>
          <w:szCs w:val="21"/>
        </w:rPr>
      </w:r>
    </w:p>
    <w:p>
      <w:pPr>
        <w:pStyle w:val="TextBodyIndent"/>
        <w:spacing w:lineRule="auto" w:line="240"/>
        <w:ind w:firstLine="360"/>
        <w:jc w:val="both"/>
        <w:rPr>
          <w:rFonts w:ascii="Times Armenian" w:hAnsi="Times Armenian" w:cs="Times Armenian"/>
        </w:rPr>
      </w:pPr>
      <w:r>
        <w:rPr>
          <w:rFonts w:cs="Times Armenian" w:ascii="Times Armenian" w:hAnsi="Times Armenian"/>
          <w:b w:val="false"/>
          <w:sz w:val="18"/>
          <w:szCs w:val="18"/>
        </w:rPr>
        <w:t xml:space="preserve">1. Թերևս «մոգերը» բառով Բրոդսկին նկատի ունի Հին Կտակարանի Ծննդոցի ա'յն մոգերին, որ իբր աստղերին հետևելով, եկան նորածին Քրիստոսի մոտ: Տես մանավանդ  2-րդ տողը, ինչը նշանակում է՝ «ուղեցույց աստղ չես ունենա»: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sz w:val="18"/>
          <w:szCs w:val="18"/>
        </w:rPr>
        <w:t>2. Պարսկական տրադիցիայում ասում էին. «Էս հնգօրյա աշխարհում», այսինքն, «էս անցավոր ու կարճատև աշխարհում»:</w:t>
      </w:r>
    </w:p>
    <w:p>
      <w:pPr>
        <w:pStyle w:val="TextBodyIndent"/>
        <w:spacing w:lineRule="auto" w:line="240"/>
        <w:ind w:hanging="0"/>
        <w:jc w:val="both"/>
        <w:rPr>
          <w:rFonts w:ascii="Times Armenian" w:hAnsi="Times Armenian" w:cs="Times Armenian"/>
        </w:rPr>
      </w:pPr>
      <w:r>
        <w:rPr>
          <w:rFonts w:cs="Times Armenian" w:ascii="Times Armenian" w:hAnsi="Times Armenian"/>
          <w:b w:val="false"/>
          <w:sz w:val="21"/>
          <w:szCs w:val="21"/>
        </w:rPr>
      </w:r>
    </w:p>
    <w:p>
      <w:pPr>
        <w:pStyle w:val="Heading3"/>
        <w:numPr>
          <w:ilvl w:val="0"/>
          <w:numId w:val="0"/>
        </w:numPr>
        <w:ind w:start="720" w:hanging="0"/>
        <w:rPr>
          <w:rFonts w:ascii="Times Armenian" w:hAnsi="Times Armenian" w:cs="Times Armenian"/>
        </w:rPr>
      </w:pPr>
      <w:bookmarkStart w:id="91" w:name="__RefHeading___Toc409540405"/>
      <w:bookmarkEnd w:id="91"/>
      <w:r>
        <w:rPr>
          <w:rFonts w:cs="Times Armenian" w:ascii="Times Armenian" w:hAnsi="Times Armenian"/>
          <w:i/>
        </w:rPr>
        <w:t>23.2.</w:t>
      </w:r>
      <w:r>
        <w:rPr>
          <w:rFonts w:cs="Times Armenian" w:ascii="Times Armenian" w:hAnsi="Times Armenian"/>
        </w:rPr>
        <w:t xml:space="preserve"> 1-Ը ՀՈՒՆՎԱՐԻ, 1965 ԹՎԱԿԱՆ</w:t>
      </w:r>
    </w:p>
    <w:p>
      <w:pPr>
        <w:pStyle w:val="TextBodyIndent"/>
        <w:spacing w:lineRule="auto" w:line="240"/>
        <w:ind w:firstLine="360"/>
        <w:jc w:val="end"/>
        <w:rPr>
          <w:rFonts w:ascii="Times Armenian" w:hAnsi="Times Armenian" w:cs="Times Armenian"/>
        </w:rPr>
      </w:pPr>
      <w:r>
        <w:rPr>
          <w:rFonts w:cs="Times Armenian" w:ascii="Times Armenian" w:hAnsi="Times Armenian"/>
          <w:sz w:val="21"/>
          <w:szCs w:val="21"/>
        </w:rPr>
        <w:t xml:space="preserve">Թարգման` Ն. Աթաբեկյան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Մոգեր</w:t>
      </w:r>
      <w:r>
        <w:rPr>
          <w:rFonts w:cs="Times Armenian" w:ascii="Times Armenian" w:hAnsi="Times Armenian"/>
          <w:sz w:val="21"/>
          <w:szCs w:val="21"/>
        </w:rPr>
        <w:t xml:space="preserve">ն </w:t>
      </w:r>
      <w:r>
        <w:rPr>
          <w:rFonts w:cs="Times Armenian" w:ascii="Times Armenian" w:hAnsi="Times Armenian"/>
          <w:b w:val="false"/>
          <w:i w:val="false"/>
          <w:sz w:val="21"/>
          <w:szCs w:val="21"/>
        </w:rPr>
        <w:t>հասցեդ կմոռանան:</w:t>
        <w:tab/>
        <w:tab/>
        <w:tab/>
        <w:t>a a՛ b c b՛ b b՛՛ c</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Երկինքն աստղ չի ունենա:</w:t>
        <w:tab/>
        <w:tab/>
        <w:tab/>
        <w:tab/>
        <w:t>8-8-8-8-8-8-8-8</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 xml:space="preserve">Միայն քամու ողբը համառ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կլսվի հին օրերի պես:</w:t>
      </w:r>
    </w:p>
    <w:p>
      <w:pPr>
        <w:pStyle w:val="TextBodyIndent"/>
        <w:spacing w:lineRule="auto" w:line="240"/>
        <w:ind w:firstLine="360"/>
        <w:jc w:val="both"/>
        <w:rPr>
          <w:rFonts w:ascii="Times Armenian" w:hAnsi="Times Armenian" w:cs="Times Armenian"/>
        </w:rPr>
      </w:pPr>
      <w:r>
        <w:rPr>
          <w:rFonts w:cs="Times Armenian" w:ascii="Times Armenian" w:hAnsi="Times Armenian"/>
          <w:sz w:val="21"/>
          <w:szCs w:val="21"/>
        </w:rPr>
        <w:t xml:space="preserve">Ստվերդ խոնջ կնետես վար </w:t>
      </w:r>
    </w:p>
    <w:p>
      <w:pPr>
        <w:pStyle w:val="TextBodyIndent"/>
        <w:spacing w:lineRule="auto" w:line="240"/>
        <w:ind w:firstLine="360"/>
        <w:jc w:val="both"/>
        <w:rPr>
          <w:rFonts w:ascii="Times Armenian" w:hAnsi="Times Armenian" w:cs="Times Armenian"/>
        </w:rPr>
      </w:pPr>
      <w:r>
        <w:rPr>
          <w:rFonts w:cs="Times Armenian" w:ascii="Times Armenian" w:hAnsi="Times Armenian"/>
          <w:sz w:val="21"/>
          <w:szCs w:val="21"/>
        </w:rPr>
        <w:t>նախքան մոմը մարել</w:t>
      </w:r>
      <w:r>
        <w:rPr>
          <w:rFonts w:cs="Times Armenian" w:ascii="Times Armenian" w:hAnsi="Times Armenian"/>
          <w:i w:val="false"/>
          <w:sz w:val="21"/>
          <w:szCs w:val="21"/>
        </w:rPr>
        <w:t>ն:</w:t>
      </w:r>
      <w:r>
        <w:rPr>
          <w:rFonts w:cs="Times Armenian" w:ascii="Times Armenian" w:hAnsi="Times Armenian"/>
          <w:b w:val="false"/>
          <w:i w:val="false"/>
          <w:sz w:val="21"/>
          <w:szCs w:val="21"/>
        </w:rPr>
        <w:t xml:space="preserve"> Անվառ</w:t>
      </w:r>
    </w:p>
    <w:p>
      <w:pPr>
        <w:pStyle w:val="TextBodyIndent"/>
        <w:spacing w:lineRule="auto" w:line="240"/>
        <w:ind w:firstLine="360"/>
        <w:jc w:val="both"/>
        <w:rPr>
          <w:rFonts w:ascii="Times Armenian" w:hAnsi="Times Armenian" w:cs="Times Armenian"/>
        </w:rPr>
      </w:pPr>
      <w:r>
        <w:rPr>
          <w:rFonts w:cs="Times Armenian" w:ascii="Times Armenian" w:hAnsi="Times Armenian"/>
          <w:sz w:val="21"/>
          <w:szCs w:val="21"/>
        </w:rPr>
        <w:t xml:space="preserve">մոմերից շատ օր է հիմա </w:t>
      </w:r>
    </w:p>
    <w:p>
      <w:pPr>
        <w:pStyle w:val="TextBodyIndent"/>
        <w:spacing w:lineRule="auto" w:line="240"/>
        <w:ind w:firstLine="360"/>
        <w:jc w:val="both"/>
        <w:rPr>
          <w:rFonts w:ascii="Times Armenian" w:hAnsi="Times Armenian" w:cs="Times Armenian"/>
        </w:rPr>
      </w:pPr>
      <w:r>
        <w:rPr>
          <w:rFonts w:cs="Times Armenian" w:ascii="Times Armenian" w:hAnsi="Times Armenian"/>
          <w:sz w:val="21"/>
          <w:szCs w:val="21"/>
        </w:rPr>
        <w:t>օրացույցը խոստանում մեզ:</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r>
    </w:p>
    <w:p>
      <w:pPr>
        <w:pStyle w:val="TextBodyIndent"/>
        <w:spacing w:lineRule="auto" w:line="240"/>
        <w:ind w:firstLine="360"/>
        <w:jc w:val="both"/>
        <w:rPr>
          <w:rFonts w:ascii="Times Armenian" w:hAnsi="Times Armenian" w:cs="Times Armenian"/>
        </w:rPr>
      </w:pPr>
      <w:r>
        <w:rPr>
          <w:rFonts w:cs="Times Armenian" w:ascii="Times Armenian" w:hAnsi="Times Armenian"/>
          <w:sz w:val="21"/>
          <w:szCs w:val="21"/>
        </w:rPr>
        <w:t>Տխրությու՞նն է: Գու՛ցե:</w:t>
      </w:r>
      <w:r>
        <w:rPr>
          <w:rFonts w:cs="Times Armenian" w:ascii="Times Armenian" w:hAnsi="Times Armenian"/>
          <w:b w:val="false"/>
          <w:sz w:val="21"/>
          <w:szCs w:val="21"/>
        </w:rPr>
        <w:t xml:space="preserve"> </w:t>
      </w:r>
      <w:r>
        <w:rPr>
          <w:rFonts w:cs="Times Armenian" w:ascii="Times Armenian" w:hAnsi="Times Armenian"/>
          <w:sz w:val="21"/>
          <w:szCs w:val="21"/>
        </w:rPr>
        <w:t>Անգին</w:t>
      </w:r>
      <w:r>
        <w:rPr>
          <w:rFonts w:cs="Times Armenian" w:ascii="Times Armenian" w:hAnsi="Times Armenian"/>
          <w:b w:val="false"/>
          <w:i w:val="false"/>
          <w:sz w:val="21"/>
          <w:szCs w:val="21"/>
        </w:rPr>
        <w:tab/>
        <w:tab/>
        <w:tab/>
        <w:t>d e e f g g g f՛՛</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մեղեդի, որ գիտենք անգիր:</w:t>
        <w:tab/>
        <w:tab/>
        <w:tab/>
        <w:tab/>
        <w:t>8-8-8-8-8-8-8-8</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Կրկնվում է. շարունակիր՝</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թող կրկնվի հետո նաև:</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Թող հնչի և մահվան շնչում</w:t>
      </w:r>
    </w:p>
    <w:p>
      <w:pPr>
        <w:pStyle w:val="TextBodyIndent"/>
        <w:spacing w:lineRule="auto" w:line="240"/>
        <w:ind w:firstLine="360"/>
        <w:jc w:val="both"/>
        <w:rPr>
          <w:rFonts w:ascii="Times Armenian" w:hAnsi="Times Armenian" w:cs="Times Armenian"/>
        </w:rPr>
      </w:pPr>
      <w:r>
        <w:rPr>
          <w:rFonts w:cs="Times Armenian" w:ascii="Times Armenian" w:hAnsi="Times Armenian"/>
          <w:sz w:val="21"/>
          <w:szCs w:val="21"/>
        </w:rPr>
        <w:t>մեր պարտական ձայնն ականջում</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 xml:space="preserve">նրա, որ մեզ </w:t>
      </w:r>
      <w:r>
        <w:rPr>
          <w:rFonts w:cs="Times Armenian" w:ascii="Times Armenian" w:hAnsi="Times Armenian"/>
          <w:sz w:val="21"/>
          <w:szCs w:val="21"/>
        </w:rPr>
        <w:t>վեր է կանչում՝</w:t>
      </w:r>
    </w:p>
    <w:p>
      <w:pPr>
        <w:pStyle w:val="TextBodyIndent"/>
        <w:spacing w:lineRule="auto" w:line="240"/>
        <w:ind w:firstLine="360"/>
        <w:jc w:val="both"/>
        <w:rPr>
          <w:rFonts w:ascii="Times Armenian" w:hAnsi="Times Armenian" w:cs="Times Armenian"/>
        </w:rPr>
      </w:pPr>
      <w:r>
        <w:rPr>
          <w:rFonts w:cs="Times Armenian" w:ascii="Times Armenian" w:hAnsi="Times Armenian"/>
          <w:sz w:val="21"/>
          <w:szCs w:val="21"/>
        </w:rPr>
        <w:t>ստիպելով հեռուն նայել:</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 xml:space="preserve">Լուռ զննելով օճորք ու դուռ, </w:t>
        <w:tab/>
        <w:tab/>
        <w:tab/>
        <w:t>h h՛ h՛՛ i h՛ h՛՛՛ g i՛</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 xml:space="preserve">երբ գրպանդ դատարկ է, </w:t>
      </w:r>
      <w:r>
        <w:rPr>
          <w:rFonts w:cs="Times Armenian" w:ascii="Times Armenian" w:hAnsi="Times Armenian"/>
          <w:sz w:val="21"/>
          <w:szCs w:val="21"/>
        </w:rPr>
        <w:t>դու</w:t>
        <w:tab/>
        <w:tab/>
        <w:tab/>
      </w:r>
      <w:r>
        <w:rPr>
          <w:rFonts w:cs="Times Armenian" w:ascii="Times Armenian" w:hAnsi="Times Armenian"/>
          <w:b w:val="false"/>
          <w:i w:val="false"/>
          <w:sz w:val="21"/>
          <w:szCs w:val="21"/>
        </w:rPr>
        <w:t>8-8-8-8-8-8-8-8</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կհասկանաս՝ ժլատություն</w:t>
      </w:r>
      <w:r>
        <w:rPr>
          <w:rFonts w:cs="Times Armenian" w:ascii="Times Armenian" w:hAnsi="Times Armenian"/>
          <w:sz w:val="21"/>
          <w:szCs w:val="21"/>
        </w:rPr>
        <w:t xml:space="preserve">ն </w:t>
      </w:r>
    </w:p>
    <w:p>
      <w:pPr>
        <w:pStyle w:val="TextBodyIndent"/>
        <w:spacing w:lineRule="auto" w:line="240"/>
        <w:ind w:firstLine="360"/>
        <w:jc w:val="both"/>
        <w:rPr>
          <w:rFonts w:ascii="Times Armenian" w:hAnsi="Times Armenian" w:cs="Times Armenian"/>
        </w:rPr>
      </w:pPr>
      <w:r>
        <w:rPr>
          <w:rFonts w:cs="Times Armenian" w:ascii="Times Armenian" w:hAnsi="Times Armenian"/>
          <w:sz w:val="21"/>
          <w:szCs w:val="21"/>
        </w:rPr>
        <w:t>ասում է սոսկ, որ ծերացար:</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Ուշ է. հրաշք չի լինելու,</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և հայացքդ հառած հեռուն՝</w:t>
      </w:r>
    </w:p>
    <w:p>
      <w:pPr>
        <w:pStyle w:val="TextBodyIndent"/>
        <w:spacing w:lineRule="auto" w:line="240"/>
        <w:ind w:firstLine="360"/>
        <w:jc w:val="both"/>
        <w:rPr>
          <w:rFonts w:ascii="Times Armenian" w:hAnsi="Times Armenian" w:cs="Times Armenian"/>
        </w:rPr>
      </w:pPr>
      <w:r>
        <w:rPr>
          <w:rFonts w:cs="Times Armenian" w:ascii="Times Armenian" w:hAnsi="Times Armenian"/>
          <w:sz w:val="21"/>
          <w:szCs w:val="21"/>
        </w:rPr>
        <w:t>վերը, անվերջ երկինքներում,</w:t>
      </w:r>
    </w:p>
    <w:p>
      <w:pPr>
        <w:pStyle w:val="TextBodyIndent"/>
        <w:spacing w:lineRule="auto" w:line="240"/>
        <w:ind w:firstLine="360"/>
        <w:jc w:val="both"/>
        <w:rPr>
          <w:rFonts w:ascii="Times Armenian" w:hAnsi="Times Armenian" w:cs="Times Armenian"/>
        </w:rPr>
      </w:pPr>
      <w:r>
        <w:rPr>
          <w:rFonts w:cs="Times Armenian" w:ascii="Times Armenian" w:hAnsi="Times Armenian"/>
          <w:sz w:val="21"/>
          <w:szCs w:val="21"/>
        </w:rPr>
        <w:t>կզգաս-</w:t>
      </w:r>
      <w:r>
        <w:rPr>
          <w:rFonts w:cs="Times Armenian" w:ascii="Times Armenian" w:hAnsi="Times Armenian"/>
          <w:b w:val="false"/>
          <w:i w:val="false"/>
          <w:sz w:val="21"/>
          <w:szCs w:val="21"/>
        </w:rPr>
        <w:t xml:space="preserve"> դո՛ւ ես սրտանց ընծան:</w:t>
      </w:r>
    </w:p>
    <w:p>
      <w:pPr>
        <w:pStyle w:val="TextBodyIndent"/>
        <w:spacing w:lineRule="exact" w:line="240"/>
        <w:ind w:firstLine="360"/>
        <w:rPr>
          <w:rFonts w:ascii="Times Armenian" w:hAnsi="Times Armenian" w:cs="Times Armenian"/>
        </w:rPr>
      </w:pPr>
      <w:r>
        <w:rPr>
          <w:rFonts w:cs="Times Armenian" w:ascii="Times Armenian" w:hAnsi="Times Armenian"/>
          <w:b w:val="false"/>
          <w:i w:val="false"/>
          <w:sz w:val="21"/>
          <w:szCs w:val="21"/>
        </w:rPr>
      </w:r>
    </w:p>
    <w:p>
      <w:pPr>
        <w:pStyle w:val="TextBodyIndent"/>
        <w:spacing w:lineRule="exact" w:line="240"/>
        <w:ind w:firstLine="360"/>
        <w:jc w:val="both"/>
        <w:rPr>
          <w:rFonts w:ascii="Times Armenian" w:hAnsi="Times Armenian" w:cs="Times Armenian"/>
        </w:rPr>
      </w:pPr>
      <w:r>
        <w:rPr>
          <w:rFonts w:cs="Times Armenian" w:ascii="Times Armenian" w:hAnsi="Times Armenian"/>
          <w:sz w:val="21"/>
          <w:szCs w:val="21"/>
        </w:rPr>
        <w:t xml:space="preserve">23. </w:t>
      </w:r>
      <w:r>
        <w:rPr>
          <w:rFonts w:cs="Times Armenian" w:ascii="Times Armenian" w:hAnsi="Times Armenian"/>
          <w:b w:val="false"/>
          <w:i w:val="false"/>
          <w:sz w:val="21"/>
          <w:szCs w:val="21"/>
        </w:rPr>
        <w:t>Բրոդսկու այս ոտանավորը, կառուցվածքով է՛լ, հանգերի սիստեմով է՛լ, ու ալիտերացիաների ու ասոնանսների հավաքածուով է՛լ շատ լավն է, բայց թարգմանական դժվար խնդիր է, մանավանդ վերջին տան երրորդ ու չոր</w:t>
        <w:softHyphen/>
        <w:t>րորդ տողերինը:</w:t>
      </w:r>
    </w:p>
    <w:p>
      <w:pPr>
        <w:pStyle w:val="TextBodyIndent"/>
        <w:spacing w:lineRule="exact" w:line="240"/>
        <w:ind w:firstLine="357"/>
        <w:jc w:val="both"/>
        <w:rPr>
          <w:rFonts w:ascii="Times Armenian" w:hAnsi="Times Armenian" w:cs="Times Armenian"/>
        </w:rPr>
      </w:pPr>
      <w:r>
        <w:rPr>
          <w:rFonts w:cs="Times Armenian" w:ascii="Times Armenian" w:hAnsi="Times Armenian"/>
          <w:b w:val="false"/>
          <w:i w:val="false"/>
          <w:sz w:val="21"/>
          <w:szCs w:val="21"/>
        </w:rPr>
        <w:t xml:space="preserve">23.2-ի ընդգծածս </w:t>
      </w:r>
      <w:r>
        <w:rPr>
          <w:rFonts w:cs="Times Armenian" w:ascii="Times Armenian" w:hAnsi="Times Armenian"/>
          <w:sz w:val="21"/>
          <w:szCs w:val="21"/>
        </w:rPr>
        <w:t>ն</w:t>
      </w:r>
      <w:r>
        <w:rPr>
          <w:rFonts w:cs="Times Armenian" w:ascii="Times Armenian" w:hAnsi="Times Armenian"/>
          <w:i w:val="false"/>
          <w:sz w:val="21"/>
          <w:szCs w:val="21"/>
        </w:rPr>
        <w:t xml:space="preserve"> </w:t>
      </w:r>
      <w:r>
        <w:rPr>
          <w:rFonts w:cs="Times Armenian" w:ascii="Times Armenian" w:hAnsi="Times Armenian"/>
          <w:b w:val="false"/>
          <w:i w:val="false"/>
          <w:sz w:val="21"/>
          <w:szCs w:val="21"/>
        </w:rPr>
        <w:t xml:space="preserve">հոդի մասին տես </w:t>
      </w:r>
      <w:r>
        <w:rPr>
          <w:rFonts w:cs="Times Armenian" w:ascii="Times Armenian" w:hAnsi="Times Armenian"/>
          <w:i w:val="false"/>
          <w:sz w:val="21"/>
          <w:szCs w:val="21"/>
        </w:rPr>
        <w:t>6.7</w:t>
      </w:r>
      <w:r>
        <w:rPr>
          <w:rFonts w:cs="Times Armenian" w:ascii="Times Armenian" w:hAnsi="Times Armenian"/>
          <w:b w:val="false"/>
          <w:i w:val="false"/>
          <w:sz w:val="21"/>
          <w:szCs w:val="21"/>
        </w:rPr>
        <w:t xml:space="preserve"> կետը (</w:t>
      </w:r>
      <w:r>
        <w:rPr>
          <w:rFonts w:cs="Times Armenian" w:ascii="Times Armenian" w:hAnsi="Times Armenian"/>
          <w:sz w:val="21"/>
          <w:szCs w:val="21"/>
        </w:rPr>
        <w:t>Ի՞ՆՉ Է ՎԻԼԱՆԵԼԸ</w:t>
      </w:r>
      <w:r>
        <w:rPr>
          <w:rFonts w:cs="Times Armenian" w:ascii="Times Armenian" w:hAnsi="Times Armenian"/>
          <w:b w:val="false"/>
          <w:i w:val="false"/>
          <w:sz w:val="21"/>
          <w:szCs w:val="21"/>
        </w:rPr>
        <w:t>):  Այս թարգմանության հիմնական թերությունը առանձին տողերի տրամա</w:t>
        <w:softHyphen/>
        <w:t>բա</w:t>
        <w:softHyphen/>
        <w:t xml:space="preserve">նության անկապությունն է: Օրինակ, վերցնենք առաջին չորս տողը: Պարզ չի, թե ո՞ւմ </w:t>
      </w:r>
      <w:r>
        <w:rPr>
          <w:rFonts w:cs="Times Armenian" w:ascii="Times Armenian" w:hAnsi="Times Armenian"/>
          <w:sz w:val="21"/>
          <w:szCs w:val="21"/>
        </w:rPr>
        <w:t>«երկինքն աստղ չի ունենա»,</w:t>
      </w:r>
      <w:r>
        <w:rPr>
          <w:rFonts w:cs="Times Armenian" w:ascii="Times Armenian" w:hAnsi="Times Armenian"/>
          <w:b w:val="false"/>
          <w:i w:val="false"/>
          <w:sz w:val="21"/>
          <w:szCs w:val="21"/>
        </w:rPr>
        <w:t xml:space="preserve"> ու </w:t>
      </w:r>
      <w:r>
        <w:rPr>
          <w:rFonts w:cs="Times Armenian" w:ascii="Times Armenian" w:hAnsi="Times Armenian"/>
          <w:sz w:val="21"/>
          <w:szCs w:val="21"/>
        </w:rPr>
        <w:t>ո՞ւմ ականջին կլսվի քամու ողբը «համառ», (ու ինչո՞ւ «համառ»,</w:t>
      </w:r>
      <w:r>
        <w:rPr>
          <w:rFonts w:cs="Times Armenian" w:ascii="Times Armenian" w:hAnsi="Times Armenian"/>
          <w:b w:val="false"/>
          <w:i w:val="false"/>
          <w:sz w:val="21"/>
          <w:szCs w:val="21"/>
        </w:rPr>
        <w:t xml:space="preserve"> չնայած պարզ է, որ այս </w:t>
      </w:r>
      <w:r>
        <w:rPr>
          <w:rFonts w:cs="Times Armenian" w:ascii="Times Armenian" w:hAnsi="Times Armenian"/>
          <w:sz w:val="21"/>
          <w:szCs w:val="21"/>
        </w:rPr>
        <w:t>«համառը»</w:t>
      </w:r>
      <w:r>
        <w:rPr>
          <w:rFonts w:cs="Times Armenian" w:ascii="Times Armenian" w:hAnsi="Times Armenian"/>
          <w:b w:val="false"/>
          <w:i w:val="false"/>
          <w:sz w:val="21"/>
          <w:szCs w:val="21"/>
        </w:rPr>
        <w:t xml:space="preserve"> գրված է հետա</w:t>
        <w:softHyphen/>
        <w:t xml:space="preserve">գայի </w:t>
      </w:r>
      <w:r>
        <w:rPr>
          <w:rFonts w:cs="Times Armenian" w:ascii="Times Armenian" w:hAnsi="Times Armenian"/>
          <w:sz w:val="21"/>
          <w:szCs w:val="21"/>
        </w:rPr>
        <w:t>«անվառի»</w:t>
      </w:r>
      <w:r>
        <w:rPr>
          <w:rFonts w:cs="Times Armenian" w:ascii="Times Armenian" w:hAnsi="Times Armenian"/>
          <w:b w:val="false"/>
          <w:i w:val="false"/>
          <w:sz w:val="21"/>
          <w:szCs w:val="21"/>
        </w:rPr>
        <w:t xml:space="preserve"> համար), այնինչ, բնագիրը հստակ դիմում է կարդա</w:t>
        <w:softHyphen/>
        <w:t xml:space="preserve">ցողին: 16-րդ տողը ռուսիզմ է, որովհետև այդ տողում բայի տեղը գրված է` </w:t>
      </w:r>
      <w:r>
        <w:rPr>
          <w:rFonts w:cs="Times Armenian" w:ascii="Times Armenian" w:hAnsi="Times Armenian"/>
          <w:sz w:val="21"/>
          <w:szCs w:val="21"/>
        </w:rPr>
        <w:t>«նայել»</w:t>
      </w:r>
      <w:r>
        <w:rPr>
          <w:rFonts w:cs="Times Armenian" w:ascii="Times Armenian" w:hAnsi="Times Armenian"/>
          <w:b w:val="false"/>
          <w:i w:val="false"/>
          <w:sz w:val="21"/>
          <w:szCs w:val="21"/>
        </w:rPr>
        <w:t xml:space="preserve"> անորոշ դերբայը, ինչը այսօրվա հայերեն լեզվում միայն ու միայն գոյական է, ու երբեք չի կարող  բային փոխարինի (տես </w:t>
      </w:r>
      <w:r>
        <w:rPr>
          <w:rFonts w:cs="Times Armenian" w:ascii="Times Armenian" w:hAnsi="Times Armenian"/>
          <w:sz w:val="21"/>
          <w:szCs w:val="21"/>
        </w:rPr>
        <w:t>Գրականության ցուցակից`</w:t>
      </w:r>
      <w:r>
        <w:rPr>
          <w:rFonts w:cs="Times Armenian" w:ascii="Times Armenian" w:hAnsi="Times Armenian"/>
          <w:b w:val="false"/>
          <w:i w:val="false"/>
          <w:sz w:val="21"/>
          <w:szCs w:val="21"/>
        </w:rPr>
        <w:t xml:space="preserve"> 1-ը):</w:t>
      </w:r>
    </w:p>
    <w:p>
      <w:pPr>
        <w:pStyle w:val="TextBodyIndent"/>
        <w:spacing w:lineRule="exact" w:line="240"/>
        <w:ind w:firstLine="357"/>
        <w:jc w:val="both"/>
        <w:rPr>
          <w:rFonts w:ascii="Times Armenian" w:hAnsi="Times Armenian" w:cs="Times Armenian"/>
        </w:rPr>
      </w:pPr>
      <w:r>
        <w:rPr>
          <w:rFonts w:cs="Times Armenian" w:ascii="Times Armenian" w:hAnsi="Times Armenian"/>
          <w:b w:val="false"/>
          <w:i w:val="false"/>
          <w:sz w:val="21"/>
          <w:szCs w:val="21"/>
        </w:rPr>
        <w:t>Տրամաբանական այս անկապությունը շարունակվում է մինչև վերջ, տը</w:t>
        <w:softHyphen/>
        <w:t>հաճ մի «համառությունով», ինչը, իհարկե, Բրոդսկու ո՛չ ասածից է որևէ բան թողնում, ոչ է՛լ ասածս իռացիոնալ սիրունությունից:</w:t>
      </w:r>
    </w:p>
    <w:p>
      <w:pPr>
        <w:pStyle w:val="TextBodyIndent"/>
        <w:spacing w:lineRule="exact" w:line="240"/>
        <w:ind w:firstLine="357"/>
        <w:jc w:val="both"/>
        <w:rPr>
          <w:rFonts w:ascii="Times Armenian" w:hAnsi="Times Armenian" w:cs="Times Armenian"/>
        </w:rPr>
      </w:pPr>
      <w:r>
        <w:rPr>
          <w:rFonts w:cs="Times Armenian" w:ascii="Times Armenian" w:hAnsi="Times Armenian"/>
          <w:b w:val="false"/>
          <w:i w:val="false"/>
          <w:sz w:val="21"/>
          <w:szCs w:val="21"/>
        </w:rPr>
        <w:t>Հանգերից չեմ խոսում, դրանք համարյա չկան, կամ ահավոր աղքատ են: Այս «ոտանավորը» ոչ մի կարգին հայերեն բան չի ասում, ուրեմն, անընդու</w:t>
        <w:softHyphen/>
        <w:t>նելի է:</w:t>
      </w:r>
      <w:r>
        <w:br w:type="page"/>
      </w:r>
    </w:p>
    <w:p>
      <w:pPr>
        <w:pStyle w:val="Heading2"/>
        <w:numPr>
          <w:ilvl w:val="0"/>
          <w:numId w:val="0"/>
        </w:numPr>
        <w:ind w:start="0" w:hanging="0"/>
        <w:rPr>
          <w:rFonts w:ascii="Times Armenian" w:hAnsi="Times Armenian" w:cs="Times Armenian"/>
        </w:rPr>
      </w:pPr>
      <w:bookmarkStart w:id="92" w:name="__RefHeading___Toc409540406"/>
      <w:bookmarkEnd w:id="92"/>
      <w:r>
        <w:rPr/>
        <w:t>ROBERT BURNS</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24.</w:t>
      </w:r>
      <w:r>
        <w:rPr>
          <w:rFonts w:cs="Times Armenian" w:ascii="Times Armenian" w:hAnsi="Times Armenian"/>
          <w:sz w:val="21"/>
          <w:szCs w:val="21"/>
        </w:rPr>
        <w:t xml:space="preserve"> Բեռնզի այս մի ոտանավորը թարգմանել եմ հինգ օրում, ու օրեկան աշխատել եմ ամենաքիչը` 10-12 ժամ: Խամ մարդը կասի. «Դրա էղածն ի՛նչ ա որ, ընդա</w:t>
        <w:softHyphen/>
        <w:t>մենը` 16 տող»:</w:t>
      </w:r>
    </w:p>
    <w:p>
      <w:pPr>
        <w:pStyle w:val="Normal"/>
        <w:ind w:firstLine="360"/>
        <w:jc w:val="both"/>
        <w:rPr>
          <w:rFonts w:ascii="Times Armenian" w:hAnsi="Times Armenian" w:cs="Times Armenian"/>
        </w:rPr>
      </w:pPr>
      <w:r>
        <w:rPr>
          <w:rFonts w:eastAsia="Times Armenian" w:cs="Times Armenian" w:ascii="Times Armenian" w:hAnsi="Times Armenian"/>
          <w:sz w:val="21"/>
          <w:szCs w:val="21"/>
        </w:rPr>
        <w:t xml:space="preserve"> </w:t>
      </w:r>
      <w:r>
        <w:rPr>
          <w:rFonts w:cs="Times Armenian" w:ascii="Times Armenian" w:hAnsi="Times Armenian"/>
          <w:sz w:val="21"/>
          <w:szCs w:val="21"/>
        </w:rPr>
        <w:t>Բայց այս 16 տողի վերջին 37-38-րդ տարբերակների չնչին փոփոխու</w:t>
        <w:softHyphen/>
        <w:t>թյուն</w:t>
        <w:softHyphen/>
        <w:t>ներն արել եմ սկսելուց մոտ 10 տարի հետո: Սկսել եմ մոտ 12-13 տարի առաջ: Սա պիտի որ պրոֆեսիո</w:t>
        <w:softHyphen/>
        <w:t>նալին (սկսնակին էլ) ասի, թե թարգմանու</w:t>
        <w:softHyphen/>
        <w:t xml:space="preserve">թյունն ինչքան դժվար գործ է: </w:t>
      </w:r>
    </w:p>
    <w:p>
      <w:pPr>
        <w:pStyle w:val="Normal"/>
        <w:ind w:firstLine="360"/>
        <w:jc w:val="both"/>
        <w:rPr>
          <w:rFonts w:ascii="Times Armenian" w:hAnsi="Times Armenian" w:cs="Times Armenian"/>
        </w:rPr>
      </w:pPr>
      <w:r>
        <w:rPr>
          <w:rFonts w:cs="Times Armenian" w:ascii="Times Armenian" w:hAnsi="Times Armenian"/>
          <w:b/>
          <w:i/>
          <w:sz w:val="21"/>
          <w:szCs w:val="21"/>
        </w:rPr>
        <w:t>Լավ թարգմանն իր արած գործից երբեք գոհ չի մնում, միշտ ասում է. «Կարայի ավելի լավ անեի»:</w:t>
      </w:r>
      <w:r>
        <w:rPr>
          <w:rFonts w:cs="Times Armenian" w:ascii="Times Armenian" w:hAnsi="Times Armenian"/>
          <w:sz w:val="21"/>
          <w:szCs w:val="21"/>
        </w:rPr>
        <w:t xml:space="preserve"> Իմ թարգմանություններից ամեն մեկը մշակում եմ, միջին հաշվով, 15-20 անգամ, մեկ-մեկ էլ, հազ</w:t>
        <w:softHyphen/>
        <w:t xml:space="preserve">վադեպ, 40-50 ու նույնիսկ մի 100 անգամ: Սկզբունք ունեմ, դուրըս չեկավ, գոնե մի քիչ Թումանյանի </w:t>
      </w:r>
      <w:r>
        <w:rPr>
          <w:rFonts w:cs="Times Armenian" w:ascii="Times Armenian" w:hAnsi="Times Armenian"/>
          <w:b/>
          <w:i/>
          <w:sz w:val="21"/>
          <w:szCs w:val="21"/>
        </w:rPr>
        <w:t>Ձը</w:t>
        <w:softHyphen/>
        <w:t>մեռվա իրիկունի</w:t>
      </w:r>
      <w:r>
        <w:rPr>
          <w:rFonts w:cs="Times Armenian" w:ascii="Times Armenian" w:hAnsi="Times Armenian"/>
          <w:b/>
          <w:sz w:val="21"/>
          <w:szCs w:val="21"/>
        </w:rPr>
        <w:t xml:space="preserve"> </w:t>
      </w:r>
      <w:r>
        <w:rPr>
          <w:rFonts w:cs="Times Armenian" w:ascii="Times Armenian" w:hAnsi="Times Armenian"/>
          <w:sz w:val="21"/>
          <w:szCs w:val="21"/>
        </w:rPr>
        <w:t>պես սիրուն</w:t>
      </w:r>
      <w:r>
        <w:rPr>
          <w:rFonts w:cs="Times Armenian" w:ascii="Times Armenian" w:hAnsi="Times Armenian"/>
          <w:b/>
          <w:sz w:val="21"/>
          <w:szCs w:val="21"/>
        </w:rPr>
        <w:t xml:space="preserve"> </w:t>
      </w:r>
      <w:r>
        <w:rPr>
          <w:rFonts w:cs="Times Armenian" w:ascii="Times Armenian" w:hAnsi="Times Armenian"/>
          <w:sz w:val="21"/>
          <w:szCs w:val="21"/>
        </w:rPr>
        <w:t xml:space="preserve">չեղավ (գոնե իմ կարծիքով), դեն եմ շպրտում: Այս սկզբունքը չեմ խախտում: </w:t>
      </w:r>
    </w:p>
    <w:p>
      <w:pPr>
        <w:pStyle w:val="Normal"/>
        <w:ind w:firstLine="360"/>
        <w:jc w:val="both"/>
        <w:rPr>
          <w:rFonts w:ascii="Times Armenian" w:hAnsi="Times Armenian" w:cs="Times Armenian"/>
        </w:rPr>
      </w:pPr>
      <w:r>
        <w:rPr>
          <w:rFonts w:cs="Times Armenian" w:ascii="Times Armenian" w:hAnsi="Times Armenian"/>
          <w:sz w:val="21"/>
          <w:szCs w:val="21"/>
        </w:rPr>
        <w:t>Ճիշտ է, «մուղամով» ինձ է՛լ եմ գովում, բայց սա ասում եմ, որ սկսնակ</w:t>
        <w:softHyphen/>
        <w:t xml:space="preserve">ներն իմանան, թե թարգմանությունն ինչքան լուրջ գործ է: </w:t>
      </w:r>
    </w:p>
    <w:p>
      <w:pPr>
        <w:pStyle w:val="Normal"/>
        <w:ind w:firstLine="360"/>
        <w:jc w:val="both"/>
        <w:rPr>
          <w:rFonts w:ascii="Times Armenian" w:hAnsi="Times Armenian" w:cs="Times Armenian"/>
        </w:rPr>
      </w:pPr>
      <w:r>
        <w:rPr>
          <w:rFonts w:cs="Times Armenian" w:ascii="Times Armenian" w:hAnsi="Times Armenian"/>
          <w:sz w:val="21"/>
          <w:szCs w:val="21"/>
        </w:rPr>
        <w:t>Ես գյուղացի եմ (Մալիշկայից), ու գյուղական բոլոր գործերն էլ արել եմ, ու լավ գիտեմ, թե որ գործն ի՛նչ դժվարություն ունի: Ոտանավոր գրելու կամ թարգմանելու գործը իմ արած ֆիզիկական բոլոր գործերից դժվար է: Ես սա լա՛վ գիտեմ: Ու ով սա չի հասկանում, թող ո՛չ թարգմանություն անի, ոչ է՛լ ո</w:t>
        <w:softHyphen/>
        <w:t>տա</w:t>
        <w:softHyphen/>
        <w:t>նավոր գրի:</w:t>
      </w:r>
    </w:p>
    <w:p>
      <w:pPr>
        <w:pStyle w:val="Normal"/>
        <w:ind w:firstLine="360"/>
        <w:jc w:val="both"/>
        <w:rPr>
          <w:rFonts w:ascii="Times Armenian" w:hAnsi="Times Armenian" w:cs="Times Armenian"/>
        </w:rPr>
      </w:pPr>
      <w:r>
        <w:rPr>
          <w:rFonts w:cs="Times Armenian" w:ascii="Times Armenian" w:hAnsi="Times Armenian"/>
          <w:sz w:val="21"/>
          <w:szCs w:val="21"/>
        </w:rPr>
        <w:t>Ոտանավոր ունեմ, որ 1989 թվից մինչև 2005 թիվը «դզմզել» եմ: Հաստատ, մի հարյուր տարբերակ եմ փորձել, մինչև այդ ոտանավորն էլ չեմ կարողա</w:t>
        <w:softHyphen/>
        <w:t>ցել փոխեմ: Թարգմանությունն էլ է նույն բանը:</w:t>
      </w:r>
    </w:p>
    <w:p>
      <w:pPr>
        <w:pStyle w:val="Normal"/>
        <w:ind w:firstLine="360"/>
        <w:jc w:val="both"/>
        <w:rPr>
          <w:rFonts w:ascii="Times Armenian" w:hAnsi="Times Armenian" w:cs="Times Armenian"/>
        </w:rPr>
      </w:pPr>
      <w:r>
        <w:rPr>
          <w:rFonts w:cs="Times Armenian" w:ascii="Times Armenian" w:hAnsi="Times Armenian"/>
          <w:sz w:val="21"/>
          <w:szCs w:val="21"/>
        </w:rPr>
        <w:t>Գրողը չպիտի ծույլ լինի, չպիտի միայն հայերեն իմանա` ու մեկ էլ մի քիչ ռուսերեն կամ մի քիչ անգլերեն: Թե որ այս տեսակ գիտելիքը Ղազարոս Ա</w:t>
        <w:softHyphen/>
        <w:t>ղայանի օրերին ներելի էր (տես իր հուշերը), հիմա անթույլատրելի է:</w:t>
      </w:r>
    </w:p>
    <w:p>
      <w:pPr>
        <w:pStyle w:val="Normal"/>
        <w:ind w:firstLine="360"/>
        <w:jc w:val="both"/>
        <w:rPr>
          <w:rFonts w:ascii="Times Armenian" w:hAnsi="Times Armenian" w:cs="Times Armenian"/>
        </w:rPr>
      </w:pPr>
      <w:r>
        <w:rPr>
          <w:rFonts w:cs="Times Armenian" w:ascii="Times Armenian" w:hAnsi="Times Armenian"/>
          <w:sz w:val="21"/>
          <w:szCs w:val="21"/>
        </w:rPr>
        <w:t xml:space="preserve">Սրա թարգմանելու դժվարությունս առաջին տունն էր, որտեղ հեղինակն ասում է, թե իր </w:t>
      </w:r>
      <w:r>
        <w:rPr>
          <w:rFonts w:cs="Times Armenian" w:ascii="Times Armenian" w:hAnsi="Times Armenian"/>
          <w:b/>
          <w:i/>
          <w:sz w:val="21"/>
          <w:szCs w:val="21"/>
        </w:rPr>
        <w:t>«սերը կամ յարը նման է կարմիր-կարմիր վարդի»:</w:t>
      </w:r>
      <w:r>
        <w:rPr>
          <w:rFonts w:cs="Times Armenian" w:ascii="Times Armenian" w:hAnsi="Times Armenian"/>
          <w:sz w:val="21"/>
          <w:szCs w:val="21"/>
        </w:rPr>
        <w:t xml:space="preserve"> Սա ական</w:t>
        <w:softHyphen/>
        <w:t>ջիս ահավոր շտամպ, ահավոր «ռաբիզ» ու «աշղական» էր թվում: Սրա հա</w:t>
        <w:softHyphen/>
        <w:t>մար էլ պատկերները մի թեթև փոխեցի, որ այդ տպավորությունը վերանա:</w:t>
      </w:r>
    </w:p>
    <w:p>
      <w:pPr>
        <w:pStyle w:val="Normal"/>
        <w:ind w:firstLine="360"/>
        <w:jc w:val="both"/>
        <w:rPr>
          <w:rFonts w:ascii="Times Armenian" w:hAnsi="Times Armenian" w:cs="Times Armenian"/>
        </w:rPr>
      </w:pPr>
      <w:r>
        <w:rPr>
          <w:rFonts w:cs="Times Armenian" w:ascii="Times Armenian" w:hAnsi="Times Armenian"/>
          <w:sz w:val="21"/>
          <w:szCs w:val="21"/>
        </w:rPr>
        <w:t>Իհարկե, վերջին տարբերակի անհավասար վան</w:t>
        <w:softHyphen/>
        <w:t>կերն ինձ է՛լ են մտահո</w:t>
        <w:softHyphen/>
        <w:t xml:space="preserve">գում, բայց դե սա՛ էր կարեցածս, ու այդ վանկերն էլ` շա՛տ-շատ էին պետք, սրա համար էլ թողեցի, չնայած որ </w:t>
      </w:r>
      <w:r>
        <w:rPr>
          <w:rFonts w:cs="Times Armenian" w:ascii="Times Armenian" w:hAnsi="Times Armenian"/>
          <w:b/>
          <w:i/>
          <w:sz w:val="21"/>
          <w:szCs w:val="21"/>
        </w:rPr>
        <w:t>«իմ սեր»</w:t>
      </w:r>
      <w:r>
        <w:rPr>
          <w:rFonts w:cs="Times Armenian" w:ascii="Times Armenian" w:hAnsi="Times Armenian"/>
          <w:sz w:val="21"/>
          <w:szCs w:val="21"/>
        </w:rPr>
        <w:t xml:space="preserve"> բառերը ջնջեի, այնքան էլ բան չէր փոխվի: Ինչ որ է, ճաշակի հարց է:</w:t>
      </w:r>
    </w:p>
    <w:p>
      <w:pPr>
        <w:pStyle w:val="Normal"/>
        <w:ind w:firstLine="360"/>
        <w:jc w:val="both"/>
        <w:rPr>
          <w:rFonts w:ascii="Times Armenian" w:hAnsi="Times Armenian" w:cs="Times Armenian"/>
        </w:rPr>
      </w:pPr>
      <w:r>
        <w:rPr>
          <w:rFonts w:cs="Times Armenian" w:ascii="Times Armenian" w:hAnsi="Times Armenian"/>
          <w:b/>
          <w:bCs w:val="false"/>
          <w:iCs/>
          <w:sz w:val="21"/>
          <w:szCs w:val="21"/>
        </w:rPr>
        <w:t xml:space="preserve">ծովե՛րնամենիմսե՛ր </w:t>
      </w:r>
      <w:r>
        <w:rPr>
          <w:rFonts w:cs="Times Armenian" w:ascii="Times Armenian" w:hAnsi="Times Armenian"/>
          <w:bCs w:val="false"/>
          <w:iCs/>
          <w:sz w:val="21"/>
          <w:szCs w:val="21"/>
        </w:rPr>
        <w:t>բառերը դիտմամբ եմ միացրել, որովհետև ուզում եմ, որ դրանք իրար միացրած կարդան:</w:t>
      </w:r>
    </w:p>
    <w:p>
      <w:pPr>
        <w:pStyle w:val="Normal"/>
        <w:ind w:start="372" w:hanging="12"/>
        <w:jc w:val="both"/>
        <w:rPr>
          <w:rFonts w:ascii="Times Armenian" w:hAnsi="Times Armenian" w:cs="Times Armenian"/>
        </w:rPr>
      </w:pPr>
      <w:r>
        <w:rPr>
          <w:rFonts w:cs="Times Armenian" w:ascii="Times Armenian" w:hAnsi="Times Armenian"/>
          <w:i/>
          <w:sz w:val="21"/>
          <w:szCs w:val="21"/>
        </w:rPr>
      </w:r>
      <w:r>
        <w:br w:type="page"/>
      </w:r>
    </w:p>
    <w:p>
      <w:pPr>
        <w:pStyle w:val="Heading1"/>
        <w:numPr>
          <w:ilvl w:val="0"/>
          <w:numId w:val="0"/>
        </w:numPr>
        <w:ind w:start="0" w:hanging="0"/>
        <w:rPr>
          <w:rFonts w:ascii="Times Armenian" w:hAnsi="Times Armenian" w:cs="Times Armenian"/>
        </w:rPr>
      </w:pPr>
      <w:bookmarkStart w:id="93" w:name="__RefHeading___Toc409540407"/>
      <w:r>
        <w:rPr/>
        <w:t xml:space="preserve">24. </w:t>
      </w:r>
      <w:bookmarkStart w:id="94" w:name="__RefHeading___Toc409540408"/>
      <w:bookmarkEnd w:id="93"/>
      <w:r>
        <w:rPr/>
        <w:t xml:space="preserve">A Red, Red Rose </w:t>
      </w:r>
    </w:p>
    <w:p>
      <w:pPr>
        <w:pStyle w:val="Normal"/>
        <w:rPr>
          <w:rFonts w:ascii="Times Armenian" w:hAnsi="Times Armenian" w:cs="Times Armenian"/>
        </w:rPr>
      </w:pPr>
      <w:r>
        <w:rPr>
          <w:rStyle w:val="C-txt"/>
        </w:rPr>
        <w:t xml:space="preserve">By </w:t>
      </w:r>
      <w:hyperlink r:id="rId3">
        <w:r>
          <w:rPr>
            <w:rStyle w:val="InternetLink"/>
          </w:rPr>
          <w:t>Robert Burns</w:t>
        </w:r>
      </w:hyperlink>
      <w:r>
        <w:rPr>
          <w:rStyle w:val="C-txt"/>
        </w:rPr>
        <w:t xml:space="preserve"> </w:t>
      </w:r>
    </w:p>
    <w:p>
      <w:pPr>
        <w:pStyle w:val="Normal"/>
        <w:rPr>
          <w:rFonts w:ascii="Times Armenian" w:hAnsi="Times Armenian" w:cs="Times Armenian"/>
        </w:rPr>
      </w:pPr>
      <w:r>
        <w:rPr/>
      </w:r>
    </w:p>
    <w:p>
      <w:pPr>
        <w:pStyle w:val="Normal"/>
        <w:ind w:hanging="240"/>
        <w:rPr>
          <w:rFonts w:ascii="Times Armenian" w:hAnsi="Times Armenian" w:cs="Times Armenian"/>
        </w:rPr>
      </w:pPr>
      <w:r>
        <w:rPr/>
        <w:t xml:space="preserve">O my Luve is like a red, red rose </w:t>
      </w:r>
    </w:p>
    <w:p>
      <w:pPr>
        <w:pStyle w:val="Normal"/>
        <w:ind w:hanging="240"/>
        <w:rPr>
          <w:rFonts w:ascii="Times Armenian" w:hAnsi="Times Armenian" w:cs="Times Armenian"/>
        </w:rPr>
      </w:pPr>
      <w:r>
        <w:rPr/>
        <w:t>   </w:t>
      </w:r>
      <w:r>
        <w:rPr/>
        <w:t xml:space="preserve">That’s newly sprung in June; </w:t>
      </w:r>
    </w:p>
    <w:p>
      <w:pPr>
        <w:pStyle w:val="Normal"/>
        <w:ind w:hanging="240"/>
        <w:rPr>
          <w:rFonts w:ascii="Times Armenian" w:hAnsi="Times Armenian" w:cs="Times Armenian"/>
        </w:rPr>
      </w:pPr>
      <w:r>
        <w:rPr/>
        <w:t xml:space="preserve">O my Luve is like the melody </w:t>
      </w:r>
    </w:p>
    <w:p>
      <w:pPr>
        <w:pStyle w:val="Normal"/>
        <w:ind w:hanging="240"/>
        <w:rPr>
          <w:rFonts w:ascii="Times Armenian" w:hAnsi="Times Armenian" w:cs="Times Armenian"/>
        </w:rPr>
      </w:pPr>
      <w:r>
        <w:rPr/>
        <w:t>   </w:t>
      </w:r>
      <w:r>
        <w:rPr/>
        <w:t xml:space="preserve">That’s sweetly played in tune. </w:t>
      </w:r>
    </w:p>
    <w:p>
      <w:pPr>
        <w:pStyle w:val="Normal"/>
        <w:ind w:hanging="240"/>
        <w:rPr>
          <w:rFonts w:ascii="Times Armenian" w:hAnsi="Times Armenian" w:cs="Times Armenian"/>
        </w:rPr>
      </w:pPr>
      <w:r>
        <w:rPr/>
      </w:r>
    </w:p>
    <w:p>
      <w:pPr>
        <w:pStyle w:val="Normal"/>
        <w:ind w:hanging="240"/>
        <w:rPr>
          <w:rFonts w:ascii="Times Armenian" w:hAnsi="Times Armenian" w:cs="Times Armenian"/>
        </w:rPr>
      </w:pPr>
      <w:r>
        <w:rPr/>
        <w:t xml:space="preserve">So fair art thou, my bonnie lass, </w:t>
      </w:r>
    </w:p>
    <w:p>
      <w:pPr>
        <w:pStyle w:val="Normal"/>
        <w:ind w:hanging="240"/>
        <w:rPr>
          <w:rFonts w:ascii="Times Armenian" w:hAnsi="Times Armenian" w:cs="Times Armenian"/>
        </w:rPr>
      </w:pPr>
      <w:r>
        <w:rPr/>
        <w:t>   </w:t>
      </w:r>
      <w:r>
        <w:rPr/>
        <w:t xml:space="preserve">So deep in luve am I; </w:t>
      </w:r>
    </w:p>
    <w:p>
      <w:pPr>
        <w:pStyle w:val="Normal"/>
        <w:ind w:hanging="240"/>
        <w:rPr>
          <w:rFonts w:ascii="Times Armenian" w:hAnsi="Times Armenian" w:cs="Times Armenian"/>
        </w:rPr>
      </w:pPr>
      <w:r>
        <w:rPr/>
        <w:t xml:space="preserve">And I will luve thee still, my dear, </w:t>
      </w:r>
    </w:p>
    <w:p>
      <w:pPr>
        <w:pStyle w:val="Normal"/>
        <w:ind w:hanging="240"/>
        <w:rPr>
          <w:rFonts w:ascii="Times Armenian" w:hAnsi="Times Armenian" w:cs="Times Armenian"/>
        </w:rPr>
      </w:pPr>
      <w:r>
        <w:rPr/>
        <w:t>   </w:t>
      </w:r>
      <w:r>
        <w:rPr/>
        <w:t xml:space="preserve">Till a’ the seas gang dry. </w:t>
      </w:r>
    </w:p>
    <w:p>
      <w:pPr>
        <w:pStyle w:val="Normal"/>
        <w:ind w:hanging="240"/>
        <w:rPr>
          <w:rFonts w:ascii="Times Armenian" w:hAnsi="Times Armenian" w:cs="Times Armenian"/>
        </w:rPr>
      </w:pPr>
      <w:r>
        <w:rPr/>
      </w:r>
    </w:p>
    <w:p>
      <w:pPr>
        <w:pStyle w:val="Normal"/>
        <w:ind w:hanging="240"/>
        <w:rPr>
          <w:rFonts w:ascii="Times Armenian" w:hAnsi="Times Armenian" w:cs="Times Armenian"/>
        </w:rPr>
      </w:pPr>
      <w:r>
        <w:rPr/>
        <w:t xml:space="preserve">Till a’ the seas gang dry, my dear, </w:t>
      </w:r>
    </w:p>
    <w:p>
      <w:pPr>
        <w:pStyle w:val="Normal"/>
        <w:ind w:hanging="240"/>
        <w:rPr>
          <w:rFonts w:ascii="Times Armenian" w:hAnsi="Times Armenian" w:cs="Times Armenian"/>
        </w:rPr>
      </w:pPr>
      <w:r>
        <w:rPr/>
        <w:t>   </w:t>
      </w:r>
      <w:r>
        <w:rPr/>
        <w:t xml:space="preserve">And the rocks melt wi’ the sun; </w:t>
      </w:r>
    </w:p>
    <w:p>
      <w:pPr>
        <w:pStyle w:val="Normal"/>
        <w:ind w:hanging="240"/>
        <w:rPr>
          <w:rFonts w:ascii="Times Armenian" w:hAnsi="Times Armenian" w:cs="Times Armenian"/>
        </w:rPr>
      </w:pPr>
      <w:r>
        <w:rPr/>
        <w:t xml:space="preserve">I will love thee still, my dear, </w:t>
      </w:r>
    </w:p>
    <w:p>
      <w:pPr>
        <w:pStyle w:val="Normal"/>
        <w:ind w:hanging="240"/>
        <w:rPr>
          <w:rFonts w:ascii="Times Armenian" w:hAnsi="Times Armenian" w:cs="Times Armenian"/>
        </w:rPr>
      </w:pPr>
      <w:r>
        <w:rPr/>
        <w:t>   </w:t>
      </w:r>
      <w:r>
        <w:rPr/>
        <w:t xml:space="preserve">While the sands o’ life shall run. </w:t>
      </w:r>
    </w:p>
    <w:p>
      <w:pPr>
        <w:pStyle w:val="Normal"/>
        <w:ind w:hanging="240"/>
        <w:rPr>
          <w:rFonts w:ascii="Times Armenian" w:hAnsi="Times Armenian" w:cs="Times Armenian"/>
        </w:rPr>
      </w:pPr>
      <w:r>
        <w:rPr/>
      </w:r>
    </w:p>
    <w:p>
      <w:pPr>
        <w:pStyle w:val="Normal"/>
        <w:ind w:hanging="240"/>
        <w:rPr>
          <w:rFonts w:ascii="Times Armenian" w:hAnsi="Times Armenian" w:cs="Times Armenian"/>
        </w:rPr>
      </w:pPr>
      <w:r>
        <w:rPr/>
        <w:t xml:space="preserve">And fare thee weel, my only luve! </w:t>
      </w:r>
    </w:p>
    <w:p>
      <w:pPr>
        <w:pStyle w:val="Normal"/>
        <w:ind w:hanging="240"/>
        <w:rPr>
          <w:rFonts w:ascii="Times Armenian" w:hAnsi="Times Armenian" w:cs="Times Armenian"/>
        </w:rPr>
      </w:pPr>
      <w:r>
        <w:rPr/>
        <w:t>   </w:t>
      </w:r>
      <w:r>
        <w:rPr/>
        <w:t xml:space="preserve">And fare thee weel awhile! </w:t>
      </w:r>
    </w:p>
    <w:p>
      <w:pPr>
        <w:pStyle w:val="Normal"/>
        <w:ind w:hanging="240"/>
        <w:rPr>
          <w:rFonts w:ascii="Times Armenian" w:hAnsi="Times Armenian" w:cs="Times Armenian"/>
        </w:rPr>
      </w:pPr>
      <w:r>
        <w:rPr/>
        <w:t xml:space="preserve">And I will come again, my luve, </w:t>
      </w:r>
    </w:p>
    <w:p>
      <w:pPr>
        <w:pStyle w:val="Normal"/>
        <w:ind w:hanging="240"/>
        <w:rPr>
          <w:rFonts w:ascii="Times Armenian" w:hAnsi="Times Armenian" w:cs="Times Armenian"/>
        </w:rPr>
      </w:pPr>
      <w:r>
        <w:rPr/>
        <w:t>   </w:t>
      </w:r>
      <w:r>
        <w:rPr/>
        <w:t>Though it were ten thousand mile.</w:t>
      </w:r>
    </w:p>
    <w:p>
      <w:pPr>
        <w:pStyle w:val="Heading3"/>
        <w:numPr>
          <w:ilvl w:val="0"/>
          <w:numId w:val="0"/>
        </w:numPr>
        <w:ind w:start="720" w:hanging="0"/>
        <w:rPr>
          <w:rFonts w:ascii="Times Armenian" w:hAnsi="Times Armenian" w:cs="Times Armenian"/>
        </w:rPr>
      </w:pPr>
      <w:r>
        <w:rPr>
          <w:rFonts w:cs="Times Armenian" w:ascii="Times Armenian" w:hAnsi="Times Armenian"/>
          <w:sz w:val="21"/>
          <w:szCs w:val="21"/>
        </w:rPr>
      </w:r>
    </w:p>
    <w:p>
      <w:pPr>
        <w:pStyle w:val="Normal"/>
        <w:ind w:start="372" w:hanging="12"/>
        <w:jc w:val="both"/>
        <w:rPr>
          <w:rFonts w:ascii="Times Armenian" w:hAnsi="Times Armenian" w:cs="Times Armenian"/>
        </w:rPr>
      </w:pPr>
      <w:r>
        <w:rPr>
          <w:rFonts w:cs="Times Armenian" w:ascii="Times Armenian" w:hAnsi="Times Armenian"/>
        </w:rPr>
        <w:t>24.1. ԿԱՐՄԻ՜Ր, ԿԱՐՄԻ՛Ր ՎԱՐԹԸ</w:t>
      </w:r>
      <w:bookmarkEnd w:id="94"/>
    </w:p>
    <w:p>
      <w:pPr>
        <w:pStyle w:val="Normal"/>
        <w:ind w:start="360" w:hanging="0"/>
        <w:jc w:val="end"/>
        <w:rPr>
          <w:rFonts w:ascii="Times Armenian" w:hAnsi="Times Armenian" w:cs="Times Armenian"/>
        </w:rPr>
      </w:pPr>
      <w:r>
        <w:rPr>
          <w:rFonts w:cs="Times Armenian" w:ascii="Times Armenian" w:hAnsi="Times Armenian"/>
          <w:b/>
          <w:i/>
          <w:sz w:val="21"/>
          <w:szCs w:val="21"/>
        </w:rPr>
        <w:t>Թարգման` Մ. Հարությունյան</w:t>
      </w:r>
    </w:p>
    <w:p>
      <w:pPr>
        <w:pStyle w:val="Normal"/>
        <w:ind w:start="360" w:hanging="0"/>
        <w:jc w:val="end"/>
        <w:rPr>
          <w:rFonts w:ascii="Times Armenian" w:hAnsi="Times Armenian" w:cs="Times Armenian"/>
        </w:rPr>
      </w:pPr>
      <w:r>
        <w:rPr>
          <w:rFonts w:cs="Times Armenian" w:ascii="Times Armenian" w:hAnsi="Times Armenian"/>
          <w:b/>
          <w:i/>
          <w:sz w:val="21"/>
          <w:szCs w:val="21"/>
        </w:rPr>
        <w:t>38-րդ վարյանտը</w:t>
      </w:r>
    </w:p>
    <w:p>
      <w:pPr>
        <w:pStyle w:val="Normal"/>
        <w:ind w:start="360" w:hanging="0"/>
        <w:jc w:val="both"/>
        <w:rPr>
          <w:rFonts w:ascii="Times Armenian" w:hAnsi="Times Armenian" w:cs="Times Armenian"/>
        </w:rPr>
      </w:pPr>
      <w:r>
        <w:rPr>
          <w:rFonts w:cs="Times Armenian" w:ascii="Times Armenian" w:hAnsi="Times Armenian"/>
          <w:b/>
          <w:i/>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Հարսըս՝ հենց նո՛ր բացված վա՛րթ ա ոնց որ, </w:t>
        <w:tab/>
        <w:tab/>
        <w:t>a b c b</w:t>
        <w:tab/>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Կարմի՜ր – կարմի՛ր, լուս մայիսին, </w:t>
        <w:tab/>
        <w:tab/>
        <w:tab/>
        <w:tab/>
        <w:t>10-8-10-8</w:t>
      </w:r>
    </w:p>
    <w:p>
      <w:pPr>
        <w:pStyle w:val="Normal"/>
        <w:ind w:start="360" w:hanging="0"/>
        <w:jc w:val="both"/>
        <w:rPr>
          <w:rFonts w:ascii="Times Armenian" w:hAnsi="Times Armenian" w:cs="Times Armenian"/>
        </w:rPr>
      </w:pPr>
      <w:r>
        <w:rPr>
          <w:rFonts w:cs="Times Armenian" w:ascii="Times Armenian" w:hAnsi="Times Armenian"/>
          <w:sz w:val="21"/>
          <w:szCs w:val="21"/>
        </w:rPr>
        <w:t>Հարսըս ոնց որ՝ պաղ ախպո՛ւր ա սըրսուռ,</w:t>
      </w:r>
    </w:p>
    <w:p>
      <w:pPr>
        <w:pStyle w:val="Normal"/>
        <w:ind w:start="360" w:hanging="0"/>
        <w:jc w:val="both"/>
        <w:rPr>
          <w:rFonts w:ascii="Times Armenian" w:hAnsi="Times Armenian" w:cs="Times Armenian"/>
        </w:rPr>
      </w:pPr>
      <w:r>
        <w:rPr>
          <w:rFonts w:cs="Times Armenian" w:ascii="Times Armenian" w:hAnsi="Times Armenian"/>
          <w:sz w:val="21"/>
          <w:szCs w:val="21"/>
        </w:rPr>
        <w:t>Որ խնդո՛ւմ ա մութուլուսին:</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Շա՛տ ես սիրուն ախըր, իմ հա՛րս, իմ սե՛ր, </w:t>
        <w:tab/>
        <w:tab/>
        <w:tab/>
        <w:t>d e d e</w:t>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Ու քու՛նն եմ հա՛ – ճամփեքն էլ ուր է՛լ տանեն, </w:t>
        <w:tab/>
        <w:tab/>
        <w:t>10-10-10-8</w:t>
      </w:r>
    </w:p>
    <w:p>
      <w:pPr>
        <w:pStyle w:val="Normal"/>
        <w:ind w:start="360" w:hanging="0"/>
        <w:jc w:val="both"/>
        <w:rPr>
          <w:rFonts w:ascii="Times Armenian" w:hAnsi="Times Armenian" w:cs="Times Armenian"/>
        </w:rPr>
      </w:pPr>
      <w:r>
        <w:rPr>
          <w:rFonts w:cs="Times Armenian" w:ascii="Times Armenian" w:hAnsi="Times Armenian"/>
          <w:sz w:val="21"/>
          <w:szCs w:val="21"/>
        </w:rPr>
        <w:t>Կսիրեմ ու կսիրե՛մ քեզ, իմ սեր –</w:t>
      </w:r>
    </w:p>
    <w:p>
      <w:pPr>
        <w:pStyle w:val="Normal"/>
        <w:ind w:start="360" w:hanging="0"/>
        <w:jc w:val="both"/>
        <w:rPr>
          <w:rFonts w:ascii="Times Armenian" w:hAnsi="Times Armenian" w:cs="Times Armenian"/>
        </w:rPr>
      </w:pPr>
      <w:r>
        <w:rPr>
          <w:rFonts w:cs="Times Armenian" w:ascii="Times Armenian" w:hAnsi="Times Armenian"/>
          <w:sz w:val="21"/>
          <w:szCs w:val="21"/>
        </w:rPr>
        <w:t>Մինչև ցամքեն ծովե՛րն ամեն:</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Մինչև ցամքեն… </w:t>
      </w:r>
      <w:r>
        <w:rPr>
          <w:rFonts w:cs="Times Armenian" w:ascii="Times Armenian" w:hAnsi="Times Armenian"/>
          <w:b/>
          <w:bCs w:val="false"/>
          <w:iCs/>
          <w:sz w:val="21"/>
          <w:szCs w:val="21"/>
        </w:rPr>
        <w:t>ծովե՛րնամենիմսե՛ր</w:t>
      </w:r>
      <w:r>
        <w:rPr>
          <w:rFonts w:cs="Times Armenian" w:ascii="Times Armenian" w:hAnsi="Times Armenian"/>
          <w:b/>
          <w:sz w:val="21"/>
          <w:szCs w:val="21"/>
        </w:rPr>
        <w:t xml:space="preserve"> – </w:t>
        <w:tab/>
        <w:tab/>
        <w:tab/>
      </w:r>
      <w:r>
        <w:rPr>
          <w:rFonts w:cs="Times Armenian" w:ascii="Times Armenian" w:hAnsi="Times Armenian"/>
          <w:sz w:val="21"/>
          <w:szCs w:val="21"/>
        </w:rPr>
        <w:t>d f d f</w:t>
        <w:tab/>
      </w:r>
    </w:p>
    <w:p>
      <w:pPr>
        <w:pStyle w:val="Normal"/>
        <w:ind w:start="360" w:hanging="0"/>
        <w:jc w:val="both"/>
        <w:rPr>
          <w:rFonts w:ascii="Times Armenian" w:hAnsi="Times Armenian" w:cs="Times Armenian"/>
        </w:rPr>
      </w:pPr>
      <w:r>
        <w:rPr>
          <w:rFonts w:cs="Times Armenian" w:ascii="Times Armenian" w:hAnsi="Times Armenian"/>
          <w:sz w:val="21"/>
          <w:szCs w:val="21"/>
        </w:rPr>
        <w:t xml:space="preserve">Քարն է՛լ հալվի արևի տակ, </w:t>
        <w:tab/>
        <w:tab/>
        <w:tab/>
        <w:tab/>
        <w:t>10-8-10-12</w:t>
      </w:r>
    </w:p>
    <w:p>
      <w:pPr>
        <w:pStyle w:val="Normal"/>
        <w:ind w:start="360" w:hanging="0"/>
        <w:jc w:val="both"/>
        <w:rPr>
          <w:rFonts w:ascii="Times Armenian" w:hAnsi="Times Armenian" w:cs="Times Armenian"/>
        </w:rPr>
      </w:pPr>
      <w:r>
        <w:rPr>
          <w:rFonts w:cs="Times Armenian" w:ascii="Times Armenian" w:hAnsi="Times Armenian"/>
          <w:sz w:val="21"/>
          <w:szCs w:val="21"/>
        </w:rPr>
        <w:t>Քո՛ւնը կըլնեմ, քանի հլը, իմ սե՛ր</w:t>
      </w:r>
    </w:p>
    <w:p>
      <w:pPr>
        <w:pStyle w:val="Normal"/>
        <w:ind w:start="360" w:hanging="0"/>
        <w:jc w:val="both"/>
        <w:rPr>
          <w:rFonts w:ascii="Times Armenian" w:hAnsi="Times Armenian" w:cs="Times Armenian"/>
        </w:rPr>
      </w:pPr>
      <w:r>
        <w:rPr>
          <w:rFonts w:cs="Times Armenian" w:ascii="Times Armenian" w:hAnsi="Times Armenian"/>
          <w:sz w:val="21"/>
          <w:szCs w:val="21"/>
        </w:rPr>
        <w:t>Երգրի վրա չի՛ կըդրվե` լո՛ւսը սիպտակ:</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Ու հլը որ՝ մնաս բարո՛վ, միա՛կ իմ սեր, </w:t>
        <w:tab/>
        <w:tab/>
        <w:tab/>
        <w:t>d g d g</w:t>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Բարո՛վ մնաս, որտեվ պտի հելնեմ, </w:t>
        <w:tab/>
        <w:tab/>
        <w:tab/>
        <w:tab/>
        <w:t>12-10-10-10</w:t>
      </w:r>
    </w:p>
    <w:p>
      <w:pPr>
        <w:pStyle w:val="Normal"/>
        <w:ind w:start="360" w:hanging="0"/>
        <w:jc w:val="both"/>
        <w:rPr>
          <w:rFonts w:ascii="Times Armenian" w:hAnsi="Times Armenian" w:cs="Times Armenian"/>
        </w:rPr>
      </w:pPr>
      <w:r>
        <w:rPr>
          <w:rFonts w:cs="Times Armenian" w:ascii="Times Armenian" w:hAnsi="Times Armenian"/>
          <w:sz w:val="21"/>
          <w:szCs w:val="21"/>
        </w:rPr>
        <w:t>Բայց դե մե՛կ ա, հե՛տ եմ գալու, իմ սեր –</w:t>
      </w:r>
    </w:p>
    <w:p>
      <w:pPr>
        <w:pStyle w:val="Normal"/>
        <w:ind w:start="360" w:hanging="0"/>
        <w:jc w:val="both"/>
        <w:rPr>
          <w:rFonts w:ascii="Times Armenian" w:hAnsi="Times Armenian" w:cs="Times Armenian"/>
        </w:rPr>
      </w:pPr>
      <w:r>
        <w:rPr>
          <w:rFonts w:cs="Times Armenian" w:ascii="Times Armenian" w:hAnsi="Times Armenian"/>
          <w:sz w:val="21"/>
          <w:szCs w:val="21"/>
        </w:rPr>
        <w:t>Թեկուզ հա</w:t>
      </w:r>
      <w:r>
        <w:rPr>
          <w:rFonts w:cs="Times Armenian" w:ascii="Times Armenian" w:hAnsi="Times Armenian"/>
          <w:b/>
          <w:i/>
          <w:sz w:val="21"/>
          <w:szCs w:val="21"/>
        </w:rPr>
        <w:t>զզ</w:t>
      </w:r>
      <w:r>
        <w:rPr>
          <w:rFonts w:cs="Times Armenian" w:ascii="Times Armenian" w:hAnsi="Times Armenian"/>
          <w:sz w:val="21"/>
          <w:szCs w:val="21"/>
        </w:rPr>
        <w:t>ա՛՛ր միլյոն… դե՛նը ըլնեմ:</w:t>
      </w:r>
    </w:p>
    <w:p>
      <w:pPr>
        <w:pStyle w:val="Normal"/>
        <w:jc w:val="both"/>
        <w:rPr>
          <w:rFonts w:ascii="Times Armenian" w:hAnsi="Times Armenian" w:cs="Times Armenian"/>
        </w:rPr>
      </w:pPr>
      <w:r>
        <w:rPr>
          <w:rFonts w:cs="Times Armenian" w:ascii="Times Armenian" w:hAnsi="Times Armenian"/>
          <w:i/>
          <w:sz w:val="21"/>
          <w:szCs w:val="21"/>
        </w:rPr>
      </w:r>
    </w:p>
    <w:p>
      <w:pPr>
        <w:pStyle w:val="Normal"/>
        <w:jc w:val="both"/>
        <w:rPr>
          <w:rFonts w:ascii="Times Armenian" w:hAnsi="Times Armenian" w:cs="Times Armenian"/>
        </w:rPr>
      </w:pPr>
      <w:r>
        <w:rPr>
          <w:rFonts w:cs="Times Armenian" w:ascii="Times Armenian" w:hAnsi="Times Armenian"/>
          <w:b/>
          <w:i/>
          <w:sz w:val="21"/>
          <w:szCs w:val="21"/>
        </w:rPr>
      </w:r>
    </w:p>
    <w:p>
      <w:pPr>
        <w:pStyle w:val="Normal"/>
        <w:ind w:start="360" w:hanging="0"/>
        <w:jc w:val="both"/>
        <w:rPr>
          <w:rFonts w:ascii="Times Armenian" w:hAnsi="Times Armenian" w:cs="Times Armenian"/>
        </w:rPr>
      </w:pPr>
      <w:r>
        <w:rPr>
          <w:rFonts w:cs="Times Armenian" w:ascii="Times Armenian" w:hAnsi="Times Armenian"/>
          <w:b/>
          <w:i/>
          <w:sz w:val="21"/>
          <w:szCs w:val="21"/>
        </w:rPr>
        <w:t>24.1-ա  ***</w:t>
      </w:r>
    </w:p>
    <w:p>
      <w:pPr>
        <w:pStyle w:val="Normal"/>
        <w:ind w:start="360" w:hanging="0"/>
        <w:jc w:val="both"/>
        <w:rPr>
          <w:rFonts w:ascii="Times Armenian" w:hAnsi="Times Armenian" w:cs="Times Armenian"/>
        </w:rPr>
      </w:pPr>
      <w:r>
        <w:rPr>
          <w:rFonts w:cs="Times Armenian" w:ascii="Times Armenian" w:hAnsi="Times Armenian"/>
          <w:b/>
          <w:i/>
          <w:sz w:val="21"/>
          <w:szCs w:val="21"/>
        </w:rPr>
      </w:r>
    </w:p>
    <w:p>
      <w:pPr>
        <w:pStyle w:val="Normal"/>
        <w:ind w:start="360" w:hanging="0"/>
        <w:jc w:val="end"/>
        <w:rPr>
          <w:rFonts w:ascii="Times Armenian" w:hAnsi="Times Armenian" w:cs="Times Armenian"/>
        </w:rPr>
      </w:pPr>
      <w:r>
        <w:rPr>
          <w:rFonts w:cs="Times Armenian" w:ascii="Times Armenian" w:hAnsi="Times Armenian"/>
          <w:b/>
          <w:i/>
          <w:sz w:val="21"/>
          <w:szCs w:val="21"/>
        </w:rPr>
        <w:t>28-րդ վարյանտը</w:t>
      </w:r>
    </w:p>
    <w:p>
      <w:pPr>
        <w:pStyle w:val="Normal"/>
        <w:ind w:start="360" w:hanging="0"/>
        <w:jc w:val="both"/>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Times Armenian" w:ascii="Times Armenian" w:hAnsi="Times Armenian"/>
          <w:sz w:val="21"/>
          <w:szCs w:val="21"/>
        </w:rPr>
        <w:t>Սերըս ախըր հենց նո՛ր բուսնած վա՛րթ ա դալար`</w:t>
      </w:r>
    </w:p>
    <w:p>
      <w:pPr>
        <w:pStyle w:val="Normal"/>
        <w:ind w:start="360" w:hanging="0"/>
        <w:rPr>
          <w:rFonts w:ascii="Times Armenian" w:hAnsi="Times Armenian" w:cs="Times Armenian"/>
        </w:rPr>
      </w:pPr>
      <w:r>
        <w:rPr>
          <w:rFonts w:cs="Times Armenian" w:ascii="Times Armenian" w:hAnsi="Times Armenian"/>
          <w:sz w:val="21"/>
          <w:szCs w:val="21"/>
        </w:rPr>
        <w:t>Ցող ու ծիծաղ` լուս մայիսին,</w:t>
      </w:r>
    </w:p>
    <w:p>
      <w:pPr>
        <w:pStyle w:val="Normal"/>
        <w:ind w:start="360" w:hanging="0"/>
        <w:rPr>
          <w:rFonts w:ascii="Times Armenian" w:hAnsi="Times Armenian" w:cs="Times Armenian"/>
        </w:rPr>
      </w:pPr>
      <w:r>
        <w:rPr>
          <w:rFonts w:cs="Times Armenian" w:ascii="Times Armenian" w:hAnsi="Times Armenian"/>
          <w:sz w:val="21"/>
          <w:szCs w:val="21"/>
        </w:rPr>
        <w:t>Դալար սեըս պաղ ախպո՛ւր ա խնդուն`</w:t>
      </w:r>
    </w:p>
    <w:p>
      <w:pPr>
        <w:pStyle w:val="Normal"/>
        <w:ind w:start="360" w:hanging="0"/>
        <w:rPr>
          <w:rFonts w:ascii="Times Armenian" w:hAnsi="Times Armenian" w:cs="Times Armenian"/>
        </w:rPr>
      </w:pPr>
      <w:r>
        <w:rPr>
          <w:rFonts w:cs="Times Armenian" w:ascii="Times Armenian" w:hAnsi="Times Armenian"/>
          <w:sz w:val="21"/>
          <w:szCs w:val="21"/>
        </w:rPr>
        <w:t>Որ բխում ա մութուլուսին:</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Շա՛տ ես սիրուն ախըր, շա՜տ-շատ, իմ հա՛րս իմ սեր,</w:t>
      </w:r>
    </w:p>
    <w:p>
      <w:pPr>
        <w:pStyle w:val="Normal"/>
        <w:ind w:start="360" w:hanging="0"/>
        <w:rPr>
          <w:rFonts w:ascii="Times Armenian" w:hAnsi="Times Armenian" w:cs="Times Armenian"/>
        </w:rPr>
      </w:pPr>
      <w:r>
        <w:rPr>
          <w:rFonts w:cs="Times Armenian" w:ascii="Times Armenian" w:hAnsi="Times Armenian"/>
          <w:sz w:val="21"/>
          <w:szCs w:val="21"/>
        </w:rPr>
        <w:t>Ու քունն եմ միշտ` ճամփեքն ուր է՛լ տանեն,</w:t>
      </w:r>
    </w:p>
    <w:p>
      <w:pPr>
        <w:pStyle w:val="Normal"/>
        <w:ind w:start="360" w:hanging="0"/>
        <w:rPr>
          <w:rFonts w:ascii="Times Armenian" w:hAnsi="Times Armenian" w:cs="Times Armenian"/>
        </w:rPr>
      </w:pPr>
      <w:r>
        <w:rPr>
          <w:rFonts w:cs="Times Armenian" w:ascii="Times Armenian" w:hAnsi="Times Armenian"/>
          <w:sz w:val="21"/>
          <w:szCs w:val="21"/>
        </w:rPr>
        <w:t>Կըսիրեմ ու կըսիրեմ քեզ, մինչեվ...մինչեվ իմ սեր,</w:t>
      </w:r>
    </w:p>
    <w:p>
      <w:pPr>
        <w:pStyle w:val="Normal"/>
        <w:ind w:start="360" w:hanging="0"/>
        <w:rPr>
          <w:rFonts w:ascii="Times Armenian" w:hAnsi="Times Armenian" w:cs="Times Armenian"/>
        </w:rPr>
      </w:pPr>
      <w:r>
        <w:rPr>
          <w:rFonts w:cs="Times Armenian" w:ascii="Times Armenian" w:hAnsi="Times Armenian"/>
          <w:sz w:val="21"/>
          <w:szCs w:val="21"/>
        </w:rPr>
        <w:t>Մինչեվ ցամքեն ծովե՛րն ամեն:</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Մինչե՛վ ցամքեն` </w:t>
      </w:r>
      <w:r>
        <w:rPr>
          <w:rFonts w:cs="Times Armenian" w:ascii="Times Armenian" w:hAnsi="Times Armenian"/>
          <w:b/>
          <w:bCs w:val="false"/>
          <w:iCs/>
          <w:sz w:val="21"/>
          <w:szCs w:val="21"/>
        </w:rPr>
        <w:t>ծովե՛րնամենիմսե՛ր</w:t>
      </w:r>
      <w:r>
        <w:rPr>
          <w:rFonts w:cs="Times Armenian" w:ascii="Times Armenian" w:hAnsi="Times Armenian"/>
          <w:b/>
          <w:sz w:val="21"/>
          <w:szCs w:val="21"/>
        </w:rPr>
        <w:t xml:space="preserve"> –</w:t>
      </w:r>
    </w:p>
    <w:p>
      <w:pPr>
        <w:pStyle w:val="Normal"/>
        <w:ind w:start="360" w:hanging="0"/>
        <w:jc w:val="both"/>
        <w:rPr>
          <w:rFonts w:ascii="Times Armenian" w:hAnsi="Times Armenian" w:cs="Times Armenian"/>
        </w:rPr>
      </w:pPr>
      <w:r>
        <w:rPr>
          <w:rFonts w:cs="Times Armenian" w:ascii="Times Armenian" w:hAnsi="Times Armenian"/>
          <w:sz w:val="21"/>
          <w:szCs w:val="21"/>
        </w:rPr>
        <w:t>Քարն է՛լ հալվի արեվի տակ,</w:t>
      </w:r>
    </w:p>
    <w:p>
      <w:pPr>
        <w:pStyle w:val="Normal"/>
        <w:ind w:start="360" w:hanging="0"/>
        <w:jc w:val="both"/>
        <w:rPr>
          <w:rFonts w:ascii="Times Armenian" w:hAnsi="Times Armenian" w:cs="Times Armenian"/>
        </w:rPr>
      </w:pPr>
      <w:r>
        <w:rPr>
          <w:rFonts w:cs="Times Armenian" w:ascii="Times Armenian" w:hAnsi="Times Armenian"/>
          <w:sz w:val="21"/>
          <w:szCs w:val="21"/>
        </w:rPr>
        <w:t>Քո՛ւնը կըլնեմ, քանի հըլը... քանի՛ հըլը իմ սե՛ր</w:t>
      </w:r>
    </w:p>
    <w:p>
      <w:pPr>
        <w:pStyle w:val="Normal"/>
        <w:ind w:start="360" w:hanging="0"/>
        <w:jc w:val="both"/>
        <w:rPr>
          <w:rFonts w:ascii="Times Armenian" w:hAnsi="Times Armenian" w:cs="Times Armenian"/>
        </w:rPr>
      </w:pPr>
      <w:r>
        <w:rPr>
          <w:rFonts w:cs="Times Armenian" w:ascii="Times Armenian" w:hAnsi="Times Armenian"/>
          <w:sz w:val="21"/>
          <w:szCs w:val="21"/>
        </w:rPr>
        <w:t>Երգրի վրա չի՛ կըդրվե` լո՛ւսը սիպտակ:</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Ու հլը որ՝ մնաս բարով, մնաս բարո՛վ իմ սեր,</w:t>
      </w:r>
    </w:p>
    <w:p>
      <w:pPr>
        <w:pStyle w:val="Normal"/>
        <w:ind w:start="360" w:hanging="0"/>
        <w:jc w:val="both"/>
        <w:rPr>
          <w:rFonts w:ascii="Times Armenian" w:hAnsi="Times Armenian" w:cs="Times Armenian"/>
        </w:rPr>
      </w:pPr>
      <w:r>
        <w:rPr>
          <w:rFonts w:cs="Times Armenian" w:ascii="Times Armenian" w:hAnsi="Times Armenian"/>
          <w:sz w:val="21"/>
          <w:szCs w:val="21"/>
        </w:rPr>
        <w:t>Բարո՛վ մնաս, որտեվ պտի հելնեմ,</w:t>
      </w:r>
    </w:p>
    <w:p>
      <w:pPr>
        <w:pStyle w:val="Normal"/>
        <w:ind w:start="360" w:hanging="0"/>
        <w:jc w:val="both"/>
        <w:rPr>
          <w:rFonts w:ascii="Times Armenian" w:hAnsi="Times Armenian" w:cs="Times Armenian"/>
        </w:rPr>
      </w:pPr>
      <w:r>
        <w:rPr>
          <w:rFonts w:cs="Times Armenian" w:ascii="Times Armenian" w:hAnsi="Times Armenian"/>
          <w:sz w:val="21"/>
          <w:szCs w:val="21"/>
        </w:rPr>
        <w:t>Բայց դե մեկ ա` հե՛տ եմ գալու, իմ սեր`</w:t>
      </w:r>
    </w:p>
    <w:p>
      <w:pPr>
        <w:pStyle w:val="Normal"/>
        <w:ind w:start="360" w:hanging="0"/>
        <w:jc w:val="both"/>
        <w:rPr>
          <w:rFonts w:ascii="Times Armenian" w:hAnsi="Times Armenian" w:cs="Times Armenian"/>
        </w:rPr>
      </w:pPr>
      <w:r>
        <w:rPr>
          <w:rFonts w:cs="Times Armenian" w:ascii="Times Armenian" w:hAnsi="Times Armenian"/>
          <w:sz w:val="21"/>
          <w:szCs w:val="21"/>
        </w:rPr>
        <w:t>Թեկուզ հարու՛՛ր հա</w:t>
      </w:r>
      <w:r>
        <w:rPr>
          <w:rFonts w:cs="Times Armenian" w:ascii="Times Armenian" w:hAnsi="Times Armenian"/>
          <w:b/>
          <w:i/>
          <w:sz w:val="21"/>
          <w:szCs w:val="21"/>
        </w:rPr>
        <w:t>զզ</w:t>
      </w:r>
      <w:r>
        <w:rPr>
          <w:rFonts w:cs="Times Armenian" w:ascii="Times Armenian" w:hAnsi="Times Armenian"/>
          <w:sz w:val="21"/>
          <w:szCs w:val="21"/>
        </w:rPr>
        <w:t>ա՛՛ր միլյոն մղոն հեռո՛ւ ըլնեմ:</w:t>
      </w:r>
    </w:p>
    <w:p>
      <w:pPr>
        <w:pStyle w:val="Normal"/>
        <w:ind w:start="360" w:hanging="0"/>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Times Armenian" w:ascii="Times Armenian" w:hAnsi="Times Armenian"/>
          <w:b/>
          <w:i/>
          <w:sz w:val="21"/>
          <w:szCs w:val="21"/>
        </w:rPr>
        <w:t>24.1-բ ***</w:t>
      </w:r>
    </w:p>
    <w:p>
      <w:pPr>
        <w:pStyle w:val="Normal"/>
        <w:ind w:start="360" w:hanging="0"/>
        <w:jc w:val="end"/>
        <w:rPr>
          <w:rFonts w:ascii="Times Armenian" w:hAnsi="Times Armenian" w:cs="Times Armenian"/>
        </w:rPr>
      </w:pPr>
      <w:r>
        <w:rPr>
          <w:rFonts w:cs="Times Armenian" w:ascii="Times Armenian" w:hAnsi="Times Armenian"/>
          <w:b/>
          <w:i/>
          <w:sz w:val="21"/>
          <w:szCs w:val="21"/>
        </w:rPr>
        <w:t>19-րդ վարյանտը</w:t>
      </w:r>
    </w:p>
    <w:p>
      <w:pPr>
        <w:pStyle w:val="Normal"/>
        <w:ind w:start="360" w:hanging="0"/>
        <w:jc w:val="end"/>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Times Armenian" w:ascii="Times Armenian" w:hAnsi="Times Armenian"/>
          <w:sz w:val="21"/>
          <w:szCs w:val="21"/>
        </w:rPr>
        <w:t>Սերըս ախըր հենց նոր բուսնած վա՛րթ ա դալար`</w:t>
      </w:r>
    </w:p>
    <w:p>
      <w:pPr>
        <w:pStyle w:val="Normal"/>
        <w:ind w:start="360" w:hanging="0"/>
        <w:rPr>
          <w:rFonts w:ascii="Times Armenian" w:hAnsi="Times Armenian" w:cs="Times Armenian"/>
        </w:rPr>
      </w:pPr>
      <w:r>
        <w:rPr>
          <w:rFonts w:cs="Times Armenian" w:ascii="Times Armenian" w:hAnsi="Times Armenian"/>
          <w:sz w:val="21"/>
          <w:szCs w:val="21"/>
        </w:rPr>
        <w:t>Ցող ու ծիծաղ` լուս մայիսին,</w:t>
      </w:r>
    </w:p>
    <w:p>
      <w:pPr>
        <w:pStyle w:val="Normal"/>
        <w:ind w:start="360" w:hanging="0"/>
        <w:rPr>
          <w:rFonts w:ascii="Times Armenian" w:hAnsi="Times Armenian" w:cs="Times Armenian"/>
        </w:rPr>
      </w:pPr>
      <w:r>
        <w:rPr>
          <w:rFonts w:cs="Times Armenian" w:ascii="Times Armenian" w:hAnsi="Times Armenian"/>
          <w:sz w:val="21"/>
          <w:szCs w:val="21"/>
        </w:rPr>
        <w:t>Դալար սեըս ոնց որ զանգ ա զնգուն,</w:t>
      </w:r>
    </w:p>
    <w:p>
      <w:pPr>
        <w:pStyle w:val="Normal"/>
        <w:ind w:start="360" w:hanging="0"/>
        <w:rPr>
          <w:rFonts w:ascii="Times Armenian" w:hAnsi="Times Armenian" w:cs="Times Armenian"/>
        </w:rPr>
      </w:pPr>
      <w:r>
        <w:rPr>
          <w:rFonts w:cs="Times Armenian" w:ascii="Times Armenian" w:hAnsi="Times Armenian"/>
          <w:sz w:val="21"/>
          <w:szCs w:val="21"/>
        </w:rPr>
        <w:t>Զնգուն զանգ ա` մութուլուսին:</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Շա՛տ ես սիրուն ախըր, շա՛տ-շատ, դալար իմ սեր,</w:t>
      </w:r>
    </w:p>
    <w:p>
      <w:pPr>
        <w:pStyle w:val="Normal"/>
        <w:ind w:start="360" w:hanging="0"/>
        <w:rPr>
          <w:rFonts w:ascii="Times Armenian" w:hAnsi="Times Armenian" w:cs="Times Armenian"/>
        </w:rPr>
      </w:pPr>
      <w:r>
        <w:rPr>
          <w:rFonts w:cs="Times Armenian" w:ascii="Times Armenian" w:hAnsi="Times Armenian"/>
          <w:sz w:val="21"/>
          <w:szCs w:val="21"/>
        </w:rPr>
        <w:t>Ու քունն եմ միշտ` ճամփեքն ուր էլ տանեն,</w:t>
      </w:r>
    </w:p>
    <w:p>
      <w:pPr>
        <w:pStyle w:val="Normal"/>
        <w:ind w:start="360" w:hanging="0"/>
        <w:rPr>
          <w:rFonts w:ascii="Times Armenian" w:hAnsi="Times Armenian" w:cs="Times Armenian"/>
        </w:rPr>
      </w:pPr>
      <w:r>
        <w:rPr>
          <w:rFonts w:cs="Times Armenian" w:ascii="Times Armenian" w:hAnsi="Times Armenian"/>
          <w:sz w:val="21"/>
          <w:szCs w:val="21"/>
        </w:rPr>
        <w:t>Կըսիրեմ ու կըսիրեմ քեզ, մինչեվ, դալար իմ սեր,</w:t>
      </w:r>
    </w:p>
    <w:p>
      <w:pPr>
        <w:pStyle w:val="Normal"/>
        <w:ind w:start="360" w:hanging="0"/>
        <w:rPr>
          <w:rFonts w:ascii="Times Armenian" w:hAnsi="Times Armenian" w:cs="Times Armenian"/>
        </w:rPr>
      </w:pPr>
      <w:r>
        <w:rPr>
          <w:rFonts w:cs="Times Armenian" w:ascii="Times Armenian" w:hAnsi="Times Armenian"/>
          <w:sz w:val="21"/>
          <w:szCs w:val="21"/>
        </w:rPr>
        <w:t>Մինչեվ ցամքեն ծովե՛րն ամեն –</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Մինչե՛վ ցամքեն` </w:t>
      </w:r>
      <w:r>
        <w:rPr>
          <w:rFonts w:cs="Times Armenian" w:ascii="Times Armenian" w:hAnsi="Times Armenian"/>
          <w:bCs w:val="false"/>
          <w:iCs/>
          <w:sz w:val="21"/>
          <w:szCs w:val="21"/>
        </w:rPr>
        <w:t>ծովերն ամենիմսեր</w:t>
      </w:r>
      <w:r>
        <w:rPr>
          <w:rFonts w:cs="Times Armenian" w:ascii="Times Armenian" w:hAnsi="Times Armenian"/>
          <w:sz w:val="21"/>
          <w:szCs w:val="21"/>
        </w:rPr>
        <w:t xml:space="preserve"> –</w:t>
      </w:r>
    </w:p>
    <w:p>
      <w:pPr>
        <w:pStyle w:val="Normal"/>
        <w:ind w:start="360" w:hanging="0"/>
        <w:jc w:val="both"/>
        <w:rPr>
          <w:rFonts w:ascii="Times Armenian" w:hAnsi="Times Armenian" w:cs="Times Armenian"/>
        </w:rPr>
      </w:pPr>
      <w:r>
        <w:rPr>
          <w:rFonts w:cs="Times Armenian" w:ascii="Times Armenian" w:hAnsi="Times Armenian"/>
          <w:sz w:val="21"/>
          <w:szCs w:val="21"/>
        </w:rPr>
        <w:t>Ժեռն է՛լ հալվի արեվի տակ,</w:t>
      </w:r>
    </w:p>
    <w:p>
      <w:pPr>
        <w:pStyle w:val="Normal"/>
        <w:ind w:start="360" w:hanging="0"/>
        <w:jc w:val="both"/>
        <w:rPr>
          <w:rFonts w:ascii="Times Armenian" w:hAnsi="Times Armenian" w:cs="Times Armenian"/>
        </w:rPr>
      </w:pPr>
      <w:r>
        <w:rPr>
          <w:rFonts w:cs="Times Armenian" w:ascii="Times Armenian" w:hAnsi="Times Armenian"/>
          <w:sz w:val="21"/>
          <w:szCs w:val="21"/>
        </w:rPr>
        <w:t>Քո՛ւնը կըլնեմ մինչեվ իմ սե՛ր,</w:t>
      </w:r>
    </w:p>
    <w:p>
      <w:pPr>
        <w:pStyle w:val="Normal"/>
        <w:ind w:start="360" w:hanging="0"/>
        <w:jc w:val="both"/>
        <w:rPr>
          <w:rFonts w:ascii="Times Armenian" w:hAnsi="Times Armenian" w:cs="Times Armenian"/>
        </w:rPr>
      </w:pPr>
      <w:r>
        <w:rPr>
          <w:rFonts w:cs="Times Armenian" w:ascii="Times Armenian" w:hAnsi="Times Armenian"/>
          <w:sz w:val="21"/>
          <w:szCs w:val="21"/>
        </w:rPr>
        <w:t>Մինչեվ կյանքում չի կըդրվե լուսը սիպտակ:</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Բայց հլը որ՝ մնաս բարով միակ իմ սեր,</w:t>
      </w:r>
    </w:p>
    <w:p>
      <w:pPr>
        <w:pStyle w:val="Normal"/>
        <w:ind w:start="360" w:hanging="0"/>
        <w:jc w:val="both"/>
        <w:rPr>
          <w:rFonts w:ascii="Times Armenian" w:hAnsi="Times Armenian" w:cs="Times Armenian"/>
        </w:rPr>
      </w:pPr>
      <w:r>
        <w:rPr>
          <w:rFonts w:cs="Times Armenian" w:ascii="Times Armenian" w:hAnsi="Times Armenian"/>
          <w:sz w:val="21"/>
          <w:szCs w:val="21"/>
        </w:rPr>
        <w:t>Բարո՛վ մնաս, որտեվ պտի հելնեմ,</w:t>
      </w:r>
    </w:p>
    <w:p>
      <w:pPr>
        <w:pStyle w:val="Normal"/>
        <w:ind w:start="360" w:hanging="0"/>
        <w:jc w:val="both"/>
        <w:rPr>
          <w:rFonts w:ascii="Times Armenian" w:hAnsi="Times Armenian" w:cs="Times Armenian"/>
        </w:rPr>
      </w:pPr>
      <w:r>
        <w:rPr>
          <w:rFonts w:cs="Times Armenian" w:ascii="Times Armenian" w:hAnsi="Times Armenian"/>
          <w:sz w:val="21"/>
          <w:szCs w:val="21"/>
        </w:rPr>
        <w:t>Ու որ հարու՛ր հազար միլյոն մղոն հեռո՛ւ ըլնեմ,</w:t>
      </w:r>
    </w:p>
    <w:p>
      <w:pPr>
        <w:pStyle w:val="Normal"/>
        <w:ind w:start="360" w:hanging="0"/>
        <w:jc w:val="both"/>
        <w:rPr>
          <w:rFonts w:ascii="Times Armenian" w:hAnsi="Times Armenian" w:cs="Times Armenian"/>
        </w:rPr>
      </w:pPr>
      <w:r>
        <w:rPr>
          <w:rFonts w:cs="Times Armenian" w:ascii="Times Armenian" w:hAnsi="Times Armenian"/>
          <w:sz w:val="21"/>
          <w:szCs w:val="21"/>
        </w:rPr>
        <w:t>Հետ եմ գալու, մեկ ա, քաղցր իմ սեր:</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rPr>
          <w:rFonts w:ascii="Times Armenian" w:hAnsi="Times Armenian" w:cs="Times Armenian"/>
        </w:rPr>
      </w:pPr>
      <w:r>
        <w:rPr>
          <w:rFonts w:cs="Times Armenian" w:ascii="Times Armenian" w:hAnsi="Times Armenian"/>
          <w:i/>
          <w:sz w:val="21"/>
          <w:szCs w:val="21"/>
        </w:rPr>
      </w:r>
    </w:p>
    <w:p>
      <w:pPr>
        <w:pStyle w:val="Normal"/>
        <w:ind w:start="360" w:hanging="0"/>
        <w:rPr>
          <w:rFonts w:ascii="Times Armenian" w:hAnsi="Times Armenian" w:cs="Times Armenian"/>
        </w:rPr>
      </w:pPr>
      <w:r>
        <w:rPr>
          <w:rFonts w:cs="Times Armenian" w:ascii="Times Armenian" w:hAnsi="Times Armenian"/>
          <w:b/>
          <w:i/>
          <w:sz w:val="21"/>
          <w:szCs w:val="21"/>
        </w:rPr>
        <w:t>24.1-գ ***</w:t>
      </w:r>
    </w:p>
    <w:p>
      <w:pPr>
        <w:pStyle w:val="Normal"/>
        <w:ind w:start="360" w:hanging="0"/>
        <w:jc w:val="end"/>
        <w:rPr>
          <w:rFonts w:ascii="Times Armenian" w:hAnsi="Times Armenian" w:cs="Times Armenian"/>
        </w:rPr>
      </w:pPr>
      <w:r>
        <w:rPr>
          <w:rFonts w:cs="Times Armenian" w:ascii="Times Armenian" w:hAnsi="Times Armenian"/>
          <w:b/>
          <w:i/>
          <w:sz w:val="21"/>
          <w:szCs w:val="21"/>
        </w:rPr>
        <w:t>17-րդ վարյանտը</w:t>
      </w:r>
    </w:p>
    <w:p>
      <w:pPr>
        <w:pStyle w:val="Normal"/>
        <w:ind w:start="360" w:hanging="0"/>
        <w:jc w:val="end"/>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Times Armenian" w:ascii="Times Armenian" w:hAnsi="Times Armenian"/>
          <w:sz w:val="21"/>
          <w:szCs w:val="21"/>
        </w:rPr>
        <w:t>Սերըս հենց նոր բուսնած վա՛րթ ա դալար`</w:t>
      </w:r>
    </w:p>
    <w:p>
      <w:pPr>
        <w:pStyle w:val="Normal"/>
        <w:ind w:start="360" w:hanging="0"/>
        <w:rPr>
          <w:rFonts w:ascii="Times Armenian" w:hAnsi="Times Armenian" w:cs="Times Armenian"/>
        </w:rPr>
      </w:pPr>
      <w:r>
        <w:rPr>
          <w:rFonts w:cs="Times Armenian" w:ascii="Times Armenian" w:hAnsi="Times Armenian"/>
          <w:sz w:val="21"/>
          <w:szCs w:val="21"/>
        </w:rPr>
        <w:t>Ծիծաղ ու խինդ` լուս մայիսին,</w:t>
      </w:r>
    </w:p>
    <w:p>
      <w:pPr>
        <w:pStyle w:val="Normal"/>
        <w:ind w:start="360" w:hanging="0"/>
        <w:rPr>
          <w:rFonts w:ascii="Times Armenian" w:hAnsi="Times Armenian" w:cs="Times Armenian"/>
        </w:rPr>
      </w:pPr>
      <w:r>
        <w:rPr>
          <w:rFonts w:cs="Times Armenian" w:ascii="Times Armenian" w:hAnsi="Times Armenian"/>
          <w:sz w:val="21"/>
          <w:szCs w:val="21"/>
        </w:rPr>
        <w:t>Դալար սերըս ոնց որ զանգ ա զվարթ,</w:t>
      </w:r>
    </w:p>
    <w:p>
      <w:pPr>
        <w:pStyle w:val="Normal"/>
        <w:ind w:start="360" w:hanging="0"/>
        <w:rPr>
          <w:rFonts w:ascii="Times Armenian" w:hAnsi="Times Armenian" w:cs="Times Armenian"/>
        </w:rPr>
      </w:pPr>
      <w:r>
        <w:rPr>
          <w:rFonts w:cs="Times Armenian" w:ascii="Times Armenian" w:hAnsi="Times Armenian"/>
          <w:sz w:val="21"/>
          <w:szCs w:val="21"/>
        </w:rPr>
        <w:t>Զվարթ զա՛նգ ա` մութուլուսին:</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Շա՛տ ես սիրուն ախըր, շա՛տ-շատ, դալար իմ սեր,</w:t>
      </w:r>
    </w:p>
    <w:p>
      <w:pPr>
        <w:pStyle w:val="Normal"/>
        <w:ind w:start="360" w:hanging="0"/>
        <w:rPr>
          <w:rFonts w:ascii="Times Armenian" w:hAnsi="Times Armenian" w:cs="Times Armenian"/>
        </w:rPr>
      </w:pPr>
      <w:r>
        <w:rPr>
          <w:rFonts w:cs="Times Armenian" w:ascii="Times Armenian" w:hAnsi="Times Armenian"/>
          <w:sz w:val="21"/>
          <w:szCs w:val="21"/>
        </w:rPr>
        <w:t>Ու քո՛ւնն եմ միշտ` ինչ էլ անեն,</w:t>
      </w:r>
    </w:p>
    <w:p>
      <w:pPr>
        <w:pStyle w:val="Normal"/>
        <w:ind w:start="360" w:hanging="0"/>
        <w:rPr>
          <w:rFonts w:ascii="Times Armenian" w:hAnsi="Times Armenian" w:cs="Times Armenian"/>
        </w:rPr>
      </w:pPr>
      <w:r>
        <w:rPr>
          <w:rFonts w:cs="Times Armenian" w:ascii="Times Armenian" w:hAnsi="Times Armenian"/>
          <w:sz w:val="21"/>
          <w:szCs w:val="21"/>
        </w:rPr>
        <w:t>Ու քունն եմ միշտ` մինչեվ, դալա՛ր իմ սեր,</w:t>
      </w:r>
    </w:p>
    <w:p>
      <w:pPr>
        <w:pStyle w:val="Normal"/>
        <w:ind w:start="360" w:hanging="0"/>
        <w:rPr>
          <w:rFonts w:ascii="Times Armenian" w:hAnsi="Times Armenian" w:cs="Times Armenian"/>
        </w:rPr>
      </w:pPr>
      <w:r>
        <w:rPr>
          <w:rFonts w:cs="Times Armenian" w:ascii="Times Armenian" w:hAnsi="Times Armenian"/>
          <w:sz w:val="21"/>
          <w:szCs w:val="21"/>
        </w:rPr>
        <w:t>Մինչեվ ցամքեն ծովե՛րն ամեն:</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Մինչե՛վ ցամքեն` </w:t>
      </w:r>
      <w:r>
        <w:rPr>
          <w:rFonts w:cs="Times Armenian" w:ascii="Times Armenian" w:hAnsi="Times Armenian"/>
          <w:bCs w:val="false"/>
          <w:iCs/>
          <w:sz w:val="21"/>
          <w:szCs w:val="21"/>
        </w:rPr>
        <w:t>ծովերն ամեն իմ սեր</w:t>
      </w:r>
      <w:r>
        <w:rPr>
          <w:rFonts w:cs="Times Armenian" w:ascii="Times Armenian" w:hAnsi="Times Armenian"/>
          <w:sz w:val="21"/>
          <w:szCs w:val="21"/>
        </w:rPr>
        <w:t xml:space="preserve"> –</w:t>
      </w:r>
    </w:p>
    <w:p>
      <w:pPr>
        <w:pStyle w:val="Normal"/>
        <w:ind w:start="360" w:hanging="0"/>
        <w:jc w:val="both"/>
        <w:rPr>
          <w:rFonts w:ascii="Times Armenian" w:hAnsi="Times Armenian" w:cs="Times Armenian"/>
        </w:rPr>
      </w:pPr>
      <w:r>
        <w:rPr>
          <w:rFonts w:cs="Times Armenian" w:ascii="Times Armenian" w:hAnsi="Times Armenian"/>
          <w:sz w:val="21"/>
          <w:szCs w:val="21"/>
        </w:rPr>
        <w:t>Ժեռն էլ հալվի արեվի տակ,</w:t>
      </w:r>
    </w:p>
    <w:p>
      <w:pPr>
        <w:pStyle w:val="Normal"/>
        <w:ind w:start="360" w:hanging="0"/>
        <w:jc w:val="both"/>
        <w:rPr>
          <w:rFonts w:ascii="Times Armenian" w:hAnsi="Times Armenian" w:cs="Times Armenian"/>
        </w:rPr>
      </w:pPr>
      <w:r>
        <w:rPr>
          <w:rFonts w:cs="Times Armenian" w:ascii="Times Armenian" w:hAnsi="Times Armenian"/>
          <w:sz w:val="21"/>
          <w:szCs w:val="21"/>
        </w:rPr>
        <w:t>Քո՛ւնը կըլնեմ մինչեվ, դալար իմ սեր</w:t>
      </w:r>
    </w:p>
    <w:p>
      <w:pPr>
        <w:pStyle w:val="Normal"/>
        <w:ind w:start="360" w:hanging="0"/>
        <w:jc w:val="both"/>
        <w:rPr>
          <w:rFonts w:ascii="Times Armenian" w:hAnsi="Times Armenian" w:cs="Times Armenian"/>
        </w:rPr>
      </w:pPr>
      <w:r>
        <w:rPr>
          <w:rFonts w:cs="Times Armenian" w:ascii="Times Armenian" w:hAnsi="Times Armenian"/>
          <w:sz w:val="21"/>
          <w:szCs w:val="21"/>
        </w:rPr>
        <w:t>Լեռը դառնա անդո՛ւնդ անտակ:</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Մնաս բարով առժամ, սե՛ր իմ միակ,</w:t>
      </w:r>
    </w:p>
    <w:p>
      <w:pPr>
        <w:pStyle w:val="Normal"/>
        <w:ind w:start="360" w:hanging="0"/>
        <w:jc w:val="both"/>
        <w:rPr>
          <w:rFonts w:ascii="Times Armenian" w:hAnsi="Times Armenian" w:cs="Times Armenian"/>
        </w:rPr>
      </w:pPr>
      <w:r>
        <w:rPr>
          <w:rFonts w:cs="Times Armenian" w:ascii="Times Armenian" w:hAnsi="Times Armenian"/>
          <w:sz w:val="21"/>
          <w:szCs w:val="21"/>
        </w:rPr>
        <w:t>Բարո՛վ մնաս` պտի հելնեմ,</w:t>
      </w:r>
    </w:p>
    <w:p>
      <w:pPr>
        <w:pStyle w:val="Normal"/>
        <w:ind w:start="360" w:hanging="0"/>
        <w:jc w:val="both"/>
        <w:rPr>
          <w:rFonts w:ascii="Times Armenian" w:hAnsi="Times Armenian" w:cs="Times Armenian"/>
        </w:rPr>
      </w:pPr>
      <w:r>
        <w:rPr>
          <w:rFonts w:cs="Times Armenian" w:ascii="Times Armenian" w:hAnsi="Times Armenian"/>
          <w:sz w:val="21"/>
          <w:szCs w:val="21"/>
        </w:rPr>
        <w:t>Բայց հե՛տ կգամ, սեր իմ միակ,</w:t>
      </w:r>
    </w:p>
    <w:p>
      <w:pPr>
        <w:pStyle w:val="Normal"/>
        <w:ind w:start="360" w:hanging="0"/>
        <w:jc w:val="both"/>
        <w:rPr>
          <w:rFonts w:ascii="Times Armenian" w:hAnsi="Times Armenian" w:cs="Times Armenian"/>
        </w:rPr>
      </w:pPr>
      <w:r>
        <w:rPr>
          <w:rFonts w:cs="Times Armenian" w:ascii="Times Armenian" w:hAnsi="Times Armenian"/>
          <w:sz w:val="21"/>
          <w:szCs w:val="21"/>
        </w:rPr>
        <w:t>Բյուր մղոն էլ` հեռու ըլնեմ:</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rPr>
          <w:rFonts w:ascii="Times Armenian" w:hAnsi="Times Armenian" w:cs="Times Armenian"/>
        </w:rPr>
      </w:pPr>
      <w:r>
        <w:rPr>
          <w:rFonts w:cs="Times Armenian" w:ascii="Times Armenian" w:hAnsi="Times Armenian"/>
          <w:i/>
          <w:sz w:val="21"/>
          <w:szCs w:val="21"/>
        </w:rPr>
      </w:r>
    </w:p>
    <w:p>
      <w:pPr>
        <w:pStyle w:val="Normal"/>
        <w:ind w:start="360" w:hanging="0"/>
        <w:rPr>
          <w:rFonts w:ascii="Times Armenian" w:hAnsi="Times Armenian" w:cs="Times Armenian"/>
        </w:rPr>
      </w:pPr>
      <w:r>
        <w:rPr>
          <w:rFonts w:cs="Times Armenian" w:ascii="Times Armenian" w:hAnsi="Times Armenian"/>
          <w:b/>
          <w:i/>
          <w:sz w:val="21"/>
          <w:szCs w:val="21"/>
        </w:rPr>
        <w:t>24.1-դ ***</w:t>
      </w:r>
    </w:p>
    <w:p>
      <w:pPr>
        <w:pStyle w:val="Normal"/>
        <w:ind w:start="360" w:hanging="0"/>
        <w:jc w:val="end"/>
        <w:rPr>
          <w:rFonts w:ascii="Times Armenian" w:hAnsi="Times Armenian" w:cs="Times Armenian"/>
        </w:rPr>
      </w:pPr>
      <w:r>
        <w:rPr>
          <w:rFonts w:cs="Times Armenian" w:ascii="Times Armenian" w:hAnsi="Times Armenian"/>
          <w:b/>
          <w:i/>
          <w:sz w:val="21"/>
          <w:szCs w:val="21"/>
        </w:rPr>
        <w:t>16-րդ վարյանտը</w:t>
      </w:r>
    </w:p>
    <w:p>
      <w:pPr>
        <w:pStyle w:val="Normal"/>
        <w:ind w:start="360" w:hanging="0"/>
        <w:jc w:val="end"/>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Times Armenian" w:ascii="Times Armenian" w:hAnsi="Times Armenian"/>
          <w:sz w:val="21"/>
          <w:szCs w:val="21"/>
        </w:rPr>
        <w:t>Սերըս` հենց նոր բուսնած` դալար մի վա՛րթ,</w:t>
      </w:r>
    </w:p>
    <w:p>
      <w:pPr>
        <w:pStyle w:val="Normal"/>
        <w:ind w:start="360" w:hanging="0"/>
        <w:rPr>
          <w:rFonts w:ascii="Times Armenian" w:hAnsi="Times Armenian" w:cs="Times Armenian"/>
        </w:rPr>
      </w:pPr>
      <w:r>
        <w:rPr>
          <w:rFonts w:cs="Times Armenian" w:ascii="Times Armenian" w:hAnsi="Times Armenian"/>
          <w:sz w:val="21"/>
          <w:szCs w:val="21"/>
        </w:rPr>
        <w:t>Ծիծաղ ու խինդ` լուս մայիսին,</w:t>
      </w:r>
    </w:p>
    <w:p>
      <w:pPr>
        <w:pStyle w:val="Normal"/>
        <w:ind w:start="360" w:hanging="0"/>
        <w:rPr>
          <w:rFonts w:ascii="Times Armenian" w:hAnsi="Times Armenian" w:cs="Times Armenian"/>
        </w:rPr>
      </w:pPr>
      <w:r>
        <w:rPr>
          <w:rFonts w:cs="Times Armenian" w:ascii="Times Armenian" w:hAnsi="Times Armenian"/>
          <w:sz w:val="21"/>
          <w:szCs w:val="21"/>
        </w:rPr>
        <w:t>Սեըս դալար` ոնց որ աղոթք զվարթ,</w:t>
      </w:r>
    </w:p>
    <w:p>
      <w:pPr>
        <w:pStyle w:val="Normal"/>
        <w:ind w:start="360" w:hanging="0"/>
        <w:rPr>
          <w:rFonts w:ascii="Times Armenian" w:hAnsi="Times Armenian" w:cs="Times Armenian"/>
        </w:rPr>
      </w:pPr>
      <w:r>
        <w:rPr>
          <w:rFonts w:cs="Times Armenian" w:ascii="Times Armenian" w:hAnsi="Times Armenian"/>
          <w:sz w:val="21"/>
          <w:szCs w:val="21"/>
        </w:rPr>
        <w:t>Զվարթ աղոթք` մութուլուսին:</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Շա՛տ ես սիրուն ախըր, շա՜տ-շա՛տ, դալար իմ սեր,</w:t>
      </w:r>
    </w:p>
    <w:p>
      <w:pPr>
        <w:pStyle w:val="Normal"/>
        <w:ind w:start="360" w:hanging="0"/>
        <w:rPr>
          <w:rFonts w:ascii="Times Armenian" w:hAnsi="Times Armenian" w:cs="Times Armenian"/>
        </w:rPr>
      </w:pPr>
      <w:r>
        <w:rPr>
          <w:rFonts w:cs="Times Armenian" w:ascii="Times Armenian" w:hAnsi="Times Armenian"/>
          <w:sz w:val="21"/>
          <w:szCs w:val="21"/>
        </w:rPr>
        <w:t>Ու քո՛ւնն եմ միշտ` ինչ էլ անեն,</w:t>
      </w:r>
    </w:p>
    <w:p>
      <w:pPr>
        <w:pStyle w:val="Normal"/>
        <w:ind w:start="360" w:hanging="0"/>
        <w:rPr>
          <w:rFonts w:ascii="Times Armenian" w:hAnsi="Times Armenian" w:cs="Times Armenian"/>
        </w:rPr>
      </w:pPr>
      <w:r>
        <w:rPr>
          <w:rFonts w:cs="Times Armenian" w:ascii="Times Armenian" w:hAnsi="Times Armenian"/>
          <w:sz w:val="21"/>
          <w:szCs w:val="21"/>
        </w:rPr>
        <w:t xml:space="preserve">Ու քունն եմ միշտ` մինչեվ, </w:t>
      </w:r>
      <w:r>
        <w:rPr>
          <w:rFonts w:cs="Times Armenian" w:ascii="Times Armenian" w:hAnsi="Times Armenian"/>
          <w:b/>
          <w:i/>
          <w:sz w:val="21"/>
          <w:szCs w:val="21"/>
        </w:rPr>
        <w:t>դալարիմսեր,</w:t>
      </w:r>
    </w:p>
    <w:p>
      <w:pPr>
        <w:pStyle w:val="Normal"/>
        <w:ind w:start="360" w:hanging="0"/>
        <w:rPr>
          <w:rFonts w:ascii="Times Armenian" w:hAnsi="Times Armenian" w:cs="Times Armenian"/>
        </w:rPr>
      </w:pPr>
      <w:r>
        <w:rPr>
          <w:rFonts w:cs="Times Armenian" w:ascii="Times Armenian" w:hAnsi="Times Armenian"/>
          <w:sz w:val="21"/>
          <w:szCs w:val="21"/>
        </w:rPr>
        <w:t>Մինչեվ ցամքեն ծովե՛րն ամեն:</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Մինչե՛վ ցամքեն` </w:t>
      </w:r>
      <w:r>
        <w:rPr>
          <w:rFonts w:cs="Times Armenian" w:ascii="Times Armenian" w:hAnsi="Times Armenian"/>
          <w:bCs w:val="false"/>
          <w:iCs/>
          <w:sz w:val="21"/>
          <w:szCs w:val="21"/>
        </w:rPr>
        <w:t>ծովերն ամեն իմ սեր</w:t>
      </w:r>
      <w:r>
        <w:rPr>
          <w:rFonts w:cs="Times Armenian" w:ascii="Times Armenian" w:hAnsi="Times Armenian"/>
          <w:sz w:val="21"/>
          <w:szCs w:val="21"/>
        </w:rPr>
        <w:t xml:space="preserve"> –</w:t>
      </w:r>
    </w:p>
    <w:p>
      <w:pPr>
        <w:pStyle w:val="Normal"/>
        <w:ind w:start="360" w:hanging="0"/>
        <w:jc w:val="both"/>
        <w:rPr>
          <w:rFonts w:ascii="Times Armenian" w:hAnsi="Times Armenian" w:cs="Times Armenian"/>
        </w:rPr>
      </w:pPr>
      <w:r>
        <w:rPr>
          <w:rFonts w:cs="Times Armenian" w:ascii="Times Armenian" w:hAnsi="Times Armenian"/>
          <w:sz w:val="21"/>
          <w:szCs w:val="21"/>
        </w:rPr>
        <w:t>Ժեռն էլ հալվի արեվի տակ,</w:t>
      </w:r>
    </w:p>
    <w:p>
      <w:pPr>
        <w:pStyle w:val="Normal"/>
        <w:ind w:start="360" w:hanging="0"/>
        <w:jc w:val="both"/>
        <w:rPr>
          <w:rFonts w:ascii="Times Armenian" w:hAnsi="Times Armenian" w:cs="Times Armenian"/>
        </w:rPr>
      </w:pPr>
      <w:r>
        <w:rPr>
          <w:rFonts w:cs="Times Armenian" w:ascii="Times Armenian" w:hAnsi="Times Armenian"/>
          <w:sz w:val="21"/>
          <w:szCs w:val="21"/>
        </w:rPr>
        <w:t>Քո՛ւնը կըլնեմ մինչեվ, դալար իմ սեր</w:t>
      </w:r>
    </w:p>
    <w:p>
      <w:pPr>
        <w:pStyle w:val="Normal"/>
        <w:ind w:start="360" w:hanging="0"/>
        <w:jc w:val="both"/>
        <w:rPr>
          <w:rFonts w:ascii="Times Armenian" w:hAnsi="Times Armenian" w:cs="Times Armenian"/>
        </w:rPr>
      </w:pPr>
      <w:r>
        <w:rPr>
          <w:rFonts w:cs="Times Armenian" w:ascii="Times Armenian" w:hAnsi="Times Armenian"/>
          <w:sz w:val="21"/>
          <w:szCs w:val="21"/>
        </w:rPr>
        <w:t>Լեռը դառնա վիրաբ անտակ:</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Մնաս բարով առժամ, սե՛ր իմ միակ,</w:t>
      </w:r>
    </w:p>
    <w:p>
      <w:pPr>
        <w:pStyle w:val="Normal"/>
        <w:ind w:start="360" w:hanging="0"/>
        <w:jc w:val="both"/>
        <w:rPr>
          <w:rFonts w:ascii="Times Armenian" w:hAnsi="Times Armenian" w:cs="Times Armenian"/>
        </w:rPr>
      </w:pPr>
      <w:r>
        <w:rPr>
          <w:rFonts w:cs="Times Armenian" w:ascii="Times Armenian" w:hAnsi="Times Armenian"/>
          <w:sz w:val="21"/>
          <w:szCs w:val="21"/>
        </w:rPr>
        <w:t>Բարո՛վ մնաս` պտի հելնեմ,</w:t>
      </w:r>
    </w:p>
    <w:p>
      <w:pPr>
        <w:pStyle w:val="Normal"/>
        <w:ind w:start="360" w:hanging="0"/>
        <w:jc w:val="both"/>
        <w:rPr>
          <w:rFonts w:ascii="Times Armenian" w:hAnsi="Times Armenian" w:cs="Times Armenian"/>
        </w:rPr>
      </w:pPr>
      <w:r>
        <w:rPr>
          <w:rFonts w:cs="Times Armenian" w:ascii="Times Armenian" w:hAnsi="Times Armenian"/>
          <w:sz w:val="21"/>
          <w:szCs w:val="21"/>
        </w:rPr>
        <w:t>Բայց հե՛տ կգամ, սեր իմ միակ,</w:t>
      </w:r>
    </w:p>
    <w:p>
      <w:pPr>
        <w:pStyle w:val="Normal"/>
        <w:ind w:start="360" w:hanging="0"/>
        <w:jc w:val="both"/>
        <w:rPr>
          <w:rFonts w:ascii="Times Armenian" w:hAnsi="Times Armenian" w:cs="Times Armenian"/>
        </w:rPr>
      </w:pPr>
      <w:r>
        <w:rPr>
          <w:rFonts w:cs="Times Armenian" w:ascii="Times Armenian" w:hAnsi="Times Armenian"/>
          <w:sz w:val="21"/>
          <w:szCs w:val="21"/>
        </w:rPr>
        <w:t>Բյուր մղոն էլ` հեռու ըլնեմ:</w:t>
      </w:r>
    </w:p>
    <w:p>
      <w:pPr>
        <w:pStyle w:val="Normal"/>
        <w:rPr>
          <w:rFonts w:ascii="Times Armenian" w:hAnsi="Times Armenian" w:cs="Times Armenian"/>
        </w:rPr>
      </w:pPr>
      <w:r>
        <w:rPr>
          <w:rFonts w:cs="Times Armenian" w:ascii="Times Armenian" w:hAnsi="Times Armenian"/>
          <w:i/>
          <w:sz w:val="21"/>
          <w:szCs w:val="21"/>
        </w:rPr>
      </w:r>
    </w:p>
    <w:p>
      <w:pPr>
        <w:pStyle w:val="Normal"/>
        <w:ind w:start="360" w:hanging="0"/>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Times Armenian" w:ascii="Times Armenian" w:hAnsi="Times Armenian"/>
          <w:b/>
          <w:i/>
          <w:sz w:val="21"/>
          <w:szCs w:val="21"/>
        </w:rPr>
        <w:t>24.1-ե ***</w:t>
      </w:r>
    </w:p>
    <w:p>
      <w:pPr>
        <w:pStyle w:val="Normal"/>
        <w:ind w:start="360" w:hanging="0"/>
        <w:jc w:val="end"/>
        <w:rPr>
          <w:rFonts w:ascii="Times Armenian" w:hAnsi="Times Armenian" w:cs="Times Armenian"/>
        </w:rPr>
      </w:pPr>
      <w:r>
        <w:rPr>
          <w:rFonts w:cs="Times Armenian" w:ascii="Times Armenian" w:hAnsi="Times Armenian"/>
          <w:b/>
          <w:i/>
          <w:sz w:val="21"/>
          <w:szCs w:val="21"/>
        </w:rPr>
        <w:t>11-րդ վարյանտը</w:t>
      </w:r>
    </w:p>
    <w:p>
      <w:pPr>
        <w:pStyle w:val="Normal"/>
        <w:ind w:start="360" w:hanging="0"/>
        <w:jc w:val="end"/>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Times Armenian" w:ascii="Times Armenian" w:hAnsi="Times Armenian"/>
          <w:sz w:val="21"/>
          <w:szCs w:val="21"/>
        </w:rPr>
        <w:t>Հարսըս անմեղ` ոնց որ... ոնց որ մի վա՛րթ`</w:t>
      </w:r>
    </w:p>
    <w:p>
      <w:pPr>
        <w:pStyle w:val="Normal"/>
        <w:ind w:start="360" w:hanging="0"/>
        <w:rPr>
          <w:rFonts w:ascii="Times Armenian" w:hAnsi="Times Armenian" w:cs="Times Armenian"/>
        </w:rPr>
      </w:pPr>
      <w:r>
        <w:rPr>
          <w:rFonts w:cs="Times Armenian" w:ascii="Times Armenian" w:hAnsi="Times Armenian"/>
          <w:sz w:val="21"/>
          <w:szCs w:val="21"/>
        </w:rPr>
        <w:t>Ծաղիկ ու խինդ` լուս մայիսին,</w:t>
      </w:r>
    </w:p>
    <w:p>
      <w:pPr>
        <w:pStyle w:val="Normal"/>
        <w:ind w:start="360" w:hanging="0"/>
        <w:rPr>
          <w:rFonts w:ascii="Times Armenian" w:hAnsi="Times Armenian" w:cs="Times Armenian"/>
        </w:rPr>
      </w:pPr>
      <w:r>
        <w:rPr>
          <w:rFonts w:cs="Times Armenian" w:ascii="Times Armenian" w:hAnsi="Times Armenian"/>
          <w:sz w:val="21"/>
          <w:szCs w:val="21"/>
        </w:rPr>
        <w:t>Հարսըս անմեղ` ոնց որ աղոթք զվարթ,</w:t>
      </w:r>
    </w:p>
    <w:p>
      <w:pPr>
        <w:pStyle w:val="Normal"/>
        <w:ind w:start="360" w:hanging="0"/>
        <w:rPr>
          <w:rFonts w:ascii="Times Armenian" w:hAnsi="Times Armenian" w:cs="Times Armenian"/>
        </w:rPr>
      </w:pPr>
      <w:r>
        <w:rPr>
          <w:rFonts w:cs="Times Armenian" w:ascii="Times Armenian" w:hAnsi="Times Armenian"/>
          <w:sz w:val="21"/>
          <w:szCs w:val="21"/>
        </w:rPr>
        <w:t>Զվարթ աղոթք` մութուլուսին:</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Շա՛տ ես սիրուն, շա՜տ-շա՛տ, անմեղ իմ հարս,</w:t>
      </w:r>
    </w:p>
    <w:p>
      <w:pPr>
        <w:pStyle w:val="Normal"/>
        <w:ind w:start="360" w:hanging="0"/>
        <w:rPr>
          <w:rFonts w:ascii="Times Armenian" w:hAnsi="Times Armenian" w:cs="Times Armenian"/>
        </w:rPr>
      </w:pPr>
      <w:r>
        <w:rPr>
          <w:rFonts w:cs="Times Armenian" w:ascii="Times Armenian" w:hAnsi="Times Armenian"/>
          <w:sz w:val="21"/>
          <w:szCs w:val="21"/>
        </w:rPr>
        <w:t>Ու քո՛ւնն եմ միշտ, ինչ էլ անեն,</w:t>
      </w:r>
    </w:p>
    <w:p>
      <w:pPr>
        <w:pStyle w:val="Normal"/>
        <w:ind w:start="360" w:hanging="0"/>
        <w:rPr>
          <w:rFonts w:ascii="Times Armenian" w:hAnsi="Times Armenian" w:cs="Times Armenian"/>
        </w:rPr>
      </w:pPr>
      <w:r>
        <w:rPr>
          <w:rFonts w:cs="Times Armenian" w:ascii="Times Armenian" w:hAnsi="Times Armenian"/>
          <w:sz w:val="21"/>
          <w:szCs w:val="21"/>
        </w:rPr>
        <w:t>Ու քունն եմ միշտ` մինչեվ, անմեղ իմ հարս –</w:t>
      </w:r>
    </w:p>
    <w:p>
      <w:pPr>
        <w:pStyle w:val="Normal"/>
        <w:ind w:start="360" w:hanging="0"/>
        <w:rPr>
          <w:rFonts w:ascii="Times Armenian" w:hAnsi="Times Armenian" w:cs="Times Armenian"/>
        </w:rPr>
      </w:pPr>
      <w:r>
        <w:rPr>
          <w:rFonts w:cs="Times Armenian" w:ascii="Times Armenian" w:hAnsi="Times Armenian"/>
          <w:sz w:val="21"/>
          <w:szCs w:val="21"/>
        </w:rPr>
        <w:t>Մինչեվ ցամքեն ծովե՛րն ամեն:</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Մինչե՛վ ցամքեն </w:t>
      </w:r>
      <w:r>
        <w:rPr>
          <w:rFonts w:cs="Times Armenian" w:ascii="Times Armenian" w:hAnsi="Times Armenian"/>
          <w:bCs w:val="false"/>
          <w:iCs/>
          <w:sz w:val="21"/>
          <w:szCs w:val="21"/>
        </w:rPr>
        <w:t>ծովերն ամեն իմ հարս,</w:t>
      </w:r>
    </w:p>
    <w:p>
      <w:pPr>
        <w:pStyle w:val="Normal"/>
        <w:ind w:start="360" w:hanging="0"/>
        <w:jc w:val="both"/>
        <w:rPr>
          <w:rFonts w:ascii="Times Armenian" w:hAnsi="Times Armenian" w:cs="Times Armenian"/>
        </w:rPr>
      </w:pPr>
      <w:r>
        <w:rPr>
          <w:rFonts w:cs="Times Armenian" w:ascii="Times Armenian" w:hAnsi="Times Armenian"/>
          <w:sz w:val="21"/>
          <w:szCs w:val="21"/>
        </w:rPr>
        <w:t>Քա՛րը հալվի արեվի տակ,</w:t>
      </w:r>
    </w:p>
    <w:p>
      <w:pPr>
        <w:pStyle w:val="Normal"/>
        <w:ind w:start="360" w:hanging="0"/>
        <w:jc w:val="both"/>
        <w:rPr>
          <w:rFonts w:ascii="Times Armenian" w:hAnsi="Times Armenian" w:cs="Times Armenian"/>
        </w:rPr>
      </w:pPr>
      <w:r>
        <w:rPr>
          <w:rFonts w:cs="Times Armenian" w:ascii="Times Armenian" w:hAnsi="Times Armenian"/>
          <w:sz w:val="21"/>
          <w:szCs w:val="21"/>
        </w:rPr>
        <w:t>Ու քո՛ւնն եմ միշտ, մինչև, անմե՛ղ իմ հարս,</w:t>
      </w:r>
    </w:p>
    <w:p>
      <w:pPr>
        <w:pStyle w:val="Normal"/>
        <w:ind w:start="360" w:hanging="0"/>
        <w:jc w:val="both"/>
        <w:rPr>
          <w:rFonts w:ascii="Times Armenian" w:hAnsi="Times Armenian" w:cs="Times Armenian"/>
        </w:rPr>
      </w:pPr>
      <w:r>
        <w:rPr>
          <w:rFonts w:cs="Times Armenian" w:ascii="Times Armenian" w:hAnsi="Times Armenian"/>
          <w:sz w:val="21"/>
          <w:szCs w:val="21"/>
        </w:rPr>
        <w:t>Սար չի՛ դառե` վիրաբն անտակ:</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Բարո՛վ մնաս հըլը, հա՛րս իմ միակ,</w:t>
      </w:r>
    </w:p>
    <w:p>
      <w:pPr>
        <w:pStyle w:val="Normal"/>
        <w:ind w:start="360" w:hanging="0"/>
        <w:jc w:val="both"/>
        <w:rPr>
          <w:rFonts w:ascii="Times Armenian" w:hAnsi="Times Armenian" w:cs="Times Armenian"/>
        </w:rPr>
      </w:pPr>
      <w:r>
        <w:rPr>
          <w:rFonts w:cs="Times Armenian" w:ascii="Times Armenian" w:hAnsi="Times Armenian"/>
          <w:sz w:val="21"/>
          <w:szCs w:val="21"/>
        </w:rPr>
        <w:t>Որտեվ արթե՛ն պտի հելնեմ,</w:t>
      </w:r>
    </w:p>
    <w:p>
      <w:pPr>
        <w:pStyle w:val="Normal"/>
        <w:ind w:start="360" w:hanging="0"/>
        <w:jc w:val="both"/>
        <w:rPr>
          <w:rFonts w:ascii="Times Armenian" w:hAnsi="Times Armenian" w:cs="Times Armenian"/>
        </w:rPr>
      </w:pPr>
      <w:r>
        <w:rPr>
          <w:rFonts w:cs="Times Armenian" w:ascii="Times Armenian" w:hAnsi="Times Armenian"/>
          <w:sz w:val="21"/>
          <w:szCs w:val="21"/>
        </w:rPr>
        <w:t>Բայց հե՛տ կգամ էլի, հա՛րս իմ միակ,</w:t>
      </w:r>
    </w:p>
    <w:p>
      <w:pPr>
        <w:pStyle w:val="Normal"/>
        <w:ind w:start="360" w:hanging="0"/>
        <w:jc w:val="both"/>
        <w:rPr>
          <w:rFonts w:ascii="Times Armenian" w:hAnsi="Times Armenian" w:cs="Times Armenian"/>
        </w:rPr>
      </w:pPr>
      <w:r>
        <w:rPr>
          <w:rFonts w:cs="Times Armenian" w:ascii="Times Armenian" w:hAnsi="Times Armenian"/>
          <w:sz w:val="21"/>
          <w:szCs w:val="21"/>
        </w:rPr>
        <w:t>Բյուր մղոն էլ` հեռու ըլնեմ:</w:t>
      </w:r>
    </w:p>
    <w:p>
      <w:pPr>
        <w:pStyle w:val="Normal"/>
        <w:ind w:start="360" w:hanging="0"/>
        <w:jc w:val="both"/>
        <w:rPr>
          <w:rFonts w:ascii="Times Armenian" w:hAnsi="Times Armenian" w:cs="Times Armenian"/>
        </w:rPr>
      </w:pPr>
      <w:r>
        <w:rPr>
          <w:rFonts w:cs="Times Armenian" w:ascii="Times Armenian" w:hAnsi="Times Armenian"/>
          <w:i/>
          <w:sz w:val="21"/>
          <w:szCs w:val="21"/>
        </w:rPr>
      </w:r>
    </w:p>
    <w:p>
      <w:pPr>
        <w:pStyle w:val="Normal"/>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Times Armenian" w:ascii="Times Armenian" w:hAnsi="Times Armenian"/>
          <w:b/>
          <w:i/>
          <w:sz w:val="21"/>
          <w:szCs w:val="21"/>
        </w:rPr>
        <w:t>24.1-զ ***</w:t>
      </w:r>
    </w:p>
    <w:p>
      <w:pPr>
        <w:pStyle w:val="Normal"/>
        <w:ind w:start="360" w:hanging="0"/>
        <w:jc w:val="end"/>
        <w:rPr>
          <w:rFonts w:ascii="Times Armenian" w:hAnsi="Times Armenian" w:cs="Times Armenian"/>
        </w:rPr>
      </w:pPr>
      <w:r>
        <w:rPr>
          <w:rFonts w:cs="Times Armenian" w:ascii="Times Armenian" w:hAnsi="Times Armenian"/>
          <w:b/>
          <w:i/>
          <w:sz w:val="21"/>
          <w:szCs w:val="21"/>
        </w:rPr>
        <w:t>5-րդ վարյանտը</w:t>
      </w:r>
    </w:p>
    <w:p>
      <w:pPr>
        <w:pStyle w:val="Normal"/>
        <w:ind w:start="360" w:hanging="0"/>
        <w:jc w:val="end"/>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Times Armenian" w:ascii="Times Armenian" w:hAnsi="Times Armenian"/>
          <w:sz w:val="21"/>
          <w:szCs w:val="21"/>
        </w:rPr>
        <w:t>Հարսըս ոնց որ... ոնց որ մի վա՛րթ –</w:t>
      </w:r>
    </w:p>
    <w:p>
      <w:pPr>
        <w:pStyle w:val="Normal"/>
        <w:ind w:start="360" w:hanging="0"/>
        <w:rPr>
          <w:rFonts w:ascii="Times Armenian" w:hAnsi="Times Armenian" w:cs="Times Armenian"/>
        </w:rPr>
      </w:pPr>
      <w:r>
        <w:rPr>
          <w:rFonts w:cs="Times Armenian" w:ascii="Times Armenian" w:hAnsi="Times Armenian"/>
          <w:sz w:val="21"/>
          <w:szCs w:val="21"/>
        </w:rPr>
        <w:t>Ծաղիկ ու խինդ` լուս մայիսին,</w:t>
      </w:r>
    </w:p>
    <w:p>
      <w:pPr>
        <w:pStyle w:val="Normal"/>
        <w:ind w:start="360" w:hanging="0"/>
        <w:rPr>
          <w:rFonts w:ascii="Times Armenian" w:hAnsi="Times Armenian" w:cs="Times Armenian"/>
        </w:rPr>
      </w:pPr>
      <w:r>
        <w:rPr>
          <w:rFonts w:cs="Times Armenian" w:ascii="Times Armenian" w:hAnsi="Times Armenian"/>
          <w:sz w:val="21"/>
          <w:szCs w:val="21"/>
        </w:rPr>
        <w:t>Հարսըս ոնց որ աղոթք զվարթ,</w:t>
      </w:r>
    </w:p>
    <w:p>
      <w:pPr>
        <w:pStyle w:val="Normal"/>
        <w:ind w:start="360" w:hanging="0"/>
        <w:rPr>
          <w:rFonts w:ascii="Times Armenian" w:hAnsi="Times Armenian" w:cs="Times Armenian"/>
        </w:rPr>
      </w:pPr>
      <w:r>
        <w:rPr>
          <w:rFonts w:cs="Times Armenian" w:ascii="Times Armenian" w:hAnsi="Times Armenian"/>
          <w:sz w:val="21"/>
          <w:szCs w:val="21"/>
        </w:rPr>
        <w:t>Զվարթ աղոթք` մութուլուսին:</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Շա՛տ ես սիրուն, շա՜տ-շա՛տ, իմ հարս,</w:t>
      </w:r>
    </w:p>
    <w:p>
      <w:pPr>
        <w:pStyle w:val="Normal"/>
        <w:ind w:start="360" w:hanging="0"/>
        <w:rPr>
          <w:rFonts w:ascii="Times Armenian" w:hAnsi="Times Armenian" w:cs="Times Armenian"/>
        </w:rPr>
      </w:pPr>
      <w:r>
        <w:rPr>
          <w:rFonts w:cs="Times Armenian" w:ascii="Times Armenian" w:hAnsi="Times Armenian"/>
          <w:sz w:val="21"/>
          <w:szCs w:val="21"/>
        </w:rPr>
        <w:t>Ու քո՛ւնն եմ միշտ, ինչ էլ անեն,</w:t>
      </w:r>
    </w:p>
    <w:p>
      <w:pPr>
        <w:pStyle w:val="Normal"/>
        <w:ind w:start="360" w:hanging="0"/>
        <w:rPr>
          <w:rFonts w:ascii="Times Armenian" w:hAnsi="Times Armenian" w:cs="Times Armenian"/>
        </w:rPr>
      </w:pPr>
      <w:r>
        <w:rPr>
          <w:rFonts w:cs="Times Armenian" w:ascii="Times Armenian" w:hAnsi="Times Armenian"/>
          <w:sz w:val="21"/>
          <w:szCs w:val="21"/>
        </w:rPr>
        <w:t>Ու քունն եմ միշտ, մինչեվ, իմ հարս –</w:t>
      </w:r>
    </w:p>
    <w:p>
      <w:pPr>
        <w:pStyle w:val="Normal"/>
        <w:ind w:start="360" w:hanging="0"/>
        <w:rPr>
          <w:rFonts w:ascii="Times Armenian" w:hAnsi="Times Armenian" w:cs="Times Armenian"/>
        </w:rPr>
      </w:pPr>
      <w:r>
        <w:rPr>
          <w:rFonts w:cs="Times Armenian" w:ascii="Times Armenian" w:hAnsi="Times Armenian"/>
          <w:sz w:val="21"/>
          <w:szCs w:val="21"/>
        </w:rPr>
        <w:t>Մինչեվ ցամքեն ծովե՛րն ամեն:</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Մինչե՛վ ցամքեն </w:t>
      </w:r>
      <w:r>
        <w:rPr>
          <w:rFonts w:cs="Times Armenian" w:ascii="Times Armenian" w:hAnsi="Times Armenian"/>
          <w:bCs w:val="false"/>
          <w:iCs/>
          <w:sz w:val="21"/>
          <w:szCs w:val="21"/>
        </w:rPr>
        <w:t>ծովերն իմ հարս,</w:t>
      </w:r>
    </w:p>
    <w:p>
      <w:pPr>
        <w:pStyle w:val="Normal"/>
        <w:ind w:start="360" w:hanging="0"/>
        <w:jc w:val="both"/>
        <w:rPr>
          <w:rFonts w:ascii="Times Armenian" w:hAnsi="Times Armenian" w:cs="Times Armenian"/>
        </w:rPr>
      </w:pPr>
      <w:r>
        <w:rPr>
          <w:rFonts w:cs="Times Armenian" w:ascii="Times Armenian" w:hAnsi="Times Armenian"/>
          <w:sz w:val="21"/>
          <w:szCs w:val="21"/>
        </w:rPr>
        <w:t>Քա՛րը հալվի արեվի տակ,</w:t>
      </w:r>
    </w:p>
    <w:p>
      <w:pPr>
        <w:pStyle w:val="Normal"/>
        <w:ind w:start="360" w:hanging="0"/>
        <w:jc w:val="both"/>
        <w:rPr>
          <w:rFonts w:ascii="Times Armenian" w:hAnsi="Times Armenian" w:cs="Times Armenian"/>
        </w:rPr>
      </w:pPr>
      <w:r>
        <w:rPr>
          <w:rFonts w:cs="Times Armenian" w:ascii="Times Armenian" w:hAnsi="Times Armenian"/>
          <w:sz w:val="21"/>
          <w:szCs w:val="21"/>
        </w:rPr>
        <w:t>Ու քո՛ւնն եմ միշտ, մինչև, իմ հարս,</w:t>
      </w:r>
    </w:p>
    <w:p>
      <w:pPr>
        <w:pStyle w:val="Normal"/>
        <w:ind w:start="360" w:hanging="0"/>
        <w:jc w:val="both"/>
        <w:rPr>
          <w:rFonts w:ascii="Times Armenian" w:hAnsi="Times Armenian" w:cs="Times Armenian"/>
        </w:rPr>
      </w:pPr>
      <w:r>
        <w:rPr>
          <w:rFonts w:cs="Times Armenian" w:ascii="Times Armenian" w:hAnsi="Times Armenian"/>
          <w:sz w:val="21"/>
          <w:szCs w:val="21"/>
        </w:rPr>
        <w:t>Սար չի՛ դառե` խորը անտակ:</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Բարո՛վ մնաս, հա՛րս իմ միակ,</w:t>
      </w:r>
    </w:p>
    <w:p>
      <w:pPr>
        <w:pStyle w:val="Normal"/>
        <w:ind w:start="360" w:hanging="0"/>
        <w:jc w:val="both"/>
        <w:rPr>
          <w:rFonts w:ascii="Times Armenian" w:hAnsi="Times Armenian" w:cs="Times Armenian"/>
        </w:rPr>
      </w:pPr>
      <w:r>
        <w:rPr>
          <w:rFonts w:cs="Times Armenian" w:ascii="Times Armenian" w:hAnsi="Times Armenian"/>
          <w:sz w:val="21"/>
          <w:szCs w:val="21"/>
        </w:rPr>
        <w:t>Առժամ... առժամ բարով մնաս,</w:t>
      </w:r>
    </w:p>
    <w:p>
      <w:pPr>
        <w:pStyle w:val="Normal"/>
        <w:ind w:start="360" w:hanging="0"/>
        <w:jc w:val="both"/>
        <w:rPr>
          <w:rFonts w:ascii="Times Armenian" w:hAnsi="Times Armenian" w:cs="Times Armenian"/>
        </w:rPr>
      </w:pPr>
      <w:r>
        <w:rPr>
          <w:rFonts w:cs="Times Armenian" w:ascii="Times Armenian" w:hAnsi="Times Armenian"/>
          <w:sz w:val="21"/>
          <w:szCs w:val="21"/>
        </w:rPr>
        <w:t>Որտեվ կգամ, հա՛րս իմ միակ,</w:t>
      </w:r>
    </w:p>
    <w:p>
      <w:pPr>
        <w:pStyle w:val="Normal"/>
        <w:ind w:start="360" w:hanging="0"/>
        <w:jc w:val="both"/>
        <w:rPr>
          <w:rFonts w:ascii="Times Armenian" w:hAnsi="Times Armenian" w:cs="Times Armenian"/>
        </w:rPr>
      </w:pPr>
      <w:r>
        <w:rPr>
          <w:rFonts w:cs="Times Armenian" w:ascii="Times Armenian" w:hAnsi="Times Armenian"/>
          <w:sz w:val="21"/>
          <w:szCs w:val="21"/>
        </w:rPr>
        <w:t>Թեկուզ հազար Մասիս` վրաս:</w:t>
      </w:r>
    </w:p>
    <w:p>
      <w:pPr>
        <w:pStyle w:val="Normal"/>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Russian Times" w:ascii="Russian Times" w:hAnsi="Russian Times"/>
          <w:sz w:val="21"/>
          <w:szCs w:val="21"/>
        </w:rPr>
      </w:r>
    </w:p>
    <w:p>
      <w:pPr>
        <w:pStyle w:val="Normal"/>
        <w:ind w:start="360" w:hanging="0"/>
        <w:jc w:val="both"/>
        <w:rPr>
          <w:rFonts w:ascii="Times Armenian" w:hAnsi="Times Armenian" w:cs="Times Armenian"/>
        </w:rPr>
      </w:pPr>
      <w:r>
        <w:rPr>
          <w:rFonts w:cs="Russian Times" w:ascii="Russian Times" w:hAnsi="Russian Times"/>
          <w:sz w:val="21"/>
          <w:szCs w:val="21"/>
        </w:rPr>
      </w:r>
    </w:p>
    <w:p>
      <w:pPr>
        <w:pStyle w:val="Normal"/>
        <w:ind w:start="360" w:hanging="0"/>
        <w:jc w:val="both"/>
        <w:rPr>
          <w:rFonts w:ascii="Times Armenian" w:hAnsi="Times Armenian" w:cs="Times Armenian"/>
        </w:rPr>
      </w:pPr>
      <w:r>
        <w:rPr>
          <w:rFonts w:cs="Russian Times" w:ascii="Russian Times" w:hAnsi="Russian Times"/>
          <w:sz w:val="21"/>
          <w:szCs w:val="21"/>
        </w:rPr>
      </w:r>
      <w:r>
        <w:br w:type="page"/>
      </w:r>
    </w:p>
    <w:p>
      <w:pPr>
        <w:pStyle w:val="Normal"/>
        <w:ind w:firstLine="360"/>
        <w:jc w:val="both"/>
        <w:rPr>
          <w:rFonts w:ascii="Times Armenian" w:hAnsi="Times Armenian" w:cs="Times Armenian"/>
        </w:rPr>
      </w:pPr>
      <w:r>
        <w:rPr>
          <w:rFonts w:cs="Times Armenian" w:ascii="Times Armenian" w:hAnsi="Times Armenian"/>
          <w:b/>
          <w:sz w:val="21"/>
          <w:szCs w:val="21"/>
        </w:rPr>
        <w:t>Բերում եմ Ռբերտ Բեռնզի հայտնի մի ոտանավորն ու դրա երեք թարգ</w:t>
        <w:softHyphen/>
        <w:t>մանությունը: Հենց այս ոտանավորն է «հուշել» Վ. Սարոյա</w:t>
        <w:softHyphen/>
        <w:t>նին, որ գրի իր հա</w:t>
        <w:softHyphen/>
        <w:t xml:space="preserve">մանուն գործն ու ոտանավորն էլ դարձնի այդ գործի թերևս «գլխավոր հերոսը»: </w:t>
      </w:r>
    </w:p>
    <w:p>
      <w:pPr>
        <w:pStyle w:val="Normal"/>
        <w:ind w:start="360" w:hanging="0"/>
        <w:jc w:val="both"/>
        <w:rPr>
          <w:rFonts w:ascii="Times Armenian" w:hAnsi="Times Armenian" w:cs="Times Armenian"/>
        </w:rPr>
      </w:pPr>
      <w:r>
        <w:rPr>
          <w:rFonts w:eastAsia="Time Roman;Times New Roman" w:cs="Time Roman;Times New Roman" w:ascii="Time Roman;Times New Roman" w:hAnsi="Time Roman;Times New Roman"/>
          <w:sz w:val="21"/>
          <w:szCs w:val="21"/>
        </w:rPr>
        <w:t xml:space="preserve"> </w:t>
      </w:r>
    </w:p>
    <w:p>
      <w:pPr>
        <w:pStyle w:val="Heading3"/>
        <w:numPr>
          <w:ilvl w:val="0"/>
          <w:numId w:val="0"/>
        </w:numPr>
        <w:ind w:start="720" w:hanging="0"/>
        <w:rPr>
          <w:rFonts w:ascii="Times Armenian" w:hAnsi="Times Armenian" w:cs="Times Armenian"/>
        </w:rPr>
      </w:pPr>
      <w:bookmarkStart w:id="95" w:name="__RefHeading___Toc409540409"/>
      <w:bookmarkEnd w:id="95"/>
      <w:r>
        <w:rPr/>
        <w:t>25. MY HEART’S IN THE HIGHLANDS</w:t>
      </w:r>
    </w:p>
    <w:p>
      <w:pPr>
        <w:pStyle w:val="Normal"/>
        <w:ind w:start="360" w:hanging="0"/>
        <w:rPr>
          <w:rFonts w:ascii="Times Armenian" w:hAnsi="Times Armenian" w:cs="Times Armenian"/>
        </w:rPr>
      </w:pPr>
      <w:r>
        <w:rPr>
          <w:rFonts w:cs="Time Roman;Times New Roman" w:ascii="Time Roman;Times New Roman" w:hAnsi="Time Roman;Times New Roman"/>
          <w:b/>
          <w:i/>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My heart’s in the Highlands, my heart is not here,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My heart’s in the Highlands achasing the deer,</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Chasing the wild deer and following the roe.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My heart’s in the Highlands wherever I go.</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All hail to the Highlands, all hail to the North,</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The birth-place of valour, the country of worth,</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Wherever I wander, wherever I rove,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The hills of the Highlands for ever I love.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My heart’s in the Highlands, etc.</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Farewell to the mountains, high covered with snow,</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Farewell to the straths and green valleys below,</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Farewell to the forests and high hanging woods,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Farewell to the torrents and loud pouring floods.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My heart’s in the Highlands, etc.</w:t>
      </w:r>
    </w:p>
    <w:p>
      <w:pPr>
        <w:pStyle w:val="Normal"/>
        <w:ind w:start="360" w:hanging="0"/>
        <w:rPr>
          <w:rFonts w:ascii="Times Armenian" w:hAnsi="Times Armenian" w:cs="Times Armenian"/>
        </w:rPr>
      </w:pPr>
      <w:r>
        <w:rPr>
          <w:rFonts w:cs="Time Roman;Times New Roman" w:ascii="Time Roman;Times New Roman" w:hAnsi="Time Roman;Times New Roman"/>
          <w:b/>
          <w:i/>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Adieu for a while, I can never forget thee,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The land of my fathers, the soil of the free,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I sigh for the hour that shall bid me retrace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The path of my childhood, my own native place.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My heart’s in the Highlands, my heart is not here,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My heart’s in the Highlands achasing the deer,</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Chasing the wild deer and following the roe.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My heart’s in the Highlands wherever I go.</w:t>
      </w:r>
    </w:p>
    <w:p>
      <w:pPr>
        <w:pStyle w:val="Normal"/>
        <w:ind w:firstLine="360"/>
        <w:jc w:val="both"/>
        <w:rPr>
          <w:rFonts w:ascii="Times Armenian" w:hAnsi="Times Armenian" w:cs="Times Armenian"/>
        </w:rPr>
      </w:pPr>
      <w:r>
        <w:rPr>
          <w:rFonts w:cs="Times Armenian" w:ascii="Times Armenian" w:hAnsi="Times Armenian"/>
          <w:b/>
          <w:i/>
          <w:sz w:val="21"/>
          <w:szCs w:val="21"/>
        </w:rPr>
      </w:r>
    </w:p>
    <w:p>
      <w:pPr>
        <w:pStyle w:val="Normal"/>
        <w:jc w:val="both"/>
        <w:rPr>
          <w:rFonts w:ascii="Times Armenian" w:hAnsi="Times Armenian" w:cs="Times Armenian"/>
        </w:rPr>
      </w:pPr>
      <w:r>
        <w:rPr>
          <w:rFonts w:cs="Times Armenian" w:ascii="Times Armenian" w:hAnsi="Times Armenian"/>
          <w:b/>
          <w:i/>
          <w:sz w:val="21"/>
          <w:szCs w:val="21"/>
        </w:rPr>
      </w:r>
    </w:p>
    <w:p>
      <w:pPr>
        <w:pStyle w:val="Normal"/>
        <w:ind w:firstLine="360"/>
        <w:jc w:val="both"/>
        <w:rPr>
          <w:rFonts w:ascii="Times Armenian" w:hAnsi="Times Armenian" w:cs="Times Armenian"/>
        </w:rPr>
      </w:pPr>
      <w:r>
        <w:rPr>
          <w:rFonts w:cs="Times Armenian" w:ascii="Times Armenian" w:hAnsi="Times Armenian"/>
          <w:b/>
          <w:i/>
          <w:sz w:val="21"/>
          <w:szCs w:val="21"/>
        </w:rPr>
        <w:t xml:space="preserve">25. </w:t>
      </w:r>
      <w:r>
        <w:rPr>
          <w:rFonts w:cs="Times Armenian" w:ascii="Times Armenian" w:hAnsi="Times Armenian"/>
          <w:sz w:val="21"/>
          <w:szCs w:val="21"/>
        </w:rPr>
        <w:t>Արարատյան բարբառի ներգոյական հոլովաձևն է՛լ, Երևանի խոս</w:t>
        <w:softHyphen/>
        <w:t>վածքինն է՛լ տատանվող դրություն ունի: Այս երկուսի հոլովաձևերի թիվը կամ 4 է, կամ 5: Օրինակ, մարդկանց անուններն ու կենդանիների անվանում</w:t>
        <w:softHyphen/>
        <w:t xml:space="preserve">ներն ունեն միմիայն 4 հոլովաձև, իսկ ասենք </w:t>
      </w:r>
      <w:r>
        <w:rPr>
          <w:rFonts w:cs="Times Armenian" w:ascii="Times Armenian" w:hAnsi="Times Armenian"/>
          <w:b/>
          <w:i/>
          <w:sz w:val="21"/>
          <w:szCs w:val="21"/>
        </w:rPr>
        <w:t>սար</w:t>
      </w:r>
      <w:r>
        <w:rPr>
          <w:rFonts w:cs="Times Armenian" w:ascii="Times Armenian" w:hAnsi="Times Armenian"/>
          <w:sz w:val="21"/>
          <w:szCs w:val="21"/>
        </w:rPr>
        <w:t xml:space="preserve"> կամ </w:t>
      </w:r>
      <w:r>
        <w:rPr>
          <w:rFonts w:cs="Times Armenian" w:ascii="Times Armenian" w:hAnsi="Times Armenian"/>
          <w:b/>
          <w:i/>
          <w:sz w:val="21"/>
          <w:szCs w:val="21"/>
        </w:rPr>
        <w:t>դպրոց</w:t>
      </w:r>
      <w:r>
        <w:rPr>
          <w:rFonts w:cs="Times Armenian" w:ascii="Times Armenian" w:hAnsi="Times Armenian"/>
          <w:sz w:val="21"/>
          <w:szCs w:val="21"/>
        </w:rPr>
        <w:t xml:space="preserve"> բառը` կարող է ունե</w:t>
        <w:softHyphen/>
        <w:t>նա թե՛ 4 հոլովաձև, թե՛ 5: Ու շատ անգամ բարբառը ներգոյական հոլովն ար</w:t>
        <w:softHyphen/>
        <w:t>տա</w:t>
        <w:softHyphen/>
        <w:t>հայ</w:t>
        <w:softHyphen/>
        <w:t>տում է ուղղական-հայցական ու մեկ-մեկ էլ`սեռական-տրական հոլո</w:t>
        <w:softHyphen/>
        <w:t xml:space="preserve">վաձևով: </w:t>
      </w:r>
    </w:p>
    <w:p>
      <w:pPr>
        <w:pStyle w:val="Normal"/>
        <w:ind w:firstLine="360"/>
        <w:jc w:val="both"/>
        <w:rPr>
          <w:rFonts w:ascii="Times Armenian" w:hAnsi="Times Armenian" w:cs="Times Armenian"/>
        </w:rPr>
      </w:pPr>
      <w:r>
        <w:rPr>
          <w:rFonts w:cs="Times Armenian" w:ascii="Times Armenian" w:hAnsi="Times Armenian"/>
          <w:sz w:val="21"/>
          <w:szCs w:val="21"/>
        </w:rPr>
        <w:t xml:space="preserve">Օրինակ, ասում ենք. </w:t>
      </w:r>
      <w:r>
        <w:rPr>
          <w:rFonts w:cs="Times Armenian" w:ascii="Times Armenian" w:hAnsi="Times Armenian"/>
          <w:b/>
          <w:i/>
          <w:sz w:val="21"/>
          <w:szCs w:val="21"/>
        </w:rPr>
        <w:t>«Էրեխեն ո՞ւր ա:– Հեն ա` փողոցն ա, դուրսն ա, սարն ա, դպրոցն ա, տունն ա, տանն ա, հայաթն ա»</w:t>
      </w:r>
      <w:r>
        <w:rPr>
          <w:rFonts w:cs="Times Armenian" w:ascii="Times Armenian" w:hAnsi="Times Armenian"/>
          <w:sz w:val="21"/>
          <w:szCs w:val="21"/>
        </w:rPr>
        <w:t xml:space="preserve"> ևն: Իհարկե, համ էլ ա</w:t>
        <w:softHyphen/>
        <w:t xml:space="preserve">սում ենք` (ավելի ճիշտ, ասում էինք) </w:t>
      </w:r>
      <w:r>
        <w:rPr>
          <w:rFonts w:cs="Times Armenian" w:ascii="Times Armenian" w:hAnsi="Times Armenian"/>
          <w:b/>
          <w:sz w:val="21"/>
          <w:szCs w:val="21"/>
        </w:rPr>
        <w:t>«սարումն ա, դպրո</w:t>
        <w:softHyphen/>
        <w:t>ցումն ա»,</w:t>
      </w:r>
      <w:r>
        <w:rPr>
          <w:rFonts w:cs="Times Armenian" w:ascii="Times Armenian" w:hAnsi="Times Armenian"/>
          <w:sz w:val="21"/>
          <w:szCs w:val="21"/>
        </w:rPr>
        <w:t xml:space="preserve"> բայց երբեք չենք ասում` </w:t>
      </w:r>
      <w:r>
        <w:rPr>
          <w:rFonts w:cs="Times Armenian" w:ascii="Times Armenian" w:hAnsi="Times Armenian"/>
          <w:b/>
          <w:sz w:val="21"/>
          <w:szCs w:val="21"/>
        </w:rPr>
        <w:t>«տնում ա»,</w:t>
      </w:r>
      <w:r>
        <w:rPr>
          <w:rFonts w:cs="Times Armenian" w:ascii="Times Armenian" w:hAnsi="Times Armenian"/>
          <w:sz w:val="21"/>
          <w:szCs w:val="21"/>
        </w:rPr>
        <w:t xml:space="preserve"> որով</w:t>
        <w:softHyphen/>
        <w:t xml:space="preserve">հետև </w:t>
      </w:r>
      <w:r>
        <w:rPr>
          <w:rFonts w:cs="Times Armenian" w:ascii="Times Armenian" w:hAnsi="Times Armenian"/>
          <w:b/>
          <w:sz w:val="21"/>
          <w:szCs w:val="21"/>
        </w:rPr>
        <w:t>տուն</w:t>
      </w:r>
      <w:r>
        <w:rPr>
          <w:rFonts w:cs="Times Armenian" w:ascii="Times Armenian" w:hAnsi="Times Armenian"/>
          <w:sz w:val="21"/>
          <w:szCs w:val="21"/>
        </w:rPr>
        <w:t xml:space="preserve"> բառը ներգոյական </w:t>
      </w:r>
      <w:r>
        <w:rPr>
          <w:rFonts w:cs="Times Armenian" w:ascii="Times Armenian" w:hAnsi="Times Armenian"/>
          <w:b/>
          <w:i/>
          <w:sz w:val="21"/>
          <w:szCs w:val="21"/>
        </w:rPr>
        <w:t>հոլովաձև</w:t>
      </w:r>
      <w:r>
        <w:rPr>
          <w:rFonts w:cs="Times Armenian" w:ascii="Times Armenian" w:hAnsi="Times Armenian"/>
          <w:sz w:val="21"/>
          <w:szCs w:val="21"/>
        </w:rPr>
        <w:t xml:space="preserve"> չունի: </w:t>
      </w:r>
    </w:p>
    <w:p>
      <w:pPr>
        <w:pStyle w:val="Normal"/>
        <w:ind w:firstLine="360"/>
        <w:jc w:val="both"/>
        <w:rPr>
          <w:rFonts w:ascii="Times Armenian" w:hAnsi="Times Armenian" w:cs="Times Armenian"/>
        </w:rPr>
      </w:pPr>
      <w:r>
        <w:rPr>
          <w:rFonts w:cs="Times Armenian" w:ascii="Times Armenian" w:hAnsi="Times Armenian"/>
          <w:sz w:val="21"/>
          <w:szCs w:val="21"/>
        </w:rPr>
        <w:t xml:space="preserve">Սրա համար է որ, լրիվ հարազատ մնալով Արարատյան բարբառին, ու մանավանդ Երևանի խոսվածքին, 25.1-ի մեջ գրել եմ. </w:t>
      </w:r>
      <w:r>
        <w:rPr>
          <w:rFonts w:cs="Times Armenian" w:ascii="Times Armenian" w:hAnsi="Times Armenian"/>
          <w:b/>
          <w:i/>
          <w:sz w:val="21"/>
          <w:szCs w:val="21"/>
        </w:rPr>
        <w:t>Սիրտս Բարձր Սա</w:t>
        <w:softHyphen/>
        <w:t>րերն ա,</w:t>
      </w:r>
      <w:r>
        <w:rPr>
          <w:rFonts w:cs="Times Armenian" w:ascii="Times Armenian" w:hAnsi="Times Armenian"/>
          <w:sz w:val="21"/>
          <w:szCs w:val="21"/>
        </w:rPr>
        <w:t xml:space="preserve"> որովհետև այսպես ավելի մտերմիկ ու ավելի կենդանի է:</w:t>
      </w:r>
    </w:p>
    <w:p>
      <w:pPr>
        <w:pStyle w:val="Normal"/>
        <w:ind w:firstLine="360"/>
        <w:jc w:val="both"/>
        <w:rPr>
          <w:rFonts w:ascii="Times Armenian" w:hAnsi="Times Armenian" w:cs="Times Armenian"/>
        </w:rPr>
      </w:pPr>
      <w:r>
        <w:rPr>
          <w:rFonts w:cs="Times Armenian" w:ascii="Times Armenian" w:hAnsi="Times Armenian"/>
          <w:sz w:val="21"/>
          <w:szCs w:val="21"/>
        </w:rPr>
        <w:t xml:space="preserve">(Ուրեմն, իմիջիայլոց, </w:t>
      </w:r>
      <w:r>
        <w:rPr>
          <w:rFonts w:cs="Times Armenian" w:ascii="Times Armenian" w:hAnsi="Times Armenian"/>
          <w:b/>
          <w:i/>
          <w:sz w:val="21"/>
          <w:szCs w:val="21"/>
        </w:rPr>
        <w:t>այսօրվա Արարատյան բարբառի հոլովաձևերի թիվը ո՛չ 4 է, ո՛չ 5, ո՛չ 6, ոչ է՛լ 7, այլ 4-ից 5, ու մոտ 80 տարի է, ինչ այս պարզ ճշմարտությունը, այս անժխտելի փաստը, մեր լեզվաբանները չեն նկատում:</w:t>
      </w:r>
    </w:p>
    <w:p>
      <w:pPr>
        <w:pStyle w:val="Normal"/>
        <w:ind w:firstLine="360"/>
        <w:jc w:val="both"/>
        <w:rPr>
          <w:rFonts w:ascii="Times Armenian" w:hAnsi="Times Armenian" w:cs="Times Armenian"/>
        </w:rPr>
      </w:pPr>
      <w:r>
        <w:rPr>
          <w:rFonts w:eastAsia="Times Armenian" w:cs="Times Armenian" w:ascii="Times Armenian" w:hAnsi="Times Armenian"/>
          <w:b/>
          <w:i/>
          <w:sz w:val="21"/>
          <w:szCs w:val="21"/>
        </w:rPr>
        <w:t xml:space="preserve"> </w:t>
      </w:r>
      <w:r>
        <w:rPr>
          <w:rFonts w:cs="Times Armenian" w:ascii="Times Armenian" w:hAnsi="Times Armenian"/>
          <w:sz w:val="21"/>
          <w:szCs w:val="21"/>
        </w:rPr>
        <w:t>Մեր լեզվաբաններն առ այսօր ոչ միայն չեն նկատել այս բաները, այլև կա</w:t>
        <w:softHyphen/>
        <w:softHyphen/>
        <w:t>տաղությամբ վիճում են սրանց առիթով, ու մի քանի տարին մի անգամ, ի</w:t>
        <w:softHyphen/>
        <w:t xml:space="preserve">րենց իսկ քմահաճույքով, դասագրքերում փոխում են հոլովաձևերի թիվը, </w:t>
      </w:r>
      <w:r>
        <w:rPr>
          <w:rFonts w:cs="Times Armenian" w:ascii="Times Armenian" w:hAnsi="Times Armenian"/>
          <w:b/>
          <w:i/>
          <w:sz w:val="21"/>
          <w:szCs w:val="21"/>
        </w:rPr>
        <w:t>ո</w:t>
        <w:softHyphen/>
        <w:t>րով</w:t>
        <w:softHyphen/>
        <w:t>հետև գա</w:t>
        <w:softHyphen/>
        <w:t>ղափար չունեն ո՛չ Լեզվի Գլխավոր Օրենքից, ոչ է՛լ հոլովի ու հո</w:t>
        <w:softHyphen/>
        <w:t>լո</w:t>
        <w:softHyphen/>
        <w:t>վա</w:t>
        <w:softHyphen/>
        <w:t>ձևի տարբերությունից):</w:t>
      </w:r>
    </w:p>
    <w:p>
      <w:pPr>
        <w:pStyle w:val="Normal"/>
        <w:ind w:firstLine="360"/>
        <w:jc w:val="both"/>
        <w:rPr>
          <w:rFonts w:ascii="Times Armenian" w:hAnsi="Times Armenian" w:cs="Times Armenian"/>
        </w:rPr>
      </w:pPr>
      <w:r>
        <w:rPr>
          <w:rFonts w:cs="Times Armenian" w:ascii="Times Armenian" w:hAnsi="Times Armenian"/>
          <w:sz w:val="21"/>
          <w:szCs w:val="21"/>
        </w:rPr>
        <w:t xml:space="preserve">Դավթյանի երկրորդ նախադասությունը </w:t>
      </w:r>
      <w:r>
        <w:rPr>
          <w:rFonts w:cs="Times Armenian" w:ascii="Times Armenian" w:hAnsi="Times Armenian"/>
          <w:b/>
          <w:i/>
          <w:sz w:val="21"/>
          <w:szCs w:val="21"/>
        </w:rPr>
        <w:t>բայ չունի</w:t>
      </w:r>
      <w:r>
        <w:rPr>
          <w:rFonts w:cs="Times Armenian" w:ascii="Times Armenian" w:hAnsi="Times Armenian"/>
          <w:sz w:val="21"/>
          <w:szCs w:val="21"/>
        </w:rPr>
        <w:t xml:space="preserve"> (պարզ է, որ մի վանկ տն</w:t>
        <w:softHyphen/>
        <w:t xml:space="preserve">տեսելու խաթեր), ու </w:t>
      </w:r>
      <w:r>
        <w:rPr>
          <w:rFonts w:cs="Times Armenian" w:ascii="Times Armenian" w:hAnsi="Times Armenian"/>
          <w:b/>
          <w:i/>
          <w:sz w:val="21"/>
          <w:szCs w:val="21"/>
        </w:rPr>
        <w:t>սա անթույլատրելի է, որովհետև հայերեն չի: Օրո</w:t>
        <w:softHyphen/>
        <w:t xml:space="preserve">րան-ի ո-ն </w:t>
      </w:r>
      <w:r>
        <w:rPr>
          <w:rFonts w:cs="Times Armenian" w:ascii="Times Armenian" w:hAnsi="Times Armenian"/>
          <w:sz w:val="21"/>
          <w:szCs w:val="21"/>
        </w:rPr>
        <w:t>էլ գրված է, միայն մի ավել վանկ ունենալու խաթեր, ու մի ուրիշ պա</w:t>
        <w:softHyphen/>
        <w:softHyphen/>
        <w:t xml:space="preserve">կաս վանկի խաթեր էլ </w:t>
      </w:r>
      <w:r>
        <w:rPr>
          <w:rFonts w:cs="Times Armenian" w:ascii="Times Armenian" w:hAnsi="Times Armenian"/>
          <w:b/>
          <w:i/>
          <w:sz w:val="21"/>
          <w:szCs w:val="21"/>
        </w:rPr>
        <w:t>ձյան տակ-ի</w:t>
      </w:r>
      <w:r>
        <w:rPr>
          <w:rFonts w:cs="Times Armenian" w:ascii="Times Armenian" w:hAnsi="Times Armenian"/>
          <w:sz w:val="21"/>
          <w:szCs w:val="21"/>
        </w:rPr>
        <w:t xml:space="preserve"> փոխարեն գրած է </w:t>
      </w:r>
      <w:r>
        <w:rPr>
          <w:rFonts w:cs="Times Armenian" w:ascii="Times Armenian" w:hAnsi="Times Armenian"/>
          <w:b/>
          <w:i/>
          <w:sz w:val="21"/>
          <w:szCs w:val="21"/>
        </w:rPr>
        <w:t>ձյունի տակ:</w:t>
      </w:r>
    </w:p>
    <w:p>
      <w:pPr>
        <w:pStyle w:val="Normal"/>
        <w:ind w:firstLine="360"/>
        <w:jc w:val="both"/>
        <w:rPr>
          <w:rFonts w:ascii="Times Armenian" w:hAnsi="Times Armenian" w:cs="Times Armenian"/>
        </w:rPr>
      </w:pPr>
      <w:r>
        <w:rPr>
          <w:rFonts w:cs="Times Armenian" w:ascii="Times Armenian" w:hAnsi="Times Armenian"/>
          <w:sz w:val="21"/>
          <w:szCs w:val="21"/>
        </w:rPr>
        <w:t xml:space="preserve">Հնարավոր է, որ Դաշտենցի առաջին տողի </w:t>
      </w:r>
      <w:r>
        <w:rPr>
          <w:rFonts w:cs="Times Armenian" w:ascii="Times Armenian" w:hAnsi="Times Armenian"/>
          <w:b/>
          <w:i/>
          <w:sz w:val="21"/>
          <w:szCs w:val="21"/>
        </w:rPr>
        <w:t>այստեղ ծանր եմ շնչում-ը</w:t>
      </w:r>
      <w:r>
        <w:rPr>
          <w:rFonts w:cs="Times Armenian" w:ascii="Times Armenian" w:hAnsi="Times Armenian"/>
          <w:sz w:val="21"/>
          <w:szCs w:val="21"/>
        </w:rPr>
        <w:t xml:space="preserve"> վերագրվի լեռ</w:t>
        <w:softHyphen/>
        <w:t xml:space="preserve">ներին, ինչը հակառակ է բնագրին: Անտեղի է համ էլ` </w:t>
      </w:r>
      <w:r>
        <w:rPr>
          <w:rFonts w:cs="Times Armenian" w:ascii="Times Armenian" w:hAnsi="Times Armenian"/>
          <w:b/>
          <w:i/>
          <w:sz w:val="21"/>
          <w:szCs w:val="21"/>
        </w:rPr>
        <w:t>քարվեժը,</w:t>
      </w:r>
      <w:r>
        <w:rPr>
          <w:rFonts w:cs="Times Armenian" w:ascii="Times Armenian" w:hAnsi="Times Armenian"/>
          <w:sz w:val="21"/>
          <w:szCs w:val="21"/>
        </w:rPr>
        <w:t xml:space="preserve"> ինչն ակնհայտ` գրած է </w:t>
      </w:r>
      <w:r>
        <w:rPr>
          <w:rFonts w:cs="Times Armenian" w:ascii="Times Armenian" w:hAnsi="Times Armenian"/>
          <w:b/>
          <w:i/>
          <w:sz w:val="21"/>
          <w:szCs w:val="21"/>
        </w:rPr>
        <w:t>ջրվեժ-ի</w:t>
      </w:r>
      <w:r>
        <w:rPr>
          <w:rFonts w:cs="Times Armenian" w:ascii="Times Armenian" w:hAnsi="Times Armenian"/>
          <w:sz w:val="21"/>
          <w:szCs w:val="21"/>
        </w:rPr>
        <w:t xml:space="preserve"> հետ հանգավորելու հա</w:t>
        <w:softHyphen/>
        <w:t xml:space="preserve">մար: </w:t>
      </w:r>
    </w:p>
    <w:p>
      <w:pPr>
        <w:pStyle w:val="Normal"/>
        <w:ind w:firstLine="360"/>
        <w:jc w:val="both"/>
        <w:rPr>
          <w:rFonts w:ascii="Times Armenian" w:hAnsi="Times Armenian" w:cs="Times Armenian"/>
        </w:rPr>
      </w:pPr>
      <w:r>
        <w:rPr>
          <w:rFonts w:cs="Times Armenian" w:ascii="Times Armenian" w:hAnsi="Times Armenian"/>
          <w:sz w:val="21"/>
          <w:szCs w:val="21"/>
        </w:rPr>
        <w:t xml:space="preserve">Իր իսկ մանկության եղնիկներին ու քարայծներին կարոտած սիրտը ո՛չ </w:t>
      </w:r>
      <w:r>
        <w:rPr>
          <w:rFonts w:cs="Times Armenian" w:ascii="Times Armenian" w:hAnsi="Times Armenian"/>
          <w:b/>
          <w:i/>
          <w:sz w:val="21"/>
          <w:szCs w:val="21"/>
        </w:rPr>
        <w:t>եղնիկ կահաբեկի,</w:t>
      </w:r>
      <w:r>
        <w:rPr>
          <w:rFonts w:cs="Times Armenian" w:ascii="Times Armenian" w:hAnsi="Times Armenian"/>
          <w:sz w:val="21"/>
          <w:szCs w:val="21"/>
        </w:rPr>
        <w:t xml:space="preserve"> ոչ է՛լ </w:t>
      </w:r>
      <w:r>
        <w:rPr>
          <w:rFonts w:cs="Times Armenian" w:ascii="Times Armenian" w:hAnsi="Times Armenian"/>
          <w:b/>
          <w:i/>
          <w:sz w:val="21"/>
          <w:szCs w:val="21"/>
        </w:rPr>
        <w:t>քարայծ կհալածի</w:t>
      </w:r>
      <w:r>
        <w:rPr>
          <w:rFonts w:cs="Times Armenian" w:ascii="Times Armenian" w:hAnsi="Times Armenian"/>
          <w:sz w:val="21"/>
          <w:szCs w:val="21"/>
        </w:rPr>
        <w:t xml:space="preserve"> (ոչ էլ </w:t>
      </w:r>
      <w:r>
        <w:rPr>
          <w:rFonts w:cs="Times Armenian" w:ascii="Times Armenian" w:hAnsi="Times Armenian"/>
          <w:b/>
          <w:i/>
          <w:sz w:val="21"/>
          <w:szCs w:val="21"/>
        </w:rPr>
        <w:t>այծյամ</w:t>
      </w:r>
      <w:r>
        <w:rPr>
          <w:rFonts w:cs="Times Armenian" w:ascii="Times Armenian" w:hAnsi="Times Armenian"/>
          <w:sz w:val="21"/>
          <w:szCs w:val="21"/>
        </w:rPr>
        <w:t xml:space="preserve">), ու ոչ է՛լ </w:t>
      </w:r>
      <w:r>
        <w:rPr>
          <w:rFonts w:cs="Times Armenian" w:ascii="Times Armenian" w:hAnsi="Times Armenian"/>
          <w:b/>
          <w:i/>
          <w:sz w:val="21"/>
          <w:szCs w:val="21"/>
        </w:rPr>
        <w:t>վայրի վիթ կորսա,</w:t>
      </w:r>
      <w:r>
        <w:rPr>
          <w:rFonts w:cs="Times Armenian" w:ascii="Times Armenian" w:hAnsi="Times Armenian"/>
          <w:sz w:val="21"/>
          <w:szCs w:val="21"/>
        </w:rPr>
        <w:t xml:space="preserve"> ինչն ուղղակի անհնար ու անհեթեթ է:</w:t>
      </w:r>
    </w:p>
    <w:p>
      <w:pPr>
        <w:pStyle w:val="Normal"/>
        <w:ind w:firstLine="360"/>
        <w:jc w:val="both"/>
        <w:rPr>
          <w:rFonts w:ascii="Times Armenian" w:hAnsi="Times Armenian" w:cs="Times Armenian"/>
        </w:rPr>
      </w:pPr>
      <w:r>
        <w:rPr>
          <w:rFonts w:cs="Times Armenian" w:ascii="Times Armenian" w:hAnsi="Times Armenian"/>
          <w:sz w:val="21"/>
          <w:szCs w:val="21"/>
        </w:rPr>
        <w:t>Զարմանալի է, որ երկու թարգմանն էլ անգլերեն բնագիրն ինչ-որ մի դըպ</w:t>
        <w:softHyphen/>
        <w:t>րո</w:t>
        <w:softHyphen/>
        <w:t>ցական գրքից են վերցրել, ինչի մեջ մի տուն պակաս է եղել:</w:t>
      </w:r>
    </w:p>
    <w:p>
      <w:pPr>
        <w:pStyle w:val="Normal"/>
        <w:ind w:firstLine="360"/>
        <w:jc w:val="both"/>
        <w:rPr>
          <w:rFonts w:ascii="Times Armenian" w:hAnsi="Times Armenian" w:cs="Times Armenian"/>
        </w:rPr>
      </w:pPr>
      <w:r>
        <w:rPr>
          <w:rFonts w:cs="Times Armenian" w:ascii="Times Armenian" w:hAnsi="Times Armenian"/>
          <w:sz w:val="21"/>
          <w:szCs w:val="21"/>
        </w:rPr>
        <w:t>Ընդգծել եմ մեկ-երկու անհարթ բան:</w:t>
      </w:r>
    </w:p>
    <w:p>
      <w:pPr>
        <w:pStyle w:val="Normal"/>
        <w:ind w:start="360" w:hanging="0"/>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Times Armenian" w:ascii="Times Armenian" w:hAnsi="Times Armenian"/>
          <w:b/>
          <w:i/>
          <w:sz w:val="21"/>
          <w:szCs w:val="21"/>
        </w:rPr>
      </w:r>
    </w:p>
    <w:p>
      <w:pPr>
        <w:pStyle w:val="Heading3"/>
        <w:numPr>
          <w:ilvl w:val="0"/>
          <w:numId w:val="0"/>
        </w:numPr>
        <w:ind w:start="720" w:hanging="0"/>
        <w:rPr>
          <w:rFonts w:ascii="Times Armenian" w:hAnsi="Times Armenian" w:cs="Times Armenian"/>
        </w:rPr>
      </w:pPr>
      <w:bookmarkStart w:id="96" w:name="__RefHeading___Toc409540410"/>
      <w:r>
        <w:rPr>
          <w:rFonts w:cs="Times Armenian" w:ascii="Times Armenian" w:hAnsi="Times Armenian"/>
        </w:rPr>
        <w:t>25.1 ՍԻՐՏԸՍ ԲԱՐՁՐ ՍԱՐԵՐՆ Ա</w:t>
      </w:r>
      <w:bookmarkEnd w:id="96"/>
      <w:r>
        <w:rPr>
          <w:rFonts w:cs="Times Armenian" w:ascii="Times Armenian" w:hAnsi="Times Armenian"/>
        </w:rPr>
        <w:t xml:space="preserve"> </w:t>
      </w:r>
    </w:p>
    <w:p>
      <w:pPr>
        <w:pStyle w:val="Normal"/>
        <w:ind w:start="360" w:hanging="0"/>
        <w:rPr>
          <w:rFonts w:ascii="Times Armenian" w:hAnsi="Times Armenian" w:cs="Times Armenian"/>
        </w:rPr>
      </w:pPr>
      <w:r>
        <w:rPr>
          <w:rFonts w:cs="Times Armenian" w:ascii="Times Armenian" w:hAnsi="Times Armenian"/>
          <w:b/>
          <w:i/>
          <w:sz w:val="21"/>
          <w:szCs w:val="21"/>
        </w:rPr>
      </w:r>
    </w:p>
    <w:p>
      <w:pPr>
        <w:pStyle w:val="Normal"/>
        <w:ind w:start="360" w:hanging="0"/>
        <w:jc w:val="end"/>
        <w:rPr>
          <w:rFonts w:ascii="Times Armenian" w:hAnsi="Times Armenian" w:cs="Times Armenian"/>
        </w:rPr>
      </w:pPr>
      <w:r>
        <w:rPr>
          <w:rFonts w:cs="Times Armenian" w:ascii="Times Armenian" w:hAnsi="Times Armenian"/>
          <w:b/>
          <w:i/>
          <w:sz w:val="21"/>
          <w:szCs w:val="21"/>
        </w:rPr>
        <w:t>Թարգման` Մ. Հարությունյան</w:t>
      </w:r>
    </w:p>
    <w:p>
      <w:pPr>
        <w:pStyle w:val="Normal"/>
        <w:ind w:start="360" w:hanging="0"/>
        <w:jc w:val="end"/>
        <w:rPr>
          <w:rFonts w:ascii="Times Armenian" w:hAnsi="Times Armenian" w:cs="Times Armenian"/>
        </w:rPr>
      </w:pPr>
      <w:r>
        <w:rPr>
          <w:rFonts w:cs="Times Armenian" w:ascii="Times Armenian" w:hAnsi="Times Armenian"/>
          <w:b/>
          <w:i/>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Սիրտըս Բա՜րձր Սարե՛րն ա, սիրտըս վաղո՜ւց ըստե չի,</w:t>
      </w:r>
    </w:p>
    <w:p>
      <w:pPr>
        <w:pStyle w:val="Normal"/>
        <w:ind w:start="360" w:hanging="0"/>
        <w:jc w:val="both"/>
        <w:rPr>
          <w:rFonts w:ascii="Times Armenian" w:hAnsi="Times Armenian" w:cs="Times Armenian"/>
        </w:rPr>
      </w:pPr>
      <w:r>
        <w:rPr>
          <w:rFonts w:cs="Times Armenian" w:ascii="Times Armenian" w:hAnsi="Times Armenian"/>
          <w:sz w:val="21"/>
          <w:szCs w:val="21"/>
        </w:rPr>
        <w:t>Սիրտըս Բա՜րձր Սարե՛րն ա, մերված ցող ու կանանչին,</w:t>
      </w:r>
    </w:p>
    <w:p>
      <w:pPr>
        <w:pStyle w:val="Normal"/>
        <w:ind w:start="360" w:hanging="0"/>
        <w:jc w:val="both"/>
        <w:rPr>
          <w:rFonts w:ascii="Times Armenian" w:hAnsi="Times Armenian" w:cs="Times Armenian"/>
        </w:rPr>
      </w:pPr>
      <w:r>
        <w:rPr>
          <w:rFonts w:cs="Times Armenian" w:ascii="Times Armenian" w:hAnsi="Times Armenian"/>
          <w:sz w:val="21"/>
          <w:szCs w:val="21"/>
        </w:rPr>
        <w:t>Օլոր-մոլոր կածանին, հե՛տն ա վիթ ու այծյամի,</w:t>
      </w:r>
    </w:p>
    <w:p>
      <w:pPr>
        <w:pStyle w:val="Normal"/>
        <w:ind w:start="360" w:hanging="0"/>
        <w:jc w:val="both"/>
        <w:rPr>
          <w:rFonts w:ascii="Times Armenian" w:hAnsi="Times Armenian" w:cs="Times Armenian"/>
        </w:rPr>
      </w:pPr>
      <w:r>
        <w:rPr>
          <w:rFonts w:cs="Times Armenian" w:ascii="Times Armenian" w:hAnsi="Times Armenian"/>
          <w:sz w:val="21"/>
          <w:szCs w:val="21"/>
        </w:rPr>
        <w:t>Սիրտըս Բա՜րձր Սարե՛րն ա, ո՛ր դուռն էլ որ բաց անի:</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Ամենայն փա՛ռք Հյուսիսին, ամենայն փա՛ռք ձորերին,</w:t>
      </w:r>
    </w:p>
    <w:p>
      <w:pPr>
        <w:pStyle w:val="Normal"/>
        <w:ind w:start="360" w:hanging="0"/>
        <w:jc w:val="both"/>
        <w:rPr>
          <w:rFonts w:ascii="Times Armenian" w:hAnsi="Times Armenian" w:cs="Times Armenian"/>
        </w:rPr>
      </w:pPr>
      <w:r>
        <w:rPr>
          <w:rFonts w:cs="Times Armenian" w:ascii="Times Armenian" w:hAnsi="Times Armenian"/>
          <w:sz w:val="21"/>
          <w:szCs w:val="21"/>
        </w:rPr>
        <w:t>Ու օրրանին ոստանիկ, ու սիգապանծ սարերին,</w:t>
      </w:r>
    </w:p>
    <w:p>
      <w:pPr>
        <w:pStyle w:val="Normal"/>
        <w:ind w:start="360" w:hanging="0"/>
        <w:jc w:val="both"/>
        <w:rPr>
          <w:rFonts w:ascii="Times Armenian" w:hAnsi="Times Armenian" w:cs="Times Armenian"/>
        </w:rPr>
      </w:pPr>
      <w:r>
        <w:rPr>
          <w:rFonts w:cs="Times Armenian" w:ascii="Times Armenian" w:hAnsi="Times Armenian"/>
          <w:sz w:val="21"/>
          <w:szCs w:val="21"/>
        </w:rPr>
        <w:t>Ուր է՛լ մարմինըս ըլնի, ո՛րդե էլ որ թափառի –</w:t>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Մեկ ա՝ Բարձր Սարերի </w:t>
      </w:r>
    </w:p>
    <w:p>
      <w:pPr>
        <w:pStyle w:val="Normal"/>
        <w:ind w:start="360" w:hanging="0"/>
        <w:jc w:val="both"/>
        <w:rPr>
          <w:rFonts w:ascii="Times Armenian" w:hAnsi="Times Armenian" w:cs="Times Armenian"/>
        </w:rPr>
      </w:pPr>
      <w:r>
        <w:rPr>
          <w:rFonts w:cs="Times Armenian" w:ascii="Times Armenian" w:hAnsi="Times Armenian"/>
          <w:sz w:val="21"/>
          <w:szCs w:val="21"/>
        </w:rPr>
        <w:t>էրա՛զն ընձի կվառի:</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Սիրտըս Բարձր Սարերն ա…</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Բարո՜վ մնաք, քար ու սար, հագած սիպտա՜կ, սիպտակ ձյուն,</w:t>
      </w:r>
    </w:p>
    <w:p>
      <w:pPr>
        <w:pStyle w:val="Normal"/>
        <w:ind w:start="360" w:hanging="0"/>
        <w:jc w:val="both"/>
        <w:rPr>
          <w:rFonts w:ascii="Times Armenian" w:hAnsi="Times Armenian" w:cs="Times Armenian"/>
        </w:rPr>
      </w:pPr>
      <w:r>
        <w:rPr>
          <w:rFonts w:cs="Times Armenian" w:ascii="Times Armenian" w:hAnsi="Times Armenian"/>
          <w:sz w:val="21"/>
          <w:szCs w:val="21"/>
        </w:rPr>
        <w:t>Բարո՜վ մնաք, կիրճ ու ձոր, ախպո՛ւր պա՜ղ ու սըրսըռուն,</w:t>
      </w:r>
    </w:p>
    <w:p>
      <w:pPr>
        <w:pStyle w:val="Normal"/>
        <w:ind w:start="360" w:hanging="0"/>
        <w:jc w:val="both"/>
        <w:rPr>
          <w:rFonts w:ascii="Times Armenian" w:hAnsi="Times Armenian" w:cs="Times Armenian"/>
        </w:rPr>
      </w:pPr>
      <w:r>
        <w:rPr>
          <w:rFonts w:cs="Times Armenian" w:ascii="Times Armenian" w:hAnsi="Times Armenian"/>
          <w:sz w:val="21"/>
          <w:szCs w:val="21"/>
        </w:rPr>
        <w:t>Բարո՜վ մնաք, ծերպ ու ժայռ, ամպ ու զամպի քարվան-քոչ,</w:t>
      </w:r>
    </w:p>
    <w:p>
      <w:pPr>
        <w:pStyle w:val="Normal"/>
        <w:ind w:start="360" w:hanging="0"/>
        <w:jc w:val="both"/>
        <w:rPr>
          <w:rFonts w:ascii="Times Armenian" w:hAnsi="Times Armenian" w:cs="Times Armenian"/>
        </w:rPr>
      </w:pPr>
      <w:r>
        <w:rPr>
          <w:rFonts w:cs="Times Armenian" w:ascii="Times Armenian" w:hAnsi="Times Armenian"/>
          <w:sz w:val="21"/>
          <w:szCs w:val="21"/>
        </w:rPr>
        <w:t>Բարո՜վ մնաք, ծո՛վ անտառ, ջուր ու ջրվե՛ժ բարձրագոչ:</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Սիրտըս Բարձր Սարե՛րն ա…</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Երկիր՝ քաջ ու ազատի, հուշըս հավետ տուն սարքած</w:t>
      </w:r>
    </w:p>
    <w:p>
      <w:pPr>
        <w:pStyle w:val="Normal"/>
        <w:ind w:start="360" w:hanging="0"/>
        <w:jc w:val="both"/>
        <w:rPr>
          <w:rFonts w:ascii="Times Armenian" w:hAnsi="Times Armenian" w:cs="Times Armenian"/>
        </w:rPr>
      </w:pPr>
      <w:r>
        <w:rPr>
          <w:rFonts w:cs="Times Armenian" w:ascii="Times Armenian" w:hAnsi="Times Armenian"/>
          <w:sz w:val="21"/>
          <w:szCs w:val="21"/>
        </w:rPr>
        <w:t>Ո՛վ հող ու ջուր հայրական, ցը՛ ուրեմն, քիչ մնաց.</w:t>
      </w:r>
    </w:p>
    <w:p>
      <w:pPr>
        <w:pStyle w:val="Normal"/>
        <w:ind w:start="360" w:hanging="0"/>
        <w:jc w:val="both"/>
        <w:rPr>
          <w:rFonts w:ascii="Times Armenian" w:hAnsi="Times Armenian" w:cs="Times Armenian"/>
        </w:rPr>
      </w:pPr>
      <w:r>
        <w:rPr>
          <w:rFonts w:cs="Times Armenian" w:ascii="Times Armenian" w:hAnsi="Times Armenian"/>
          <w:sz w:val="21"/>
          <w:szCs w:val="21"/>
        </w:rPr>
        <w:t>Հազար էրնեկ է՛ն ժամին, որ վերջն ընձի կհանի</w:t>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Մանուկ օրերիս կածանն ու </w:t>
      </w:r>
    </w:p>
    <w:p>
      <w:pPr>
        <w:pStyle w:val="Normal"/>
        <w:ind w:start="360" w:hanging="0"/>
        <w:jc w:val="both"/>
        <w:rPr>
          <w:rFonts w:ascii="Times Armenian" w:hAnsi="Times Armenian" w:cs="Times Armenian"/>
        </w:rPr>
      </w:pPr>
      <w:r>
        <w:rPr>
          <w:rFonts w:cs="Times Armenian" w:ascii="Times Armenian" w:hAnsi="Times Armenian"/>
          <w:sz w:val="21"/>
          <w:szCs w:val="21"/>
        </w:rPr>
        <w:t>վայրե՛րը հայրենի:</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Սիրտըս Բա՜րձր Սարերն ա, սիրտըս վաղո՜ւց ըստե չի,</w:t>
      </w:r>
    </w:p>
    <w:p>
      <w:pPr>
        <w:pStyle w:val="Normal"/>
        <w:ind w:start="360" w:hanging="0"/>
        <w:jc w:val="both"/>
        <w:rPr>
          <w:rFonts w:ascii="Times Armenian" w:hAnsi="Times Armenian" w:cs="Times Armenian"/>
        </w:rPr>
      </w:pPr>
      <w:r>
        <w:rPr>
          <w:rFonts w:cs="Times Armenian" w:ascii="Times Armenian" w:hAnsi="Times Armenian"/>
          <w:sz w:val="21"/>
          <w:szCs w:val="21"/>
        </w:rPr>
        <w:t>Սիրտըս Բա՜րձր Սարերն ա, մերված ցող ու կանանչին,</w:t>
      </w:r>
    </w:p>
    <w:p>
      <w:pPr>
        <w:pStyle w:val="Normal"/>
        <w:ind w:start="360" w:hanging="0"/>
        <w:jc w:val="both"/>
        <w:rPr>
          <w:rFonts w:ascii="Times Armenian" w:hAnsi="Times Armenian" w:cs="Times Armenian"/>
        </w:rPr>
      </w:pPr>
      <w:r>
        <w:rPr>
          <w:rFonts w:cs="Times Armenian" w:ascii="Times Armenian" w:hAnsi="Times Armenian"/>
          <w:sz w:val="21"/>
          <w:szCs w:val="21"/>
        </w:rPr>
        <w:t>Օլոր-մոլոր կածանին, հե՛տն ա վիթ ու այծյամի,</w:t>
      </w:r>
    </w:p>
    <w:p>
      <w:pPr>
        <w:pStyle w:val="Normal"/>
        <w:ind w:start="360" w:hanging="0"/>
        <w:jc w:val="both"/>
        <w:rPr>
          <w:rFonts w:ascii="Times Armenian" w:hAnsi="Times Armenian" w:cs="Times Armenian"/>
        </w:rPr>
      </w:pPr>
      <w:r>
        <w:rPr>
          <w:rFonts w:cs="Times Armenian" w:ascii="Times Armenian" w:hAnsi="Times Armenian"/>
          <w:sz w:val="21"/>
          <w:szCs w:val="21"/>
        </w:rPr>
        <w:t>Սիրտըս Բա՜րձր Սարերն ա, ո՛ր դուռն էլ որ բաց անի:</w:t>
      </w:r>
    </w:p>
    <w:p>
      <w:pPr>
        <w:pStyle w:val="Normal"/>
        <w:ind w:start="360" w:hanging="0"/>
        <w:rPr>
          <w:rFonts w:ascii="Times Armenian" w:hAnsi="Times Armenian" w:cs="Times Armenian"/>
        </w:rPr>
      </w:pPr>
      <w:r>
        <w:rPr>
          <w:rFonts w:cs="Times Armenian" w:ascii="Times Armenian" w:hAnsi="Times Armenian"/>
          <w:i/>
          <w:sz w:val="21"/>
          <w:szCs w:val="21"/>
          <w:vertAlign w:val="superscript"/>
        </w:rPr>
      </w:r>
    </w:p>
    <w:p>
      <w:pPr>
        <w:pStyle w:val="Normal"/>
        <w:ind w:start="360" w:hanging="0"/>
        <w:rPr>
          <w:rFonts w:ascii="Times Armenian" w:hAnsi="Times Armenian" w:cs="Times Armenian"/>
        </w:rPr>
      </w:pPr>
      <w:r>
        <w:rPr>
          <w:rFonts w:cs="Times Armenian" w:ascii="Times Armenian" w:hAnsi="Times Armenian"/>
          <w:i/>
          <w:sz w:val="18"/>
          <w:szCs w:val="18"/>
          <w:vertAlign w:val="superscript"/>
        </w:rPr>
        <w:t>3</w:t>
      </w:r>
      <w:r>
        <w:rPr>
          <w:rFonts w:cs="Times Armenian" w:ascii="Times Armenian" w:hAnsi="Times Armenian"/>
          <w:i/>
          <w:sz w:val="18"/>
          <w:szCs w:val="18"/>
        </w:rPr>
        <w:t xml:space="preserve"> Highlands - Բարձր Սարեր (անգլ.): </w:t>
      </w:r>
      <w:r>
        <w:rPr>
          <w:rFonts w:cs="Times Armenian" w:ascii="Times Armenian" w:hAnsi="Times Armenian"/>
          <w:sz w:val="18"/>
          <w:szCs w:val="18"/>
        </w:rPr>
        <w:t>Շոտլանդիայի հյուսիսային մասի անունն է:</w:t>
      </w:r>
    </w:p>
    <w:p>
      <w:pPr>
        <w:pStyle w:val="Normal"/>
        <w:ind w:start="360" w:hanging="0"/>
        <w:rPr>
          <w:rFonts w:ascii="Times Armenian" w:hAnsi="Times Armenian" w:cs="Times Armenian"/>
        </w:rPr>
      </w:pPr>
      <w:r>
        <w:rPr>
          <w:rFonts w:cs="Times Armenian" w:ascii="Times Armenian" w:hAnsi="Times Armenian"/>
          <w:i/>
          <w:sz w:val="21"/>
          <w:szCs w:val="21"/>
        </w:rPr>
      </w:r>
    </w:p>
    <w:p>
      <w:pPr>
        <w:pStyle w:val="Normal"/>
        <w:ind w:start="360" w:hanging="0"/>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Times Armenian" w:ascii="Times Armenian" w:hAnsi="Times Armenian"/>
          <w:b/>
          <w:i/>
          <w:sz w:val="21"/>
          <w:szCs w:val="21"/>
        </w:rPr>
      </w:r>
    </w:p>
    <w:p>
      <w:pPr>
        <w:pStyle w:val="Heading3"/>
        <w:numPr>
          <w:ilvl w:val="0"/>
          <w:numId w:val="0"/>
        </w:numPr>
        <w:ind w:start="720" w:hanging="0"/>
        <w:rPr>
          <w:rFonts w:ascii="Times Armenian" w:hAnsi="Times Armenian" w:cs="Times Armenian"/>
        </w:rPr>
      </w:pPr>
      <w:bookmarkStart w:id="97" w:name="__RefHeading___Toc409540411"/>
      <w:bookmarkEnd w:id="97"/>
      <w:r>
        <w:rPr>
          <w:rFonts w:cs="Times Armenian" w:ascii="Times Armenian" w:hAnsi="Times Armenian"/>
        </w:rPr>
        <w:t>25.2 ԻՄ ՍԻՐՏԸ ԼԵՌՆԵՐՈՒՄ Է</w:t>
      </w:r>
    </w:p>
    <w:p>
      <w:pPr>
        <w:pStyle w:val="Normal"/>
        <w:ind w:start="360" w:hanging="0"/>
        <w:rPr>
          <w:rFonts w:ascii="Times Armenian" w:hAnsi="Times Armenian" w:cs="Times Armenian"/>
        </w:rPr>
      </w:pPr>
      <w:r>
        <w:rPr>
          <w:rFonts w:cs="Times Armenian" w:ascii="Times Armenian" w:hAnsi="Times Armenian"/>
          <w:i/>
          <w:sz w:val="21"/>
          <w:szCs w:val="21"/>
        </w:rPr>
      </w:r>
    </w:p>
    <w:p>
      <w:pPr>
        <w:pStyle w:val="Normal"/>
        <w:ind w:start="360" w:hanging="0"/>
        <w:jc w:val="end"/>
        <w:rPr>
          <w:rFonts w:ascii="Times Armenian" w:hAnsi="Times Armenian" w:cs="Times Armenian"/>
        </w:rPr>
      </w:pPr>
      <w:r>
        <w:rPr>
          <w:rFonts w:cs="Times Armenian" w:ascii="Times Armenian" w:hAnsi="Times Armenian"/>
          <w:b/>
          <w:i/>
          <w:sz w:val="21"/>
          <w:szCs w:val="21"/>
        </w:rPr>
        <w:t>Թարգման` Վ. Դավթյան</w:t>
      </w:r>
    </w:p>
    <w:p>
      <w:pPr>
        <w:pStyle w:val="Normal"/>
        <w:ind w:start="360" w:hanging="0"/>
        <w:jc w:val="end"/>
        <w:rPr>
          <w:rFonts w:ascii="Times Armenian" w:hAnsi="Times Armenian" w:cs="Times Armenian"/>
        </w:rPr>
      </w:pPr>
      <w:r>
        <w:rPr>
          <w:rFonts w:cs="Times Armenian" w:ascii="Times Armenian" w:hAnsi="Times Armenian"/>
          <w:b/>
          <w:i/>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Լեռներում է սիրտն իմ դեռ, </w:t>
      </w:r>
      <w:r>
        <w:rPr>
          <w:rFonts w:cs="Times Armenian" w:ascii="Times Armenian" w:hAnsi="Times Armenian"/>
          <w:b/>
          <w:i/>
          <w:sz w:val="21"/>
          <w:szCs w:val="21"/>
        </w:rPr>
        <w:t xml:space="preserve">անցնում </w:t>
      </w:r>
      <w:r>
        <w:rPr>
          <w:rFonts w:cs="Times Armenian" w:ascii="Times Armenian" w:hAnsi="Times Armenian"/>
          <w:b/>
          <w:i/>
          <w:sz w:val="21"/>
          <w:szCs w:val="21"/>
          <w:u w:val="single"/>
        </w:rPr>
        <w:t>նա</w:t>
      </w:r>
      <w:r>
        <w:rPr>
          <w:rFonts w:cs="Times Armenian" w:ascii="Times Armenian" w:hAnsi="Times Armenian"/>
          <w:b/>
          <w:i/>
          <w:sz w:val="21"/>
          <w:szCs w:val="21"/>
        </w:rPr>
        <w:t xml:space="preserve"> այդ վայրերով,</w:t>
      </w:r>
    </w:p>
    <w:p>
      <w:pPr>
        <w:pStyle w:val="Normal"/>
        <w:ind w:start="360" w:hanging="0"/>
        <w:jc w:val="both"/>
        <w:rPr>
          <w:rFonts w:ascii="Times Armenian" w:hAnsi="Times Armenian" w:cs="Times Armenian"/>
        </w:rPr>
      </w:pPr>
      <w:r>
        <w:rPr>
          <w:rFonts w:cs="Times Armenian" w:ascii="Times Armenian" w:hAnsi="Times Armenian"/>
          <w:sz w:val="21"/>
          <w:szCs w:val="21"/>
        </w:rPr>
        <w:t>Եղջերվի հետքը բռնած` սլանում է ժայռերով,</w:t>
      </w:r>
    </w:p>
    <w:p>
      <w:pPr>
        <w:pStyle w:val="Normal"/>
        <w:ind w:start="360" w:hanging="0"/>
        <w:jc w:val="both"/>
        <w:rPr>
          <w:rFonts w:ascii="Times Armenian" w:hAnsi="Times Armenian" w:cs="Times Armenian"/>
        </w:rPr>
      </w:pPr>
      <w:r>
        <w:rPr>
          <w:rFonts w:cs="Times Armenian" w:ascii="Times Armenian" w:hAnsi="Times Armenian"/>
          <w:b/>
          <w:i/>
          <w:sz w:val="21"/>
          <w:szCs w:val="21"/>
        </w:rPr>
        <w:t>Ահաբեկում եղնիկին,</w:t>
      </w:r>
      <w:r>
        <w:rPr>
          <w:rFonts w:cs="Times Armenian" w:ascii="Times Armenian" w:hAnsi="Times Armenian"/>
          <w:sz w:val="21"/>
          <w:szCs w:val="21"/>
        </w:rPr>
        <w:t xml:space="preserve"> քարայծին է հալածում,</w:t>
      </w:r>
    </w:p>
    <w:p>
      <w:pPr>
        <w:pStyle w:val="Normal"/>
        <w:ind w:start="360" w:hanging="0"/>
        <w:jc w:val="both"/>
        <w:rPr>
          <w:rFonts w:ascii="Times Armenian" w:hAnsi="Times Armenian" w:cs="Times Armenian"/>
        </w:rPr>
      </w:pPr>
      <w:r>
        <w:rPr>
          <w:rFonts w:cs="Times Armenian" w:ascii="Times Armenian" w:hAnsi="Times Armenian"/>
          <w:sz w:val="21"/>
          <w:szCs w:val="21"/>
        </w:rPr>
        <w:t>Լեռներում է սիրտն իմ դեռ, իսկ ես այստեղ եմ` ցածում:</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Մնաս բարով հայրենի՛ք, դու </w:t>
      </w:r>
      <w:r>
        <w:rPr>
          <w:rFonts w:cs="Times Armenian" w:ascii="Times Armenian" w:hAnsi="Times Armenian"/>
          <w:b/>
          <w:i/>
          <w:sz w:val="21"/>
          <w:szCs w:val="21"/>
        </w:rPr>
        <w:t>օրորանն</w:t>
      </w:r>
      <w:r>
        <w:rPr>
          <w:rFonts w:cs="Times Armenian" w:ascii="Times Armenian" w:hAnsi="Times Armenian"/>
          <w:sz w:val="21"/>
          <w:szCs w:val="21"/>
        </w:rPr>
        <w:t xml:space="preserve"> ես փառքի,</w:t>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Հերոսության օրորան, </w:t>
      </w:r>
      <w:r>
        <w:rPr>
          <w:rFonts w:cs="Times Armenian" w:ascii="Times Armenian" w:hAnsi="Times Armenian"/>
          <w:b/>
          <w:i/>
          <w:sz w:val="21"/>
          <w:szCs w:val="21"/>
        </w:rPr>
        <w:t>օրորանն</w:t>
      </w:r>
      <w:r>
        <w:rPr>
          <w:rFonts w:cs="Times Armenian" w:ascii="Times Armenian" w:hAnsi="Times Armenian"/>
          <w:sz w:val="21"/>
          <w:szCs w:val="21"/>
        </w:rPr>
        <w:t xml:space="preserve"> ես սխրանքի,</w:t>
      </w:r>
    </w:p>
    <w:p>
      <w:pPr>
        <w:pStyle w:val="Normal"/>
        <w:ind w:start="360" w:hanging="0"/>
        <w:jc w:val="both"/>
        <w:rPr>
          <w:rFonts w:ascii="Times Armenian" w:hAnsi="Times Armenian" w:cs="Times Armenian"/>
        </w:rPr>
      </w:pPr>
      <w:r>
        <w:rPr>
          <w:rFonts w:cs="Times Armenian" w:ascii="Times Armenian" w:hAnsi="Times Armenian"/>
          <w:b/>
          <w:i/>
          <w:sz w:val="21"/>
          <w:szCs w:val="21"/>
        </w:rPr>
        <w:t>Քո</w:t>
      </w:r>
      <w:r>
        <w:rPr>
          <w:rFonts w:cs="Times Armenian" w:ascii="Times Armenian" w:hAnsi="Times Armenian"/>
          <w:sz w:val="21"/>
          <w:szCs w:val="21"/>
        </w:rPr>
        <w:t xml:space="preserve"> հյուսիսից դու օրհնիր հալածական ճամփորդին,</w:t>
      </w:r>
    </w:p>
    <w:p>
      <w:pPr>
        <w:pStyle w:val="Normal"/>
        <w:ind w:start="360" w:hanging="0"/>
        <w:jc w:val="both"/>
        <w:rPr>
          <w:rFonts w:ascii="Times Armenian" w:hAnsi="Times Armenian" w:cs="Times Armenian"/>
        </w:rPr>
      </w:pPr>
      <w:r>
        <w:rPr>
          <w:rFonts w:cs="Times Armenian" w:ascii="Times Armenian" w:hAnsi="Times Armenian"/>
          <w:b/>
          <w:i/>
          <w:sz w:val="21"/>
          <w:szCs w:val="21"/>
        </w:rPr>
        <w:t>Քո</w:t>
      </w:r>
      <w:r>
        <w:rPr>
          <w:rFonts w:cs="Times Armenian" w:ascii="Times Armenian" w:hAnsi="Times Armenian"/>
          <w:sz w:val="21"/>
          <w:szCs w:val="21"/>
        </w:rPr>
        <w:t xml:space="preserve"> որդին է նա եղել ու մնում է </w:t>
      </w:r>
      <w:r>
        <w:rPr>
          <w:rFonts w:cs="Times Armenian" w:ascii="Times Armenian" w:hAnsi="Times Armenian"/>
          <w:b/>
          <w:i/>
          <w:sz w:val="21"/>
          <w:szCs w:val="21"/>
        </w:rPr>
        <w:t>քո</w:t>
      </w:r>
      <w:r>
        <w:rPr>
          <w:rFonts w:cs="Times Armenian" w:ascii="Times Armenian" w:hAnsi="Times Armenian"/>
          <w:sz w:val="21"/>
          <w:szCs w:val="21"/>
        </w:rPr>
        <w:t xml:space="preserve"> որդին:</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Մնաք բարով բարձունքներ, որ ննջում եք </w:t>
      </w:r>
      <w:r>
        <w:rPr>
          <w:rFonts w:cs="Times Armenian" w:ascii="Times Armenian" w:hAnsi="Times Armenian"/>
          <w:b/>
          <w:i/>
          <w:sz w:val="21"/>
          <w:szCs w:val="21"/>
        </w:rPr>
        <w:t>ձյունի</w:t>
      </w:r>
      <w:r>
        <w:rPr>
          <w:rFonts w:cs="Times Armenian" w:ascii="Times Armenian" w:hAnsi="Times Armenian"/>
          <w:sz w:val="21"/>
          <w:szCs w:val="21"/>
        </w:rPr>
        <w:t xml:space="preserve"> տակ,</w:t>
      </w:r>
    </w:p>
    <w:p>
      <w:pPr>
        <w:pStyle w:val="Normal"/>
        <w:ind w:start="360" w:hanging="0"/>
        <w:jc w:val="both"/>
        <w:rPr>
          <w:rFonts w:ascii="Times Armenian" w:hAnsi="Times Armenian" w:cs="Times Armenian"/>
        </w:rPr>
      </w:pPr>
      <w:r>
        <w:rPr>
          <w:rFonts w:cs="Times Armenian" w:ascii="Times Armenian" w:hAnsi="Times Armenian"/>
          <w:sz w:val="21"/>
          <w:szCs w:val="21"/>
        </w:rPr>
        <w:t>Մնաք բարով, հովիտներ, լեռնալանջեր կապուտակ,</w:t>
      </w:r>
    </w:p>
    <w:p>
      <w:pPr>
        <w:pStyle w:val="Normal"/>
        <w:ind w:start="360" w:hanging="0"/>
        <w:jc w:val="both"/>
        <w:rPr>
          <w:rFonts w:ascii="Times Armenian" w:hAnsi="Times Armenian" w:cs="Times Armenian"/>
        </w:rPr>
      </w:pPr>
      <w:r>
        <w:rPr>
          <w:rFonts w:cs="Times Armenian" w:ascii="Times Armenian" w:hAnsi="Times Armenian"/>
          <w:sz w:val="21"/>
          <w:szCs w:val="21"/>
        </w:rPr>
        <w:t>Մնաք բարով, անտառներ, մնաք բարով, արոտներ,</w:t>
      </w:r>
    </w:p>
    <w:p>
      <w:pPr>
        <w:pStyle w:val="Normal"/>
        <w:ind w:start="360" w:hanging="0"/>
        <w:jc w:val="both"/>
        <w:rPr>
          <w:rFonts w:ascii="Times Armenian" w:hAnsi="Times Armenian" w:cs="Times Armenian"/>
        </w:rPr>
      </w:pPr>
      <w:r>
        <w:rPr>
          <w:rFonts w:cs="Times Armenian" w:ascii="Times Armenian" w:hAnsi="Times Armenian"/>
          <w:sz w:val="21"/>
          <w:szCs w:val="21"/>
        </w:rPr>
        <w:t>Մնաք բարով, գետերի ահեղաձայն որոտներ:</w:t>
      </w:r>
    </w:p>
    <w:p>
      <w:pPr>
        <w:pStyle w:val="Normal"/>
        <w:ind w:start="360" w:hanging="0"/>
        <w:jc w:val="both"/>
        <w:rPr>
          <w:rFonts w:ascii="Times Armenian" w:hAnsi="Times Armenian" w:cs="Times Armenian"/>
        </w:rPr>
      </w:pPr>
      <w:r>
        <w:rPr>
          <w:rFonts w:cs="Times Armenian" w:ascii="Times Armenian" w:hAnsi="Times Armenian"/>
          <w:sz w:val="21"/>
          <w:szCs w:val="21"/>
        </w:rPr>
      </w:r>
    </w:p>
    <w:p>
      <w:pPr>
        <w:pStyle w:val="Normal"/>
        <w:ind w:start="360" w:hanging="0"/>
        <w:jc w:val="both"/>
        <w:rPr>
          <w:rFonts w:ascii="Times Armenian" w:hAnsi="Times Armenian" w:cs="Times Armenian"/>
        </w:rPr>
      </w:pPr>
      <w:r>
        <w:rPr>
          <w:rFonts w:cs="Times Armenian" w:ascii="Times Armenian" w:hAnsi="Times Armenian"/>
          <w:sz w:val="21"/>
          <w:szCs w:val="21"/>
        </w:rPr>
        <w:t xml:space="preserve">Լեռներում է սիրտն իմ դեռ, </w:t>
      </w:r>
      <w:r>
        <w:rPr>
          <w:rFonts w:cs="Times Armenian" w:ascii="Times Armenian" w:hAnsi="Times Armenian"/>
          <w:b/>
          <w:i/>
          <w:sz w:val="21"/>
          <w:szCs w:val="21"/>
        </w:rPr>
        <w:t>անցնում նա այդ վայրերով,</w:t>
      </w:r>
    </w:p>
    <w:p>
      <w:pPr>
        <w:pStyle w:val="Normal"/>
        <w:ind w:start="360" w:hanging="0"/>
        <w:jc w:val="both"/>
        <w:rPr>
          <w:rFonts w:ascii="Times Armenian" w:hAnsi="Times Armenian" w:cs="Times Armenian"/>
        </w:rPr>
      </w:pPr>
      <w:r>
        <w:rPr>
          <w:rFonts w:cs="Times Armenian" w:ascii="Times Armenian" w:hAnsi="Times Armenian"/>
          <w:sz w:val="21"/>
          <w:szCs w:val="21"/>
        </w:rPr>
        <w:t>Եղջերվի հետքը բռնած` սլանում է ժայռերով,</w:t>
      </w:r>
    </w:p>
    <w:p>
      <w:pPr>
        <w:pStyle w:val="Normal"/>
        <w:ind w:start="360" w:hanging="0"/>
        <w:jc w:val="both"/>
        <w:rPr>
          <w:rFonts w:ascii="Times Armenian" w:hAnsi="Times Armenian" w:cs="Times Armenian"/>
        </w:rPr>
      </w:pPr>
      <w:r>
        <w:rPr>
          <w:rFonts w:cs="Times Armenian" w:ascii="Times Armenian" w:hAnsi="Times Armenian"/>
          <w:b/>
          <w:i/>
          <w:sz w:val="21"/>
          <w:szCs w:val="21"/>
        </w:rPr>
        <w:t>Ահաբեկում եղնիկին,</w:t>
      </w:r>
      <w:r>
        <w:rPr>
          <w:rFonts w:cs="Times Armenian" w:ascii="Times Armenian" w:hAnsi="Times Armenian"/>
          <w:sz w:val="21"/>
          <w:szCs w:val="21"/>
        </w:rPr>
        <w:t xml:space="preserve"> քարայծին է հալածում,</w:t>
      </w:r>
    </w:p>
    <w:p>
      <w:pPr>
        <w:pStyle w:val="Normal"/>
        <w:ind w:start="360" w:hanging="0"/>
        <w:jc w:val="both"/>
        <w:rPr>
          <w:rFonts w:ascii="Times Armenian" w:hAnsi="Times Armenian" w:cs="Times Armenian"/>
        </w:rPr>
      </w:pPr>
      <w:r>
        <w:rPr>
          <w:rFonts w:cs="Times Armenian" w:ascii="Times Armenian" w:hAnsi="Times Armenian"/>
          <w:sz w:val="21"/>
          <w:szCs w:val="21"/>
        </w:rPr>
        <w:t>Լեռներում է սիրտն իմ դեռ, իսկ ես այստեղ եմ` ցածում:</w:t>
      </w:r>
    </w:p>
    <w:p>
      <w:pPr>
        <w:pStyle w:val="Normal"/>
        <w:ind w:start="360" w:hanging="0"/>
        <w:rPr>
          <w:rFonts w:ascii="Times Armenian" w:hAnsi="Times Armenian" w:cs="Times Armenian"/>
        </w:rPr>
      </w:pPr>
      <w:r>
        <w:rPr>
          <w:rFonts w:cs="Times Armenian" w:ascii="Times Armenian" w:hAnsi="Times Armenian"/>
          <w:b/>
          <w:sz w:val="21"/>
          <w:szCs w:val="21"/>
        </w:rPr>
      </w:r>
    </w:p>
    <w:p>
      <w:pPr>
        <w:pStyle w:val="Normal"/>
        <w:ind w:start="360" w:hanging="0"/>
        <w:rPr>
          <w:rFonts w:ascii="Times Armenian" w:hAnsi="Times Armenian" w:cs="Times Armenian"/>
        </w:rPr>
      </w:pPr>
      <w:r>
        <w:rPr>
          <w:rFonts w:cs="Times Armenian" w:ascii="Times Armenian" w:hAnsi="Times Armenian"/>
          <w:b/>
          <w:sz w:val="21"/>
          <w:szCs w:val="21"/>
        </w:rPr>
      </w:r>
    </w:p>
    <w:p>
      <w:pPr>
        <w:pStyle w:val="Heading3"/>
        <w:numPr>
          <w:ilvl w:val="0"/>
          <w:numId w:val="0"/>
        </w:numPr>
        <w:ind w:start="720" w:hanging="0"/>
        <w:rPr>
          <w:rFonts w:ascii="Times Armenian" w:hAnsi="Times Armenian" w:cs="Times Armenian"/>
        </w:rPr>
      </w:pPr>
      <w:bookmarkStart w:id="98" w:name="__RefHeading___Toc409540412"/>
      <w:bookmarkEnd w:id="98"/>
      <w:r>
        <w:rPr>
          <w:rFonts w:cs="Times Armenian" w:ascii="Times Armenian" w:hAnsi="Times Armenian"/>
        </w:rPr>
        <w:t>25.3 ԻՄ ՍԻՐՏԸ ԼԵՌՆԵՐՈՒՄ Է</w:t>
      </w:r>
    </w:p>
    <w:p>
      <w:pPr>
        <w:pStyle w:val="Normal"/>
        <w:ind w:start="360" w:hanging="0"/>
        <w:jc w:val="end"/>
        <w:rPr>
          <w:rFonts w:ascii="Times Armenian" w:hAnsi="Times Armenian" w:cs="Times Armenian"/>
        </w:rPr>
      </w:pPr>
      <w:r>
        <w:rPr>
          <w:rFonts w:cs="Times Armenian" w:ascii="Times Armenian" w:hAnsi="Times Armenian"/>
          <w:b/>
          <w:i/>
          <w:sz w:val="21"/>
          <w:szCs w:val="21"/>
        </w:rPr>
        <w:tab/>
        <w:t>Թարգման` Խաչիկ Դաշտենց</w:t>
      </w:r>
    </w:p>
    <w:p>
      <w:pPr>
        <w:pStyle w:val="Normal"/>
        <w:ind w:start="360" w:hanging="0"/>
        <w:jc w:val="end"/>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Times Armenian" w:ascii="Times Armenian" w:hAnsi="Times Armenian"/>
          <w:sz w:val="21"/>
          <w:szCs w:val="21"/>
        </w:rPr>
        <w:t xml:space="preserve">Իմ սիրտը լեռներում է, </w:t>
      </w:r>
      <w:r>
        <w:rPr>
          <w:rFonts w:cs="Times Armenian" w:ascii="Times Armenian" w:hAnsi="Times Armenian"/>
          <w:b/>
          <w:i/>
          <w:sz w:val="21"/>
          <w:szCs w:val="21"/>
        </w:rPr>
        <w:t>այստեղ ծանր եմ շնչում,</w:t>
      </w:r>
    </w:p>
    <w:p>
      <w:pPr>
        <w:pStyle w:val="Normal"/>
        <w:ind w:start="360" w:hanging="0"/>
        <w:rPr>
          <w:rFonts w:ascii="Times Armenian" w:hAnsi="Times Armenian" w:cs="Times Armenian"/>
        </w:rPr>
      </w:pPr>
      <w:r>
        <w:rPr>
          <w:rFonts w:cs="Times Armenian" w:ascii="Times Armenian" w:hAnsi="Times Armenian"/>
          <w:sz w:val="21"/>
          <w:szCs w:val="21"/>
        </w:rPr>
        <w:t>Իմ սիրտը լեռներում է, ուր քարայծն է թռչում,</w:t>
      </w:r>
    </w:p>
    <w:p>
      <w:pPr>
        <w:pStyle w:val="Normal"/>
        <w:ind w:start="360" w:hanging="0"/>
        <w:rPr>
          <w:rFonts w:ascii="Times Armenian" w:hAnsi="Times Armenian" w:cs="Times Armenian"/>
        </w:rPr>
      </w:pPr>
      <w:r>
        <w:rPr>
          <w:rFonts w:cs="Times Armenian" w:ascii="Times Armenian" w:hAnsi="Times Armenian"/>
          <w:b/>
          <w:i/>
          <w:sz w:val="21"/>
          <w:szCs w:val="21"/>
        </w:rPr>
        <w:t>Վայրի վիթ է որսում</w:t>
      </w:r>
      <w:r>
        <w:rPr>
          <w:rFonts w:cs="Times Armenian" w:ascii="Times Armenian" w:hAnsi="Times Armenian"/>
          <w:sz w:val="21"/>
          <w:szCs w:val="21"/>
        </w:rPr>
        <w:t xml:space="preserve"> և հալածում </w:t>
      </w:r>
      <w:r>
        <w:rPr>
          <w:rFonts w:cs="Times Armenian" w:ascii="Times Armenian" w:hAnsi="Times Armenian"/>
          <w:b/>
          <w:i/>
          <w:sz w:val="21"/>
          <w:szCs w:val="21"/>
        </w:rPr>
        <w:t>այծյամ,</w:t>
      </w:r>
    </w:p>
    <w:p>
      <w:pPr>
        <w:pStyle w:val="Normal"/>
        <w:ind w:start="360" w:hanging="0"/>
        <w:rPr>
          <w:rFonts w:ascii="Times Armenian" w:hAnsi="Times Armenian" w:cs="Times Armenian"/>
        </w:rPr>
      </w:pPr>
      <w:r>
        <w:rPr>
          <w:rFonts w:cs="Times Armenian" w:ascii="Times Armenian" w:hAnsi="Times Armenian"/>
          <w:sz w:val="21"/>
          <w:szCs w:val="21"/>
        </w:rPr>
        <w:t>Իմ սիրտը լեռներում է, ուր էլ որ ես գնամ:</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Մնաս բարով, Սկովդիա, մնաս բարով, Հյուսիս,</w:t>
      </w:r>
    </w:p>
    <w:p>
      <w:pPr>
        <w:pStyle w:val="Normal"/>
        <w:ind w:start="360" w:hanging="0"/>
        <w:rPr>
          <w:rFonts w:ascii="Times Armenian" w:hAnsi="Times Armenian" w:cs="Times Armenian"/>
        </w:rPr>
      </w:pPr>
      <w:r>
        <w:rPr>
          <w:rFonts w:cs="Times Armenian" w:ascii="Times Armenian" w:hAnsi="Times Armenian"/>
          <w:sz w:val="21"/>
          <w:szCs w:val="21"/>
        </w:rPr>
        <w:t>Դու վեհ ծննդավայր խիզախ ժողովրդի</w:t>
      </w:r>
      <w:r>
        <w:rPr>
          <w:rFonts w:cs="Times Armenian" w:ascii="Times Armenian" w:hAnsi="Times Armenian"/>
          <w:b/>
          <w:i/>
          <w:sz w:val="21"/>
          <w:szCs w:val="21"/>
        </w:rPr>
        <w:t>ս,</w:t>
      </w:r>
    </w:p>
    <w:p>
      <w:pPr>
        <w:pStyle w:val="Normal"/>
        <w:ind w:start="360" w:hanging="0"/>
        <w:rPr>
          <w:rFonts w:ascii="Times Armenian" w:hAnsi="Times Armenian" w:cs="Times Armenian"/>
        </w:rPr>
      </w:pPr>
      <w:r>
        <w:rPr>
          <w:rFonts w:cs="Times Armenian" w:ascii="Times Armenian" w:hAnsi="Times Armenian"/>
          <w:sz w:val="21"/>
          <w:szCs w:val="21"/>
        </w:rPr>
        <w:t xml:space="preserve">Ուր էլ թափառեմ ես ու դեգերեմ </w:t>
      </w:r>
      <w:r>
        <w:rPr>
          <w:rFonts w:cs="Times Armenian" w:ascii="Times Armenian" w:hAnsi="Times Armenian"/>
          <w:b/>
          <w:i/>
          <w:sz w:val="21"/>
          <w:szCs w:val="21"/>
        </w:rPr>
        <w:t>տրտում,</w:t>
      </w:r>
    </w:p>
    <w:p>
      <w:pPr>
        <w:pStyle w:val="Normal"/>
        <w:ind w:start="360" w:hanging="0"/>
        <w:rPr>
          <w:rFonts w:ascii="Times Armenian" w:hAnsi="Times Armenian" w:cs="Times Armenian"/>
        </w:rPr>
      </w:pPr>
      <w:r>
        <w:rPr>
          <w:rFonts w:cs="Times Armenian" w:ascii="Times Armenian" w:hAnsi="Times Armenian"/>
          <w:sz w:val="21"/>
          <w:szCs w:val="21"/>
        </w:rPr>
        <w:t>Դուք կմնաք հավետ իմ կարոտած սրտում:</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Մնաք բարով լեռներ` ձյունոտ ու լուսալանջ,</w:t>
      </w:r>
    </w:p>
    <w:p>
      <w:pPr>
        <w:pStyle w:val="Normal"/>
        <w:ind w:start="360" w:hanging="0"/>
        <w:rPr>
          <w:rFonts w:ascii="Times Armenian" w:hAnsi="Times Armenian" w:cs="Times Armenian"/>
        </w:rPr>
      </w:pPr>
      <w:r>
        <w:rPr>
          <w:rFonts w:cs="Times Armenian" w:ascii="Times Armenian" w:hAnsi="Times Armenian"/>
          <w:sz w:val="21"/>
          <w:szCs w:val="21"/>
        </w:rPr>
        <w:t>Մնաք բարով կիրճեր և հովիտներ կանաչ,</w:t>
      </w:r>
    </w:p>
    <w:p>
      <w:pPr>
        <w:pStyle w:val="Normal"/>
        <w:ind w:start="360" w:hanging="0"/>
        <w:rPr>
          <w:rFonts w:ascii="Times Armenian" w:hAnsi="Times Armenian" w:cs="Times Armenian"/>
        </w:rPr>
      </w:pPr>
      <w:r>
        <w:rPr>
          <w:rFonts w:cs="Times Armenian" w:ascii="Times Armenian" w:hAnsi="Times Armenian"/>
          <w:sz w:val="21"/>
          <w:szCs w:val="21"/>
        </w:rPr>
        <w:t xml:space="preserve">Մնաք բարով </w:t>
      </w:r>
      <w:r>
        <w:rPr>
          <w:rFonts w:cs="Times Armenian" w:ascii="Times Armenian" w:hAnsi="Times Armenian"/>
          <w:b/>
          <w:i/>
          <w:sz w:val="21"/>
          <w:szCs w:val="21"/>
        </w:rPr>
        <w:t>մթին թավ անտառներ քարվեժ,</w:t>
      </w:r>
    </w:p>
    <w:p>
      <w:pPr>
        <w:pStyle w:val="Normal"/>
        <w:ind w:start="360" w:hanging="0"/>
        <w:rPr>
          <w:rFonts w:ascii="Times Armenian" w:hAnsi="Times Armenian" w:cs="Times Armenian"/>
        </w:rPr>
      </w:pPr>
      <w:r>
        <w:rPr>
          <w:rFonts w:cs="Times Armenian" w:ascii="Times Armenian" w:hAnsi="Times Armenian"/>
          <w:sz w:val="21"/>
          <w:szCs w:val="21"/>
        </w:rPr>
        <w:t>Մնաք բարով գետեր և թնդացող ջրվեժ:</w:t>
      </w:r>
      <w:r>
        <w:br w:type="page"/>
      </w:r>
    </w:p>
    <w:p>
      <w:pPr>
        <w:pStyle w:val="Heading3"/>
        <w:numPr>
          <w:ilvl w:val="0"/>
          <w:numId w:val="0"/>
        </w:numPr>
        <w:ind w:start="720" w:hanging="0"/>
        <w:rPr>
          <w:rFonts w:ascii="Times Armenian" w:hAnsi="Times Armenian" w:cs="Times Armenian"/>
        </w:rPr>
      </w:pPr>
      <w:bookmarkStart w:id="99" w:name="__RefHeading___Toc409540413"/>
      <w:bookmarkEnd w:id="99"/>
      <w:r>
        <w:rPr>
          <w:rFonts w:cs="Times Armenian" w:ascii="Times Armenian" w:hAnsi="Times Armenian"/>
        </w:rPr>
        <w:t>26. ՀԱՄԵՄԱՏՈՒԹՅՈՒՆ ՄԻԱՅՆ ԲՆԱԳՐԻ ՈՒ ՌՈՒՍԵՐԵՆ ԵՐԿՈՒ ԹԱՐԳՄԱՆՈՒԹՅԱՆ ՀԵՏ</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Հաջորդ ութ ոտանավորը առաջին անգամ է թարգմանվում, ու սրա հա</w:t>
        <w:softHyphen/>
        <w:t>մար էլ, բնական է, որ սրանք համեմատված են միայն բնագրերի հետ:</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 xml:space="preserve">Սրանց լեզուն իմ գրական ոճի </w:t>
      </w:r>
      <w:r>
        <w:rPr>
          <w:rFonts w:cs="Times Armenian" w:ascii="Times Armenian" w:hAnsi="Times Armenian"/>
          <w:sz w:val="21"/>
          <w:szCs w:val="21"/>
        </w:rPr>
        <w:t>ծայրահեղ</w:t>
      </w:r>
      <w:r>
        <w:rPr>
          <w:rFonts w:cs="Times Armenian" w:ascii="Times Armenian" w:hAnsi="Times Armenian"/>
          <w:b w:val="false"/>
          <w:i w:val="false"/>
          <w:sz w:val="21"/>
          <w:szCs w:val="21"/>
        </w:rPr>
        <w:t xml:space="preserve"> տեսակներից է, թե՛ բառապա</w:t>
        <w:softHyphen/>
        <w:t xml:space="preserve">շարով ու քերականությունով, թե՛ արտասանությունով, ինչը թե «թույլատրելի էլ չի», </w:t>
      </w:r>
      <w:r>
        <w:rPr>
          <w:rFonts w:cs="Times Armenian" w:ascii="Times Armenian" w:hAnsi="Times Armenian"/>
          <w:sz w:val="21"/>
          <w:szCs w:val="21"/>
        </w:rPr>
        <w:t>գոնե պիտի հետաքրքիր լինի էքսպերի</w:t>
        <w:softHyphen/>
        <w:t>մենտի տեսանկյունից:</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Ինչ վերաբերում է թույլատրելիությանը, եկեք չմոռանանք, որ այս «ան</w:t>
        <w:softHyphen/>
        <w:t>թույլատրելի» լեզվով խոսում ենք բոլորս, անընդհատ ու ամեն տեղ, մանկուց, բացի ա՛յն պահերից, երբ «գրական» իրավիճակներում ենք:</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Երկու ոտանավոր համեմատել եմ նաև երկու ռուսերեն թարգմանության հետ (ուրիշները չունեի ձեռըս):</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Սրանք թարգմանելիս լրի՛վ եմ ազատ եղել (չմոռանալով շարադրածս հա</w:t>
        <w:softHyphen/>
        <w:t>մարյա բոլոր կանոնները, մանավանդ բնագրի ոգին ու սիրունությունը պահե</w:t>
        <w:softHyphen/>
        <w:t>լու հարցը):</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 xml:space="preserve">Ինչ էլ ասեմ կամ ասած լինեմ, </w:t>
      </w:r>
      <w:r>
        <w:rPr>
          <w:rFonts w:cs="Times Armenian" w:ascii="Times Armenian" w:hAnsi="Times Armenian"/>
          <w:sz w:val="21"/>
          <w:szCs w:val="21"/>
        </w:rPr>
        <w:t>դատավորը կարդացողն ու ժամանակն է, թե որ իհարկե, ժամանակ ունենք:</w:t>
      </w:r>
      <w:r>
        <w:rPr>
          <w:rFonts w:cs="Times Armenian" w:ascii="Times Armenian" w:hAnsi="Times Armenian"/>
          <w:b w:val="false"/>
          <w:i w:val="false"/>
          <w:sz w:val="21"/>
          <w:szCs w:val="21"/>
        </w:rPr>
        <w:t xml:space="preserve"> Համենայն դեպս, ես լրիվ ու միշտ եմ անկեղծ: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(Երբ մեր ակադեմիկոս-գրականագետներից մեկին ցույց տվեցի իմ վիլա</w:t>
        <w:softHyphen/>
        <w:t>նելներից մի քանիսը ու ասացի, որ սրանք «վիլանել» են, պրն ակա</w:t>
        <w:softHyphen/>
        <w:t xml:space="preserve">դեմիկոսը սկսեց ցույց տվածս վիլանելի տողերի վանկերի թիվը հաշվելը: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Ասածս զավեշտ կլիներ, եթե ողբերգություն չլիներ: Այդ մեծարգո ու այժմ հանգուցյալ ակադեմիկոսը գաղափար չուներ ո՛չ մետրիկայից (ան</w:t>
        <w:softHyphen/>
        <w:t>կասկած, ինքը հեռու էր Աբեղյան լինելուց, չնայած բառարան էր գրել), ոչ է՛լ գիտեր, որ ոտանավորը հենց այդ ոտանավորի ազդեցությամբ են չափում: Հետո, տես</w:t>
        <w:softHyphen/>
        <w:t>նելով, որ գլուխ չի հանում, ասաց. «Գնամ տուն, Հանրա</w:t>
        <w:softHyphen/>
        <w:t>գիտարանը նայեմ»):</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Անպայման, մի քանի խոսք պիտի ասեմ այս մի քանի հեղինակի մասին, մանավանդ, որ Հայաստանում սրանց մասին համարյա ոչ մեկը չի լսել:</w:t>
      </w:r>
    </w:p>
    <w:p>
      <w:pPr>
        <w:pStyle w:val="TextBodyIndent"/>
        <w:spacing w:lineRule="auto" w:line="240"/>
        <w:ind w:firstLine="360"/>
        <w:jc w:val="both"/>
        <w:rPr>
          <w:rFonts w:ascii="Times Armenian" w:hAnsi="Times Armenian" w:cs="Times Armenian"/>
        </w:rPr>
      </w:pPr>
      <w:r>
        <w:rPr>
          <w:rFonts w:eastAsia="Times Armenian" w:cs="Times Armenian" w:ascii="Times Armenian" w:hAnsi="Times Armenian"/>
          <w:b w:val="false"/>
          <w:i w:val="false"/>
          <w:sz w:val="21"/>
          <w:szCs w:val="21"/>
        </w:rPr>
        <w:t xml:space="preserve"> </w:t>
      </w:r>
      <w:r>
        <w:rPr>
          <w:rFonts w:cs="Times Armenian" w:ascii="Times Armenian" w:hAnsi="Times Armenian"/>
          <w:b w:val="false"/>
          <w:i w:val="false"/>
          <w:sz w:val="21"/>
          <w:szCs w:val="21"/>
        </w:rPr>
        <w:t>Սրանք 19-րդ դարի վերջի ու 20-րդ դարի մինչև 1970-ական թվերի գրող</w:t>
        <w:softHyphen/>
        <w:t>ներն են: Ոչ միայն անգլիացիները, այլև ողջ աշխարհի պոեզիայից տեղյակ</w:t>
        <w:softHyphen/>
        <w:t xml:space="preserve">ները սրանց համարում են ոչ պակաս պոետ, քան թե`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Չոսերը, Ըսպենսերը, Շեքսպիրը, Միլթոնը, Բլեյքը, Բերնզը, Վորրձվորթը, Մուրը, Քիցը (John Keats), Բայրոնը, Շելին, Բլեյքը, Վիթմենը (Whuitman), Քոլ</w:t>
        <w:softHyphen/>
        <w:softHyphen/>
        <w:t>րիջը, Սվինբերնը, Ստիվենսոնը, Քիփլինգը, Ջոյսը, Սասունը, Օվդենը, Դի</w:t>
        <w:softHyphen/>
        <w:t>լան Թոմասը, Լարկինը,  ևն, ևն, ևն. (անգլոսաքսերը, միայն 16-19-րդ դարե</w:t>
        <w:softHyphen/>
        <w:t>րում, սրանց մակարդակի, այս</w:t>
        <w:softHyphen/>
        <w:t xml:space="preserve">ինքն, սրանց պես գերազանց պոետ` մոտ կես հարյուրյակ  ունեն):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Թե որ սրանք Շեքսպիրից ու Բայրոնից վատ չեն գրում, երևի էլ այնքան էլ մեծ մեղք չի լինի, որ ասենք, թե սրանք մեր հայ բոլոր-բոլոր հանճարեղ հա</w:t>
        <w:softHyphen/>
        <w:t>մար</w:t>
        <w:softHyphen/>
        <w:t xml:space="preserve">վող պոետներից էլ </w:t>
      </w:r>
      <w:r>
        <w:rPr>
          <w:rFonts w:cs="Times Armenian" w:ascii="Times Armenian" w:hAnsi="Times Armenian"/>
          <w:sz w:val="21"/>
          <w:szCs w:val="21"/>
        </w:rPr>
        <w:t>գոնե վատ չեն գրում:</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Թումանյանը ծնվել է ֆրան</w:t>
        <w:softHyphen/>
        <w:t>սիացի պոետ Ռեմբոյի մեռնելուց մեկ-երկու տարի առաջ կամ հետո: Բայց Թումանյանը Ռեմբոյի տեխնիկային ու խորու</w:t>
        <w:softHyphen/>
        <w:t xml:space="preserve">թյանը չհասավ: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Պատճառը Թումանյանի հանճարի պակասը չէր: Պատճառը ա՛յն բանն էր, որ Ռեմբոյից առաջ Ֆրանսիայում արդեն մի երկու-երեք դարի պոետա</w:t>
        <w:softHyphen/>
        <w:t>կան ու գրական  զորավոր փորձ կար, ու կար մի քանի տասնյակ հրաշալի պոետ, իսկ Թումանյանը պիտի շարունակեր միայն ու միայն Ալիշանի, Շահ</w:t>
        <w:softHyphen/>
        <w:t>ա</w:t>
        <w:softHyphen/>
        <w:t>զիզի ու Հ. Հովհաննիսյանի ու Պատկանյանի սարքած նվազ շենքը:</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 xml:space="preserve">Իրոք որ` </w:t>
      </w:r>
      <w:r>
        <w:rPr>
          <w:rFonts w:cs="Times Armenian" w:ascii="Times Armenian" w:hAnsi="Times Armenian"/>
          <w:sz w:val="21"/>
          <w:szCs w:val="21"/>
        </w:rPr>
        <w:t>ոտանավոր գրելը կոլեկտիվ գործ է:</w:t>
      </w:r>
      <w:r>
        <w:rPr>
          <w:rFonts w:cs="Times Armenian" w:ascii="Times Armenian" w:hAnsi="Times Armenian"/>
          <w:b w:val="false"/>
          <w:i w:val="false"/>
          <w:sz w:val="21"/>
          <w:szCs w:val="21"/>
        </w:rPr>
        <w:t xml:space="preserve">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 xml:space="preserve">Ով ասածիս չի հավատում, թող հիշի, որ Հ. Հովհաննիսյանը գրել է 1800-ականների վերջին, իսկ Շեքսպիրը (նաև Սերվանտեսը) մեռել է 1616-ին. ու թող նորից կարդա Թումանյանի </w:t>
      </w:r>
      <w:r>
        <w:rPr>
          <w:rFonts w:cs="Times Armenian" w:ascii="Times Armenian" w:hAnsi="Times Armenian"/>
          <w:sz w:val="21"/>
          <w:szCs w:val="21"/>
        </w:rPr>
        <w:t>Սուրբ Նունեի պատկերի առաջ</w:t>
      </w:r>
      <w:r>
        <w:rPr>
          <w:rFonts w:cs="Times Armenian" w:ascii="Times Armenian" w:hAnsi="Times Armenian"/>
          <w:b w:val="false"/>
          <w:i w:val="false"/>
          <w:sz w:val="21"/>
          <w:szCs w:val="21"/>
        </w:rPr>
        <w:t xml:space="preserve"> ոտանա</w:t>
        <w:softHyphen/>
        <w:t>վո</w:t>
        <w:softHyphen/>
        <w:t>րը, որ համոզվի, որ Թումանյանի զորությունն ահավոր շատ էր, բայց ինքն այս խորությամբ ո՞ւմ համար գրեր, թե որ գրածը չպիտի հասկանային:</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Շեքսպիրն ու Սերվանտեսը, հաստատ ու անկասկած, համարվում են հա</w:t>
        <w:softHyphen/>
        <w:t>մայն մարդկության բոլոր ժամանակների ամենամեծ գրողները, իսկ Թուման</w:t>
        <w:softHyphen/>
        <w:t>յանը` միայն հայերի: Սա Թումանյանի՛ թերությունը չի: Սա մեր բոլորի՛ թե</w:t>
        <w:softHyphen/>
        <w:t>րությունն է:</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Ինչո՞ւ եմ ուզում այս պոետներին ու սրանց թարգմանությունները ներ</w:t>
        <w:softHyphen/>
        <w:t>կա</w:t>
        <w:softHyphen/>
        <w:t>յացնեմ: Ուզում եմ, որովհետև վստահ եմ, որ մեր հայ շնորհալի պոետ</w:t>
        <w:softHyphen/>
        <w:t>ները, մանավանդ սկսնակները, երբ տեսնեն, թե դրսում ոնց են գրում, էլ ար</w:t>
        <w:softHyphen/>
        <w:t>դեն չեն հետևի արտեմիզմին, ու մեր հայ պոեզիան գուցե գնա իր ճիշտ ուղով:</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r>
    </w:p>
    <w:p>
      <w:pPr>
        <w:pStyle w:val="TextBodyIndent"/>
        <w:spacing w:lineRule="auto" w:line="240"/>
        <w:ind w:firstLine="360"/>
        <w:jc w:val="both"/>
        <w:rPr>
          <w:rFonts w:ascii="Times Armenian" w:hAnsi="Times Armenian" w:cs="Times Armenian"/>
        </w:rPr>
      </w:pPr>
      <w:r>
        <w:rPr>
          <w:rFonts w:cs="Time Roman;Times New Roman" w:ascii="Time Roman;Times New Roman" w:hAnsi="Time Roman;Times New Roman"/>
          <w:b w:val="false"/>
          <w:i w:val="false"/>
          <w:sz w:val="21"/>
          <w:szCs w:val="21"/>
        </w:rPr>
      </w:r>
      <w:r>
        <w:br w:type="page"/>
      </w:r>
    </w:p>
    <w:p>
      <w:pPr>
        <w:pStyle w:val="Heading2"/>
        <w:numPr>
          <w:ilvl w:val="0"/>
          <w:numId w:val="0"/>
        </w:numPr>
        <w:ind w:start="0" w:hanging="0"/>
        <w:rPr>
          <w:rFonts w:ascii="Times Armenian" w:hAnsi="Times Armenian" w:cs="Times Armenian"/>
        </w:rPr>
      </w:pPr>
      <w:bookmarkStart w:id="100" w:name="__RefHeading___Toc409540414"/>
      <w:bookmarkEnd w:id="100"/>
      <w:r>
        <w:rPr>
          <w:rFonts w:cs="Times Armenian" w:ascii="Times Armenian" w:hAnsi="Times Armenian"/>
        </w:rPr>
        <w:t>27. Ստորև ներկայացրած պոետների մասին</w:t>
      </w:r>
    </w:p>
    <w:p>
      <w:pPr>
        <w:pStyle w:val="TextBodyIndent"/>
        <w:spacing w:lineRule="auto" w:line="240"/>
        <w:ind w:firstLine="360"/>
        <w:jc w:val="both"/>
        <w:rPr>
          <w:rFonts w:ascii="Times Armenian" w:hAnsi="Times Armenian" w:cs="Times Armenian"/>
        </w:rPr>
      </w:pPr>
      <w:r>
        <w:rPr>
          <w:rFonts w:cs="Times Armenian" w:ascii="Times Armenian" w:hAnsi="Times Armenian"/>
          <w:sz w:val="21"/>
          <w:szCs w:val="21"/>
        </w:rPr>
      </w:r>
    </w:p>
    <w:p>
      <w:pPr>
        <w:pStyle w:val="Heading3"/>
        <w:numPr>
          <w:ilvl w:val="0"/>
          <w:numId w:val="0"/>
        </w:numPr>
        <w:ind w:start="0" w:firstLine="284"/>
        <w:rPr>
          <w:rFonts w:ascii="Times Armenian" w:hAnsi="Times Armenian" w:cs="Times Armenian"/>
        </w:rPr>
      </w:pPr>
      <w:bookmarkStart w:id="101" w:name="__RefHeading___Toc409540415"/>
      <w:r>
        <w:rPr>
          <w:rFonts w:cs="Times Armenian" w:ascii="Times Armenian" w:hAnsi="Times Armenian"/>
        </w:rPr>
        <w:t>ՎԻԼՅԱՄ ԷՄՍՈՆԸ</w:t>
      </w:r>
      <w:r>
        <w:rPr>
          <w:rFonts w:cs="Times Armenian" w:ascii="Times Armenian" w:hAnsi="Times Armenian"/>
          <w:i/>
        </w:rPr>
        <w:t xml:space="preserve"> </w:t>
      </w:r>
      <w:r>
        <w:rPr>
          <w:rFonts w:cs="Times Armenian" w:ascii="Times Armenian" w:hAnsi="Times Armenian"/>
        </w:rPr>
        <w:t>(WILLIAM EMPSON, 1906-1984</w:t>
      </w:r>
      <w:r>
        <w:rPr/>
        <w:t>)</w:t>
      </w:r>
      <w:bookmarkEnd w:id="101"/>
      <w:r>
        <w:rPr>
          <w:b/>
          <w:i/>
        </w:rPr>
        <w:t xml:space="preserve"> </w:t>
      </w:r>
    </w:p>
    <w:p>
      <w:pPr>
        <w:pStyle w:val="TextBodyIndent"/>
        <w:spacing w:lineRule="auto" w:line="240"/>
        <w:ind w:hanging="0"/>
        <w:jc w:val="both"/>
        <w:rPr>
          <w:rFonts w:ascii="Times Armenian" w:hAnsi="Times Armenian" w:cs="Times Armenian"/>
        </w:rPr>
      </w:pPr>
      <w:r>
        <w:rPr>
          <w:rFonts w:cs="Times Armenian" w:ascii="Times Armenian" w:hAnsi="Times Armenian"/>
          <w:b w:val="false"/>
          <w:i w:val="false"/>
          <w:sz w:val="21"/>
          <w:szCs w:val="21"/>
        </w:rPr>
        <w:t xml:space="preserve">ընդամենը 24 տարեկան, միանգամից դարձավ հայտնի իր </w:t>
      </w:r>
      <w:r>
        <w:rPr>
          <w:rFonts w:cs="Times Armenian" w:ascii="Times Armenian" w:hAnsi="Times Armenian"/>
          <w:sz w:val="21"/>
          <w:szCs w:val="21"/>
        </w:rPr>
        <w:t>Seven Types of Ambiguity</w:t>
      </w:r>
      <w:r>
        <w:rPr>
          <w:rFonts w:cs="Times Armenian" w:ascii="Times Armenian" w:hAnsi="Times Armenian"/>
          <w:b w:val="false"/>
          <w:i w:val="false"/>
          <w:sz w:val="21"/>
          <w:szCs w:val="21"/>
        </w:rPr>
        <w:t xml:space="preserve"> ար</w:t>
        <w:softHyphen/>
        <w:t>տառոց ու սքանչելի գրքով, բայց մոտ երկու տասնամյակ էր պետք, որ հետ</w:t>
        <w:softHyphen/>
        <w:t>պատերազմյան սերնդի ջահել պոետները հասկանային Էմսոնի ոտա</w:t>
        <w:softHyphen/>
        <w:t>նավորն ու ազդվեին դրանից:</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Սա բնական էր, քանզի Էմսոնի ոտանավորը «խելոք էր», սրամիտ, ինտե</w:t>
        <w:softHyphen/>
        <w:t>լեկտուալ ու փայլուն, ու սրա պատճառով էլ այս ոտանավորը վերակենդա</w:t>
        <w:softHyphen/>
        <w:t>նա</w:t>
        <w:softHyphen/>
        <w:t>ցրեց ան</w:t>
        <w:softHyphen/>
        <w:t>գլիական պոեզիայի այս ինտելեկտուալ (Միլթոնյան) ուղղու</w:t>
        <w:softHyphen/>
        <w:t xml:space="preserve">թյունը: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 xml:space="preserve">Էմսոնը ոտանավոր շատ քիչ է գրել (թերևս «համարյա» Դիլան Թոմասի չափ, բայց Էմսոնի ոտանավորները, լինելով ուղղակի սքանչելի` պոեզիայի բոլոր տեսանկյուններից, շատ ու շատ ավելի «խելոք» ու սրամիտ ու խորն են ու հստակ, քան Թոմասինը: Էմսոնի </w:t>
      </w:r>
      <w:r>
        <w:rPr>
          <w:rFonts w:cs="Times Armenian" w:ascii="Times Armenian" w:hAnsi="Times Armenian"/>
          <w:sz w:val="21"/>
          <w:szCs w:val="21"/>
        </w:rPr>
        <w:t>Collected Poems-ը,</w:t>
      </w:r>
      <w:r>
        <w:rPr>
          <w:rFonts w:cs="Times Armenian" w:ascii="Times Armenian" w:hAnsi="Times Armenian"/>
          <w:b w:val="false"/>
          <w:i w:val="false"/>
          <w:sz w:val="21"/>
          <w:szCs w:val="21"/>
        </w:rPr>
        <w:t xml:space="preserve"> (1955թ), ունի 56 ոտա</w:t>
        <w:softHyphen/>
        <w:t xml:space="preserve">նավոր): Էմսոնի ոտանվորները ընտիր են ու միաձյուլ: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Էմսոնն ավարտել է Քեմբրիջի Մադլենի համալսարանը, որտեղ աշակեր</w:t>
        <w:softHyphen/>
        <w:t xml:space="preserve">տել է ժամանակակից քննադատության հիմնադիր Ի. Ա. Ռիչարդզին (I. A. Richards-ին):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Ի տարբերություն բոլոր գրաքննադատների, Էմսոնը բավական հիմնա</w:t>
        <w:softHyphen/>
        <w:t>վոր էր ծանոթ բնական գիտություններին, ու թերևս սրա պատճառով է, որ Էմ</w:t>
        <w:softHyphen/>
        <w:t xml:space="preserve">սոնի քննական գործերը խիստ բեղուն են: Այս գործերից կարևորներն են` </w:t>
      </w:r>
      <w:r>
        <w:rPr>
          <w:rFonts w:cs="Times Armenian" w:ascii="Times Armenian" w:hAnsi="Times Armenian"/>
          <w:sz w:val="21"/>
          <w:szCs w:val="21"/>
        </w:rPr>
        <w:t>The Structure of Complex Words-ը</w:t>
      </w:r>
      <w:r>
        <w:rPr>
          <w:rFonts w:cs="Times Armenian" w:ascii="Times Armenian" w:hAnsi="Times Armenian"/>
          <w:b w:val="false"/>
          <w:i w:val="false"/>
          <w:sz w:val="21"/>
          <w:szCs w:val="21"/>
        </w:rPr>
        <w:t xml:space="preserve"> (1951), ու </w:t>
      </w:r>
      <w:r>
        <w:rPr>
          <w:rFonts w:cs="Times Armenian" w:ascii="Times Armenian" w:hAnsi="Times Armenian"/>
          <w:sz w:val="21"/>
          <w:szCs w:val="21"/>
        </w:rPr>
        <w:t>Milton’s God-ը,</w:t>
      </w:r>
      <w:r>
        <w:rPr>
          <w:rFonts w:cs="Times Armenian" w:ascii="Times Armenian" w:hAnsi="Times Armenian"/>
          <w:b w:val="false"/>
          <w:i w:val="false"/>
          <w:sz w:val="21"/>
          <w:szCs w:val="21"/>
        </w:rPr>
        <w:t xml:space="preserve"> (1961), որ փայ</w:t>
        <w:softHyphen/>
        <w:t>լուն են պոեզիան ընկալելու ու մեկնելու խորությամբ:</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Էմսոնը վիլանելի գերազանց վարպետ է – վիլանելի մասին տես 6.5-ը:</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 xml:space="preserve">Բացի ասվածը, Էմսոնը հրատարակել է ոտանավորի երկու ժողովածու էլ, </w:t>
      </w:r>
      <w:r>
        <w:rPr>
          <w:rFonts w:cs="Times Armenian" w:ascii="Times Armenian" w:hAnsi="Times Armenian"/>
          <w:sz w:val="21"/>
          <w:szCs w:val="21"/>
        </w:rPr>
        <w:t>Poems-ը</w:t>
      </w:r>
      <w:r>
        <w:rPr>
          <w:rFonts w:cs="Times Armenian" w:ascii="Times Armenian" w:hAnsi="Times Armenian"/>
          <w:b w:val="false"/>
          <w:i w:val="false"/>
          <w:sz w:val="21"/>
          <w:szCs w:val="21"/>
        </w:rPr>
        <w:t xml:space="preserve"> (1935), </w:t>
      </w:r>
      <w:r>
        <w:rPr>
          <w:rFonts w:cs="Times Armenian" w:ascii="Times Armenian" w:hAnsi="Times Armenian"/>
          <w:sz w:val="21"/>
          <w:szCs w:val="21"/>
        </w:rPr>
        <w:t>The Gathering Storm-ը</w:t>
      </w:r>
      <w:r>
        <w:rPr>
          <w:rFonts w:cs="Times Armenian" w:ascii="Times Armenian" w:hAnsi="Times Armenian"/>
          <w:b w:val="false"/>
          <w:i w:val="false"/>
          <w:sz w:val="21"/>
          <w:szCs w:val="21"/>
        </w:rPr>
        <w:t xml:space="preserve"> (1940), որոնց մեծ մասը գրել է Ճա</w:t>
        <w:softHyphen/>
        <w:t>պո</w:t>
        <w:softHyphen/>
        <w:t>նիայում ու Չինաստանում դասախոսելու տարիներին:</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Էմսոնը 1952-ից դարձել է Անգլիա ու մինչև 1971 թիվը եղել է Շեֆիլդի հա</w:t>
        <w:softHyphen/>
        <w:t xml:space="preserve">մալսարանի անգլերենի ամբիոնի վարիչը: </w:t>
      </w:r>
    </w:p>
    <w:p>
      <w:pPr>
        <w:pStyle w:val="TextBodyIndent"/>
        <w:spacing w:lineRule="auto" w:line="240"/>
        <w:ind w:firstLine="360"/>
        <w:jc w:val="both"/>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spacing w:lineRule="auto" w:line="240"/>
        <w:ind w:firstLine="360"/>
        <w:jc w:val="center"/>
        <w:rPr>
          <w:rFonts w:ascii="Times Armenian" w:hAnsi="Times Armenian" w:cs="Times Armenian"/>
        </w:rPr>
      </w:pPr>
      <w:r>
        <w:rPr>
          <w:rFonts w:cs="Times Armenian" w:ascii="Times Armenian" w:hAnsi="Times Armenian"/>
          <w:i w:val="false"/>
          <w:sz w:val="21"/>
          <w:szCs w:val="21"/>
        </w:rPr>
      </w:r>
    </w:p>
    <w:p>
      <w:pPr>
        <w:pStyle w:val="TextBodyIndent"/>
        <w:spacing w:lineRule="auto" w:line="240"/>
        <w:ind w:firstLine="360"/>
        <w:jc w:val="center"/>
        <w:rPr>
          <w:rFonts w:ascii="Times Armenian" w:hAnsi="Times Armenian" w:cs="Times Armenian"/>
        </w:rPr>
      </w:pPr>
      <w:r>
        <w:rPr>
          <w:rFonts w:cs="Times Armenian" w:ascii="Times Armenian" w:hAnsi="Times Armenian"/>
          <w:sz w:val="21"/>
          <w:szCs w:val="21"/>
        </w:rPr>
        <w:t>***</w:t>
      </w:r>
    </w:p>
    <w:p>
      <w:pPr>
        <w:pStyle w:val="TextBodyIndent"/>
        <w:spacing w:lineRule="auto" w:line="240"/>
        <w:ind w:firstLine="360"/>
        <w:jc w:val="both"/>
        <w:rPr>
          <w:rFonts w:ascii="Times Armenian" w:hAnsi="Times Armenian" w:cs="Times Armenian"/>
        </w:rPr>
      </w:pPr>
      <w:r>
        <w:rPr>
          <w:rFonts w:cs="Times Armenian" w:ascii="Times Armenian" w:hAnsi="Times Armenian"/>
          <w:sz w:val="21"/>
          <w:szCs w:val="21"/>
        </w:rPr>
      </w:r>
    </w:p>
    <w:p>
      <w:pPr>
        <w:pStyle w:val="Heading3"/>
        <w:numPr>
          <w:ilvl w:val="0"/>
          <w:numId w:val="0"/>
        </w:numPr>
        <w:ind w:start="720" w:hanging="432"/>
        <w:rPr>
          <w:rFonts w:ascii="Times Armenian" w:hAnsi="Times Armenian" w:cs="Times Armenian"/>
        </w:rPr>
      </w:pPr>
      <w:bookmarkStart w:id="102" w:name="__RefHeading___Toc409540416"/>
      <w:r>
        <w:rPr>
          <w:rFonts w:cs="Times Armenian" w:ascii="Times Armenian" w:hAnsi="Times Armenian"/>
        </w:rPr>
        <w:t xml:space="preserve">ՌՈԲԵՐՏ ՖՐՈՍՏԸ </w:t>
      </w:r>
      <w:r>
        <w:rPr/>
        <w:t>(ROBERT FROST, 1874-1963)</w:t>
      </w:r>
      <w:bookmarkEnd w:id="102"/>
      <w:r>
        <w:rPr/>
        <w:t xml:space="preserve"> </w:t>
      </w:r>
    </w:p>
    <w:p>
      <w:pPr>
        <w:pStyle w:val="TextBodyIndent"/>
        <w:spacing w:lineRule="auto" w:line="240"/>
        <w:ind w:hanging="0"/>
        <w:jc w:val="both"/>
        <w:rPr>
          <w:rFonts w:ascii="Times Armenian" w:hAnsi="Times Armenian" w:cs="Times Armenian"/>
        </w:rPr>
      </w:pPr>
      <w:r>
        <w:rPr>
          <w:rFonts w:cs="Times Armenian" w:ascii="Times Armenian" w:hAnsi="Times Armenian"/>
          <w:b w:val="false"/>
          <w:i w:val="false"/>
          <w:sz w:val="21"/>
          <w:szCs w:val="21"/>
        </w:rPr>
        <w:t>Միացյալ Նահանգ</w:t>
        <w:softHyphen/>
        <w:t xml:space="preserve">ների 20-րդ դարի թերևս ամենահայտնի պոետն է, ու Ֆրոստի փառքը երևի համեմատելի է Հ. Թումանյանի փառքին Հայաստանում: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 xml:space="preserve">Ջոն Քենեդուն թաղելիս` Ֆրոստին հրավիրել էին, որ արարողության միջոցին կարդա Քենեդու մահվան առիթով գրած իր նոր ոտանավորը: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Արդեն 80-ն անց Ֆրոստն սկսեց իր ոտանավորը, բայց քամին թուղթը խը</w:t>
        <w:softHyphen/>
        <w:t>լեց Ֆրոստի ձեռից: Այդժամ Ֆրոստը, անգիր ու լալով, ասաց իր հին ու ամե</w:t>
        <w:softHyphen/>
        <w:t>նա</w:t>
        <w:softHyphen/>
        <w:softHyphen/>
        <w:t>հայտնի ոտանավորներից մեկը, ու Ֆրոստի հետ լաց եղավ ամբողջ Ամե</w:t>
        <w:softHyphen/>
        <w:t>րի</w:t>
        <w:softHyphen/>
        <w:t>կան:</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 xml:space="preserve">Ֆրոստն ինքն իր մասին ասում է հետևյալը.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r>
    </w:p>
    <w:p>
      <w:pPr>
        <w:pStyle w:val="TextBodyIndent"/>
        <w:spacing w:lineRule="auto" w:line="240"/>
        <w:ind w:firstLine="360"/>
        <w:jc w:val="both"/>
        <w:rPr>
          <w:rFonts w:ascii="Times Armenian" w:hAnsi="Times Armenian" w:cs="Times Armenian"/>
        </w:rPr>
      </w:pPr>
      <w:r>
        <w:rPr>
          <w:rFonts w:cs="Times Armenian" w:ascii="Times Armenian" w:hAnsi="Times Armenian"/>
          <w:sz w:val="21"/>
          <w:szCs w:val="21"/>
        </w:rPr>
        <w:t xml:space="preserve">Հլը էնքա՜ն հաց ու պանիր պտի մարսեք, </w:t>
      </w:r>
    </w:p>
    <w:p>
      <w:pPr>
        <w:pStyle w:val="TextBodyIndent"/>
        <w:spacing w:lineRule="auto" w:line="240"/>
        <w:ind w:firstLine="360"/>
        <w:jc w:val="both"/>
        <w:rPr>
          <w:rFonts w:ascii="Times Armenian" w:hAnsi="Times Armenian" w:cs="Times Armenian"/>
        </w:rPr>
      </w:pPr>
      <w:r>
        <w:rPr>
          <w:rFonts w:cs="Times Armenian" w:ascii="Times Armenian" w:hAnsi="Times Armenian"/>
          <w:sz w:val="21"/>
          <w:szCs w:val="21"/>
        </w:rPr>
        <w:t>Որ ֆըռըցնելու ի՛մ ձևերին հասնեք:</w:t>
      </w:r>
    </w:p>
    <w:p>
      <w:pPr>
        <w:pStyle w:val="TextBodyIndent"/>
        <w:spacing w:lineRule="auto" w:line="240"/>
        <w:ind w:firstLine="360"/>
        <w:jc w:val="both"/>
        <w:rPr>
          <w:rFonts w:ascii="Times Armenian" w:hAnsi="Times Armenian" w:cs="Times Armenian"/>
        </w:rPr>
      </w:pPr>
      <w:r>
        <w:rPr>
          <w:rFonts w:cs="Times Armenian" w:ascii="Times Armenian" w:hAnsi="Times Armenian"/>
          <w:sz w:val="21"/>
          <w:szCs w:val="21"/>
        </w:rPr>
      </w:r>
    </w:p>
    <w:p>
      <w:pPr>
        <w:pStyle w:val="Normal"/>
        <w:spacing w:lineRule="exact" w:line="240"/>
        <w:ind w:firstLine="360"/>
        <w:jc w:val="both"/>
        <w:rPr>
          <w:rFonts w:ascii="Times Armenian" w:hAnsi="Times Armenian" w:cs="Times Armenian"/>
        </w:rPr>
      </w:pPr>
      <w:r>
        <w:rPr>
          <w:rFonts w:cs="Times Armenian" w:ascii="Times Armenian" w:hAnsi="Times Armenian"/>
          <w:sz w:val="21"/>
          <w:szCs w:val="21"/>
        </w:rPr>
        <w:t xml:space="preserve">Ու Ֆրոստը, իր </w:t>
      </w:r>
      <w:r>
        <w:rPr>
          <w:rFonts w:cs="Times Armenian" w:ascii="Times Armenian" w:hAnsi="Times Armenian"/>
          <w:b/>
          <w:i/>
          <w:sz w:val="21"/>
          <w:szCs w:val="21"/>
        </w:rPr>
        <w:t xml:space="preserve">Դագաղիս մեջ </w:t>
      </w:r>
      <w:r>
        <w:rPr>
          <w:rFonts w:cs="Times Armenian" w:ascii="Times Armenian" w:hAnsi="Times Armenian"/>
          <w:sz w:val="21"/>
          <w:szCs w:val="21"/>
        </w:rPr>
        <w:t>ոտանավորի մեջ (այս ոտանավորը գրե</w:t>
        <w:softHyphen/>
        <w:t>լուց Ֆրոստն արդեն 80-ն անց էր), ապացուցում է, որ ինքը «ֆըռըցնելու» գե</w:t>
        <w:softHyphen/>
        <w:t>րա</w:t>
        <w:softHyphen/>
        <w:t>զանց վար</w:t>
        <w:softHyphen/>
        <w:t>պետ է: Այստեղ, «ֆըռըցնելիս», Ֆրոստը մի հատ էլ «սուտ է ա</w:t>
        <w:softHyphen/>
        <w:t>սում», երբ ասում է, թե մեկը չկա, որ իրեն տանեն ու դրա կողքը թաղեն:</w:t>
      </w:r>
    </w:p>
    <w:p>
      <w:pPr>
        <w:pStyle w:val="Normal"/>
        <w:spacing w:lineRule="exact" w:line="240"/>
        <w:ind w:firstLine="360"/>
        <w:jc w:val="both"/>
        <w:rPr>
          <w:rFonts w:ascii="Times Armenian" w:hAnsi="Times Armenian" w:cs="Times Armenian"/>
        </w:rPr>
      </w:pPr>
      <w:r>
        <w:rPr>
          <w:rFonts w:eastAsia="Times Armenian" w:cs="Times Armenian" w:ascii="Times Armenian" w:hAnsi="Times Armenian"/>
          <w:sz w:val="21"/>
          <w:szCs w:val="21"/>
        </w:rPr>
        <w:t xml:space="preserve"> </w:t>
      </w:r>
      <w:r>
        <w:rPr>
          <w:rFonts w:cs="Times Armenian" w:ascii="Times Armenian" w:hAnsi="Times Armenian"/>
          <w:sz w:val="21"/>
          <w:szCs w:val="21"/>
        </w:rPr>
        <w:t>«Սուտ է ասում», որովհետև դրանից մի քանի տարի առաջ թաղել էր իր կնոջը: Ուրեմն, իրեն կարող էին հենց կնոջ կողքը դնեին: Սրա համար է Ֆրոստն ասում.</w:t>
      </w:r>
    </w:p>
    <w:p>
      <w:pPr>
        <w:pStyle w:val="Normal"/>
        <w:spacing w:lineRule="exact" w:line="240"/>
        <w:ind w:firstLine="360"/>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Times Armenian" w:ascii="Times Armenian" w:hAnsi="Times Armenian"/>
          <w:i/>
          <w:sz w:val="21"/>
          <w:szCs w:val="21"/>
        </w:rPr>
        <w:t>Ու թե ըսենց չի՛,</w:t>
      </w:r>
    </w:p>
    <w:p>
      <w:pPr>
        <w:pStyle w:val="Normal"/>
        <w:ind w:start="360" w:hanging="0"/>
        <w:rPr>
          <w:rFonts w:ascii="Times Armenian" w:hAnsi="Times Armenian" w:cs="Times Armenian"/>
        </w:rPr>
      </w:pPr>
      <w:r>
        <w:rPr>
          <w:rFonts w:cs="Times Armenian" w:ascii="Times Armenian" w:hAnsi="Times Armenian"/>
          <w:i/>
          <w:sz w:val="21"/>
          <w:szCs w:val="21"/>
        </w:rPr>
        <w:t>Պատասխան թո տան</w:t>
      </w:r>
    </w:p>
    <w:p>
      <w:pPr>
        <w:pStyle w:val="Normal"/>
        <w:spacing w:lineRule="exact" w:line="240"/>
        <w:ind w:start="360" w:hanging="0"/>
        <w:rPr>
          <w:rFonts w:ascii="Times Armenian" w:hAnsi="Times Armenian" w:cs="Times Armenian"/>
        </w:rPr>
      </w:pPr>
      <w:r>
        <w:rPr>
          <w:rFonts w:cs="Times Armenian" w:ascii="Times Armenian" w:hAnsi="Times Armenian"/>
          <w:i/>
          <w:sz w:val="21"/>
          <w:szCs w:val="21"/>
        </w:rPr>
        <w:t>Հանգե՛րը երգի:</w:t>
      </w:r>
    </w:p>
    <w:p>
      <w:pPr>
        <w:pStyle w:val="Normal"/>
        <w:spacing w:lineRule="exact" w:line="240"/>
        <w:ind w:start="360" w:hanging="0"/>
        <w:rPr>
          <w:rFonts w:ascii="Times Armenian" w:hAnsi="Times Armenian" w:cs="Times Armenian"/>
        </w:rPr>
      </w:pPr>
      <w:r>
        <w:rPr>
          <w:rFonts w:eastAsia="Times Armenian" w:cs="Times Armenian" w:ascii="Times Armenian" w:hAnsi="Times Armenian"/>
          <w:b/>
          <w:i/>
          <w:sz w:val="21"/>
          <w:szCs w:val="21"/>
        </w:rPr>
        <w:t xml:space="preserve"> </w:t>
      </w:r>
    </w:p>
    <w:p>
      <w:pPr>
        <w:pStyle w:val="Normal"/>
        <w:spacing w:lineRule="exact" w:line="240"/>
        <w:ind w:start="360" w:hanging="0"/>
        <w:rPr>
          <w:rFonts w:ascii="Times Armenian" w:hAnsi="Times Armenian" w:cs="Times Armenian"/>
        </w:rPr>
      </w:pPr>
      <w:r>
        <w:rPr>
          <w:rFonts w:cs="Times Armenian" w:ascii="Times Armenian" w:hAnsi="Times Armenian"/>
          <w:sz w:val="21"/>
          <w:szCs w:val="21"/>
        </w:rPr>
        <w:t>(Այսինքն, «բան էր, ասի</w:t>
      </w:r>
      <w:r>
        <w:rPr>
          <w:rFonts w:cs="Times Armenian" w:ascii="Times Armenian" w:hAnsi="Times Armenian"/>
          <w:b/>
          <w:i/>
          <w:sz w:val="21"/>
          <w:szCs w:val="21"/>
        </w:rPr>
        <w:t>, հանգի՛</w:t>
      </w:r>
      <w:r>
        <w:rPr>
          <w:rFonts w:cs="Times Armenian" w:ascii="Times Armenian" w:hAnsi="Times Armenian"/>
          <w:sz w:val="21"/>
          <w:szCs w:val="21"/>
        </w:rPr>
        <w:t xml:space="preserve">  համար ասի, հո լուրջ չե՞մ ասում»):</w:t>
      </w:r>
    </w:p>
    <w:p>
      <w:pPr>
        <w:pStyle w:val="Normal"/>
        <w:spacing w:lineRule="exact" w:line="240"/>
        <w:ind w:firstLine="360"/>
        <w:jc w:val="both"/>
        <w:rPr>
          <w:rFonts w:ascii="Times Armenian" w:hAnsi="Times Armenian" w:cs="Times Armenian"/>
        </w:rPr>
      </w:pPr>
      <w:r>
        <w:rPr>
          <w:rFonts w:cs="Times Armenian" w:ascii="Times Armenian" w:hAnsi="Times Armenian"/>
          <w:sz w:val="21"/>
          <w:szCs w:val="21"/>
        </w:rPr>
        <w:t>Ու հետո Ֆրոստն ասում է. «Բայց… պըտի՛ էթամ»: Այս խոսքը Ամերի</w:t>
        <w:softHyphen/>
        <w:t>կայում բոլորին հայտնի ժողովրդական երգի կրկներգն է: Ինչ որ է, այս ոտա</w:t>
        <w:softHyphen/>
        <w:t>նավորի վերջին տունն ապացուցում է, որ Ֆրոստը «ֆըռըցնելու» գեր-գերա</w:t>
        <w:softHyphen/>
        <w:t>զանց վարպետ է.</w:t>
      </w:r>
    </w:p>
    <w:p>
      <w:pPr>
        <w:pStyle w:val="Normal"/>
        <w:spacing w:lineRule="exact" w:line="240"/>
        <w:ind w:firstLine="360"/>
        <w:jc w:val="both"/>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i/>
          <w:sz w:val="21"/>
          <w:szCs w:val="21"/>
        </w:rPr>
        <w:t>Գոհ չէղա՝ ընդե յէլ</w:t>
      </w:r>
    </w:p>
    <w:p>
      <w:pPr>
        <w:pStyle w:val="Normal"/>
        <w:ind w:start="360" w:hanging="0"/>
        <w:rPr>
          <w:rFonts w:ascii="Times Armenian" w:hAnsi="Times Armenian" w:cs="Times Armenian"/>
        </w:rPr>
      </w:pPr>
      <w:r>
        <w:rPr>
          <w:rFonts w:cs="Times Armenian" w:ascii="Times Armenian" w:hAnsi="Times Armenian"/>
          <w:i/>
          <w:sz w:val="21"/>
          <w:szCs w:val="21"/>
        </w:rPr>
        <w:t xml:space="preserve">Վարկյան չե՛մ մնա - </w:t>
      </w:r>
    </w:p>
    <w:p>
      <w:pPr>
        <w:pStyle w:val="Normal"/>
        <w:ind w:start="360" w:hanging="0"/>
        <w:rPr>
          <w:rFonts w:ascii="Times Armenian" w:hAnsi="Times Armenian" w:cs="Times Armenian"/>
        </w:rPr>
      </w:pPr>
      <w:r>
        <w:rPr>
          <w:rFonts w:cs="Times Armenian" w:ascii="Times Armenian" w:hAnsi="Times Armenian"/>
          <w:i/>
          <w:sz w:val="21"/>
          <w:szCs w:val="21"/>
        </w:rPr>
        <w:t>Էկա՝ է՛ն յանն էլ</w:t>
      </w:r>
    </w:p>
    <w:p>
      <w:pPr>
        <w:pStyle w:val="Normal"/>
        <w:ind w:start="360" w:hanging="0"/>
        <w:rPr>
          <w:rFonts w:ascii="Times Armenian" w:hAnsi="Times Armenian" w:cs="Times Armenian"/>
        </w:rPr>
      </w:pPr>
      <w:r>
        <w:rPr>
          <w:rFonts w:cs="Times Armenian" w:ascii="Times Armenian" w:hAnsi="Times Armenian"/>
          <w:i/>
          <w:sz w:val="21"/>
          <w:szCs w:val="21"/>
        </w:rPr>
        <w:t>Արդեն կիմանամ:</w:t>
      </w:r>
    </w:p>
    <w:p>
      <w:pPr>
        <w:pStyle w:val="Normal"/>
        <w:spacing w:lineRule="exact" w:line="240"/>
        <w:jc w:val="both"/>
        <w:rPr>
          <w:rFonts w:ascii="Times Armenian" w:hAnsi="Times Armenian" w:cs="Times Armenian"/>
        </w:rPr>
      </w:pPr>
      <w:r>
        <w:rPr>
          <w:rFonts w:cs="Times Armenian" w:ascii="Times Armenian" w:hAnsi="Times Armenian"/>
          <w:i/>
          <w:sz w:val="21"/>
          <w:szCs w:val="21"/>
        </w:rPr>
      </w:r>
    </w:p>
    <w:p>
      <w:pPr>
        <w:pStyle w:val="Normal"/>
        <w:spacing w:lineRule="exact" w:line="240"/>
        <w:ind w:firstLine="360"/>
        <w:jc w:val="both"/>
        <w:rPr>
          <w:rFonts w:ascii="Times Armenian" w:hAnsi="Times Armenian" w:cs="Times Armenian"/>
        </w:rPr>
      </w:pPr>
      <w:r>
        <w:rPr>
          <w:rFonts w:cs="Times Armenian" w:ascii="Times Armenian" w:hAnsi="Times Armenian"/>
          <w:sz w:val="21"/>
          <w:szCs w:val="21"/>
        </w:rPr>
        <w:t>Ռ. Ֆրոստի հայտնի գործերն են</w:t>
      </w:r>
      <w:r>
        <w:rPr>
          <w:rFonts w:cs="Times Armenian" w:ascii="Times Armenian" w:hAnsi="Times Armenian"/>
          <w:b/>
          <w:i/>
          <w:sz w:val="21"/>
          <w:szCs w:val="21"/>
        </w:rPr>
        <w:t>. A Boy’s Will; North of Boston</w:t>
      </w:r>
      <w:r>
        <w:rPr>
          <w:rFonts w:cs="Times Armenian" w:ascii="Times Armenian" w:hAnsi="Times Armenian"/>
          <w:sz w:val="21"/>
          <w:szCs w:val="21"/>
        </w:rPr>
        <w:t xml:space="preserve"> (1913-1914), </w:t>
      </w:r>
      <w:r>
        <w:rPr>
          <w:rFonts w:cs="Times Armenian" w:ascii="Times Armenian" w:hAnsi="Times Armenian"/>
          <w:b/>
          <w:i/>
          <w:sz w:val="21"/>
          <w:szCs w:val="21"/>
        </w:rPr>
        <w:t>New Hampshire</w:t>
      </w:r>
      <w:r>
        <w:rPr>
          <w:rFonts w:cs="Times Armenian" w:ascii="Times Armenian" w:hAnsi="Times Armenian"/>
          <w:sz w:val="21"/>
          <w:szCs w:val="21"/>
        </w:rPr>
        <w:t xml:space="preserve"> (1923), </w:t>
      </w:r>
      <w:r>
        <w:rPr>
          <w:rFonts w:cs="Times Armenian" w:ascii="Times Armenian" w:hAnsi="Times Armenian"/>
          <w:b/>
          <w:i/>
          <w:sz w:val="21"/>
          <w:szCs w:val="21"/>
        </w:rPr>
        <w:t>A Further Range</w:t>
      </w:r>
      <w:r>
        <w:rPr>
          <w:rFonts w:cs="Times Armenian" w:ascii="Times Armenian" w:hAnsi="Times Armenian"/>
          <w:sz w:val="21"/>
          <w:szCs w:val="21"/>
        </w:rPr>
        <w:t xml:space="preserve"> (1936), </w:t>
      </w:r>
      <w:r>
        <w:rPr>
          <w:rFonts w:cs="Times Armenian" w:ascii="Times Armenian" w:hAnsi="Times Armenian"/>
          <w:b/>
          <w:i/>
          <w:sz w:val="21"/>
          <w:szCs w:val="21"/>
        </w:rPr>
        <w:t>A Witness Tree</w:t>
      </w:r>
      <w:r>
        <w:rPr>
          <w:rFonts w:cs="Times Armenian" w:ascii="Times Armenian" w:hAnsi="Times Armenian"/>
          <w:sz w:val="21"/>
          <w:szCs w:val="21"/>
        </w:rPr>
        <w:t xml:space="preserve"> (1942), </w:t>
      </w:r>
      <w:r>
        <w:rPr>
          <w:rFonts w:cs="Times Armenian" w:ascii="Times Armenian" w:hAnsi="Times Armenian"/>
          <w:b/>
          <w:i/>
          <w:sz w:val="21"/>
          <w:szCs w:val="21"/>
        </w:rPr>
        <w:t>The Road Not Taken</w:t>
      </w:r>
      <w:r>
        <w:rPr>
          <w:rFonts w:cs="Times Armenian" w:ascii="Times Armenian" w:hAnsi="Times Armenian"/>
          <w:sz w:val="21"/>
          <w:szCs w:val="21"/>
        </w:rPr>
        <w:t xml:space="preserve"> (1951), </w:t>
      </w:r>
      <w:r>
        <w:rPr>
          <w:rFonts w:cs="Times Armenian" w:ascii="Times Armenian" w:hAnsi="Times Armenian"/>
          <w:b/>
          <w:i/>
          <w:sz w:val="21"/>
          <w:szCs w:val="21"/>
        </w:rPr>
        <w:t>In the Clearing</w:t>
      </w:r>
      <w:r>
        <w:rPr>
          <w:rFonts w:cs="Times Armenian" w:ascii="Times Armenian" w:hAnsi="Times Armenian"/>
          <w:sz w:val="21"/>
          <w:szCs w:val="21"/>
        </w:rPr>
        <w:t xml:space="preserve"> (1962), ևն:</w:t>
      </w:r>
    </w:p>
    <w:p>
      <w:pPr>
        <w:pStyle w:val="Normal"/>
        <w:spacing w:lineRule="exact" w:line="240"/>
        <w:ind w:firstLine="360"/>
        <w:jc w:val="both"/>
        <w:rPr>
          <w:rFonts w:ascii="Times Armenian" w:hAnsi="Times Armenian" w:cs="Times Armenian"/>
        </w:rPr>
      </w:pPr>
      <w:r>
        <w:rPr>
          <w:rFonts w:cs="Times Armenian" w:ascii="Times Armenian" w:hAnsi="Times Armenian"/>
          <w:sz w:val="21"/>
          <w:szCs w:val="21"/>
        </w:rPr>
        <w:t>Ֆրոստը գյուղացի է, ու պատմում է գյուղի մասին: Ու Ֆրոստի աչքն այն</w:t>
        <w:softHyphen/>
        <w:t>քան է սուր, որ ինքը պոեզիա է տեսնում ամե՜ն- ամե՜ն ինչի մեջ: Թու</w:t>
        <w:softHyphen/>
        <w:t>ման</w:t>
        <w:softHyphen/>
        <w:t>յանի պես: Ու Ֆրոստը նաև վերլիբրի ամենալավ վարպետներից մեկն է (չնա</w:t>
        <w:softHyphen/>
        <w:t>յած իր դասական մետրերով գրած ուղղակի չքնաղ ոտանավորներին):</w:t>
      </w:r>
    </w:p>
    <w:p>
      <w:pPr>
        <w:pStyle w:val="Normal"/>
        <w:spacing w:lineRule="exact" w:line="240"/>
        <w:ind w:firstLine="360"/>
        <w:jc w:val="both"/>
        <w:rPr>
          <w:rFonts w:ascii="Times Armenian" w:hAnsi="Times Armenian" w:cs="Times Armenian"/>
        </w:rPr>
      </w:pPr>
      <w:r>
        <w:rPr>
          <w:rFonts w:eastAsia="Times Armenian" w:cs="Times Armenian" w:ascii="Times Armenian" w:hAnsi="Times Armenian"/>
          <w:sz w:val="21"/>
          <w:szCs w:val="21"/>
        </w:rPr>
        <w:t xml:space="preserve"> </w:t>
      </w:r>
      <w:r>
        <w:rPr>
          <w:rFonts w:cs="Times Armenian" w:ascii="Times Armenian" w:hAnsi="Times Armenian"/>
          <w:b/>
          <w:i/>
          <w:sz w:val="21"/>
          <w:szCs w:val="21"/>
        </w:rPr>
        <w:t>Հենց Ֆրոստն է, ով պարսկական ռուբայիների սիստեմով լիքը ոտանա</w:t>
        <w:softHyphen/>
        <w:t>վոր ունի գրած, այսինքն, այնպիսի ոտանավոր, ինչի ամեն մի տունն ռուբայի է, բայց Ֆրոստը հաջորդ տուն-ռուբային հանգավորում է նախորդ տուն-ռու</w:t>
        <w:softHyphen/>
        <w:t xml:space="preserve">բայու 3-րդ` չհանգավորվող տողի հանգով: </w:t>
      </w:r>
    </w:p>
    <w:p>
      <w:pPr>
        <w:pStyle w:val="Normal"/>
        <w:spacing w:lineRule="exact" w:line="240"/>
        <w:ind w:firstLine="360"/>
        <w:jc w:val="both"/>
        <w:rPr>
          <w:rFonts w:ascii="Times Armenian" w:hAnsi="Times Armenian" w:cs="Times Armenian"/>
        </w:rPr>
      </w:pPr>
      <w:r>
        <w:rPr>
          <w:rFonts w:cs="Times Armenian" w:ascii="Times Armenian" w:hAnsi="Times Armenian"/>
          <w:sz w:val="21"/>
          <w:szCs w:val="21"/>
        </w:rPr>
        <w:t>Արդեն հիշատակածս պրն Արտեմ Հարությունյանը չի տեսել, որ Ֆրոստի գրած ոտանավորների մի մասի ամեն մի տունն ռուբայի է, չնայած արևելցին հենց Արտեմն ի՛նքն է, ոչ թե Ֆրոստը, ու պրն Արտեմն այդ ռուբայիներով գը</w:t>
        <w:softHyphen/>
        <w:t>րած ոտանավոր</w:t>
        <w:softHyphen/>
        <w:t xml:space="preserve">ները «թարգմանել է» այն տեսակ «բառադի» ձևերով, որոնք ոչ մի կապ չունեն ո՛չ պարսկական ռուբայու, ոչ է՛լ Ֆրոստի ռուբայիների հետ: </w:t>
      </w:r>
    </w:p>
    <w:p>
      <w:pPr>
        <w:pStyle w:val="Normal"/>
        <w:spacing w:lineRule="exact" w:line="240"/>
        <w:ind w:firstLine="360"/>
        <w:jc w:val="both"/>
        <w:rPr>
          <w:rFonts w:ascii="Times Armenian" w:hAnsi="Times Armenian" w:cs="Times Armenian"/>
        </w:rPr>
      </w:pPr>
      <w:r>
        <w:rPr>
          <w:rFonts w:cs="Times Armenian" w:ascii="Times Armenian" w:hAnsi="Times Armenian"/>
          <w:sz w:val="21"/>
          <w:szCs w:val="21"/>
        </w:rPr>
        <w:t>Ափսոս, որովհետև Արտեմի «ռուբայիները» կարդալով, հայ ընթերցողը հենց կիմանա, թե Ֆրոստը պրն Ար</w:t>
        <w:softHyphen/>
        <w:t xml:space="preserve">տեմի պես է գրում: </w:t>
      </w:r>
    </w:p>
    <w:p>
      <w:pPr>
        <w:pStyle w:val="Normal"/>
        <w:spacing w:lineRule="exact" w:line="240"/>
        <w:ind w:firstLine="360"/>
        <w:jc w:val="both"/>
        <w:rPr>
          <w:rFonts w:ascii="Times Armenian" w:hAnsi="Times Armenian" w:cs="Times Armenian"/>
        </w:rPr>
      </w:pPr>
      <w:r>
        <w:rPr>
          <w:rFonts w:cs="Times Armenian" w:ascii="Times Armenian" w:hAnsi="Times Armenian"/>
          <w:sz w:val="21"/>
          <w:szCs w:val="21"/>
        </w:rPr>
        <w:t xml:space="preserve">Մի բան էլ ասեմ: </w:t>
      </w:r>
    </w:p>
    <w:p>
      <w:pPr>
        <w:pStyle w:val="Normal"/>
        <w:spacing w:lineRule="exact" w:line="240"/>
        <w:ind w:firstLine="360"/>
        <w:jc w:val="both"/>
        <w:rPr>
          <w:rFonts w:ascii="Times Armenian" w:hAnsi="Times Armenian" w:cs="Times Armenian"/>
        </w:rPr>
      </w:pPr>
      <w:r>
        <w:rPr>
          <w:rFonts w:cs="Times Armenian" w:ascii="Times Armenian" w:hAnsi="Times Armenian"/>
          <w:sz w:val="21"/>
          <w:szCs w:val="21"/>
        </w:rPr>
        <w:t>Օմար Խայամի մահից մոտ 600 տարի հետո անգլիացի Էդվարդ Ֆից</w:t>
        <w:softHyphen/>
        <w:t>ջերալդն էր (Edward Fitzgerald, 1809-1883), ով, բառացի, հայտնագործեց Խայամին, ում նույնիսկ հենց իրենք` պարսիկներն էին մոռացել, ու հրաշալի թարգմանեց Խայամի քառյակներն անգլերենով, ու ողջ աշխարհին համո</w:t>
        <w:softHyphen/>
        <w:t xml:space="preserve">զեց, որ Խայամը հանճարեղ է: </w:t>
      </w:r>
    </w:p>
    <w:p>
      <w:pPr>
        <w:pStyle w:val="Normal"/>
        <w:spacing w:lineRule="exact" w:line="240"/>
        <w:ind w:firstLine="360"/>
        <w:jc w:val="both"/>
        <w:rPr>
          <w:rFonts w:ascii="Times Armenian" w:hAnsi="Times Armenian" w:cs="Times Armenian"/>
        </w:rPr>
      </w:pPr>
      <w:r>
        <w:rPr>
          <w:rFonts w:cs="Times Armenian" w:ascii="Times Armenian" w:hAnsi="Times Armenian"/>
          <w:sz w:val="21"/>
          <w:szCs w:val="21"/>
        </w:rPr>
        <w:t>Ու ափսոս, որ արևելցի Արտեմ Հարությունյանը, ի տարբերություն ան</w:t>
        <w:softHyphen/>
        <w:t>գլո</w:t>
        <w:softHyphen/>
        <w:t>սաքս Էդվարդ Ֆիցջերալդի, ու Ֆիցջերալդից մոտ 100 տարի հետո, չի է՛լ հաս</w:t>
        <w:softHyphen/>
        <w:t>կանում, թե ռուբային ինչ է: Հազար-հազար ափսոս: Թե որ սա՛ չի ողբ</w:t>
        <w:softHyphen/>
        <w:t xml:space="preserve">երգությունը, բա էլ ի՞նչն է: </w:t>
      </w:r>
    </w:p>
    <w:p>
      <w:pPr>
        <w:pStyle w:val="TextBodyIndent"/>
        <w:spacing w:lineRule="auto" w:line="240"/>
        <w:ind w:hanging="0"/>
        <w:rPr>
          <w:rFonts w:ascii="Times Armenian" w:hAnsi="Times Armenian" w:cs="Times Armenian"/>
        </w:rPr>
      </w:pPr>
      <w:r>
        <w:rPr>
          <w:rFonts w:cs="Times Armenian" w:ascii="Times Armenian" w:hAnsi="Times Armenian"/>
          <w:sz w:val="21"/>
          <w:szCs w:val="21"/>
        </w:rPr>
      </w:r>
    </w:p>
    <w:p>
      <w:pPr>
        <w:pStyle w:val="TextBodyIndent"/>
        <w:spacing w:lineRule="auto" w:line="240"/>
        <w:ind w:firstLine="360"/>
        <w:jc w:val="center"/>
        <w:rPr>
          <w:rFonts w:ascii="Times Armenian" w:hAnsi="Times Armenian" w:cs="Times Armenian"/>
        </w:rPr>
      </w:pPr>
      <w:r>
        <w:rPr>
          <w:rFonts w:cs="Times Armenian" w:ascii="Times Armenian" w:hAnsi="Times Armenian"/>
          <w:sz w:val="21"/>
          <w:szCs w:val="21"/>
        </w:rPr>
        <w:t>***</w:t>
      </w:r>
    </w:p>
    <w:p>
      <w:pPr>
        <w:pStyle w:val="TextBodyIndent"/>
        <w:spacing w:lineRule="auto" w:line="240"/>
        <w:ind w:firstLine="360"/>
        <w:jc w:val="both"/>
        <w:rPr>
          <w:rFonts w:ascii="Times Armenian" w:hAnsi="Times Armenian" w:cs="Times Armenian"/>
        </w:rPr>
      </w:pPr>
      <w:r>
        <w:rPr>
          <w:rFonts w:cs="Times Armenian" w:ascii="Times Armenian" w:hAnsi="Times Armenian"/>
          <w:sz w:val="21"/>
          <w:szCs w:val="21"/>
        </w:rPr>
      </w:r>
    </w:p>
    <w:p>
      <w:pPr>
        <w:pStyle w:val="Heading3"/>
        <w:numPr>
          <w:ilvl w:val="0"/>
          <w:numId w:val="0"/>
        </w:numPr>
        <w:ind w:start="720" w:hanging="432"/>
        <w:rPr>
          <w:rFonts w:ascii="Times Armenian" w:hAnsi="Times Armenian" w:cs="Times Armenian"/>
        </w:rPr>
      </w:pPr>
      <w:bookmarkStart w:id="103" w:name="__RefHeading___Toc409540417"/>
      <w:r>
        <w:rPr>
          <w:rFonts w:cs="Times Armenian" w:ascii="Times Armenian" w:hAnsi="Times Armenian"/>
        </w:rPr>
        <w:t>Թոմաս Հարդին</w:t>
      </w:r>
      <w:r>
        <w:rPr/>
        <w:t xml:space="preserve"> (THOMAS HARDY, 1840-1928)</w:t>
      </w:r>
      <w:bookmarkEnd w:id="103"/>
      <w:r>
        <w:rPr/>
        <w:t xml:space="preserve"> </w:t>
      </w:r>
    </w:p>
    <w:p>
      <w:pPr>
        <w:pStyle w:val="TextBodyIndent"/>
        <w:spacing w:lineRule="auto" w:line="240"/>
        <w:ind w:hanging="0"/>
        <w:jc w:val="both"/>
        <w:rPr>
          <w:rFonts w:ascii="Times Armenian" w:hAnsi="Times Armenian" w:cs="Times Armenian"/>
        </w:rPr>
      </w:pPr>
      <w:r>
        <w:rPr>
          <w:rFonts w:cs="Times Armenian" w:ascii="Times Armenian" w:hAnsi="Times Armenian"/>
          <w:b w:val="false"/>
          <w:i w:val="false"/>
          <w:sz w:val="21"/>
          <w:szCs w:val="21"/>
        </w:rPr>
        <w:t>համարվում է ոչ միայն անգլիալեզու, այլև ողջ աշխարհի 19-20-րդ դարի ամենախորը, ամենա</w:t>
        <w:softHyphen/>
        <w:t>մարդ</w:t>
        <w:softHyphen/>
        <w:t>կային ու ամենասքանչելի պոետներից ու արձակագիրներից մեկը, եթե ոչ ա</w:t>
        <w:softHyphen/>
        <w:t>մենանշանավորը:</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 xml:space="preserve">Հարդին ծնվել է Անգլիայի Վեսեքս կոմսությունում, ստացել է դասական` ու հետո էլ` ճարտարապետի կրթություն: Իր առաջին վեպը, </w:t>
      </w:r>
      <w:r>
        <w:rPr>
          <w:rFonts w:cs="Times Armenian" w:ascii="Times Armenian" w:hAnsi="Times Armenian"/>
          <w:sz w:val="21"/>
          <w:szCs w:val="21"/>
        </w:rPr>
        <w:t>Desperate Re</w:t>
        <w:softHyphen/>
        <w:t>me</w:t>
        <w:softHyphen/>
        <w:t>dies-ը,</w:t>
      </w:r>
      <w:r>
        <w:rPr>
          <w:rFonts w:cs="Times Armenian" w:ascii="Times Armenian" w:hAnsi="Times Armenian"/>
          <w:b w:val="false"/>
          <w:i w:val="false"/>
          <w:sz w:val="21"/>
          <w:szCs w:val="21"/>
        </w:rPr>
        <w:t xml:space="preserve"> հրատարակել է 1871-ին, 31 տարեկան, ու դրանից հետո, մոտ 20 տա</w:t>
        <w:softHyphen/>
        <w:t>րի, գրել է արձակ ու համարվել է վիկտորյան շրջանի ամենախոշոր ար</w:t>
        <w:softHyphen/>
        <w:t>ձա</w:t>
        <w:softHyphen/>
        <w:t>կա</w:t>
        <w:softHyphen/>
        <w:t>գիրը:</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 xml:space="preserve">Հարդու կարևոր վեպերն են` </w:t>
      </w:r>
      <w:r>
        <w:rPr>
          <w:rFonts w:cs="Times Armenian" w:ascii="Times Armenian" w:hAnsi="Times Armenian"/>
          <w:sz w:val="21"/>
          <w:szCs w:val="21"/>
        </w:rPr>
        <w:t>Far from the Maddening Crowd-ը</w:t>
      </w:r>
      <w:r>
        <w:rPr>
          <w:rFonts w:cs="Times Armenian" w:ascii="Times Armenian" w:hAnsi="Times Armenian"/>
          <w:b w:val="false"/>
          <w:i w:val="false"/>
          <w:sz w:val="21"/>
          <w:szCs w:val="21"/>
        </w:rPr>
        <w:t xml:space="preserve">, 1874, </w:t>
      </w:r>
      <w:r>
        <w:rPr>
          <w:rFonts w:cs="Times Armenian" w:ascii="Times Armenian" w:hAnsi="Times Armenian"/>
          <w:sz w:val="21"/>
          <w:szCs w:val="21"/>
        </w:rPr>
        <w:t>The Return of the Native-ը,</w:t>
      </w:r>
      <w:r>
        <w:rPr>
          <w:rFonts w:cs="Times Armenian" w:ascii="Times Armenian" w:hAnsi="Times Armenian"/>
          <w:b w:val="false"/>
          <w:i w:val="false"/>
          <w:sz w:val="21"/>
          <w:szCs w:val="21"/>
        </w:rPr>
        <w:t xml:space="preserve"> 1878, </w:t>
      </w:r>
      <w:r>
        <w:rPr>
          <w:rFonts w:cs="Times Armenian" w:ascii="Times Armenian" w:hAnsi="Times Armenian"/>
          <w:sz w:val="21"/>
          <w:szCs w:val="21"/>
        </w:rPr>
        <w:t>The Mayor of Casterbridge-ը,</w:t>
      </w:r>
      <w:r>
        <w:rPr>
          <w:rFonts w:cs="Times Armenian" w:ascii="Times Armenian" w:hAnsi="Times Armenian"/>
          <w:b w:val="false"/>
          <w:i w:val="false"/>
          <w:sz w:val="21"/>
          <w:szCs w:val="21"/>
        </w:rPr>
        <w:t xml:space="preserve"> 1887 ու </w:t>
      </w:r>
      <w:r>
        <w:rPr>
          <w:rFonts w:cs="Times Armenian" w:ascii="Times Armenian" w:hAnsi="Times Armenian"/>
          <w:sz w:val="21"/>
          <w:szCs w:val="21"/>
        </w:rPr>
        <w:t>Tess of the D’Urbernilles-ը,</w:t>
      </w:r>
      <w:r>
        <w:rPr>
          <w:rFonts w:cs="Times Armenian" w:ascii="Times Armenian" w:hAnsi="Times Armenian"/>
          <w:b w:val="false"/>
          <w:i w:val="false"/>
          <w:sz w:val="21"/>
          <w:szCs w:val="21"/>
        </w:rPr>
        <w:t xml:space="preserve"> 1891: </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1896-ին Հարդին գրեց իր վերջին վեհապանծ, բայց անողոք ու մռայլ մի վե</w:t>
        <w:softHyphen/>
        <w:t xml:space="preserve">պը, </w:t>
      </w:r>
      <w:r>
        <w:rPr>
          <w:rFonts w:cs="Times Armenian" w:ascii="Times Armenian" w:hAnsi="Times Armenian"/>
          <w:sz w:val="21"/>
          <w:szCs w:val="21"/>
        </w:rPr>
        <w:t>Jude the Obscure-ը,</w:t>
      </w:r>
      <w:r>
        <w:rPr>
          <w:rFonts w:cs="Times Armenian" w:ascii="Times Armenian" w:hAnsi="Times Armenian"/>
          <w:b w:val="false"/>
          <w:i w:val="false"/>
          <w:sz w:val="21"/>
          <w:szCs w:val="21"/>
        </w:rPr>
        <w:t xml:space="preserve"> ինչը թշնամանքով դիմավորեցին, ու դրանից հետո, 58 տարեկան, անցավ պոեզիային, ու գրեց 900-ից ավել գերազանց ոտա</w:t>
        <w:softHyphen/>
        <w:t>նավոր ու պոեմ (մոտ 20 հատորի ծավալով):</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sz w:val="21"/>
          <w:szCs w:val="21"/>
        </w:rPr>
        <w:t>Հարդու չափածոն արտառոց խորն է ու սքանչելի, չնայած մետրիկայի ա</w:t>
        <w:softHyphen/>
        <w:t>ռու</w:t>
        <w:softHyphen/>
        <w:t>մով Հարդին ոչ մի նորության չէր ձգտում: Գրում էր դասական մե</w:t>
        <w:softHyphen/>
        <w:t>տրե</w:t>
        <w:softHyphen/>
        <w:t>րով (ի տարբերություն մեր արտեմիստների), բայց ասելիքի կառուց</w:t>
        <w:softHyphen/>
        <w:t>վածքն ու դա</w:t>
        <w:softHyphen/>
        <w:t>սավորությունն ու «բանաձևերի» անսպասելիությունն ու նրբա</w:t>
        <w:softHyphen/>
        <w:t>գեղու</w:t>
        <w:softHyphen/>
        <w:t>թյունն ու խորությունն այնքան արտառոց էին, որ Հարդուն համաշխար</w:t>
        <w:softHyphen/>
        <w:t>հային փառք բերին (երևի մենք այս աշխարհից չենք, որ այդ փառքի մասին չենք լսել: Ափ</w:t>
        <w:softHyphen/>
        <w:t>սոս):</w:t>
      </w:r>
    </w:p>
    <w:p>
      <w:pPr>
        <w:pStyle w:val="TextBodyIndent"/>
        <w:spacing w:lineRule="auto" w:line="240"/>
        <w:ind w:firstLine="360"/>
        <w:jc w:val="center"/>
        <w:rPr>
          <w:rFonts w:ascii="Times Armenian" w:hAnsi="Times Armenian" w:cs="Times Armenian"/>
        </w:rPr>
      </w:pPr>
      <w:r>
        <w:rPr>
          <w:rFonts w:cs="Times Armenian" w:ascii="Times Armenian" w:hAnsi="Times Armenian"/>
          <w:sz w:val="21"/>
          <w:szCs w:val="21"/>
        </w:rPr>
        <w:t>***</w:t>
      </w:r>
    </w:p>
    <w:p>
      <w:pPr>
        <w:pStyle w:val="TextBodyIndent"/>
        <w:spacing w:lineRule="auto" w:line="240"/>
        <w:ind w:firstLine="360"/>
        <w:rPr>
          <w:rFonts w:ascii="Times Armenian" w:hAnsi="Times Armenian" w:cs="Times Armenian"/>
        </w:rPr>
      </w:pPr>
      <w:r>
        <w:rPr>
          <w:rFonts w:cs="Times Armenian" w:ascii="Times Armenian" w:hAnsi="Times Armenian"/>
          <w:sz w:val="21"/>
          <w:szCs w:val="21"/>
        </w:rPr>
      </w:r>
    </w:p>
    <w:p>
      <w:pPr>
        <w:pStyle w:val="Heading3"/>
        <w:numPr>
          <w:ilvl w:val="0"/>
          <w:numId w:val="0"/>
        </w:numPr>
        <w:ind w:start="0" w:firstLine="284"/>
        <w:rPr>
          <w:rFonts w:ascii="Times Armenian" w:hAnsi="Times Armenian" w:cs="Times Armenian"/>
        </w:rPr>
      </w:pPr>
      <w:bookmarkStart w:id="104" w:name="__RefHeading___Toc409540418"/>
      <w:r>
        <w:rPr>
          <w:rFonts w:cs="Times Armenian" w:ascii="Times Armenian" w:hAnsi="Times Armenian"/>
        </w:rPr>
        <w:t>ԴԵՅՎԻԴ ՀԵՐԲԵՐԹ ԼՈՎՐԵՆՍԸ</w:t>
      </w:r>
      <w:bookmarkEnd w:id="104"/>
      <w:r>
        <w:rPr>
          <w:rFonts w:cs="Times Armenian" w:ascii="Times Armenian" w:hAnsi="Times Armenian"/>
        </w:rPr>
        <w:t xml:space="preserve">  </w:t>
      </w:r>
    </w:p>
    <w:p>
      <w:pPr>
        <w:pStyle w:val="Heading3"/>
        <w:numPr>
          <w:ilvl w:val="0"/>
          <w:numId w:val="0"/>
        </w:numPr>
        <w:ind w:start="0" w:firstLine="284"/>
        <w:rPr>
          <w:rFonts w:ascii="Times Armenian" w:hAnsi="Times Armenian" w:cs="Times Armenian"/>
        </w:rPr>
      </w:pPr>
      <w:bookmarkStart w:id="105" w:name="__RefHeading___Toc409540419"/>
      <w:r>
        <w:rPr>
          <w:rFonts w:cs="Times Armenian" w:ascii="Times Armenian" w:hAnsi="Times Armenian"/>
        </w:rPr>
        <w:t>(DAVID HERBERT LAWRENCE 1885-1930)</w:t>
      </w:r>
      <w:bookmarkEnd w:id="105"/>
      <w:r>
        <w:rPr>
          <w:rFonts w:cs="Times Armenian" w:ascii="Times Armenian" w:hAnsi="Times Armenian"/>
        </w:rPr>
        <w:t xml:space="preserve"> </w:t>
      </w:r>
    </w:p>
    <w:p>
      <w:pPr>
        <w:pStyle w:val="Normal"/>
        <w:tabs>
          <w:tab w:val="clear" w:pos="709"/>
          <w:tab w:val="left" w:pos="5220" w:leader="none"/>
        </w:tabs>
        <w:jc w:val="both"/>
        <w:rPr>
          <w:rFonts w:ascii="Times Armenian" w:hAnsi="Times Armenian" w:cs="Times Armenian"/>
        </w:rPr>
      </w:pPr>
      <w:r>
        <w:rPr>
          <w:rFonts w:cs="Times Armenian" w:ascii="Times Armenian" w:hAnsi="Times Armenian"/>
          <w:sz w:val="21"/>
          <w:szCs w:val="21"/>
        </w:rPr>
        <w:t>20-րդ դարի թերևս ամենաշանավոր ավանգարդիստն է, չնայած Լովրենսի գործերի հետ նոր ծանոթացողին գուցե թվա, թե դրանց մեջ ո՛չ մի նոր, ո՛չ մի ավանգարդիստական բան չկա:</w:t>
      </w:r>
    </w:p>
    <w:p>
      <w:pPr>
        <w:pStyle w:val="Normal"/>
        <w:tabs>
          <w:tab w:val="clear" w:pos="709"/>
          <w:tab w:val="left" w:pos="5220" w:leader="none"/>
        </w:tabs>
        <w:ind w:firstLine="360"/>
        <w:jc w:val="both"/>
        <w:rPr>
          <w:rFonts w:ascii="Times Armenian" w:hAnsi="Times Armenian" w:cs="Times Armenian"/>
        </w:rPr>
      </w:pPr>
      <w:r>
        <w:rPr>
          <w:rFonts w:cs="Times Armenian" w:ascii="Times Armenian" w:hAnsi="Times Armenian"/>
          <w:sz w:val="21"/>
          <w:szCs w:val="21"/>
        </w:rPr>
        <w:t>Լովրենսի ոտանավորները նման չեն Թ. Ս. Էլիոթի ոտանավորներին, չը</w:t>
        <w:softHyphen/>
        <w:t>նայած ինքն Էլիոթից պակաս «սյուռեա</w:t>
        <w:softHyphen/>
        <w:t>լիստ» կամ արտառոց չի համարվում:</w:t>
      </w:r>
    </w:p>
    <w:p>
      <w:pPr>
        <w:pStyle w:val="Normal"/>
        <w:tabs>
          <w:tab w:val="clear" w:pos="709"/>
          <w:tab w:val="left" w:pos="5220" w:leader="none"/>
        </w:tabs>
        <w:ind w:firstLine="360"/>
        <w:jc w:val="both"/>
        <w:rPr>
          <w:rFonts w:ascii="Times Armenian" w:hAnsi="Times Armenian" w:cs="Times Armenian"/>
        </w:rPr>
      </w:pPr>
      <w:r>
        <w:rPr>
          <w:rFonts w:eastAsia="Times Armenian" w:cs="Times Armenian" w:ascii="Times Armenian" w:hAnsi="Times Armenian"/>
          <w:sz w:val="21"/>
          <w:szCs w:val="21"/>
        </w:rPr>
        <w:t xml:space="preserve"> </w:t>
      </w:r>
      <w:r>
        <w:rPr>
          <w:rFonts w:cs="Times Armenian" w:ascii="Times Armenian" w:hAnsi="Times Armenian"/>
          <w:sz w:val="21"/>
          <w:szCs w:val="21"/>
        </w:rPr>
        <w:t>Լովրենսը ֆուտուրիստ չի ու չի էլ նմանակում իր օրերին մոդա այդ հո</w:t>
        <w:softHyphen/>
        <w:t>սան</w:t>
        <w:softHyphen/>
        <w:t>քին: Լովրենսը նաև բանի տեղ չեր դնում Ջոզեֆ Կոնրադի ցուցադրական «նորարարությանը», իսկ Ջեյմզ Ջոյսին էլ ատում էր:</w:t>
      </w:r>
    </w:p>
    <w:p>
      <w:pPr>
        <w:pStyle w:val="Normal"/>
        <w:ind w:firstLine="360"/>
        <w:jc w:val="both"/>
        <w:rPr>
          <w:rFonts w:ascii="Times Armenian" w:hAnsi="Times Armenian" w:cs="Times Armenian"/>
        </w:rPr>
      </w:pPr>
      <w:r>
        <w:rPr>
          <w:rFonts w:cs="Times Armenian" w:ascii="Times Armenian" w:hAnsi="Times Armenian"/>
          <w:sz w:val="21"/>
          <w:szCs w:val="21"/>
        </w:rPr>
        <w:t>Որ Լովրենսը նման չի ո՛չ Վոլտ Վիթմենին, ո՛չ իր մա</w:t>
        <w:softHyphen/>
        <w:t>հից տասնամյակից էլ հետո նոբելյան մրցանակ ստացած արդեն հիշյալ Թ. Ս. Էլիո</w:t>
        <w:softHyphen/>
        <w:t>թին, ոչ է՛լ հետագայի ու մանավանդ այսօրվա մեր տեղական ու ար</w:t>
        <w:softHyphen/>
        <w:t>տա</w:t>
        <w:softHyphen/>
        <w:softHyphen/>
        <w:t>սահմանյան ար</w:t>
        <w:softHyphen/>
        <w:t>տե</w:t>
        <w:softHyphen/>
        <w:softHyphen/>
        <w:t>միստ</w:t>
        <w:softHyphen/>
        <w:t xml:space="preserve">ներին, հաստատ է: </w:t>
      </w:r>
    </w:p>
    <w:p>
      <w:pPr>
        <w:pStyle w:val="Normal"/>
        <w:ind w:firstLine="360"/>
        <w:jc w:val="both"/>
        <w:rPr>
          <w:rFonts w:ascii="Times Armenian" w:hAnsi="Times Armenian" w:cs="Times Armenian"/>
        </w:rPr>
      </w:pPr>
      <w:r>
        <w:rPr>
          <w:rFonts w:cs="Times Armenian" w:ascii="Times Armenian" w:hAnsi="Times Armenian"/>
          <w:sz w:val="21"/>
          <w:szCs w:val="21"/>
        </w:rPr>
        <w:t>Իհարկե, Լովրենսը չունի ո՛չ Հարդու, ո՛չ Շեքսպիրի ու Միլթոնի, ոչ է՛լ Էմ</w:t>
        <w:softHyphen/>
        <w:t>սո</w:t>
        <w:softHyphen/>
        <w:t>նի ու սրանց պես իրոք խորամիտ գրողների կրթությունն ու գիտելիք</w:t>
        <w:softHyphen/>
        <w:t>ները, մանավանդ բնական գիտություններից: Բայց, հետևելով իր երևի բնա</w:t>
        <w:softHyphen/>
        <w:t>տուր ճաշակին, Լովրենսը միշտ դիպուկ ու ճշմարիտ պատմող է ու հրաշալի տեխ</w:t>
        <w:softHyphen/>
        <w:t>նիկ: Ու իհարկե, բոլոր մեծ վարպետների պես, անխոնջ ու անդադրում աշ</w:t>
        <w:softHyphen/>
        <w:t>խա</w:t>
        <w:softHyphen/>
        <w:t>տա</w:t>
        <w:softHyphen/>
        <w:t xml:space="preserve">վոր է: </w:t>
      </w:r>
    </w:p>
    <w:p>
      <w:pPr>
        <w:pStyle w:val="Normal"/>
        <w:ind w:firstLine="360"/>
        <w:jc w:val="both"/>
        <w:rPr>
          <w:rFonts w:ascii="Times Armenian" w:hAnsi="Times Armenian" w:cs="Times Armenian"/>
        </w:rPr>
      </w:pPr>
      <w:r>
        <w:rPr>
          <w:rFonts w:cs="Times Armenian" w:ascii="Times Armenian" w:hAnsi="Times Armenian"/>
          <w:sz w:val="21"/>
          <w:szCs w:val="21"/>
        </w:rPr>
        <w:t>Լովրենսի հայրը հանքափոր էր, մայրը` բարձրաշխարհիկության հա</w:t>
        <w:softHyphen/>
        <w:t>վակ</w:t>
        <w:softHyphen/>
        <w:softHyphen/>
        <w:t>նություններով կին, ով չէր հավանում ամուսնու պարզ վարք ու բարքը, մանա</w:t>
        <w:softHyphen/>
        <w:t>վանդ բանվորին հատուկ փնթիությունն ու ոչ հազվագյուտ խմելը: Երևի սրա պատճառով էլ Լովրենսը հույժ ջղային էր ու պոռթկուն ու ահավոր զգա</w:t>
        <w:softHyphen/>
        <w:t>յուն:</w:t>
      </w:r>
    </w:p>
    <w:p>
      <w:pPr>
        <w:pStyle w:val="Normal"/>
        <w:ind w:firstLine="360"/>
        <w:jc w:val="both"/>
        <w:rPr>
          <w:rFonts w:ascii="Times Armenian" w:hAnsi="Times Armenian" w:cs="Times Armenian"/>
        </w:rPr>
      </w:pPr>
      <w:r>
        <w:rPr>
          <w:rFonts w:cs="Times Armenian" w:ascii="Times Armenian" w:hAnsi="Times Armenian"/>
          <w:sz w:val="21"/>
          <w:szCs w:val="21"/>
        </w:rPr>
        <w:t xml:space="preserve">Լովրենսի գլխավոր արձակ գործերն են` </w:t>
      </w:r>
      <w:r>
        <w:rPr>
          <w:rFonts w:cs="Times Armenian" w:ascii="Times Armenian" w:hAnsi="Times Armenian"/>
          <w:b/>
          <w:i/>
          <w:sz w:val="21"/>
          <w:szCs w:val="21"/>
        </w:rPr>
        <w:t>Psychoanalysis and the Uncon</w:t>
        <w:softHyphen/>
        <w:t>scious-ը</w:t>
      </w:r>
      <w:r>
        <w:rPr>
          <w:rFonts w:cs="Times Armenian" w:ascii="Times Armenian" w:hAnsi="Times Armenian"/>
          <w:sz w:val="21"/>
          <w:szCs w:val="21"/>
        </w:rPr>
        <w:t xml:space="preserve"> (1921) </w:t>
      </w:r>
      <w:r>
        <w:rPr>
          <w:rFonts w:cs="Times Armenian" w:ascii="Times Armenian" w:hAnsi="Times Armenian"/>
          <w:b/>
          <w:i/>
          <w:sz w:val="21"/>
          <w:szCs w:val="21"/>
        </w:rPr>
        <w:t>Fantasia of the unconscious-ը</w:t>
      </w:r>
      <w:r>
        <w:rPr>
          <w:rFonts w:cs="Times Armenian" w:ascii="Times Armenian" w:hAnsi="Times Armenian"/>
          <w:sz w:val="21"/>
          <w:szCs w:val="21"/>
        </w:rPr>
        <w:t xml:space="preserve"> (1922) </w:t>
      </w:r>
      <w:r>
        <w:rPr>
          <w:rFonts w:cs="Times Armenian" w:ascii="Times Armenian" w:hAnsi="Times Armenian"/>
          <w:b/>
          <w:i/>
          <w:sz w:val="21"/>
          <w:szCs w:val="21"/>
        </w:rPr>
        <w:t>The Captain’s Doll-ը, The Ladybird-ը, Kangaroo-ն</w:t>
      </w:r>
      <w:r>
        <w:rPr>
          <w:rFonts w:cs="Times Armenian" w:ascii="Times Armenian" w:hAnsi="Times Armenian"/>
          <w:sz w:val="21"/>
          <w:szCs w:val="21"/>
        </w:rPr>
        <w:t xml:space="preserve"> (1923), </w:t>
      </w:r>
      <w:r>
        <w:rPr>
          <w:rFonts w:cs="Times Armenian" w:ascii="Times Armenian" w:hAnsi="Times Armenian"/>
          <w:b/>
          <w:i/>
          <w:sz w:val="21"/>
          <w:szCs w:val="21"/>
        </w:rPr>
        <w:t>The Boy in the Bush-ը</w:t>
      </w:r>
      <w:r>
        <w:rPr>
          <w:rFonts w:cs="Times Armenian" w:ascii="Times Armenian" w:hAnsi="Times Armenian"/>
          <w:b/>
          <w:sz w:val="21"/>
          <w:szCs w:val="21"/>
        </w:rPr>
        <w:t xml:space="preserve"> </w:t>
      </w:r>
      <w:r>
        <w:rPr>
          <w:rFonts w:cs="Times Armenian" w:ascii="Times Armenian" w:hAnsi="Times Armenian"/>
          <w:sz w:val="21"/>
          <w:szCs w:val="21"/>
        </w:rPr>
        <w:t xml:space="preserve">(1924), </w:t>
      </w:r>
      <w:r>
        <w:rPr>
          <w:rFonts w:cs="Times Armenian" w:ascii="Times Armenian" w:hAnsi="Times Armenian"/>
          <w:b/>
          <w:i/>
          <w:sz w:val="21"/>
          <w:szCs w:val="21"/>
        </w:rPr>
        <w:t>The Plumed Serpent-ը,  Morning in Mexico-ն,</w:t>
      </w:r>
      <w:r>
        <w:rPr>
          <w:rFonts w:cs="Times Armenian" w:ascii="Times Armenian" w:hAnsi="Times Armenian"/>
          <w:sz w:val="21"/>
          <w:szCs w:val="21"/>
        </w:rPr>
        <w:t xml:space="preserve"> </w:t>
      </w:r>
      <w:r>
        <w:rPr>
          <w:rFonts w:cs="Times Armenian" w:ascii="Times Armenian" w:hAnsi="Times Armenian"/>
          <w:b/>
          <w:i/>
          <w:sz w:val="21"/>
          <w:szCs w:val="21"/>
        </w:rPr>
        <w:t>The Princess-ը,</w:t>
      </w:r>
      <w:r>
        <w:rPr>
          <w:rFonts w:cs="Times Armenian" w:ascii="Times Armenian" w:hAnsi="Times Armenian"/>
          <w:sz w:val="21"/>
          <w:szCs w:val="21"/>
        </w:rPr>
        <w:t xml:space="preserve"> </w:t>
      </w:r>
      <w:r>
        <w:rPr>
          <w:rFonts w:cs="Times Armenian" w:ascii="Times Armenian" w:hAnsi="Times Armenian"/>
          <w:b/>
          <w:i/>
          <w:sz w:val="21"/>
          <w:szCs w:val="21"/>
        </w:rPr>
        <w:t>The Woman Who Rode Awa-y-ը,</w:t>
      </w:r>
      <w:r>
        <w:rPr>
          <w:rFonts w:cs="Times Armenian" w:ascii="Times Armenian" w:hAnsi="Times Armenian"/>
          <w:sz w:val="21"/>
          <w:szCs w:val="21"/>
        </w:rPr>
        <w:t xml:space="preserve"> գլուխ գործոց` </w:t>
      </w:r>
      <w:r>
        <w:rPr>
          <w:rFonts w:cs="Times Armenian" w:ascii="Times Armenian" w:hAnsi="Times Armenian"/>
          <w:b/>
          <w:i/>
          <w:sz w:val="21"/>
          <w:szCs w:val="21"/>
        </w:rPr>
        <w:t>St. Mawr-ը, Women in Love-ը, ու իրոք որ գլուխ գործոց` Lady Chatterly’s Lover-ը</w:t>
      </w:r>
      <w:r>
        <w:rPr>
          <w:rFonts w:cs="Times Armenian" w:ascii="Times Armenian" w:hAnsi="Times Armenian"/>
          <w:sz w:val="21"/>
          <w:szCs w:val="21"/>
        </w:rPr>
        <w:t>: Ունի հրաշալի հրապարակա</w:t>
        <w:softHyphen/>
        <w:t>խոսություն (մեկը` ի  պաշ</w:t>
        <w:softHyphen/>
        <w:t>տ</w:t>
        <w:softHyphen/>
        <w:t xml:space="preserve">պանություն ի՛ր իսկ գործերի, ու հետաքրքիր նկարներ): </w:t>
      </w:r>
    </w:p>
    <w:p>
      <w:pPr>
        <w:pStyle w:val="Normal"/>
        <w:ind w:firstLine="360"/>
        <w:jc w:val="both"/>
        <w:rPr>
          <w:rFonts w:ascii="Times Armenian" w:hAnsi="Times Armenian" w:cs="Times Armenian"/>
        </w:rPr>
      </w:pPr>
      <w:r>
        <w:rPr>
          <w:rFonts w:cs="Times Armenian" w:ascii="Times Armenian" w:hAnsi="Times Armenian"/>
          <w:sz w:val="21"/>
          <w:szCs w:val="21"/>
        </w:rPr>
        <w:t>Գիտակցական կյանքի ոչ քիչ մասը հիվանդ էր` այն տարիներին անբու</w:t>
        <w:softHyphen/>
        <w:t>ժելի թոքախտով, ինչից էլ մահացավ:</w:t>
      </w:r>
    </w:p>
    <w:p>
      <w:pPr>
        <w:pStyle w:val="Normal"/>
        <w:ind w:firstLine="360"/>
        <w:jc w:val="both"/>
        <w:rPr>
          <w:rFonts w:ascii="Times Armenian" w:hAnsi="Times Armenian" w:cs="Times Armenian"/>
        </w:rPr>
      </w:pPr>
      <w:r>
        <w:rPr>
          <w:rFonts w:cs="Times Armenian" w:ascii="Times Armenian" w:hAnsi="Times Armenian"/>
          <w:b/>
          <w:sz w:val="21"/>
          <w:szCs w:val="21"/>
        </w:rPr>
      </w:r>
    </w:p>
    <w:p>
      <w:pPr>
        <w:pStyle w:val="Normal"/>
        <w:ind w:start="360" w:hanging="0"/>
        <w:jc w:val="center"/>
        <w:rPr>
          <w:rFonts w:ascii="Times Armenian" w:hAnsi="Times Armenian" w:cs="Times Armenian"/>
        </w:rPr>
      </w:pPr>
      <w:r>
        <w:rPr>
          <w:rFonts w:cs="Times Armenian" w:ascii="Times Armenian" w:hAnsi="Times Armenian"/>
          <w:b/>
          <w:sz w:val="21"/>
          <w:szCs w:val="21"/>
        </w:rPr>
      </w:r>
    </w:p>
    <w:p>
      <w:pPr>
        <w:pStyle w:val="Normal"/>
        <w:ind w:start="360" w:hanging="0"/>
        <w:jc w:val="center"/>
        <w:rPr>
          <w:rFonts w:ascii="Times Armenian" w:hAnsi="Times Armenian" w:cs="Times Armenian"/>
        </w:rPr>
      </w:pPr>
      <w:r>
        <w:rPr>
          <w:rFonts w:cs="Times Armenian" w:ascii="Times Armenian" w:hAnsi="Times Armenian"/>
          <w:b/>
          <w:sz w:val="21"/>
          <w:szCs w:val="21"/>
        </w:rPr>
        <w:t>***</w:t>
      </w:r>
    </w:p>
    <w:p>
      <w:pPr>
        <w:pStyle w:val="Normal"/>
        <w:ind w:firstLine="360"/>
        <w:jc w:val="both"/>
        <w:rPr>
          <w:rFonts w:ascii="Times Armenian" w:hAnsi="Times Armenian" w:cs="Times Armenian"/>
        </w:rPr>
      </w:pPr>
      <w:r>
        <w:rPr>
          <w:rFonts w:cs="Times Armenian" w:ascii="Times Armenian" w:hAnsi="Times Armenian"/>
          <w:b/>
          <w:sz w:val="21"/>
          <w:szCs w:val="21"/>
        </w:rPr>
      </w:r>
    </w:p>
    <w:p>
      <w:pPr>
        <w:pStyle w:val="Heading3"/>
        <w:numPr>
          <w:ilvl w:val="0"/>
          <w:numId w:val="0"/>
        </w:numPr>
        <w:ind w:start="720" w:hanging="432"/>
        <w:rPr>
          <w:rFonts w:ascii="Times Armenian" w:hAnsi="Times Armenian" w:cs="Times Armenian"/>
        </w:rPr>
      </w:pPr>
      <w:bookmarkStart w:id="106" w:name="__RefHeading___Toc409540420"/>
      <w:r>
        <w:rPr>
          <w:rFonts w:cs="Times Armenian" w:ascii="Times Armenian" w:hAnsi="Times Armenian"/>
        </w:rPr>
        <w:t>ՎԻԼՅԱՄ  ԲԱԹԼԵՐ ԵՅՑԸ</w:t>
      </w:r>
      <w:bookmarkEnd w:id="106"/>
      <w:r>
        <w:rPr/>
        <w:t xml:space="preserve"> </w:t>
      </w:r>
    </w:p>
    <w:p>
      <w:pPr>
        <w:pStyle w:val="Heading3"/>
        <w:numPr>
          <w:ilvl w:val="0"/>
          <w:numId w:val="0"/>
        </w:numPr>
        <w:ind w:start="720" w:hanging="432"/>
        <w:rPr>
          <w:rFonts w:ascii="Times Armenian" w:hAnsi="Times Armenian" w:cs="Times Armenian"/>
        </w:rPr>
      </w:pPr>
      <w:bookmarkStart w:id="107" w:name="__RefHeading___Toc409540421"/>
      <w:bookmarkEnd w:id="107"/>
      <w:r>
        <w:rPr/>
        <w:t>(WILLIAM BUTLER YEATS, 1865-1939)</w:t>
      </w:r>
    </w:p>
    <w:p>
      <w:pPr>
        <w:pStyle w:val="Normal"/>
        <w:jc w:val="both"/>
        <w:rPr>
          <w:rFonts w:ascii="Times Armenian" w:hAnsi="Times Armenian" w:cs="Times Armenian"/>
        </w:rPr>
      </w:pPr>
      <w:r>
        <w:rPr>
          <w:rFonts w:cs="Times Armenian" w:ascii="Times Armenian" w:hAnsi="Times Armenian"/>
          <w:sz w:val="21"/>
          <w:szCs w:val="21"/>
        </w:rPr>
      </w:r>
    </w:p>
    <w:p>
      <w:pPr>
        <w:pStyle w:val="Normal"/>
        <w:jc w:val="both"/>
        <w:rPr>
          <w:rFonts w:ascii="Times Armenian" w:hAnsi="Times Armenian" w:cs="Times Armenian"/>
        </w:rPr>
      </w:pPr>
      <w:r>
        <w:rPr>
          <w:rFonts w:eastAsia="Times Armenian" w:cs="Times Armenian" w:ascii="Times Armenian" w:hAnsi="Times Armenian"/>
          <w:sz w:val="21"/>
          <w:szCs w:val="21"/>
        </w:rPr>
        <w:t xml:space="preserve"> </w:t>
      </w:r>
      <w:r>
        <w:rPr>
          <w:rFonts w:cs="Times Armenian" w:ascii="Times Armenian" w:hAnsi="Times Armenian"/>
          <w:sz w:val="21"/>
          <w:szCs w:val="21"/>
        </w:rPr>
        <w:t>19-20-րդ դարերի անգլիալեզու ամենանշանավոր իռլանդացի պոետներից մեկն է, ու թերևս հետագայի վերացական` «էլիոթյան» պոեզիայի նա</w:t>
        <w:softHyphen/>
        <w:t>խա</w:t>
        <w:softHyphen/>
        <w:t>կա</w:t>
        <w:softHyphen/>
        <w:t>րա</w:t>
        <w:softHyphen/>
        <w:softHyphen/>
        <w:t>պետը:</w:t>
      </w:r>
    </w:p>
    <w:p>
      <w:pPr>
        <w:pStyle w:val="Normal"/>
        <w:ind w:firstLine="360"/>
        <w:jc w:val="both"/>
        <w:rPr>
          <w:rFonts w:ascii="Times Armenian" w:hAnsi="Times Armenian" w:cs="Times Armenian"/>
        </w:rPr>
      </w:pPr>
      <w:r>
        <w:rPr>
          <w:rFonts w:cs="Times Armenian" w:ascii="Times Armenian" w:hAnsi="Times Armenian"/>
          <w:sz w:val="21"/>
          <w:szCs w:val="21"/>
        </w:rPr>
        <w:t>Եյցի հայրը նկարիչ էր, ու Եյցն սկզբում գեղարվեստ ուսումնասիրեց, նախ` Դուբլինում, հետո էլ` Օքսֆորդում: Եյցն այդպես էլ հետևողական կըր</w:t>
        <w:softHyphen/>
        <w:t>թու</w:t>
        <w:softHyphen/>
        <w:softHyphen/>
        <w:t>թյուն չստացավ, չնայած կարծում էր, թե ինքը խորը ու յուրօրինակ մտա</w:t>
        <w:softHyphen/>
        <w:t>ծող է: Սրա հիմնական պատճառը օկուլտիզմով, կաբալիզմով ու առհասա</w:t>
        <w:softHyphen/>
        <w:t>րակ` միստիցիզ</w:t>
        <w:softHyphen/>
        <w:t>մով տարված լինելն էր (Եյցը մի ժամանակ տիկին Բլավատ</w:t>
        <w:softHyphen/>
        <w:t>սկա</w:t>
        <w:softHyphen/>
        <w:t xml:space="preserve">յայի </w:t>
      </w:r>
      <w:r>
        <w:rPr>
          <w:rFonts w:cs="Times Armenian" w:ascii="Times Armenian" w:hAnsi="Times Armenian"/>
          <w:b/>
          <w:i/>
          <w:sz w:val="21"/>
          <w:szCs w:val="21"/>
        </w:rPr>
        <w:t>Աստվածաբանական միության</w:t>
      </w:r>
      <w:r>
        <w:rPr>
          <w:rFonts w:cs="Times Armenian" w:ascii="Times Armenian" w:hAnsi="Times Armenian"/>
          <w:sz w:val="21"/>
          <w:szCs w:val="21"/>
        </w:rPr>
        <w:t xml:space="preserve"> անդամն էր), ու նաև Էզրա Փաուն</w:t>
        <w:softHyphen/>
        <w:t>դի հետ ընկերություն անելը:</w:t>
      </w:r>
    </w:p>
    <w:p>
      <w:pPr>
        <w:pStyle w:val="Normal"/>
        <w:ind w:firstLine="360"/>
        <w:jc w:val="both"/>
        <w:rPr>
          <w:rFonts w:ascii="Times Armenian" w:hAnsi="Times Armenian" w:cs="Times Armenian"/>
        </w:rPr>
      </w:pPr>
      <w:r>
        <w:rPr>
          <w:rFonts w:cs="Times Armenian" w:ascii="Times Armenian" w:hAnsi="Times Armenian"/>
          <w:sz w:val="21"/>
          <w:szCs w:val="21"/>
        </w:rPr>
        <w:t>Չնայած Փաունդը Եյցից մոտ 20 տարի ջահել էր, Փաունդը Եյցի վրա ավելի շատ ազդեց, քան Եյցը Փաունդի: Հիշենք, որ Փաունդի ազդեցությունը Թ.Ս.Էլիոթի վրա շատ ավելի շատ էր, իսկ Եյցը, ինչքան էլ տարվեր Փաունդ</w:t>
        <w:softHyphen/>
        <w:t>յան ու սեփական միստիցիզմով, այնուամենայնիվ, երբեք էլ էլիոթյան վերա</w:t>
        <w:softHyphen/>
        <w:t>ցա</w:t>
        <w:softHyphen/>
        <w:t>կա</w:t>
        <w:softHyphen/>
        <w:t>նությամբ չգրեց:</w:t>
      </w:r>
    </w:p>
    <w:p>
      <w:pPr>
        <w:pStyle w:val="Normal"/>
        <w:ind w:firstLine="360"/>
        <w:jc w:val="both"/>
        <w:rPr>
          <w:rFonts w:ascii="Times Armenian" w:hAnsi="Times Armenian" w:cs="Times Armenian"/>
        </w:rPr>
      </w:pPr>
      <w:r>
        <w:rPr>
          <w:rFonts w:cs="Times Armenian" w:ascii="Times Armenian" w:hAnsi="Times Armenian"/>
          <w:sz w:val="21"/>
          <w:szCs w:val="21"/>
        </w:rPr>
        <w:t>Եյցի պոետական տեխնիկան ուղղակի գերազանց է, հանգերը շքեղ են, ալիտերացիաներն ու ասոնանսները` արտակարգ հարուստ, բանաստեղ</w:t>
        <w:softHyphen/>
        <w:t>ծու</w:t>
        <w:softHyphen/>
        <w:t>թյունները` սքանչելի, որովհետև մտքերը բազմիմաստ են, ու պարտադիր չի, որ ընթերցողն զգա հենց ա՛յն բանը, ինչ որ Եյցն է ասում կամ ուզում ասի:</w:t>
      </w:r>
    </w:p>
    <w:p>
      <w:pPr>
        <w:pStyle w:val="Normal"/>
        <w:ind w:firstLine="360"/>
        <w:jc w:val="both"/>
        <w:rPr>
          <w:rFonts w:ascii="Times Armenian" w:hAnsi="Times Armenian" w:cs="Times Armenian"/>
        </w:rPr>
      </w:pPr>
      <w:r>
        <w:rPr>
          <w:rFonts w:cs="Times Armenian" w:ascii="Times Armenian" w:hAnsi="Times Armenian"/>
          <w:sz w:val="21"/>
          <w:szCs w:val="21"/>
        </w:rPr>
        <w:t>Բացի սա, Եյցը միշտ ձգտում էր «գրի այնքան պարզ ոտանավոր, ինչ</w:t>
        <w:softHyphen/>
        <w:t>քան հենց արձակն է»: Ու Եյցի ոտանավորների մեջ չկա ոչ քարոզ, ո՛չ անի</w:t>
        <w:softHyphen/>
        <w:t>մաստ պայ</w:t>
        <w:softHyphen/>
        <w:t>մանականություն, ո՛չ շինծու բան, ոչ է՛լ խրատ:</w:t>
      </w:r>
    </w:p>
    <w:p>
      <w:pPr>
        <w:pStyle w:val="Normal"/>
        <w:ind w:firstLine="360"/>
        <w:jc w:val="both"/>
        <w:rPr>
          <w:rFonts w:ascii="Times Armenian" w:hAnsi="Times Armenian" w:cs="Times Armenian"/>
        </w:rPr>
      </w:pPr>
      <w:r>
        <w:rPr>
          <w:rFonts w:cs="Times Armenian" w:ascii="Times Armenian" w:hAnsi="Times Armenian"/>
          <w:sz w:val="21"/>
          <w:szCs w:val="21"/>
        </w:rPr>
        <w:t>Եյցի կյանքն անասելի հագեցած էր ու նույնիսկ «փոթորկալի»: Եյցը ե</w:t>
        <w:softHyphen/>
        <w:t>ռան</w:t>
        <w:softHyphen/>
        <w:t xml:space="preserve">դուն քաղգործիչ էր, </w:t>
      </w:r>
      <w:r>
        <w:rPr>
          <w:rFonts w:cs="Times Armenian" w:ascii="Times Armenian" w:hAnsi="Times Armenian"/>
          <w:b/>
          <w:i/>
          <w:sz w:val="21"/>
          <w:szCs w:val="21"/>
        </w:rPr>
        <w:t>Կելտական վերածնունդ</w:t>
      </w:r>
      <w:r>
        <w:rPr>
          <w:rFonts w:cs="Times Armenian" w:ascii="Times Armenian" w:hAnsi="Times Armenian"/>
          <w:sz w:val="21"/>
          <w:szCs w:val="21"/>
        </w:rPr>
        <w:t xml:space="preserve"> կու</w:t>
        <w:softHyphen/>
        <w:softHyphen/>
        <w:softHyphen/>
        <w:softHyphen/>
        <w:t>սակ</w:t>
        <w:softHyphen/>
        <w:t>ցու</w:t>
        <w:softHyphen/>
        <w:softHyphen/>
        <w:softHyphen/>
        <w:t>թյան նշանա</w:t>
        <w:softHyphen/>
        <w:t>վոր անդամներից էր, դրամատուրգ էր, ռեժիսյոր ու թատրոնի հիմնադիր, հ</w:t>
        <w:softHyphen/>
        <w:t>րա</w:t>
        <w:softHyphen/>
        <w:t>տա</w:t>
        <w:softHyphen/>
        <w:t xml:space="preserve">րակիչ, թատերագետ ու թատերաքննադատ, ռադիոդասախոս, ևն: </w:t>
      </w:r>
    </w:p>
    <w:p>
      <w:pPr>
        <w:pStyle w:val="Normal"/>
        <w:ind w:firstLine="360"/>
        <w:jc w:val="both"/>
        <w:rPr>
          <w:rFonts w:ascii="Times Armenian" w:hAnsi="Times Armenian" w:cs="Times Armenian"/>
        </w:rPr>
      </w:pPr>
      <w:r>
        <w:rPr>
          <w:rFonts w:cs="Times Armenian" w:ascii="Times Armenian" w:hAnsi="Times Armenian"/>
          <w:sz w:val="21"/>
          <w:szCs w:val="21"/>
        </w:rPr>
        <w:t xml:space="preserve">Եյցի գլխավոր ժողովածուներն են` </w:t>
      </w:r>
      <w:r>
        <w:rPr>
          <w:rFonts w:cs="Times Armenian" w:ascii="Times Armenian" w:hAnsi="Times Armenian"/>
          <w:b/>
          <w:i/>
          <w:sz w:val="21"/>
          <w:szCs w:val="21"/>
        </w:rPr>
        <w:t>The Wanderings of Oisin</w:t>
      </w:r>
      <w:r>
        <w:rPr>
          <w:rFonts w:cs="Times Armenian" w:ascii="Times Armenian" w:hAnsi="Times Armenian"/>
          <w:sz w:val="21"/>
          <w:szCs w:val="21"/>
        </w:rPr>
        <w:t xml:space="preserve"> (1889), </w:t>
      </w:r>
      <w:r>
        <w:rPr>
          <w:rFonts w:cs="Times Armenian" w:ascii="Times Armenian" w:hAnsi="Times Armenian"/>
          <w:b/>
          <w:i/>
          <w:sz w:val="21"/>
          <w:szCs w:val="21"/>
        </w:rPr>
        <w:t>The Wind among the Reeds</w:t>
      </w:r>
      <w:r>
        <w:rPr>
          <w:rFonts w:cs="Times Armenian" w:ascii="Times Armenian" w:hAnsi="Times Armenian"/>
          <w:sz w:val="21"/>
          <w:szCs w:val="21"/>
        </w:rPr>
        <w:t xml:space="preserve"> (1899), </w:t>
      </w:r>
      <w:r>
        <w:rPr>
          <w:rFonts w:cs="Times Armenian" w:ascii="Times Armenian" w:hAnsi="Times Armenian"/>
          <w:b/>
          <w:i/>
          <w:sz w:val="21"/>
          <w:szCs w:val="21"/>
        </w:rPr>
        <w:t>Poems Written in Discouragement</w:t>
      </w:r>
      <w:r>
        <w:rPr>
          <w:rFonts w:cs="Times Armenian" w:ascii="Times Armenian" w:hAnsi="Times Armenian"/>
          <w:sz w:val="21"/>
          <w:szCs w:val="21"/>
        </w:rPr>
        <w:t xml:space="preserve"> (1913), </w:t>
      </w:r>
      <w:r>
        <w:rPr>
          <w:rFonts w:cs="Times Armenian" w:ascii="Times Armenian" w:hAnsi="Times Armenian"/>
          <w:b/>
          <w:i/>
          <w:sz w:val="21"/>
          <w:szCs w:val="21"/>
        </w:rPr>
        <w:t>Res</w:t>
        <w:softHyphen/>
        <w:t>ponsibilities</w:t>
      </w:r>
      <w:r>
        <w:rPr>
          <w:rFonts w:cs="Times Armenian" w:ascii="Times Armenian" w:hAnsi="Times Armenian"/>
          <w:sz w:val="21"/>
          <w:szCs w:val="21"/>
        </w:rPr>
        <w:t xml:space="preserve"> (1914), </w:t>
      </w:r>
      <w:r>
        <w:rPr>
          <w:rFonts w:cs="Times Armenian" w:ascii="Times Armenian" w:hAnsi="Times Armenian"/>
          <w:b/>
          <w:i/>
          <w:sz w:val="21"/>
          <w:szCs w:val="21"/>
        </w:rPr>
        <w:t>The Wild Swan at Coole</w:t>
      </w:r>
      <w:r>
        <w:rPr>
          <w:rFonts w:cs="Times Armenian" w:ascii="Times Armenian" w:hAnsi="Times Armenian"/>
          <w:sz w:val="21"/>
          <w:szCs w:val="21"/>
        </w:rPr>
        <w:t xml:space="preserve"> (1917), </w:t>
      </w:r>
      <w:r>
        <w:rPr>
          <w:rFonts w:cs="Times Armenian" w:ascii="Times Armenian" w:hAnsi="Times Armenian"/>
          <w:b/>
          <w:i/>
          <w:sz w:val="21"/>
          <w:szCs w:val="21"/>
        </w:rPr>
        <w:t>The Cat and the Moon and the Fragment</w:t>
      </w:r>
      <w:r>
        <w:rPr>
          <w:rFonts w:cs="Times Armenian" w:ascii="Times Armenian" w:hAnsi="Times Armenian"/>
          <w:sz w:val="21"/>
          <w:szCs w:val="21"/>
        </w:rPr>
        <w:t xml:space="preserve"> (1922), </w:t>
      </w:r>
      <w:r>
        <w:rPr>
          <w:rFonts w:cs="Times Armenian" w:ascii="Times Armenian" w:hAnsi="Times Armenian"/>
          <w:b/>
          <w:i/>
          <w:sz w:val="21"/>
          <w:szCs w:val="21"/>
        </w:rPr>
        <w:t xml:space="preserve">The Tower </w:t>
      </w:r>
      <w:r>
        <w:rPr>
          <w:rFonts w:cs="Times Armenian" w:ascii="Times Armenian" w:hAnsi="Times Armenian"/>
          <w:sz w:val="21"/>
          <w:szCs w:val="21"/>
        </w:rPr>
        <w:t xml:space="preserve">(1928), </w:t>
      </w:r>
      <w:r>
        <w:rPr>
          <w:rFonts w:cs="Times Armenian" w:ascii="Times Armenian" w:hAnsi="Times Armenian"/>
          <w:b/>
          <w:i/>
          <w:sz w:val="21"/>
          <w:szCs w:val="21"/>
        </w:rPr>
        <w:t>A Full Moon in March</w:t>
      </w:r>
      <w:r>
        <w:rPr>
          <w:rFonts w:cs="Times Armenian" w:ascii="Times Armenian" w:hAnsi="Times Armenian"/>
          <w:sz w:val="21"/>
          <w:szCs w:val="21"/>
        </w:rPr>
        <w:t xml:space="preserve"> (1935), </w:t>
      </w:r>
      <w:r>
        <w:rPr>
          <w:rFonts w:cs="Times Armenian" w:ascii="Times Armenian" w:hAnsi="Times Armenian"/>
          <w:b/>
          <w:i/>
          <w:sz w:val="21"/>
          <w:szCs w:val="21"/>
        </w:rPr>
        <w:t>New Poems</w:t>
      </w:r>
      <w:r>
        <w:rPr>
          <w:rFonts w:cs="Times Armenian" w:ascii="Times Armenian" w:hAnsi="Times Armenian"/>
          <w:sz w:val="21"/>
          <w:szCs w:val="21"/>
        </w:rPr>
        <w:t xml:space="preserve"> (1938), </w:t>
      </w:r>
      <w:r>
        <w:rPr>
          <w:rFonts w:cs="Times Armenian" w:ascii="Times Armenian" w:hAnsi="Times Armenian"/>
          <w:b/>
          <w:i/>
          <w:sz w:val="21"/>
          <w:szCs w:val="21"/>
        </w:rPr>
        <w:t>A Vision</w:t>
      </w:r>
      <w:r>
        <w:rPr>
          <w:rFonts w:cs="Times Armenian" w:ascii="Times Armenian" w:hAnsi="Times Armenian"/>
          <w:sz w:val="21"/>
          <w:szCs w:val="21"/>
        </w:rPr>
        <w:t xml:space="preserve"> (1926-1937), ևն, ևն, ևն:</w:t>
      </w:r>
    </w:p>
    <w:p>
      <w:pPr>
        <w:pStyle w:val="Normal"/>
        <w:ind w:firstLine="360"/>
        <w:jc w:val="both"/>
        <w:rPr>
          <w:rFonts w:ascii="Times Armenian" w:hAnsi="Times Armenian" w:cs="Times Armenian"/>
        </w:rPr>
      </w:pPr>
      <w:r>
        <w:rPr>
          <w:rFonts w:cs="Times Armenian" w:ascii="Times Armenian" w:hAnsi="Times Armenian"/>
          <w:sz w:val="21"/>
          <w:szCs w:val="21"/>
        </w:rPr>
        <w:t>Եյցը 1923 թվի նոբելյան մրցանակակիրն է:</w:t>
      </w:r>
    </w:p>
    <w:p>
      <w:pPr>
        <w:pStyle w:val="Normal"/>
        <w:ind w:firstLine="360"/>
        <w:jc w:val="both"/>
        <w:rPr>
          <w:rFonts w:ascii="Times Armenian" w:hAnsi="Times Armenian" w:cs="Times Armenian"/>
        </w:rPr>
      </w:pPr>
      <w:r>
        <w:rPr>
          <w:rFonts w:cs="Times Armenian" w:ascii="Times Armenian" w:hAnsi="Times Armenian"/>
          <w:sz w:val="21"/>
          <w:szCs w:val="21"/>
        </w:rPr>
        <w:br/>
        <w:t xml:space="preserve"> </w:t>
        <w:br/>
      </w:r>
    </w:p>
    <w:p>
      <w:pPr>
        <w:pStyle w:val="Normal"/>
        <w:ind w:start="360" w:hanging="0"/>
        <w:rPr>
          <w:rFonts w:ascii="Times Armenian" w:hAnsi="Times Armenian" w:cs="Times Armenian"/>
        </w:rPr>
      </w:pPr>
      <w:r>
        <w:rPr>
          <w:rFonts w:cs="Times Armenian" w:ascii="Times Armenian" w:hAnsi="Times Armenian"/>
          <w:b/>
          <w:sz w:val="21"/>
          <w:szCs w:val="21"/>
        </w:rPr>
      </w:r>
    </w:p>
    <w:p>
      <w:pPr>
        <w:pStyle w:val="Normal"/>
        <w:ind w:start="360" w:hanging="0"/>
        <w:rPr>
          <w:rFonts w:ascii="Times Armenian" w:hAnsi="Times Armenian" w:cs="Times Armenian"/>
        </w:rPr>
      </w:pPr>
      <w:r>
        <w:rPr>
          <w:rFonts w:cs="Times Armenian" w:ascii="Times Armenian" w:hAnsi="Times Armenian"/>
          <w:b/>
          <w:sz w:val="21"/>
          <w:szCs w:val="21"/>
        </w:rPr>
      </w:r>
    </w:p>
    <w:p>
      <w:pPr>
        <w:pStyle w:val="Normal"/>
        <w:ind w:start="360" w:hanging="0"/>
        <w:rPr>
          <w:rFonts w:ascii="Times Armenian" w:hAnsi="Times Armenian" w:cs="Times Armenian"/>
        </w:rPr>
      </w:pPr>
      <w:r>
        <w:rPr>
          <w:rFonts w:cs="Times Armenian" w:ascii="Times Armenian" w:hAnsi="Times Armenian"/>
          <w:b/>
          <w:sz w:val="21"/>
          <w:szCs w:val="21"/>
        </w:rPr>
      </w:r>
    </w:p>
    <w:p>
      <w:pPr>
        <w:pStyle w:val="Normal"/>
        <w:ind w:start="360" w:hanging="0"/>
        <w:rPr>
          <w:rFonts w:ascii="Times Armenian" w:hAnsi="Times Armenian" w:cs="Times Armenian"/>
        </w:rPr>
      </w:pPr>
      <w:r>
        <w:rPr>
          <w:rFonts w:cs="Times Armenian" w:ascii="Times Armenian" w:hAnsi="Times Armenian"/>
          <w:b/>
          <w:sz w:val="21"/>
          <w:szCs w:val="21"/>
        </w:rPr>
      </w:r>
    </w:p>
    <w:p>
      <w:pPr>
        <w:pStyle w:val="Heading2"/>
        <w:numPr>
          <w:ilvl w:val="0"/>
          <w:numId w:val="0"/>
        </w:numPr>
        <w:ind w:start="0" w:hanging="0"/>
        <w:rPr>
          <w:rFonts w:ascii="Times Armenian" w:hAnsi="Times Armenian" w:cs="Times Armenian"/>
        </w:rPr>
      </w:pPr>
      <w:bookmarkStart w:id="108" w:name="__RefHeading___Toc409540422"/>
      <w:bookmarkEnd w:id="108"/>
      <w:r>
        <w:rPr/>
        <w:t>WILLIAM EMPSON</w:t>
      </w:r>
    </w:p>
    <w:p>
      <w:pPr>
        <w:pStyle w:val="TextBodyIndent"/>
        <w:ind w:firstLine="708"/>
        <w:rPr>
          <w:rFonts w:ascii="Times Armenian" w:hAnsi="Times Armenian" w:cs="Times Armenian"/>
        </w:rPr>
      </w:pPr>
      <w:r>
        <w:rPr>
          <w:rFonts w:cs="Time Roman;Times New Roman" w:ascii="Time Roman;Times New Roman" w:hAnsi="Time Roman;Times New Roman"/>
          <w:sz w:val="21"/>
          <w:szCs w:val="21"/>
        </w:rPr>
      </w:r>
    </w:p>
    <w:p>
      <w:pPr>
        <w:pStyle w:val="Heading3"/>
        <w:numPr>
          <w:ilvl w:val="0"/>
          <w:numId w:val="0"/>
        </w:numPr>
        <w:ind w:start="720" w:hanging="0"/>
        <w:rPr>
          <w:rFonts w:ascii="Times Armenian" w:hAnsi="Times Armenian" w:cs="Times Armenian"/>
        </w:rPr>
      </w:pPr>
      <w:bookmarkStart w:id="109" w:name="__RefHeading___Toc409540423"/>
      <w:bookmarkEnd w:id="109"/>
      <w:r>
        <w:rPr/>
        <w:t>26. VILLANELLE</w:t>
      </w:r>
    </w:p>
    <w:p>
      <w:pPr>
        <w:pStyle w:val="TextBodyIndent"/>
        <w:spacing w:lineRule="auto" w:line="240"/>
        <w:ind w:firstLine="360"/>
        <w:rPr>
          <w:rFonts w:ascii="Times Armenian" w:hAnsi="Times Armenian" w:cs="Times Armenian"/>
        </w:rPr>
      </w:pPr>
      <w:r>
        <w:rPr>
          <w:rFonts w:cs="Time Roman;Times New Roman" w:ascii="Time Roman;Times New Roman" w:hAnsi="Time Roman;Times New Roman"/>
          <w:b w:val="false"/>
          <w:i w:val="false"/>
          <w:sz w:val="21"/>
          <w:szCs w:val="21"/>
        </w:rPr>
        <w:t>It is the pain, it is the pain, endures.</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Your chemic beauty burned my muscles through.</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Poise of my hand reminded me yours.</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What later purge from this deep toxin cures?</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What kindness now could the old salve renew?</w:t>
      </w:r>
    </w:p>
    <w:p>
      <w:pPr>
        <w:pStyle w:val="TextBodyIndent"/>
        <w:spacing w:lineRule="auto" w:line="240"/>
        <w:ind w:firstLine="360"/>
        <w:rPr>
          <w:rFonts w:ascii="Times Armenian" w:hAnsi="Times Armenian" w:cs="Times Armenian"/>
        </w:rPr>
      </w:pPr>
      <w:r>
        <w:rPr>
          <w:rFonts w:cs="Time Roman;Times New Roman" w:ascii="Time Roman;Times New Roman" w:hAnsi="Time Roman;Times New Roman"/>
          <w:b w:val="false"/>
          <w:i w:val="false"/>
          <w:sz w:val="21"/>
          <w:szCs w:val="21"/>
        </w:rPr>
        <w:t>It is the pain, it is the pain, endures.</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The infection slept (custom or change inures)</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And when pain’s secondary phase was due</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Poise of my hand reminded me yours.</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How safe I felt, whom memory assures,</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Rich that your grace safely by heart I knew.</w:t>
      </w:r>
    </w:p>
    <w:p>
      <w:pPr>
        <w:pStyle w:val="TextBodyIndent"/>
        <w:spacing w:lineRule="auto" w:line="240"/>
        <w:ind w:firstLine="360"/>
        <w:rPr>
          <w:rFonts w:ascii="Times Armenian" w:hAnsi="Times Armenian" w:cs="Times Armenian"/>
        </w:rPr>
      </w:pPr>
      <w:r>
        <w:rPr>
          <w:rFonts w:cs="Time Roman;Times New Roman" w:ascii="Time Roman;Times New Roman" w:hAnsi="Time Roman;Times New Roman"/>
          <w:b w:val="false"/>
          <w:i w:val="false"/>
          <w:sz w:val="21"/>
          <w:szCs w:val="21"/>
        </w:rPr>
        <w:t>It is the pain, it is the pain, endures.</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My stare drank deep beauty that still allures.</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My heart pumps yet the poison draught of you.</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Poise of my hand reminded me yours.</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You are still kind whom the same shape immures.</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Kind and beyond adieu. We miss our cue.</w:t>
      </w:r>
    </w:p>
    <w:p>
      <w:pPr>
        <w:pStyle w:val="TextBodyIndent"/>
        <w:spacing w:lineRule="auto" w:line="240"/>
        <w:ind w:firstLine="360"/>
        <w:rPr>
          <w:rFonts w:ascii="Times Armenian" w:hAnsi="Times Armenian" w:cs="Times Armenian"/>
        </w:rPr>
      </w:pPr>
      <w:r>
        <w:rPr>
          <w:rFonts w:cs="Time Roman;Times New Roman" w:ascii="Time Roman;Times New Roman" w:hAnsi="Time Roman;Times New Roman"/>
          <w:b w:val="false"/>
          <w:i w:val="false"/>
          <w:sz w:val="21"/>
          <w:szCs w:val="21"/>
        </w:rPr>
        <w:t>It is the pain, it is the pain, endures.</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Poise of my hand reminded me yours.</w:t>
      </w:r>
    </w:p>
    <w:p>
      <w:pPr>
        <w:pStyle w:val="TextBodyIndent"/>
        <w:spacing w:lineRule="auto" w:line="240"/>
        <w:ind w:firstLine="708"/>
        <w:rPr>
          <w:rFonts w:ascii="Times Armenian" w:hAnsi="Times Armenian" w:cs="Times Armenian"/>
        </w:rPr>
      </w:pPr>
      <w:r>
        <w:rPr>
          <w:rFonts w:cs="Times Armenian" w:ascii="Times Armenian" w:hAnsi="Times Armenian"/>
          <w:b w:val="false"/>
          <w:i w:val="false"/>
          <w:sz w:val="21"/>
          <w:szCs w:val="21"/>
        </w:rPr>
      </w:r>
    </w:p>
    <w:p>
      <w:pPr>
        <w:pStyle w:val="Heading3"/>
        <w:numPr>
          <w:ilvl w:val="0"/>
          <w:numId w:val="0"/>
        </w:numPr>
        <w:ind w:start="720" w:hanging="432"/>
        <w:jc w:val="center"/>
        <w:rPr>
          <w:rFonts w:ascii="Times Armenian" w:hAnsi="Times Armenian" w:cs="Times Armenian"/>
        </w:rPr>
      </w:pPr>
      <w:bookmarkStart w:id="110" w:name="__RefHeading___Toc409540424"/>
      <w:bookmarkEnd w:id="110"/>
      <w:r>
        <w:rPr>
          <w:rFonts w:cs="Times Armenian" w:ascii="Times Armenian" w:hAnsi="Times Armenian"/>
        </w:rPr>
        <w:t>ՎԻԼՅԱՄ ԷՄՓՍՈՆ</w:t>
      </w:r>
    </w:p>
    <w:p>
      <w:pPr>
        <w:pStyle w:val="TextBodyIndent"/>
        <w:spacing w:lineRule="auto" w:line="240"/>
        <w:ind w:start="360" w:hanging="0"/>
        <w:rPr>
          <w:rFonts w:ascii="Times Armenian" w:hAnsi="Times Armenian" w:cs="Times Armenian"/>
        </w:rPr>
      </w:pPr>
      <w:r>
        <w:rPr>
          <w:rFonts w:cs="Times Armenian" w:ascii="Times Armenian" w:hAnsi="Times Armenian"/>
          <w:sz w:val="10"/>
          <w:szCs w:val="10"/>
        </w:rPr>
      </w:r>
    </w:p>
    <w:p>
      <w:pPr>
        <w:pStyle w:val="Heading3"/>
        <w:numPr>
          <w:ilvl w:val="0"/>
          <w:numId w:val="0"/>
        </w:numPr>
        <w:ind w:start="720" w:hanging="0"/>
        <w:rPr>
          <w:rFonts w:ascii="Times Armenian" w:hAnsi="Times Armenian" w:cs="Times Armenian"/>
        </w:rPr>
      </w:pPr>
      <w:bookmarkStart w:id="111" w:name="__RefHeading___Toc409540425"/>
      <w:r>
        <w:rPr>
          <w:rFonts w:cs="Times Armenian" w:ascii="Times Armenian" w:hAnsi="Times Armenian"/>
        </w:rPr>
        <w:t>26.1. ՄՐՄՈՒՌ ՈՒ ԿՍԿԻԾ  (ՎԻԼԱՆԵԼ*)</w:t>
      </w:r>
      <w:bookmarkEnd w:id="111"/>
      <w:r>
        <w:rPr>
          <w:rFonts w:cs="Times Armenian" w:ascii="Times Armenian" w:hAnsi="Times Armenian"/>
        </w:rPr>
        <w:t xml:space="preserve">  </w:t>
      </w:r>
    </w:p>
    <w:p>
      <w:pPr>
        <w:pStyle w:val="TextBodyIndent"/>
        <w:ind w:start="360" w:hanging="0"/>
        <w:jc w:val="end"/>
        <w:rPr>
          <w:rFonts w:ascii="Times Armenian" w:hAnsi="Times Armenian" w:cs="Times Armenian"/>
        </w:rPr>
      </w:pPr>
      <w:r>
        <w:rPr>
          <w:rFonts w:cs="Times Armenian" w:ascii="Times Armenian" w:hAnsi="Times Armenian"/>
          <w:sz w:val="21"/>
          <w:szCs w:val="21"/>
        </w:rPr>
        <w:t>Թարգման` Մ. Հարությունյան</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Մրմուռն ա որ… ոշ մի անգամ չի՛ անցնում ու չի անցնում:</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Վառեց հասավ ոսկորներիս` քու հմայքը քիմիական:</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Ձեռներիս էս շարժուձևը քունոնքի՛նն ա հիշըցնում:</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ab/>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Կա՞ ընենց դեղ, որ էս թույնը սրբում ա ու վերացնում:</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Բարություն կա՞, որ արարի մի զորավոր բալասան:</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Մրմուռն ա որ… ոշ մի անգամ չի՛ անցնում ու չի անցնում:</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Ցավի սերմը քուն էր մտե (խասյաթն ինչի՞ց չի բուսնում):</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Քչփորեցիր` մոխիրն էլ ա դառնում պաժառ իսկական:</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Ձեռներիս էս շարժուձևը քունոնքի՛նն ա հիշըցնում:</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ab/>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Ու արխեյին, որ քու տեսքից հեշ մի փշուր չեմ կորցնում,</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Հիշում եմ քու խաղաղ դեմքն ու բարությունը մոգական:</w:t>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Մրմուռն ա որ… ոշ մի անգամ չի՛ անցնում ու չի անցնում:</w:t>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Հոգիս խմեց է՛ն հմայքըտ, որ էլի՛ յա թափանցուն:</w:t>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Սրտիս խորքում քու թունավոր կո՛ւմն ա էլի օրեկան:</w:t>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Ձեռներիս էս շարժուձևը քունոնքինն ա հիշըցնում:</w:t>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ab/>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Ու բարի ես հլը էլի, ու էլի նույն հյուսվածքում,</w:t>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Բայց դե արդեն դուս ես գալի: Է՛ս էր, մեր հերթն էլ չի գա:</w:t>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Մրմուռն ա որ… ոշ մի անգամ չի՛ անցնում ու չի անցնում,</w:t>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Ձեռներիս էս շարժուձևը քունոնքի՛նն ա հիշըցնում:</w:t>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tabs>
          <w:tab w:val="clear" w:pos="709"/>
          <w:tab w:val="left" w:pos="851" w:leader="none"/>
        </w:tabs>
        <w:spacing w:lineRule="auto" w:line="240"/>
        <w:ind w:start="360" w:hanging="0"/>
        <w:jc w:val="end"/>
        <w:rPr>
          <w:rFonts w:ascii="Times Armenian" w:hAnsi="Times Armenian" w:cs="Times Armenian"/>
        </w:rPr>
      </w:pPr>
      <w:r>
        <w:rPr>
          <w:rFonts w:cs="Times Armenian" w:ascii="Times Armenian" w:hAnsi="Times Armenian"/>
          <w:b w:val="false"/>
          <w:sz w:val="18"/>
          <w:szCs w:val="18"/>
        </w:rPr>
        <w:t>*Վիլանելի մասին տես 6.7 կետը:</w:t>
      </w:r>
    </w:p>
    <w:p>
      <w:pPr>
        <w:pStyle w:val="Heading3"/>
        <w:numPr>
          <w:ilvl w:val="0"/>
          <w:numId w:val="0"/>
        </w:numPr>
        <w:ind w:start="720" w:hanging="0"/>
        <w:rPr>
          <w:rFonts w:ascii="Times Armenian" w:hAnsi="Times Armenian" w:cs="Times Armenian"/>
        </w:rPr>
      </w:pPr>
      <w:bookmarkStart w:id="112" w:name="__RefHeading___Toc409540426"/>
      <w:bookmarkEnd w:id="112"/>
      <w:r>
        <w:rPr/>
        <w:t>27. MISSING DATES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Slowly the poison the whole blood stream fills.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It is not the effort nor the failure tires.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The waste remains, the waste remains and kills.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It is not your system or clear sight that mills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Down small to the consequence a life requires;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Slowly the poison the whole blood stream fills.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They bled an old dog dry yet the exchange rills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Of young dog blood gave but a month’s desires;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The waste remains, the waste remains and kills.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It is the Chinese tombs and the slag hills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Usurp the soil, and not the soil retires.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Slowly the poison the whole blood stream fills.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Not to have fire is to be a skin that shrills.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The complete fire is death. From partial fires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The waste remains, the waste remains and kills.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It is the poems you have lost, the ills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From missing dates, at which the heart expires.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Slowly the poison the whole blood stream fills.</w:t>
      </w:r>
    </w:p>
    <w:p>
      <w:pPr>
        <w:pStyle w:val="TextBodyIndent"/>
        <w:tabs>
          <w:tab w:val="clear" w:pos="709"/>
          <w:tab w:val="left" w:pos="851" w:leader="none"/>
        </w:tabs>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The waste remains, the waste remains and kills.</w:t>
      </w:r>
    </w:p>
    <w:p>
      <w:pPr>
        <w:pStyle w:val="TextBodyIndent"/>
        <w:tabs>
          <w:tab w:val="clear" w:pos="709"/>
          <w:tab w:val="left" w:pos="851" w:leader="none"/>
        </w:tabs>
        <w:spacing w:lineRule="auto" w:line="240"/>
        <w:ind w:hanging="0"/>
        <w:rPr>
          <w:rFonts w:ascii="Times Armenian" w:hAnsi="Times Armenian" w:cs="Times Armenian"/>
        </w:rPr>
      </w:pPr>
      <w:r>
        <w:rPr>
          <w:rFonts w:cs="Times New Roman" w:ascii="Times New Roman" w:hAnsi="Times New Roman"/>
          <w:b w:val="false"/>
          <w:i w:val="false"/>
          <w:sz w:val="21"/>
          <w:szCs w:val="21"/>
        </w:rPr>
      </w:r>
    </w:p>
    <w:p>
      <w:pPr>
        <w:pStyle w:val="TextBodyIndent"/>
        <w:tabs>
          <w:tab w:val="clear" w:pos="709"/>
          <w:tab w:val="left" w:pos="851" w:leader="none"/>
        </w:tabs>
        <w:spacing w:lineRule="auto" w:line="240"/>
        <w:ind w:hanging="0"/>
        <w:rPr>
          <w:rFonts w:ascii="Times Armenian" w:hAnsi="Times Armenian" w:cs="Times Armenian"/>
        </w:rPr>
      </w:pPr>
      <w:r>
        <w:rPr>
          <w:rFonts w:cs="Times New Roman" w:ascii="Times New Roman" w:hAnsi="Times New Roman"/>
          <w:b w:val="false"/>
          <w:i w:val="false"/>
          <w:sz w:val="21"/>
          <w:szCs w:val="21"/>
        </w:rPr>
        <w:tab/>
      </w:r>
    </w:p>
    <w:p>
      <w:pPr>
        <w:pStyle w:val="Heading3"/>
        <w:numPr>
          <w:ilvl w:val="0"/>
          <w:numId w:val="0"/>
        </w:numPr>
        <w:ind w:start="720" w:hanging="0"/>
        <w:rPr>
          <w:rFonts w:ascii="Times Armenian" w:hAnsi="Times Armenian" w:cs="Times Armenian"/>
        </w:rPr>
      </w:pPr>
      <w:bookmarkStart w:id="113" w:name="__RefHeading___Toc409540427"/>
      <w:bookmarkEnd w:id="113"/>
      <w:r>
        <w:rPr>
          <w:rFonts w:cs="Times Armenian" w:ascii="Times Armenian" w:hAnsi="Times Armenian"/>
        </w:rPr>
        <w:t>27.1 ՉԱՊՐԱԾ ՕՐԵՐԸ</w:t>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Երակ-արուն` քիշ-քիչ թո՛ւյն ա ստանում:</w:t>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Քաշվելո՛ւց չես հալից ընգնում, ոչ էլ` զոռի՛ց ուղեղի:</w:t>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Ա՛ղբն ա մնում, ա՛ղբն ա մնում ու սպանում:</w:t>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Հստակ կազմըտ կամ էլ տե՛սքըտ չի մանրում</w:t>
      </w:r>
    </w:p>
    <w:p>
      <w:pPr>
        <w:pStyle w:val="TextBodyIndent"/>
        <w:tabs>
          <w:tab w:val="clear" w:pos="709"/>
          <w:tab w:val="left" w:pos="851"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Կյանքի պահանջն ու դարձընում անօքութ ու անտեղի,</w:t>
      </w:r>
    </w:p>
    <w:p>
      <w:pPr>
        <w:pStyle w:val="TextBodyIndent"/>
        <w:tabs>
          <w:tab w:val="clear" w:pos="709"/>
          <w:tab w:val="left" w:pos="0"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Երակ-արուն` քիշ-քիչ թո՛ւյն ա ստանում:</w:t>
      </w:r>
    </w:p>
    <w:p>
      <w:pPr>
        <w:pStyle w:val="TextBodyIndent"/>
        <w:tabs>
          <w:tab w:val="clear" w:pos="709"/>
          <w:tab w:val="left" w:pos="0"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ab/>
      </w:r>
    </w:p>
    <w:p>
      <w:pPr>
        <w:pStyle w:val="TextBodyIndent"/>
        <w:tabs>
          <w:tab w:val="clear" w:pos="709"/>
          <w:tab w:val="left" w:pos="0"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Վեկալում ու թարմ արուն են սերմանում</w:t>
      </w:r>
    </w:p>
    <w:p>
      <w:pPr>
        <w:pStyle w:val="TextBodyIndent"/>
        <w:tabs>
          <w:tab w:val="clear" w:pos="709"/>
          <w:tab w:val="left" w:pos="0"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Պառավ շանը, բայց մի ամսից մարո՛ւմ ա թափն էտ դեղի,</w:t>
      </w:r>
    </w:p>
    <w:p>
      <w:pPr>
        <w:pStyle w:val="TextBodyIndent"/>
        <w:tabs>
          <w:tab w:val="clear" w:pos="709"/>
          <w:tab w:val="left" w:pos="0"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Ա՛ղբն ա մնում, ա՛ղբն ա մնում ու սպանում:</w:t>
      </w:r>
    </w:p>
    <w:p>
      <w:pPr>
        <w:pStyle w:val="TextBodyIndent"/>
        <w:tabs>
          <w:tab w:val="clear" w:pos="709"/>
          <w:tab w:val="left" w:pos="0"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tabs>
          <w:tab w:val="clear" w:pos="709"/>
          <w:tab w:val="left" w:pos="0"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Գերեզման ու աղուտներն են զոռ անում`</w:t>
      </w:r>
    </w:p>
    <w:p>
      <w:pPr>
        <w:pStyle w:val="TextBodyIndent"/>
        <w:tabs>
          <w:tab w:val="clear" w:pos="709"/>
          <w:tab w:val="left" w:pos="0"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Խլում հողը, ոչ թե հո՛ղն ա հալից ընգնում` յան տալի:</w:t>
      </w:r>
    </w:p>
    <w:p>
      <w:pPr>
        <w:pStyle w:val="TextBodyIndent"/>
        <w:tabs>
          <w:tab w:val="clear" w:pos="709"/>
          <w:tab w:val="left" w:pos="0"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Երակ-արուն քիշ-քիչ թո՛ւյն ա ստանում:</w:t>
      </w:r>
    </w:p>
    <w:p>
      <w:pPr>
        <w:pStyle w:val="TextBodyIndent"/>
        <w:tabs>
          <w:tab w:val="clear" w:pos="709"/>
          <w:tab w:val="left" w:pos="0"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tabs>
          <w:tab w:val="clear" w:pos="709"/>
          <w:tab w:val="left" w:pos="0"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Որ վառ չէղար` կծկվում ես` չորանում:</w:t>
      </w:r>
    </w:p>
    <w:p>
      <w:pPr>
        <w:pStyle w:val="TextBodyIndent"/>
        <w:tabs>
          <w:tab w:val="clear" w:pos="709"/>
          <w:tab w:val="left" w:pos="0"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Պաժա՛ռ էղար` կմեռնես: Մարմանդ ու թուլ կրակի</w:t>
      </w:r>
    </w:p>
    <w:p>
      <w:pPr>
        <w:pStyle w:val="TextBodyIndent"/>
        <w:tabs>
          <w:tab w:val="clear" w:pos="709"/>
          <w:tab w:val="left" w:pos="0"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Ա՛ղբն ա մնում, ա՛ղբն ա մնում ու սպանում:</w:t>
      </w:r>
    </w:p>
    <w:p>
      <w:pPr>
        <w:pStyle w:val="TextBodyIndent"/>
        <w:tabs>
          <w:tab w:val="clear" w:pos="709"/>
          <w:tab w:val="left" w:pos="0"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tabs>
          <w:tab w:val="clear" w:pos="709"/>
          <w:tab w:val="left" w:pos="0"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Քու կորցրած երգե՛րն են սաղ լերդանում`</w:t>
      </w:r>
    </w:p>
    <w:p>
      <w:pPr>
        <w:pStyle w:val="TextBodyIndent"/>
        <w:tabs>
          <w:tab w:val="left" w:pos="709" w:leader="none"/>
          <w:tab w:val="left" w:pos="851" w:leader="none"/>
          <w:tab w:val="left" w:pos="1134"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Շունչըդ կըդրում, մեկ էլ` լեղին` քու չապրած սա՛ղ օրերի:</w:t>
      </w:r>
    </w:p>
    <w:p>
      <w:pPr>
        <w:pStyle w:val="TextBodyIndent"/>
        <w:tabs>
          <w:tab w:val="left" w:pos="709" w:leader="none"/>
          <w:tab w:val="left" w:pos="851" w:leader="none"/>
          <w:tab w:val="left" w:pos="1134"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Երակ-արուն քիշ-քիչ թո՛ւյն ա ստանում:</w:t>
      </w:r>
    </w:p>
    <w:p>
      <w:pPr>
        <w:pStyle w:val="TextBodyIndent"/>
        <w:tabs>
          <w:tab w:val="left" w:pos="709" w:leader="none"/>
          <w:tab w:val="left" w:pos="851" w:leader="none"/>
          <w:tab w:val="left" w:pos="1134" w:leader="none"/>
        </w:tabs>
        <w:spacing w:lineRule="auto" w:line="240"/>
        <w:ind w:start="360" w:hanging="0"/>
        <w:rPr>
          <w:rFonts w:ascii="Times Armenian" w:hAnsi="Times Armenian" w:cs="Times Armenian"/>
        </w:rPr>
      </w:pPr>
      <w:r>
        <w:rPr>
          <w:rFonts w:cs="Times Armenian" w:ascii="Times Armenian" w:hAnsi="Times Armenian"/>
          <w:b w:val="false"/>
          <w:i w:val="false"/>
          <w:sz w:val="21"/>
          <w:szCs w:val="21"/>
        </w:rPr>
        <w:t>Ա՛ղբն ա մնում, ա՛ղբն ա մնում ու սպանում:</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Heading3"/>
        <w:numPr>
          <w:ilvl w:val="0"/>
          <w:numId w:val="0"/>
        </w:numPr>
        <w:ind w:start="720" w:hanging="0"/>
        <w:rPr>
          <w:rFonts w:ascii="Times Armenian" w:hAnsi="Times Armenian" w:cs="Times Armenian"/>
        </w:rPr>
      </w:pPr>
      <w:bookmarkStart w:id="114" w:name="__RefHeading___Toc409540428"/>
      <w:bookmarkEnd w:id="114"/>
      <w:r>
        <w:rPr/>
        <w:t>28. THE LAST PAIN</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This last pain for the damned the fathers found:</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w:t>
      </w:r>
      <w:r>
        <w:rPr>
          <w:rFonts w:cs="Time Roman;Times New Roman" w:ascii="Time Roman;Times New Roman" w:hAnsi="Time Roman;Times New Roman"/>
          <w:b w:val="false"/>
          <w:i w:val="false"/>
          <w:sz w:val="21"/>
          <w:szCs w:val="21"/>
        </w:rPr>
        <w:t>They knew the bliss with which they were not crowned.’</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ab/>
        <w:t>Such, but on earth, let me foretell,</w:t>
      </w:r>
    </w:p>
    <w:p>
      <w:pPr>
        <w:pStyle w:val="TextBodyIndent"/>
        <w:spacing w:lineRule="auto" w:line="240"/>
        <w:ind w:start="360" w:firstLine="348"/>
        <w:rPr>
          <w:rFonts w:ascii="Times Armenian" w:hAnsi="Times Armenian" w:cs="Times Armenian"/>
        </w:rPr>
      </w:pPr>
      <w:r>
        <w:rPr>
          <w:rFonts w:cs="Time Roman;Times New Roman" w:ascii="Time Roman;Times New Roman" w:hAnsi="Time Roman;Times New Roman"/>
          <w:b w:val="false"/>
          <w:i w:val="false"/>
          <w:sz w:val="21"/>
          <w:szCs w:val="21"/>
        </w:rPr>
        <w:t>Is all, of heaven or of hell.</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Man, as the prying housemaid of the soul,</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May know her happiness by eye to hole:</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ab/>
        <w:t>He’s safe; the key is lost; he knows</w:t>
      </w:r>
    </w:p>
    <w:p>
      <w:pPr>
        <w:pStyle w:val="TextBodyIndent"/>
        <w:spacing w:lineRule="auto" w:line="240"/>
        <w:ind w:start="360" w:firstLine="348"/>
        <w:rPr>
          <w:rFonts w:ascii="Times Armenian" w:hAnsi="Times Armenian" w:cs="Times Armenian"/>
        </w:rPr>
      </w:pPr>
      <w:r>
        <w:rPr>
          <w:rFonts w:cs="Time Roman;Times New Roman" w:ascii="Time Roman;Times New Roman" w:hAnsi="Time Roman;Times New Roman"/>
          <w:b w:val="false"/>
          <w:i w:val="false"/>
          <w:sz w:val="21"/>
          <w:szCs w:val="21"/>
        </w:rPr>
        <w:t>Door will not open, nor hole close.</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w:t>
      </w:r>
      <w:r>
        <w:rPr>
          <w:rFonts w:cs="Time Roman;Times New Roman" w:ascii="Time Roman;Times New Roman" w:hAnsi="Time Roman;Times New Roman"/>
          <w:b w:val="false"/>
          <w:i w:val="false"/>
          <w:sz w:val="21"/>
          <w:szCs w:val="21"/>
        </w:rPr>
        <w:t>What is conceivable can happen too,’</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Said Wittgenstein, who had not dreamt of you;</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ab/>
        <w:t>But wisely; if we worked it long</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ab/>
        <w:t>We should forget where it was wrong.</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Those thorns are crowns which, woven into knots,</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Crackle under and soon boil fool’s pots;</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ab/>
        <w:t>And no man’s watching, wise and long,</w:t>
        <w:br/>
        <w:tab/>
        <w:t>Would ever stare them into song.</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Thorns burn to a consistent ash, like man;</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A splendid cleanser for the frying-pan:</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ab/>
        <w:t>And those who leap from pan to fire</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ab/>
        <w:t>Should this brave opposite admire.</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All those large dreams by which men long live well</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Are magic-lanterned on the smoke of hell;</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ab/>
        <w:t>This then is real, I have implied,</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ab/>
        <w:t>A painted, small, transparent slide.</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These the inventive can hand-paint at leisure,</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Or most emporia would stock our measure;</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ab/>
        <w:t>And feasting in their dappled shade</w:t>
      </w:r>
    </w:p>
    <w:p>
      <w:pPr>
        <w:pStyle w:val="TextBodyIndent"/>
        <w:spacing w:lineRule="auto" w:line="240"/>
        <w:ind w:firstLine="708"/>
        <w:rPr>
          <w:rFonts w:ascii="Times Armenian" w:hAnsi="Times Armenian" w:cs="Times Armenian"/>
        </w:rPr>
      </w:pPr>
      <w:r>
        <w:rPr>
          <w:rFonts w:cs="Time Roman;Times New Roman" w:ascii="Time Roman;Times New Roman" w:hAnsi="Time Roman;Times New Roman"/>
          <w:b w:val="false"/>
          <w:i w:val="false"/>
          <w:sz w:val="21"/>
          <w:szCs w:val="21"/>
        </w:rPr>
        <w:t>We should forget how they were made.</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Feign then what’s by a decent tact believed</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And act that state is only so conceived,</w:t>
      </w:r>
    </w:p>
    <w:p>
      <w:pPr>
        <w:pStyle w:val="TextBodyIndent"/>
        <w:spacing w:lineRule="auto" w:line="240"/>
        <w:ind w:firstLine="708"/>
        <w:rPr>
          <w:rFonts w:ascii="Times Armenian" w:hAnsi="Times Armenian" w:cs="Times Armenian"/>
        </w:rPr>
      </w:pPr>
      <w:r>
        <w:rPr>
          <w:rFonts w:cs="Time Roman;Times New Roman" w:ascii="Time Roman;Times New Roman" w:hAnsi="Time Roman;Times New Roman"/>
          <w:b w:val="false"/>
          <w:i w:val="false"/>
          <w:sz w:val="21"/>
          <w:szCs w:val="21"/>
        </w:rPr>
        <w:t>And build an edifice of form</w:t>
      </w:r>
    </w:p>
    <w:p>
      <w:pPr>
        <w:pStyle w:val="TextBodyIndent"/>
        <w:spacing w:lineRule="auto" w:line="240"/>
        <w:ind w:firstLine="708"/>
        <w:rPr>
          <w:rFonts w:ascii="Times Armenian" w:hAnsi="Times Armenian" w:cs="Times Armenian"/>
        </w:rPr>
      </w:pPr>
      <w:r>
        <w:rPr>
          <w:rFonts w:cs="Time Roman;Times New Roman" w:ascii="Time Roman;Times New Roman" w:hAnsi="Time Roman;Times New Roman"/>
          <w:b w:val="false"/>
          <w:i w:val="false"/>
          <w:sz w:val="21"/>
          <w:szCs w:val="21"/>
        </w:rPr>
        <w:t>For house where phantoms may keep warm.</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Imagine, then, by miracle, with me,</w:t>
      </w:r>
    </w:p>
    <w:p>
      <w:pPr>
        <w:pStyle w:val="TextBodyIndent"/>
        <w:spacing w:lineRule="auto" w:line="240"/>
        <w:ind w:start="360" w:hanging="0"/>
        <w:rPr>
          <w:rFonts w:ascii="Times Armenian" w:hAnsi="Times Armenian" w:cs="Times Armenian"/>
        </w:rPr>
      </w:pPr>
      <w:r>
        <w:rPr>
          <w:rFonts w:cs="Time Roman;Times New Roman" w:ascii="Time Roman;Times New Roman" w:hAnsi="Time Roman;Times New Roman"/>
          <w:b w:val="false"/>
          <w:i w:val="false"/>
          <w:sz w:val="21"/>
          <w:szCs w:val="21"/>
        </w:rPr>
        <w:t>(Ambiguous gifts, as what gods give must be)</w:t>
      </w:r>
    </w:p>
    <w:p>
      <w:pPr>
        <w:pStyle w:val="TextBodyIndent"/>
        <w:spacing w:lineRule="auto" w:line="240"/>
        <w:ind w:firstLine="708"/>
        <w:rPr>
          <w:rFonts w:ascii="Times Armenian" w:hAnsi="Times Armenian" w:cs="Times Armenian"/>
        </w:rPr>
      </w:pPr>
      <w:r>
        <w:rPr>
          <w:rFonts w:cs="Time Roman;Times New Roman" w:ascii="Time Roman;Times New Roman" w:hAnsi="Time Roman;Times New Roman"/>
          <w:b w:val="false"/>
          <w:i w:val="false"/>
          <w:sz w:val="21"/>
          <w:szCs w:val="21"/>
        </w:rPr>
        <w:t>What could not be possibly there,</w:t>
      </w:r>
    </w:p>
    <w:p>
      <w:pPr>
        <w:pStyle w:val="TextBodyIndent"/>
        <w:spacing w:lineRule="auto" w:line="240"/>
        <w:ind w:firstLine="708"/>
        <w:jc w:val="both"/>
        <w:rPr>
          <w:rFonts w:ascii="Times Armenian" w:hAnsi="Times Armenian" w:cs="Times Armenian"/>
        </w:rPr>
      </w:pPr>
      <w:r>
        <w:rPr>
          <w:rFonts w:cs="Time Roman;Times New Roman" w:ascii="Time Roman;Times New Roman" w:hAnsi="Time Roman;Times New Roman"/>
          <w:b w:val="false"/>
          <w:i w:val="false"/>
          <w:sz w:val="21"/>
          <w:szCs w:val="21"/>
        </w:rPr>
        <w:t>And learn a style from a despair.</w:t>
      </w:r>
      <w:r>
        <w:rPr>
          <w:rFonts w:cs="Time Roman;Times New Roman" w:ascii="Time Roman;Times New Roman" w:hAnsi="Time Roman;Times New Roman"/>
          <w:b w:val="false"/>
          <w:sz w:val="21"/>
          <w:szCs w:val="21"/>
        </w:rPr>
        <w:t xml:space="preserve"> </w:t>
      </w:r>
      <w:r>
        <w:br w:type="page"/>
      </w:r>
    </w:p>
    <w:p>
      <w:pPr>
        <w:pStyle w:val="Heading3"/>
        <w:numPr>
          <w:ilvl w:val="0"/>
          <w:numId w:val="0"/>
        </w:numPr>
        <w:ind w:start="720" w:hanging="0"/>
        <w:rPr>
          <w:rFonts w:ascii="Times Armenian" w:hAnsi="Times Armenian" w:cs="Times Armenian"/>
        </w:rPr>
      </w:pPr>
      <w:bookmarkStart w:id="115" w:name="__RefHeading___Toc409540429"/>
      <w:bookmarkEnd w:id="115"/>
      <w:r>
        <w:rPr>
          <w:rFonts w:cs="Times Armenian" w:ascii="Times Armenian" w:hAnsi="Times Armenian"/>
        </w:rPr>
        <w:t>28.1 ՀԱՎԻՏԵՆԱԿԱՆ ՏԱՆՋԱՆՔ</w:t>
      </w:r>
    </w:p>
    <w:p>
      <w:pPr>
        <w:pStyle w:val="TextBodyIndent"/>
        <w:spacing w:lineRule="auto" w:line="240"/>
        <w:ind w:start="360" w:hanging="0"/>
        <w:rPr>
          <w:rFonts w:ascii="Times Armenian" w:hAnsi="Times Armenian" w:cs="Times Armenian"/>
        </w:rPr>
      </w:pPr>
      <w:r>
        <w:rPr>
          <w:sz w:val="21"/>
          <w:szCs w:val="21"/>
        </w:rPr>
        <w:tab/>
        <w:tab/>
      </w:r>
      <w:r>
        <w:rPr>
          <w:rFonts w:cs="Times New Roman" w:ascii="Times New Roman" w:hAnsi="Times New Roman"/>
          <w:i w:val="false"/>
          <w:sz w:val="21"/>
          <w:szCs w:val="21"/>
        </w:rPr>
        <w:tab/>
        <w:tab/>
        <w:tab/>
        <w:tab/>
        <w:tab/>
        <w:tab/>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Սուրբ Հայրե՛րն ասին, որ անիծյալի վերջը կըլի ցավ:</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«Իրանց իմացած երանությունը իրանց չհասավ»:</w:t>
      </w:r>
      <w:r>
        <w:rPr>
          <w:rFonts w:cs="Times Armenian" w:ascii="Times Armenian" w:hAnsi="Times Armenian"/>
          <w:b w:val="false"/>
          <w:i w:val="false"/>
          <w:sz w:val="21"/>
          <w:szCs w:val="21"/>
          <w:vertAlign w:val="superscript"/>
        </w:rPr>
        <w:t>1</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ab/>
        <w:t xml:space="preserve">Երկրից բացի` է՛ս  կարգն ա անխախտ,   </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ab/>
        <w:t>Չար դժոխք ըլի, թե բարի դրախտ:</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Մարդը լա՛վ գիդի, որ թե խուզարկու նաժիշտի նման</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Ծակերից նայեց` հոգու հրճվանքը կարա՛ իմանա:</w:t>
      </w:r>
      <w:r>
        <w:rPr>
          <w:rFonts w:cs="Times Armenian" w:ascii="Times Armenian" w:hAnsi="Times Armenian"/>
          <w:b w:val="false"/>
          <w:i w:val="false"/>
          <w:sz w:val="21"/>
          <w:szCs w:val="21"/>
          <w:vertAlign w:val="superscript"/>
        </w:rPr>
        <w:t>2</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ab/>
        <w:t>Բալնիք-բան` չկա: Իրան բան` չի’լի:</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ab/>
        <w:t>Դուռը չի բացվի, ու ծակն էլ փակ չի:</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«Ինչ մտքիտ էկավ` կարա մի օր էլ հենց առա՛ջըտ գա»,</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Կասեր Լյուդվիգը, ում մտքին ինքըտ երբե՛ք չէիր գա:</w:t>
      </w:r>
      <w:r>
        <w:rPr>
          <w:rFonts w:cs="Times Armenian" w:ascii="Times Armenian" w:hAnsi="Times Armenian"/>
          <w:b w:val="false"/>
          <w:i w:val="false"/>
          <w:sz w:val="21"/>
          <w:szCs w:val="21"/>
          <w:vertAlign w:val="superscript"/>
        </w:rPr>
        <w:t>3</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ab/>
        <w:t>Բայց հարուր տոկոս, որ չհոռանանք,</w:t>
      </w:r>
    </w:p>
    <w:p>
      <w:pPr>
        <w:pStyle w:val="TextBodyIndent"/>
        <w:spacing w:lineRule="auto" w:line="240"/>
        <w:ind w:start="360" w:firstLine="348"/>
        <w:rPr>
          <w:rFonts w:ascii="Times Armenian" w:hAnsi="Times Armenian" w:cs="Times Armenian"/>
        </w:rPr>
      </w:pPr>
      <w:r>
        <w:rPr>
          <w:rFonts w:cs="Times Armenian" w:ascii="Times Armenian" w:hAnsi="Times Armenian"/>
          <w:b w:val="false"/>
          <w:i w:val="false"/>
          <w:sz w:val="21"/>
          <w:szCs w:val="21"/>
        </w:rPr>
        <w:t>Էղած սխալը կարա՛նք մոռանանք:</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Է՛ն փուշն ա պսակ,</w:t>
      </w:r>
      <w:r>
        <w:rPr>
          <w:rFonts w:cs="Times Armenian" w:ascii="Times Armenian" w:hAnsi="Times Armenian"/>
          <w:b w:val="false"/>
          <w:i w:val="false"/>
          <w:sz w:val="21"/>
          <w:szCs w:val="21"/>
          <w:vertAlign w:val="superscript"/>
        </w:rPr>
        <w:t>4</w:t>
      </w:r>
      <w:r>
        <w:rPr>
          <w:rFonts w:cs="Times Armenian" w:ascii="Times Armenian" w:hAnsi="Times Armenian"/>
          <w:b w:val="false"/>
          <w:i w:val="false"/>
          <w:sz w:val="21"/>
          <w:szCs w:val="21"/>
        </w:rPr>
        <w:t xml:space="preserve"> որ հիմարների կճուճների տակ</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Խուրձ-խուրձ ճարճարտում` ջուր ա եռըցնում առանց նպատակ:</w:t>
      </w:r>
      <w:r>
        <w:rPr>
          <w:rFonts w:cs="Times Armenian" w:ascii="Times Armenian" w:hAnsi="Times Armenian"/>
          <w:b w:val="false"/>
          <w:i w:val="false"/>
          <w:sz w:val="21"/>
          <w:szCs w:val="21"/>
          <w:vertAlign w:val="superscript"/>
        </w:rPr>
        <w:t>5</w:t>
      </w:r>
    </w:p>
    <w:p>
      <w:pPr>
        <w:pStyle w:val="TextBodyIndent"/>
        <w:spacing w:lineRule="auto" w:line="240"/>
        <w:ind w:start="360" w:hanging="0"/>
        <w:rPr>
          <w:rFonts w:ascii="Times Armenian" w:hAnsi="Times Armenian" w:cs="Times Armenian"/>
        </w:rPr>
      </w:pPr>
      <w:r>
        <w:rPr>
          <w:rFonts w:eastAsia="Times Armenian" w:cs="Times Armenian" w:ascii="Times Armenian" w:hAnsi="Times Armenian"/>
          <w:b w:val="false"/>
          <w:i w:val="false"/>
          <w:sz w:val="21"/>
          <w:szCs w:val="21"/>
        </w:rPr>
        <w:t xml:space="preserve">  </w:t>
      </w:r>
      <w:r>
        <w:rPr>
          <w:rFonts w:cs="Times Armenian" w:ascii="Times Armenian" w:hAnsi="Times Armenian"/>
          <w:b w:val="false"/>
          <w:i w:val="false"/>
          <w:sz w:val="21"/>
          <w:szCs w:val="21"/>
        </w:rPr>
        <w:tab/>
        <w:t>Ու մեկը չէղավ, ով խելք ունենար,</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ab/>
        <w:t>Ու ճարճարտոցի երգերը տենար:</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Փուշը վառվում ա, դառնում չոր մոխիր, հենց մարդու նման,</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Ոնց որ լվացքի մի ընտիր փոշի, որ թավան լվան:</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ab/>
        <w:t>Ով հրից ընգնի թավան հիմարի,</w:t>
      </w:r>
      <w:r>
        <w:rPr>
          <w:rFonts w:cs="Times Armenian" w:ascii="Times Armenian" w:hAnsi="Times Armenian"/>
          <w:b w:val="false"/>
          <w:i w:val="false"/>
          <w:sz w:val="21"/>
          <w:szCs w:val="21"/>
          <w:vertAlign w:val="superscript"/>
        </w:rPr>
        <w:t>6</w:t>
      </w:r>
    </w:p>
    <w:p>
      <w:pPr>
        <w:pStyle w:val="TextBodyIndent"/>
        <w:spacing w:lineRule="auto" w:line="240"/>
        <w:ind w:start="360" w:hanging="0"/>
        <w:rPr>
          <w:rFonts w:ascii="Times Armenian" w:hAnsi="Times Armenian" w:cs="Times Armenian"/>
        </w:rPr>
      </w:pPr>
      <w:r>
        <w:rPr>
          <w:sz w:val="21"/>
          <w:szCs w:val="21"/>
        </w:rPr>
        <w:tab/>
      </w:r>
      <w:r>
        <w:rPr>
          <w:rFonts w:cs="Times Armenian" w:ascii="Times Armenian" w:hAnsi="Times Armenian"/>
          <w:b w:val="false"/>
          <w:i w:val="false"/>
          <w:sz w:val="21"/>
          <w:szCs w:val="21"/>
        </w:rPr>
        <w:t>Էս թարս հրաշքը թո միտը բերի:</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Մարդու գուրգուրած էրազները սաղ, որ վառ են հմի,</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Գեհենի՛ ծուխն ա կինո նկարե` ոգելու</w:t>
      </w:r>
      <w:r>
        <w:rPr>
          <w:rFonts w:cs="Times Armenian" w:ascii="Times Armenian" w:hAnsi="Times Armenian"/>
          <w:b w:val="false"/>
          <w:i w:val="false"/>
          <w:sz w:val="21"/>
          <w:szCs w:val="21"/>
          <w:vertAlign w:val="superscript"/>
        </w:rPr>
        <w:t>7</w:t>
      </w:r>
      <w:r>
        <w:rPr>
          <w:rFonts w:cs="Times Armenian" w:ascii="Times Armenian" w:hAnsi="Times Armenian"/>
          <w:b w:val="false"/>
          <w:i w:val="false"/>
          <w:sz w:val="21"/>
          <w:szCs w:val="21"/>
        </w:rPr>
        <w:t xml:space="preserve"> ժամին:</w:t>
      </w:r>
    </w:p>
    <w:p>
      <w:pPr>
        <w:pStyle w:val="TextBodyIndent"/>
        <w:spacing w:lineRule="auto" w:line="240"/>
        <w:ind w:start="360" w:firstLine="348"/>
        <w:rPr>
          <w:rFonts w:ascii="Times Armenian" w:hAnsi="Times Armenian" w:cs="Times Armenian"/>
        </w:rPr>
      </w:pPr>
      <w:r>
        <w:rPr>
          <w:rFonts w:cs="Times Armenian" w:ascii="Times Armenian" w:hAnsi="Times Armenian"/>
          <w:b w:val="false"/>
          <w:i w:val="false"/>
          <w:sz w:val="21"/>
          <w:szCs w:val="21"/>
        </w:rPr>
        <w:t>Սրանք, ուրեմն, ճի՛շտ են, անատամ,</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ab/>
        <w:t>Ներկած ու մանր, համ էլ` պլստան:</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Ճարպիկը կարա հենց իրա ձեռով սրանց գույներ տա,</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Կամ խանութները կարան կուտակեն, մինչև գնորդ գա:</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ab/>
        <w:t>Բայց հենց քեֆ անենք սրանց հովի տակ,</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ab/>
        <w:t>Էկեք չհիշե՛նք` ո՛րդուց են սրանք:</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Քեզ հանգիստ պահի. ձև արա (ոնց որ կարգն ա աշխարի),</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Թե սաղ աշխարը ըսե՛նց ա էղե` հի՛նգ միլիոն տարի,</w:t>
      </w:r>
      <w:r>
        <w:rPr>
          <w:rFonts w:cs="Times Armenian" w:ascii="Times Armenian" w:hAnsi="Times Armenian"/>
          <w:b w:val="false"/>
          <w:i w:val="false"/>
          <w:sz w:val="21"/>
          <w:szCs w:val="21"/>
          <w:vertAlign w:val="superscript"/>
        </w:rPr>
        <w:t>8</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ab/>
        <w:t>Ու էս ձևերից մի դղյակ սարքի,</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ab/>
        <w:t>Ուր ազատ ապրի` էրազ ու ոգի:</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Վերինն ինչ էլ տա, նվեր` թե շնորք, կըլի երկարժեք:</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Ուրեմը, իմ պես, հրաշքի զոռով, միտք արա մեկ-մեկ,</w:t>
      </w:r>
    </w:p>
    <w:p>
      <w:pPr>
        <w:pStyle w:val="TextBodyIndent"/>
        <w:spacing w:lineRule="auto" w:line="240"/>
        <w:ind w:start="360" w:hanging="0"/>
        <w:rPr>
          <w:rFonts w:ascii="Times Armenian" w:hAnsi="Times Armenian" w:cs="Times Armenian"/>
        </w:rPr>
      </w:pPr>
      <w:r>
        <w:rPr>
          <w:rFonts w:cs="Times Armenian" w:ascii="Times Armenian" w:hAnsi="Times Armenian"/>
          <w:b w:val="false"/>
          <w:i w:val="false"/>
          <w:sz w:val="21"/>
          <w:szCs w:val="21"/>
        </w:rPr>
        <w:tab/>
        <w:t>Թե Վերինն իշքա՜ն բան կարար չտա՜՜՜ր,</w:t>
      </w:r>
    </w:p>
    <w:p>
      <w:pPr>
        <w:pStyle w:val="TextBodyIndent"/>
        <w:spacing w:lineRule="auto" w:line="240"/>
        <w:ind w:start="360" w:hanging="0"/>
        <w:jc w:val="both"/>
        <w:rPr>
          <w:rFonts w:ascii="Times Armenian" w:hAnsi="Times Armenian" w:cs="Times Armenian"/>
        </w:rPr>
      </w:pPr>
      <w:r>
        <w:rPr>
          <w:rFonts w:cs="Times Armenian" w:ascii="Times Armenian" w:hAnsi="Times Armenian"/>
          <w:b w:val="false"/>
          <w:i w:val="false"/>
          <w:sz w:val="21"/>
          <w:szCs w:val="21"/>
        </w:rPr>
        <w:tab/>
        <w:t>Ու հույսի մահից` կեցվածքի դաս առ:</w:t>
      </w:r>
    </w:p>
    <w:p>
      <w:pPr>
        <w:pStyle w:val="TextBodyIndent"/>
        <w:spacing w:lineRule="auto" w:line="240"/>
        <w:ind w:start="360" w:hanging="0"/>
        <w:jc w:val="both"/>
        <w:rPr>
          <w:rFonts w:ascii="Times Armenian" w:hAnsi="Times Armenian" w:cs="Times Armenian"/>
        </w:rPr>
      </w:pPr>
      <w:r>
        <w:rPr>
          <w:rFonts w:cs="Times Armenian" w:ascii="Times Armenian" w:hAnsi="Times Armenian"/>
          <w:b w:val="false"/>
          <w:i w:val="false"/>
          <w:sz w:val="21"/>
          <w:szCs w:val="21"/>
        </w:rPr>
      </w:r>
    </w:p>
    <w:p>
      <w:pPr>
        <w:pStyle w:val="TextBodyIndent"/>
        <w:spacing w:lineRule="auto" w:line="240"/>
        <w:ind w:start="360" w:hanging="0"/>
        <w:jc w:val="both"/>
        <w:rPr>
          <w:rFonts w:ascii="Times Armenian" w:hAnsi="Times Armenian" w:cs="Times Armenian"/>
        </w:rPr>
      </w:pPr>
      <w:r>
        <w:rPr>
          <w:rFonts w:cs="Times Armenian" w:ascii="Times Armenian" w:hAnsi="Times Armenian"/>
          <w:b w:val="false"/>
          <w:sz w:val="18"/>
          <w:szCs w:val="18"/>
        </w:rPr>
        <w:t xml:space="preserve">1. Ակնարկը </w:t>
      </w:r>
      <w:r>
        <w:rPr>
          <w:rFonts w:cs="Times Armenian" w:ascii="Times Armenian" w:hAnsi="Times Armenian"/>
          <w:sz w:val="18"/>
          <w:szCs w:val="18"/>
        </w:rPr>
        <w:t>Դանթեի</w:t>
      </w:r>
      <w:r>
        <w:rPr>
          <w:rFonts w:cs="Times Armenian" w:ascii="Times Armenian" w:hAnsi="Times Armenian"/>
          <w:b w:val="false"/>
          <w:sz w:val="18"/>
          <w:szCs w:val="18"/>
        </w:rPr>
        <w:t xml:space="preserve"> </w:t>
      </w:r>
      <w:r>
        <w:rPr>
          <w:rFonts w:cs="Times Armenian" w:ascii="Times Armenian" w:hAnsi="Times Armenian"/>
          <w:sz w:val="18"/>
          <w:szCs w:val="18"/>
        </w:rPr>
        <w:t>«Աստվածային կատակերգությունն»</w:t>
      </w:r>
      <w:r>
        <w:rPr>
          <w:rFonts w:cs="Times Armenian" w:ascii="Times Armenian" w:hAnsi="Times Armenian"/>
          <w:b w:val="false"/>
          <w:sz w:val="18"/>
          <w:szCs w:val="18"/>
        </w:rPr>
        <w:t xml:space="preserve"> է:</w:t>
      </w:r>
    </w:p>
    <w:p>
      <w:pPr>
        <w:pStyle w:val="TextBodyIndent"/>
        <w:spacing w:lineRule="auto" w:line="240"/>
        <w:ind w:start="360" w:hanging="0"/>
        <w:jc w:val="both"/>
        <w:rPr>
          <w:rFonts w:ascii="Times Armenian" w:hAnsi="Times Armenian" w:cs="Times Armenian"/>
        </w:rPr>
      </w:pPr>
      <w:r>
        <w:rPr>
          <w:rFonts w:cs="Times Armenian" w:ascii="Times Armenian" w:hAnsi="Times Armenian"/>
          <w:b w:val="false"/>
          <w:sz w:val="18"/>
          <w:szCs w:val="18"/>
        </w:rPr>
        <w:t xml:space="preserve">2. Ակնարկը </w:t>
      </w:r>
      <w:r>
        <w:rPr>
          <w:rFonts w:cs="Times Armenian" w:ascii="Times Armenian" w:hAnsi="Times Armenian"/>
          <w:sz w:val="18"/>
          <w:szCs w:val="18"/>
        </w:rPr>
        <w:t>Դեյվիդ Հերբերտ Լոուրենսի</w:t>
      </w:r>
      <w:r>
        <w:rPr>
          <w:rFonts w:cs="Times Armenian" w:ascii="Times Armenian" w:hAnsi="Times Armenian"/>
          <w:b w:val="false"/>
          <w:sz w:val="18"/>
          <w:szCs w:val="18"/>
        </w:rPr>
        <w:t xml:space="preserve"> </w:t>
      </w:r>
      <w:r>
        <w:rPr>
          <w:rFonts w:cs="Times Armenian" w:ascii="Times Armenian" w:hAnsi="Times Armenian"/>
          <w:sz w:val="18"/>
          <w:szCs w:val="18"/>
        </w:rPr>
        <w:t>«Մահվան նավը»</w:t>
      </w:r>
      <w:r>
        <w:rPr>
          <w:rFonts w:cs="Times Armenian" w:ascii="Times Armenian" w:hAnsi="Times Armenian"/>
          <w:b w:val="false"/>
          <w:sz w:val="18"/>
          <w:szCs w:val="18"/>
        </w:rPr>
        <w:t xml:space="preserve"> պոեմն է: Սրա մեջ մար</w:t>
        <w:softHyphen/>
        <w:t>դու մահից հետո հոգին մարմնի</w:t>
      </w:r>
      <w:r>
        <w:rPr>
          <w:b w:val="false"/>
          <w:sz w:val="18"/>
          <w:szCs w:val="18"/>
        </w:rPr>
        <w:t xml:space="preserve"> </w:t>
      </w:r>
      <w:r>
        <w:rPr>
          <w:rFonts w:cs="Times Armenian" w:ascii="Times Armenian" w:hAnsi="Times Armenian"/>
          <w:b w:val="false"/>
          <w:sz w:val="18"/>
          <w:szCs w:val="18"/>
        </w:rPr>
        <w:t>ծակերից դուրս է գալիս, հետո` այդ ծակերով հետ է գա</w:t>
        <w:softHyphen/>
        <w:t>լիս իր «տունը»:</w:t>
      </w:r>
    </w:p>
    <w:p>
      <w:pPr>
        <w:pStyle w:val="TextBodyIndent"/>
        <w:spacing w:lineRule="auto" w:line="240"/>
        <w:ind w:start="360" w:hanging="0"/>
        <w:jc w:val="both"/>
        <w:rPr>
          <w:rFonts w:ascii="Times Armenian" w:hAnsi="Times Armenian" w:cs="Times Armenian"/>
        </w:rPr>
      </w:pPr>
      <w:r>
        <w:rPr>
          <w:rFonts w:cs="Times New Roman" w:ascii="Times New Roman" w:hAnsi="Times New Roman"/>
          <w:b w:val="false"/>
          <w:sz w:val="18"/>
          <w:szCs w:val="18"/>
        </w:rPr>
        <w:t xml:space="preserve">3. </w:t>
      </w:r>
      <w:r>
        <w:rPr>
          <w:rFonts w:cs="Times New Roman" w:ascii="Times New Roman" w:hAnsi="Times New Roman"/>
          <w:i w:val="false"/>
          <w:sz w:val="18"/>
          <w:szCs w:val="18"/>
        </w:rPr>
        <w:t>Ludwig Witgenstein</w:t>
      </w:r>
      <w:r>
        <w:rPr>
          <w:i w:val="false"/>
          <w:sz w:val="18"/>
          <w:szCs w:val="18"/>
        </w:rPr>
        <w:t>-</w:t>
      </w:r>
      <w:r>
        <w:rPr>
          <w:rFonts w:cs="Times Armenian" w:ascii="Times Armenian" w:hAnsi="Times Armenian"/>
          <w:i w:val="false"/>
          <w:sz w:val="18"/>
          <w:szCs w:val="18"/>
        </w:rPr>
        <w:t>ը</w:t>
      </w:r>
      <w:r>
        <w:rPr>
          <w:rFonts w:cs="Times Armenian" w:ascii="Times Armenian" w:hAnsi="Times Armenian"/>
          <w:b w:val="false"/>
          <w:sz w:val="18"/>
          <w:szCs w:val="18"/>
        </w:rPr>
        <w:t xml:space="preserve"> 20-րդ դարի ամենասկանդալային փիլիսոփաներից է: Իր</w:t>
      </w:r>
      <w:r>
        <w:rPr>
          <w:b w:val="false"/>
          <w:sz w:val="18"/>
          <w:szCs w:val="18"/>
        </w:rPr>
        <w:t xml:space="preserve"> </w:t>
      </w:r>
      <w:r>
        <w:rPr>
          <w:rFonts w:cs="Times New Roman" w:ascii="Times New Roman" w:hAnsi="Times New Roman"/>
          <w:sz w:val="18"/>
          <w:szCs w:val="18"/>
        </w:rPr>
        <w:t>Logico-Philospphicus</w:t>
      </w:r>
      <w:r>
        <w:rPr>
          <w:sz w:val="18"/>
          <w:szCs w:val="18"/>
        </w:rPr>
        <w:t>-Ç</w:t>
      </w:r>
      <w:r>
        <w:rPr>
          <w:b w:val="false"/>
          <w:sz w:val="18"/>
          <w:szCs w:val="18"/>
        </w:rPr>
        <w:t xml:space="preserve"> </w:t>
      </w:r>
      <w:r>
        <w:rPr>
          <w:rFonts w:cs="Times Armenian" w:ascii="Times Armenian" w:hAnsi="Times Armenian"/>
          <w:b w:val="false"/>
          <w:sz w:val="18"/>
          <w:szCs w:val="18"/>
        </w:rPr>
        <w:t xml:space="preserve">մեջ (1921-1922) </w:t>
      </w:r>
      <w:r>
        <w:rPr>
          <w:rFonts w:cs="Times Armenian" w:ascii="Times Armenian" w:hAnsi="Times Armenian"/>
          <w:sz w:val="18"/>
          <w:szCs w:val="18"/>
        </w:rPr>
        <w:t xml:space="preserve">Վիտգենշտայնն </w:t>
      </w:r>
      <w:r>
        <w:rPr>
          <w:rFonts w:cs="Times Armenian" w:ascii="Times Armenian" w:hAnsi="Times Armenian"/>
          <w:b w:val="false"/>
          <w:sz w:val="18"/>
          <w:szCs w:val="18"/>
        </w:rPr>
        <w:t>(1889-1951)  ասում է, օրի</w:t>
        <w:softHyphen/>
        <w:t>նակ, թե` «ինչը որ մտածելի յա, ուրեմը` հնարավոր ա»:</w:t>
      </w:r>
    </w:p>
    <w:p>
      <w:pPr>
        <w:pStyle w:val="TextBodyIndent"/>
        <w:spacing w:lineRule="auto" w:line="240"/>
        <w:ind w:start="360" w:hanging="0"/>
        <w:jc w:val="both"/>
        <w:rPr>
          <w:rFonts w:ascii="Times Armenian" w:hAnsi="Times Armenian" w:cs="Times Armenian"/>
        </w:rPr>
      </w:pPr>
      <w:r>
        <w:rPr>
          <w:rFonts w:cs="Times Armenian" w:ascii="Times Armenian" w:hAnsi="Times Armenian"/>
          <w:b w:val="false"/>
          <w:sz w:val="18"/>
          <w:szCs w:val="18"/>
        </w:rPr>
        <w:t>4. Ակնարկը Քրիստոսի փշե պսակն է, որ թագի տեղը դրին իր գլխին:</w:t>
      </w:r>
    </w:p>
    <w:p>
      <w:pPr>
        <w:pStyle w:val="TextBodyIndent"/>
        <w:spacing w:lineRule="auto" w:line="240"/>
        <w:ind w:start="360" w:hanging="0"/>
        <w:jc w:val="both"/>
        <w:rPr>
          <w:rFonts w:ascii="Times Armenian" w:hAnsi="Times Armenian" w:cs="Times Armenian"/>
        </w:rPr>
      </w:pPr>
      <w:r>
        <w:rPr>
          <w:rFonts w:cs="Times Armenian" w:ascii="Times Armenian" w:hAnsi="Times Armenian"/>
          <w:b w:val="false"/>
          <w:sz w:val="18"/>
          <w:szCs w:val="18"/>
        </w:rPr>
        <w:t>5. Ժողովողի խոսքերն են Աստվածաշնչից. «Հիմարի ծիծաղը ճիշտ նույնն է, ինչ որ փուշ ու տատասկի ճարճարտոցը (կրակի վրայի) կճուճի տակ»: Սրա հետ պիտի հիշ</w:t>
        <w:softHyphen/>
        <w:t>վի հետևյալ անգլիա</w:t>
        <w:softHyphen/>
        <w:t>կան ասացվածքը.«Կճուճին նայեցիր` չի եռա»:</w:t>
      </w:r>
    </w:p>
    <w:p>
      <w:pPr>
        <w:pStyle w:val="TextBodyIndent"/>
        <w:spacing w:lineRule="auto" w:line="240"/>
        <w:ind w:start="360" w:hanging="0"/>
        <w:jc w:val="both"/>
        <w:rPr>
          <w:rFonts w:ascii="Times Armenian" w:hAnsi="Times Armenian" w:cs="Times Armenian"/>
        </w:rPr>
      </w:pPr>
      <w:r>
        <w:rPr>
          <w:rFonts w:cs="Times Armenian" w:ascii="Times Armenian" w:hAnsi="Times Armenian"/>
          <w:b w:val="false"/>
          <w:sz w:val="18"/>
          <w:szCs w:val="18"/>
        </w:rPr>
        <w:t>6. «Ջրից պրծավ, ընգավ կրակը» ասացվածքի անգլերեն համարժեքն է:</w:t>
      </w:r>
    </w:p>
    <w:p>
      <w:pPr>
        <w:pStyle w:val="TextBodyIndent"/>
        <w:spacing w:lineRule="auto" w:line="240"/>
        <w:ind w:start="360" w:hanging="0"/>
        <w:jc w:val="both"/>
        <w:rPr>
          <w:rFonts w:ascii="Times Armenian" w:hAnsi="Times Armenian" w:cs="Times Armenian"/>
        </w:rPr>
      </w:pPr>
      <w:r>
        <w:rPr>
          <w:rFonts w:cs="Times Armenian" w:ascii="Times Armenian" w:hAnsi="Times Armenian"/>
          <w:b w:val="false"/>
          <w:sz w:val="18"/>
          <w:szCs w:val="18"/>
        </w:rPr>
        <w:t>7. Հին հայերնով «ոգելը» նշանակում էր` «ասել; հմայել; կախարդել»:</w:t>
      </w:r>
    </w:p>
    <w:p>
      <w:pPr>
        <w:pStyle w:val="TextBodyIndent"/>
        <w:spacing w:lineRule="auto" w:line="240"/>
        <w:ind w:start="360" w:hanging="0"/>
        <w:jc w:val="both"/>
        <w:rPr>
          <w:rFonts w:ascii="Times Armenian" w:hAnsi="Times Armenian" w:cs="Times Armenian"/>
        </w:rPr>
      </w:pPr>
      <w:r>
        <w:rPr>
          <w:rFonts w:cs="Times Armenian" w:ascii="Times Armenian" w:hAnsi="Times Armenian"/>
          <w:b w:val="false"/>
          <w:sz w:val="18"/>
          <w:szCs w:val="18"/>
        </w:rPr>
        <w:t>8. «Հինգ միլիոն տարին», այսօրվա գիտության ասելով, նախամարդու` ավստրալո</w:t>
        <w:softHyphen/>
        <w:t>պիտեկի, ուրեմը` համ էլ մարդու (homo-ի) տարիքն է:</w:t>
        <w:tab/>
      </w:r>
    </w:p>
    <w:p>
      <w:pPr>
        <w:pStyle w:val="TextBodyIndent"/>
        <w:spacing w:lineRule="auto" w:line="240"/>
        <w:ind w:hanging="0"/>
        <w:rPr>
          <w:rFonts w:ascii="Times Armenian" w:hAnsi="Times Armenian" w:cs="Times Armenian"/>
        </w:rPr>
      </w:pPr>
      <w:r>
        <w:rPr>
          <w:rFonts w:cs="Times Armenian" w:ascii="Times Armenian" w:hAnsi="Times Armenian"/>
          <w:b w:val="false"/>
          <w:sz w:val="21"/>
          <w:szCs w:val="21"/>
        </w:rPr>
      </w:r>
      <w:r>
        <w:br w:type="page"/>
      </w:r>
    </w:p>
    <w:p>
      <w:pPr>
        <w:pStyle w:val="Heading2"/>
        <w:numPr>
          <w:ilvl w:val="0"/>
          <w:numId w:val="0"/>
        </w:numPr>
        <w:ind w:start="0" w:hanging="0"/>
        <w:rPr>
          <w:rFonts w:ascii="Times Armenian" w:hAnsi="Times Armenian" w:cs="Times Armenian"/>
        </w:rPr>
      </w:pPr>
      <w:bookmarkStart w:id="116" w:name="__RefHeading___Toc409540430"/>
      <w:bookmarkEnd w:id="116"/>
      <w:r>
        <w:rPr/>
        <w:t>ROBERT FROST</w:t>
      </w:r>
    </w:p>
    <w:p>
      <w:pPr>
        <w:pStyle w:val="Normal"/>
        <w:ind w:start="360" w:hanging="0"/>
        <w:rPr>
          <w:rFonts w:ascii="Times Armenian" w:hAnsi="Times Armenian" w:cs="Times Armenian"/>
        </w:rPr>
      </w:pPr>
      <w:r>
        <w:rPr>
          <w:rFonts w:cs="Times Armenian" w:ascii="Times Armenian" w:hAnsi="Times Armenian"/>
          <w:b/>
          <w:i/>
          <w:sz w:val="21"/>
          <w:szCs w:val="21"/>
        </w:rPr>
      </w:r>
    </w:p>
    <w:p>
      <w:pPr>
        <w:pStyle w:val="Heading3"/>
        <w:numPr>
          <w:ilvl w:val="0"/>
          <w:numId w:val="0"/>
        </w:numPr>
        <w:ind w:start="720" w:hanging="0"/>
        <w:rPr>
          <w:rFonts w:ascii="Times Armenian" w:hAnsi="Times Armenian" w:cs="Times Armenian"/>
        </w:rPr>
      </w:pPr>
      <w:bookmarkStart w:id="117" w:name="__RefHeading___Toc409540431"/>
      <w:bookmarkEnd w:id="117"/>
      <w:r>
        <w:rPr/>
        <w:t>29. AWAY!</w:t>
      </w:r>
    </w:p>
    <w:p>
      <w:pPr>
        <w:pStyle w:val="Normal"/>
        <w:ind w:start="360" w:hanging="0"/>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Times Armenian" w:ascii="Times Armenian" w:hAnsi="Times Armenian"/>
          <w:sz w:val="21"/>
          <w:szCs w:val="21"/>
        </w:rPr>
        <w:t>Now I out walking</w:t>
      </w:r>
    </w:p>
    <w:p>
      <w:pPr>
        <w:pStyle w:val="Normal"/>
        <w:ind w:start="360" w:hanging="0"/>
        <w:rPr>
          <w:rFonts w:ascii="Times Armenian" w:hAnsi="Times Armenian" w:cs="Times Armenian"/>
        </w:rPr>
      </w:pPr>
      <w:r>
        <w:rPr>
          <w:rFonts w:cs="Times Armenian" w:ascii="Times Armenian" w:hAnsi="Times Armenian"/>
          <w:sz w:val="21"/>
          <w:szCs w:val="21"/>
        </w:rPr>
        <w:t>The world desert,</w:t>
      </w:r>
    </w:p>
    <w:p>
      <w:pPr>
        <w:pStyle w:val="Normal"/>
        <w:ind w:start="360" w:hanging="0"/>
        <w:rPr>
          <w:rFonts w:ascii="Times Armenian" w:hAnsi="Times Armenian" w:cs="Times Armenian"/>
        </w:rPr>
      </w:pPr>
      <w:r>
        <w:rPr>
          <w:rFonts w:cs="Times Armenian" w:ascii="Times Armenian" w:hAnsi="Times Armenian"/>
          <w:sz w:val="21"/>
          <w:szCs w:val="21"/>
        </w:rPr>
        <w:t>And my shoe and my stocking</w:t>
      </w:r>
    </w:p>
    <w:p>
      <w:pPr>
        <w:pStyle w:val="Normal"/>
        <w:ind w:start="360" w:hanging="0"/>
        <w:rPr>
          <w:rFonts w:ascii="Times Armenian" w:hAnsi="Times Armenian" w:cs="Times Armenian"/>
        </w:rPr>
      </w:pPr>
      <w:r>
        <w:rPr>
          <w:rFonts w:cs="Times Armenian" w:ascii="Times Armenian" w:hAnsi="Times Armenian"/>
          <w:sz w:val="21"/>
          <w:szCs w:val="21"/>
        </w:rPr>
        <w:t>Do me no hurt.</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I leave behind</w:t>
      </w:r>
    </w:p>
    <w:p>
      <w:pPr>
        <w:pStyle w:val="Normal"/>
        <w:ind w:start="360" w:hanging="0"/>
        <w:rPr>
          <w:rFonts w:ascii="Times Armenian" w:hAnsi="Times Armenian" w:cs="Times Armenian"/>
        </w:rPr>
      </w:pPr>
      <w:r>
        <w:rPr>
          <w:rFonts w:cs="Times Armenian" w:ascii="Times Armenian" w:hAnsi="Times Armenian"/>
          <w:sz w:val="21"/>
          <w:szCs w:val="21"/>
        </w:rPr>
        <w:t>Good friends in town.</w:t>
      </w:r>
    </w:p>
    <w:p>
      <w:pPr>
        <w:pStyle w:val="Normal"/>
        <w:ind w:start="360" w:hanging="0"/>
        <w:rPr>
          <w:rFonts w:ascii="Times Armenian" w:hAnsi="Times Armenian" w:cs="Times Armenian"/>
        </w:rPr>
      </w:pPr>
      <w:r>
        <w:rPr>
          <w:rFonts w:cs="Times Armenian" w:ascii="Times Armenian" w:hAnsi="Times Armenian"/>
          <w:sz w:val="21"/>
          <w:szCs w:val="21"/>
        </w:rPr>
        <w:t>Let them get well-wind</w:t>
      </w:r>
    </w:p>
    <w:p>
      <w:pPr>
        <w:pStyle w:val="Normal"/>
        <w:ind w:start="360" w:hanging="0"/>
        <w:rPr>
          <w:rFonts w:ascii="Times Armenian" w:hAnsi="Times Armenian" w:cs="Times Armenian"/>
        </w:rPr>
      </w:pPr>
      <w:r>
        <w:rPr>
          <w:rFonts w:cs="Times Armenian" w:ascii="Times Armenian" w:hAnsi="Times Armenian"/>
          <w:sz w:val="21"/>
          <w:szCs w:val="21"/>
        </w:rPr>
        <w:t>And go lie down.</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Don’t think I leave</w:t>
      </w:r>
    </w:p>
    <w:p>
      <w:pPr>
        <w:pStyle w:val="Normal"/>
        <w:ind w:start="360" w:hanging="0"/>
        <w:rPr>
          <w:rFonts w:ascii="Times Armenian" w:hAnsi="Times Armenian" w:cs="Times Armenian"/>
        </w:rPr>
      </w:pPr>
      <w:r>
        <w:rPr>
          <w:rFonts w:cs="Times Armenian" w:ascii="Times Armenian" w:hAnsi="Times Armenian"/>
          <w:sz w:val="21"/>
          <w:szCs w:val="21"/>
        </w:rPr>
        <w:t>For the outer dark</w:t>
      </w:r>
    </w:p>
    <w:p>
      <w:pPr>
        <w:pStyle w:val="Normal"/>
        <w:ind w:start="360" w:hanging="0"/>
        <w:rPr>
          <w:rFonts w:ascii="Times Armenian" w:hAnsi="Times Armenian" w:cs="Times Armenian"/>
        </w:rPr>
      </w:pPr>
      <w:r>
        <w:rPr>
          <w:rFonts w:cs="Times Armenian" w:ascii="Times Armenian" w:hAnsi="Times Armenian"/>
          <w:sz w:val="21"/>
          <w:szCs w:val="21"/>
        </w:rPr>
        <w:t>Like Adam and Eve</w:t>
      </w:r>
    </w:p>
    <w:p>
      <w:pPr>
        <w:pStyle w:val="Normal"/>
        <w:ind w:start="360" w:hanging="0"/>
        <w:rPr>
          <w:rFonts w:ascii="Times Armenian" w:hAnsi="Times Armenian" w:cs="Times Armenian"/>
        </w:rPr>
      </w:pPr>
      <w:r>
        <w:rPr>
          <w:rFonts w:cs="Times Armenian" w:ascii="Times Armenian" w:hAnsi="Times Armenian"/>
          <w:sz w:val="21"/>
          <w:szCs w:val="21"/>
        </w:rPr>
        <w:t>Put out of park.</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Forget the myth.</w:t>
      </w:r>
    </w:p>
    <w:p>
      <w:pPr>
        <w:pStyle w:val="Normal"/>
        <w:ind w:start="360" w:hanging="0"/>
        <w:rPr>
          <w:rFonts w:ascii="Times Armenian" w:hAnsi="Times Armenian" w:cs="Times Armenian"/>
        </w:rPr>
      </w:pPr>
      <w:r>
        <w:rPr>
          <w:rFonts w:cs="Times Armenian" w:ascii="Times Armenian" w:hAnsi="Times Armenian"/>
          <w:sz w:val="21"/>
          <w:szCs w:val="21"/>
        </w:rPr>
        <w:t>There is no one I</w:t>
      </w:r>
    </w:p>
    <w:p>
      <w:pPr>
        <w:pStyle w:val="Normal"/>
        <w:ind w:start="360" w:hanging="0"/>
        <w:rPr>
          <w:rFonts w:ascii="Times Armenian" w:hAnsi="Times Armenian" w:cs="Times Armenian"/>
        </w:rPr>
      </w:pPr>
      <w:r>
        <w:rPr>
          <w:rFonts w:cs="Times Armenian" w:ascii="Times Armenian" w:hAnsi="Times Armenian"/>
          <w:sz w:val="21"/>
          <w:szCs w:val="21"/>
        </w:rPr>
        <w:t>Am put out with</w:t>
      </w:r>
    </w:p>
    <w:p>
      <w:pPr>
        <w:pStyle w:val="Normal"/>
        <w:ind w:start="360" w:hanging="0"/>
        <w:rPr>
          <w:rFonts w:ascii="Times Armenian" w:hAnsi="Times Armenian" w:cs="Times Armenian"/>
        </w:rPr>
      </w:pPr>
      <w:r>
        <w:rPr>
          <w:rFonts w:cs="Times Armenian" w:ascii="Times Armenian" w:hAnsi="Times Armenian"/>
          <w:sz w:val="21"/>
          <w:szCs w:val="21"/>
        </w:rPr>
        <w:t>Or put out by.</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Unless I’m wrong</w:t>
      </w:r>
    </w:p>
    <w:p>
      <w:pPr>
        <w:pStyle w:val="Normal"/>
        <w:ind w:start="360" w:hanging="0"/>
        <w:rPr>
          <w:rFonts w:ascii="Times Armenian" w:hAnsi="Times Armenian" w:cs="Times Armenian"/>
        </w:rPr>
      </w:pPr>
      <w:r>
        <w:rPr>
          <w:rFonts w:cs="Times Armenian" w:ascii="Times Armenian" w:hAnsi="Times Armenian"/>
          <w:sz w:val="21"/>
          <w:szCs w:val="21"/>
        </w:rPr>
        <w:t>I but obey</w:t>
      </w:r>
    </w:p>
    <w:p>
      <w:pPr>
        <w:pStyle w:val="Normal"/>
        <w:ind w:start="360" w:hanging="0"/>
        <w:rPr>
          <w:rFonts w:ascii="Times Armenian" w:hAnsi="Times Armenian" w:cs="Times Armenian"/>
        </w:rPr>
      </w:pPr>
      <w:r>
        <w:rPr>
          <w:rFonts w:cs="Times Armenian" w:ascii="Times Armenian" w:hAnsi="Times Armenian"/>
          <w:sz w:val="21"/>
          <w:szCs w:val="21"/>
        </w:rPr>
        <w:t>The urge of a song:</w:t>
      </w:r>
    </w:p>
    <w:p>
      <w:pPr>
        <w:pStyle w:val="Normal"/>
        <w:ind w:start="360" w:hanging="0"/>
        <w:rPr>
          <w:rFonts w:ascii="Times Armenian" w:hAnsi="Times Armenian" w:cs="Times Armenian"/>
        </w:rPr>
      </w:pPr>
      <w:r>
        <w:rPr>
          <w:rFonts w:cs="Times Armenian" w:ascii="Times Armenian" w:hAnsi="Times Armenian"/>
          <w:sz w:val="21"/>
          <w:szCs w:val="21"/>
        </w:rPr>
        <w:t>I’m – bound – away!</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And I may return</w:t>
      </w:r>
    </w:p>
    <w:p>
      <w:pPr>
        <w:pStyle w:val="Normal"/>
        <w:ind w:start="360" w:hanging="0"/>
        <w:rPr>
          <w:rFonts w:ascii="Times Armenian" w:hAnsi="Times Armenian" w:cs="Times Armenian"/>
        </w:rPr>
      </w:pPr>
      <w:r>
        <w:rPr>
          <w:rFonts w:cs="Times Armenian" w:ascii="Times Armenian" w:hAnsi="Times Armenian"/>
          <w:sz w:val="21"/>
          <w:szCs w:val="21"/>
        </w:rPr>
        <w:t>If dissatisfied.</w:t>
      </w:r>
    </w:p>
    <w:p>
      <w:pPr>
        <w:pStyle w:val="Normal"/>
        <w:ind w:start="360" w:hanging="0"/>
        <w:rPr>
          <w:rFonts w:ascii="Times Armenian" w:hAnsi="Times Armenian" w:cs="Times Armenian"/>
        </w:rPr>
      </w:pPr>
      <w:r>
        <w:rPr>
          <w:rFonts w:cs="Times Armenian" w:ascii="Times Armenian" w:hAnsi="Times Armenian"/>
          <w:sz w:val="21"/>
          <w:szCs w:val="21"/>
        </w:rPr>
        <w:t>With what I learn</w:t>
      </w:r>
    </w:p>
    <w:p>
      <w:pPr>
        <w:pStyle w:val="Normal"/>
        <w:ind w:start="360" w:hanging="0"/>
        <w:rPr>
          <w:rFonts w:ascii="Times Armenian" w:hAnsi="Times Armenian" w:cs="Times Armenian"/>
        </w:rPr>
      </w:pPr>
      <w:r>
        <w:rPr>
          <w:rFonts w:cs="Times Armenian" w:ascii="Times Armenian" w:hAnsi="Times Armenian"/>
          <w:sz w:val="21"/>
          <w:szCs w:val="21"/>
        </w:rPr>
        <w:t>From having died.</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r>
      <w:r>
        <w:br w:type="page"/>
      </w:r>
    </w:p>
    <w:p>
      <w:pPr>
        <w:pStyle w:val="Heading3"/>
        <w:numPr>
          <w:ilvl w:val="0"/>
          <w:numId w:val="0"/>
        </w:numPr>
        <w:ind w:start="720" w:hanging="0"/>
        <w:rPr>
          <w:rFonts w:ascii="Times Armenian" w:hAnsi="Times Armenian" w:cs="Times Armenian"/>
        </w:rPr>
      </w:pPr>
      <w:bookmarkStart w:id="118" w:name="__RefHeading___Toc409540432"/>
      <w:r>
        <w:rPr>
          <w:rFonts w:cs="Times Armenian" w:ascii="Times Armenian" w:hAnsi="Times Armenian"/>
        </w:rPr>
        <w:t>29.1 ԴԱԳԱՂԻՍ ՄԵՋ (Բայց...պըտի՛ էթամ)</w:t>
      </w:r>
      <w:bookmarkEnd w:id="118"/>
      <w:r>
        <w:rPr>
          <w:rFonts w:cs="Times Armenian" w:ascii="Times Armenian" w:hAnsi="Times Armenian"/>
        </w:rPr>
        <w:t xml:space="preserve">     </w:t>
      </w:r>
    </w:p>
    <w:p>
      <w:pPr>
        <w:pStyle w:val="Normal"/>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Հըմի՜… էթում եմ դուս –</w:t>
      </w:r>
    </w:p>
    <w:p>
      <w:pPr>
        <w:pStyle w:val="Normal"/>
        <w:ind w:start="360" w:hanging="0"/>
        <w:rPr>
          <w:rFonts w:ascii="Times Armenian" w:hAnsi="Times Armenian" w:cs="Times Armenian"/>
        </w:rPr>
      </w:pPr>
      <w:r>
        <w:rPr>
          <w:rFonts w:cs="Times Armenian" w:ascii="Times Armenian" w:hAnsi="Times Armenian"/>
          <w:sz w:val="21"/>
          <w:szCs w:val="21"/>
        </w:rPr>
        <w:t>Անապատ երկիր:</w:t>
      </w:r>
    </w:p>
    <w:p>
      <w:pPr>
        <w:pStyle w:val="Normal"/>
        <w:ind w:start="360" w:hanging="0"/>
        <w:rPr>
          <w:rFonts w:ascii="Times Armenian" w:hAnsi="Times Armenian" w:cs="Times Armenian"/>
        </w:rPr>
      </w:pPr>
      <w:r>
        <w:rPr>
          <w:rFonts w:cs="Times Armenian" w:ascii="Times Armenian" w:hAnsi="Times Armenian"/>
          <w:sz w:val="21"/>
          <w:szCs w:val="21"/>
        </w:rPr>
        <w:t>Մազոլըս կա թեկուզ –</w:t>
      </w:r>
    </w:p>
    <w:p>
      <w:pPr>
        <w:pStyle w:val="Normal"/>
        <w:ind w:start="360" w:hanging="0"/>
        <w:rPr>
          <w:rFonts w:ascii="Times Armenian" w:hAnsi="Times Armenian" w:cs="Times Armenian"/>
        </w:rPr>
      </w:pPr>
      <w:r>
        <w:rPr>
          <w:rFonts w:cs="Times Armenian" w:ascii="Times Armenian" w:hAnsi="Times Armenian"/>
          <w:sz w:val="21"/>
          <w:szCs w:val="21"/>
        </w:rPr>
        <w:t>Ո՛շ ցավ, ո՛շ գրգիռ:</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Ընգեր տղեքին</w:t>
      </w:r>
    </w:p>
    <w:p>
      <w:pPr>
        <w:pStyle w:val="Normal"/>
        <w:ind w:start="360" w:hanging="0"/>
        <w:rPr>
          <w:rFonts w:ascii="Times Armenian" w:hAnsi="Times Armenian" w:cs="Times Armenian"/>
        </w:rPr>
      </w:pPr>
      <w:r>
        <w:rPr>
          <w:rFonts w:cs="Times Armenian" w:ascii="Times Armenian" w:hAnsi="Times Armenian"/>
          <w:sz w:val="21"/>
          <w:szCs w:val="21"/>
        </w:rPr>
        <w:t>Թողում եմ քաղաքում –</w:t>
      </w:r>
    </w:p>
    <w:p>
      <w:pPr>
        <w:pStyle w:val="Normal"/>
        <w:ind w:start="360" w:hanging="0"/>
        <w:rPr>
          <w:rFonts w:ascii="Times Armenian" w:hAnsi="Times Armenian" w:cs="Times Armenian"/>
        </w:rPr>
      </w:pPr>
      <w:r>
        <w:rPr>
          <w:rFonts w:cs="Times Armenian" w:ascii="Times Armenian" w:hAnsi="Times Armenian"/>
          <w:sz w:val="21"/>
          <w:szCs w:val="21"/>
        </w:rPr>
        <w:t>Թո հարբեն կարգին</w:t>
      </w:r>
    </w:p>
    <w:p>
      <w:pPr>
        <w:pStyle w:val="Normal"/>
        <w:ind w:start="360" w:hanging="0"/>
        <w:rPr>
          <w:rFonts w:ascii="Times Armenian" w:hAnsi="Times Armenian" w:cs="Times Armenian"/>
        </w:rPr>
      </w:pPr>
      <w:r>
        <w:rPr>
          <w:rFonts w:cs="Times Armenian" w:ascii="Times Armenian" w:hAnsi="Times Armenian"/>
          <w:sz w:val="21"/>
          <w:szCs w:val="21"/>
        </w:rPr>
        <w:t>Ամեն իրիկուն:</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Չասեք՝ նման եմ</w:t>
      </w:r>
    </w:p>
    <w:p>
      <w:pPr>
        <w:pStyle w:val="Normal"/>
        <w:ind w:start="360" w:hanging="0"/>
        <w:rPr>
          <w:rFonts w:ascii="Times Armenian" w:hAnsi="Times Armenian" w:cs="Times Armenian"/>
        </w:rPr>
      </w:pPr>
      <w:r>
        <w:rPr>
          <w:rFonts w:cs="Times Armenian" w:ascii="Times Armenian" w:hAnsi="Times Armenian"/>
          <w:sz w:val="21"/>
          <w:szCs w:val="21"/>
        </w:rPr>
        <w:t>Եվա - Ադամին,</w:t>
      </w:r>
    </w:p>
    <w:p>
      <w:pPr>
        <w:pStyle w:val="Normal"/>
        <w:ind w:start="360" w:hanging="0"/>
        <w:rPr>
          <w:rFonts w:ascii="Times Armenian" w:hAnsi="Times Armenian" w:cs="Times Armenian"/>
        </w:rPr>
      </w:pPr>
      <w:r>
        <w:rPr>
          <w:rFonts w:cs="Times Armenian" w:ascii="Times Armenian" w:hAnsi="Times Armenian"/>
          <w:sz w:val="21"/>
          <w:szCs w:val="21"/>
        </w:rPr>
        <w:t>Որ էն վախտ դուս արին</w:t>
      </w:r>
    </w:p>
    <w:p>
      <w:pPr>
        <w:pStyle w:val="Normal"/>
        <w:ind w:start="360" w:hanging="0"/>
        <w:rPr>
          <w:rFonts w:ascii="Times Armenian" w:hAnsi="Times Armenian" w:cs="Times Armenian"/>
        </w:rPr>
      </w:pPr>
      <w:r>
        <w:rPr>
          <w:rFonts w:cs="Times Armenian" w:ascii="Times Armenian" w:hAnsi="Times Armenian"/>
          <w:sz w:val="21"/>
          <w:szCs w:val="21"/>
        </w:rPr>
        <w:t>Այգուց Եդեմի:</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Լեգենդը՝ մի՛ յան:</w:t>
      </w:r>
    </w:p>
    <w:p>
      <w:pPr>
        <w:pStyle w:val="Normal"/>
        <w:ind w:start="360" w:hanging="0"/>
        <w:rPr>
          <w:rFonts w:ascii="Times Armenian" w:hAnsi="Times Armenian" w:cs="Times Armenian"/>
        </w:rPr>
      </w:pPr>
      <w:r>
        <w:rPr>
          <w:rFonts w:cs="Times Armenian" w:ascii="Times Armenian" w:hAnsi="Times Armenian"/>
          <w:sz w:val="21"/>
          <w:szCs w:val="21"/>
        </w:rPr>
        <w:t>Ու՞մ հետ դուս անեն,</w:t>
      </w:r>
    </w:p>
    <w:p>
      <w:pPr>
        <w:pStyle w:val="Normal"/>
        <w:ind w:start="360" w:hanging="0"/>
        <w:rPr>
          <w:rFonts w:ascii="Times Armenian" w:hAnsi="Times Armenian" w:cs="Times Armenian"/>
        </w:rPr>
      </w:pPr>
      <w:r>
        <w:rPr>
          <w:rFonts w:cs="Times Armenian" w:ascii="Times Armenian" w:hAnsi="Times Armenian"/>
          <w:sz w:val="21"/>
          <w:szCs w:val="21"/>
        </w:rPr>
        <w:t>Կամ ինձ ո՞ւր տանեն,</w:t>
      </w:r>
    </w:p>
    <w:p>
      <w:pPr>
        <w:pStyle w:val="Normal"/>
        <w:ind w:start="360" w:hanging="0"/>
        <w:rPr>
          <w:rFonts w:ascii="Times Armenian" w:hAnsi="Times Armenian" w:cs="Times Armenian"/>
        </w:rPr>
      </w:pPr>
      <w:r>
        <w:rPr>
          <w:rFonts w:cs="Times Armenian" w:ascii="Times Armenian" w:hAnsi="Times Armenian"/>
          <w:sz w:val="21"/>
          <w:szCs w:val="21"/>
        </w:rPr>
        <w:t>Ո՞ւմ կողքը դնեն:</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Ու թե ըսենց չի՛,</w:t>
      </w:r>
    </w:p>
    <w:p>
      <w:pPr>
        <w:pStyle w:val="Normal"/>
        <w:ind w:start="360" w:hanging="0"/>
        <w:rPr>
          <w:rFonts w:ascii="Times Armenian" w:hAnsi="Times Armenian" w:cs="Times Armenian"/>
        </w:rPr>
      </w:pPr>
      <w:r>
        <w:rPr>
          <w:rFonts w:cs="Times Armenian" w:ascii="Times Armenian" w:hAnsi="Times Armenian"/>
          <w:sz w:val="21"/>
          <w:szCs w:val="21"/>
        </w:rPr>
        <w:t>Պատասխան թո տան</w:t>
      </w:r>
    </w:p>
    <w:p>
      <w:pPr>
        <w:pStyle w:val="Normal"/>
        <w:ind w:start="360" w:hanging="0"/>
        <w:rPr>
          <w:rFonts w:ascii="Times Armenian" w:hAnsi="Times Armenian" w:cs="Times Armenian"/>
        </w:rPr>
      </w:pPr>
      <w:r>
        <w:rPr>
          <w:rFonts w:cs="Times Armenian" w:ascii="Times Armenian" w:hAnsi="Times Armenian"/>
          <w:sz w:val="21"/>
          <w:szCs w:val="21"/>
        </w:rPr>
        <w:t>Հանգե՛րը երգի:</w:t>
      </w:r>
    </w:p>
    <w:p>
      <w:pPr>
        <w:pStyle w:val="Normal"/>
        <w:ind w:start="360" w:hanging="0"/>
        <w:rPr>
          <w:rFonts w:ascii="Times Armenian" w:hAnsi="Times Armenian" w:cs="Times Armenian"/>
        </w:rPr>
      </w:pPr>
      <w:r>
        <w:rPr>
          <w:rFonts w:cs="Times Armenian" w:ascii="Times Armenian" w:hAnsi="Times Armenian"/>
          <w:sz w:val="21"/>
          <w:szCs w:val="21"/>
        </w:rPr>
        <w:t>Բայց… պտի՛ էթամ:</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Գոհ չէղա՝ ընդե յէլ</w:t>
      </w:r>
    </w:p>
    <w:p>
      <w:pPr>
        <w:pStyle w:val="Normal"/>
        <w:ind w:start="360" w:hanging="0"/>
        <w:rPr>
          <w:rFonts w:ascii="Times Armenian" w:hAnsi="Times Armenian" w:cs="Times Armenian"/>
        </w:rPr>
      </w:pPr>
      <w:r>
        <w:rPr>
          <w:rFonts w:cs="Times Armenian" w:ascii="Times Armenian" w:hAnsi="Times Armenian"/>
          <w:sz w:val="21"/>
          <w:szCs w:val="21"/>
        </w:rPr>
        <w:t xml:space="preserve">Վարկյան չե՛մ մնա - </w:t>
      </w:r>
    </w:p>
    <w:p>
      <w:pPr>
        <w:pStyle w:val="Normal"/>
        <w:ind w:start="360" w:hanging="0"/>
        <w:rPr>
          <w:rFonts w:ascii="Times Armenian" w:hAnsi="Times Armenian" w:cs="Times Armenian"/>
        </w:rPr>
      </w:pPr>
      <w:r>
        <w:rPr>
          <w:rFonts w:cs="Times Armenian" w:ascii="Times Armenian" w:hAnsi="Times Armenian"/>
          <w:sz w:val="21"/>
          <w:szCs w:val="21"/>
        </w:rPr>
        <w:t>Էկա՝ է՛ն յանն էլ</w:t>
      </w:r>
    </w:p>
    <w:p>
      <w:pPr>
        <w:pStyle w:val="Normal"/>
        <w:ind w:start="360" w:hanging="0"/>
        <w:rPr>
          <w:rFonts w:ascii="Times Armenian" w:hAnsi="Times Armenian" w:cs="Times Armenian"/>
        </w:rPr>
      </w:pPr>
      <w:r>
        <w:rPr>
          <w:rFonts w:cs="Times Armenian" w:ascii="Times Armenian" w:hAnsi="Times Armenian"/>
          <w:sz w:val="21"/>
          <w:szCs w:val="21"/>
        </w:rPr>
        <w:t>Արդեն կիմանամ:</w:t>
      </w:r>
    </w:p>
    <w:p>
      <w:pPr>
        <w:pStyle w:val="Normal"/>
        <w:spacing w:lineRule="exact" w:line="240"/>
        <w:rPr>
          <w:rFonts w:ascii="Times Armenian" w:hAnsi="Times Armenian" w:cs="Times Armenian"/>
        </w:rPr>
      </w:pPr>
      <w:r>
        <w:rPr>
          <w:rFonts w:cs="Times Armenian" w:ascii="Times Armenian" w:hAnsi="Times Armenian"/>
          <w:sz w:val="21"/>
          <w:szCs w:val="21"/>
        </w:rPr>
      </w:r>
    </w:p>
    <w:p>
      <w:pPr>
        <w:pStyle w:val="Normal"/>
        <w:spacing w:lineRule="exact" w:line="240"/>
        <w:ind w:start="360" w:hanging="0"/>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Russian Times" w:ascii="Russian Times" w:hAnsi="Russian Times"/>
        </w:rPr>
        <w:t>29.2 ПОСЛЕДНЕЕ</w:t>
      </w:r>
    </w:p>
    <w:p>
      <w:pPr>
        <w:pStyle w:val="Normal"/>
        <w:ind w:start="360" w:hanging="0"/>
        <w:rPr>
          <w:rFonts w:ascii="Times Armenian" w:hAnsi="Times Armenian" w:cs="Times Armenian"/>
        </w:rPr>
      </w:pPr>
      <w:r>
        <w:rPr>
          <w:rFonts w:cs="Russian Times" w:ascii="Russian Times" w:hAnsi="Russian Times"/>
        </w:rPr>
        <w:t>Перевод Р. Дубровкина</w:t>
      </w:r>
    </w:p>
    <w:p>
      <w:pPr>
        <w:pStyle w:val="Normal"/>
        <w:ind w:start="360" w:hanging="0"/>
        <w:rPr>
          <w:rFonts w:ascii="Times Armenian" w:hAnsi="Times Armenian" w:cs="Times Armenian"/>
        </w:rPr>
      </w:pPr>
      <w:r>
        <w:rPr>
          <w:rFonts w:cs="Russian Times" w:ascii="Russian Times" w:hAnsi="Russian Times"/>
        </w:rPr>
        <w:t>На последнем пороге,</w:t>
      </w:r>
    </w:p>
    <w:p>
      <w:pPr>
        <w:pStyle w:val="Normal"/>
        <w:ind w:start="360" w:hanging="0"/>
        <w:rPr>
          <w:rFonts w:ascii="Times Armenian" w:hAnsi="Times Armenian" w:cs="Times Armenian"/>
        </w:rPr>
      </w:pPr>
      <w:r>
        <w:rPr>
          <w:rFonts w:cs="Russian Times" w:ascii="Russian Times" w:hAnsi="Russian Times"/>
        </w:rPr>
        <w:t>Не прощаясь, стою,</w:t>
      </w:r>
    </w:p>
    <w:p>
      <w:pPr>
        <w:pStyle w:val="Normal"/>
        <w:ind w:start="360" w:hanging="0"/>
        <w:rPr>
          <w:rFonts w:ascii="Times Armenian" w:hAnsi="Times Armenian" w:cs="Times Armenian"/>
        </w:rPr>
      </w:pPr>
      <w:r>
        <w:rPr>
          <w:rFonts w:cs="Russian Times" w:ascii="Russian Times" w:hAnsi="Russian Times"/>
        </w:rPr>
        <w:t>Я на этой дороге</w:t>
      </w:r>
    </w:p>
    <w:p>
      <w:pPr>
        <w:pStyle w:val="Normal"/>
        <w:ind w:start="360" w:hanging="0"/>
        <w:rPr>
          <w:rFonts w:ascii="Times Armenian" w:hAnsi="Times Armenian" w:cs="Times Armenian"/>
        </w:rPr>
      </w:pPr>
      <w:r>
        <w:rPr>
          <w:rFonts w:cs="Russian Times" w:ascii="Russian Times" w:hAnsi="Russian Times"/>
        </w:rPr>
        <w:t>Башмаков не собью.</w:t>
      </w:r>
    </w:p>
    <w:p>
      <w:pPr>
        <w:pStyle w:val="Normal"/>
        <w:ind w:start="360" w:hanging="0"/>
        <w:rPr>
          <w:rFonts w:ascii="Times Armenian" w:hAnsi="Times Armenian" w:cs="Times Armenian"/>
        </w:rPr>
      </w:pPr>
      <w:r>
        <w:rPr>
          <w:rFonts w:cs="Russian Times" w:ascii="Russian Times" w:hAnsi="Russian Times"/>
        </w:rPr>
      </w:r>
    </w:p>
    <w:p>
      <w:pPr>
        <w:pStyle w:val="Normal"/>
        <w:ind w:start="360" w:hanging="0"/>
        <w:rPr>
          <w:rFonts w:ascii="Times Armenian" w:hAnsi="Times Armenian" w:cs="Times Armenian"/>
        </w:rPr>
      </w:pPr>
      <w:r>
        <w:rPr>
          <w:rFonts w:cs="Russian Times" w:ascii="Russian Times" w:hAnsi="Russian Times"/>
        </w:rPr>
        <w:t>Что ушел – не грустите,</w:t>
      </w:r>
    </w:p>
    <w:p>
      <w:pPr>
        <w:pStyle w:val="Normal"/>
        <w:ind w:start="360" w:hanging="0"/>
        <w:rPr>
          <w:rFonts w:ascii="Times Armenian" w:hAnsi="Times Armenian" w:cs="Times Armenian"/>
        </w:rPr>
      </w:pPr>
      <w:r>
        <w:rPr>
          <w:rFonts w:cs="Russian Times" w:ascii="Russian Times" w:hAnsi="Russian Times"/>
        </w:rPr>
        <w:t>Не моя тут вина,</w:t>
      </w:r>
    </w:p>
    <w:p>
      <w:pPr>
        <w:pStyle w:val="Normal"/>
        <w:ind w:start="360" w:hanging="0"/>
        <w:rPr>
          <w:rFonts w:ascii="Times Armenian" w:hAnsi="Times Armenian" w:cs="Times Armenian"/>
        </w:rPr>
      </w:pPr>
      <w:r>
        <w:rPr>
          <w:rFonts w:cs="Russian Times" w:ascii="Russian Times" w:hAnsi="Russian Times"/>
        </w:rPr>
        <w:t>Мне грехи отпустите</w:t>
      </w:r>
    </w:p>
    <w:p>
      <w:pPr>
        <w:pStyle w:val="Normal"/>
        <w:ind w:start="360" w:hanging="0"/>
        <w:rPr>
          <w:rFonts w:ascii="Times Armenian" w:hAnsi="Times Armenian" w:cs="Times Armenian"/>
        </w:rPr>
      </w:pPr>
      <w:r>
        <w:rPr>
          <w:rFonts w:cs="Russian Times" w:ascii="Russian Times" w:hAnsi="Russian Times"/>
        </w:rPr>
        <w:t>За стаканом вина.</w:t>
      </w:r>
    </w:p>
    <w:p>
      <w:pPr>
        <w:pStyle w:val="Normal"/>
        <w:ind w:start="360" w:hanging="0"/>
        <w:rPr>
          <w:rFonts w:ascii="Times Armenian" w:hAnsi="Times Armenian" w:cs="Times Armenian"/>
        </w:rPr>
      </w:pPr>
      <w:r>
        <w:rPr>
          <w:rFonts w:cs="Russian Times" w:ascii="Russian Times" w:hAnsi="Russian Times"/>
        </w:rPr>
      </w:r>
    </w:p>
    <w:p>
      <w:pPr>
        <w:pStyle w:val="Normal"/>
        <w:ind w:start="360" w:hanging="0"/>
        <w:rPr>
          <w:rFonts w:ascii="Times Armenian" w:hAnsi="Times Armenian" w:cs="Times Armenian"/>
        </w:rPr>
      </w:pPr>
      <w:r>
        <w:rPr>
          <w:rFonts w:cs="Russian Times" w:ascii="Russian Times" w:hAnsi="Russian Times"/>
        </w:rPr>
        <w:t xml:space="preserve">Не от божьего гнева </w:t>
      </w:r>
    </w:p>
    <w:p>
      <w:pPr>
        <w:pStyle w:val="Normal"/>
        <w:ind w:start="360" w:hanging="0"/>
        <w:rPr>
          <w:rFonts w:ascii="Times Armenian" w:hAnsi="Times Armenian" w:cs="Times Armenian"/>
        </w:rPr>
      </w:pPr>
      <w:r>
        <w:rPr>
          <w:rFonts w:cs="Russian Times" w:ascii="Russian Times" w:hAnsi="Russian Times"/>
        </w:rPr>
        <w:t>Я спасаюсь, друзья,</w:t>
      </w:r>
    </w:p>
    <w:p>
      <w:pPr>
        <w:pStyle w:val="Normal"/>
        <w:ind w:start="360" w:hanging="0"/>
        <w:rPr>
          <w:rFonts w:ascii="Times Armenian" w:hAnsi="Times Armenian" w:cs="Times Armenian"/>
        </w:rPr>
      </w:pPr>
      <w:r>
        <w:rPr>
          <w:rFonts w:cs="Russian Times" w:ascii="Russian Times" w:hAnsi="Russian Times"/>
        </w:rPr>
        <w:t>Как Адам или Ева, –</w:t>
      </w:r>
    </w:p>
    <w:p>
      <w:pPr>
        <w:pStyle w:val="Normal"/>
        <w:ind w:start="360" w:hanging="0"/>
        <w:rPr>
          <w:rFonts w:ascii="Times Armenian" w:hAnsi="Times Armenian" w:cs="Times Armenian"/>
        </w:rPr>
      </w:pPr>
      <w:r>
        <w:rPr>
          <w:rFonts w:cs="Russian Times" w:ascii="Russian Times" w:hAnsi="Russian Times"/>
        </w:rPr>
        <w:t>Сам себе я судья.</w:t>
      </w:r>
    </w:p>
    <w:p>
      <w:pPr>
        <w:pStyle w:val="Normal"/>
        <w:ind w:start="360" w:hanging="0"/>
        <w:rPr>
          <w:rFonts w:ascii="Times Armenian" w:hAnsi="Times Armenian" w:cs="Times Armenian"/>
        </w:rPr>
      </w:pPr>
      <w:r>
        <w:rPr>
          <w:rFonts w:cs="Russian Times" w:ascii="Russian Times" w:hAnsi="Russian Times"/>
        </w:rPr>
      </w:r>
    </w:p>
    <w:p>
      <w:pPr>
        <w:pStyle w:val="Normal"/>
        <w:ind w:start="360" w:hanging="0"/>
        <w:rPr>
          <w:rFonts w:ascii="Times Armenian" w:hAnsi="Times Armenian" w:cs="Times Armenian"/>
        </w:rPr>
      </w:pPr>
      <w:r>
        <w:rPr>
          <w:rFonts w:cs="Russian Times" w:ascii="Russian Times" w:hAnsi="Russian Times"/>
        </w:rPr>
        <w:t>Не из райского сада</w:t>
      </w:r>
    </w:p>
    <w:p>
      <w:pPr>
        <w:pStyle w:val="Normal"/>
        <w:ind w:start="360" w:hanging="0"/>
        <w:rPr>
          <w:rFonts w:ascii="Times Armenian" w:hAnsi="Times Armenian" w:cs="Times Armenian"/>
        </w:rPr>
      </w:pPr>
      <w:r>
        <w:rPr>
          <w:rFonts w:cs="Russian Times" w:ascii="Russian Times" w:hAnsi="Russian Times"/>
        </w:rPr>
        <w:t>Ухожу я во тьму.</w:t>
      </w:r>
    </w:p>
    <w:p>
      <w:pPr>
        <w:pStyle w:val="Normal"/>
        <w:ind w:start="360" w:hanging="0"/>
        <w:rPr>
          <w:rFonts w:ascii="Times Armenian" w:hAnsi="Times Armenian" w:cs="Times Armenian"/>
        </w:rPr>
      </w:pPr>
      <w:r>
        <w:rPr>
          <w:rFonts w:cs="Russian Times" w:ascii="Russian Times" w:hAnsi="Russian Times"/>
        </w:rPr>
        <w:t>Возвращать мне не надо</w:t>
      </w:r>
    </w:p>
    <w:p>
      <w:pPr>
        <w:pStyle w:val="Normal"/>
        <w:ind w:start="360" w:hanging="0"/>
        <w:rPr>
          <w:rFonts w:ascii="Times Armenian" w:hAnsi="Times Armenian" w:cs="Times Armenian"/>
        </w:rPr>
      </w:pPr>
      <w:r>
        <w:rPr>
          <w:rFonts w:cs="Russian Times" w:ascii="Russian Times" w:hAnsi="Russian Times"/>
        </w:rPr>
        <w:t>Ничего, никому.</w:t>
      </w:r>
    </w:p>
    <w:p>
      <w:pPr>
        <w:pStyle w:val="Normal"/>
        <w:ind w:start="360" w:hanging="0"/>
        <w:rPr>
          <w:rFonts w:ascii="Times Armenian" w:hAnsi="Times Armenian" w:cs="Times Armenian"/>
        </w:rPr>
      </w:pPr>
      <w:r>
        <w:rPr>
          <w:rFonts w:cs="Russian Times" w:ascii="Russian Times" w:hAnsi="Russian Times"/>
        </w:rPr>
      </w:r>
    </w:p>
    <w:p>
      <w:pPr>
        <w:pStyle w:val="Normal"/>
        <w:ind w:start="360" w:hanging="0"/>
        <w:rPr>
          <w:rFonts w:ascii="Times Armenian" w:hAnsi="Times Armenian" w:cs="Times Armenian"/>
        </w:rPr>
      </w:pPr>
      <w:r>
        <w:rPr>
          <w:rFonts w:cs="Russian Times" w:ascii="Russian Times" w:hAnsi="Russian Times"/>
        </w:rPr>
        <w:t>Если нынче я вышел,</w:t>
      </w:r>
    </w:p>
    <w:p>
      <w:pPr>
        <w:pStyle w:val="Normal"/>
        <w:ind w:start="360" w:hanging="0"/>
        <w:rPr>
          <w:rFonts w:ascii="Times Armenian" w:hAnsi="Times Armenian" w:cs="Times Armenian"/>
        </w:rPr>
      </w:pPr>
      <w:r>
        <w:rPr>
          <w:rFonts w:cs="Russian Times" w:ascii="Russian Times" w:hAnsi="Russian Times"/>
        </w:rPr>
        <w:t>Не дождавшись утра,</w:t>
      </w:r>
    </w:p>
    <w:p>
      <w:pPr>
        <w:pStyle w:val="Normal"/>
        <w:ind w:start="360" w:hanging="0"/>
        <w:rPr>
          <w:rFonts w:ascii="Times Armenian" w:hAnsi="Times Armenian" w:cs="Times Armenian"/>
        </w:rPr>
      </w:pPr>
      <w:r>
        <w:rPr>
          <w:rFonts w:cs="Russian Times" w:ascii="Russian Times" w:hAnsi="Russian Times"/>
        </w:rPr>
        <w:t>Значит песню я слышал:</w:t>
      </w:r>
    </w:p>
    <w:p>
      <w:pPr>
        <w:pStyle w:val="Normal"/>
        <w:ind w:start="360" w:hanging="0"/>
        <w:rPr>
          <w:rFonts w:ascii="Times Armenian" w:hAnsi="Times Armenian" w:cs="Times Armenian"/>
        </w:rPr>
      </w:pPr>
      <w:r>
        <w:rPr>
          <w:rFonts w:cs="Russian Times" w:ascii="Russian Times" w:hAnsi="Russian Times"/>
        </w:rPr>
        <w:t>“</w:t>
      </w:r>
      <w:r>
        <w:rPr>
          <w:rFonts w:cs="Russian Times" w:ascii="Russian Times" w:hAnsi="Russian Times"/>
        </w:rPr>
        <w:t>Мне в дорогу пора!”</w:t>
      </w:r>
    </w:p>
    <w:p>
      <w:pPr>
        <w:pStyle w:val="Normal"/>
        <w:ind w:start="360" w:hanging="0"/>
        <w:rPr>
          <w:rFonts w:ascii="Times Armenian" w:hAnsi="Times Armenian" w:cs="Times Armenian"/>
        </w:rPr>
      </w:pPr>
      <w:r>
        <w:rPr>
          <w:rFonts w:cs="Russian Times" w:ascii="Russian Times" w:hAnsi="Russian Times"/>
        </w:rPr>
      </w:r>
    </w:p>
    <w:p>
      <w:pPr>
        <w:pStyle w:val="Normal"/>
        <w:ind w:start="360" w:hanging="0"/>
        <w:rPr>
          <w:rFonts w:ascii="Times Armenian" w:hAnsi="Times Armenian" w:cs="Times Armenian"/>
        </w:rPr>
      </w:pPr>
      <w:r>
        <w:rPr>
          <w:rFonts w:cs="Russian Times" w:ascii="Russian Times" w:hAnsi="Russian Times"/>
        </w:rPr>
        <w:t>Но вернусь я, поверьте,</w:t>
      </w:r>
    </w:p>
    <w:p>
      <w:pPr>
        <w:pStyle w:val="Normal"/>
        <w:ind w:start="360" w:hanging="0"/>
        <w:rPr>
          <w:rFonts w:ascii="Times Armenian" w:hAnsi="Times Armenian" w:cs="Times Armenian"/>
        </w:rPr>
      </w:pPr>
      <w:r>
        <w:rPr>
          <w:rFonts w:cs="Russian Times" w:ascii="Russian Times" w:hAnsi="Russian Times"/>
        </w:rPr>
        <w:t>Если что не по мне,</w:t>
      </w:r>
    </w:p>
    <w:p>
      <w:pPr>
        <w:pStyle w:val="Normal"/>
        <w:ind w:start="360" w:hanging="0"/>
        <w:rPr>
          <w:rFonts w:ascii="Times Armenian" w:hAnsi="Times Armenian" w:cs="Times Armenian"/>
        </w:rPr>
      </w:pPr>
      <w:r>
        <w:rPr>
          <w:rFonts w:cs="Russian Times" w:ascii="Russian Times" w:hAnsi="Russian Times"/>
        </w:rPr>
        <w:t>После жизни и смерти</w:t>
      </w:r>
    </w:p>
    <w:p>
      <w:pPr>
        <w:pStyle w:val="Normal"/>
        <w:ind w:start="360" w:hanging="0"/>
        <w:rPr>
          <w:rFonts w:ascii="Times Armenian" w:hAnsi="Times Armenian" w:cs="Times Armenian"/>
        </w:rPr>
      </w:pPr>
      <w:r>
        <w:rPr>
          <w:rFonts w:cs="Russian Times" w:ascii="Russian Times" w:hAnsi="Russian Times"/>
        </w:rPr>
        <w:t>Умудренный вдвойне.</w:t>
      </w:r>
    </w:p>
    <w:p>
      <w:pPr>
        <w:pStyle w:val="Normal"/>
        <w:ind w:start="360" w:hanging="0"/>
        <w:rPr>
          <w:rFonts w:ascii="Times Armenian" w:hAnsi="Times Armenian" w:cs="Times Armenian"/>
        </w:rPr>
      </w:pPr>
      <w:r>
        <w:rPr>
          <w:rFonts w:cs="Times Armenian" w:ascii="Times Armenian" w:hAnsi="Times Armenian"/>
          <w:b/>
          <w:i/>
          <w:sz w:val="21"/>
          <w:szCs w:val="21"/>
        </w:rPr>
      </w:r>
    </w:p>
    <w:p>
      <w:pPr>
        <w:pStyle w:val="Heading3"/>
        <w:numPr>
          <w:ilvl w:val="0"/>
          <w:numId w:val="0"/>
        </w:numPr>
        <w:ind w:start="720" w:hanging="0"/>
        <w:rPr>
          <w:rFonts w:ascii="Times Armenian" w:hAnsi="Times Armenian" w:cs="Times Armenian"/>
        </w:rPr>
      </w:pPr>
      <w:bookmarkStart w:id="119" w:name="__RefHeading___Toc409540434"/>
      <w:bookmarkEnd w:id="119"/>
      <w:r>
        <w:rPr>
          <w:rFonts w:cs="Russian Times" w:ascii="Russian Times" w:hAnsi="Russian Times"/>
        </w:rPr>
        <w:t>30. THE PASTURE</w:t>
      </w:r>
    </w:p>
    <w:p>
      <w:pPr>
        <w:pStyle w:val="Normal"/>
        <w:ind w:start="360" w:hanging="0"/>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Times Armenian" w:ascii="Times Armenian" w:hAnsi="Times Armenian"/>
          <w:sz w:val="21"/>
          <w:szCs w:val="21"/>
        </w:rPr>
        <w:t>I’m going out to clean the pasture spring;</w:t>
      </w:r>
    </w:p>
    <w:p>
      <w:pPr>
        <w:pStyle w:val="Normal"/>
        <w:ind w:start="360" w:hanging="0"/>
        <w:rPr>
          <w:rFonts w:ascii="Times Armenian" w:hAnsi="Times Armenian" w:cs="Times Armenian"/>
        </w:rPr>
      </w:pPr>
      <w:r>
        <w:rPr>
          <w:rFonts w:cs="Times Armenian" w:ascii="Times Armenian" w:hAnsi="Times Armenian"/>
          <w:sz w:val="21"/>
          <w:szCs w:val="21"/>
        </w:rPr>
        <w:t>I’ll only stay to rake the leaves away</w:t>
      </w:r>
    </w:p>
    <w:p>
      <w:pPr>
        <w:pStyle w:val="Normal"/>
        <w:ind w:start="360" w:hanging="0"/>
        <w:rPr>
          <w:rFonts w:ascii="Times Armenian" w:hAnsi="Times Armenian" w:cs="Times Armenian"/>
        </w:rPr>
      </w:pPr>
      <w:r>
        <w:rPr>
          <w:rFonts w:cs="Times Armenian" w:ascii="Times Armenian" w:hAnsi="Times Armenian"/>
          <w:sz w:val="21"/>
          <w:szCs w:val="21"/>
        </w:rPr>
        <w:t>(And wait to watch the water clear, I may):</w:t>
      </w:r>
    </w:p>
    <w:p>
      <w:pPr>
        <w:pStyle w:val="Normal"/>
        <w:ind w:start="360" w:hanging="0"/>
        <w:rPr>
          <w:rFonts w:ascii="Times Armenian" w:hAnsi="Times Armenian" w:cs="Times Armenian"/>
        </w:rPr>
      </w:pPr>
      <w:r>
        <w:rPr>
          <w:rFonts w:cs="Times Armenian" w:ascii="Times Armenian" w:hAnsi="Times Armenian"/>
          <w:sz w:val="21"/>
          <w:szCs w:val="21"/>
        </w:rPr>
        <w:t>I shan’t be gone long. – You come too.</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I’m going out to fetch the little calf</w:t>
      </w:r>
    </w:p>
    <w:p>
      <w:pPr>
        <w:pStyle w:val="Normal"/>
        <w:ind w:start="360" w:hanging="0"/>
        <w:rPr>
          <w:rFonts w:ascii="Times Armenian" w:hAnsi="Times Armenian" w:cs="Times Armenian"/>
        </w:rPr>
      </w:pPr>
      <w:r>
        <w:rPr>
          <w:rFonts w:cs="Times Armenian" w:ascii="Times Armenian" w:hAnsi="Times Armenian"/>
          <w:sz w:val="21"/>
          <w:szCs w:val="21"/>
        </w:rPr>
        <w:t>That’s standing by the mother. It’s so young</w:t>
      </w:r>
    </w:p>
    <w:p>
      <w:pPr>
        <w:pStyle w:val="Normal"/>
        <w:ind w:start="360" w:hanging="0"/>
        <w:rPr>
          <w:rFonts w:ascii="Times Armenian" w:hAnsi="Times Armenian" w:cs="Times Armenian"/>
        </w:rPr>
      </w:pPr>
      <w:r>
        <w:rPr>
          <w:rFonts w:cs="Times Armenian" w:ascii="Times Armenian" w:hAnsi="Times Armenian"/>
          <w:sz w:val="21"/>
          <w:szCs w:val="21"/>
        </w:rPr>
        <w:t>It totters when she licks it with her tongue.</w:t>
      </w:r>
    </w:p>
    <w:p>
      <w:pPr>
        <w:pStyle w:val="Normal"/>
        <w:ind w:start="360" w:hanging="0"/>
        <w:rPr>
          <w:rFonts w:ascii="Times Armenian" w:hAnsi="Times Armenian" w:cs="Times Armenian"/>
        </w:rPr>
      </w:pPr>
      <w:r>
        <w:rPr>
          <w:rFonts w:cs="Times Armenian" w:ascii="Times Armenian" w:hAnsi="Times Armenian"/>
          <w:sz w:val="21"/>
          <w:szCs w:val="21"/>
        </w:rPr>
        <w:t>I shan’t be gone long. – You come too.</w:t>
      </w:r>
    </w:p>
    <w:p>
      <w:pPr>
        <w:pStyle w:val="Normal"/>
        <w:ind w:start="360" w:hanging="0"/>
        <w:rPr>
          <w:rFonts w:ascii="Times Armenian" w:hAnsi="Times Armenian" w:cs="Times Armenian"/>
        </w:rPr>
      </w:pPr>
      <w:r>
        <w:rPr>
          <w:rFonts w:cs="Times Armenian" w:ascii="Times Armenian" w:hAnsi="Times Armenian"/>
          <w:b/>
          <w:i/>
          <w:sz w:val="21"/>
          <w:szCs w:val="21"/>
        </w:rPr>
      </w:r>
    </w:p>
    <w:p>
      <w:pPr>
        <w:pStyle w:val="Heading3"/>
        <w:numPr>
          <w:ilvl w:val="0"/>
          <w:numId w:val="0"/>
        </w:numPr>
        <w:ind w:start="720" w:hanging="0"/>
        <w:rPr>
          <w:rFonts w:ascii="Times Armenian" w:hAnsi="Times Armenian" w:cs="Times Armenian"/>
        </w:rPr>
      </w:pPr>
      <w:bookmarkStart w:id="120" w:name="__RefHeading___Toc409540435"/>
      <w:bookmarkEnd w:id="120"/>
      <w:r>
        <w:rPr>
          <w:rFonts w:cs="Times Armenian" w:ascii="Times Armenian" w:hAnsi="Times Armenian"/>
        </w:rPr>
        <w:t>30.1 ԱՐՈՏԸ</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Էթում եմ խոտնոցի ախպուրը մաքրեմ:</w:t>
      </w:r>
    </w:p>
    <w:p>
      <w:pPr>
        <w:pStyle w:val="Normal"/>
        <w:ind w:start="360" w:hanging="0"/>
        <w:rPr>
          <w:rFonts w:ascii="Times Armenian" w:hAnsi="Times Armenian" w:cs="Times Armenian"/>
        </w:rPr>
      </w:pPr>
      <w:r>
        <w:rPr>
          <w:rFonts w:cs="Times Armenian" w:ascii="Times Armenian" w:hAnsi="Times Armenian"/>
          <w:sz w:val="21"/>
          <w:szCs w:val="21"/>
        </w:rPr>
        <w:t>Առուն եմ բացելու, տերեվներն եմ հետ տալու</w:t>
      </w:r>
    </w:p>
    <w:p>
      <w:pPr>
        <w:pStyle w:val="Normal"/>
        <w:ind w:start="360" w:hanging="0"/>
        <w:rPr>
          <w:rFonts w:ascii="Times Armenian" w:hAnsi="Times Armenian" w:cs="Times Armenian"/>
        </w:rPr>
      </w:pPr>
      <w:r>
        <w:rPr>
          <w:rFonts w:cs="Times Armenian" w:ascii="Times Armenian" w:hAnsi="Times Armenian"/>
          <w:sz w:val="21"/>
          <w:szCs w:val="21"/>
        </w:rPr>
        <w:t>Նայելու եմ մի քիչ երեվի, ու տուն եմ էթալու:</w:t>
      </w:r>
    </w:p>
    <w:p>
      <w:pPr>
        <w:pStyle w:val="Normal"/>
        <w:ind w:start="360" w:hanging="0"/>
        <w:rPr>
          <w:rFonts w:ascii="Times Armenian" w:hAnsi="Times Armenian" w:cs="Times Armenian"/>
        </w:rPr>
      </w:pPr>
      <w:r>
        <w:rPr>
          <w:rFonts w:cs="Times Armenian" w:ascii="Times Armenian" w:hAnsi="Times Armenian"/>
          <w:sz w:val="21"/>
          <w:szCs w:val="21"/>
        </w:rPr>
        <w:t>Երկար չեմ մնա: Դու է՛լ արի:</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Էթում եմ նոր ծնված հորթը բերեմ տուն,</w:t>
      </w:r>
    </w:p>
    <w:p>
      <w:pPr>
        <w:pStyle w:val="Normal"/>
        <w:ind w:start="360" w:hanging="0"/>
        <w:rPr>
          <w:rFonts w:ascii="Times Armenian" w:hAnsi="Times Armenian" w:cs="Times Armenian"/>
        </w:rPr>
      </w:pPr>
      <w:r>
        <w:rPr>
          <w:rFonts w:cs="Times Armenian" w:ascii="Times Armenian" w:hAnsi="Times Armenian"/>
          <w:sz w:val="21"/>
          <w:szCs w:val="21"/>
        </w:rPr>
        <w:t>Որ մոր մոտ՝ դողում ա դաշտում: Էնքա՛ն ա փոքր էտի,</w:t>
      </w:r>
    </w:p>
    <w:p>
      <w:pPr>
        <w:pStyle w:val="Normal"/>
        <w:ind w:start="360" w:hanging="0"/>
        <w:rPr>
          <w:rFonts w:ascii="Times Armenian" w:hAnsi="Times Armenian" w:cs="Times Armenian"/>
        </w:rPr>
      </w:pPr>
      <w:r>
        <w:rPr>
          <w:rFonts w:cs="Times Armenian" w:ascii="Times Armenian" w:hAnsi="Times Armenian"/>
          <w:sz w:val="21"/>
          <w:szCs w:val="21"/>
        </w:rPr>
        <w:t>Որ երբ մերը լպստում ա իրան` հազիվ ա մնում ոտի:</w:t>
      </w:r>
    </w:p>
    <w:p>
      <w:pPr>
        <w:pStyle w:val="Normal"/>
        <w:ind w:start="360" w:hanging="0"/>
        <w:rPr>
          <w:rFonts w:ascii="Times Armenian" w:hAnsi="Times Armenian" w:cs="Times Armenian"/>
        </w:rPr>
      </w:pPr>
      <w:r>
        <w:rPr>
          <w:rFonts w:cs="Times Armenian" w:ascii="Times Armenian" w:hAnsi="Times Armenian"/>
          <w:sz w:val="21"/>
          <w:szCs w:val="21"/>
        </w:rPr>
        <w:t>Երկար չեմ մնա: Դու է՛լ արի:</w:t>
      </w:r>
    </w:p>
    <w:p>
      <w:pPr>
        <w:pStyle w:val="Normal"/>
        <w:ind w:start="360" w:hanging="0"/>
        <w:rPr>
          <w:rFonts w:ascii="Times Armenian" w:hAnsi="Times Armenian" w:cs="Times Armenian"/>
        </w:rPr>
      </w:pPr>
      <w:r>
        <w:rPr>
          <w:rFonts w:cs="Times Armenian" w:ascii="Times Armenian" w:hAnsi="Times Armenian"/>
          <w:sz w:val="21"/>
          <w:szCs w:val="21"/>
        </w:rPr>
      </w:r>
    </w:p>
    <w:p>
      <w:pPr>
        <w:pStyle w:val="Heading3"/>
        <w:numPr>
          <w:ilvl w:val="0"/>
          <w:numId w:val="0"/>
        </w:numPr>
        <w:ind w:start="720" w:hanging="0"/>
        <w:rPr>
          <w:rFonts w:ascii="Times Armenian" w:hAnsi="Times Armenian" w:cs="Times Armenian"/>
        </w:rPr>
      </w:pPr>
      <w:bookmarkStart w:id="121" w:name="__RefHeading___Toc409540436"/>
      <w:bookmarkEnd w:id="121"/>
      <w:r>
        <w:rPr>
          <w:rFonts w:cs="Times Armenian" w:ascii="Times Armenian" w:hAnsi="Times Armenian"/>
        </w:rPr>
        <w:t>30.2 ԱՐՈՏԸ</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Էթում եմ խոտնոցի ախպուրը բացեմ:</w:t>
      </w:r>
    </w:p>
    <w:p>
      <w:pPr>
        <w:pStyle w:val="Normal"/>
        <w:ind w:start="360" w:hanging="0"/>
        <w:rPr>
          <w:rFonts w:ascii="Times Armenian" w:hAnsi="Times Armenian" w:cs="Times Armenian"/>
        </w:rPr>
      </w:pPr>
      <w:r>
        <w:rPr>
          <w:rFonts w:cs="Times Armenian" w:ascii="Times Armenian" w:hAnsi="Times Armenian"/>
          <w:sz w:val="21"/>
          <w:szCs w:val="21"/>
        </w:rPr>
        <w:t>Ջրի թուր ու թուփը յան կտամ,</w:t>
      </w:r>
    </w:p>
    <w:p>
      <w:pPr>
        <w:pStyle w:val="Normal"/>
        <w:ind w:start="360" w:hanging="0"/>
        <w:rPr>
          <w:rFonts w:ascii="Times Armenian" w:hAnsi="Times Armenian" w:cs="Times Armenian"/>
        </w:rPr>
      </w:pPr>
      <w:r>
        <w:rPr>
          <w:rFonts w:cs="Times Armenian" w:ascii="Times Armenian" w:hAnsi="Times Armenian"/>
          <w:sz w:val="21"/>
          <w:szCs w:val="21"/>
        </w:rPr>
        <w:t>Կնայեմ մի քիչ, ու հետո տուն կէթամ:</w:t>
      </w:r>
    </w:p>
    <w:p>
      <w:pPr>
        <w:pStyle w:val="Normal"/>
        <w:ind w:start="360" w:hanging="0"/>
        <w:rPr>
          <w:rFonts w:ascii="Times Armenian" w:hAnsi="Times Armenian" w:cs="Times Armenian"/>
        </w:rPr>
      </w:pPr>
      <w:r>
        <w:rPr>
          <w:rFonts w:cs="Times Armenian" w:ascii="Times Armenian" w:hAnsi="Times Armenian"/>
          <w:sz w:val="21"/>
          <w:szCs w:val="21"/>
        </w:rPr>
        <w:t>Երկար չեմ մնա: Դու է՛լ արի:</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Էթում եմ նոր ծնված հորթը բերեմ տուն:</w:t>
      </w:r>
    </w:p>
    <w:p>
      <w:pPr>
        <w:pStyle w:val="Normal"/>
        <w:ind w:start="360" w:hanging="0"/>
        <w:rPr>
          <w:rFonts w:ascii="Times Armenian" w:hAnsi="Times Armenian" w:cs="Times Armenian"/>
        </w:rPr>
      </w:pPr>
      <w:r>
        <w:rPr>
          <w:rFonts w:cs="Times Armenian" w:ascii="Times Armenian" w:hAnsi="Times Armenian"/>
          <w:sz w:val="21"/>
          <w:szCs w:val="21"/>
        </w:rPr>
        <w:t>Էնքա՜ն ա թուլ ու փոքր էտի,</w:t>
      </w:r>
    </w:p>
    <w:p>
      <w:pPr>
        <w:pStyle w:val="Normal"/>
        <w:ind w:start="360" w:hanging="0"/>
        <w:rPr>
          <w:rFonts w:ascii="Times Armenian" w:hAnsi="Times Armenian" w:cs="Times Armenian"/>
        </w:rPr>
      </w:pPr>
      <w:r>
        <w:rPr>
          <w:rFonts w:cs="Times Armenian" w:ascii="Times Armenian" w:hAnsi="Times Armenian"/>
          <w:sz w:val="21"/>
          <w:szCs w:val="21"/>
        </w:rPr>
        <w:t>Որ խեղճն ախր, հազի՛վ ա մնում ոտի:</w:t>
      </w:r>
    </w:p>
    <w:p>
      <w:pPr>
        <w:pStyle w:val="Normal"/>
        <w:ind w:start="360" w:hanging="0"/>
        <w:rPr>
          <w:rFonts w:ascii="Times Armenian" w:hAnsi="Times Armenian" w:cs="Times Armenian"/>
        </w:rPr>
      </w:pPr>
      <w:r>
        <w:rPr>
          <w:rFonts w:cs="Times Armenian" w:ascii="Times Armenian" w:hAnsi="Times Armenian"/>
          <w:sz w:val="21"/>
          <w:szCs w:val="21"/>
        </w:rPr>
        <w:t>Երկար չեմ մնա: Դու է՛լ արի:</w:t>
      </w:r>
    </w:p>
    <w:p>
      <w:pPr>
        <w:pStyle w:val="Normal"/>
        <w:ind w:start="360" w:hanging="0"/>
        <w:rPr>
          <w:rFonts w:ascii="Times Armenian" w:hAnsi="Times Armenian" w:cs="Times Armenian"/>
        </w:rPr>
      </w:pPr>
      <w:r>
        <w:rPr>
          <w:rFonts w:cs="Times Armenian" w:ascii="Times Armenian" w:hAnsi="Times Armenian"/>
          <w:b/>
          <w:i/>
          <w:sz w:val="21"/>
          <w:szCs w:val="21"/>
        </w:rPr>
      </w:r>
    </w:p>
    <w:p>
      <w:pPr>
        <w:pStyle w:val="Heading3"/>
        <w:numPr>
          <w:ilvl w:val="0"/>
          <w:numId w:val="0"/>
        </w:numPr>
        <w:ind w:start="720" w:hanging="0"/>
        <w:rPr>
          <w:rFonts w:ascii="Times Armenian" w:hAnsi="Times Armenian" w:cs="Times Armenian"/>
        </w:rPr>
      </w:pPr>
      <w:bookmarkStart w:id="122" w:name="__RefHeading___Toc409540437"/>
      <w:bookmarkEnd w:id="122"/>
      <w:r>
        <w:rPr>
          <w:rFonts w:cs="Russian Times" w:ascii="Russian Times" w:hAnsi="Russian Times"/>
        </w:rPr>
        <w:t>30.3 ПАСТБИЩЕ</w:t>
      </w:r>
    </w:p>
    <w:p>
      <w:pPr>
        <w:pStyle w:val="Normal"/>
        <w:spacing w:lineRule="exact" w:line="240"/>
        <w:ind w:start="360" w:hanging="0"/>
        <w:jc w:val="end"/>
        <w:rPr>
          <w:rFonts w:ascii="Times Armenian" w:hAnsi="Times Armenian" w:cs="Times Armenian"/>
        </w:rPr>
      </w:pPr>
      <w:r>
        <w:rPr>
          <w:rFonts w:cs="Russian Times" w:ascii="Russian Times" w:hAnsi="Russian Times"/>
          <w:b/>
          <w:i/>
          <w:sz w:val="21"/>
          <w:szCs w:val="21"/>
        </w:rPr>
        <w:t>Перевод И. Кашкина</w:t>
      </w:r>
    </w:p>
    <w:p>
      <w:pPr>
        <w:pStyle w:val="Normal"/>
        <w:spacing w:lineRule="exact" w:line="240"/>
        <w:ind w:start="360" w:hanging="0"/>
        <w:rPr>
          <w:rFonts w:ascii="Times Armenian" w:hAnsi="Times Armenian" w:cs="Times Armenian"/>
        </w:rPr>
      </w:pPr>
      <w:r>
        <w:rPr>
          <w:rFonts w:cs="Russian Times" w:ascii="Russian Times" w:hAnsi="Russian Times"/>
          <w:sz w:val="21"/>
          <w:szCs w:val="21"/>
        </w:rPr>
        <w:t>Пойду на луг прочистить наш родник.</w:t>
      </w:r>
    </w:p>
    <w:p>
      <w:pPr>
        <w:pStyle w:val="Normal"/>
        <w:spacing w:lineRule="exact" w:line="240"/>
        <w:ind w:start="360" w:hanging="0"/>
        <w:rPr>
          <w:rFonts w:ascii="Times Armenian" w:hAnsi="Times Armenian" w:cs="Times Armenian"/>
        </w:rPr>
      </w:pPr>
      <w:r>
        <w:rPr>
          <w:rFonts w:cs="Russian Times" w:ascii="Russian Times" w:hAnsi="Russian Times"/>
          <w:sz w:val="21"/>
          <w:szCs w:val="21"/>
        </w:rPr>
        <w:t>Я разгребу над ним опавший лист,</w:t>
      </w:r>
    </w:p>
    <w:p>
      <w:pPr>
        <w:pStyle w:val="Normal"/>
        <w:spacing w:lineRule="exact" w:line="240"/>
        <w:ind w:start="360" w:hanging="0"/>
        <w:rPr>
          <w:rFonts w:ascii="Times Armenian" w:hAnsi="Times Armenian" w:cs="Times Armenian"/>
        </w:rPr>
      </w:pPr>
      <w:r>
        <w:rPr>
          <w:rFonts w:cs="Russian Times" w:ascii="Russian Times" w:hAnsi="Russian Times"/>
          <w:sz w:val="21"/>
          <w:szCs w:val="21"/>
        </w:rPr>
        <w:t>Любуясь тем, как он прозрачен, чист.</w:t>
      </w:r>
    </w:p>
    <w:p>
      <w:pPr>
        <w:pStyle w:val="Normal"/>
        <w:spacing w:lineRule="exact" w:line="240"/>
        <w:ind w:start="360" w:hanging="0"/>
        <w:rPr>
          <w:rFonts w:ascii="Times Armenian" w:hAnsi="Times Armenian" w:cs="Times Armenian"/>
        </w:rPr>
      </w:pPr>
      <w:r>
        <w:rPr>
          <w:rFonts w:cs="Russian Times" w:ascii="Russian Times" w:hAnsi="Russian Times"/>
          <w:sz w:val="21"/>
          <w:szCs w:val="21"/>
        </w:rPr>
        <w:t>Я там не задержусь. – Пойдем со мной.</w:t>
      </w:r>
    </w:p>
    <w:p>
      <w:pPr>
        <w:pStyle w:val="Normal"/>
        <w:spacing w:lineRule="exact" w:line="240"/>
        <w:ind w:start="360" w:hanging="0"/>
        <w:rPr>
          <w:rFonts w:ascii="Times Armenian" w:hAnsi="Times Armenian" w:cs="Times Armenian"/>
        </w:rPr>
      </w:pPr>
      <w:r>
        <w:rPr>
          <w:rFonts w:cs="Russian Times" w:ascii="Russian Times" w:hAnsi="Russian Times"/>
          <w:sz w:val="21"/>
          <w:szCs w:val="21"/>
        </w:rPr>
      </w:r>
    </w:p>
    <w:p>
      <w:pPr>
        <w:pStyle w:val="Normal"/>
        <w:spacing w:lineRule="exact" w:line="240"/>
        <w:ind w:start="360" w:hanging="0"/>
        <w:rPr>
          <w:rFonts w:ascii="Times Armenian" w:hAnsi="Times Armenian" w:cs="Times Armenian"/>
        </w:rPr>
      </w:pPr>
      <w:r>
        <w:rPr>
          <w:rFonts w:cs="Russian Times" w:ascii="Russian Times" w:hAnsi="Russian Times"/>
          <w:sz w:val="21"/>
          <w:szCs w:val="21"/>
        </w:rPr>
        <w:t>Пойду на луг теленка принести.</w:t>
      </w:r>
    </w:p>
    <w:p>
      <w:pPr>
        <w:pStyle w:val="Normal"/>
        <w:spacing w:lineRule="exact" w:line="240"/>
        <w:ind w:start="360" w:hanging="0"/>
        <w:rPr>
          <w:rFonts w:ascii="Times Armenian" w:hAnsi="Times Armenian" w:cs="Times Armenian"/>
        </w:rPr>
      </w:pPr>
      <w:r>
        <w:rPr>
          <w:rFonts w:cs="Russian Times" w:ascii="Russian Times" w:hAnsi="Russian Times"/>
          <w:sz w:val="21"/>
          <w:szCs w:val="21"/>
        </w:rPr>
        <w:t>Не может он на ножках устоять,</w:t>
      </w:r>
    </w:p>
    <w:p>
      <w:pPr>
        <w:pStyle w:val="Normal"/>
        <w:spacing w:lineRule="exact" w:line="240"/>
        <w:ind w:start="360" w:hanging="0"/>
        <w:rPr>
          <w:rFonts w:ascii="Times Armenian" w:hAnsi="Times Armenian" w:cs="Times Armenian"/>
        </w:rPr>
      </w:pPr>
      <w:r>
        <w:rPr>
          <w:rFonts w:cs="Russian Times" w:ascii="Russian Times" w:hAnsi="Russian Times"/>
          <w:sz w:val="21"/>
          <w:szCs w:val="21"/>
        </w:rPr>
        <w:t>Когда его вылизывает мать.</w:t>
      </w:r>
    </w:p>
    <w:p>
      <w:pPr>
        <w:pStyle w:val="Normal"/>
        <w:spacing w:lineRule="exact" w:line="240"/>
        <w:ind w:start="360" w:hanging="0"/>
        <w:rPr>
          <w:rFonts w:ascii="Times Armenian" w:hAnsi="Times Armenian" w:cs="Times Armenian"/>
        </w:rPr>
      </w:pPr>
      <w:r>
        <w:rPr>
          <w:rFonts w:cs="Russian Times" w:ascii="Russian Times" w:hAnsi="Russian Times"/>
          <w:sz w:val="21"/>
          <w:szCs w:val="21"/>
        </w:rPr>
        <w:t>Я там не задержусь. – Пойдем со мной.</w:t>
      </w:r>
    </w:p>
    <w:p>
      <w:pPr>
        <w:pStyle w:val="Normal"/>
        <w:ind w:start="360" w:hanging="0"/>
        <w:rPr>
          <w:rFonts w:ascii="Times Armenian" w:hAnsi="Times Armenian" w:cs="Times Armenian"/>
        </w:rPr>
      </w:pPr>
      <w:r>
        <w:rPr>
          <w:rFonts w:cs="Times Armenian" w:ascii="Times Armenian" w:hAnsi="Times Armenian"/>
          <w:b/>
          <w:i/>
          <w:sz w:val="21"/>
          <w:szCs w:val="21"/>
        </w:rPr>
      </w:r>
    </w:p>
    <w:p>
      <w:pPr>
        <w:pStyle w:val="Normal"/>
        <w:ind w:start="360" w:hanging="0"/>
        <w:rPr>
          <w:rFonts w:ascii="Times Armenian" w:hAnsi="Times Armenian" w:cs="Times Armenian"/>
        </w:rPr>
      </w:pPr>
      <w:r>
        <w:rPr>
          <w:rFonts w:cs="Times Armenian" w:ascii="Times Armenian" w:hAnsi="Times Armenian"/>
          <w:b/>
          <w:i/>
          <w:sz w:val="21"/>
          <w:szCs w:val="21"/>
        </w:rPr>
      </w:r>
      <w:r>
        <w:br w:type="page"/>
      </w:r>
    </w:p>
    <w:p>
      <w:pPr>
        <w:pStyle w:val="Heading2"/>
        <w:numPr>
          <w:ilvl w:val="0"/>
          <w:numId w:val="0"/>
        </w:numPr>
        <w:ind w:start="0" w:hanging="0"/>
        <w:rPr>
          <w:rFonts w:ascii="Times Armenian" w:hAnsi="Times Armenian" w:cs="Times Armenian"/>
        </w:rPr>
      </w:pPr>
      <w:bookmarkStart w:id="123" w:name="__RefHeading___Toc409540438"/>
      <w:bookmarkEnd w:id="123"/>
      <w:r>
        <w:rPr/>
        <w:t>THOMAS HARDY</w:t>
        <w:tab/>
        <w:t>(1840-1920)</w:t>
      </w:r>
    </w:p>
    <w:p>
      <w:pPr>
        <w:pStyle w:val="Normal"/>
        <w:ind w:start="360" w:hanging="0"/>
        <w:rPr>
          <w:rFonts w:ascii="Times Armenian" w:hAnsi="Times Armenian" w:cs="Times Armenian"/>
        </w:rPr>
      </w:pPr>
      <w:r>
        <w:rPr>
          <w:rFonts w:cs="Time Roman;Times New Roman" w:ascii="Time Roman;Times New Roman" w:hAnsi="Time Roman;Times New Roman"/>
          <w:b/>
          <w:i/>
          <w:sz w:val="21"/>
          <w:szCs w:val="21"/>
        </w:rPr>
      </w:r>
    </w:p>
    <w:p>
      <w:pPr>
        <w:pStyle w:val="Heading3"/>
        <w:numPr>
          <w:ilvl w:val="0"/>
          <w:numId w:val="0"/>
        </w:numPr>
        <w:ind w:start="720" w:hanging="0"/>
        <w:rPr>
          <w:rFonts w:ascii="Times Armenian" w:hAnsi="Times Armenian" w:cs="Times Armenian"/>
        </w:rPr>
      </w:pPr>
      <w:bookmarkStart w:id="124" w:name="__RefHeading___Toc409540439"/>
      <w:bookmarkEnd w:id="124"/>
      <w:r>
        <w:rPr/>
        <w:t>31. AFTERWARDS</w:t>
      </w:r>
    </w:p>
    <w:p>
      <w:pPr>
        <w:pStyle w:val="Normal"/>
        <w:ind w:start="360" w:hanging="0"/>
        <w:rPr>
          <w:rFonts w:ascii="Times Armenian" w:hAnsi="Times Armenian" w:cs="Times Armenian"/>
        </w:rPr>
      </w:pPr>
      <w:r>
        <w:rPr>
          <w:rFonts w:cs="Time Roman;Times New Roman" w:ascii="Time Roman;Times New Roman" w:hAnsi="Time Roman;Times New Roman"/>
          <w:b/>
          <w:i/>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When the Present has latched its postern behind my tremulous stay,</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And the May month its glad green leaves like wings,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Delicate-filmed as new-spun silk, will the neighbours say,</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w:t>
      </w:r>
      <w:r>
        <w:rPr>
          <w:rFonts w:cs="Time Roman;Times New Roman" w:ascii="Time Roman;Times New Roman" w:hAnsi="Time Roman;Times New Roman"/>
          <w:sz w:val="21"/>
          <w:szCs w:val="21"/>
        </w:rPr>
        <w:t>He was a man who used to notice such things?’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If it be in the dusk when, like an eyelid’s soundless blink,</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The dewfall-hawk comes crossing the shades to alight</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Upon wind-warped upland thorn, a gazer may think,</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w:t>
      </w:r>
      <w:r>
        <w:rPr>
          <w:rFonts w:cs="Time Roman;Times New Roman" w:ascii="Time Roman;Times New Roman" w:hAnsi="Time Roman;Times New Roman"/>
          <w:sz w:val="21"/>
          <w:szCs w:val="21"/>
        </w:rPr>
        <w:t>To him this must have been a familiar sight.’</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If I pass during some nocturnal blackness, mothy and warm,</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 xml:space="preserve">When the hedgehog travels furtively over the lawn, </w:t>
      </w:r>
    </w:p>
    <w:p>
      <w:pPr>
        <w:pStyle w:val="Normal"/>
        <w:ind w:start="360" w:hanging="0"/>
        <w:rPr>
          <w:rFonts w:ascii="Times Armenian" w:hAnsi="Times Armenian" w:cs="Times Armenian"/>
        </w:rPr>
      </w:pPr>
      <w:r>
        <w:rPr>
          <w:sz w:val="21"/>
          <w:szCs w:val="21"/>
          <w:lang w:val="ru-RU"/>
        </w:rPr>
        <w:t>О</w:t>
      </w:r>
      <w:r>
        <w:rPr>
          <w:rFonts w:cs="Time Roman;Times New Roman" w:ascii="Time Roman;Times New Roman" w:hAnsi="Time Roman;Times New Roman"/>
          <w:sz w:val="21"/>
          <w:szCs w:val="21"/>
        </w:rPr>
        <w:t>ne may say,</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w:t>
      </w:r>
      <w:r>
        <w:rPr>
          <w:rFonts w:cs="Time Roman;Times New Roman" w:ascii="Time Roman;Times New Roman" w:hAnsi="Time Roman;Times New Roman"/>
          <w:sz w:val="21"/>
          <w:szCs w:val="21"/>
        </w:rPr>
        <w:t>He strove that such innocent creatures should come to no harm,</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But he could do little for them; and now he is gone.’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If, when hearing that I have been stilled at last, they stand at the door,</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Watching the full-starred heavens that winter sees,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Will this thought rise on those who will meet my face no more,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w:t>
      </w:r>
      <w:r>
        <w:rPr>
          <w:rFonts w:cs="Time Roman;Times New Roman" w:ascii="Time Roman;Times New Roman" w:hAnsi="Time Roman;Times New Roman"/>
          <w:sz w:val="21"/>
          <w:szCs w:val="21"/>
        </w:rPr>
        <w:t>He was one who had an eye for such mysteries?’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And will any say when my bell of quittance is heard in the gloom,</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And a crossing breeze cuts a pause in its outrollings,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Till they rise again, as they were a new bell’s boom,</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w:t>
      </w:r>
      <w:r>
        <w:rPr>
          <w:rFonts w:cs="Time Roman;Times New Roman" w:ascii="Time Roman;Times New Roman" w:hAnsi="Time Roman;Times New Roman"/>
          <w:sz w:val="21"/>
          <w:szCs w:val="21"/>
        </w:rPr>
        <w:t>He hears it not now, but used to notice such things?’</w:t>
      </w:r>
    </w:p>
    <w:p>
      <w:pPr>
        <w:pStyle w:val="Normal"/>
        <w:ind w:start="360" w:hanging="0"/>
        <w:rPr>
          <w:rFonts w:ascii="Times Armenian" w:hAnsi="Times Armenian" w:cs="Times Armenian"/>
        </w:rPr>
      </w:pPr>
      <w:r>
        <w:rPr>
          <w:rFonts w:cs="Times Armenian" w:ascii="Times Armenian" w:hAnsi="Times Armenian"/>
          <w:b/>
          <w:i/>
          <w:sz w:val="21"/>
          <w:szCs w:val="21"/>
        </w:rPr>
      </w:r>
    </w:p>
    <w:p>
      <w:pPr>
        <w:pStyle w:val="Heading3"/>
        <w:numPr>
          <w:ilvl w:val="0"/>
          <w:numId w:val="0"/>
        </w:numPr>
        <w:ind w:start="720" w:hanging="0"/>
        <w:rPr>
          <w:rFonts w:ascii="Times Armenian" w:hAnsi="Times Armenian" w:cs="Times Armenian"/>
        </w:rPr>
      </w:pPr>
      <w:bookmarkStart w:id="125" w:name="__RefHeading___Toc409540440"/>
      <w:r>
        <w:rPr>
          <w:rFonts w:cs="Times Armenian" w:ascii="Times Armenian" w:hAnsi="Times Armenian"/>
        </w:rPr>
        <w:t>31.1 ԴՐԱՆԻՑ ՀԵՏՈ</w:t>
      </w:r>
      <w:bookmarkEnd w:id="125"/>
      <w:r>
        <w:rPr>
          <w:rFonts w:cs="Times Armenian" w:ascii="Times Armenian" w:hAnsi="Times Armenian"/>
        </w:rPr>
        <w:t xml:space="preserve">              </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Իմ դեմ էլ մի օր անդարձ կփակվի դարբասը լուսի:</w:t>
      </w:r>
    </w:p>
    <w:p>
      <w:pPr>
        <w:pStyle w:val="Normal"/>
        <w:ind w:start="360" w:hanging="0"/>
        <w:rPr>
          <w:rFonts w:ascii="Times Armenian" w:hAnsi="Times Armenian" w:cs="Times Armenian"/>
        </w:rPr>
      </w:pPr>
      <w:r>
        <w:rPr>
          <w:rFonts w:cs="Times Armenian" w:ascii="Times Armenian" w:hAnsi="Times Armenian"/>
          <w:sz w:val="21"/>
          <w:szCs w:val="21"/>
        </w:rPr>
        <w:t>Ու թե որ տենան` լուսնակն ա խավար ամպին մոտենում,</w:t>
      </w:r>
    </w:p>
    <w:p>
      <w:pPr>
        <w:pStyle w:val="Normal"/>
        <w:ind w:start="360" w:hanging="0"/>
        <w:rPr>
          <w:rFonts w:ascii="Times Armenian" w:hAnsi="Times Armenian" w:cs="Times Armenian"/>
        </w:rPr>
      </w:pPr>
      <w:r>
        <w:rPr>
          <w:rFonts w:cs="Times Armenian" w:ascii="Times Armenian" w:hAnsi="Times Armenian"/>
          <w:sz w:val="21"/>
          <w:szCs w:val="21"/>
        </w:rPr>
        <w:t>Կամ էլ մայիսին շլորն ա խնդում, տենաս՝ ո՞վ կասի.</w:t>
      </w:r>
    </w:p>
    <w:p>
      <w:pPr>
        <w:pStyle w:val="Normal"/>
        <w:ind w:start="360" w:hanging="0"/>
        <w:rPr>
          <w:rFonts w:ascii="Times Armenian" w:hAnsi="Times Armenian" w:cs="Times Armenian"/>
        </w:rPr>
      </w:pPr>
      <w:r>
        <w:rPr>
          <w:rFonts w:cs="Times Armenian" w:ascii="Times Armenian" w:hAnsi="Times Armenian"/>
          <w:sz w:val="21"/>
          <w:szCs w:val="21"/>
        </w:rPr>
        <w:t>- Ըսենց բաները՝ ինքն է՛լ էր տենում:</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Ու որ թունդ շոգին խաժակն բազեն, անծպտուն-անձեն,</w:t>
      </w:r>
    </w:p>
    <w:p>
      <w:pPr>
        <w:pStyle w:val="Normal"/>
        <w:ind w:start="360" w:hanging="0"/>
        <w:rPr>
          <w:rFonts w:ascii="Times Armenian" w:hAnsi="Times Armenian" w:cs="Times Armenian"/>
        </w:rPr>
      </w:pPr>
      <w:r>
        <w:rPr>
          <w:rFonts w:cs="Times Armenian" w:ascii="Times Armenian" w:hAnsi="Times Armenian"/>
          <w:sz w:val="21"/>
          <w:szCs w:val="21"/>
        </w:rPr>
        <w:t>Արեվոտ օդի սիրտը մեխվելով, թեթեվ ու ազատ,</w:t>
      </w:r>
    </w:p>
    <w:p>
      <w:pPr>
        <w:pStyle w:val="Normal"/>
        <w:ind w:start="360" w:hanging="0"/>
        <w:rPr>
          <w:rFonts w:ascii="Times Armenian" w:hAnsi="Times Armenian" w:cs="Times Armenian"/>
        </w:rPr>
      </w:pPr>
      <w:r>
        <w:rPr>
          <w:rFonts w:cs="Times Armenian" w:ascii="Times Armenian" w:hAnsi="Times Armenian"/>
          <w:sz w:val="21"/>
          <w:szCs w:val="21"/>
        </w:rPr>
        <w:t>Իշնի ու թառի ժայռին կռացած մասըրի թփին՝ երեվի ասեն,</w:t>
      </w:r>
    </w:p>
    <w:p>
      <w:pPr>
        <w:pStyle w:val="Normal"/>
        <w:ind w:start="360" w:hanging="0"/>
        <w:rPr>
          <w:rFonts w:ascii="Times Armenian" w:hAnsi="Times Armenian" w:cs="Times Armenian"/>
        </w:rPr>
      </w:pPr>
      <w:r>
        <w:rPr>
          <w:rFonts w:cs="Times Armenian" w:ascii="Times Armenian" w:hAnsi="Times Armenian"/>
          <w:sz w:val="21"/>
          <w:szCs w:val="21"/>
        </w:rPr>
        <w:t>- Իրան է՛լ էին սրանք հարազատ:</w:t>
      </w:r>
    </w:p>
    <w:p>
      <w:pPr>
        <w:pStyle w:val="Normal"/>
        <w:ind w:start="360" w:hanging="0"/>
        <w:rPr>
          <w:rFonts w:ascii="Times Armenian" w:hAnsi="Times Armenian" w:cs="Times Armenian"/>
        </w:rPr>
      </w:pPr>
      <w:r>
        <w:rPr>
          <w:rFonts w:cs="Times Armenian" w:ascii="Times Armenian" w:hAnsi="Times Armenian"/>
          <w:sz w:val="21"/>
          <w:szCs w:val="21"/>
        </w:rPr>
        <w:t>Ու մաշված, բայց տաք, թե մթնշաղին լուծվեմ խավարում,</w:t>
      </w:r>
    </w:p>
    <w:p>
      <w:pPr>
        <w:pStyle w:val="Normal"/>
        <w:ind w:start="360" w:hanging="0"/>
        <w:rPr>
          <w:rFonts w:ascii="Times Armenian" w:hAnsi="Times Armenian" w:cs="Times Armenian"/>
        </w:rPr>
      </w:pPr>
      <w:r>
        <w:rPr>
          <w:rFonts w:cs="Times Armenian" w:ascii="Times Armenian" w:hAnsi="Times Armenian"/>
          <w:sz w:val="21"/>
          <w:szCs w:val="21"/>
        </w:rPr>
        <w:t>Երփ թփերի մեջ` ոզնին վախվորած` նայում ա` ի՛շ կա,</w:t>
      </w:r>
    </w:p>
    <w:p>
      <w:pPr>
        <w:pStyle w:val="Normal"/>
        <w:ind w:start="360" w:hanging="0"/>
        <w:rPr>
          <w:rFonts w:ascii="Times Armenian" w:hAnsi="Times Armenian" w:cs="Times Armenian"/>
        </w:rPr>
      </w:pPr>
      <w:r>
        <w:rPr>
          <w:rFonts w:cs="Times Armenian" w:ascii="Times Armenian" w:hAnsi="Times Armenian"/>
          <w:sz w:val="21"/>
          <w:szCs w:val="21"/>
        </w:rPr>
        <w:t xml:space="preserve">Կարող ա ասեն, </w:t>
      </w:r>
    </w:p>
    <w:p>
      <w:pPr>
        <w:pStyle w:val="Normal"/>
        <w:ind w:start="360" w:hanging="0"/>
        <w:rPr>
          <w:rFonts w:ascii="Times Armenian" w:hAnsi="Times Armenian" w:cs="Times Armenian"/>
        </w:rPr>
      </w:pPr>
      <w:r>
        <w:rPr>
          <w:rFonts w:cs="Times Armenian" w:ascii="Times Armenian" w:hAnsi="Times Armenian"/>
          <w:sz w:val="21"/>
          <w:szCs w:val="21"/>
        </w:rPr>
        <w:t>- Ըսենց անմեղի համար էր, որ հա կռիվ էր անում,</w:t>
      </w:r>
    </w:p>
    <w:p>
      <w:pPr>
        <w:pStyle w:val="Normal"/>
        <w:ind w:start="360" w:hanging="0"/>
        <w:rPr>
          <w:rFonts w:ascii="Times Armenian" w:hAnsi="Times Armenian" w:cs="Times Armenian"/>
        </w:rPr>
      </w:pPr>
      <w:r>
        <w:rPr>
          <w:rFonts w:cs="Times Armenian" w:ascii="Times Armenian" w:hAnsi="Times Armenian"/>
          <w:sz w:val="21"/>
          <w:szCs w:val="21"/>
        </w:rPr>
        <w:t>Բայց ինչի՞ հասավ – իսկ հմի՝ չկա:</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Ու թե որ լսեն, որ էլ հա՛ սուս եմ, իրանք էլ շեմին՝</w:t>
      </w:r>
    </w:p>
    <w:p>
      <w:pPr>
        <w:pStyle w:val="Normal"/>
        <w:ind w:start="360" w:hanging="0"/>
        <w:rPr>
          <w:rFonts w:ascii="Times Armenian" w:hAnsi="Times Armenian" w:cs="Times Armenian"/>
        </w:rPr>
      </w:pPr>
      <w:r>
        <w:rPr>
          <w:rFonts w:cs="Times Armenian" w:ascii="Times Armenian" w:hAnsi="Times Armenian"/>
          <w:sz w:val="21"/>
          <w:szCs w:val="21"/>
        </w:rPr>
        <w:t>Աշկ քըցեն ձմռան ծով-ծով աստղերին ու լա՛վ իմանան,</w:t>
      </w:r>
    </w:p>
    <w:p>
      <w:pPr>
        <w:pStyle w:val="Normal"/>
        <w:ind w:start="360" w:hanging="0"/>
        <w:rPr>
          <w:rFonts w:ascii="Times Armenian" w:hAnsi="Times Armenian" w:cs="Times Armenian"/>
        </w:rPr>
      </w:pPr>
      <w:r>
        <w:rPr>
          <w:rFonts w:cs="Times Armenian" w:ascii="Times Armenian" w:hAnsi="Times Armenian"/>
          <w:sz w:val="21"/>
          <w:szCs w:val="21"/>
        </w:rPr>
        <w:t>Որ էլ ո՛շ մի օր ընձի չեն տենա, կգա՜՞ մտքներին.</w:t>
      </w:r>
    </w:p>
    <w:p>
      <w:pPr>
        <w:pStyle w:val="Normal"/>
        <w:ind w:start="360" w:hanging="0"/>
        <w:rPr>
          <w:rFonts w:ascii="Times Armenian" w:hAnsi="Times Armenian" w:cs="Times Armenian"/>
        </w:rPr>
      </w:pPr>
      <w:r>
        <w:rPr>
          <w:rFonts w:cs="Times Armenian" w:ascii="Times Armenian" w:hAnsi="Times Armenian"/>
          <w:sz w:val="21"/>
          <w:szCs w:val="21"/>
        </w:rPr>
        <w:t>- Էս խորուրդն ինքն է՛լ հաստատ կտենար:</w:t>
      </w:r>
    </w:p>
    <w:p>
      <w:pPr>
        <w:pStyle w:val="Normal"/>
        <w:ind w:start="360" w:hanging="0"/>
        <w:rPr>
          <w:rFonts w:ascii="Times Armenian" w:hAnsi="Times Armenian" w:cs="Times Armenian"/>
        </w:rPr>
      </w:pPr>
      <w:r>
        <w:rPr>
          <w:rFonts w:cs="Times Armenian" w:ascii="Times Armenian" w:hAnsi="Times Armenian"/>
          <w:sz w:val="21"/>
          <w:szCs w:val="21"/>
        </w:rPr>
      </w:r>
    </w:p>
    <w:p>
      <w:pPr>
        <w:pStyle w:val="Normal"/>
        <w:ind w:start="360" w:hanging="0"/>
        <w:rPr>
          <w:rFonts w:ascii="Times Armenian" w:hAnsi="Times Armenian" w:cs="Times Armenian"/>
        </w:rPr>
      </w:pPr>
      <w:r>
        <w:rPr>
          <w:rFonts w:cs="Times Armenian" w:ascii="Times Armenian" w:hAnsi="Times Armenian"/>
          <w:sz w:val="21"/>
          <w:szCs w:val="21"/>
        </w:rPr>
        <w:t>Ու երբ մթան մեջ խլաձեն թնդա զա՛նգն իմ օրհասի,</w:t>
      </w:r>
    </w:p>
    <w:p>
      <w:pPr>
        <w:pStyle w:val="Normal"/>
        <w:ind w:start="360" w:hanging="0"/>
        <w:rPr>
          <w:rFonts w:ascii="Times Armenian" w:hAnsi="Times Armenian" w:cs="Times Armenian"/>
        </w:rPr>
      </w:pPr>
      <w:r>
        <w:rPr>
          <w:rFonts w:cs="Times Armenian" w:ascii="Times Armenian" w:hAnsi="Times Armenian"/>
          <w:sz w:val="21"/>
          <w:szCs w:val="21"/>
        </w:rPr>
        <w:t>Պոռթկուն քամին էլ վախտ-վախտ էտ ձենը կուլ տա ու մարի –</w:t>
      </w:r>
    </w:p>
    <w:p>
      <w:pPr>
        <w:pStyle w:val="Normal"/>
        <w:ind w:start="360" w:hanging="0"/>
        <w:rPr>
          <w:rFonts w:ascii="Times Armenian" w:hAnsi="Times Armenian" w:cs="Times Armenian"/>
        </w:rPr>
      </w:pPr>
      <w:r>
        <w:rPr>
          <w:rFonts w:cs="Times Armenian" w:ascii="Times Armenian" w:hAnsi="Times Armenian"/>
          <w:sz w:val="21"/>
          <w:szCs w:val="21"/>
        </w:rPr>
        <w:t>Ու է՛լի թնդա, – այ է՛տ արանքում, տենաս ո՞վ կասի.</w:t>
      </w:r>
    </w:p>
    <w:p>
      <w:pPr>
        <w:pStyle w:val="Normal"/>
        <w:ind w:start="360" w:hanging="0"/>
        <w:rPr>
          <w:rFonts w:ascii="Times Armenian" w:hAnsi="Times Armenian" w:cs="Times Armenian"/>
        </w:rPr>
      </w:pPr>
      <w:r>
        <w:rPr>
          <w:rFonts w:cs="Times Armenian" w:ascii="Times Armenian" w:hAnsi="Times Armenian"/>
          <w:sz w:val="21"/>
          <w:szCs w:val="21"/>
        </w:rPr>
        <w:t>–</w:t>
      </w:r>
      <w:r>
        <w:rPr>
          <w:rFonts w:eastAsia="Times Armenian" w:cs="Times Armenian" w:ascii="Times Armenian" w:hAnsi="Times Armenian"/>
          <w:sz w:val="21"/>
          <w:szCs w:val="21"/>
        </w:rPr>
        <w:t xml:space="preserve"> </w:t>
      </w:r>
      <w:r>
        <w:rPr>
          <w:rFonts w:cs="Times Armenian" w:ascii="Times Armenian" w:hAnsi="Times Armenian"/>
          <w:sz w:val="21"/>
          <w:szCs w:val="21"/>
        </w:rPr>
        <w:t>Հմի չի լսում. բայց որ լսում էր, հաստատ համարի:</w:t>
      </w:r>
      <w:r>
        <w:br w:type="page"/>
      </w:r>
    </w:p>
    <w:p>
      <w:pPr>
        <w:pStyle w:val="Heading2"/>
        <w:numPr>
          <w:ilvl w:val="0"/>
          <w:numId w:val="0"/>
        </w:numPr>
        <w:ind w:start="0" w:hanging="0"/>
        <w:rPr>
          <w:rFonts w:ascii="Times Armenian" w:hAnsi="Times Armenian" w:cs="Times Armenian"/>
        </w:rPr>
      </w:pPr>
      <w:bookmarkStart w:id="126" w:name="__RefHeading___Toc409540441"/>
      <w:bookmarkEnd w:id="126"/>
      <w:r>
        <w:rPr/>
        <w:t>DAVID HERBERT LAWRENCE (1885-1930)</w:t>
      </w:r>
    </w:p>
    <w:p>
      <w:pPr>
        <w:pStyle w:val="Normal"/>
        <w:ind w:start="360" w:hanging="0"/>
        <w:rPr>
          <w:rFonts w:ascii="Times Armenian" w:hAnsi="Times Armenian" w:cs="Times Armenian"/>
        </w:rPr>
      </w:pPr>
      <w:r>
        <w:rPr>
          <w:rFonts w:cs="Time Roman;Times New Roman" w:ascii="Time Roman;Times New Roman" w:hAnsi="Time Roman;Times New Roman"/>
          <w:b/>
          <w:sz w:val="21"/>
          <w:szCs w:val="21"/>
        </w:rPr>
      </w:r>
    </w:p>
    <w:p>
      <w:pPr>
        <w:pStyle w:val="Heading3"/>
        <w:numPr>
          <w:ilvl w:val="0"/>
          <w:numId w:val="0"/>
        </w:numPr>
        <w:ind w:start="720" w:hanging="0"/>
        <w:rPr>
          <w:rFonts w:ascii="Times Armenian" w:hAnsi="Times Armenian" w:cs="Times Armenian"/>
        </w:rPr>
      </w:pPr>
      <w:bookmarkStart w:id="127" w:name="__RefHeading___Toc409540442"/>
      <w:bookmarkEnd w:id="127"/>
      <w:r>
        <w:rPr/>
        <w:t>32. BAVARIAN GENTIANS</w:t>
      </w:r>
    </w:p>
    <w:p>
      <w:pPr>
        <w:pStyle w:val="Normal"/>
        <w:ind w:start="360" w:hanging="0"/>
        <w:rPr>
          <w:rFonts w:ascii="Times Armenian" w:hAnsi="Times Armenian" w:cs="Times Armenian"/>
        </w:rPr>
      </w:pPr>
      <w:r>
        <w:rPr>
          <w:rFonts w:cs="Time Roman;Times New Roman" w:ascii="Time Roman;Times New Roman" w:hAnsi="Time Roman;Times New Roman"/>
          <w:b/>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(final version)</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Not every man has gentians in his house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In Soft September, at slow, Sad Michaelmas.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Bavarian gentians, big and dark, only dark</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 xml:space="preserve">Darkening the day-time torch-like with the smoking blueness </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of Pluto’s gloom,</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Ribbed and torch-like with their blaze of darkness spread blue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Down flattening into points, flattened under the sweep of white day</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Torch-flower of the blue-smoking darkness, Pluto’s dark-blue daze,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Black lamps from the halls of Dis, burning dark blue,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Giving off darkness, blue darkness, as Demeter’s lamps give off light,</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Lead me then, lead me the way.</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Reach me a gentian, give me a torch</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Let me guide myself with the blue, forked torch of this flower</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Down the darker and darker stairs, where blue is darkened on blueness,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Even where Persephone goes, just now, from the frosted September</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To the sightless realm where darkness is awake upon the dark</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And Persephone herself is but a voice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Or a darkness invisible enfolded in the deeper dark</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Of the arms Plutonic, and pierced with the passion of dense gloom,</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 xml:space="preserve">Among the splendour of darkness, </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shedding darkness on the lost bride and her groom.</w:t>
      </w:r>
    </w:p>
    <w:p>
      <w:pPr>
        <w:pStyle w:val="Normal"/>
        <w:ind w:start="360" w:hanging="0"/>
        <w:rPr>
          <w:rFonts w:ascii="Times Armenian" w:hAnsi="Times Armenian" w:cs="Times Armenian"/>
        </w:rPr>
      </w:pPr>
      <w:r>
        <w:rPr>
          <w:rFonts w:cs="Times Armenian" w:ascii="Times Armenian" w:hAnsi="Times Armenian"/>
          <w:b/>
          <w:sz w:val="21"/>
          <w:szCs w:val="21"/>
        </w:rPr>
      </w:r>
      <w:r>
        <w:br w:type="page"/>
      </w:r>
    </w:p>
    <w:p>
      <w:pPr>
        <w:pStyle w:val="Heading3"/>
        <w:numPr>
          <w:ilvl w:val="0"/>
          <w:numId w:val="0"/>
        </w:numPr>
        <w:ind w:start="720" w:hanging="0"/>
        <w:rPr>
          <w:rFonts w:ascii="Times Armenian" w:hAnsi="Times Armenian" w:cs="Times Armenian"/>
        </w:rPr>
      </w:pPr>
      <w:bookmarkStart w:id="128" w:name="__RefHeading___Toc409540443"/>
      <w:r>
        <w:rPr>
          <w:rFonts w:cs="Times Armenian" w:ascii="Times Armenian" w:hAnsi="Times Armenian"/>
        </w:rPr>
        <w:t>32.1 ԲԱՎԱՐԱԿԱՆ ՕՁԱԴԵՂԸ</w:t>
      </w:r>
      <w:bookmarkEnd w:id="128"/>
      <w:r>
        <w:rPr>
          <w:rFonts w:cs="Times Armenian" w:ascii="Times Armenian" w:hAnsi="Times Armenian"/>
        </w:rPr>
        <w:tab/>
      </w:r>
    </w:p>
    <w:p>
      <w:pPr>
        <w:pStyle w:val="Normal"/>
        <w:ind w:firstLine="360"/>
        <w:jc w:val="both"/>
        <w:rPr>
          <w:rFonts w:ascii="Times Armenian" w:hAnsi="Times Armenian" w:cs="Times Armenian"/>
        </w:rPr>
      </w:pPr>
      <w:r>
        <w:rPr>
          <w:rFonts w:cs="Times Armenian" w:ascii="Times Armenian" w:hAnsi="Times Armenian"/>
          <w:i/>
          <w:sz w:val="21"/>
          <w:szCs w:val="21"/>
        </w:rPr>
      </w:r>
    </w:p>
    <w:p>
      <w:pPr>
        <w:pStyle w:val="Normal"/>
        <w:ind w:firstLine="360"/>
        <w:jc w:val="both"/>
        <w:rPr>
          <w:rFonts w:ascii="Times Armenian" w:hAnsi="Times Armenian" w:cs="Times Armenian"/>
        </w:rPr>
      </w:pPr>
      <w:r>
        <w:rPr>
          <w:rFonts w:cs="Times Armenian" w:ascii="Times Armenian" w:hAnsi="Times Armenian"/>
          <w:i/>
          <w:sz w:val="18"/>
          <w:szCs w:val="18"/>
        </w:rPr>
        <w:t xml:space="preserve">Օձադեղը (gentian) ծաղիկ է, ռուսերեն` </w:t>
      </w:r>
      <w:r>
        <w:rPr>
          <w:rFonts w:cs="Russian Times" w:ascii="Russian Times" w:hAnsi="Russian Times"/>
          <w:i/>
          <w:sz w:val="18"/>
          <w:szCs w:val="18"/>
        </w:rPr>
        <w:t>горечавка</w:t>
      </w:r>
      <w:r>
        <w:rPr>
          <w:rFonts w:cs="Courier LatRus" w:ascii="Courier LatRus" w:hAnsi="Courier LatRus"/>
          <w:i/>
          <w:sz w:val="18"/>
          <w:szCs w:val="18"/>
        </w:rPr>
        <w:t>:</w:t>
      </w:r>
      <w:r>
        <w:rPr>
          <w:rFonts w:cs="Times Armenian" w:ascii="Times Armenian" w:hAnsi="Times Armenian"/>
          <w:i/>
          <w:sz w:val="18"/>
          <w:szCs w:val="18"/>
        </w:rPr>
        <w:t>Նման է լապ</w:t>
        <w:softHyphen/>
        <w:t>տերի, ոնց որ մե</w:t>
        <w:softHyphen/>
        <w:t xml:space="preserve">խակը: </w:t>
      </w:r>
    </w:p>
    <w:p>
      <w:pPr>
        <w:pStyle w:val="Normal"/>
        <w:ind w:firstLine="360"/>
        <w:jc w:val="both"/>
        <w:rPr>
          <w:rFonts w:ascii="Times Armenian" w:hAnsi="Times Armenian" w:cs="Times Armenian"/>
        </w:rPr>
      </w:pPr>
      <w:r>
        <w:rPr>
          <w:rFonts w:cs="Times Armenian" w:ascii="Times Armenian" w:hAnsi="Times Armenian"/>
          <w:i/>
          <w:sz w:val="18"/>
          <w:szCs w:val="18"/>
        </w:rPr>
        <w:t>Դատելով Լովրենսի գրածից, օձադեղը թերևս վաղնջական շրջանում կապված էր Իշ</w:t>
        <w:softHyphen/>
        <w:t>տար-Աստարտե-Կի</w:t>
        <w:softHyphen/>
        <w:t>բելե-Դե</w:t>
        <w:softHyphen/>
        <w:t>մետր-Ափրոդիտե-Վեներա-Շամի</w:t>
        <w:softHyphen/>
        <w:t>րամ-Անահիտ-Աստղկի ու ուրիշ մայր աստվածների պաշտամունքին:</w:t>
      </w:r>
    </w:p>
    <w:p>
      <w:pPr>
        <w:pStyle w:val="Normal"/>
        <w:ind w:firstLine="360"/>
        <w:jc w:val="both"/>
        <w:rPr>
          <w:rFonts w:ascii="Times Armenian" w:hAnsi="Times Armenian" w:cs="Times Armenian"/>
        </w:rPr>
      </w:pPr>
      <w:r>
        <w:rPr>
          <w:rFonts w:cs="Times Armenian" w:ascii="Times Armenian" w:hAnsi="Times Armenian"/>
          <w:i/>
          <w:sz w:val="18"/>
          <w:szCs w:val="18"/>
        </w:rPr>
        <w:t xml:space="preserve">Այս ոտանավորը համարվում է Լովրենսի պոեզիայի գլուխգործոցը: </w:t>
      </w:r>
    </w:p>
    <w:p>
      <w:pPr>
        <w:pStyle w:val="Normal"/>
        <w:ind w:firstLine="360"/>
        <w:jc w:val="both"/>
        <w:rPr>
          <w:rFonts w:ascii="Times Armenian" w:hAnsi="Times Armenian" w:cs="Times Armenian"/>
        </w:rPr>
      </w:pPr>
      <w:r>
        <w:rPr>
          <w:rFonts w:cs="Times Armenian" w:ascii="Times Armenian" w:hAnsi="Times Armenian"/>
          <w:i/>
          <w:sz w:val="18"/>
          <w:szCs w:val="18"/>
        </w:rPr>
        <w:t xml:space="preserve">Լովրենսը գրել է սրա երկու տարբերակը: </w:t>
      </w:r>
    </w:p>
    <w:p>
      <w:pPr>
        <w:pStyle w:val="Normal"/>
        <w:ind w:firstLine="360"/>
        <w:jc w:val="both"/>
        <w:rPr>
          <w:rFonts w:ascii="Times Armenian" w:hAnsi="Times Armenian" w:cs="Times Armenian"/>
        </w:rPr>
      </w:pPr>
      <w:r>
        <w:rPr>
          <w:rFonts w:cs="Times Armenian" w:ascii="Times Armenian" w:hAnsi="Times Armenian"/>
          <w:i/>
          <w:sz w:val="18"/>
          <w:szCs w:val="18"/>
        </w:rPr>
        <w:t>Սա երկրորդ, ավելի մշակված, տարբերակն է, ու եղած-չեղածը երեք նախադա</w:t>
        <w:softHyphen/>
        <w:t>սու</w:t>
        <w:softHyphen/>
        <w:t>թյուն է:</w:t>
      </w:r>
    </w:p>
    <w:p>
      <w:pPr>
        <w:pStyle w:val="Normal"/>
        <w:ind w:start="360" w:hanging="0"/>
        <w:jc w:val="both"/>
        <w:rPr>
          <w:rFonts w:ascii="Times Armenian" w:hAnsi="Times Armenian" w:cs="Times Armenian"/>
        </w:rPr>
      </w:pPr>
      <w:r>
        <w:rPr>
          <w:rFonts w:cs="Times Armenian" w:ascii="Times Armenian" w:hAnsi="Times Armenian"/>
          <w:i/>
          <w:sz w:val="21"/>
          <w:szCs w:val="21"/>
        </w:rPr>
      </w:r>
    </w:p>
    <w:p>
      <w:pPr>
        <w:pStyle w:val="Normal"/>
        <w:jc w:val="both"/>
        <w:rPr>
          <w:rFonts w:ascii="Times Armenian" w:hAnsi="Times Armenian" w:cs="Times Armenian"/>
        </w:rPr>
      </w:pPr>
      <w:r>
        <w:rPr>
          <w:rFonts w:cs="Times Armenian" w:ascii="Times Armenian" w:hAnsi="Times Armenian"/>
          <w:i/>
          <w:sz w:val="21"/>
          <w:szCs w:val="21"/>
        </w:rPr>
      </w:r>
    </w:p>
    <w:p>
      <w:pPr>
        <w:pStyle w:val="Normal"/>
        <w:jc w:val="both"/>
        <w:rPr>
          <w:rFonts w:ascii="Times Armenian" w:hAnsi="Times Armenian" w:cs="Times Armenian"/>
        </w:rPr>
      </w:pPr>
      <w:r>
        <w:rPr>
          <w:rFonts w:cs="Times Armenian" w:ascii="Times Armenian" w:hAnsi="Times Armenian"/>
          <w:sz w:val="21"/>
          <w:szCs w:val="21"/>
        </w:rPr>
        <w:t>Ամեն տուն չի՛, որ Սա՛ռը Սեպտեմբերին,</w:t>
      </w:r>
    </w:p>
    <w:p>
      <w:pPr>
        <w:pStyle w:val="Normal"/>
        <w:jc w:val="both"/>
        <w:rPr>
          <w:rFonts w:ascii="Times Armenian" w:hAnsi="Times Armenian" w:cs="Times Armenian"/>
        </w:rPr>
      </w:pPr>
      <w:r>
        <w:rPr>
          <w:rFonts w:cs="Times Armenian" w:ascii="Times Armenian" w:hAnsi="Times Armenian"/>
          <w:sz w:val="21"/>
          <w:szCs w:val="21"/>
        </w:rPr>
        <w:t>Մայքլի Սարսուռ ու Սուսուփուս Օ՛րն օձադե՛ղ ունի:</w:t>
      </w:r>
    </w:p>
    <w:p>
      <w:pPr>
        <w:pStyle w:val="Normal"/>
        <w:jc w:val="both"/>
        <w:rPr>
          <w:rFonts w:ascii="Times Armenian" w:hAnsi="Times Armenian" w:cs="Times Armenian"/>
        </w:rPr>
      </w:pPr>
      <w:r>
        <w:rPr>
          <w:rFonts w:cs="Times Armenian" w:ascii="Times Armenian" w:hAnsi="Times Armenian"/>
          <w:sz w:val="21"/>
          <w:szCs w:val="21"/>
        </w:rPr>
      </w:r>
    </w:p>
    <w:p>
      <w:pPr>
        <w:pStyle w:val="Normal"/>
        <w:jc w:val="both"/>
        <w:rPr>
          <w:rFonts w:ascii="Times Armenian" w:hAnsi="Times Armenian" w:cs="Times Armenian"/>
        </w:rPr>
      </w:pPr>
      <w:r>
        <w:rPr>
          <w:rFonts w:cs="Times Armenian" w:ascii="Times Armenian" w:hAnsi="Times Armenian"/>
          <w:sz w:val="21"/>
          <w:szCs w:val="21"/>
        </w:rPr>
        <w:t>Բավարական օձադեղ, բոյով ու սև՛, որ սև՛ ես սևցընում</w:t>
      </w:r>
    </w:p>
    <w:p>
      <w:pPr>
        <w:pStyle w:val="Normal"/>
        <w:jc w:val="both"/>
        <w:rPr>
          <w:rFonts w:ascii="Times Armenian" w:hAnsi="Times Armenian" w:cs="Times Armenian"/>
        </w:rPr>
      </w:pPr>
      <w:r>
        <w:rPr>
          <w:rFonts w:cs="Times Armenian" w:ascii="Times Armenian" w:hAnsi="Times Armenian"/>
          <w:sz w:val="21"/>
          <w:szCs w:val="21"/>
        </w:rPr>
        <w:t>Ցերեկը պլուտոնյան խավարի ծուխ-ծուխ կապուտով</w:t>
      </w:r>
    </w:p>
    <w:p>
      <w:pPr>
        <w:pStyle w:val="Normal"/>
        <w:jc w:val="both"/>
        <w:rPr>
          <w:rFonts w:ascii="Times Armenian" w:hAnsi="Times Armenian" w:cs="Times Armenian"/>
        </w:rPr>
      </w:pPr>
      <w:r>
        <w:rPr>
          <w:rFonts w:cs="Times Armenian" w:ascii="Times Armenian" w:hAnsi="Times Armenian"/>
          <w:sz w:val="21"/>
          <w:szCs w:val="21"/>
        </w:rPr>
        <w:t>Փարոսի պես ու ցիս-ցից, սևիտ սև՛ բոցը կապո՛ւտ ու</w:t>
      </w:r>
    </w:p>
    <w:p>
      <w:pPr>
        <w:pStyle w:val="Normal"/>
        <w:jc w:val="both"/>
        <w:rPr>
          <w:rFonts w:ascii="Times Armenian" w:hAnsi="Times Armenian" w:cs="Times Armenian"/>
        </w:rPr>
      </w:pPr>
      <w:r>
        <w:rPr>
          <w:rFonts w:cs="Times Armenian" w:ascii="Times Armenian" w:hAnsi="Times Armenian"/>
          <w:sz w:val="21"/>
          <w:szCs w:val="21"/>
        </w:rPr>
        <w:t>Փշո՛ւր-փշուր փռելով բիզ-բիծ ու տափակ ցերեկվա սիպտակին,</w:t>
      </w:r>
    </w:p>
    <w:p>
      <w:pPr>
        <w:pStyle w:val="Normal"/>
        <w:jc w:val="both"/>
        <w:rPr>
          <w:rFonts w:ascii="Times Armenian" w:hAnsi="Times Armenian" w:cs="Times Armenian"/>
        </w:rPr>
      </w:pPr>
      <w:r>
        <w:rPr>
          <w:rFonts w:cs="Times Armenian" w:ascii="Times Armenian" w:hAnsi="Times Armenian"/>
          <w:sz w:val="21"/>
          <w:szCs w:val="21"/>
        </w:rPr>
        <w:t xml:space="preserve">Ով դու կապտածուխ խավարի փարո՛ս ծաղիկ, </w:t>
      </w:r>
    </w:p>
    <w:p>
      <w:pPr>
        <w:pStyle w:val="Normal"/>
        <w:jc w:val="both"/>
        <w:rPr>
          <w:rFonts w:ascii="Times Armenian" w:hAnsi="Times Armenian" w:cs="Times Armenian"/>
        </w:rPr>
      </w:pPr>
      <w:r>
        <w:rPr>
          <w:rFonts w:cs="Times Armenian" w:ascii="Times Armenian" w:hAnsi="Times Armenian"/>
          <w:sz w:val="21"/>
          <w:szCs w:val="21"/>
        </w:rPr>
        <w:t>Պլուտոնի սև՛ ու կապուտ ալմաստ,</w:t>
      </w:r>
    </w:p>
    <w:p>
      <w:pPr>
        <w:pStyle w:val="Normal"/>
        <w:jc w:val="both"/>
        <w:rPr>
          <w:rFonts w:ascii="Times Armenian" w:hAnsi="Times Armenian" w:cs="Times Armenian"/>
        </w:rPr>
      </w:pPr>
      <w:r>
        <w:rPr>
          <w:rFonts w:cs="Times Armenian" w:ascii="Times Armenian" w:hAnsi="Times Armenian"/>
          <w:sz w:val="21"/>
          <w:szCs w:val="21"/>
        </w:rPr>
        <w:t>Հադեսյան սրահների ճրա՛գ սև, բոցով սև՛ ու կապուտ,</w:t>
      </w:r>
    </w:p>
    <w:p>
      <w:pPr>
        <w:pStyle w:val="Normal"/>
        <w:jc w:val="both"/>
        <w:rPr>
          <w:rFonts w:ascii="Times Armenian" w:hAnsi="Times Armenian" w:cs="Times Armenian"/>
        </w:rPr>
      </w:pPr>
      <w:r>
        <w:rPr>
          <w:rFonts w:cs="Times Armenian" w:ascii="Times Armenian" w:hAnsi="Times Armenian"/>
          <w:sz w:val="21"/>
          <w:szCs w:val="21"/>
        </w:rPr>
        <w:t xml:space="preserve">Սև ու շի՛թ-կապուտ ու սև՛ ու շի՛թ, </w:t>
      </w:r>
    </w:p>
    <w:p>
      <w:pPr>
        <w:pStyle w:val="Normal"/>
        <w:jc w:val="both"/>
        <w:rPr>
          <w:rFonts w:ascii="Times Armenian" w:hAnsi="Times Armenian" w:cs="Times Armenian"/>
        </w:rPr>
      </w:pPr>
      <w:r>
        <w:rPr>
          <w:rFonts w:cs="Times Armenian" w:ascii="Times Armenian" w:hAnsi="Times Armenian"/>
          <w:sz w:val="21"/>
          <w:szCs w:val="21"/>
        </w:rPr>
        <w:t xml:space="preserve">Ոնց որ Դեմետրի ճրագներն են սև՛ ու շիթ, </w:t>
      </w:r>
    </w:p>
    <w:p>
      <w:pPr>
        <w:pStyle w:val="Normal"/>
        <w:jc w:val="both"/>
        <w:rPr>
          <w:rFonts w:ascii="Times Armenian" w:hAnsi="Times Armenian" w:cs="Times Armenian"/>
        </w:rPr>
      </w:pPr>
      <w:r>
        <w:rPr>
          <w:rFonts w:cs="Times Armenian" w:ascii="Times Armenian" w:hAnsi="Times Armenian"/>
          <w:sz w:val="21"/>
          <w:szCs w:val="21"/>
        </w:rPr>
        <w:t>Ցո՛ւյց տու ուրեմը, ճամփե՛ն ցույց տու:</w:t>
      </w:r>
    </w:p>
    <w:p>
      <w:pPr>
        <w:pStyle w:val="Normal"/>
        <w:jc w:val="both"/>
        <w:rPr>
          <w:rFonts w:ascii="Times Armenian" w:hAnsi="Times Armenian" w:cs="Times Armenian"/>
        </w:rPr>
      </w:pPr>
      <w:r>
        <w:rPr>
          <w:rFonts w:cs="Times Armenian" w:ascii="Times Armenian" w:hAnsi="Times Armenian"/>
          <w:sz w:val="21"/>
          <w:szCs w:val="21"/>
        </w:rPr>
      </w:r>
    </w:p>
    <w:p>
      <w:pPr>
        <w:pStyle w:val="Normal"/>
        <w:jc w:val="both"/>
        <w:rPr>
          <w:rFonts w:ascii="Times Armenian" w:hAnsi="Times Armenian" w:cs="Times Armenian"/>
        </w:rPr>
      </w:pPr>
      <w:r>
        <w:rPr>
          <w:rFonts w:cs="Times Armenian" w:ascii="Times Armenian" w:hAnsi="Times Armenian"/>
          <w:sz w:val="21"/>
          <w:szCs w:val="21"/>
        </w:rPr>
        <w:t>Օձադե՛ղ տվեք, փարո՛ս տվեք,</w:t>
      </w:r>
    </w:p>
    <w:p>
      <w:pPr>
        <w:pStyle w:val="Normal"/>
        <w:jc w:val="both"/>
        <w:rPr>
          <w:rFonts w:ascii="Times Armenian" w:hAnsi="Times Armenian" w:cs="Times Armenian"/>
        </w:rPr>
      </w:pPr>
      <w:r>
        <w:rPr>
          <w:rFonts w:cs="Times Armenian" w:ascii="Times Armenian" w:hAnsi="Times Armenian"/>
          <w:sz w:val="21"/>
          <w:szCs w:val="21"/>
        </w:rPr>
        <w:t>Որ ճամփես քըթնեմ էս կապուտ ու երկճուղ փարոսով,</w:t>
      </w:r>
    </w:p>
    <w:p>
      <w:pPr>
        <w:pStyle w:val="Normal"/>
        <w:jc w:val="both"/>
        <w:rPr>
          <w:rFonts w:ascii="Times Armenian" w:hAnsi="Times Armenian" w:cs="Times Armenian"/>
        </w:rPr>
      </w:pPr>
      <w:r>
        <w:rPr>
          <w:rFonts w:cs="Times Armenian" w:ascii="Times Armenian" w:hAnsi="Times Armenian"/>
          <w:sz w:val="21"/>
          <w:szCs w:val="21"/>
        </w:rPr>
        <w:t xml:space="preserve">Էս խավար աս’ճանով ցած, ուր կապուտը կապտո՛վ ա սևանում, </w:t>
      </w:r>
    </w:p>
    <w:p>
      <w:pPr>
        <w:pStyle w:val="Normal"/>
        <w:jc w:val="both"/>
        <w:rPr>
          <w:rFonts w:ascii="Times Armenian" w:hAnsi="Times Armenian" w:cs="Times Armenian"/>
        </w:rPr>
      </w:pPr>
      <w:r>
        <w:rPr>
          <w:rFonts w:cs="Times Armenian" w:ascii="Times Armenian" w:hAnsi="Times Armenian"/>
          <w:sz w:val="21"/>
          <w:szCs w:val="21"/>
        </w:rPr>
        <w:t xml:space="preserve">Հենց ընդե, ուր Սարսուռ Սեպտեմբերից գալով </w:t>
      </w:r>
    </w:p>
    <w:p>
      <w:pPr>
        <w:pStyle w:val="Normal"/>
        <w:jc w:val="both"/>
        <w:rPr>
          <w:rFonts w:ascii="Times Armenian" w:hAnsi="Times Armenian" w:cs="Times Armenian"/>
        </w:rPr>
      </w:pPr>
      <w:r>
        <w:rPr>
          <w:rFonts w:cs="Times Armenian" w:ascii="Times Armenian" w:hAnsi="Times Armenian"/>
          <w:sz w:val="21"/>
          <w:szCs w:val="21"/>
        </w:rPr>
        <w:t>Պերսեփոնե՛ն ա իշնում հենց հմի</w:t>
      </w:r>
    </w:p>
    <w:p>
      <w:pPr>
        <w:pStyle w:val="Normal"/>
        <w:jc w:val="both"/>
        <w:rPr>
          <w:rFonts w:ascii="Times Armenian" w:hAnsi="Times Armenian" w:cs="Times Armenian"/>
        </w:rPr>
      </w:pPr>
      <w:r>
        <w:rPr>
          <w:rFonts w:cs="Times Armenian" w:ascii="Times Armenian" w:hAnsi="Times Armenian"/>
          <w:sz w:val="21"/>
          <w:szCs w:val="21"/>
        </w:rPr>
        <w:t xml:space="preserve">Էս անտես կայսրությունը սև՛, </w:t>
      </w:r>
    </w:p>
    <w:p>
      <w:pPr>
        <w:pStyle w:val="Normal"/>
        <w:jc w:val="both"/>
        <w:rPr>
          <w:rFonts w:ascii="Times Armenian" w:hAnsi="Times Armenian" w:cs="Times Armenian"/>
        </w:rPr>
      </w:pPr>
      <w:r>
        <w:rPr>
          <w:rFonts w:cs="Times Armenian" w:ascii="Times Armenian" w:hAnsi="Times Armenian"/>
          <w:sz w:val="21"/>
          <w:szCs w:val="21"/>
        </w:rPr>
        <w:t>Ուր խավարի մեջ խավա՛րն ա արթուն,</w:t>
      </w:r>
    </w:p>
    <w:p>
      <w:pPr>
        <w:pStyle w:val="Normal"/>
        <w:jc w:val="both"/>
        <w:rPr>
          <w:rFonts w:ascii="Times Armenian" w:hAnsi="Times Armenian" w:cs="Times Armenian"/>
        </w:rPr>
      </w:pPr>
      <w:r>
        <w:rPr>
          <w:rFonts w:cs="Times Armenian" w:ascii="Times Armenian" w:hAnsi="Times Armenian"/>
          <w:sz w:val="21"/>
          <w:szCs w:val="21"/>
        </w:rPr>
        <w:t>Ու Պերսեփոնեն ձե՛ն ա մենակ, կամ անտես խավար`</w:t>
      </w:r>
    </w:p>
    <w:p>
      <w:pPr>
        <w:pStyle w:val="Normal"/>
        <w:jc w:val="both"/>
        <w:rPr>
          <w:rFonts w:ascii="Times Armenian" w:hAnsi="Times Armenian" w:cs="Times Armenian"/>
        </w:rPr>
      </w:pPr>
      <w:r>
        <w:rPr>
          <w:rFonts w:cs="Times Armenian" w:ascii="Times Armenian" w:hAnsi="Times Armenian"/>
          <w:sz w:val="21"/>
          <w:szCs w:val="21"/>
        </w:rPr>
        <w:t>Պարուրված պլուտոնյան թևերի ավելի սև՛ ու թո՛ւնդ խավարով</w:t>
      </w:r>
    </w:p>
    <w:p>
      <w:pPr>
        <w:pStyle w:val="Normal"/>
        <w:jc w:val="both"/>
        <w:rPr>
          <w:rFonts w:ascii="Times Armenian" w:hAnsi="Times Armenian" w:cs="Times Armenian"/>
        </w:rPr>
      </w:pPr>
      <w:r>
        <w:rPr>
          <w:rFonts w:cs="Times Armenian" w:ascii="Times Armenian" w:hAnsi="Times Armenian"/>
          <w:sz w:val="21"/>
          <w:szCs w:val="21"/>
        </w:rPr>
        <w:t>Ու սև ու թո՛ւնդ խավարի սիրով խոցված</w:t>
      </w:r>
    </w:p>
    <w:p>
      <w:pPr>
        <w:pStyle w:val="Normal"/>
        <w:jc w:val="both"/>
        <w:rPr>
          <w:rFonts w:ascii="Times Armenian" w:hAnsi="Times Armenian" w:cs="Times Armenian"/>
        </w:rPr>
      </w:pPr>
      <w:r>
        <w:rPr>
          <w:rFonts w:cs="Times Armenian" w:ascii="Times Armenian" w:hAnsi="Times Armenian"/>
          <w:sz w:val="21"/>
          <w:szCs w:val="21"/>
        </w:rPr>
        <w:t>Խավարի փարոսների պերճության մեջ</w:t>
      </w:r>
    </w:p>
    <w:p>
      <w:pPr>
        <w:pStyle w:val="Normal"/>
        <w:jc w:val="both"/>
        <w:rPr>
          <w:rFonts w:ascii="Times Armenian" w:hAnsi="Times Armenian" w:cs="Times Armenian"/>
        </w:rPr>
      </w:pPr>
      <w:r>
        <w:rPr>
          <w:rFonts w:cs="Times Armenian" w:ascii="Times Armenian" w:hAnsi="Times Armenian"/>
          <w:sz w:val="21"/>
          <w:szCs w:val="21"/>
        </w:rPr>
        <w:t>Կորուսյալ հարս ու փեսայի վրա խավա՛ր ա ըսփռում:</w:t>
      </w:r>
    </w:p>
    <w:p>
      <w:pPr>
        <w:pStyle w:val="Normal"/>
        <w:tabs>
          <w:tab w:val="clear" w:pos="709"/>
          <w:tab w:val="left" w:pos="360" w:leader="none"/>
        </w:tabs>
        <w:ind w:start="360" w:hanging="0"/>
        <w:rPr>
          <w:rFonts w:ascii="Times Armenian" w:hAnsi="Times Armenian" w:cs="Times Armenian"/>
        </w:rPr>
      </w:pPr>
      <w:r>
        <w:rPr>
          <w:rFonts w:cs="Times Armenian" w:ascii="Times Armenian" w:hAnsi="Times Armenian"/>
          <w:i/>
          <w:sz w:val="21"/>
          <w:szCs w:val="21"/>
        </w:rPr>
      </w:r>
    </w:p>
    <w:p>
      <w:pPr>
        <w:pStyle w:val="Normal"/>
        <w:tabs>
          <w:tab w:val="clear" w:pos="709"/>
          <w:tab w:val="left" w:pos="360" w:leader="none"/>
        </w:tabs>
        <w:ind w:start="360" w:hanging="0"/>
        <w:rPr>
          <w:rFonts w:ascii="Times Armenian" w:hAnsi="Times Armenian" w:cs="Times Armenian"/>
        </w:rPr>
      </w:pPr>
      <w:r>
        <w:rPr>
          <w:rFonts w:cs="Times Armenian" w:ascii="Times Armenian" w:hAnsi="Times Armenian"/>
          <w:i/>
          <w:sz w:val="21"/>
          <w:szCs w:val="21"/>
        </w:rPr>
      </w:r>
    </w:p>
    <w:p>
      <w:pPr>
        <w:pStyle w:val="Normal"/>
        <w:tabs>
          <w:tab w:val="clear" w:pos="709"/>
          <w:tab w:val="left" w:pos="360" w:leader="none"/>
        </w:tabs>
        <w:ind w:start="360" w:hanging="0"/>
        <w:rPr>
          <w:rFonts w:ascii="Times Armenian" w:hAnsi="Times Armenian" w:cs="Times Armenian"/>
        </w:rPr>
      </w:pPr>
      <w:r>
        <w:rPr>
          <w:rFonts w:cs="Times Armenian" w:ascii="Times Armenian" w:hAnsi="Times Armenian"/>
          <w:i/>
          <w:sz w:val="21"/>
          <w:szCs w:val="21"/>
        </w:rPr>
      </w:r>
    </w:p>
    <w:p>
      <w:pPr>
        <w:pStyle w:val="Normal"/>
        <w:tabs>
          <w:tab w:val="clear" w:pos="709"/>
          <w:tab w:val="left" w:pos="360" w:leader="none"/>
        </w:tabs>
        <w:ind w:start="360" w:hanging="0"/>
        <w:rPr>
          <w:rFonts w:ascii="Times Armenian" w:hAnsi="Times Armenian" w:cs="Times Armenian"/>
        </w:rPr>
      </w:pPr>
      <w:r>
        <w:rPr>
          <w:rFonts w:cs="Times Armenian" w:ascii="Times Armenian" w:hAnsi="Times Armenian"/>
          <w:i/>
          <w:sz w:val="21"/>
          <w:szCs w:val="21"/>
        </w:rPr>
      </w:r>
    </w:p>
    <w:p>
      <w:pPr>
        <w:pStyle w:val="Normal"/>
        <w:tabs>
          <w:tab w:val="clear" w:pos="709"/>
          <w:tab w:val="left" w:pos="360" w:leader="none"/>
        </w:tabs>
        <w:rPr>
          <w:rFonts w:ascii="Times Armenian" w:hAnsi="Times Armenian" w:cs="Times Armenian"/>
        </w:rPr>
      </w:pPr>
      <w:r>
        <w:rPr>
          <w:rFonts w:cs="Times Armenian" w:ascii="Times Armenian" w:hAnsi="Times Armenian"/>
          <w:i/>
          <w:sz w:val="21"/>
          <w:szCs w:val="21"/>
        </w:rPr>
      </w:r>
    </w:p>
    <w:p>
      <w:pPr>
        <w:pStyle w:val="Heading2"/>
        <w:numPr>
          <w:ilvl w:val="0"/>
          <w:numId w:val="0"/>
        </w:numPr>
        <w:ind w:start="0" w:hanging="0"/>
        <w:jc w:val="start"/>
        <w:rPr>
          <w:rFonts w:ascii="Times Armenian" w:hAnsi="Times Armenian" w:cs="Times Armenian"/>
        </w:rPr>
      </w:pPr>
      <w:bookmarkStart w:id="129" w:name="__RefHeading___Toc409540444"/>
      <w:bookmarkEnd w:id="129"/>
      <w:r>
        <w:rPr/>
        <w:t>WILLIAM BUTLER YEATS</w:t>
        <w:tab/>
        <w:t>(1865-1939)</w:t>
      </w:r>
    </w:p>
    <w:p>
      <w:pPr>
        <w:pStyle w:val="Normal"/>
        <w:ind w:start="360" w:hanging="0"/>
        <w:rPr>
          <w:rFonts w:ascii="Times Armenian" w:hAnsi="Times Armenian" w:cs="Times Armenian"/>
        </w:rPr>
      </w:pPr>
      <w:r>
        <w:rPr>
          <w:rFonts w:cs="Time Roman;Times New Roman" w:ascii="Time Roman;Times New Roman" w:hAnsi="Time Roman;Times New Roman"/>
          <w:b/>
          <w:i/>
          <w:sz w:val="21"/>
          <w:szCs w:val="21"/>
        </w:rPr>
      </w:r>
    </w:p>
    <w:p>
      <w:pPr>
        <w:pStyle w:val="Heading3"/>
        <w:numPr>
          <w:ilvl w:val="0"/>
          <w:numId w:val="0"/>
        </w:numPr>
        <w:ind w:start="720" w:hanging="0"/>
        <w:rPr>
          <w:rFonts w:ascii="Times Armenian" w:hAnsi="Times Armenian" w:cs="Times Armenian"/>
        </w:rPr>
      </w:pPr>
      <w:bookmarkStart w:id="130" w:name="__RefHeading___Toc409540445"/>
      <w:r>
        <w:rPr/>
        <w:t>33. THE TWO TREES</w:t>
      </w:r>
      <w:bookmarkEnd w:id="130"/>
      <w:r>
        <w:rPr/>
        <w:tab/>
        <w:tab/>
        <w:t xml:space="preserve">  </w:t>
      </w:r>
    </w:p>
    <w:p>
      <w:pPr>
        <w:pStyle w:val="Normal"/>
        <w:ind w:start="360" w:hanging="0"/>
        <w:rPr>
          <w:rFonts w:ascii="Times Armenian" w:hAnsi="Times Armenian" w:cs="Times Armenian"/>
        </w:rPr>
      </w:pPr>
      <w:r>
        <w:rPr>
          <w:rFonts w:cs="Time Roman;Times New Roman" w:ascii="Time Roman;Times New Roman" w:hAnsi="Time Roman;Times New Roman"/>
          <w:b/>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Belove</w:t>
      </w:r>
      <w:r>
        <w:rPr>
          <w:rFonts w:cs="Times LatRus" w:ascii="Times LatRus" w:hAnsi="Times LatRus"/>
          <w:sz w:val="21"/>
          <w:szCs w:val="21"/>
        </w:rPr>
        <w:t>´</w:t>
      </w:r>
      <w:r>
        <w:rPr>
          <w:rFonts w:cs="Time Roman;Times New Roman" w:ascii="Time Roman;Times New Roman" w:hAnsi="Time Roman;Times New Roman"/>
          <w:sz w:val="21"/>
          <w:szCs w:val="21"/>
        </w:rPr>
        <w:t>d, gaze in thine own heart,</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 xml:space="preserve">The holy tree is growing there; </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From joy the holy branches start,</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And all the trembling flowers they bear.</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The changing colours of its fruit</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Have dowered the stars with merry light;</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The surety of its hidden root</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Has planted quiet in the night;</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The shaking of its leafy head</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Has given the waves their melody,</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And made my lips and music wed,</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Murmuring a wizard song for thee.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There the Loves a circle go,</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The flaming circle of our days,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Gyring, spiring to and fro</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In those great ignorant leafy ways;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Remembering all that shaken hair</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And how the winge</w:t>
      </w:r>
      <w:r>
        <w:rPr>
          <w:rFonts w:cs="Times LatRus" w:ascii="Times LatRus" w:hAnsi="Times LatRus"/>
          <w:sz w:val="21"/>
          <w:szCs w:val="21"/>
        </w:rPr>
        <w:t>´</w:t>
      </w:r>
      <w:r>
        <w:rPr>
          <w:rFonts w:cs="Time Roman;Times New Roman" w:ascii="Time Roman;Times New Roman" w:hAnsi="Time Roman;Times New Roman"/>
          <w:sz w:val="21"/>
          <w:szCs w:val="21"/>
        </w:rPr>
        <w:t>d sandals dart,</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Thine eyes grow full of tender care: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Belove</w:t>
      </w:r>
      <w:r>
        <w:rPr>
          <w:rFonts w:cs="Times LatRus" w:ascii="Times LatRus" w:hAnsi="Times LatRus"/>
          <w:sz w:val="21"/>
          <w:szCs w:val="21"/>
        </w:rPr>
        <w:t>´</w:t>
      </w:r>
      <w:r>
        <w:rPr>
          <w:rFonts w:cs="Time Roman;Times New Roman" w:ascii="Time Roman;Times New Roman" w:hAnsi="Time Roman;Times New Roman"/>
          <w:sz w:val="21"/>
          <w:szCs w:val="21"/>
        </w:rPr>
        <w:t>d, gaze in thine own heart.</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Gaze no more in the bitter glass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The demons, with their subtle guile,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Lift up before us when they pass,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Or only gaze a little while;</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For there a fatal image grows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That the stormy night receives,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Roots half hidden under snows,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Broken boughs and blackened leaves.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For all things turn to barrenness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In the dim glass the demons hold,</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The glass of outer weariness,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Made when God slept in times of old.</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There, through the broken branches, go</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The ravens of unresting thought;</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Flying, crying, to and fro,</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Cruel claw and hungry throat,</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Or else they stand and sniff the wind,</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And shake their ragged wings; alas!</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Thy tender eyes grow all unkind:</w:t>
      </w:r>
    </w:p>
    <w:p>
      <w:pPr>
        <w:pStyle w:val="Normal"/>
        <w:ind w:start="360" w:hanging="0"/>
        <w:rPr>
          <w:rFonts w:ascii="Times Armenian" w:hAnsi="Times Armenian" w:cs="Times Armenian"/>
        </w:rPr>
      </w:pPr>
      <w:r>
        <w:rPr>
          <w:rFonts w:cs="Time Roman;Times New Roman" w:ascii="Time Roman;Times New Roman" w:hAnsi="Time Roman;Times New Roman"/>
          <w:sz w:val="21"/>
          <w:szCs w:val="21"/>
        </w:rPr>
        <w:t>Gaze no more in the bitter glass.</w:t>
      </w:r>
    </w:p>
    <w:p>
      <w:pPr>
        <w:pStyle w:val="Normal"/>
        <w:ind w:start="360" w:hanging="0"/>
        <w:rPr>
          <w:rFonts w:ascii="Times Armenian" w:hAnsi="Times Armenian" w:cs="Times Armenian"/>
        </w:rPr>
      </w:pPr>
      <w:r>
        <w:rPr>
          <w:rFonts w:cs="Times Armenian" w:ascii="Times Armenian" w:hAnsi="Times Armenian"/>
          <w:b/>
          <w:i/>
          <w:sz w:val="21"/>
          <w:szCs w:val="21"/>
        </w:rPr>
      </w:r>
    </w:p>
    <w:p>
      <w:pPr>
        <w:pStyle w:val="Normal"/>
        <w:rPr>
          <w:rFonts w:ascii="Times Armenian" w:hAnsi="Times Armenian" w:cs="Times Armenian"/>
        </w:rPr>
      </w:pPr>
      <w:r>
        <w:rPr>
          <w:rFonts w:cs="Times Armenian" w:ascii="Times Armenian" w:hAnsi="Times Armenian"/>
          <w:b/>
          <w:i/>
          <w:sz w:val="21"/>
          <w:szCs w:val="21"/>
        </w:rPr>
      </w:r>
    </w:p>
    <w:p>
      <w:pPr>
        <w:pStyle w:val="Heading3"/>
        <w:numPr>
          <w:ilvl w:val="0"/>
          <w:numId w:val="0"/>
        </w:numPr>
        <w:ind w:start="720" w:hanging="0"/>
        <w:rPr>
          <w:rFonts w:ascii="Times Armenian" w:hAnsi="Times Armenian" w:cs="Times Armenian"/>
        </w:rPr>
      </w:pPr>
      <w:bookmarkStart w:id="131" w:name="__RefHeading___Toc409540446"/>
      <w:bookmarkEnd w:id="131"/>
      <w:r>
        <w:rPr>
          <w:rFonts w:cs="Times Armenian" w:ascii="Times Armenian" w:hAnsi="Times Armenian"/>
        </w:rPr>
        <w:t>33.1 ԵՐԿՈՒ ԾԱՌԸ  (ՎԻԼՅԱՄ ԲԱԹԼԵՐ ԵՅՑ)</w:t>
      </w:r>
    </w:p>
    <w:p>
      <w:pPr>
        <w:pStyle w:val="Normal"/>
        <w:ind w:start="360" w:hanging="0"/>
        <w:jc w:val="end"/>
        <w:rPr>
          <w:rFonts w:ascii="Times Armenian" w:hAnsi="Times Armenian" w:cs="Times Armenian"/>
        </w:rPr>
      </w:pPr>
      <w:r>
        <w:rPr>
          <w:rFonts w:cs="Times Armenian" w:ascii="Times Armenian" w:hAnsi="Times Armenian"/>
          <w:i/>
          <w:sz w:val="21"/>
          <w:szCs w:val="21"/>
        </w:rPr>
      </w:r>
    </w:p>
    <w:p>
      <w:pPr>
        <w:pStyle w:val="Normal"/>
        <w:ind w:start="360" w:hanging="0"/>
        <w:rPr>
          <w:rFonts w:ascii="Times Armenian" w:hAnsi="Times Armenian" w:cs="Times Armenian"/>
        </w:rPr>
      </w:pPr>
      <w:r>
        <w:rPr>
          <w:rFonts w:cs="Times Armenian" w:ascii="Times Armenian" w:hAnsi="Times Armenian"/>
          <w:sz w:val="21"/>
          <w:szCs w:val="21"/>
        </w:rPr>
        <w:t>Քա՛ղցրըս, քո՛ւ սրտին աշկըտ քից,</w:t>
      </w:r>
    </w:p>
    <w:p>
      <w:pPr>
        <w:pStyle w:val="Normal"/>
        <w:ind w:start="360" w:hanging="0"/>
        <w:rPr>
          <w:rFonts w:ascii="Times Armenian" w:hAnsi="Times Armenian" w:cs="Times Armenian"/>
        </w:rPr>
      </w:pPr>
      <w:r>
        <w:rPr>
          <w:rFonts w:cs="Times Armenian" w:ascii="Times Armenian" w:hAnsi="Times Armenian"/>
          <w:sz w:val="21"/>
          <w:szCs w:val="21"/>
        </w:rPr>
        <w:t>Ընդե՛ ա սուրբ ծառը բերկրանքի:</w:t>
      </w:r>
    </w:p>
    <w:p>
      <w:pPr>
        <w:pStyle w:val="Normal"/>
        <w:ind w:start="360" w:hanging="0"/>
        <w:rPr>
          <w:rFonts w:ascii="Times Armenian" w:hAnsi="Times Armenian" w:cs="Times Armenian"/>
        </w:rPr>
      </w:pPr>
      <w:r>
        <w:rPr>
          <w:rFonts w:cs="Times Armenian" w:ascii="Times Armenian" w:hAnsi="Times Armenian"/>
          <w:sz w:val="21"/>
          <w:szCs w:val="21"/>
        </w:rPr>
        <w:t>Մասունք ա կաթում անմեղ ծաղկունքից,</w:t>
      </w:r>
    </w:p>
    <w:p>
      <w:pPr>
        <w:pStyle w:val="Normal"/>
        <w:ind w:start="360" w:hanging="0"/>
        <w:rPr>
          <w:rFonts w:ascii="Times Armenian" w:hAnsi="Times Armenian" w:cs="Times Armenian"/>
        </w:rPr>
      </w:pPr>
      <w:r>
        <w:rPr>
          <w:rFonts w:cs="Times Armenian" w:ascii="Times Armenian" w:hAnsi="Times Armenian"/>
          <w:sz w:val="21"/>
          <w:szCs w:val="21"/>
        </w:rPr>
        <w:t>Ճյուղերը` ակունքի՛ց հրճվանքի:</w:t>
      </w:r>
    </w:p>
    <w:p>
      <w:pPr>
        <w:pStyle w:val="Normal"/>
        <w:ind w:start="360" w:hanging="0"/>
        <w:rPr>
          <w:rFonts w:ascii="Times Armenian" w:hAnsi="Times Armenian" w:cs="Times Armenian"/>
        </w:rPr>
      </w:pPr>
      <w:r>
        <w:rPr>
          <w:rFonts w:cs="Times Armenian" w:ascii="Times Armenian" w:hAnsi="Times Armenian"/>
          <w:sz w:val="21"/>
          <w:szCs w:val="21"/>
        </w:rPr>
        <w:t>Ու թաքուն արմատը զորության`</w:t>
      </w:r>
    </w:p>
    <w:p>
      <w:pPr>
        <w:pStyle w:val="Normal"/>
        <w:ind w:start="360" w:hanging="0"/>
        <w:rPr>
          <w:rFonts w:ascii="Times Armenian" w:hAnsi="Times Armenian" w:cs="Times Armenian"/>
        </w:rPr>
      </w:pPr>
      <w:r>
        <w:rPr>
          <w:rFonts w:cs="Times Armenian" w:ascii="Times Armenian" w:hAnsi="Times Armenian"/>
          <w:sz w:val="21"/>
          <w:szCs w:val="21"/>
        </w:rPr>
        <w:t>Խի՛նդ ա` Լուսնի՛ն ու Արուսի՛ն</w:t>
      </w:r>
      <w:r>
        <w:rPr>
          <w:rFonts w:cs="Times Armenian" w:ascii="Times Armenian" w:hAnsi="Times Armenian"/>
          <w:sz w:val="21"/>
          <w:szCs w:val="21"/>
          <w:vertAlign w:val="superscript"/>
        </w:rPr>
        <w:t>1</w:t>
      </w:r>
      <w:r>
        <w:rPr>
          <w:rFonts w:cs="Times Armenian" w:ascii="Times Armenian" w:hAnsi="Times Armenian"/>
          <w:sz w:val="21"/>
          <w:szCs w:val="21"/>
        </w:rPr>
        <w:t>,</w:t>
      </w:r>
    </w:p>
    <w:p>
      <w:pPr>
        <w:pStyle w:val="Normal"/>
        <w:ind w:start="360" w:hanging="0"/>
        <w:rPr>
          <w:rFonts w:ascii="Times Armenian" w:hAnsi="Times Armenian" w:cs="Times Armenian"/>
        </w:rPr>
      </w:pPr>
      <w:r>
        <w:rPr>
          <w:rFonts w:cs="Times Armenian" w:ascii="Times Armenian" w:hAnsi="Times Armenian"/>
          <w:sz w:val="21"/>
          <w:szCs w:val="21"/>
        </w:rPr>
        <w:t>Պըտղի ծիրանին ցնծության`</w:t>
      </w:r>
    </w:p>
    <w:p>
      <w:pPr>
        <w:pStyle w:val="Normal"/>
        <w:ind w:start="360" w:hanging="0"/>
        <w:rPr>
          <w:rFonts w:ascii="Times Armenian" w:hAnsi="Times Armenian" w:cs="Times Armenian"/>
        </w:rPr>
      </w:pPr>
      <w:r>
        <w:rPr>
          <w:rFonts w:cs="Times Armenian" w:ascii="Times Armenian" w:hAnsi="Times Armenian"/>
          <w:sz w:val="21"/>
          <w:szCs w:val="21"/>
        </w:rPr>
        <w:t>Սնո՛ւնդ ա աստղերի լուսին:</w:t>
      </w:r>
    </w:p>
    <w:p>
      <w:pPr>
        <w:pStyle w:val="Normal"/>
        <w:ind w:start="360" w:hanging="0"/>
        <w:rPr>
          <w:rFonts w:ascii="Times Armenian" w:hAnsi="Times Armenian" w:cs="Times Armenian"/>
        </w:rPr>
      </w:pPr>
      <w:r>
        <w:rPr>
          <w:rFonts w:cs="Times Armenian" w:ascii="Times Armenian" w:hAnsi="Times Armenian"/>
          <w:sz w:val="21"/>
          <w:szCs w:val="21"/>
        </w:rPr>
        <w:t>Դողդոջը  դրա կատարի`</w:t>
      </w:r>
    </w:p>
    <w:p>
      <w:pPr>
        <w:pStyle w:val="Normal"/>
        <w:ind w:start="360" w:hanging="0"/>
        <w:rPr>
          <w:rFonts w:ascii="Times Armenian" w:hAnsi="Times Armenian" w:cs="Times Armenian"/>
        </w:rPr>
      </w:pPr>
      <w:r>
        <w:rPr>
          <w:rFonts w:cs="Times Armenian" w:ascii="Times Armenian" w:hAnsi="Times Armenian"/>
          <w:sz w:val="21"/>
          <w:szCs w:val="21"/>
        </w:rPr>
        <w:t>Իրա երգե՛րն ա տվե ծովերին,</w:t>
      </w:r>
    </w:p>
    <w:p>
      <w:pPr>
        <w:pStyle w:val="Normal"/>
        <w:ind w:start="360" w:hanging="0"/>
        <w:rPr>
          <w:rFonts w:ascii="Times Armenian" w:hAnsi="Times Armenian" w:cs="Times Armenian"/>
        </w:rPr>
      </w:pPr>
      <w:r>
        <w:rPr>
          <w:rFonts w:cs="Times Armenian" w:ascii="Times Armenian" w:hAnsi="Times Armenian"/>
          <w:sz w:val="21"/>
          <w:szCs w:val="21"/>
        </w:rPr>
        <w:t>Շուրթերս էլ առանց դադարի,</w:t>
      </w:r>
    </w:p>
    <w:p>
      <w:pPr>
        <w:pStyle w:val="Normal"/>
        <w:ind w:start="360" w:hanging="0"/>
        <w:rPr>
          <w:rFonts w:ascii="Times Armenian" w:hAnsi="Times Armenian" w:cs="Times Armenian"/>
        </w:rPr>
      </w:pPr>
      <w:r>
        <w:rPr>
          <w:rFonts w:cs="Times Armenian" w:ascii="Times Armenian" w:hAnsi="Times Armenian"/>
          <w:sz w:val="21"/>
          <w:szCs w:val="21"/>
        </w:rPr>
        <w:t>Մերվե՛լ են էտ կախարդ երգերին:</w:t>
      </w:r>
    </w:p>
    <w:p>
      <w:pPr>
        <w:pStyle w:val="Normal"/>
        <w:ind w:start="360" w:hanging="0"/>
        <w:rPr>
          <w:rFonts w:ascii="Times Armenian" w:hAnsi="Times Armenian" w:cs="Times Armenian"/>
        </w:rPr>
      </w:pPr>
      <w:r>
        <w:rPr>
          <w:rFonts w:cs="Times Armenian" w:ascii="Times Armenian" w:hAnsi="Times Armenian"/>
          <w:sz w:val="21"/>
          <w:szCs w:val="21"/>
        </w:rPr>
        <w:t>Բռնել ա Սե՛րն ընդե լուս շրջան,</w:t>
      </w:r>
    </w:p>
    <w:p>
      <w:pPr>
        <w:pStyle w:val="Normal"/>
        <w:ind w:start="360" w:hanging="0"/>
        <w:rPr>
          <w:rFonts w:ascii="Times Armenian" w:hAnsi="Times Armenian" w:cs="Times Armenian"/>
        </w:rPr>
      </w:pPr>
      <w:r>
        <w:rPr>
          <w:rFonts w:cs="Times Armenian" w:ascii="Times Armenian" w:hAnsi="Times Armenian"/>
          <w:sz w:val="21"/>
          <w:szCs w:val="21"/>
        </w:rPr>
        <w:t>(Էսօրվա շրջանը հրավառ)</w:t>
      </w:r>
    </w:p>
    <w:p>
      <w:pPr>
        <w:pStyle w:val="Normal"/>
        <w:ind w:start="360" w:hanging="0"/>
        <w:rPr>
          <w:rFonts w:ascii="Times Armenian" w:hAnsi="Times Armenian" w:cs="Times Armenian"/>
        </w:rPr>
      </w:pPr>
      <w:r>
        <w:rPr>
          <w:rFonts w:cs="Times Armenian" w:ascii="Times Armenian" w:hAnsi="Times Armenian"/>
          <w:sz w:val="21"/>
          <w:szCs w:val="21"/>
        </w:rPr>
        <w:t>Էն անո՛ւս</w:t>
      </w:r>
      <w:r>
        <w:rPr>
          <w:rFonts w:cs="Times Armenian" w:ascii="Times Armenian" w:hAnsi="Times Armenian"/>
          <w:sz w:val="21"/>
          <w:szCs w:val="21"/>
          <w:vertAlign w:val="superscript"/>
        </w:rPr>
        <w:t>2</w:t>
      </w:r>
      <w:r>
        <w:rPr>
          <w:rFonts w:cs="Times Armenian" w:ascii="Times Armenian" w:hAnsi="Times Armenian"/>
          <w:sz w:val="21"/>
          <w:szCs w:val="21"/>
        </w:rPr>
        <w:t xml:space="preserve"> ձևերով այլազան,</w:t>
      </w:r>
    </w:p>
    <w:p>
      <w:pPr>
        <w:pStyle w:val="Normal"/>
        <w:ind w:start="360" w:hanging="0"/>
        <w:rPr>
          <w:rFonts w:ascii="Times Armenian" w:hAnsi="Times Armenian" w:cs="Times Armenian"/>
        </w:rPr>
      </w:pPr>
      <w:r>
        <w:rPr>
          <w:rFonts w:cs="Times Armenian" w:ascii="Times Armenian" w:hAnsi="Times Armenian"/>
          <w:sz w:val="21"/>
          <w:szCs w:val="21"/>
        </w:rPr>
        <w:t>Ալեծուփ, պոռթկուն ու հողմավար:</w:t>
      </w:r>
    </w:p>
    <w:p>
      <w:pPr>
        <w:pStyle w:val="Normal"/>
        <w:ind w:start="360" w:hanging="0"/>
        <w:rPr>
          <w:rFonts w:ascii="Times Armenian" w:hAnsi="Times Armenian" w:cs="Times Armenian"/>
        </w:rPr>
      </w:pPr>
      <w:r>
        <w:rPr>
          <w:rFonts w:cs="Times Armenian" w:ascii="Times Armenian" w:hAnsi="Times Armenian"/>
          <w:sz w:val="21"/>
          <w:szCs w:val="21"/>
        </w:rPr>
        <w:t>Մտքիդ էն սանդալնե՛րն են արծիվ</w:t>
      </w:r>
      <w:r>
        <w:rPr>
          <w:rFonts w:cs="Times Armenian" w:ascii="Times Armenian" w:hAnsi="Times Armenian"/>
          <w:sz w:val="21"/>
          <w:szCs w:val="21"/>
          <w:vertAlign w:val="superscript"/>
        </w:rPr>
        <w:t>3</w:t>
      </w:r>
      <w:r>
        <w:rPr>
          <w:rFonts w:cs="Times Armenian" w:ascii="Times Armenian" w:hAnsi="Times Armenian"/>
          <w:sz w:val="21"/>
          <w:szCs w:val="21"/>
        </w:rPr>
        <w:t>,</w:t>
      </w:r>
    </w:p>
    <w:p>
      <w:pPr>
        <w:pStyle w:val="Normal"/>
        <w:ind w:start="360" w:hanging="0"/>
        <w:rPr>
          <w:rFonts w:ascii="Times Armenian" w:hAnsi="Times Armenian" w:cs="Times Armenian"/>
        </w:rPr>
      </w:pPr>
      <w:r>
        <w:rPr>
          <w:rFonts w:cs="Times Armenian" w:ascii="Times Armenian" w:hAnsi="Times Armenian"/>
          <w:sz w:val="21"/>
          <w:szCs w:val="21"/>
        </w:rPr>
        <w:t>Ու մազերն օձե ու ցիս-ցից</w:t>
      </w:r>
      <w:r>
        <w:rPr>
          <w:rFonts w:cs="Times Armenian" w:ascii="Times Armenian" w:hAnsi="Times Armenian"/>
          <w:sz w:val="21"/>
          <w:szCs w:val="21"/>
          <w:vertAlign w:val="superscript"/>
        </w:rPr>
        <w:t>4</w:t>
      </w:r>
      <w:r>
        <w:rPr>
          <w:rFonts w:cs="Times Armenian" w:ascii="Times Armenian" w:hAnsi="Times Armenian"/>
          <w:sz w:val="21"/>
          <w:szCs w:val="21"/>
        </w:rPr>
        <w:t>.</w:t>
      </w:r>
    </w:p>
    <w:p>
      <w:pPr>
        <w:pStyle w:val="Normal"/>
        <w:ind w:start="720" w:hanging="0"/>
        <w:rPr>
          <w:rFonts w:ascii="Times Armenian" w:hAnsi="Times Armenian" w:cs="Times Armenian"/>
        </w:rPr>
      </w:pPr>
      <w:r>
        <w:rPr>
          <w:rFonts w:cs="Times Armenian" w:ascii="Times Armenian" w:hAnsi="Times Armenian"/>
          <w:sz w:val="21"/>
          <w:szCs w:val="21"/>
        </w:rPr>
        <w:t>Բայց դեմքիդ մա՛ռ իջավ հոգսածին,</w:t>
      </w:r>
    </w:p>
    <w:p>
      <w:pPr>
        <w:pStyle w:val="Normal"/>
        <w:ind w:start="720" w:hanging="0"/>
        <w:rPr>
          <w:rFonts w:ascii="Times Armenian" w:hAnsi="Times Armenian" w:cs="Times Armenian"/>
        </w:rPr>
      </w:pPr>
      <w:r>
        <w:rPr>
          <w:rFonts w:cs="Times Armenian" w:ascii="Times Armenian" w:hAnsi="Times Armenian"/>
          <w:sz w:val="21"/>
          <w:szCs w:val="21"/>
        </w:rPr>
        <w:t>Քա՛ղցըրըս, քո՛ւ սրտին աշկըտ քից:</w:t>
      </w:r>
    </w:p>
    <w:p>
      <w:pPr>
        <w:pStyle w:val="Normal"/>
        <w:ind w:start="1778" w:hanging="0"/>
        <w:rPr>
          <w:rFonts w:ascii="Times Armenian" w:hAnsi="Times Armenian" w:cs="Times Armenian"/>
        </w:rPr>
      </w:pPr>
      <w:r>
        <w:rPr>
          <w:rFonts w:cs="Times Armenian" w:ascii="Times Armenian" w:hAnsi="Times Armenian"/>
          <w:sz w:val="21"/>
          <w:szCs w:val="21"/>
        </w:rPr>
        <w:t>***</w:t>
      </w:r>
    </w:p>
    <w:p>
      <w:pPr>
        <w:pStyle w:val="Normal"/>
        <w:ind w:start="360" w:hanging="0"/>
        <w:rPr>
          <w:rFonts w:ascii="Times Armenian" w:hAnsi="Times Armenian" w:cs="Times Armenian"/>
        </w:rPr>
      </w:pPr>
      <w:r>
        <w:rPr>
          <w:rFonts w:cs="Times Armenian" w:ascii="Times Armenian" w:hAnsi="Times Armenian"/>
          <w:sz w:val="21"/>
          <w:szCs w:val="21"/>
        </w:rPr>
        <w:t xml:space="preserve">Մի՛ նայի դառնաղի հայելուն, </w:t>
      </w:r>
    </w:p>
    <w:p>
      <w:pPr>
        <w:pStyle w:val="Normal"/>
        <w:ind w:start="360" w:hanging="0"/>
        <w:rPr>
          <w:rFonts w:ascii="Times Armenian" w:hAnsi="Times Armenian" w:cs="Times Armenian"/>
        </w:rPr>
      </w:pPr>
      <w:r>
        <w:rPr>
          <w:rFonts w:cs="Times Armenian" w:ascii="Times Armenian" w:hAnsi="Times Armenian"/>
          <w:sz w:val="21"/>
          <w:szCs w:val="21"/>
        </w:rPr>
        <w:t>Որ Նեռը, ուխտազանց ու նենգ,</w:t>
      </w:r>
    </w:p>
    <w:p>
      <w:pPr>
        <w:pStyle w:val="Normal"/>
        <w:ind w:start="360" w:hanging="0"/>
        <w:rPr>
          <w:rFonts w:ascii="Times Armenian" w:hAnsi="Times Armenian" w:cs="Times Armenian"/>
        </w:rPr>
      </w:pPr>
      <w:r>
        <w:rPr>
          <w:rFonts w:cs="Times Armenian" w:ascii="Times Armenian" w:hAnsi="Times Armenian"/>
          <w:sz w:val="21"/>
          <w:szCs w:val="21"/>
        </w:rPr>
        <w:t>Անդադար տալիս ա նայելու,</w:t>
      </w:r>
    </w:p>
    <w:p>
      <w:pPr>
        <w:pStyle w:val="Normal"/>
        <w:ind w:start="360" w:hanging="0"/>
        <w:rPr>
          <w:rFonts w:ascii="Times Armenian" w:hAnsi="Times Armenian" w:cs="Times Armenian"/>
        </w:rPr>
      </w:pPr>
      <w:r>
        <w:rPr>
          <w:rFonts w:cs="Times Armenian" w:ascii="Times Armenian" w:hAnsi="Times Armenian"/>
          <w:sz w:val="21"/>
          <w:szCs w:val="21"/>
        </w:rPr>
        <w:t>Կամ նայի, բայց քի՛չ ու մեկ-մեկ:</w:t>
      </w:r>
    </w:p>
    <w:p>
      <w:pPr>
        <w:pStyle w:val="Normal"/>
        <w:ind w:start="360" w:hanging="0"/>
        <w:rPr>
          <w:rFonts w:ascii="Times Armenian" w:hAnsi="Times Armenian" w:cs="Times Armenian"/>
        </w:rPr>
      </w:pPr>
      <w:r>
        <w:rPr>
          <w:rFonts w:cs="Times Armenian" w:ascii="Times Armenian" w:hAnsi="Times Armenian"/>
          <w:sz w:val="21"/>
          <w:szCs w:val="21"/>
        </w:rPr>
        <w:t>Ընդե սև՛ պատկերն ա օրհասի,</w:t>
      </w:r>
    </w:p>
    <w:p>
      <w:pPr>
        <w:pStyle w:val="Normal"/>
        <w:ind w:start="360" w:hanging="0"/>
        <w:rPr>
          <w:rFonts w:ascii="Times Armenian" w:hAnsi="Times Armenian" w:cs="Times Armenian"/>
        </w:rPr>
      </w:pPr>
      <w:r>
        <w:rPr>
          <w:rFonts w:cs="Times Armenian" w:ascii="Times Armenian" w:hAnsi="Times Armenian"/>
          <w:sz w:val="21"/>
          <w:szCs w:val="21"/>
        </w:rPr>
        <w:t>Որ մրուր մթա՛նն ա որդեգիր,</w:t>
      </w:r>
    </w:p>
    <w:p>
      <w:pPr>
        <w:pStyle w:val="Normal"/>
        <w:ind w:start="360" w:hanging="0"/>
        <w:rPr>
          <w:rFonts w:ascii="Times Armenian" w:hAnsi="Times Armenian" w:cs="Times Armenian"/>
        </w:rPr>
      </w:pPr>
      <w:r>
        <w:rPr>
          <w:rFonts w:cs="Times Armenian" w:ascii="Times Armenian" w:hAnsi="Times Armenian"/>
          <w:sz w:val="21"/>
          <w:szCs w:val="21"/>
        </w:rPr>
        <w:t>Արմատը` խորքերում սառուցի,</w:t>
      </w:r>
    </w:p>
    <w:p>
      <w:pPr>
        <w:pStyle w:val="Normal"/>
        <w:ind w:start="360" w:hanging="0"/>
        <w:rPr>
          <w:rFonts w:ascii="Times Armenian" w:hAnsi="Times Armenian" w:cs="Times Armenian"/>
        </w:rPr>
      </w:pPr>
      <w:r>
        <w:rPr>
          <w:rFonts w:cs="Times Armenian" w:ascii="Times Armenian" w:hAnsi="Times Armenian"/>
          <w:sz w:val="21"/>
          <w:szCs w:val="21"/>
        </w:rPr>
        <w:t>Ճյուղ ու ծաղկունքը` թուղթ ու գիր:</w:t>
      </w:r>
    </w:p>
    <w:p>
      <w:pPr>
        <w:pStyle w:val="Normal"/>
        <w:ind w:start="360" w:hanging="0"/>
        <w:rPr>
          <w:rFonts w:ascii="Times Armenian" w:hAnsi="Times Armenian" w:cs="Times Armenian"/>
        </w:rPr>
      </w:pPr>
      <w:r>
        <w:rPr>
          <w:rFonts w:cs="Times Armenian" w:ascii="Times Armenian" w:hAnsi="Times Armenian"/>
          <w:sz w:val="21"/>
          <w:szCs w:val="21"/>
        </w:rPr>
        <w:t>Ու նե՛նգ ա ու խարդախ ամեն բան</w:t>
      </w:r>
    </w:p>
    <w:p>
      <w:pPr>
        <w:pStyle w:val="Normal"/>
        <w:ind w:start="360" w:hanging="0"/>
        <w:rPr>
          <w:rFonts w:ascii="Times Armenian" w:hAnsi="Times Armenian" w:cs="Times Armenian"/>
        </w:rPr>
      </w:pPr>
      <w:r>
        <w:rPr>
          <w:rFonts w:cs="Times Armenian" w:ascii="Times Armenian" w:hAnsi="Times Armenian"/>
          <w:sz w:val="21"/>
          <w:szCs w:val="21"/>
        </w:rPr>
        <w:t>էտ անապատում սառուցե,</w:t>
      </w:r>
    </w:p>
    <w:p>
      <w:pPr>
        <w:pStyle w:val="Normal"/>
        <w:ind w:start="360" w:hanging="0"/>
        <w:rPr>
          <w:rFonts w:ascii="Times Armenian" w:hAnsi="Times Armenian" w:cs="Times Armenian"/>
        </w:rPr>
      </w:pPr>
      <w:r>
        <w:rPr>
          <w:rFonts w:cs="Times Armenian" w:ascii="Times Armenian" w:hAnsi="Times Armenian"/>
          <w:sz w:val="21"/>
          <w:szCs w:val="21"/>
        </w:rPr>
        <w:t>Որ է՛ն վախտ արարեց սատանան,</w:t>
      </w:r>
    </w:p>
    <w:p>
      <w:pPr>
        <w:pStyle w:val="Normal"/>
        <w:ind w:start="360" w:hanging="0"/>
        <w:rPr>
          <w:rFonts w:ascii="Times Armenian" w:hAnsi="Times Armenian" w:cs="Times Armenian"/>
        </w:rPr>
      </w:pPr>
      <w:r>
        <w:rPr>
          <w:rFonts w:cs="Times Armenian" w:ascii="Times Armenian" w:hAnsi="Times Armenian"/>
          <w:sz w:val="21"/>
          <w:szCs w:val="21"/>
        </w:rPr>
        <w:t>Երբ Աստված քնո՛վ էր անցե:</w:t>
      </w:r>
    </w:p>
    <w:p>
      <w:pPr>
        <w:pStyle w:val="Normal"/>
        <w:ind w:start="360" w:hanging="0"/>
        <w:rPr>
          <w:rFonts w:ascii="Times Armenian" w:hAnsi="Times Armenian" w:cs="Times Armenian"/>
        </w:rPr>
      </w:pPr>
      <w:r>
        <w:rPr>
          <w:rFonts w:cs="Times Armenian" w:ascii="Times Armenian" w:hAnsi="Times Armenian"/>
          <w:sz w:val="21"/>
          <w:szCs w:val="21"/>
        </w:rPr>
        <w:t>Թուղթ ու գիր ճղների արանքում`</w:t>
      </w:r>
    </w:p>
    <w:p>
      <w:pPr>
        <w:pStyle w:val="Normal"/>
        <w:ind w:start="360" w:hanging="0"/>
        <w:rPr>
          <w:rFonts w:ascii="Times Armenian" w:hAnsi="Times Armenian" w:cs="Times Armenian"/>
        </w:rPr>
      </w:pPr>
      <w:r>
        <w:rPr>
          <w:rFonts w:cs="Times Armenian" w:ascii="Times Armenian" w:hAnsi="Times Armenian"/>
          <w:sz w:val="21"/>
          <w:szCs w:val="21"/>
        </w:rPr>
        <w:t>Մագիլնե՜ր, կտուցնե՜ր ու ճանկե՛ր,</w:t>
      </w:r>
    </w:p>
    <w:p>
      <w:pPr>
        <w:pStyle w:val="Normal"/>
        <w:ind w:start="360" w:hanging="0"/>
        <w:rPr>
          <w:rFonts w:ascii="Times Armenian" w:hAnsi="Times Armenian" w:cs="Times Armenian"/>
        </w:rPr>
      </w:pPr>
      <w:r>
        <w:rPr>
          <w:rFonts w:cs="Times Armenian" w:ascii="Times Armenian" w:hAnsi="Times Armenian"/>
          <w:sz w:val="21"/>
          <w:szCs w:val="21"/>
        </w:rPr>
        <w:t>Հողմավար, ալեծուփ ու պոռթկուն</w:t>
      </w:r>
    </w:p>
    <w:p>
      <w:pPr>
        <w:pStyle w:val="Normal"/>
        <w:ind w:start="360" w:hanging="0"/>
        <w:rPr>
          <w:rFonts w:ascii="Times Armenian" w:hAnsi="Times Armenian" w:cs="Times Armenian"/>
        </w:rPr>
      </w:pPr>
      <w:r>
        <w:rPr>
          <w:rFonts w:cs="Times Armenian" w:ascii="Times Armenian" w:hAnsi="Times Armenian"/>
          <w:sz w:val="21"/>
          <w:szCs w:val="21"/>
        </w:rPr>
        <w:t>Մտքերի անգղներ` գիշակեր,</w:t>
      </w:r>
    </w:p>
    <w:p>
      <w:pPr>
        <w:pStyle w:val="Normal"/>
        <w:ind w:start="360" w:hanging="0"/>
        <w:rPr>
          <w:rFonts w:ascii="Times Armenian" w:hAnsi="Times Armenian" w:cs="Times Armenian"/>
        </w:rPr>
      </w:pPr>
      <w:r>
        <w:rPr>
          <w:rFonts w:cs="Times Armenian" w:ascii="Times Armenian" w:hAnsi="Times Armenian"/>
          <w:sz w:val="21"/>
          <w:szCs w:val="21"/>
        </w:rPr>
        <w:t>Կատաղի ու թունոտ ու լաչառ,</w:t>
      </w:r>
    </w:p>
    <w:p>
      <w:pPr>
        <w:pStyle w:val="Normal"/>
        <w:ind w:start="360" w:hanging="0"/>
        <w:rPr>
          <w:rFonts w:ascii="Times Armenian" w:hAnsi="Times Armenian" w:cs="Times Armenian"/>
        </w:rPr>
      </w:pPr>
      <w:r>
        <w:rPr>
          <w:rFonts w:cs="Times Armenian" w:ascii="Times Armenian" w:hAnsi="Times Armenian"/>
          <w:sz w:val="21"/>
          <w:szCs w:val="21"/>
        </w:rPr>
        <w:t>Որ Նեռի գորովն են վայելում:</w:t>
      </w:r>
    </w:p>
    <w:p>
      <w:pPr>
        <w:pStyle w:val="Normal"/>
        <w:ind w:start="720" w:hanging="0"/>
        <w:rPr>
          <w:rFonts w:ascii="Times Armenian" w:hAnsi="Times Armenian" w:cs="Times Armenian"/>
        </w:rPr>
      </w:pPr>
      <w:r>
        <w:rPr>
          <w:rFonts w:cs="Times Armenian" w:ascii="Times Armenian" w:hAnsi="Times Armenian"/>
          <w:sz w:val="21"/>
          <w:szCs w:val="21"/>
        </w:rPr>
        <w:t>Բայց ափսո՛ս, աշկ-ունքըտ դառավ չար՛</w:t>
      </w:r>
    </w:p>
    <w:p>
      <w:pPr>
        <w:pStyle w:val="Normal"/>
        <w:ind w:start="720" w:hanging="0"/>
        <w:rPr>
          <w:rFonts w:ascii="Times Armenian" w:hAnsi="Times Armenian" w:cs="Times Armenian"/>
        </w:rPr>
      </w:pPr>
      <w:r>
        <w:rPr>
          <w:rFonts w:cs="Times Armenian" w:ascii="Times Armenian" w:hAnsi="Times Armenian"/>
          <w:sz w:val="21"/>
          <w:szCs w:val="21"/>
        </w:rPr>
        <w:t>Մի՛ նայի դառնաղի հա</w:t>
      </w:r>
      <w:r>
        <w:rPr>
          <w:rFonts w:cs="Times Armenian" w:ascii="Times Armenian" w:hAnsi="Times Armenian"/>
          <w:sz w:val="19"/>
          <w:szCs w:val="19"/>
        </w:rPr>
        <w:t>յելուն:</w:t>
      </w:r>
    </w:p>
    <w:p>
      <w:pPr>
        <w:pStyle w:val="Normal"/>
        <w:ind w:start="360" w:hanging="0"/>
        <w:rPr>
          <w:rFonts w:ascii="Times Armenian" w:hAnsi="Times Armenian" w:cs="Times Armenian"/>
        </w:rPr>
      </w:pPr>
      <w:r>
        <w:rPr>
          <w:rFonts w:cs="Times Armenian" w:ascii="Times Armenian" w:hAnsi="Times Armenian"/>
          <w:b/>
          <w:i/>
          <w:sz w:val="18"/>
          <w:szCs w:val="18"/>
        </w:rPr>
      </w:r>
    </w:p>
    <w:p>
      <w:pPr>
        <w:pStyle w:val="Normal"/>
        <w:ind w:start="360" w:hanging="0"/>
        <w:rPr>
          <w:rFonts w:ascii="Times Armenian" w:hAnsi="Times Armenian" w:cs="Times Armenian"/>
        </w:rPr>
      </w:pPr>
      <w:r>
        <w:rPr>
          <w:rFonts w:cs="Times Armenian" w:ascii="Times Armenian" w:hAnsi="Times Armenian"/>
          <w:i/>
          <w:sz w:val="18"/>
          <w:szCs w:val="18"/>
        </w:rPr>
        <w:t>1. Արուսը Արուսյակ-Վեներան է, Լուսաստղը:</w:t>
      </w:r>
    </w:p>
    <w:p>
      <w:pPr>
        <w:pStyle w:val="Normal"/>
        <w:ind w:start="360" w:hanging="0"/>
        <w:rPr>
          <w:rFonts w:ascii="Times Armenian" w:hAnsi="Times Armenian" w:cs="Times Armenian"/>
        </w:rPr>
      </w:pPr>
      <w:r>
        <w:rPr>
          <w:rFonts w:cs="Times Armenian" w:ascii="Times Armenian" w:hAnsi="Times Armenian"/>
          <w:i/>
          <w:sz w:val="18"/>
          <w:szCs w:val="18"/>
        </w:rPr>
        <w:t>2. Անուս- անգրագետ, անտեղյակ, չկարդացած: Yeats-ի կարծիքով շատ բան իմանալը երևի ցավ ու դարդ ա:</w:t>
      </w:r>
    </w:p>
    <w:p>
      <w:pPr>
        <w:pStyle w:val="Normal"/>
        <w:ind w:start="360" w:hanging="0"/>
        <w:rPr>
          <w:rFonts w:ascii="Times Armenian" w:hAnsi="Times Armenian" w:cs="Times Armenian"/>
        </w:rPr>
      </w:pPr>
      <w:r>
        <w:rPr>
          <w:rFonts w:cs="Times Armenian" w:ascii="Times Armenian" w:hAnsi="Times Armenian"/>
          <w:i/>
          <w:sz w:val="18"/>
          <w:szCs w:val="18"/>
        </w:rPr>
        <w:t>3.Հունական Հերմես աստծու թռնող սանդալները:</w:t>
      </w:r>
    </w:p>
    <w:p>
      <w:pPr>
        <w:pStyle w:val="Normal"/>
        <w:ind w:start="360" w:hanging="0"/>
        <w:jc w:val="both"/>
        <w:rPr>
          <w:rFonts w:ascii="Times Armenian" w:hAnsi="Times Armenian" w:cs="Times Armenian"/>
        </w:rPr>
      </w:pPr>
      <w:r>
        <w:rPr>
          <w:rFonts w:cs="Times Armenian" w:ascii="Times Armenian" w:hAnsi="Times Armenian"/>
          <w:i/>
          <w:sz w:val="18"/>
          <w:szCs w:val="18"/>
        </w:rPr>
        <w:t>4.Գորգոն Մեդուզայի մազերի տեղն օձեր էին:</w:t>
      </w:r>
      <w:r>
        <w:br w:type="page"/>
      </w:r>
    </w:p>
    <w:p>
      <w:pPr>
        <w:pStyle w:val="Heading1"/>
        <w:numPr>
          <w:ilvl w:val="0"/>
          <w:numId w:val="0"/>
        </w:numPr>
        <w:ind w:start="0" w:hanging="0"/>
        <w:jc w:val="center"/>
        <w:rPr>
          <w:rFonts w:ascii="Times Armenian" w:hAnsi="Times Armenian" w:cs="Times Armenian"/>
        </w:rPr>
      </w:pPr>
      <w:bookmarkStart w:id="132" w:name="__RefHeading___Toc409540447"/>
      <w:bookmarkEnd w:id="132"/>
      <w:r>
        <w:rPr>
          <w:rFonts w:cs="Times Armenian" w:ascii="Times Armenian" w:hAnsi="Times Armenian"/>
        </w:rPr>
        <w:t>13. Հ Ա Վ Ե Լ Վ Ա Ծ</w:t>
      </w:r>
    </w:p>
    <w:p>
      <w:pPr>
        <w:pStyle w:val="Normal"/>
        <w:rPr>
          <w:rFonts w:ascii="Times Armenian" w:hAnsi="Times Armenian" w:cs="Times Armenian"/>
        </w:rPr>
      </w:pPr>
      <w:r>
        <w:rPr>
          <w:rFonts w:cs="Times Armenian" w:ascii="Times Armenian" w:hAnsi="Times Armenian"/>
          <w:b/>
          <w:sz w:val="21"/>
          <w:szCs w:val="21"/>
        </w:rPr>
      </w:r>
    </w:p>
    <w:p>
      <w:pPr>
        <w:pStyle w:val="Heading2"/>
        <w:numPr>
          <w:ilvl w:val="0"/>
          <w:numId w:val="0"/>
        </w:numPr>
        <w:ind w:start="0" w:hanging="0"/>
        <w:rPr>
          <w:rFonts w:ascii="Times Armenian" w:hAnsi="Times Armenian" w:cs="Times Armenian"/>
        </w:rPr>
      </w:pPr>
      <w:bookmarkStart w:id="133" w:name="__RefHeading___Toc409540448"/>
      <w:bookmarkEnd w:id="133"/>
      <w:r>
        <w:rPr>
          <w:rFonts w:cs="Times Armenian" w:ascii="Times Armenian" w:hAnsi="Times Armenian"/>
        </w:rPr>
        <w:t>13.1  ՀԱՅԵՐԵՆԻՆ ՕՏԱՐ ԲԱՌԵՐԻ ՄԱՍԻՆ ԱՌՀԱՍԱՐԱԿ</w:t>
      </w:r>
    </w:p>
    <w:p>
      <w:pPr>
        <w:pStyle w:val="Normal"/>
        <w:ind w:firstLine="426"/>
        <w:jc w:val="both"/>
        <w:rPr>
          <w:rFonts w:ascii="Times Armenian" w:hAnsi="Times Armenian" w:cs="Times Armenian"/>
        </w:rPr>
      </w:pPr>
      <w:r>
        <w:rPr>
          <w:rFonts w:cs="Times Armenian" w:ascii="Times Armenian" w:hAnsi="Times Armenian"/>
          <w:sz w:val="21"/>
          <w:szCs w:val="21"/>
        </w:rPr>
      </w:r>
    </w:p>
    <w:p>
      <w:pPr>
        <w:pStyle w:val="Normal"/>
        <w:ind w:firstLine="426"/>
        <w:jc w:val="both"/>
        <w:rPr>
          <w:rFonts w:ascii="Times Armenian" w:hAnsi="Times Armenian" w:cs="Times Armenian"/>
        </w:rPr>
      </w:pPr>
      <w:r>
        <w:rPr>
          <w:rFonts w:cs="Times Armenian" w:ascii="Times Armenian" w:hAnsi="Times Armenian"/>
          <w:sz w:val="21"/>
          <w:szCs w:val="21"/>
        </w:rPr>
        <w:t>Այս վերջին 150 տարին մանավանդ՝ հայերենին իբր «օտար» բառերի դեմ մի ահավոր կռիվ կա ու այդ կռիվը լրի՛վ է անտեղի:</w:t>
      </w:r>
    </w:p>
    <w:p>
      <w:pPr>
        <w:pStyle w:val="Normal"/>
        <w:ind w:firstLine="426"/>
        <w:jc w:val="both"/>
        <w:rPr>
          <w:rFonts w:ascii="Times Armenian" w:hAnsi="Times Armenian" w:cs="Times Armenian"/>
        </w:rPr>
      </w:pPr>
      <w:r>
        <w:rPr>
          <w:rFonts w:cs="Times Armenian" w:ascii="Times Armenian" w:hAnsi="Times Armenian"/>
          <w:sz w:val="21"/>
          <w:szCs w:val="21"/>
        </w:rPr>
        <w:t>Կռվի հիմքը մի քանի ենթադրություն ունի, բայց բոլոր ենթադրու</w:t>
        <w:softHyphen/>
        <w:t>թյուն</w:t>
        <w:softHyphen/>
        <w:t>ներն էլ կեղծ են ու գիտությանը հակառակ: Հերթով թվենք այդ ենթադրու</w:t>
        <w:softHyphen/>
        <w:t>թյուն</w:t>
        <w:softHyphen/>
        <w:t>նե</w:t>
        <w:softHyphen/>
        <w:t>րից գլխավորները:</w:t>
      </w:r>
    </w:p>
    <w:p>
      <w:pPr>
        <w:pStyle w:val="Normal"/>
        <w:ind w:firstLine="426"/>
        <w:jc w:val="both"/>
        <w:rPr>
          <w:rFonts w:ascii="Times Armenian" w:hAnsi="Times Armenian" w:cs="Times Armenian"/>
        </w:rPr>
      </w:pPr>
      <w:r>
        <w:rPr>
          <w:rFonts w:cs="Times Armenian" w:ascii="Times Armenian" w:hAnsi="Times Armenian"/>
          <w:b/>
          <w:i/>
          <w:sz w:val="21"/>
          <w:szCs w:val="21"/>
        </w:rPr>
        <w:t>1. Գոյություն ունի «մաքուր» լեզու ու համ էլ՝ «մաքուր» հայերեն լեզու: «Մաքուր» հայերեն լեզուն օրինակ՝ այն լեզուն է, ինչի բոլոր բառերը «բնիկ» են, այսինքն, այդ բառերը միայն հայերն են ստեղծել:</w:t>
      </w:r>
    </w:p>
    <w:p>
      <w:pPr>
        <w:pStyle w:val="Normal"/>
        <w:ind w:firstLine="426"/>
        <w:jc w:val="both"/>
        <w:rPr>
          <w:rFonts w:ascii="Times Armenian" w:hAnsi="Times Armenian" w:cs="Times Armenian"/>
        </w:rPr>
      </w:pPr>
      <w:r>
        <w:rPr>
          <w:rFonts w:cs="Times Armenian" w:ascii="Times Armenian" w:hAnsi="Times Armenian"/>
          <w:b/>
          <w:i/>
          <w:sz w:val="21"/>
          <w:szCs w:val="21"/>
        </w:rPr>
        <w:t>2. Հայերեն լեզուն իբր կարող է յոլա գնա առանց «օտար» բառ փոխ առնելու ու պիտի՛ յոլա գնա առանց «օտար» բառերի:</w:t>
      </w:r>
    </w:p>
    <w:p>
      <w:pPr>
        <w:pStyle w:val="Normal"/>
        <w:ind w:firstLine="426"/>
        <w:jc w:val="both"/>
        <w:rPr>
          <w:rFonts w:ascii="Times Armenian" w:hAnsi="Times Armenian" w:cs="Times Armenian"/>
        </w:rPr>
      </w:pPr>
      <w:r>
        <w:rPr>
          <w:rFonts w:cs="Times Armenian" w:ascii="Times Armenian" w:hAnsi="Times Armenian"/>
          <w:b/>
          <w:i/>
          <w:sz w:val="21"/>
          <w:szCs w:val="21"/>
        </w:rPr>
        <w:t xml:space="preserve">3. «Օտար» բառերի փոխառությունը կեղտոտում է, օրինակ, հայերեն լեզուն: </w:t>
      </w:r>
    </w:p>
    <w:p>
      <w:pPr>
        <w:pStyle w:val="Normal"/>
        <w:ind w:firstLine="426"/>
        <w:jc w:val="both"/>
        <w:rPr>
          <w:rFonts w:ascii="Times Armenian" w:hAnsi="Times Armenian" w:cs="Times Armenian"/>
        </w:rPr>
      </w:pPr>
      <w:r>
        <w:rPr>
          <w:rFonts w:cs="Times Armenian" w:ascii="Times Armenian" w:hAnsi="Times Armenian"/>
          <w:sz w:val="21"/>
          <w:szCs w:val="21"/>
        </w:rPr>
        <w:t>Հերթով քննենք այս ենթադրություններն ու համոզվենք, որ սրանք կեղծ են, սխալ են ու հակագիտա</w:t>
        <w:softHyphen/>
        <w:t>կան ու անբնական:</w:t>
      </w:r>
    </w:p>
    <w:p>
      <w:pPr>
        <w:pStyle w:val="Normal"/>
        <w:ind w:firstLine="426"/>
        <w:jc w:val="both"/>
        <w:rPr>
          <w:rFonts w:ascii="Times Armenian" w:hAnsi="Times Armenian" w:cs="Times Armenian"/>
        </w:rPr>
      </w:pPr>
      <w:r>
        <w:rPr>
          <w:rFonts w:cs="Times Armenian" w:ascii="Times Armenian" w:hAnsi="Times Armenian"/>
          <w:sz w:val="21"/>
          <w:szCs w:val="21"/>
        </w:rPr>
      </w:r>
    </w:p>
    <w:p>
      <w:pPr>
        <w:pStyle w:val="Heading2"/>
        <w:numPr>
          <w:ilvl w:val="0"/>
          <w:numId w:val="0"/>
        </w:numPr>
        <w:ind w:start="0" w:hanging="0"/>
        <w:rPr>
          <w:rFonts w:ascii="Times Armenian" w:hAnsi="Times Armenian" w:cs="Times Armenian"/>
        </w:rPr>
      </w:pPr>
      <w:bookmarkStart w:id="134" w:name="__RefHeading___Toc409540449"/>
      <w:bookmarkEnd w:id="134"/>
      <w:r>
        <w:rPr>
          <w:rFonts w:cs="Times Armenian" w:ascii="Times Armenian" w:hAnsi="Times Armenian"/>
        </w:rPr>
        <w:t>13.2 ՄԱՔՈՒՐ ԼԵԶՈՒ ԿԱ՞</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Normal"/>
        <w:ind w:firstLine="426"/>
        <w:jc w:val="both"/>
        <w:rPr>
          <w:rFonts w:ascii="Times Armenian" w:hAnsi="Times Armenian" w:cs="Times Armenian"/>
        </w:rPr>
      </w:pPr>
      <w:r>
        <w:rPr>
          <w:rFonts w:cs="Times Armenian" w:ascii="Times Armenian" w:hAnsi="Times Armenian"/>
          <w:b/>
          <w:i/>
          <w:sz w:val="21"/>
          <w:szCs w:val="21"/>
        </w:rPr>
        <w:t>Այն մարդը, ով կարծում է, թե մաքուր լեզու կա կամ հնարավոր է, որ մա</w:t>
        <w:softHyphen/>
        <w:t>քուր լեզու ստեղծվի, գաղափար չունի ոչ լեզվի պատմության, ոչ էլ լեզվի զարգանալու օրինաչափու</w:t>
        <w:softHyphen/>
        <w:t>թյուն</w:t>
        <w:softHyphen/>
        <w:t>ների մասին:</w:t>
      </w:r>
    </w:p>
    <w:p>
      <w:pPr>
        <w:pStyle w:val="Normal"/>
        <w:ind w:firstLine="426"/>
        <w:jc w:val="both"/>
        <w:rPr>
          <w:rFonts w:ascii="Times Armenian" w:hAnsi="Times Armenian" w:cs="Times Armenian"/>
        </w:rPr>
      </w:pPr>
      <w:r>
        <w:rPr>
          <w:rFonts w:cs="Times Armenian" w:ascii="Times Armenian" w:hAnsi="Times Armenian"/>
          <w:sz w:val="21"/>
          <w:szCs w:val="21"/>
        </w:rPr>
        <w:t>Ոչ մի քիչ թե շատ քաղաքակիրթ ազգ առանձին չի ապրել: Ոչ մի քիչ թե շատ քաղաքակիրթ ազգ իր հոգևոր մշակույթը՝ իր գի</w:t>
        <w:softHyphen/>
        <w:t>տությունը, արվեստը, կրոնը, ավանդույթներն ու համ էլ լեզուն՝ մյուսներից անջատ՝ առանձին՝ չի ստեղծել: Ավելին, ոչ մի ազգ՝ ցեղով, արյունով (գենա</w:t>
        <w:softHyphen/>
        <w:t xml:space="preserve">յին առումով) անխառն ու մաքուր չի: </w:t>
      </w:r>
      <w:r>
        <w:rPr>
          <w:rFonts w:cs="Times Armenian" w:ascii="Times Armenian" w:hAnsi="Times Armenian"/>
          <w:i/>
          <w:sz w:val="21"/>
          <w:szCs w:val="21"/>
        </w:rPr>
        <w:t>Գենետիկա</w:t>
      </w:r>
      <w:r>
        <w:rPr>
          <w:rFonts w:cs="Times Armenian" w:ascii="Times Armenian" w:hAnsi="Times Armenian"/>
          <w:sz w:val="21"/>
          <w:szCs w:val="21"/>
        </w:rPr>
        <w:t xml:space="preserve"> կոչված գիտությունն ասում է, որ աշխարհի ուզածդ մարդու գեների մեջ՝ ուզածդ ցեղի ու ռասայի գեներն էլ կան:</w:t>
      </w:r>
    </w:p>
    <w:p>
      <w:pPr>
        <w:pStyle w:val="Normal"/>
        <w:ind w:firstLine="426"/>
        <w:jc w:val="both"/>
        <w:rPr>
          <w:rFonts w:ascii="Times Armenian" w:hAnsi="Times Armenian" w:cs="Times Armenian"/>
        </w:rPr>
      </w:pPr>
      <w:r>
        <w:rPr>
          <w:rFonts w:cs="Times Armenian" w:ascii="Times Armenian" w:hAnsi="Times Armenian"/>
          <w:sz w:val="21"/>
          <w:szCs w:val="21"/>
        </w:rPr>
        <w:t>Մի ազգը, մեն-մենակ, չի՛ կարող ամեն ինչ ստեղծի, ինչքան էլ «խելոք» ու զորավոր լինի: Ասել եմ արդեն, օրինակ, որ Ամերիկյան մայրցամաքի ժողո</w:t>
        <w:softHyphen/>
        <w:t>վուր</w:t>
        <w:softHyphen/>
        <w:t>դ</w:t>
        <w:softHyphen/>
        <w:t>ները՝ անվի պես հասարակ թվացող սարքը չէին ստեղծել ու դրա համար էլ ընտանի բեռնակիր կենդանիների կարիքը չէին ունեցել ու այդ պատճառով էլ դրանց մշակույթը ահագին հետ էր Հին Աշխարհի մշակույթից:</w:t>
      </w:r>
    </w:p>
    <w:p>
      <w:pPr>
        <w:pStyle w:val="TextBodyIndent"/>
        <w:spacing w:lineRule="auto" w:line="240"/>
        <w:jc w:val="both"/>
        <w:rPr>
          <w:rFonts w:ascii="Times Armenian" w:hAnsi="Times Armenian" w:cs="Times Armenian"/>
        </w:rPr>
      </w:pPr>
      <w:r>
        <w:rPr>
          <w:rFonts w:cs="Times Armenian" w:ascii="Times Armenian" w:hAnsi="Times Armenian"/>
          <w:sz w:val="21"/>
          <w:szCs w:val="21"/>
        </w:rPr>
        <w:t>Որ մի ազգը որ նոր բան է ստեղծում, ա՛յդ ազգն է այդ ստեղծածին ա</w:t>
        <w:softHyphen/>
        <w:t>նուն  տալիս: Անունը՝ բառ է: Ու երբ հարևան ժողովրդներին այդ նոր ստեղ</w:t>
        <w:softHyphen/>
        <w:t>ծած առարկան դուր է գալիս, ու այդ հարևանները փոխ են առնում այդ ա</w:t>
        <w:softHyphen/>
        <w:t>ռար</w:t>
        <w:softHyphen/>
        <w:t xml:space="preserve">կան, անունն էլ են հե՛տն առնում (համարյա միշտ): </w:t>
      </w:r>
    </w:p>
    <w:p>
      <w:pPr>
        <w:pStyle w:val="TextBodyIndent"/>
        <w:spacing w:lineRule="auto" w:line="240"/>
        <w:jc w:val="both"/>
        <w:rPr>
          <w:rFonts w:ascii="Times Armenian" w:hAnsi="Times Armenian" w:cs="Times Armenian"/>
        </w:rPr>
      </w:pPr>
      <w:r>
        <w:rPr>
          <w:rFonts w:cs="Times Armenian" w:ascii="Times Armenian" w:hAnsi="Times Armenian"/>
          <w:sz w:val="21"/>
          <w:szCs w:val="21"/>
        </w:rPr>
        <w:t>Օրինակ՝ երբ հնագույն իրանցին Հայաստան է բերել ու ծախել մի տե</w:t>
        <w:softHyphen/>
        <w:t xml:space="preserve">սակ վառվող հեղուկ, ինչից Հայաստանում չկար, ու հայը հարցրել է, թե դա ի՞նչ է, հին իրանցին իր լեզվով ասել է՝ </w:t>
      </w:r>
      <w:r>
        <w:rPr>
          <w:rFonts w:cs="Times Armenian" w:ascii="Times Armenian" w:hAnsi="Times Armenian"/>
          <w:b w:val="false"/>
          <w:i w:val="false"/>
          <w:sz w:val="21"/>
          <w:szCs w:val="21"/>
        </w:rPr>
        <w:t>*naft:</w:t>
      </w:r>
      <w:r>
        <w:rPr>
          <w:rFonts w:cs="Times Armenian" w:ascii="Times Armenian" w:hAnsi="Times Armenian"/>
          <w:sz w:val="21"/>
          <w:szCs w:val="21"/>
        </w:rPr>
        <w:t xml:space="preserve"> Հայն էլ՝ իր լեզվի օրենքներով՝ դրան ասել է </w:t>
      </w:r>
      <w:r>
        <w:rPr>
          <w:rFonts w:cs="Times Armenian" w:ascii="Times Armenian" w:hAnsi="Times Armenian"/>
          <w:b w:val="false"/>
          <w:i w:val="false"/>
          <w:sz w:val="21"/>
          <w:szCs w:val="21"/>
        </w:rPr>
        <w:t>«նաւթ»</w:t>
      </w:r>
      <w:r>
        <w:rPr>
          <w:rFonts w:cs="Times Armenian" w:ascii="Times Armenian" w:hAnsi="Times Armenian"/>
          <w:sz w:val="21"/>
          <w:szCs w:val="21"/>
        </w:rPr>
        <w:t xml:space="preserve"> </w:t>
      </w:r>
      <w:r>
        <w:rPr>
          <w:rFonts w:cs="Times Armenian" w:ascii="Times Armenian" w:hAnsi="Times Armenian"/>
          <w:b w:val="false"/>
          <w:i w:val="false"/>
          <w:sz w:val="21"/>
          <w:szCs w:val="21"/>
        </w:rPr>
        <w:t>(նաութ),</w:t>
      </w:r>
      <w:r>
        <w:rPr>
          <w:rFonts w:cs="Times Armenian" w:ascii="Times Armenian" w:hAnsi="Times Armenian"/>
          <w:sz w:val="21"/>
          <w:szCs w:val="21"/>
        </w:rPr>
        <w:t xml:space="preserve"> որ հետո դարձել է </w:t>
      </w:r>
      <w:r>
        <w:rPr>
          <w:rFonts w:cs="Times Armenian" w:ascii="Times Armenian" w:hAnsi="Times Armenian"/>
          <w:b w:val="false"/>
          <w:i w:val="false"/>
          <w:sz w:val="21"/>
          <w:szCs w:val="21"/>
        </w:rPr>
        <w:t>«նաֆթ»</w:t>
      </w:r>
      <w:r>
        <w:rPr>
          <w:rFonts w:cs="Times Armenian" w:ascii="Times Armenian" w:hAnsi="Times Armenian"/>
          <w:sz w:val="21"/>
          <w:szCs w:val="21"/>
        </w:rPr>
        <w:t xml:space="preserve"> (համ էլ՝ </w:t>
      </w:r>
      <w:r>
        <w:rPr>
          <w:rFonts w:cs="Times Armenian" w:ascii="Times Armenian" w:hAnsi="Times Armenian"/>
          <w:b w:val="false"/>
          <w:i w:val="false"/>
          <w:sz w:val="21"/>
          <w:szCs w:val="21"/>
        </w:rPr>
        <w:t>«նֆաթ, նֆատ, նփատ»</w:t>
      </w:r>
      <w:r>
        <w:rPr>
          <w:rFonts w:cs="Times Armenian" w:ascii="Times Armenian" w:hAnsi="Times Armenian"/>
          <w:sz w:val="21"/>
          <w:szCs w:val="21"/>
        </w:rPr>
        <w:t xml:space="preserve">): Հին հայի մտքով անգամ չէր անցնի, որ </w:t>
      </w:r>
      <w:r>
        <w:rPr>
          <w:rFonts w:cs="Times Armenian" w:ascii="Times Armenian" w:hAnsi="Times Armenian"/>
          <w:b w:val="false"/>
          <w:i w:val="false"/>
          <w:sz w:val="21"/>
          <w:szCs w:val="21"/>
        </w:rPr>
        <w:t>«նաւթ»-ը</w:t>
      </w:r>
      <w:r>
        <w:rPr>
          <w:rFonts w:cs="Times Armenian" w:ascii="Times Armenian" w:hAnsi="Times Armenian"/>
          <w:sz w:val="21"/>
          <w:szCs w:val="21"/>
        </w:rPr>
        <w:t xml:space="preserve"> թարգ</w:t>
        <w:softHyphen/>
        <w:t>մա</w:t>
        <w:softHyphen/>
        <w:t>ներ ու հայացներ:</w:t>
      </w:r>
    </w:p>
    <w:p>
      <w:pPr>
        <w:pStyle w:val="TextBodyIndent"/>
        <w:spacing w:lineRule="auto" w:line="240"/>
        <w:jc w:val="both"/>
        <w:rPr>
          <w:rFonts w:ascii="Times Armenian" w:hAnsi="Times Armenian" w:cs="Times Armenian"/>
        </w:rPr>
      </w:pPr>
      <w:r>
        <w:rPr>
          <w:rFonts w:eastAsia="Times Armenian" w:cs="Times Armenian" w:ascii="Times Armenian" w:hAnsi="Times Armenian"/>
          <w:sz w:val="21"/>
          <w:szCs w:val="21"/>
        </w:rPr>
        <w:t xml:space="preserve"> </w:t>
      </w:r>
      <w:r>
        <w:rPr>
          <w:rFonts w:cs="Times Armenian" w:ascii="Times Armenian" w:hAnsi="Times Armenian"/>
          <w:sz w:val="21"/>
          <w:szCs w:val="21"/>
        </w:rPr>
        <w:t xml:space="preserve">(Այդ տեսակ բան՝ մենակ այսօրվա արեվմտահայ կամ արեվելահայ «ինտելիգենտի» մտքով կանցնի ու դա կբռնի </w:t>
      </w:r>
      <w:r>
        <w:rPr>
          <w:rFonts w:cs="Times Armenian" w:ascii="Times Armenian" w:hAnsi="Times Armenian"/>
          <w:b w:val="false"/>
          <w:i w:val="false"/>
          <w:sz w:val="21"/>
          <w:szCs w:val="21"/>
        </w:rPr>
        <w:t>«նաւթ»-ը</w:t>
      </w:r>
      <w:r>
        <w:rPr>
          <w:rFonts w:cs="Times Armenian" w:ascii="Times Armenian" w:hAnsi="Times Armenian"/>
          <w:sz w:val="21"/>
          <w:szCs w:val="21"/>
        </w:rPr>
        <w:t xml:space="preserve"> կթարգմանի </w:t>
      </w:r>
      <w:r>
        <w:rPr>
          <w:rFonts w:cs="Times Armenian" w:ascii="Times Armenian" w:hAnsi="Times Armenian"/>
          <w:b w:val="false"/>
          <w:i w:val="false"/>
          <w:sz w:val="21"/>
          <w:szCs w:val="21"/>
        </w:rPr>
        <w:t>«քար</w:t>
        <w:softHyphen/>
        <w:t>յուղ»</w:t>
      </w:r>
      <w:r>
        <w:rPr>
          <w:rFonts w:cs="Times Armenian" w:ascii="Times Armenian" w:hAnsi="Times Armenian"/>
          <w:sz w:val="21"/>
          <w:szCs w:val="21"/>
        </w:rPr>
        <w:t xml:space="preserve"> ու հետն էլ կկարծի, թե հարցը լուծեց պրծավ: Ու թե որ այդ ինտելի</w:t>
        <w:softHyphen/>
        <w:t>գեն</w:t>
        <w:softHyphen/>
        <w:t xml:space="preserve">տին հարցնես, թե ո՛նց թարգմանենեք՝ </w:t>
      </w:r>
      <w:r>
        <w:rPr>
          <w:rFonts w:cs="Times Armenian" w:ascii="Times Armenian" w:hAnsi="Times Armenian"/>
          <w:b w:val="false"/>
          <w:i w:val="false"/>
          <w:sz w:val="21"/>
          <w:szCs w:val="21"/>
        </w:rPr>
        <w:t>«մազութ, սոլյարկա, բենզին, կերո</w:t>
        <w:softHyphen/>
        <w:t>սին, էթան, մեթան, բութան, պրոպան»</w:t>
      </w:r>
      <w:r>
        <w:rPr>
          <w:rFonts w:cs="Times Armenian" w:ascii="Times Armenian" w:hAnsi="Times Armenian"/>
          <w:sz w:val="21"/>
          <w:szCs w:val="21"/>
        </w:rPr>
        <w:t xml:space="preserve"> և ուրիշ հազար ու մի այդ տեսակ բառ, կը</w:t>
        <w:softHyphen/>
        <w:t>շվա</w:t>
        <w:softHyphen/>
        <w:t>րի կմնա, որովհետև չի պատկերացնում, թե այդ տեսակ «օտար» բառե</w:t>
        <w:softHyphen/>
        <w:t>րի թիվն ինչքա՜ն ու ինչքան շատ է):</w:t>
      </w:r>
    </w:p>
    <w:p>
      <w:pPr>
        <w:pStyle w:val="Normal"/>
        <w:ind w:firstLine="426"/>
        <w:jc w:val="both"/>
        <w:rPr>
          <w:rFonts w:ascii="Times Armenian" w:hAnsi="Times Armenian" w:cs="Times Armenian"/>
        </w:rPr>
      </w:pPr>
      <w:r>
        <w:rPr>
          <w:rFonts w:cs="Times Armenian" w:ascii="Times Armenian" w:hAnsi="Times Armenian"/>
          <w:sz w:val="21"/>
          <w:szCs w:val="21"/>
        </w:rPr>
        <w:t>Լեզուն, մեծ մասամբ,  բառ է փոխ առնում ա՛յն լեզուներից, որոնց մշա</w:t>
        <w:softHyphen/>
        <w:t xml:space="preserve">կույթը համարվում է ավելի բարձր: Պատմության ընթացքում հայերը իրենց </w:t>
      </w:r>
      <w:r>
        <w:rPr>
          <w:rFonts w:cs="Times Armenian" w:ascii="Times Armenian" w:hAnsi="Times Armenian"/>
          <w:b/>
          <w:i/>
          <w:sz w:val="21"/>
          <w:szCs w:val="21"/>
        </w:rPr>
        <w:t>գրած</w:t>
      </w:r>
      <w:r>
        <w:rPr>
          <w:rFonts w:cs="Times Armenian" w:ascii="Times Armenian" w:hAnsi="Times Armenian"/>
          <w:sz w:val="21"/>
          <w:szCs w:val="21"/>
        </w:rPr>
        <w:t xml:space="preserve"> արմատների մոտ 35%-ը փոխ են առել իրանցիներից, մոտ 20%-ը՝ սեմական («արաբական») լեզուներից ու մի այդքան էլ՝ հույներից ու հռո</w:t>
        <w:softHyphen/>
        <w:t>մեացիներից ու ուրիշներից: Մնացած 30%-ի մեջ էլ՝ շատ արմատ կա, ինչի ծա</w:t>
        <w:softHyphen/>
        <w:softHyphen/>
        <w:t xml:space="preserve">գումը անհայտ է: Փոխ առած բառերի մի մասը կենդանի բարբառները չեն պահել: </w:t>
      </w:r>
    </w:p>
    <w:p>
      <w:pPr>
        <w:pStyle w:val="Normal"/>
        <w:ind w:firstLine="426"/>
        <w:jc w:val="both"/>
        <w:rPr>
          <w:rFonts w:ascii="Times Armenian" w:hAnsi="Times Armenian" w:cs="Times Armenian"/>
        </w:rPr>
      </w:pPr>
      <w:r>
        <w:rPr>
          <w:rFonts w:cs="Times Armenian" w:ascii="Times Armenian" w:hAnsi="Times Armenian"/>
          <w:sz w:val="21"/>
          <w:szCs w:val="21"/>
        </w:rPr>
        <w:t xml:space="preserve">Մեր գրական ոճերը, այս վերջին 150 տարում, կարծելով, թե այս փոխ առած բառերը բնիկ հայերեն են, վերցրին դրանք ու գործածեցին (սրանց մի մասը՝ լրիվ իզուր): Այս փոխառյալ բառերը, իհարկե, բնիկ հայերեն չեն, այսինքն հայերի ստեղծածը չեն, բայց </w:t>
      </w:r>
      <w:r>
        <w:rPr>
          <w:rFonts w:cs="Times Armenian" w:ascii="Times Armenian" w:hAnsi="Times Armenian"/>
          <w:b/>
          <w:i/>
          <w:sz w:val="21"/>
          <w:szCs w:val="21"/>
        </w:rPr>
        <w:t>հայերեն են</w:t>
      </w:r>
      <w:r>
        <w:rPr>
          <w:rFonts w:cs="Times Armenian" w:ascii="Times Armenian" w:hAnsi="Times Armenian"/>
          <w:sz w:val="21"/>
          <w:szCs w:val="21"/>
        </w:rPr>
        <w:t xml:space="preserve">, որովհետեվ գործածում ենք: </w:t>
      </w:r>
    </w:p>
    <w:p>
      <w:pPr>
        <w:pStyle w:val="Normal"/>
        <w:ind w:firstLine="426"/>
        <w:jc w:val="both"/>
        <w:rPr>
          <w:rFonts w:ascii="Times Armenian" w:hAnsi="Times Armenian" w:cs="Times Armenian"/>
        </w:rPr>
      </w:pPr>
      <w:r>
        <w:rPr>
          <w:rFonts w:cs="Times Armenian" w:ascii="Times Armenian" w:hAnsi="Times Armenian"/>
          <w:b/>
          <w:i/>
          <w:sz w:val="21"/>
          <w:szCs w:val="21"/>
        </w:rPr>
        <w:t>Ամենազարմանալին հենց այն հանգամանքն է, որ մենք հենց այս փոխ առած բառերի մեծա</w:t>
        <w:softHyphen/>
        <w:t>գույն մասն ենք համարում` բնիկ ու ընտիր հայերեն ու հույժ բանաստեղծական:</w:t>
      </w:r>
    </w:p>
    <w:p>
      <w:pPr>
        <w:pStyle w:val="Normal"/>
        <w:ind w:firstLine="426"/>
        <w:jc w:val="both"/>
        <w:rPr>
          <w:rFonts w:ascii="Times Armenian" w:hAnsi="Times Armenian" w:cs="Times Armenian"/>
        </w:rPr>
      </w:pPr>
      <w:r>
        <w:rPr>
          <w:rFonts w:cs="Times Armenian" w:ascii="Times Armenian" w:hAnsi="Times Armenian"/>
          <w:sz w:val="21"/>
          <w:szCs w:val="21"/>
        </w:rPr>
        <w:t>Ինչ որ է, չեմ ալարել ու մեր նոր գրականության համարյա բոլոր փո</w:t>
        <w:softHyphen/>
        <w:t>խ</w:t>
        <w:softHyphen/>
        <w:t xml:space="preserve">առյալ բառերը քաղել եմ Հրաչյա Աճառյանի </w:t>
      </w:r>
      <w:r>
        <w:rPr>
          <w:rFonts w:cs="Times Armenian" w:ascii="Times Armenian" w:hAnsi="Times Armenian"/>
          <w:b/>
          <w:i/>
          <w:sz w:val="21"/>
          <w:szCs w:val="21"/>
        </w:rPr>
        <w:t>Հայերեն ար</w:t>
        <w:softHyphen/>
        <w:t>մա</w:t>
        <w:softHyphen/>
        <w:t>տա</w:t>
        <w:softHyphen/>
        <w:t>կան բա</w:t>
        <w:softHyphen/>
        <w:t>ռա</w:t>
        <w:softHyphen/>
        <w:t>րան</w:t>
      </w:r>
      <w:r>
        <w:rPr>
          <w:rFonts w:cs="Times Armenian" w:ascii="Times Armenian" w:hAnsi="Times Armenian"/>
          <w:sz w:val="21"/>
          <w:szCs w:val="21"/>
        </w:rPr>
        <w:t xml:space="preserve"> կոչված չորս հատորանոց աշխատությու</w:t>
        <w:softHyphen/>
        <w:t>նից (մոտ՝ 2700 էջ ծավա</w:t>
        <w:softHyphen/>
        <w:t xml:space="preserve">լով): </w:t>
      </w:r>
    </w:p>
    <w:p>
      <w:pPr>
        <w:pStyle w:val="Normal"/>
        <w:ind w:firstLine="426"/>
        <w:jc w:val="both"/>
        <w:rPr>
          <w:rFonts w:ascii="Times Armenian" w:hAnsi="Times Armenian" w:cs="Times Armenian"/>
        </w:rPr>
      </w:pPr>
      <w:r>
        <w:rPr>
          <w:rFonts w:cs="Times Armenian" w:ascii="Times Armenian" w:hAnsi="Times Armenian"/>
          <w:b/>
          <w:i/>
          <w:sz w:val="21"/>
          <w:szCs w:val="21"/>
        </w:rPr>
        <w:t>Շատերը կարծում են, թե Աճառյանի բառարանի ողջ գիտական տեղե</w:t>
        <w:softHyphen/>
        <w:t xml:space="preserve">կությունները միայն ու միայն Աճառյանի ուսումնասիրությունների արդյունքն են: Այս կարծիքը լրի՛վ է սխալ: Աճառյանն իր </w:t>
      </w:r>
      <w:r>
        <w:rPr>
          <w:rFonts w:cs="Times Armenian" w:ascii="Times Armenian" w:hAnsi="Times Armenian"/>
          <w:b/>
          <w:sz w:val="21"/>
          <w:szCs w:val="21"/>
        </w:rPr>
        <w:t>Հայերեն արմա</w:t>
        <w:softHyphen/>
        <w:t>տական բառա</w:t>
        <w:softHyphen/>
        <w:t>րանի</w:t>
      </w:r>
      <w:r>
        <w:rPr>
          <w:rFonts w:cs="Times Armenian" w:ascii="Times Armenian" w:hAnsi="Times Armenian"/>
          <w:b/>
          <w:i/>
          <w:sz w:val="21"/>
          <w:szCs w:val="21"/>
        </w:rPr>
        <w:t xml:space="preserve"> մեջ հավաքել է թե՛ իր ստու</w:t>
        <w:softHyphen/>
        <w:t>գա</w:t>
        <w:softHyphen/>
        <w:t>բանած բառերը (բոլորի մոտ 10-15 %-ը), թե՛ եվրոպացի ու հայ լեզվաբանների ստուգաբանու</w:t>
        <w:softHyphen/>
        <w:t xml:space="preserve">թյունները: </w:t>
      </w:r>
    </w:p>
    <w:p>
      <w:pPr>
        <w:pStyle w:val="Normal"/>
        <w:ind w:firstLine="426"/>
        <w:jc w:val="both"/>
        <w:rPr>
          <w:rFonts w:ascii="Times Armenian" w:hAnsi="Times Armenian" w:cs="Times Armenian"/>
        </w:rPr>
      </w:pPr>
      <w:r>
        <w:rPr>
          <w:rFonts w:cs="Times Armenian" w:ascii="Times Armenian" w:hAnsi="Times Armenian"/>
          <w:sz w:val="21"/>
          <w:szCs w:val="21"/>
        </w:rPr>
        <w:t xml:space="preserve">Հայ գիտական լեզվաբանությունը, ճիշտն ասած, սկսվում է գերմանացի հռչակավոր հնդեվրոպագետ ու հայագետ </w:t>
      </w:r>
      <w:r>
        <w:rPr>
          <w:rFonts w:cs="Times Armenian" w:ascii="Times Armenian" w:hAnsi="Times Armenian"/>
          <w:b/>
          <w:i/>
          <w:sz w:val="21"/>
          <w:szCs w:val="21"/>
        </w:rPr>
        <w:t>Հայնրիխ Հյուբշմանի</w:t>
      </w:r>
      <w:r>
        <w:rPr>
          <w:rFonts w:cs="Times Armenian" w:ascii="Times Armenian" w:hAnsi="Times Armenian"/>
          <w:sz w:val="21"/>
          <w:szCs w:val="21"/>
        </w:rPr>
        <w:t xml:space="preserve"> 1875 թվին հրատարակած </w:t>
      </w:r>
      <w:r>
        <w:rPr>
          <w:b/>
          <w:i/>
          <w:sz w:val="21"/>
          <w:szCs w:val="21"/>
        </w:rPr>
        <w:t>Ü</w:t>
      </w:r>
      <w:r>
        <w:rPr>
          <w:rFonts w:cs="Time Roman;Times New Roman" w:ascii="Time Roman;Times New Roman" w:hAnsi="Time Roman;Times New Roman"/>
          <w:b/>
          <w:i/>
          <w:sz w:val="21"/>
          <w:szCs w:val="21"/>
        </w:rPr>
        <w:t>ber die Stellung im Kreise der Indogermanische Sprechen</w:t>
      </w:r>
      <w:r>
        <w:rPr>
          <w:rFonts w:cs="Time Roman;Times New Roman" w:ascii="Time Roman;Times New Roman" w:hAnsi="Time Roman;Times New Roman"/>
          <w:sz w:val="21"/>
          <w:szCs w:val="21"/>
        </w:rPr>
        <w:t xml:space="preserve"> </w:t>
      </w:r>
      <w:r>
        <w:rPr>
          <w:rFonts w:cs="Times Armenian" w:ascii="Times Armenian" w:hAnsi="Times Armenian"/>
          <w:sz w:val="21"/>
          <w:szCs w:val="21"/>
        </w:rPr>
        <w:t>դարակազմիկ հոդվածի հրատարակու</w:t>
        <w:softHyphen/>
        <w:t>թյունից, որտեղ Հյուբշմանն իր գիտա</w:t>
        <w:softHyphen/>
        <w:t xml:space="preserve">կան հզոր վերլուծությամբ ցույց է տալիս, որ </w:t>
      </w:r>
      <w:r>
        <w:rPr>
          <w:rFonts w:cs="Times Armenian" w:ascii="Times Armenian" w:hAnsi="Times Armenian"/>
          <w:b/>
          <w:i/>
          <w:sz w:val="21"/>
          <w:szCs w:val="21"/>
        </w:rPr>
        <w:t>սխալ է այն կարծիքը, թե հայե</w:t>
        <w:softHyphen/>
        <w:t>րենը արիական (այսինքն, հնդո-իրանական) ճյուղի մի բարբառն է:</w:t>
      </w:r>
    </w:p>
    <w:p>
      <w:pPr>
        <w:pStyle w:val="Normal"/>
        <w:ind w:firstLine="426"/>
        <w:jc w:val="both"/>
        <w:rPr>
          <w:rFonts w:ascii="Times Armenian" w:hAnsi="Times Armenian" w:cs="Times Armenian"/>
        </w:rPr>
      </w:pPr>
      <w:r>
        <w:rPr>
          <w:rFonts w:eastAsia="Times Armenian" w:cs="Times Armenian" w:ascii="Times Armenian" w:hAnsi="Times Armenian"/>
          <w:sz w:val="21"/>
          <w:szCs w:val="21"/>
        </w:rPr>
        <w:t xml:space="preserve"> </w:t>
      </w:r>
      <w:r>
        <w:rPr>
          <w:rFonts w:cs="Times Armenian" w:ascii="Times Armenian" w:hAnsi="Times Armenian"/>
          <w:b/>
          <w:i/>
          <w:sz w:val="21"/>
          <w:szCs w:val="21"/>
        </w:rPr>
        <w:t>Հյուբշմանն ապացուցեց, որ հայերենը Հնդեվրոպական լեզվախմբի մի լրիվ առանձին ճյուղն է, ու այն տպավորության պատճառը, թե հայերենն ի</w:t>
        <w:softHyphen/>
        <w:t>րա</w:t>
        <w:softHyphen/>
        <w:t>նական ճյուղի բարբառ է, այն հանգամանքն է, որ պարսկերենից հայե</w:t>
        <w:softHyphen/>
        <w:t>րե</w:t>
        <w:softHyphen/>
        <w:t xml:space="preserve">նի արած բառային փոխառության քանակը ուղղակի վիթխարի է: </w:t>
      </w:r>
    </w:p>
    <w:p>
      <w:pPr>
        <w:pStyle w:val="Normal"/>
        <w:ind w:firstLine="426"/>
        <w:jc w:val="both"/>
        <w:rPr>
          <w:rFonts w:ascii="Times Armenian" w:hAnsi="Times Armenian" w:cs="Times Armenian"/>
        </w:rPr>
      </w:pPr>
      <w:r>
        <w:rPr>
          <w:rFonts w:cs="Times Armenian" w:ascii="Times Armenian" w:hAnsi="Times Armenian"/>
          <w:sz w:val="21"/>
          <w:szCs w:val="21"/>
        </w:rPr>
        <w:t>Հյուբշմանից առաջ է՛լ, հետո է՛լ շատ-շատերն են զբաղվել հայերենի թե՛ լեզվա</w:t>
        <w:softHyphen/>
        <w:t>բա</w:t>
        <w:softHyphen/>
        <w:t>նու</w:t>
        <w:softHyphen/>
        <w:t>թյունով, թե՛ ստուգաբանությունով: Թվարկենք առավել նշանա</w:t>
        <w:softHyphen/>
        <w:t>վոր</w:t>
        <w:softHyphen/>
        <w:t xml:space="preserve">ներին. Մխիթարյան հայրերը, իրենց </w:t>
      </w:r>
      <w:r>
        <w:rPr>
          <w:rFonts w:cs="Times Armenian" w:ascii="Times Armenian" w:hAnsi="Times Armenian"/>
          <w:b/>
          <w:i/>
          <w:sz w:val="21"/>
          <w:szCs w:val="21"/>
        </w:rPr>
        <w:t>Հին ու Նոր ու Առձեռն Հայկազյան բառարաններով,</w:t>
      </w:r>
      <w:r>
        <w:rPr>
          <w:rFonts w:cs="Times Armenian" w:ascii="Times Armenian" w:hAnsi="Times Armenian"/>
          <w:sz w:val="21"/>
          <w:szCs w:val="21"/>
        </w:rPr>
        <w:t xml:space="preserve"> Petermann-ը, Windisch</w:t>
        <w:softHyphen/>
        <w:t>mann-ը, Gosche-ն, B</w:t>
      </w:r>
      <w:r>
        <w:rPr>
          <w:sz w:val="21"/>
          <w:szCs w:val="21"/>
        </w:rPr>
        <w:t>ötticher-</w:t>
      </w:r>
      <w:r>
        <w:rPr>
          <w:rFonts w:cs="Times Armenian" w:ascii="Times Armenian" w:hAnsi="Times Armenian"/>
          <w:sz w:val="21"/>
          <w:szCs w:val="21"/>
        </w:rPr>
        <w:t>ը,</w:t>
      </w:r>
      <w:r>
        <w:rPr>
          <w:sz w:val="21"/>
          <w:szCs w:val="21"/>
        </w:rPr>
        <w:t xml:space="preserve"> </w:t>
      </w:r>
      <w:r>
        <w:rPr>
          <w:rFonts w:cs="Times Armenian" w:ascii="Times Armenian" w:hAnsi="Times Armenian"/>
          <w:sz w:val="21"/>
          <w:szCs w:val="21"/>
        </w:rPr>
        <w:t>La</w:t>
        <w:softHyphen/>
        <w:t>garde-ը, M</w:t>
      </w:r>
      <w:r>
        <w:rPr>
          <w:sz w:val="21"/>
          <w:szCs w:val="21"/>
        </w:rPr>
        <w:t>üller-</w:t>
      </w:r>
      <w:r>
        <w:rPr>
          <w:rFonts w:cs="Times Armenian" w:ascii="Times Armenian" w:hAnsi="Times Armenian"/>
          <w:sz w:val="21"/>
          <w:szCs w:val="21"/>
        </w:rPr>
        <w:t>ը, ու նորից Հյուբշմանը, ով իր հայագիտական ուսումնասի</w:t>
        <w:softHyphen/>
        <w:t>րու</w:t>
        <w:softHyphen/>
        <w:t>թյուն</w:t>
        <w:softHyphen/>
        <w:softHyphen/>
        <w:t xml:space="preserve">ներն ամփոփեց իր </w:t>
      </w:r>
      <w:r>
        <w:rPr>
          <w:rFonts w:cs="Times Armenian" w:ascii="Times Armenian" w:hAnsi="Times Armenian"/>
          <w:b/>
          <w:i/>
          <w:sz w:val="21"/>
          <w:szCs w:val="21"/>
        </w:rPr>
        <w:t>Armenische Studien</w:t>
      </w:r>
      <w:r>
        <w:rPr>
          <w:rFonts w:cs="Times Armenian" w:ascii="Times Armenian" w:hAnsi="Times Armenian"/>
          <w:sz w:val="21"/>
          <w:szCs w:val="21"/>
        </w:rPr>
        <w:t xml:space="preserve"> (1883) ու </w:t>
      </w:r>
      <w:r>
        <w:rPr>
          <w:rFonts w:cs="Times Armenian" w:ascii="Times Armenian" w:hAnsi="Times Armenian"/>
          <w:b/>
          <w:i/>
          <w:sz w:val="21"/>
          <w:szCs w:val="21"/>
        </w:rPr>
        <w:t>Armenische Gramma</w:t>
        <w:softHyphen/>
        <w:t>tik</w:t>
      </w:r>
      <w:r>
        <w:rPr>
          <w:rFonts w:cs="Times Armenian" w:ascii="Times Armenian" w:hAnsi="Times Armenian"/>
          <w:sz w:val="21"/>
          <w:szCs w:val="21"/>
        </w:rPr>
        <w:t xml:space="preserve">  (1895-7) աշխատությունների մեջ, Մեյեն, Վալդեն, Պոկորնին, ևն, ևն, ևն:</w:t>
      </w:r>
    </w:p>
    <w:p>
      <w:pPr>
        <w:pStyle w:val="Normal"/>
        <w:ind w:firstLine="426"/>
        <w:jc w:val="both"/>
        <w:rPr>
          <w:rFonts w:ascii="Times Armenian" w:hAnsi="Times Armenian" w:cs="Times Armenian"/>
        </w:rPr>
      </w:pPr>
      <w:r>
        <w:rPr>
          <w:rFonts w:cs="Times Armenian" w:ascii="Times Armenian" w:hAnsi="Times Armenian"/>
          <w:sz w:val="21"/>
          <w:szCs w:val="21"/>
        </w:rPr>
        <w:t>Ոմանք ասում են, թե Աճառյանի Հայերենի արմատական բառարանի ստուգաբանու</w:t>
        <w:softHyphen/>
        <w:t>թյուն</w:t>
        <w:softHyphen/>
        <w:t xml:space="preserve">ները կասկածելի են կամ հավաստի չեն: </w:t>
      </w:r>
      <w:r>
        <w:rPr>
          <w:rFonts w:cs="Times Armenian" w:ascii="Times Armenian" w:hAnsi="Times Armenian"/>
          <w:b/>
          <w:i/>
          <w:sz w:val="21"/>
          <w:szCs w:val="21"/>
        </w:rPr>
        <w:t>Այս բանն ասող</w:t>
        <w:softHyphen/>
        <w:t>ները, ըստ էության, հայտա</w:t>
        <w:softHyphen/>
        <w:t>րա</w:t>
        <w:softHyphen/>
        <w:t>րում են, թե կասկա</w:t>
        <w:softHyphen/>
        <w:t>ծելի է կամ հավաստի չի հենց հնդեվրոպագիտական լեզվա</w:t>
        <w:softHyphen/>
        <w:t>բա</w:t>
        <w:softHyphen/>
        <w:t>նու</w:t>
        <w:softHyphen/>
        <w:t>թյունն ու նորագույն լեզվաբանու</w:t>
        <w:softHyphen/>
        <w:t xml:space="preserve">թյունը լրիվ, այսինքն, կասկածելի է կամ հավաստի չի հենց գիտությունը, ու այդ գիտությունը ստեղծած հենց նոր թվարկած գիտնականները` լրիվ: </w:t>
      </w:r>
    </w:p>
    <w:p>
      <w:pPr>
        <w:pStyle w:val="Normal"/>
        <w:ind w:firstLine="426"/>
        <w:jc w:val="both"/>
        <w:rPr>
          <w:rFonts w:ascii="Times Armenian" w:hAnsi="Times Armenian" w:cs="Times Armenian"/>
        </w:rPr>
      </w:pPr>
      <w:r>
        <w:rPr>
          <w:rFonts w:cs="Times Armenian" w:ascii="Times Armenian" w:hAnsi="Times Armenian"/>
          <w:b/>
          <w:i/>
          <w:sz w:val="21"/>
          <w:szCs w:val="21"/>
        </w:rPr>
        <w:t>Բայց այս մարդիկ հրճվանքով են ընդունում Հյուբշմանի ասված աշխա</w:t>
        <w:softHyphen/>
        <w:t>տու</w:t>
        <w:softHyphen/>
        <w:t>թյունները, միմիայն այն բանի համար, որ սրանք ապացու</w:t>
        <w:softHyphen/>
        <w:t>ցում են հայե</w:t>
        <w:softHyphen/>
        <w:t>րենի ինքնուրույն ծագումը, ու հաճախ մերժում են նույն Հյուբշմանի ա՛յն ապացույցները, թե հայերենի արմատների 35 %-ը փոխառություն է պարս</w:t>
        <w:softHyphen/>
        <w:t>կե</w:t>
        <w:softHyphen/>
        <w:t>րե</w:t>
        <w:softHyphen/>
        <w:t xml:space="preserve">նից: </w:t>
      </w:r>
    </w:p>
    <w:p>
      <w:pPr>
        <w:pStyle w:val="Normal"/>
        <w:ind w:firstLine="426"/>
        <w:jc w:val="both"/>
        <w:rPr>
          <w:rFonts w:ascii="Times Armenian" w:hAnsi="Times Armenian" w:cs="Times Armenian"/>
        </w:rPr>
      </w:pPr>
      <w:r>
        <w:rPr>
          <w:rFonts w:cs="Times Armenian" w:ascii="Times Armenian" w:hAnsi="Times Armenian"/>
          <w:b/>
          <w:i/>
          <w:sz w:val="21"/>
          <w:szCs w:val="21"/>
        </w:rPr>
        <w:t>Այս մարդիկ ասում են, թե հենց պարսիկնե՛րն են այդ բառերը փոխ առել հայե</w:t>
        <w:softHyphen/>
        <w:t>րից, ու ոչ թե հակառակը, չնայած հենց այս փոխա</w:t>
        <w:softHyphen/>
        <w:t>ռու</w:t>
        <w:softHyphen/>
        <w:softHyphen/>
        <w:t>թյուններն են ա</w:t>
        <w:softHyphen/>
        <w:t>պա</w:t>
        <w:softHyphen/>
        <w:softHyphen/>
        <w:t>ցու</w:t>
        <w:softHyphen/>
        <w:t>ցում, որ հայերենն ինքնուրույն լեզու է: Ու այս մարդիկ մոռանում են, որ եթե հանկարծ ընդունենք, թե պարսիկնե՛րն են այդ բառերը հայերից փոխ առել, դրանով իսկ մերժած կլիենք թե՛ ողջ լեզվաբանությունը, թե Հյուբշմանի ա՛յն ապացույցը, որ հայերենը իրաներենի մի բարբառը չի:</w:t>
      </w:r>
    </w:p>
    <w:p>
      <w:pPr>
        <w:pStyle w:val="Normal"/>
        <w:ind w:firstLine="426"/>
        <w:jc w:val="both"/>
        <w:rPr>
          <w:rFonts w:ascii="Times Armenian" w:hAnsi="Times Armenian" w:cs="Times Armenian"/>
        </w:rPr>
      </w:pPr>
      <w:r>
        <w:rPr>
          <w:rFonts w:cs="Times Armenian" w:ascii="Times Armenian" w:hAnsi="Times Armenian"/>
          <w:sz w:val="21"/>
          <w:szCs w:val="21"/>
        </w:rPr>
        <w:t>Անկասկած, Աճառյանից հետո ուրիշներն է՛լ են զբաղվել հայերենի բա</w:t>
        <w:softHyphen/>
        <w:t>ռերի ստուգաբա</w:t>
        <w:softHyphen/>
        <w:t>նությունով, բայց այստեղ պիտի նկատի առնենք երկու հան</w:t>
        <w:softHyphen/>
        <w:t>գա</w:t>
        <w:softHyphen/>
        <w:t>մանք: 1917 թվի հեղափոխու</w:t>
        <w:softHyphen/>
        <w:t>թյունից հետո բոլշեվիկները հաստատեցին իրենց «երկաթյա վարագույրը», վերացնելով նաև մշակութային որևէ փոխա</w:t>
        <w:softHyphen/>
        <w:t>նա</w:t>
        <w:softHyphen/>
        <w:t xml:space="preserve">կության հնարավորությունները: </w:t>
      </w:r>
    </w:p>
    <w:p>
      <w:pPr>
        <w:pStyle w:val="Normal"/>
        <w:ind w:firstLine="426"/>
        <w:jc w:val="both"/>
        <w:rPr>
          <w:rFonts w:ascii="Times Armenian" w:hAnsi="Times Armenian" w:cs="Times Armenian"/>
        </w:rPr>
      </w:pPr>
      <w:r>
        <w:rPr>
          <w:rFonts w:cs="Times Armenian" w:ascii="Times Armenian" w:hAnsi="Times Armenian"/>
          <w:sz w:val="21"/>
          <w:szCs w:val="21"/>
        </w:rPr>
        <w:t>Ու ո՛չ միայն Աճառ</w:t>
        <w:softHyphen/>
        <w:softHyphen/>
        <w:t>յանը, այլև Սովետական Հայաստանի բոլոր լեզ</w:t>
        <w:softHyphen/>
        <w:t>վա</w:t>
        <w:softHyphen/>
        <w:t>բան</w:t>
        <w:softHyphen/>
        <w:t>ները կտրվեցին Եվրոպայի հնդ</w:t>
        <w:softHyphen/>
        <w:t>եվրո</w:t>
        <w:softHyphen/>
        <w:t>պա</w:t>
        <w:softHyphen/>
        <w:softHyphen/>
        <w:t>գետներից, համենայն դեպս, գո</w:t>
        <w:softHyphen/>
        <w:t>նե 1930-ական թվերից հետո, մինչև 1971 թիվը, երբ նորից լույս տե</w:t>
        <w:softHyphen/>
        <w:t xml:space="preserve">սավ Աճառյանի </w:t>
      </w:r>
      <w:r>
        <w:rPr>
          <w:rFonts w:cs="Times Armenian" w:ascii="Times Armenian" w:hAnsi="Times Armenian"/>
          <w:b/>
          <w:i/>
          <w:sz w:val="21"/>
          <w:szCs w:val="21"/>
        </w:rPr>
        <w:t>Արմատական բառարանի</w:t>
      </w:r>
      <w:r>
        <w:rPr>
          <w:rFonts w:cs="Times Armenian" w:ascii="Times Armenian" w:hAnsi="Times Armenian"/>
          <w:sz w:val="21"/>
          <w:szCs w:val="21"/>
        </w:rPr>
        <w:t xml:space="preserve"> 1-ին (ոչ ապակետիպ) հատորը: </w:t>
      </w:r>
    </w:p>
    <w:p>
      <w:pPr>
        <w:pStyle w:val="Normal"/>
        <w:ind w:firstLine="426"/>
        <w:jc w:val="both"/>
        <w:rPr>
          <w:rFonts w:ascii="Times Armenian" w:hAnsi="Times Armenian" w:cs="Times Armenian"/>
        </w:rPr>
      </w:pPr>
      <w:r>
        <w:rPr>
          <w:rFonts w:cs="Times Armenian" w:ascii="Times Armenian" w:hAnsi="Times Armenian"/>
          <w:sz w:val="21"/>
          <w:szCs w:val="21"/>
        </w:rPr>
        <w:t xml:space="preserve">Այս հատորը նշան արեց, որ նորից </w:t>
      </w:r>
      <w:r>
        <w:rPr>
          <w:rFonts w:cs="Times Armenian" w:ascii="Times Armenian" w:hAnsi="Times Armenian"/>
          <w:b/>
          <w:i/>
          <w:sz w:val="21"/>
          <w:szCs w:val="21"/>
        </w:rPr>
        <w:t>«կոլեկտիվ» ստուգաբանության հը</w:t>
        <w:softHyphen/>
        <w:t>նար կա, բայց, ցավոք, Եվրոպայում ու աշխարհի այլ հայագիտական կեն</w:t>
        <w:softHyphen/>
        <w:t>տրոն</w:t>
        <w:softHyphen/>
        <w:t>ներում այլևս արդեն չկար այն հետա</w:t>
        <w:softHyphen/>
        <w:t>քրքրությունը հայերենի նկատ</w:t>
        <w:softHyphen/>
        <w:t>մամբ, ինչը կար մինչև ասված հեղափոխությունը:</w:t>
      </w:r>
      <w:r>
        <w:rPr>
          <w:rFonts w:cs="Times Armenian" w:ascii="Times Armenian" w:hAnsi="Times Armenian"/>
          <w:sz w:val="21"/>
          <w:szCs w:val="21"/>
        </w:rPr>
        <w:t xml:space="preserve"> Սրա պատճառը 1930-ական</w:t>
        <w:softHyphen/>
        <w:t>ների «լեզվաբանական հեղափոխությունն» էր, մանավանդ հայկա</w:t>
        <w:softHyphen/>
        <w:t xml:space="preserve">կանը, ինչը, մեծ մասամբ, սոցիալիզմի ու  մասամբ էլ` Ստալինի հանրահայտ հոդվածի արդյունքն էր: </w:t>
      </w:r>
    </w:p>
    <w:p>
      <w:pPr>
        <w:pStyle w:val="Normal"/>
        <w:ind w:firstLine="426"/>
        <w:jc w:val="both"/>
        <w:rPr>
          <w:rFonts w:ascii="Times Armenian" w:hAnsi="Times Armenian" w:cs="Times Armenian"/>
        </w:rPr>
      </w:pPr>
      <w:r>
        <w:rPr>
          <w:rFonts w:cs="Times Armenian" w:ascii="Times Armenian" w:hAnsi="Times Armenian"/>
          <w:sz w:val="21"/>
          <w:szCs w:val="21"/>
        </w:rPr>
        <w:t xml:space="preserve">Սրա համար էլ հայ լեզվաբանությունը դարձավ </w:t>
      </w:r>
      <w:r>
        <w:rPr>
          <w:rFonts w:cs="Times Armenian" w:ascii="Times Armenian" w:hAnsi="Times Armenian"/>
          <w:b/>
          <w:i/>
          <w:sz w:val="21"/>
          <w:szCs w:val="21"/>
        </w:rPr>
        <w:t>համարյա</w:t>
      </w:r>
      <w:r>
        <w:rPr>
          <w:rFonts w:cs="Times Armenian" w:ascii="Times Armenian" w:hAnsi="Times Armenian"/>
          <w:sz w:val="21"/>
          <w:szCs w:val="21"/>
        </w:rPr>
        <w:t xml:space="preserve"> միայն Հա</w:t>
        <w:softHyphen/>
        <w:t>յաս</w:t>
        <w:softHyphen/>
        <w:t>տանի լեզվա</w:t>
        <w:softHyphen/>
        <w:t xml:space="preserve">բանների առարկան: Նման հանգամանքը կործանարար է ո՛չ միայն լեզվաբանության, այլև ցանկացած գիտության համար: </w:t>
      </w:r>
    </w:p>
    <w:p>
      <w:pPr>
        <w:pStyle w:val="Normal"/>
        <w:ind w:firstLine="426"/>
        <w:jc w:val="both"/>
        <w:rPr>
          <w:rFonts w:ascii="Times Armenian" w:hAnsi="Times Armenian" w:cs="Times Armenian"/>
        </w:rPr>
      </w:pPr>
      <w:r>
        <w:rPr>
          <w:rFonts w:cs="Times Armenian" w:ascii="Times Armenian" w:hAnsi="Times Armenian"/>
          <w:sz w:val="21"/>
          <w:szCs w:val="21"/>
        </w:rPr>
        <w:t xml:space="preserve">Ինչո՞ւ: </w:t>
      </w:r>
    </w:p>
    <w:p>
      <w:pPr>
        <w:pStyle w:val="Normal"/>
        <w:ind w:firstLine="426"/>
        <w:jc w:val="both"/>
        <w:rPr>
          <w:rFonts w:ascii="Times Armenian" w:hAnsi="Times Armenian" w:cs="Times Armenian"/>
        </w:rPr>
      </w:pPr>
      <w:r>
        <w:rPr>
          <w:rFonts w:cs="Times Armenian" w:ascii="Times Armenian" w:hAnsi="Times Armenian"/>
          <w:b/>
          <w:i/>
          <w:sz w:val="21"/>
          <w:szCs w:val="21"/>
        </w:rPr>
        <w:t>Որովհետև գիտությունը միմիայն կոլեկտիվ գործ է, ու այս կոլեկտիվ գործի հսկողը համաշխարհային գիտությունն է:</w:t>
      </w:r>
    </w:p>
    <w:p>
      <w:pPr>
        <w:pStyle w:val="Normal"/>
        <w:ind w:firstLine="426"/>
        <w:jc w:val="both"/>
        <w:rPr>
          <w:rFonts w:ascii="Times Armenian" w:hAnsi="Times Armenian" w:cs="Times Armenian"/>
        </w:rPr>
      </w:pPr>
      <w:r>
        <w:rPr>
          <w:rFonts w:cs="Times Armenian" w:ascii="Times Armenian" w:hAnsi="Times Armenian"/>
          <w:sz w:val="21"/>
          <w:szCs w:val="21"/>
        </w:rPr>
        <w:t>Իրոք, եթե այսօրվա հայաս</w:t>
        <w:softHyphen/>
        <w:t>տանցի մաթեմատիկոսը,   ֆիզիկոսը, քիմի</w:t>
        <w:softHyphen/>
        <w:t>կո</w:t>
        <w:softHyphen/>
        <w:t>սը, կենսաբանը ու առ</w:t>
        <w:softHyphen/>
        <w:t>հասարակ բնագետը արտասահմանի որևէ մի գի</w:t>
        <w:softHyphen/>
        <w:t>տա</w:t>
        <w:softHyphen/>
        <w:t xml:space="preserve">կան ամսագրին կամ ժողովին </w:t>
      </w:r>
      <w:r>
        <w:rPr>
          <w:rFonts w:cs="Times Armenian" w:ascii="Times Armenian" w:hAnsi="Times Armenian"/>
          <w:b/>
          <w:i/>
          <w:sz w:val="21"/>
          <w:szCs w:val="21"/>
        </w:rPr>
        <w:t>հակագիտական</w:t>
      </w:r>
      <w:r>
        <w:rPr>
          <w:rFonts w:cs="Times Armenian" w:ascii="Times Armenian" w:hAnsi="Times Armenian"/>
          <w:sz w:val="21"/>
          <w:szCs w:val="21"/>
        </w:rPr>
        <w:t xml:space="preserve"> հոդված ներկայացնի, ամսա</w:t>
        <w:softHyphen/>
        <w:t>գիրն այդ հոդվածն ուղղակի չի տպի, կամ էլ` ժողովն այդ հոդվածը չի լսի:</w:t>
      </w:r>
    </w:p>
    <w:p>
      <w:pPr>
        <w:pStyle w:val="Normal"/>
        <w:jc w:val="both"/>
        <w:rPr>
          <w:rFonts w:ascii="Times Armenian" w:hAnsi="Times Armenian" w:cs="Times Armenian"/>
        </w:rPr>
      </w:pPr>
      <w:r>
        <w:rPr>
          <w:rFonts w:cs="Times Armenian" w:ascii="Times Armenian" w:hAnsi="Times Armenian"/>
          <w:sz w:val="21"/>
          <w:szCs w:val="21"/>
        </w:rPr>
        <w:t>Կամ էլ, եթե սրանք տպեն ու լսեն, հեղինակն աշխարհով մեկ խայտա</w:t>
        <w:softHyphen/>
        <w:t>ռակ կլինի ու կզրկվի իր «գործերը» տպելու կամ լսել տալու հնարավորու</w:t>
        <w:softHyphen/>
        <w:t>թուն</w:t>
        <w:softHyphen/>
        <w:t>ից:</w:t>
      </w:r>
    </w:p>
    <w:p>
      <w:pPr>
        <w:pStyle w:val="Normal"/>
        <w:ind w:firstLine="426"/>
        <w:jc w:val="both"/>
        <w:rPr>
          <w:rFonts w:ascii="Times Armenian" w:hAnsi="Times Armenian" w:cs="Times Armenian"/>
        </w:rPr>
      </w:pPr>
      <w:r>
        <w:rPr>
          <w:rFonts w:cs="Times Armenian" w:ascii="Times Armenian" w:hAnsi="Times Armenian"/>
          <w:sz w:val="21"/>
          <w:szCs w:val="21"/>
        </w:rPr>
        <w:t xml:space="preserve">Իսկ </w:t>
      </w:r>
      <w:r>
        <w:rPr>
          <w:rFonts w:cs="Times Armenian" w:ascii="Times Armenian" w:hAnsi="Times Armenian"/>
          <w:b/>
          <w:i/>
          <w:sz w:val="21"/>
          <w:szCs w:val="21"/>
        </w:rPr>
        <w:t>մեր լեզվաբաններն ու նաև մեր հասարակագետների (ու նաև գրող</w:t>
        <w:softHyphen/>
        <w:t>ների ու պոետների) մեծագույն մասը, արդեն աս</w:t>
        <w:softHyphen/>
        <w:t>ված ու նաև չասված պատ</w:t>
        <w:softHyphen/>
        <w:t>ճառ</w:t>
        <w:softHyphen/>
        <w:t>ներով, զրկվեցին ու զուրկ են այս համաշխարհային գիտա</w:t>
        <w:softHyphen/>
        <w:t>կան հսկողու</w:t>
        <w:softHyphen/>
        <w:t>թյու</w:t>
        <w:softHyphen/>
        <w:t xml:space="preserve">նից: </w:t>
      </w:r>
      <w:r>
        <w:rPr>
          <w:rFonts w:cs="Times Armenian" w:ascii="Times Armenian" w:hAnsi="Times Armenian"/>
          <w:sz w:val="21"/>
          <w:szCs w:val="21"/>
        </w:rPr>
        <w:t>Մերոնք միմիայն իրար են տպում ու լսում, առանց համաշխարհային որևէ հսկողու</w:t>
        <w:softHyphen/>
        <w:t>թյան:</w:t>
      </w:r>
      <w:r>
        <w:rPr>
          <w:rFonts w:cs="Times Armenian" w:ascii="Times Armenian" w:hAnsi="Times Armenian"/>
          <w:b/>
          <w:i/>
          <w:sz w:val="21"/>
          <w:szCs w:val="21"/>
        </w:rPr>
        <w:t xml:space="preserve"> </w:t>
      </w:r>
    </w:p>
    <w:p>
      <w:pPr>
        <w:pStyle w:val="Normal"/>
        <w:ind w:firstLine="426"/>
        <w:jc w:val="both"/>
        <w:rPr>
          <w:rFonts w:ascii="Times Armenian" w:hAnsi="Times Armenian" w:cs="Times Armenian"/>
        </w:rPr>
      </w:pPr>
      <w:r>
        <w:rPr>
          <w:rFonts w:cs="Times Armenian" w:ascii="Times Armenian" w:hAnsi="Times Armenian"/>
          <w:sz w:val="21"/>
          <w:szCs w:val="21"/>
        </w:rPr>
        <w:t xml:space="preserve">Ու հենց սրա համար է, որ </w:t>
      </w:r>
      <w:r>
        <w:rPr>
          <w:rFonts w:cs="Times Armenian" w:ascii="Times Armenian" w:hAnsi="Times Armenian"/>
          <w:b/>
          <w:i/>
          <w:sz w:val="21"/>
          <w:szCs w:val="21"/>
        </w:rPr>
        <w:t>Հայաստանն այսօր ունի երկու լրիվ ճիշտ հա</w:t>
        <w:softHyphen/>
        <w:t>մա</w:t>
        <w:softHyphen/>
        <w:t>րվող քերակա</w:t>
        <w:softHyphen/>
        <w:t>նություն (կնշանակի` նաև լեզվաբանություն), որոնք ի</w:t>
        <w:softHyphen/>
        <w:t>րար լրի՛վ են հակա</w:t>
        <w:softHyphen/>
        <w:t>սում, իսկ ավելի ճիշտ, իրար լրիվ ժխտում են:</w:t>
      </w:r>
      <w:r>
        <w:rPr>
          <w:rFonts w:cs="Times Armenian" w:ascii="Times Armenian" w:hAnsi="Times Armenian"/>
          <w:sz w:val="21"/>
          <w:szCs w:val="21"/>
        </w:rPr>
        <w:t xml:space="preserve"> </w:t>
      </w:r>
      <w:r>
        <w:rPr>
          <w:rFonts w:cs="Times Armenian" w:ascii="Times Armenian" w:hAnsi="Times Armenian"/>
          <w:b/>
          <w:i/>
          <w:sz w:val="21"/>
          <w:szCs w:val="21"/>
        </w:rPr>
        <w:t>Նման բան չկա համայն աշխարհում:</w:t>
      </w:r>
      <w:r>
        <w:rPr>
          <w:rFonts w:cs="Times Armenian" w:ascii="Times Armenian" w:hAnsi="Times Armenian"/>
          <w:sz w:val="21"/>
          <w:szCs w:val="21"/>
        </w:rPr>
        <w:t xml:space="preserve"> </w:t>
      </w:r>
    </w:p>
    <w:p>
      <w:pPr>
        <w:pStyle w:val="Normal"/>
        <w:ind w:firstLine="426"/>
        <w:jc w:val="both"/>
        <w:rPr>
          <w:rFonts w:ascii="Times Armenian" w:hAnsi="Times Armenian" w:cs="Times Armenian"/>
        </w:rPr>
      </w:pPr>
      <w:r>
        <w:rPr>
          <w:rFonts w:cs="Times Armenian" w:ascii="Times Armenian" w:hAnsi="Times Armenian"/>
          <w:sz w:val="21"/>
          <w:szCs w:val="21"/>
        </w:rPr>
        <w:t>Սրա համար էլ բերել եմ միայն Աճառյանի հավաքած ու արած ստու</w:t>
        <w:softHyphen/>
        <w:t>գա</w:t>
        <w:softHyphen/>
        <w:t>բա</w:t>
        <w:softHyphen/>
        <w:softHyphen/>
        <w:softHyphen/>
        <w:t>նու</w:t>
        <w:softHyphen/>
        <w:t>թյուն</w:t>
        <w:softHyphen/>
        <w:t xml:space="preserve">ները, որովհետև, </w:t>
      </w:r>
      <w:r>
        <w:rPr>
          <w:rFonts w:cs="Times Armenian" w:ascii="Times Armenian" w:hAnsi="Times Armenian"/>
          <w:b/>
          <w:i/>
          <w:sz w:val="21"/>
          <w:szCs w:val="21"/>
        </w:rPr>
        <w:t>իմ կարծիքով (տա աստված, որ այս կար</w:t>
        <w:softHyphen/>
        <w:t>ծի</w:t>
        <w:softHyphen/>
        <w:t>քը սխալ լինի)</w:t>
      </w:r>
      <w:r>
        <w:rPr>
          <w:rFonts w:cs="Times Armenian" w:ascii="Times Armenian" w:hAnsi="Times Armenian"/>
          <w:b/>
          <w:sz w:val="21"/>
          <w:szCs w:val="21"/>
        </w:rPr>
        <w:t>,</w:t>
      </w:r>
      <w:r>
        <w:rPr>
          <w:rFonts w:cs="Times Armenian" w:ascii="Times Armenian" w:hAnsi="Times Armenian"/>
          <w:sz w:val="21"/>
          <w:szCs w:val="21"/>
        </w:rPr>
        <w:t xml:space="preserve"> սրան</w:t>
        <w:softHyphen/>
        <w:t>ցից հետո արվածները նույն գիտական խստու</w:t>
        <w:softHyphen/>
        <w:t>թյունով «թրծված» չեն, ինչքան Աճառ</w:t>
        <w:softHyphen/>
        <w:t>յանի հավաքած</w:t>
        <w:softHyphen/>
        <w:t xml:space="preserve">ներն ու արածները: </w:t>
      </w:r>
    </w:p>
    <w:p>
      <w:pPr>
        <w:pStyle w:val="Normal"/>
        <w:ind w:firstLine="426"/>
        <w:jc w:val="both"/>
        <w:rPr>
          <w:rFonts w:ascii="Times Armenian" w:hAnsi="Times Armenian" w:cs="Times Armenian"/>
        </w:rPr>
      </w:pPr>
      <w:r>
        <w:rPr>
          <w:rFonts w:cs="Times Armenian" w:ascii="Times Armenian" w:hAnsi="Times Armenian"/>
          <w:sz w:val="21"/>
          <w:szCs w:val="21"/>
        </w:rPr>
        <w:t xml:space="preserve">Բայց եթե </w:t>
      </w:r>
      <w:r>
        <w:rPr>
          <w:rFonts w:cs="Times Armenian" w:ascii="Times Armenian" w:hAnsi="Times Armenian"/>
          <w:b/>
          <w:i/>
          <w:sz w:val="21"/>
          <w:szCs w:val="21"/>
        </w:rPr>
        <w:t>Արմատական բառարանից</w:t>
      </w:r>
      <w:r>
        <w:rPr>
          <w:rFonts w:cs="Times Armenian" w:ascii="Times Armenian" w:hAnsi="Times Armenian"/>
          <w:sz w:val="21"/>
          <w:szCs w:val="21"/>
        </w:rPr>
        <w:t xml:space="preserve"> հետո արված ստուգաբանու</w:t>
        <w:softHyphen/>
        <w:t>թյուն</w:t>
        <w:softHyphen/>
        <w:t>նե</w:t>
        <w:softHyphen/>
        <w:t xml:space="preserve">րը նույնիսկ աներկբա լինեն, դրանք </w:t>
      </w:r>
      <w:r>
        <w:rPr>
          <w:rFonts w:cs="Times Armenian" w:ascii="Times Armenian" w:hAnsi="Times Armenian"/>
          <w:b/>
          <w:i/>
          <w:sz w:val="21"/>
          <w:szCs w:val="21"/>
        </w:rPr>
        <w:t>հիմնականում</w:t>
      </w:r>
      <w:r>
        <w:rPr>
          <w:rFonts w:cs="Times Armenian" w:ascii="Times Armenian" w:hAnsi="Times Armenian"/>
          <w:sz w:val="21"/>
          <w:szCs w:val="21"/>
        </w:rPr>
        <w:t xml:space="preserve"> ավելացրած պիտի լի</w:t>
        <w:softHyphen/>
        <w:t xml:space="preserve">նեն միայն բնիկ հայերեն բառերի թիվը, քչացնելով անստույգ բառերի թիվը, իսկ փոխառյալների թիվը թողնելով </w:t>
      </w:r>
      <w:r>
        <w:rPr>
          <w:rFonts w:cs="Times Armenian" w:ascii="Times Armenian" w:hAnsi="Times Armenian"/>
          <w:b/>
          <w:i/>
          <w:sz w:val="21"/>
          <w:szCs w:val="21"/>
        </w:rPr>
        <w:t>համարյա</w:t>
      </w:r>
      <w:r>
        <w:rPr>
          <w:rFonts w:cs="Times Armenian" w:ascii="Times Armenian" w:hAnsi="Times Armenian"/>
          <w:sz w:val="21"/>
          <w:szCs w:val="21"/>
        </w:rPr>
        <w:t xml:space="preserve"> նույնը, </w:t>
      </w:r>
      <w:r>
        <w:rPr>
          <w:rFonts w:cs="Times Armenian" w:ascii="Times Armenian" w:hAnsi="Times Armenian"/>
          <w:b/>
          <w:i/>
          <w:sz w:val="21"/>
          <w:szCs w:val="21"/>
        </w:rPr>
        <w:t>թե չէ` սխալ պիտի հա</w:t>
        <w:softHyphen/>
        <w:t>մարվեր պատմահամեմատական մեթոդն ու ողջ հնդեվրոպագիտու</w:t>
        <w:softHyphen/>
        <w:t>թյունը, ինչն անհնար է,</w:t>
      </w:r>
      <w:r>
        <w:rPr>
          <w:rFonts w:cs="Times Armenian" w:ascii="Times Armenian" w:hAnsi="Times Armenian"/>
          <w:sz w:val="21"/>
          <w:szCs w:val="21"/>
        </w:rPr>
        <w:t xml:space="preserve"> ու ինչը քննարկվող հարցի էությունը չի փոխում:</w:t>
      </w:r>
      <w:r>
        <w:rPr>
          <w:rFonts w:cs="Times Armenian" w:ascii="Times Armenian" w:hAnsi="Times Armenian"/>
          <w:b/>
          <w:i/>
          <w:sz w:val="21"/>
          <w:szCs w:val="21"/>
        </w:rPr>
        <w:t xml:space="preserve"> Ուրեմն, այս ցուցակը «համարյա» լրիվ է:</w:t>
      </w:r>
      <w:r>
        <w:rPr>
          <w:rFonts w:cs="Times Armenian" w:ascii="Times Armenian" w:hAnsi="Times Armenian"/>
          <w:sz w:val="21"/>
          <w:szCs w:val="21"/>
        </w:rPr>
        <w:t xml:space="preserve"> </w:t>
      </w:r>
    </w:p>
    <w:p>
      <w:pPr>
        <w:pStyle w:val="Normal"/>
        <w:ind w:firstLine="426"/>
        <w:jc w:val="both"/>
        <w:rPr>
          <w:rFonts w:ascii="Times Armenian" w:hAnsi="Times Armenian" w:cs="Times Armenian"/>
        </w:rPr>
      </w:pPr>
      <w:r>
        <w:rPr>
          <w:rFonts w:cs="Times Armenian" w:ascii="Times Armenian" w:hAnsi="Times Armenian"/>
          <w:sz w:val="21"/>
          <w:szCs w:val="21"/>
        </w:rPr>
        <w:t>Պիտի հաշվի առնվի մի բան է՛լ; Աճառյանը հավաքել է միայն մեր հին ու ուշ միջնադարյան գրականության ավանդած բառերը (բարբառայիններն ամ</w:t>
        <w:softHyphen/>
        <w:softHyphen/>
        <w:softHyphen/>
        <w:t xml:space="preserve">փոփված են իր </w:t>
      </w:r>
      <w:r>
        <w:rPr>
          <w:rFonts w:cs="Times Armenian" w:ascii="Times Armenian" w:hAnsi="Times Armenian"/>
          <w:b/>
          <w:i/>
          <w:sz w:val="21"/>
          <w:szCs w:val="21"/>
        </w:rPr>
        <w:t>Գավառական բառարանում</w:t>
      </w:r>
      <w:r>
        <w:rPr>
          <w:rFonts w:cs="Times Armenian" w:ascii="Times Armenian" w:hAnsi="Times Armenian"/>
          <w:sz w:val="21"/>
          <w:szCs w:val="21"/>
        </w:rPr>
        <w:t>):</w:t>
      </w:r>
    </w:p>
    <w:p>
      <w:pPr>
        <w:pStyle w:val="Normal"/>
        <w:ind w:firstLine="426"/>
        <w:jc w:val="both"/>
        <w:rPr>
          <w:rFonts w:ascii="Times Armenian" w:hAnsi="Times Armenian" w:cs="Times Armenian"/>
        </w:rPr>
      </w:pPr>
      <w:r>
        <w:rPr>
          <w:rFonts w:cs="Times Armenian" w:ascii="Times Armenian" w:hAnsi="Times Armenian"/>
          <w:sz w:val="21"/>
          <w:szCs w:val="21"/>
        </w:rPr>
        <w:t>Բառերի այս ցուցակը խնամքով է կազմված, բայց պիտի անպայման շեշ</w:t>
        <w:softHyphen/>
        <w:softHyphen/>
        <w:t>տեմ, որ</w:t>
      </w:r>
      <w:r>
        <w:rPr>
          <w:rFonts w:cs="Times Armenian" w:ascii="Times Armenian" w:hAnsi="Times Armenian"/>
          <w:b/>
          <w:i/>
          <w:sz w:val="21"/>
          <w:szCs w:val="21"/>
        </w:rPr>
        <w:t xml:space="preserve"> այս ցուցակը միայն այն բանի համար եմ կազմել, որ լեզվաբա</w:t>
        <w:softHyphen/>
        <w:t>նու</w:t>
        <w:softHyphen/>
        <w:t>թյանն անծանոթ մարդը գոնե մի անգամ տեսնի, թե լեզուներն իրարից ինչ</w:t>
        <w:softHyphen/>
        <w:t>քա՜ն շատ բառ են փոխ առնում, զգուշանա, ու չընկնի զանազան կեղծ «գիտնա</w:t>
        <w:softHyphen/>
        <w:t>կաննե</w:t>
        <w:softHyphen/>
        <w:t>րի» թա</w:t>
        <w:softHyphen/>
        <w:t xml:space="preserve">կարդն ու չհավատա դրանց բարբաջանքներին: </w:t>
      </w:r>
    </w:p>
    <w:p>
      <w:pPr>
        <w:pStyle w:val="Normal"/>
        <w:ind w:firstLine="426"/>
        <w:jc w:val="both"/>
        <w:rPr>
          <w:rFonts w:ascii="Times Armenian" w:hAnsi="Times Armenian" w:cs="Times Armenian"/>
        </w:rPr>
      </w:pPr>
      <w:r>
        <w:rPr>
          <w:rFonts w:cs="Times Armenian" w:ascii="Times Armenian" w:hAnsi="Times Armenian"/>
          <w:sz w:val="21"/>
          <w:szCs w:val="21"/>
        </w:rPr>
        <w:t>Բերված ցուցակից բաց եմ թողել այն բառերը, որոնք մեր նոր գրականու</w:t>
        <w:softHyphen/>
        <w:t xml:space="preserve">թյան մեջ համարյա չեն գործածվել, իսկ հնի մեջ գործածվել են միայն մի քանի անգամ: Օրինակ, </w:t>
      </w:r>
      <w:r>
        <w:rPr>
          <w:rFonts w:cs="Times Armenian" w:ascii="Times Armenian" w:hAnsi="Times Armenian"/>
          <w:b/>
          <w:i/>
          <w:sz w:val="21"/>
          <w:szCs w:val="21"/>
        </w:rPr>
        <w:t>*ասպարիմ</w:t>
      </w:r>
      <w:r>
        <w:rPr>
          <w:rFonts w:cs="Times Armenian" w:ascii="Times Armenian" w:hAnsi="Times Armenian"/>
          <w:sz w:val="21"/>
          <w:szCs w:val="21"/>
        </w:rPr>
        <w:t xml:space="preserve"> </w:t>
      </w:r>
      <w:r>
        <w:rPr>
          <w:rFonts w:cs="Times Armenian" w:ascii="Times Armenian" w:hAnsi="Times Armenian"/>
          <w:i/>
          <w:sz w:val="21"/>
          <w:szCs w:val="21"/>
        </w:rPr>
        <w:t>(խոտի տեսակ)</w:t>
      </w:r>
      <w:r>
        <w:rPr>
          <w:rFonts w:cs="Times Armenian" w:ascii="Times Armenian" w:hAnsi="Times Armenian"/>
          <w:b/>
          <w:i/>
          <w:sz w:val="21"/>
          <w:szCs w:val="21"/>
        </w:rPr>
        <w:t>, *գզմազ</w:t>
      </w:r>
      <w:r>
        <w:rPr>
          <w:rFonts w:cs="Times Armenian" w:ascii="Times Armenian" w:hAnsi="Times Armenian"/>
          <w:sz w:val="21"/>
          <w:szCs w:val="21"/>
        </w:rPr>
        <w:t xml:space="preserve"> (</w:t>
      </w:r>
      <w:r>
        <w:rPr>
          <w:rFonts w:cs="Times Armenian" w:ascii="Times Armenian" w:hAnsi="Times Armenian"/>
          <w:i/>
          <w:sz w:val="21"/>
          <w:szCs w:val="21"/>
        </w:rPr>
        <w:t>մոշ</w:t>
      </w:r>
      <w:r>
        <w:rPr>
          <w:rFonts w:cs="Times Armenian" w:ascii="Times Armenian" w:hAnsi="Times Armenian"/>
          <w:sz w:val="21"/>
          <w:szCs w:val="21"/>
        </w:rPr>
        <w:t>), ևն, ևն:</w:t>
      </w:r>
    </w:p>
    <w:p>
      <w:pPr>
        <w:pStyle w:val="Normal"/>
        <w:ind w:firstLine="426"/>
        <w:jc w:val="both"/>
        <w:rPr>
          <w:rFonts w:ascii="Times Armenian" w:hAnsi="Times Armenian" w:cs="Times Armenian"/>
        </w:rPr>
      </w:pPr>
      <w:r>
        <w:rPr>
          <w:rFonts w:eastAsia="Times Armenian" w:cs="Times Armenian" w:ascii="Times Armenian" w:hAnsi="Times Armenian"/>
          <w:sz w:val="21"/>
          <w:szCs w:val="21"/>
        </w:rPr>
        <w:t xml:space="preserve"> </w:t>
      </w:r>
      <w:r>
        <w:rPr>
          <w:rFonts w:cs="Times Armenian" w:ascii="Times Armenian" w:hAnsi="Times Armenian"/>
          <w:sz w:val="21"/>
          <w:szCs w:val="21"/>
        </w:rPr>
        <w:t>Բայց եթե բառն ինչ որ իմաստով հետա</w:t>
        <w:softHyphen/>
        <w:t>քրքիր է, օրինակ, պահպանվել է իմ իմացած բարբառներում, չնայած գրքերի մեջ շատ քիչ է գործ</w:t>
        <w:softHyphen/>
        <w:t>ածվել կամ չի գործած</w:t>
        <w:softHyphen/>
        <w:t xml:space="preserve">վել, բերել եմ: </w:t>
      </w:r>
    </w:p>
    <w:p>
      <w:pPr>
        <w:pStyle w:val="Normal"/>
        <w:ind w:firstLine="426"/>
        <w:jc w:val="both"/>
        <w:rPr>
          <w:rFonts w:ascii="Times Armenian" w:hAnsi="Times Armenian" w:cs="Times Armenian"/>
        </w:rPr>
      </w:pPr>
      <w:r>
        <w:rPr>
          <w:rFonts w:cs="Times Armenian" w:ascii="Times Armenian" w:hAnsi="Times Armenian"/>
          <w:sz w:val="21"/>
          <w:szCs w:val="21"/>
        </w:rPr>
        <w:t xml:space="preserve">Իմիջիայլոց, երբեմն ասում են, թե </w:t>
      </w:r>
      <w:r>
        <w:rPr>
          <w:rFonts w:cs="Times Armenian" w:ascii="Times Armenian" w:hAnsi="Times Armenian"/>
          <w:b/>
          <w:i/>
          <w:sz w:val="21"/>
          <w:szCs w:val="21"/>
        </w:rPr>
        <w:t>մեր բարբառների գործածած բառե</w:t>
        <w:softHyphen/>
        <w:t>րից շատերը փո</w:t>
        <w:softHyphen/>
        <w:t>խա</w:t>
        <w:softHyphen/>
        <w:t>ռու</w:t>
        <w:softHyphen/>
        <w:t>թյուն</w:t>
        <w:softHyphen/>
        <w:t>ներ են թուրքերենից: Սա սխալ է: Թուրքերենից փոխառություն այսօր շատ քիչ ունենք: Ու ես այս ցու</w:t>
        <w:softHyphen/>
        <w:t>ցա</w:t>
        <w:softHyphen/>
        <w:t>կի թուրքերենից ար</w:t>
        <w:softHyphen/>
        <w:t>ված փոխառություն</w:t>
        <w:softHyphen/>
        <w:t>ներն առանձին դրել եմ ցուցակի վերջը:</w:t>
      </w:r>
    </w:p>
    <w:p>
      <w:pPr>
        <w:pStyle w:val="Normal"/>
        <w:ind w:firstLine="426"/>
        <w:jc w:val="both"/>
        <w:rPr>
          <w:rFonts w:ascii="Times Armenian" w:hAnsi="Times Armenian" w:cs="Times Armenian"/>
        </w:rPr>
      </w:pPr>
      <w:r>
        <w:rPr>
          <w:rFonts w:cs="Times Armenian" w:ascii="Times Armenian" w:hAnsi="Times Armenian"/>
          <w:sz w:val="21"/>
          <w:szCs w:val="21"/>
        </w:rPr>
        <w:t xml:space="preserve">Բառերի մեծ մասի այսօր չգործածվող կամ քիչ գործածվող իմաստներն ու դրանց «ճյուղերը», այսինքն, բառաբարդությունները, դրել եմ փակագծերի մեջ, որ կարդացողն իմանա, որ այդ իմաստները շատ անգամ փոփոխական են ու հաճախ մաշվում հնանում են, ու մեկ-մեկ էլ` նոր իմաստներ են ծլում բսնում: </w:t>
      </w:r>
    </w:p>
    <w:p>
      <w:pPr>
        <w:pStyle w:val="Normal"/>
        <w:ind w:firstLine="426"/>
        <w:jc w:val="both"/>
        <w:rPr>
          <w:rFonts w:ascii="Times Armenian" w:hAnsi="Times Armenian" w:cs="Times Armenian"/>
        </w:rPr>
      </w:pPr>
      <w:r>
        <w:rPr>
          <w:rFonts w:cs="Times Armenian" w:ascii="Times Armenian" w:hAnsi="Times Armenian"/>
          <w:sz w:val="21"/>
          <w:szCs w:val="21"/>
        </w:rPr>
        <w:t xml:space="preserve">Ուրեմն, </w:t>
      </w:r>
      <w:r>
        <w:rPr>
          <w:rFonts w:cs="Times Armenian" w:ascii="Times Armenian" w:hAnsi="Times Armenian"/>
          <w:b/>
          <w:i/>
          <w:sz w:val="21"/>
          <w:szCs w:val="21"/>
        </w:rPr>
        <w:t>սա հայերենի փոխ առած բառերի մի փոքրիկ բացատրական բառարան է, ինչը երևի շատ օգտակար լինի նաև ընդունելության քննություն</w:t>
        <w:softHyphen/>
        <w:t>ներին պատրաստվող աշակերտներին ու ուսուցիչներին, ու առհասարակ` հայ ընթերցողին:</w:t>
      </w:r>
    </w:p>
    <w:p>
      <w:pPr>
        <w:pStyle w:val="Normal"/>
        <w:ind w:firstLine="426"/>
        <w:jc w:val="both"/>
        <w:rPr>
          <w:rFonts w:ascii="Times Armenian" w:hAnsi="Times Armenian" w:cs="Times Armenian"/>
        </w:rPr>
      </w:pPr>
      <w:r>
        <w:rPr>
          <w:rFonts w:cs="Times Armenian" w:ascii="Times Armenian" w:hAnsi="Times Armenian"/>
          <w:sz w:val="21"/>
          <w:szCs w:val="21"/>
        </w:rPr>
        <w:t>Այս հարցում երևի այնքան էլ հետևողական չեմ, (ինչպես որ, երևի մի քիչ, (շատ քիչ) հետևողական չեմ բառերի ընտրու</w:t>
        <w:softHyphen/>
        <w:t>թյան հարցում), որովհետև ղեկավարվել եմ (հազվադեպ) ի՛մ ճաշակով միայն, բայց կարծում եմ, որ նույ</w:t>
        <w:softHyphen/>
        <w:t>ն</w:t>
        <w:softHyphen/>
        <w:softHyphen/>
        <w:t>իսկ այս փոքր-ինչ «քմահաճ» ընտրանքն էլ կհետաքրքրի կարդացողին:</w:t>
      </w:r>
    </w:p>
    <w:p>
      <w:pPr>
        <w:pStyle w:val="Normal"/>
        <w:ind w:firstLine="426"/>
        <w:jc w:val="both"/>
        <w:rPr>
          <w:rFonts w:ascii="Times Armenian" w:hAnsi="Times Armenian" w:cs="Times Armenian"/>
        </w:rPr>
      </w:pPr>
      <w:r>
        <w:rPr>
          <w:rFonts w:cs="Times Armenian" w:ascii="Times Armenian" w:hAnsi="Times Armenian"/>
          <w:sz w:val="21"/>
          <w:szCs w:val="21"/>
        </w:rPr>
        <w:t xml:space="preserve">Էլի՛ եմ ասում, չնայած այս բառերը բնիկ չեն, միևնույնն է, </w:t>
      </w:r>
      <w:r>
        <w:rPr>
          <w:rFonts w:cs="Times Armenian" w:ascii="Times Armenian" w:hAnsi="Times Armenian"/>
          <w:b/>
          <w:i/>
          <w:sz w:val="21"/>
          <w:szCs w:val="21"/>
        </w:rPr>
        <w:t>հայերեն են:</w:t>
      </w:r>
      <w:r>
        <w:rPr>
          <w:rFonts w:cs="Times Armenian" w:ascii="Times Armenian" w:hAnsi="Times Armenian"/>
          <w:sz w:val="21"/>
          <w:szCs w:val="21"/>
        </w:rPr>
        <w:t xml:space="preserve"> Կարծում եմ, որ այս բառերի ցուցակը շատ է պետք, որովհետեվ </w:t>
      </w:r>
      <w:r>
        <w:rPr>
          <w:rFonts w:cs="Times Armenian" w:ascii="Times Armenian" w:hAnsi="Times Armenian"/>
          <w:b/>
          <w:i/>
          <w:sz w:val="21"/>
          <w:szCs w:val="21"/>
        </w:rPr>
        <w:t>շատ-շա</w:t>
        <w:softHyphen/>
        <w:t>տե</w:t>
        <w:softHyphen/>
        <w:t>րը, միամիտ-միամիտ, մտածում են, թե սրանք բնիկ հա</w:t>
        <w:softHyphen/>
        <w:t>յերեն են, այսինքն, սրանք իբր միայն հայերի ստեղծածն են:</w:t>
      </w:r>
    </w:p>
    <w:p>
      <w:pPr>
        <w:pStyle w:val="Normal"/>
        <w:ind w:firstLine="426"/>
        <w:jc w:val="center"/>
        <w:rPr>
          <w:rFonts w:ascii="Times Armenian" w:hAnsi="Times Armenian" w:cs="Times Armenian"/>
        </w:rPr>
      </w:pPr>
      <w:r>
        <w:rPr>
          <w:rFonts w:cs="Times Armenian" w:ascii="Times Armenian" w:hAnsi="Times Armenian"/>
          <w:sz w:val="21"/>
          <w:szCs w:val="21"/>
        </w:rPr>
        <w:t>***</w:t>
      </w:r>
    </w:p>
    <w:p>
      <w:pPr>
        <w:pStyle w:val="Normal"/>
        <w:ind w:firstLine="426"/>
        <w:jc w:val="both"/>
        <w:rPr>
          <w:rFonts w:ascii="Times Armenian" w:hAnsi="Times Armenian" w:cs="Times Armenian"/>
        </w:rPr>
      </w:pPr>
      <w:r>
        <w:rPr>
          <w:rFonts w:cs="Times Armenian" w:ascii="Times Armenian" w:hAnsi="Times Armenian"/>
          <w:sz w:val="21"/>
          <w:szCs w:val="21"/>
        </w:rPr>
        <w:t>Եթե բառի վրա ձախից աստղանիշ կա (</w:t>
      </w:r>
      <w:r>
        <w:rPr>
          <w:rFonts w:cs="Times Armenian" w:ascii="Times Armenian" w:hAnsi="Times Armenian"/>
          <w:b/>
          <w:i/>
          <w:sz w:val="21"/>
          <w:szCs w:val="21"/>
        </w:rPr>
        <w:t>*</w:t>
      </w:r>
      <w:r>
        <w:rPr>
          <w:rFonts w:cs="Times Armenian" w:ascii="Times Armenian" w:hAnsi="Times Armenian"/>
          <w:sz w:val="21"/>
          <w:szCs w:val="21"/>
        </w:rPr>
        <w:t>), այդ բառը փո</w:t>
        <w:softHyphen/>
        <w:t>խա</w:t>
        <w:softHyphen/>
        <w:softHyphen/>
        <w:t>ռու</w:t>
        <w:softHyphen/>
        <w:t>թյուն է իրանական լեզուներից, խաչը (</w:t>
      </w:r>
      <w:r>
        <w:rPr>
          <w:rFonts w:cs="Times Armenian" w:ascii="Times Armenian" w:hAnsi="Times Armenian"/>
          <w:b/>
          <w:i/>
          <w:sz w:val="21"/>
          <w:szCs w:val="21"/>
          <w:vertAlign w:val="superscript"/>
        </w:rPr>
        <w:t>+</w:t>
      </w:r>
      <w:r>
        <w:rPr>
          <w:rFonts w:cs="Times Armenian" w:ascii="Times Armenian" w:hAnsi="Times Armenian"/>
          <w:sz w:val="21"/>
          <w:szCs w:val="21"/>
        </w:rPr>
        <w:t>) նշանակում է փոխառություն սեմականնե</w:t>
        <w:softHyphen/>
        <w:t>րից, փոքր օղակը՝ (</w:t>
      </w:r>
      <w:r>
        <w:rPr>
          <w:rFonts w:cs="Times Armenian" w:ascii="Times Armenian" w:hAnsi="Times Armenian"/>
          <w:b/>
          <w:i/>
          <w:sz w:val="21"/>
          <w:szCs w:val="21"/>
          <w:vertAlign w:val="superscript"/>
        </w:rPr>
        <w:t>o</w:t>
      </w:r>
      <w:r>
        <w:rPr>
          <w:rFonts w:cs="Times Armenian" w:ascii="Times Armenian" w:hAnsi="Times Armenian"/>
          <w:sz w:val="21"/>
          <w:szCs w:val="21"/>
        </w:rPr>
        <w:t>) հունականից, «</w:t>
      </w:r>
      <w:r>
        <w:rPr>
          <w:rFonts w:cs="Times Armenian" w:ascii="Times Armenian" w:hAnsi="Times Armenian"/>
          <w:b/>
          <w:i/>
          <w:sz w:val="21"/>
          <w:szCs w:val="21"/>
          <w:vertAlign w:val="superscript"/>
        </w:rPr>
        <w:t>թ</w:t>
      </w:r>
      <w:r>
        <w:rPr>
          <w:rFonts w:cs="Times Armenian" w:ascii="Times Armenian" w:hAnsi="Times Armenian"/>
          <w:sz w:val="21"/>
          <w:szCs w:val="21"/>
        </w:rPr>
        <w:t>»-տառը՝ թուրք-թաթարականից, «</w:t>
      </w:r>
      <w:r>
        <w:rPr>
          <w:rFonts w:cs="Times Armenian" w:ascii="Times Armenian" w:hAnsi="Times Armenian"/>
          <w:b/>
          <w:i/>
          <w:sz w:val="21"/>
          <w:szCs w:val="21"/>
          <w:vertAlign w:val="superscript"/>
        </w:rPr>
        <w:t>կ</w:t>
      </w:r>
      <w:r>
        <w:rPr>
          <w:rFonts w:cs="Times Armenian" w:ascii="Times Armenian" w:hAnsi="Times Armenian"/>
          <w:sz w:val="21"/>
          <w:szCs w:val="21"/>
        </w:rPr>
        <w:t>» տա</w:t>
        <w:softHyphen/>
        <w:softHyphen/>
        <w:t>ռը՝ կովկաս</w:t>
        <w:softHyphen/>
        <w:t>յաններից, «</w:t>
      </w:r>
      <w:r>
        <w:rPr>
          <w:rFonts w:cs="Times Armenian" w:ascii="Times Armenian" w:hAnsi="Times Armenian"/>
          <w:b/>
          <w:i/>
          <w:sz w:val="21"/>
          <w:szCs w:val="21"/>
          <w:vertAlign w:val="superscript"/>
        </w:rPr>
        <w:t>լ</w:t>
      </w:r>
      <w:r>
        <w:rPr>
          <w:rFonts w:cs="Times Armenian" w:ascii="Times Armenian" w:hAnsi="Times Armenian"/>
          <w:sz w:val="21"/>
          <w:szCs w:val="21"/>
        </w:rPr>
        <w:t>»-ն` լատիներենից:  Իսկ եթե բառի վրա ձախից կա միանգամից երկու նշան, օրի</w:t>
        <w:softHyphen/>
        <w:t xml:space="preserve">նակ, </w:t>
      </w: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մղոն, </w:t>
      </w:r>
      <w:r>
        <w:rPr>
          <w:rFonts w:cs="Times Armenian" w:ascii="Times Armenian" w:hAnsi="Times Armenian"/>
          <w:sz w:val="21"/>
          <w:szCs w:val="21"/>
        </w:rPr>
        <w:t>նշանակում է, որ հայերենը բա</w:t>
        <w:softHyphen/>
        <w:t>ռը վերցրել է ձախ նշանի լեզվից (այս օրինակում` հունարենից), իսկ ձախ նշանի լեզուն էլ` աջի</w:t>
        <w:softHyphen/>
        <w:t>նից (այստեղ` լատիներենից):</w:t>
      </w:r>
    </w:p>
    <w:p>
      <w:pPr>
        <w:pStyle w:val="Normal"/>
        <w:ind w:firstLine="426"/>
        <w:jc w:val="both"/>
        <w:rPr>
          <w:rFonts w:ascii="Times Armenian" w:hAnsi="Times Armenian" w:cs="Times Armenian"/>
        </w:rPr>
      </w:pPr>
      <w:r>
        <w:rPr>
          <w:rFonts w:cs="Times Armenian" w:ascii="Times Armenian" w:hAnsi="Times Armenian"/>
          <w:sz w:val="21"/>
          <w:szCs w:val="21"/>
        </w:rPr>
        <w:t>Չակերտ շատ քիչ եմ գործածում. փոխարենը` տառերը թեքում եմ: Բա</w:t>
        <w:softHyphen/>
        <w:t>ռե</w:t>
        <w:softHyphen/>
        <w:t>րի գրաբարյան գրությանը զուգահեռ` տալիս եմ այսօրվա ուղղագրու</w:t>
        <w:softHyphen/>
        <w:t>թյունը (նույնիսկ եթե սա Աճառյանի բառարանում չկա), ինչը գրաբարյանից բաժանում եմ գծիկով: Աճառյանի բառարանից շեղում չունեմ, ինչը , իհարկե, ստուգե</w:t>
      </w:r>
      <w:r>
        <w:rPr>
          <w:rFonts w:cs="Times Armenian" w:ascii="Times Armenian" w:hAnsi="Times Armenian"/>
          <w:color w:val="000000"/>
          <w:sz w:val="21"/>
          <w:szCs w:val="21"/>
        </w:rPr>
        <w:t>լի է, իսկ եթե մեկ-մեկ ի՛մ կարծիքն եմ ասում, դնում եմ անուն ազգան</w:t>
        <w:softHyphen/>
        <w:t>վանս սկզբնատառերը` – Մ. Հ.:</w:t>
      </w:r>
    </w:p>
    <w:p>
      <w:pPr>
        <w:pStyle w:val="TextBodyIndent"/>
        <w:spacing w:lineRule="auto" w:line="240"/>
        <w:ind w:firstLine="360"/>
        <w:jc w:val="both"/>
        <w:rPr>
          <w:rFonts w:ascii="Times Armenian" w:hAnsi="Times Armenian" w:cs="Times Armenian"/>
        </w:rPr>
      </w:pPr>
      <w:r>
        <w:rPr>
          <w:rFonts w:cs="Times Armenian" w:ascii="Times Armenian" w:hAnsi="Times Armenian"/>
          <w:color w:val="000000"/>
          <w:sz w:val="21"/>
          <w:szCs w:val="21"/>
        </w:rPr>
        <w:t>Ովքեր այս բառերի մասին ավելի մանրամասն ու գիտական տեղե</w:t>
        <w:softHyphen/>
        <w:t>կություն են ուզում, թող նայեն Աճառյանի նշված բառարանը: Խորհուրդ եմ տալիս` կարդացեք այդ բառարանի 1-ին հատորի  ողջ առաջաբանը, 4-րդ հատորի հավելվածն ու բառարանի երկու-երեք ընդարձակ բառահոդված:</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color w:val="000000"/>
          <w:sz w:val="21"/>
          <w:szCs w:val="21"/>
        </w:rPr>
        <w:t>Այս բառացուցակից հետո բերել եմ արդեն վաղուց հայացած ա՛յն բա</w:t>
        <w:softHyphen/>
        <w:t>ռերի մի խիստ թերի ցուցակ, որոնք այսօր համարվում են «գռեհիկ» ու «փողո</w:t>
        <w:softHyphen/>
        <w:t>ցա</w:t>
        <w:softHyphen/>
        <w:t>յին» ու «զզվելի», չնայած` բոլորս ենք դրանք անընդհատ գործածում:</w:t>
      </w:r>
    </w:p>
    <w:p>
      <w:pPr>
        <w:pStyle w:val="TextBodyIndent"/>
        <w:spacing w:lineRule="auto" w:line="240"/>
        <w:ind w:firstLine="360"/>
        <w:jc w:val="both"/>
        <w:rPr>
          <w:rFonts w:ascii="Times Armenian" w:hAnsi="Times Armenian" w:cs="Times Armenian"/>
        </w:rPr>
      </w:pPr>
      <w:r>
        <w:rPr>
          <w:rFonts w:cs="Times Armenian" w:ascii="Times Armenian" w:hAnsi="Times Armenian"/>
          <w:b w:val="false"/>
          <w:i w:val="false"/>
          <w:color w:val="000000"/>
          <w:sz w:val="21"/>
          <w:szCs w:val="21"/>
        </w:rPr>
        <w:t>Այս բառերից հրաժարվելը նույնն է, ինչ որ Մաշտոցը հրաժարվեր ներքե</w:t>
        <w:softHyphen/>
        <w:t>վի ցուցակի փոխառյալ բառերից: Եթե Մաշտոցին մեկն այսպիսի առաջար</w:t>
        <w:softHyphen/>
        <w:t>կու</w:t>
        <w:softHyphen/>
        <w:t>թյուն աներ, Մաշտոցն ամենաքիչը կծիծաղեր ու կմտածեր, որ առաջարկ անողը տգետի մեկն է, կամ էլ` գիժ է, որովհետև առանց այդ փոխառյալ բա</w:t>
        <w:softHyphen/>
        <w:t>ռե</w:t>
        <w:softHyphen/>
        <w:t>րի` Ս. Գրքի թարգմանությունն անհնար կլիներ:</w:t>
      </w:r>
    </w:p>
    <w:p>
      <w:pPr>
        <w:pStyle w:val="TextBodyIndent"/>
        <w:spacing w:lineRule="auto" w:line="240"/>
        <w:jc w:val="both"/>
        <w:rPr>
          <w:rFonts w:ascii="Times Armenian" w:hAnsi="Times Armenian" w:cs="Times Armenian"/>
        </w:rPr>
      </w:pPr>
      <w:r>
        <w:rPr>
          <w:rFonts w:cs="Times Armenian" w:ascii="Times Armenian" w:hAnsi="Times Armenian"/>
          <w:b w:val="false"/>
          <w:i w:val="false"/>
          <w:color w:val="FF6600"/>
          <w:sz w:val="21"/>
          <w:szCs w:val="21"/>
        </w:rPr>
      </w:r>
    </w:p>
    <w:p>
      <w:pPr>
        <w:pStyle w:val="Heading3"/>
        <w:numPr>
          <w:ilvl w:val="0"/>
          <w:numId w:val="0"/>
        </w:numPr>
        <w:ind w:start="288" w:hanging="0"/>
        <w:rPr>
          <w:rFonts w:ascii="Times Armenian" w:hAnsi="Times Armenian" w:cs="Times Armenian"/>
        </w:rPr>
      </w:pPr>
      <w:r>
        <w:rPr>
          <w:rFonts w:cs="Times Armenian" w:ascii="Times Armenian" w:hAnsi="Times Armenian"/>
          <w:b/>
          <w:bCs w:val="false"/>
          <w:color w:val="FF6600"/>
          <w:sz w:val="21"/>
          <w:szCs w:val="21"/>
        </w:rPr>
      </w:r>
    </w:p>
    <w:p>
      <w:pPr>
        <w:pStyle w:val="Heading3"/>
        <w:numPr>
          <w:ilvl w:val="0"/>
          <w:numId w:val="0"/>
        </w:numPr>
        <w:ind w:start="288" w:hanging="0"/>
        <w:jc w:val="center"/>
        <w:rPr>
          <w:rFonts w:ascii="Times Armenian" w:hAnsi="Times Armenian" w:cs="Times Armenian"/>
        </w:rPr>
      </w:pPr>
      <w:bookmarkStart w:id="135" w:name="__RefHeading___Toc409540450"/>
      <w:bookmarkEnd w:id="135"/>
      <w:r>
        <w:rPr>
          <w:rFonts w:cs="Times Armenian" w:ascii="Times Armenian" w:hAnsi="Times Armenian"/>
        </w:rPr>
        <w:t>13.3</w:t>
      </w:r>
      <w:r>
        <w:rPr>
          <w:rFonts w:cs="Times Armenian" w:ascii="Times Armenian" w:hAnsi="Times Armenian"/>
          <w:szCs w:val="16"/>
        </w:rPr>
        <w:t xml:space="preserve"> </w:t>
      </w:r>
      <w:r>
        <w:rPr>
          <w:rFonts w:cs="Times Armenian" w:ascii="Times Armenian" w:hAnsi="Times Armenian"/>
        </w:rPr>
        <w:t>ՀԱՅԵՐԵՆԻ ՓՈԽԱՌՅԱԼ ԱՐՄԱՏՆԵՐԸ</w:t>
      </w:r>
    </w:p>
    <w:p>
      <w:pPr>
        <w:pStyle w:val="Heading3"/>
        <w:numPr>
          <w:ilvl w:val="0"/>
          <w:numId w:val="0"/>
        </w:numPr>
        <w:ind w:start="288" w:hanging="0"/>
        <w:jc w:val="center"/>
        <w:rPr>
          <w:rFonts w:ascii="Times Armenian" w:hAnsi="Times Armenian" w:cs="Times Armenian"/>
        </w:rPr>
      </w:pPr>
      <w:bookmarkStart w:id="136" w:name="__RefHeading___Toc409540451"/>
      <w:bookmarkEnd w:id="136"/>
      <w:r>
        <w:rPr>
          <w:rFonts w:cs="Times Armenian" w:ascii="Times Armenian" w:hAnsi="Times Armenian"/>
        </w:rPr>
        <w:t>ԸՍՏ ՀՐ. ԱՃԱՌՅԱՆԻ</w:t>
      </w:r>
    </w:p>
    <w:p>
      <w:pPr>
        <w:pStyle w:val="Normal"/>
        <w:ind w:firstLine="426"/>
        <w:jc w:val="both"/>
        <w:rPr>
          <w:rFonts w:ascii="Times Armenian" w:hAnsi="Times Armenian" w:cs="Times Armenian"/>
        </w:rPr>
      </w:pPr>
      <w:r>
        <w:rPr>
          <w:rFonts w:cs="Times Armenian" w:ascii="Times Armenian" w:hAnsi="Times Armenian"/>
          <w:bCs w:val="false"/>
          <w:sz w:val="21"/>
          <w:szCs w:val="21"/>
        </w:rPr>
      </w:r>
    </w:p>
    <w:p>
      <w:pPr>
        <w:pStyle w:val="Normal"/>
        <w:ind w:firstLine="426"/>
        <w:jc w:val="center"/>
        <w:rPr>
          <w:rFonts w:ascii="Times Armenian" w:hAnsi="Times Armenian" w:cs="Times Armenian"/>
        </w:rPr>
      </w:pPr>
      <w:r>
        <w:rPr>
          <w:rFonts w:cs="Times Armenian" w:ascii="Times Armenian" w:hAnsi="Times Armenian"/>
          <w:b/>
          <w:i/>
          <w:sz w:val="21"/>
          <w:szCs w:val="21"/>
        </w:rPr>
        <w:t>ա</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 xml:space="preserve">օ+ </w:t>
      </w:r>
      <w:r>
        <w:rPr>
          <w:rFonts w:cs="Times Armenian" w:ascii="Times Armenian" w:hAnsi="Times Armenian"/>
          <w:b/>
          <w:i/>
          <w:sz w:val="21"/>
          <w:szCs w:val="21"/>
        </w:rPr>
        <w:t xml:space="preserve">աբբա-աբբայ </w:t>
      </w:r>
      <w:r>
        <w:rPr>
          <w:rFonts w:cs="Times Armenian" w:ascii="Times Armenian" w:hAnsi="Times Armenian"/>
          <w:sz w:val="21"/>
          <w:szCs w:val="21"/>
        </w:rPr>
        <w:t xml:space="preserve">(սկզբում` </w:t>
      </w:r>
      <w:r>
        <w:rPr>
          <w:rFonts w:cs="Times Armenian" w:ascii="Times Armenian" w:hAnsi="Times Armenian"/>
          <w:i/>
          <w:sz w:val="21"/>
          <w:szCs w:val="21"/>
        </w:rPr>
        <w:t>հայր, Երկնային Հայր;</w:t>
      </w:r>
      <w:r>
        <w:rPr>
          <w:rFonts w:cs="Times Armenian" w:ascii="Times Armenian" w:hAnsi="Times Armenian"/>
          <w:sz w:val="21"/>
          <w:szCs w:val="21"/>
        </w:rPr>
        <w:t xml:space="preserve"> հետո` </w:t>
      </w:r>
      <w:r>
        <w:rPr>
          <w:rFonts w:cs="Times Armenian" w:ascii="Times Armenian" w:hAnsi="Times Armenian"/>
          <w:i/>
          <w:sz w:val="21"/>
          <w:szCs w:val="21"/>
        </w:rPr>
        <w:t>վանահայր, վանական;</w:t>
      </w:r>
      <w:r>
        <w:rPr>
          <w:rFonts w:cs="Times Armenian" w:ascii="Times Armenian" w:hAnsi="Times Armenian"/>
          <w:sz w:val="21"/>
          <w:szCs w:val="21"/>
        </w:rPr>
        <w:t xml:space="preserve"> արաբերեն` </w:t>
      </w:r>
      <w:r>
        <w:rPr>
          <w:rFonts w:cs="Times Armenian" w:ascii="Times Armenian" w:hAnsi="Times Armenian"/>
          <w:i/>
          <w:sz w:val="21"/>
          <w:szCs w:val="21"/>
        </w:rPr>
        <w:t>Աբու-լը-Ալա = Բարձունքների Հայր</w:t>
      </w:r>
      <w:r>
        <w:rPr>
          <w:rFonts w:cs="Times Armenian" w:ascii="Times Armenian" w:hAnsi="Times Armenian"/>
          <w:sz w:val="21"/>
          <w:szCs w:val="21"/>
        </w:rPr>
        <w:t>),</w:t>
      </w:r>
      <w:r>
        <w:rPr>
          <w:rFonts w:cs="Times Armenian" w:ascii="Times Armenian" w:hAnsi="Times Armenian"/>
          <w:b/>
          <w:i/>
          <w:sz w:val="21"/>
          <w:szCs w:val="21"/>
          <w:vertAlign w:val="superscript"/>
        </w:rPr>
        <w:t xml:space="preserve"> +</w:t>
      </w:r>
      <w:r>
        <w:rPr>
          <w:rFonts w:cs="Times Armenian" w:ascii="Times Armenian" w:hAnsi="Times Armenian"/>
          <w:b/>
          <w:i/>
          <w:sz w:val="21"/>
          <w:szCs w:val="21"/>
        </w:rPr>
        <w:t>աբեղայ-աբեղա</w:t>
      </w:r>
      <w:r>
        <w:rPr>
          <w:rFonts w:cs="Times Armenian" w:ascii="Times Armenian" w:hAnsi="Times Armenian"/>
          <w:sz w:val="21"/>
          <w:szCs w:val="21"/>
        </w:rPr>
        <w:t xml:space="preserve"> (</w:t>
      </w:r>
      <w:r>
        <w:rPr>
          <w:rFonts w:cs="Times Armenian" w:ascii="Times Armenian" w:hAnsi="Times Armenian"/>
          <w:i/>
          <w:sz w:val="21"/>
          <w:szCs w:val="21"/>
        </w:rPr>
        <w:t>վանական, կուսակրոն;</w:t>
      </w:r>
      <w:r>
        <w:rPr>
          <w:rFonts w:cs="Times Armenian" w:ascii="Times Armenian" w:hAnsi="Times Armenian"/>
          <w:sz w:val="21"/>
          <w:szCs w:val="21"/>
        </w:rPr>
        <w:t xml:space="preserve"> ասորերեն նշանակում էր`</w:t>
      </w:r>
      <w:r>
        <w:rPr>
          <w:rFonts w:cs="Times Armenian" w:ascii="Times Armenian" w:hAnsi="Times Armenian"/>
          <w:i/>
          <w:sz w:val="21"/>
          <w:szCs w:val="21"/>
        </w:rPr>
        <w:t xml:space="preserve"> տխուր, տրտում</w:t>
      </w:r>
      <w:r>
        <w:rPr>
          <w:rFonts w:cs="Times Armenian" w:ascii="Times Armenian" w:hAnsi="Times Armenian"/>
          <w:sz w:val="21"/>
          <w:szCs w:val="21"/>
        </w:rPr>
        <w:t>)</w:t>
      </w:r>
      <w:r>
        <w:rPr>
          <w:rFonts w:cs="Times Armenian" w:ascii="Times Armenian" w:hAnsi="Times Armenian"/>
          <w:i/>
          <w:sz w:val="21"/>
          <w:szCs w:val="21"/>
        </w:rPr>
        <w:t>,</w:t>
      </w:r>
      <w:r>
        <w:rPr>
          <w:rFonts w:cs="Times Armenian" w:ascii="Times Armenian" w:hAnsi="Times Armenian"/>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ագարակ</w:t>
      </w:r>
      <w:r>
        <w:rPr>
          <w:rFonts w:cs="Times Armenian" w:ascii="Times Armenian" w:hAnsi="Times Armenian"/>
          <w:sz w:val="21"/>
          <w:szCs w:val="21"/>
        </w:rPr>
        <w:t xml:space="preserve"> (</w:t>
      </w:r>
      <w:r>
        <w:rPr>
          <w:rFonts w:cs="Times Armenian" w:ascii="Times Armenian" w:hAnsi="Times Armenian"/>
          <w:i/>
          <w:sz w:val="21"/>
          <w:szCs w:val="21"/>
        </w:rPr>
        <w:t xml:space="preserve">արտ ու հող ու գյուղ, ևն; </w:t>
      </w:r>
      <w:r>
        <w:rPr>
          <w:rFonts w:cs="Times Armenian" w:ascii="Times Armenian" w:hAnsi="Times Armenian"/>
          <w:sz w:val="21"/>
          <w:szCs w:val="21"/>
        </w:rPr>
        <w:t xml:space="preserve">բնիկ հայերենը տվել է` </w:t>
      </w:r>
      <w:r>
        <w:rPr>
          <w:rFonts w:cs="Times Armenian" w:ascii="Times Armenian" w:hAnsi="Times Armenian"/>
          <w:b/>
          <w:i/>
          <w:sz w:val="21"/>
          <w:szCs w:val="21"/>
        </w:rPr>
        <w:t>ածր, արծ,</w:t>
      </w:r>
      <w:r>
        <w:rPr>
          <w:rFonts w:cs="Times Armenian" w:ascii="Times Armenian" w:hAnsi="Times Armenian"/>
          <w:sz w:val="21"/>
          <w:szCs w:val="21"/>
        </w:rPr>
        <w:t xml:space="preserve"> </w:t>
      </w:r>
      <w:r>
        <w:rPr>
          <w:rFonts w:cs="Times Armenian" w:ascii="Times Armenian" w:hAnsi="Times Armenian"/>
          <w:b/>
          <w:i/>
          <w:sz w:val="21"/>
          <w:szCs w:val="21"/>
        </w:rPr>
        <w:t>արտ</w:t>
      </w:r>
      <w:r>
        <w:rPr>
          <w:rFonts w:cs="Times Armenian" w:ascii="Times Armenian" w:hAnsi="Times Armenian"/>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ադամանդ,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ազապ-ազաբ </w:t>
      </w:r>
      <w:r>
        <w:rPr>
          <w:rFonts w:cs="Times Armenian" w:ascii="Times Armenian" w:hAnsi="Times Armenian"/>
          <w:sz w:val="21"/>
          <w:szCs w:val="21"/>
        </w:rPr>
        <w:t>(չամուսնացած),</w:t>
      </w:r>
      <w:r>
        <w:rPr>
          <w:rFonts w:cs="Times Armenian" w:ascii="Times Armenian" w:hAnsi="Times Armenian"/>
          <w:b/>
          <w:i/>
          <w:sz w:val="21"/>
          <w:szCs w:val="21"/>
          <w:vertAlign w:val="superscript"/>
        </w:rPr>
        <w:t xml:space="preserve"> </w:t>
      </w:r>
      <w:r>
        <w:rPr>
          <w:rFonts w:cs="Times Armenian" w:ascii="Times Armenian" w:hAnsi="Times Armenian"/>
          <w:b/>
          <w:i/>
          <w:sz w:val="21"/>
          <w:szCs w:val="21"/>
        </w:rPr>
        <w:t xml:space="preserve">*ազատ </w:t>
      </w:r>
      <w:r>
        <w:rPr>
          <w:rFonts w:cs="Times Armenian" w:ascii="Times Armenian" w:hAnsi="Times Armenian"/>
          <w:sz w:val="21"/>
          <w:szCs w:val="21"/>
        </w:rPr>
        <w:t xml:space="preserve">(նշանակել է` </w:t>
      </w:r>
      <w:r>
        <w:rPr>
          <w:rFonts w:cs="Times Armenian" w:ascii="Times Armenian" w:hAnsi="Times Armenian"/>
          <w:i/>
          <w:sz w:val="21"/>
          <w:szCs w:val="21"/>
        </w:rPr>
        <w:t>ազնվա</w:t>
        <w:softHyphen/>
        <w:t>կան</w:t>
      </w:r>
      <w:r>
        <w:rPr>
          <w:rFonts w:cs="Times Armenian" w:ascii="Times Armenian" w:hAnsi="Times Armenian"/>
          <w:sz w:val="21"/>
          <w:szCs w:val="21"/>
        </w:rPr>
        <w:t xml:space="preserve"> = </w:t>
      </w:r>
      <w:r>
        <w:rPr>
          <w:rFonts w:cs="Times Armenian" w:ascii="Times Armenian" w:hAnsi="Times Armenian"/>
          <w:i/>
          <w:sz w:val="21"/>
          <w:szCs w:val="21"/>
        </w:rPr>
        <w:t>ոչ շինական;</w:t>
      </w:r>
      <w:r>
        <w:rPr>
          <w:rFonts w:cs="Times Armenian" w:ascii="Times Armenian" w:hAnsi="Times Armenian"/>
          <w:sz w:val="21"/>
          <w:szCs w:val="21"/>
        </w:rPr>
        <w:t xml:space="preserve"> </w:t>
      </w:r>
      <w:r>
        <w:rPr>
          <w:rFonts w:cs="Times Armenian" w:ascii="Times Armenian" w:hAnsi="Times Armenian"/>
          <w:i/>
          <w:sz w:val="21"/>
          <w:szCs w:val="21"/>
        </w:rPr>
        <w:t>անկախ, ինքնիշխան;</w:t>
      </w:r>
      <w:r>
        <w:rPr>
          <w:rFonts w:cs="Times Armenian" w:ascii="Times Armenian" w:hAnsi="Times Armenian"/>
          <w:sz w:val="21"/>
          <w:szCs w:val="21"/>
        </w:rPr>
        <w:t xml:space="preserve"> ճյուղերից են` </w:t>
      </w:r>
      <w:r>
        <w:rPr>
          <w:rFonts w:cs="Times Armenian" w:ascii="Times Armenian" w:hAnsi="Times Armenian"/>
          <w:i/>
          <w:sz w:val="21"/>
          <w:szCs w:val="21"/>
        </w:rPr>
        <w:t>ազատ(վ)ել, ազա</w:t>
        <w:softHyphen/>
        <w:t>տա</w:t>
        <w:softHyphen/>
        <w:t>խոս, ազատություն, ազատանի, ձերբազատ, ազատամարտ,</w:t>
      </w:r>
      <w:r>
        <w:rPr>
          <w:rFonts w:cs="Times Armenian" w:ascii="Times Armenian" w:hAnsi="Times Armenian"/>
          <w:sz w:val="21"/>
          <w:szCs w:val="21"/>
        </w:rPr>
        <w:t xml:space="preserve"> ևն),</w:t>
      </w:r>
      <w:r>
        <w:rPr>
          <w:rFonts w:cs="Times Armenian" w:ascii="Times Armenian" w:hAnsi="Times Armenian"/>
          <w:b/>
          <w:i/>
          <w:sz w:val="21"/>
          <w:szCs w:val="21"/>
        </w:rPr>
        <w:t xml:space="preserve"> *ազգ </w:t>
      </w:r>
      <w:r>
        <w:rPr>
          <w:rFonts w:cs="Times Armenian" w:ascii="Times Armenian" w:hAnsi="Times Armenian"/>
          <w:sz w:val="21"/>
          <w:szCs w:val="21"/>
        </w:rPr>
        <w:t>(</w:t>
      </w:r>
      <w:r>
        <w:rPr>
          <w:rFonts w:cs="Times Armenian" w:ascii="Times Armenian" w:hAnsi="Times Armenian"/>
          <w:i/>
          <w:sz w:val="21"/>
          <w:szCs w:val="21"/>
        </w:rPr>
        <w:t>ցեղ, սերունդ գերդաստան, ժողովուրդ, ազգ, տեսակ;</w:t>
      </w:r>
      <w:r>
        <w:rPr>
          <w:rFonts w:cs="Times Armenian" w:ascii="Times Armenian" w:hAnsi="Times Armenian"/>
          <w:sz w:val="21"/>
          <w:szCs w:val="21"/>
        </w:rPr>
        <w:t xml:space="preserve"> ճյուղերից են` </w:t>
      </w:r>
      <w:r>
        <w:rPr>
          <w:rFonts w:cs="Times Armenian" w:ascii="Times Armenian" w:hAnsi="Times Armenian"/>
          <w:i/>
          <w:sz w:val="21"/>
          <w:szCs w:val="21"/>
        </w:rPr>
        <w:t>ազգա</w:t>
        <w:softHyphen/>
        <w:t>կան, ազգովի, այլազգ,</w:t>
      </w:r>
      <w:r>
        <w:rPr>
          <w:rFonts w:cs="Times Armenian" w:ascii="Times Armenian" w:hAnsi="Times Armenian"/>
          <w:sz w:val="21"/>
          <w:szCs w:val="21"/>
        </w:rPr>
        <w:t xml:space="preserve"> ևն, ևն,),</w:t>
      </w:r>
      <w:r>
        <w:rPr>
          <w:rFonts w:cs="Times Armenian" w:ascii="Times Armenian" w:hAnsi="Times Armenian"/>
          <w:b/>
          <w:i/>
          <w:sz w:val="21"/>
          <w:szCs w:val="21"/>
        </w:rPr>
        <w:t xml:space="preserve"> *ազդ </w:t>
      </w:r>
      <w:r>
        <w:rPr>
          <w:rFonts w:cs="Times Armenian" w:ascii="Times Armenian" w:hAnsi="Times Armenian"/>
          <w:sz w:val="21"/>
          <w:szCs w:val="21"/>
        </w:rPr>
        <w:t>(</w:t>
      </w:r>
      <w:r>
        <w:rPr>
          <w:rFonts w:cs="Times Armenian" w:ascii="Times Armenian" w:hAnsi="Times Armenian"/>
          <w:i/>
          <w:sz w:val="21"/>
          <w:szCs w:val="21"/>
        </w:rPr>
        <w:t>լուր;</w:t>
      </w:r>
      <w:r>
        <w:rPr>
          <w:rFonts w:cs="Times Armenian" w:ascii="Times Armenian" w:hAnsi="Times Armenian"/>
          <w:sz w:val="21"/>
          <w:szCs w:val="21"/>
        </w:rPr>
        <w:t xml:space="preserve"> այս իմաստից ծագում են` </w:t>
      </w:r>
      <w:r>
        <w:rPr>
          <w:rFonts w:cs="Times Armenian" w:ascii="Times Armenian" w:hAnsi="Times Armenian"/>
          <w:i/>
          <w:sz w:val="21"/>
          <w:szCs w:val="21"/>
        </w:rPr>
        <w:t>ազ</w:t>
        <w:softHyphen/>
        <w:t>դել = լուր տալ, ազդարար = լուր տվող, զգալ-իմանալ, զգալ-իմացվել, ազդելի = զգալի, ազդել = ներգործել, ազդու = զորավոր-ազդեցիկ; աստևոր-հաստա</w:t>
        <w:softHyphen/>
        <w:t>տուն, աստի-աստին-աստոյ = պինդ-տոկուն-հաստատուն,</w:t>
      </w:r>
      <w:r>
        <w:rPr>
          <w:rFonts w:cs="Times Armenian" w:ascii="Times Armenian" w:hAnsi="Times Armenian"/>
          <w:sz w:val="21"/>
          <w:szCs w:val="21"/>
        </w:rPr>
        <w:t xml:space="preserve"> ևն, ևն), </w:t>
      </w:r>
      <w:r>
        <w:rPr>
          <w:rFonts w:cs="Times Armenian" w:ascii="Times Armenian" w:hAnsi="Times Armenian"/>
          <w:b/>
          <w:sz w:val="21"/>
          <w:szCs w:val="21"/>
          <w:vertAlign w:val="superscript"/>
        </w:rPr>
        <w:t>թ</w:t>
      </w:r>
      <w:r>
        <w:rPr>
          <w:rFonts w:cs="Times Armenian" w:ascii="Times Armenian" w:hAnsi="Times Armenian"/>
          <w:b/>
          <w:sz w:val="21"/>
          <w:szCs w:val="21"/>
        </w:rPr>
        <w:t>աթաբեկ</w:t>
      </w:r>
      <w:r>
        <w:rPr>
          <w:rFonts w:cs="Times Armenian" w:ascii="Times Armenian" w:hAnsi="Times Armenian"/>
          <w:sz w:val="21"/>
          <w:szCs w:val="21"/>
        </w:rPr>
        <w:t xml:space="preserve"> (</w:t>
      </w:r>
      <w:r>
        <w:rPr>
          <w:rFonts w:cs="Times Armenian" w:ascii="Times Armenian" w:hAnsi="Times Armenian"/>
          <w:i/>
          <w:sz w:val="21"/>
          <w:szCs w:val="21"/>
        </w:rPr>
        <w:t>թագավորի հայր; փոխարքա;</w:t>
      </w:r>
      <w:r>
        <w:rPr>
          <w:rFonts w:cs="Times Armenian" w:ascii="Times Armenian" w:hAnsi="Times Armenian"/>
          <w:sz w:val="21"/>
          <w:szCs w:val="21"/>
        </w:rPr>
        <w:t xml:space="preserve"> հիմա միայն անուն կամ ազգանուն է)</w:t>
      </w:r>
      <w:r>
        <w:rPr>
          <w:rFonts w:cs="Times Armenian" w:ascii="Times Armenian" w:hAnsi="Times Armenian"/>
          <w:b/>
          <w:i/>
          <w:sz w:val="21"/>
          <w:szCs w:val="21"/>
        </w:rPr>
        <w:t xml:space="preserve"> *ալ(ք)</w:t>
      </w:r>
      <w:r>
        <w:rPr>
          <w:rFonts w:cs="Times Armenian" w:ascii="Times Armenian" w:hAnsi="Times Armenian"/>
          <w:sz w:val="21"/>
          <w:szCs w:val="21"/>
        </w:rPr>
        <w:t xml:space="preserve"> (</w:t>
      </w:r>
      <w:r>
        <w:rPr>
          <w:rFonts w:cs="Times Armenian" w:ascii="Times Armenian" w:hAnsi="Times Armenian"/>
          <w:i/>
          <w:sz w:val="21"/>
          <w:szCs w:val="21"/>
        </w:rPr>
        <w:t>ծննդկանին թշնամի ոգի;</w:t>
      </w:r>
      <w:r>
        <w:rPr>
          <w:rFonts w:cs="Times Armenian" w:ascii="Times Armenian" w:hAnsi="Times Armenian"/>
          <w:sz w:val="21"/>
          <w:szCs w:val="21"/>
        </w:rPr>
        <w:t xml:space="preserve"> հետո` </w:t>
      </w:r>
      <w:r>
        <w:rPr>
          <w:rFonts w:cs="Times Armenian" w:ascii="Times Armenian" w:hAnsi="Times Armenian"/>
          <w:i/>
          <w:sz w:val="21"/>
          <w:szCs w:val="21"/>
        </w:rPr>
        <w:t>չար ոգի(ներ)</w:t>
      </w:r>
      <w:r>
        <w:rPr>
          <w:rFonts w:cs="Times Armenian" w:ascii="Times Armenian" w:hAnsi="Times Armenian"/>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ալապաստր-ալեբաստր </w:t>
      </w:r>
      <w:r>
        <w:rPr>
          <w:rFonts w:cs="Times Armenian" w:ascii="Times Armenian" w:hAnsi="Times Armenian"/>
          <w:sz w:val="21"/>
          <w:szCs w:val="21"/>
        </w:rPr>
        <w:t>(</w:t>
      </w:r>
      <w:r>
        <w:rPr>
          <w:rFonts w:cs="Times Armenian" w:ascii="Times Armenian" w:hAnsi="Times Armenian"/>
          <w:i/>
          <w:sz w:val="21"/>
          <w:szCs w:val="21"/>
        </w:rPr>
        <w:t>մար</w:t>
        <w:softHyphen/>
        <w:t>մարի տեսակ է</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ալէլու-ալելու </w:t>
      </w:r>
      <w:r>
        <w:rPr>
          <w:rFonts w:cs="Times Armenian" w:ascii="Times Armenian" w:hAnsi="Times Armenian"/>
          <w:i/>
          <w:sz w:val="21"/>
          <w:szCs w:val="21"/>
        </w:rPr>
        <w:t>(աստծուն օրհներգելը; ալե</w:t>
        <w:softHyphen/>
        <w:t>լու</w:t>
        <w:softHyphen/>
        <w:t>յա = փա</w:t>
        <w:softHyphen/>
        <w:t>ռաբանե՛ք Աստծուն = halelu Yah = փառաբանե՛ք Յահվեին; Յահվեն</w:t>
      </w:r>
      <w:r>
        <w:rPr>
          <w:rFonts w:cs="Times Armenian" w:ascii="Times Armenian" w:hAnsi="Times Armenian"/>
          <w:sz w:val="21"/>
          <w:szCs w:val="21"/>
        </w:rPr>
        <w:t xml:space="preserve"> հրեա</w:t>
        <w:softHyphen/>
        <w:t>ների աստվածն էր; տես</w:t>
      </w:r>
      <w:r>
        <w:rPr>
          <w:rFonts w:cs="Times Armenian" w:ascii="Times Armenian" w:hAnsi="Times Armenian"/>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Յահվե</w:t>
      </w:r>
      <w:r>
        <w:rPr>
          <w:rFonts w:cs="Times Armenian" w:ascii="Times Armenian" w:hAnsi="Times Armenian"/>
          <w:i/>
          <w:sz w:val="21"/>
          <w:szCs w:val="21"/>
        </w:rPr>
        <w:t xml:space="preserve"> </w:t>
      </w:r>
      <w:r>
        <w:rPr>
          <w:rFonts w:cs="Times Armenian" w:ascii="Times Armenian" w:hAnsi="Times Armenian"/>
          <w:sz w:val="21"/>
          <w:szCs w:val="21"/>
        </w:rPr>
        <w:t>բառը),</w:t>
      </w:r>
      <w:r>
        <w:rPr>
          <w:rFonts w:cs="Times Armenian" w:ascii="Times Armenian" w:hAnsi="Times Armenian"/>
          <w:b/>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sz w:val="21"/>
          <w:szCs w:val="21"/>
        </w:rPr>
        <w:t>ալոճ,</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ալքիմիա, *ախոռ, *ախորժ </w:t>
      </w:r>
      <w:r>
        <w:rPr>
          <w:rFonts w:cs="Times Armenian" w:ascii="Times Armenian" w:hAnsi="Times Armenian"/>
          <w:sz w:val="21"/>
          <w:szCs w:val="21"/>
        </w:rPr>
        <w:t>(</w:t>
      </w:r>
      <w:r>
        <w:rPr>
          <w:rFonts w:cs="Times Armenian" w:ascii="Times Armenian" w:hAnsi="Times Armenian"/>
          <w:i/>
          <w:sz w:val="21"/>
          <w:szCs w:val="21"/>
        </w:rPr>
        <w:t>հաճելի; հաճույք; ցանկություն</w:t>
      </w:r>
      <w:r>
        <w:rPr>
          <w:rFonts w:cs="Times Armenian" w:ascii="Times Armenian" w:hAnsi="Times Armenian"/>
          <w:sz w:val="21"/>
          <w:szCs w:val="21"/>
        </w:rPr>
        <w:t>; ճյուղերից են`</w:t>
      </w:r>
      <w:r>
        <w:rPr>
          <w:rFonts w:cs="Times Armenian" w:ascii="Times Armenian" w:hAnsi="Times Armenian"/>
          <w:i/>
          <w:sz w:val="21"/>
          <w:szCs w:val="21"/>
        </w:rPr>
        <w:t xml:space="preserve"> ախորժակ = քաղցր = հաճելի = ցանկություն = գործ = զբաղմունք = մի բան անելու փափագ = ախորժակ; ախորժել = ախորժելի, </w:t>
      </w:r>
      <w:r>
        <w:rPr>
          <w:rFonts w:cs="Times Armenian" w:ascii="Times Armenian" w:hAnsi="Times Armenian"/>
          <w:sz w:val="21"/>
          <w:szCs w:val="21"/>
        </w:rPr>
        <w:t>ևն, ևն),</w:t>
      </w:r>
      <w:r>
        <w:rPr>
          <w:rFonts w:cs="Times Armenian" w:ascii="Times Armenian" w:hAnsi="Times Armenian"/>
          <w:b/>
          <w:i/>
          <w:sz w:val="21"/>
          <w:szCs w:val="21"/>
        </w:rPr>
        <w:t xml:space="preserve"> *ախտ </w:t>
      </w:r>
      <w:r>
        <w:rPr>
          <w:rFonts w:cs="Times Armenian" w:ascii="Times Armenian" w:hAnsi="Times Armenian"/>
          <w:sz w:val="21"/>
          <w:szCs w:val="21"/>
        </w:rPr>
        <w:t>(</w:t>
      </w:r>
      <w:r>
        <w:rPr>
          <w:rFonts w:cs="Times Armenian" w:ascii="Times Armenian" w:hAnsi="Times Armenian"/>
          <w:i/>
          <w:sz w:val="21"/>
          <w:szCs w:val="21"/>
        </w:rPr>
        <w:t>հիվանդու</w:t>
        <w:softHyphen/>
        <w:t xml:space="preserve">թյուն; </w:t>
      </w:r>
      <w:r>
        <w:rPr>
          <w:rFonts w:cs="Times Armenian" w:ascii="Times Armenian" w:hAnsi="Times Armenian"/>
          <w:sz w:val="21"/>
          <w:szCs w:val="21"/>
        </w:rPr>
        <w:t xml:space="preserve">ճյուղերից են` </w:t>
      </w:r>
      <w:r>
        <w:rPr>
          <w:rFonts w:cs="Times Armenian" w:ascii="Times Armenian" w:hAnsi="Times Armenian"/>
          <w:i/>
          <w:sz w:val="21"/>
          <w:szCs w:val="21"/>
        </w:rPr>
        <w:t>ախ</w:t>
        <w:softHyphen/>
        <w:t>տա</w:t>
        <w:softHyphen/>
        <w:t>ժետ, ժանտախտ, թոքախտ, գեղձախտ, շաքար</w:t>
        <w:softHyphen/>
        <w:t>ախտ, ախտանիշ, ախ</w:t>
        <w:softHyphen/>
        <w:t>տա</w:t>
        <w:softHyphen/>
        <w:t xml:space="preserve">հանել, ախտաբանություն, </w:t>
      </w:r>
      <w:r>
        <w:rPr>
          <w:rFonts w:cs="Times Armenian" w:ascii="Times Armenian" w:hAnsi="Times Armenian"/>
          <w:sz w:val="21"/>
          <w:szCs w:val="21"/>
        </w:rPr>
        <w:t>ևն, ևն),</w:t>
      </w:r>
      <w:r>
        <w:rPr>
          <w:rFonts w:cs="Times Armenian" w:ascii="Times Armenian" w:hAnsi="Times Armenian"/>
          <w:b/>
          <w:i/>
          <w:sz w:val="21"/>
          <w:szCs w:val="21"/>
        </w:rPr>
        <w:t xml:space="preserve"> *ակադեմիա </w:t>
      </w:r>
      <w:r>
        <w:rPr>
          <w:rFonts w:cs="Times Armenian" w:ascii="Times Armenian" w:hAnsi="Times Armenian"/>
          <w:sz w:val="21"/>
          <w:szCs w:val="21"/>
        </w:rPr>
        <w:t xml:space="preserve">(աթենացի հերոս </w:t>
      </w:r>
      <w:r>
        <w:rPr>
          <w:rFonts w:cs="Times Armenian" w:ascii="Times Armenian" w:hAnsi="Times Armenian"/>
          <w:i/>
          <w:sz w:val="21"/>
          <w:szCs w:val="21"/>
        </w:rPr>
        <w:t>Ակա</w:t>
        <w:softHyphen/>
        <w:t>դեմոսի</w:t>
      </w:r>
      <w:r>
        <w:rPr>
          <w:rFonts w:cs="Times Armenian" w:ascii="Times Armenian" w:hAnsi="Times Armenian"/>
          <w:sz w:val="21"/>
          <w:szCs w:val="21"/>
        </w:rPr>
        <w:t xml:space="preserve"> պարտեզն Աթենքում, որտեղ քայլելով = ճեմելով ուսուցանում էր Պլատոնը; սրանից էլ` </w:t>
      </w:r>
      <w:r>
        <w:rPr>
          <w:rFonts w:cs="Times Armenian" w:ascii="Times Armenian" w:hAnsi="Times Armenian"/>
          <w:i/>
          <w:sz w:val="21"/>
          <w:szCs w:val="21"/>
        </w:rPr>
        <w:t>ճեմարան</w:t>
      </w:r>
      <w:r>
        <w:rPr>
          <w:rFonts w:cs="Times Armenian" w:ascii="Times Armenian" w:hAnsi="Times Armenian"/>
          <w:sz w:val="21"/>
          <w:szCs w:val="21"/>
        </w:rPr>
        <w:t xml:space="preserve">), </w:t>
      </w:r>
      <w:r>
        <w:rPr>
          <w:rFonts w:cs="Times Armenian" w:ascii="Times Armenian" w:hAnsi="Times Armenian"/>
          <w:b/>
          <w:i/>
          <w:sz w:val="21"/>
          <w:szCs w:val="21"/>
        </w:rPr>
        <w:t xml:space="preserve">*ակամայ-ակամա </w:t>
      </w:r>
      <w:r>
        <w:rPr>
          <w:rFonts w:cs="Times Armenian" w:ascii="Times Armenian" w:hAnsi="Times Armenian"/>
          <w:sz w:val="21"/>
          <w:szCs w:val="21"/>
        </w:rPr>
        <w:t>(</w:t>
      </w:r>
      <w:r>
        <w:rPr>
          <w:rFonts w:cs="Times Armenian" w:ascii="Times Armenian" w:hAnsi="Times Armenian"/>
          <w:i/>
          <w:sz w:val="21"/>
          <w:szCs w:val="21"/>
        </w:rPr>
        <w:t>կամքին հակառակ, չուզելով;</w:t>
      </w:r>
      <w:r>
        <w:rPr>
          <w:rFonts w:cs="Times Armenian" w:ascii="Times Armenian" w:hAnsi="Times Armenian"/>
          <w:sz w:val="21"/>
          <w:szCs w:val="21"/>
        </w:rPr>
        <w:t xml:space="preserve"> բնիկ հայերեն լիներ, կլիներ` </w:t>
      </w:r>
      <w:r>
        <w:rPr>
          <w:rFonts w:cs="Times Armenian" w:ascii="Times Armenian" w:hAnsi="Times Armenian"/>
          <w:b/>
          <w:i/>
          <w:sz w:val="21"/>
          <w:szCs w:val="21"/>
        </w:rPr>
        <w:t>անկամ</w:t>
      </w:r>
      <w:r>
        <w:rPr>
          <w:rFonts w:cs="Times Armenian" w:ascii="Times Armenian" w:hAnsi="Times Armenian"/>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ակատ-ագաթ </w:t>
      </w:r>
      <w:r>
        <w:rPr>
          <w:rFonts w:cs="Times Armenian" w:ascii="Times Armenian" w:hAnsi="Times Armenian"/>
          <w:sz w:val="21"/>
          <w:szCs w:val="21"/>
        </w:rPr>
        <w:t xml:space="preserve">(կիսաթանկ քար է), </w:t>
      </w:r>
      <w:r>
        <w:rPr>
          <w:rFonts w:cs="Times Armenian" w:ascii="Times Armenian" w:hAnsi="Times Armenian"/>
          <w:b/>
          <w:i/>
          <w:sz w:val="21"/>
          <w:szCs w:val="21"/>
        </w:rPr>
        <w:t xml:space="preserve">*ակիշ </w:t>
      </w:r>
      <w:r>
        <w:rPr>
          <w:rFonts w:cs="Times Armenian" w:ascii="Times Armenian" w:hAnsi="Times Armenian"/>
          <w:sz w:val="21"/>
          <w:szCs w:val="21"/>
        </w:rPr>
        <w:t>(</w:t>
      </w:r>
      <w:r>
        <w:rPr>
          <w:rFonts w:cs="Times Armenian" w:ascii="Times Armenian" w:hAnsi="Times Armenian"/>
          <w:i/>
          <w:sz w:val="21"/>
          <w:szCs w:val="21"/>
        </w:rPr>
        <w:t>կրակխառնիչ</w:t>
      </w:r>
      <w:r>
        <w:rPr>
          <w:rFonts w:cs="Times Armenian" w:ascii="Times Armenian" w:hAnsi="Times Armenian"/>
          <w:sz w:val="21"/>
          <w:szCs w:val="21"/>
        </w:rPr>
        <w:t>),</w:t>
      </w:r>
      <w:r>
        <w:rPr>
          <w:rFonts w:cs="Times Armenian" w:ascii="Times Armenian" w:hAnsi="Times Armenian"/>
          <w:b/>
          <w:i/>
          <w:sz w:val="21"/>
          <w:szCs w:val="21"/>
        </w:rPr>
        <w:t xml:space="preserve"> *ահեակ </w:t>
      </w:r>
      <w:r>
        <w:rPr>
          <w:rFonts w:cs="Times Armenian" w:ascii="Times Armenian" w:hAnsi="Times Armenian"/>
          <w:sz w:val="21"/>
          <w:szCs w:val="21"/>
        </w:rPr>
        <w:t>(</w:t>
      </w:r>
      <w:r>
        <w:rPr>
          <w:rFonts w:cs="Times Armenian" w:ascii="Times Armenian" w:hAnsi="Times Armenian"/>
          <w:i/>
          <w:sz w:val="21"/>
          <w:szCs w:val="21"/>
        </w:rPr>
        <w:t>ձախ</w:t>
      </w:r>
      <w:r>
        <w:rPr>
          <w:rFonts w:cs="Times Armenian" w:ascii="Times Armenian" w:hAnsi="Times Armenian"/>
          <w:sz w:val="21"/>
          <w:szCs w:val="21"/>
        </w:rPr>
        <w:t>),</w:t>
      </w:r>
      <w:r>
        <w:rPr>
          <w:rFonts w:cs="Times Armenian" w:ascii="Times Armenian" w:hAnsi="Times Armenian"/>
          <w:b/>
          <w:i/>
          <w:sz w:val="21"/>
          <w:szCs w:val="21"/>
        </w:rPr>
        <w:t xml:space="preserve"> *ահեկան</w:t>
      </w:r>
      <w:r>
        <w:rPr>
          <w:rFonts w:cs="Times Armenian" w:ascii="Times Armenian" w:hAnsi="Times Armenian"/>
          <w:sz w:val="21"/>
          <w:szCs w:val="21"/>
        </w:rPr>
        <w:t xml:space="preserve"> (հայոց 9-րդ ամի</w:t>
        <w:softHyphen/>
        <w:t xml:space="preserve">սը, ապրիլի 9/21 – մայիսի 7/20-ը), </w:t>
      </w:r>
      <w:r>
        <w:rPr>
          <w:rFonts w:cs="Times Armenian" w:ascii="Times Armenian" w:hAnsi="Times Armenian"/>
          <w:b/>
          <w:i/>
          <w:sz w:val="21"/>
          <w:szCs w:val="21"/>
          <w:vertAlign w:val="superscript"/>
        </w:rPr>
        <w:t>+</w:t>
      </w:r>
      <w:r>
        <w:rPr>
          <w:rFonts w:cs="Times Armenian" w:ascii="Times Armenian" w:hAnsi="Times Armenian"/>
          <w:b/>
          <w:i/>
          <w:sz w:val="21"/>
          <w:szCs w:val="21"/>
        </w:rPr>
        <w:t>աղան</w:t>
      </w:r>
      <w:r>
        <w:rPr>
          <w:rFonts w:cs="Times Armenian" w:ascii="Times Armenian" w:hAnsi="Times Armenian"/>
          <w:sz w:val="21"/>
          <w:szCs w:val="21"/>
          <w:vertAlign w:val="superscript"/>
        </w:rPr>
        <w:t xml:space="preserve"> </w:t>
      </w:r>
      <w:r>
        <w:rPr>
          <w:rFonts w:cs="Times Armenian" w:ascii="Times Armenian" w:hAnsi="Times Armenian"/>
          <w:b/>
          <w:i/>
          <w:sz w:val="21"/>
          <w:szCs w:val="21"/>
          <w:vertAlign w:val="superscript"/>
        </w:rPr>
        <w:t xml:space="preserve"> </w:t>
      </w:r>
      <w:r>
        <w:rPr>
          <w:rFonts w:cs="Times Armenian" w:ascii="Times Armenian" w:hAnsi="Times Armenian"/>
          <w:sz w:val="21"/>
          <w:szCs w:val="21"/>
        </w:rPr>
        <w:t>(</w:t>
      </w:r>
      <w:r>
        <w:rPr>
          <w:rFonts w:cs="Times Armenian" w:ascii="Times Armenian" w:hAnsi="Times Armenian"/>
          <w:i/>
          <w:sz w:val="21"/>
          <w:szCs w:val="21"/>
        </w:rPr>
        <w:t xml:space="preserve">ազնվական, իշխան; </w:t>
      </w:r>
      <w:r>
        <w:rPr>
          <w:rFonts w:cs="Times Armenian" w:ascii="Times Armenian" w:hAnsi="Times Armenian"/>
          <w:sz w:val="21"/>
          <w:szCs w:val="21"/>
        </w:rPr>
        <w:t xml:space="preserve">ճյուղն է` </w:t>
      </w:r>
      <w:r>
        <w:rPr>
          <w:rFonts w:cs="Times Armenian" w:ascii="Times Armenian" w:hAnsi="Times Armenian"/>
          <w:i/>
          <w:sz w:val="21"/>
          <w:szCs w:val="21"/>
        </w:rPr>
        <w:t>Աղան</w:t>
      </w:r>
      <w:r>
        <w:rPr>
          <w:rFonts w:cs="Times Armenian" w:ascii="Times Armenian" w:hAnsi="Times Armenian"/>
          <w:sz w:val="21"/>
          <w:szCs w:val="21"/>
        </w:rPr>
        <w:t xml:space="preserve"> անունը),</w:t>
      </w:r>
      <w:r>
        <w:rPr>
          <w:rFonts w:cs="Times Armenian" w:ascii="Times Armenian" w:hAnsi="Times Armenian"/>
          <w:b/>
          <w:i/>
          <w:sz w:val="21"/>
          <w:szCs w:val="21"/>
          <w:vertAlign w:val="superscript"/>
        </w:rPr>
        <w:t xml:space="preserve"> կ</w:t>
      </w:r>
      <w:r>
        <w:rPr>
          <w:rFonts w:cs="Times Armenian" w:ascii="Times Armenian" w:hAnsi="Times Armenian"/>
          <w:b/>
          <w:i/>
          <w:sz w:val="21"/>
          <w:szCs w:val="21"/>
        </w:rPr>
        <w:t xml:space="preserve">աղբ </w:t>
      </w:r>
      <w:r>
        <w:rPr>
          <w:rFonts w:cs="Times Armenian" w:ascii="Times Armenian" w:hAnsi="Times Armenian"/>
          <w:sz w:val="21"/>
          <w:szCs w:val="21"/>
        </w:rPr>
        <w:t>(</w:t>
      </w:r>
      <w:r>
        <w:rPr>
          <w:rFonts w:cs="Times Armenian" w:ascii="Times Armenian" w:hAnsi="Times Armenian"/>
          <w:i/>
          <w:sz w:val="21"/>
          <w:szCs w:val="21"/>
        </w:rPr>
        <w:t>աղտեղություն, կղկղանք; աղբ</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աճ</w:t>
        <w:softHyphen/>
        <w:t>պա</w:t>
        <w:softHyphen/>
        <w:t xml:space="preserve">րար </w:t>
      </w:r>
      <w:r>
        <w:rPr>
          <w:rFonts w:cs="Times Armenian" w:ascii="Times Armenian" w:hAnsi="Times Armenian"/>
          <w:i/>
          <w:sz w:val="21"/>
          <w:szCs w:val="21"/>
        </w:rPr>
        <w:t>(ձեռն</w:t>
        <w:softHyphen/>
        <w:t>ածու-ֆոկուսնիկ),</w:t>
      </w:r>
      <w:r>
        <w:rPr>
          <w:rFonts w:cs="Times Armenian" w:ascii="Times Armenian" w:hAnsi="Times Armenian"/>
          <w:b/>
          <w:i/>
          <w:sz w:val="21"/>
          <w:szCs w:val="21"/>
        </w:rPr>
        <w:t>*ամա</w:t>
        <w:softHyphen/>
        <w:t xml:space="preserve">նակ </w:t>
      </w:r>
      <w:r>
        <w:rPr>
          <w:rFonts w:cs="Times Armenian" w:ascii="Times Armenian" w:hAnsi="Times Armenian"/>
          <w:sz w:val="21"/>
          <w:szCs w:val="21"/>
        </w:rPr>
        <w:t>(</w:t>
      </w:r>
      <w:r>
        <w:rPr>
          <w:rFonts w:cs="Times Armenian" w:ascii="Times Armenian" w:hAnsi="Times Armenian"/>
          <w:i/>
          <w:sz w:val="21"/>
          <w:szCs w:val="21"/>
        </w:rPr>
        <w:t xml:space="preserve">դադար, պաուզա; </w:t>
      </w:r>
      <w:r>
        <w:rPr>
          <w:rFonts w:cs="Times Armenian" w:ascii="Times Armenian" w:hAnsi="Times Armenian"/>
          <w:sz w:val="21"/>
          <w:szCs w:val="21"/>
        </w:rPr>
        <w:t xml:space="preserve">հիմա` </w:t>
      </w:r>
      <w:r>
        <w:rPr>
          <w:rFonts w:cs="Times Armenian" w:ascii="Times Armenian" w:hAnsi="Times Armenian"/>
          <w:i/>
          <w:sz w:val="21"/>
          <w:szCs w:val="21"/>
        </w:rPr>
        <w:t>ձայնա</w:t>
        <w:softHyphen/>
        <w:t>վորի կամ վանկի տևողությունը</w:t>
      </w:r>
      <w:r>
        <w:rPr>
          <w:rFonts w:cs="Times Armenian" w:ascii="Times Armenian" w:hAnsi="Times Armenian"/>
          <w:sz w:val="21"/>
          <w:szCs w:val="21"/>
        </w:rPr>
        <w:t>),</w:t>
      </w:r>
      <w:r>
        <w:rPr>
          <w:rFonts w:cs="Times Armenian" w:ascii="Times Armenian" w:hAnsi="Times Armenian"/>
          <w:b/>
          <w:i/>
          <w:sz w:val="21"/>
          <w:szCs w:val="21"/>
        </w:rPr>
        <w:t xml:space="preserve"> *համբար-ամբար </w:t>
      </w:r>
      <w:r>
        <w:rPr>
          <w:rFonts w:cs="Times Armenian" w:ascii="Times Armenian" w:hAnsi="Times Armenian"/>
          <w:b/>
          <w:sz w:val="21"/>
          <w:szCs w:val="21"/>
        </w:rPr>
        <w:t>(</w:t>
      </w:r>
      <w:r>
        <w:rPr>
          <w:rFonts w:cs="Times Armenian" w:ascii="Times Armenian" w:hAnsi="Times Armenian"/>
          <w:i/>
          <w:sz w:val="21"/>
          <w:szCs w:val="21"/>
        </w:rPr>
        <w:t xml:space="preserve">շտեմարան, մթերք; </w:t>
      </w:r>
      <w:r>
        <w:rPr>
          <w:rFonts w:cs="Times Armenian" w:ascii="Times Armenian" w:hAnsi="Times Armenian"/>
          <w:sz w:val="21"/>
          <w:szCs w:val="21"/>
        </w:rPr>
        <w:t>ճյու</w:t>
        <w:softHyphen/>
        <w:t>ղերից են`</w:t>
      </w:r>
      <w:r>
        <w:rPr>
          <w:rFonts w:cs="Times Armenian" w:ascii="Times Armenian" w:hAnsi="Times Armenian"/>
          <w:i/>
          <w:sz w:val="21"/>
          <w:szCs w:val="21"/>
        </w:rPr>
        <w:t xml:space="preserve"> ամբարել = պաշարել, ջրամբար; </w:t>
      </w:r>
      <w:r>
        <w:rPr>
          <w:rFonts w:cs="Times Armenian" w:ascii="Times Armenian" w:hAnsi="Times Armenian"/>
          <w:sz w:val="21"/>
          <w:szCs w:val="21"/>
        </w:rPr>
        <w:t>ծագում է`</w:t>
      </w:r>
      <w:r>
        <w:rPr>
          <w:rFonts w:cs="Times Armenian" w:ascii="Times Armenian" w:hAnsi="Times Armenian"/>
          <w:i/>
          <w:sz w:val="21"/>
          <w:szCs w:val="21"/>
        </w:rPr>
        <w:t xml:space="preserve"> սանսկրիտից),</w:t>
      </w:r>
      <w:r>
        <w:rPr>
          <w:rFonts w:cs="Times Armenian" w:ascii="Times Armenian" w:hAnsi="Times Armenian"/>
          <w:b/>
          <w:i/>
          <w:sz w:val="21"/>
          <w:szCs w:val="21"/>
        </w:rPr>
        <w:t xml:space="preserve"> *ամ</w:t>
        <w:softHyphen/>
        <w:t xml:space="preserve">բարիշտ </w:t>
      </w:r>
      <w:r>
        <w:rPr>
          <w:rFonts w:cs="Times Armenian" w:ascii="Times Armenian" w:hAnsi="Times Armenian"/>
          <w:i/>
          <w:sz w:val="21"/>
          <w:szCs w:val="21"/>
        </w:rPr>
        <w:t>(ան</w:t>
        <w:softHyphen/>
        <w:t>աստված չարագործ մարդ;</w:t>
      </w:r>
      <w:r>
        <w:rPr>
          <w:rFonts w:cs="Times Armenian" w:ascii="Times Armenian" w:hAnsi="Times Armenian"/>
          <w:sz w:val="21"/>
          <w:szCs w:val="21"/>
        </w:rPr>
        <w:t xml:space="preserve"> կազմությունն է` </w:t>
      </w:r>
      <w:r>
        <w:rPr>
          <w:rFonts w:cs="Times Armenian" w:ascii="Times Armenian" w:hAnsi="Times Armenian"/>
          <w:i/>
          <w:sz w:val="21"/>
          <w:szCs w:val="21"/>
        </w:rPr>
        <w:t>ան + պարիշտ</w:t>
      </w:r>
      <w:r>
        <w:rPr>
          <w:rFonts w:cs="Times Armenian" w:ascii="Times Armenian" w:hAnsi="Times Armenian"/>
          <w:sz w:val="21"/>
          <w:szCs w:val="21"/>
        </w:rPr>
        <w:t>),</w:t>
      </w:r>
      <w:r>
        <w:rPr>
          <w:rFonts w:cs="Times Armenian" w:ascii="Times Armenian" w:hAnsi="Times Armenian"/>
          <w:b/>
          <w:i/>
          <w:sz w:val="21"/>
          <w:szCs w:val="21"/>
        </w:rPr>
        <w:t xml:space="preserve"> *ամբար</w:t>
        <w:softHyphen/>
        <w:t xml:space="preserve">տակ </w:t>
      </w:r>
      <w:r>
        <w:rPr>
          <w:rFonts w:cs="Times Armenian" w:ascii="Times Armenian" w:hAnsi="Times Armenian"/>
          <w:sz w:val="21"/>
          <w:szCs w:val="21"/>
        </w:rPr>
        <w:t>(սկզբում`</w:t>
      </w:r>
      <w:r>
        <w:rPr>
          <w:rFonts w:cs="Times Armenian" w:ascii="Times Armenian" w:hAnsi="Times Armenian"/>
          <w:i/>
          <w:sz w:val="21"/>
          <w:szCs w:val="21"/>
        </w:rPr>
        <w:t xml:space="preserve"> աշտարակ, կոթող, թումբ; ամբարտավանություն = գոռոզ կանգ</w:t>
        <w:softHyphen/>
        <w:t xml:space="preserve">նած; </w:t>
      </w:r>
      <w:r>
        <w:rPr>
          <w:rFonts w:cs="Times Armenian" w:ascii="Times Armenian" w:hAnsi="Times Armenian"/>
          <w:sz w:val="21"/>
          <w:szCs w:val="21"/>
        </w:rPr>
        <w:t>կապվում է</w:t>
      </w:r>
      <w:r>
        <w:rPr>
          <w:rFonts w:cs="Times Armenian" w:ascii="Times Armenian" w:hAnsi="Times Armenian"/>
          <w:i/>
          <w:sz w:val="21"/>
          <w:szCs w:val="21"/>
        </w:rPr>
        <w:t xml:space="preserve"> ամբար </w:t>
      </w:r>
      <w:r>
        <w:rPr>
          <w:rFonts w:cs="Times Armenian" w:ascii="Times Armenian" w:hAnsi="Times Armenian"/>
          <w:sz w:val="21"/>
          <w:szCs w:val="21"/>
        </w:rPr>
        <w:t>բառին),</w:t>
      </w:r>
      <w:r>
        <w:rPr>
          <w:rFonts w:cs="Times Armenian" w:ascii="Times Armenian" w:hAnsi="Times Armenian"/>
          <w:b/>
          <w:i/>
          <w:sz w:val="21"/>
          <w:szCs w:val="21"/>
        </w:rPr>
        <w:t xml:space="preserve"> *ամբար</w:t>
        <w:softHyphen/>
        <w:t xml:space="preserve">տավան </w:t>
      </w:r>
      <w:r>
        <w:rPr>
          <w:rFonts w:cs="Times Armenian" w:ascii="Times Armenian" w:hAnsi="Times Armenian"/>
          <w:i/>
          <w:sz w:val="21"/>
          <w:szCs w:val="21"/>
        </w:rPr>
        <w:t>(հպարտ, մեծամիտ, հը</w:t>
        <w:softHyphen/>
        <w:t>պար</w:t>
        <w:softHyphen/>
        <w:t xml:space="preserve">տությամբ լի; </w:t>
      </w:r>
      <w:r>
        <w:rPr>
          <w:rFonts w:cs="Times Armenian" w:ascii="Times Armenian" w:hAnsi="Times Armenian"/>
          <w:sz w:val="21"/>
          <w:szCs w:val="21"/>
        </w:rPr>
        <w:t>կապվում է</w:t>
      </w:r>
      <w:r>
        <w:rPr>
          <w:rFonts w:cs="Times Armenian" w:ascii="Times Armenian" w:hAnsi="Times Armenian"/>
          <w:i/>
          <w:sz w:val="21"/>
          <w:szCs w:val="21"/>
        </w:rPr>
        <w:t xml:space="preserve"> ամբար </w:t>
      </w:r>
      <w:r>
        <w:rPr>
          <w:rFonts w:cs="Times Armenian" w:ascii="Times Armenian" w:hAnsi="Times Armenian"/>
          <w:sz w:val="21"/>
          <w:szCs w:val="21"/>
        </w:rPr>
        <w:t>բառին),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ամբիոն </w:t>
      </w:r>
      <w:r>
        <w:rPr>
          <w:rFonts w:cs="Times Armenian" w:ascii="Times Armenian" w:hAnsi="Times Armenian"/>
          <w:sz w:val="21"/>
          <w:szCs w:val="21"/>
        </w:rPr>
        <w:t>(</w:t>
      </w:r>
      <w:r>
        <w:rPr>
          <w:rFonts w:cs="Times Armenian" w:ascii="Times Armenian" w:hAnsi="Times Armenian"/>
          <w:i/>
          <w:sz w:val="21"/>
          <w:szCs w:val="21"/>
        </w:rPr>
        <w:t>եկե</w:t>
        <w:softHyphen/>
        <w:t xml:space="preserve">ղեցու բեմը; </w:t>
      </w:r>
      <w:r>
        <w:rPr>
          <w:rFonts w:cs="Times Armenian" w:ascii="Times Armenian" w:hAnsi="Times Armenian"/>
          <w:sz w:val="21"/>
          <w:szCs w:val="21"/>
        </w:rPr>
        <w:t>հի</w:t>
        <w:softHyphen/>
        <w:t>մա`</w:t>
      </w:r>
      <w:r>
        <w:rPr>
          <w:rFonts w:cs="Times Armenian" w:ascii="Times Armenian" w:hAnsi="Times Armenian"/>
          <w:i/>
          <w:sz w:val="21"/>
          <w:szCs w:val="21"/>
        </w:rPr>
        <w:t xml:space="preserve"> ամբիոն</w:t>
      </w:r>
      <w:r>
        <w:rPr>
          <w:rFonts w:cs="Times Armenian" w:ascii="Times Armenian" w:hAnsi="Times Armenian"/>
          <w:sz w:val="21"/>
          <w:szCs w:val="21"/>
        </w:rPr>
        <w:t>),</w:t>
      </w:r>
      <w:r>
        <w:rPr>
          <w:rFonts w:cs="Times Armenian" w:ascii="Times Armenian" w:hAnsi="Times Armenian"/>
          <w:b/>
          <w:i/>
          <w:sz w:val="21"/>
          <w:szCs w:val="21"/>
        </w:rPr>
        <w:t xml:space="preserve"> *ամբոխ </w:t>
      </w:r>
      <w:r>
        <w:rPr>
          <w:rFonts w:cs="Times Armenian" w:ascii="Times Armenian" w:hAnsi="Times Armenian"/>
          <w:sz w:val="21"/>
          <w:szCs w:val="21"/>
        </w:rPr>
        <w:t>(</w:t>
      </w:r>
      <w:r>
        <w:rPr>
          <w:rFonts w:cs="Times Armenian" w:ascii="Times Armenian" w:hAnsi="Times Armenian"/>
          <w:i/>
          <w:sz w:val="21"/>
          <w:szCs w:val="21"/>
        </w:rPr>
        <w:t>խռովություն, կռիվ;</w:t>
      </w:r>
      <w:r>
        <w:rPr>
          <w:rFonts w:cs="Times Armenian" w:ascii="Times Armenian" w:hAnsi="Times Armenian"/>
          <w:sz w:val="21"/>
          <w:szCs w:val="21"/>
        </w:rPr>
        <w:t xml:space="preserve"> ճյուղերից` </w:t>
      </w:r>
      <w:r>
        <w:rPr>
          <w:rFonts w:cs="Times Armenian" w:ascii="Times Armenian" w:hAnsi="Times Armenian"/>
          <w:i/>
          <w:sz w:val="21"/>
          <w:szCs w:val="21"/>
        </w:rPr>
        <w:t>ամ</w:t>
        <w:softHyphen/>
        <w:t>բոխվել = վրդովվել, հուզվել, տակնուվրա լինել;</w:t>
      </w:r>
      <w:r>
        <w:rPr>
          <w:rFonts w:cs="Times Armenian" w:ascii="Times Armenian" w:hAnsi="Times Armenian"/>
          <w:sz w:val="21"/>
          <w:szCs w:val="21"/>
        </w:rPr>
        <w:t xml:space="preserve"> նոր են` </w:t>
      </w:r>
      <w:r>
        <w:rPr>
          <w:rFonts w:cs="Times Armenian" w:ascii="Times Armenian" w:hAnsi="Times Armenian"/>
          <w:i/>
          <w:sz w:val="21"/>
          <w:szCs w:val="21"/>
        </w:rPr>
        <w:t>ամբոխավար</w:t>
        <w:softHyphen/>
      </w:r>
      <w:r>
        <w:rPr>
          <w:rFonts w:cs="Times Armenian" w:ascii="Times Armenian" w:hAnsi="Times Armenian"/>
          <w:sz w:val="21"/>
          <w:szCs w:val="21"/>
        </w:rPr>
        <w:t>(</w:t>
      </w:r>
      <w:r>
        <w:rPr>
          <w:rFonts w:cs="Times Armenian" w:ascii="Times Armenian" w:hAnsi="Times Armenian"/>
          <w:i/>
          <w:sz w:val="21"/>
          <w:szCs w:val="21"/>
        </w:rPr>
        <w:t>ություն</w:t>
      </w:r>
      <w:r>
        <w:rPr>
          <w:rFonts w:cs="Times Armenian" w:ascii="Times Armenian" w:hAnsi="Times Armenian"/>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 ամէն-ամեն</w:t>
      </w:r>
      <w:r>
        <w:rPr>
          <w:rFonts w:cs="Times Armenian" w:ascii="Times Armenian" w:hAnsi="Times Armenian"/>
          <w:sz w:val="21"/>
          <w:szCs w:val="21"/>
        </w:rPr>
        <w:t xml:space="preserve"> (</w:t>
      </w:r>
      <w:r>
        <w:rPr>
          <w:rFonts w:cs="Times Armenian" w:ascii="Times Armenian" w:hAnsi="Times Armenian"/>
          <w:i/>
          <w:sz w:val="21"/>
          <w:szCs w:val="21"/>
        </w:rPr>
        <w:t>ճշմա</w:t>
        <w:softHyphen/>
        <w:t xml:space="preserve">րիտ, իրավ, արդարև; </w:t>
      </w:r>
      <w:r>
        <w:rPr>
          <w:rFonts w:cs="Times Armenian" w:ascii="Times Armenian" w:hAnsi="Times Armenian"/>
          <w:sz w:val="21"/>
          <w:szCs w:val="21"/>
        </w:rPr>
        <w:t>«</w:t>
      </w:r>
      <w:r>
        <w:rPr>
          <w:rFonts w:cs="Times Armenian" w:ascii="Times Armenian" w:hAnsi="Times Armenian"/>
          <w:i/>
          <w:sz w:val="21"/>
          <w:szCs w:val="21"/>
        </w:rPr>
        <w:t xml:space="preserve">ամէն ամէն ասեմ </w:t>
      </w:r>
      <w:r>
        <w:rPr>
          <w:rFonts w:cs="Times Armenian" w:ascii="Times Armenian" w:hAnsi="Times Armenian"/>
          <w:sz w:val="21"/>
          <w:szCs w:val="21"/>
        </w:rPr>
        <w:t xml:space="preserve">= ճիշտ եմ ասում»; եթե այս </w:t>
      </w:r>
      <w:r>
        <w:rPr>
          <w:rFonts w:cs="Times Armenian" w:ascii="Times Armenian" w:hAnsi="Times Armenian"/>
          <w:i/>
          <w:sz w:val="21"/>
          <w:szCs w:val="21"/>
        </w:rPr>
        <w:t>ամէն</w:t>
      </w:r>
      <w:r>
        <w:rPr>
          <w:rFonts w:cs="Times Armenian" w:ascii="Times Armenian" w:hAnsi="Times Armenian"/>
          <w:sz w:val="21"/>
          <w:szCs w:val="21"/>
        </w:rPr>
        <w:t xml:space="preserve"> բառը դրվում է խոսքի վերջում, նշանակում է` «այսպես է և թող այսպես լինի»; </w:t>
      </w:r>
      <w:r>
        <w:rPr>
          <w:rFonts w:cs="Times Armenian" w:ascii="Times Armenian" w:hAnsi="Times Armenian"/>
          <w:i/>
          <w:sz w:val="21"/>
          <w:szCs w:val="21"/>
        </w:rPr>
        <w:t>եղիցի՛;</w:t>
      </w:r>
      <w:r>
        <w:rPr>
          <w:rFonts w:cs="Times Armenian" w:ascii="Times Armenian" w:hAnsi="Times Armenian"/>
          <w:sz w:val="21"/>
          <w:szCs w:val="21"/>
        </w:rPr>
        <w:t xml:space="preserve"> այս իմաստներն ու ինքը` բառը հին հրեաներից են: Այս բառը չպիտի խառնվի հայերեն </w:t>
      </w:r>
      <w:r>
        <w:rPr>
          <w:rFonts w:cs="Times Armenian" w:ascii="Times Armenian" w:hAnsi="Times Armenian"/>
          <w:b/>
          <w:i/>
          <w:sz w:val="21"/>
          <w:szCs w:val="21"/>
        </w:rPr>
        <w:t>ամեն (բան)</w:t>
      </w:r>
      <w:r>
        <w:rPr>
          <w:rFonts w:cs="Times Armenian" w:ascii="Times Armenian" w:hAnsi="Times Armenian"/>
          <w:sz w:val="21"/>
          <w:szCs w:val="21"/>
        </w:rPr>
        <w:t xml:space="preserve"> բառի հետ)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ամիրայ-ամիրա-ամիր </w:t>
      </w:r>
      <w:r>
        <w:rPr>
          <w:rFonts w:cs="Times Armenian" w:ascii="Times Armenian" w:hAnsi="Times Armenian"/>
          <w:sz w:val="21"/>
          <w:szCs w:val="21"/>
        </w:rPr>
        <w:t>(</w:t>
      </w:r>
      <w:r>
        <w:rPr>
          <w:rFonts w:cs="Times Armenian" w:ascii="Times Armenian" w:hAnsi="Times Armenian"/>
          <w:i/>
          <w:sz w:val="21"/>
          <w:szCs w:val="21"/>
        </w:rPr>
        <w:t>իշխան, կուսակալ; ամիրապետ = խալիֆ;</w:t>
      </w:r>
      <w:r>
        <w:rPr>
          <w:rFonts w:cs="Times Armenian" w:ascii="Times Armenian" w:hAnsi="Times Armenian"/>
          <w:sz w:val="21"/>
          <w:szCs w:val="21"/>
        </w:rPr>
        <w:t xml:space="preserve"> առաջին երկուսն ասորերե</w:t>
        <w:softHyphen/>
        <w:t xml:space="preserve">նից են, երրորդը` արաբերենից), </w:t>
      </w:r>
      <w:r>
        <w:rPr>
          <w:rFonts w:cs="Times Armenian" w:ascii="Times Armenian" w:hAnsi="Times Armenian"/>
          <w:b/>
          <w:i/>
          <w:sz w:val="21"/>
          <w:szCs w:val="21"/>
          <w:vertAlign w:val="superscript"/>
        </w:rPr>
        <w:t>օ</w:t>
      </w:r>
      <w:r>
        <w:rPr>
          <w:rFonts w:cs="Times Armenian" w:ascii="Times Armenian" w:hAnsi="Times Armenian"/>
          <w:b/>
          <w:i/>
          <w:sz w:val="21"/>
          <w:szCs w:val="21"/>
        </w:rPr>
        <w:t>ամփիթատրոն-ամֆիթա</w:t>
        <w:softHyphen/>
        <w:softHyphen/>
        <w:t>տրոն</w:t>
      </w:r>
      <w:r>
        <w:rPr>
          <w:rFonts w:cs="Times Armenian" w:ascii="Times Armenian" w:hAnsi="Times Armenian"/>
          <w:b/>
          <w:i/>
          <w:sz w:val="21"/>
          <w:szCs w:val="21"/>
          <w:vertAlign w:val="superscript"/>
        </w:rPr>
        <w:t xml:space="preserve"> </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այբ </w:t>
      </w:r>
      <w:r>
        <w:rPr>
          <w:rFonts w:cs="Times Armenian" w:ascii="Times Armenian" w:hAnsi="Times Armenian"/>
          <w:sz w:val="21"/>
          <w:szCs w:val="21"/>
        </w:rPr>
        <w:t>(ա տառի ա</w:t>
        <w:softHyphen/>
        <w:t>նունն է; հույնը վերցրել է փյունիկցուց, իսկ սա էլ` հին եգիպտա</w:t>
        <w:softHyphen/>
        <w:t>ցի</w:t>
        <w:softHyphen/>
        <w:t xml:space="preserve">ներից` ղպտիներից; հայերն սկզբում այս տառին ասում էին` </w:t>
      </w:r>
      <w:r>
        <w:rPr>
          <w:rFonts w:cs="Times Armenian" w:ascii="Times Armenian" w:hAnsi="Times Armenian"/>
          <w:i/>
          <w:sz w:val="21"/>
          <w:szCs w:val="21"/>
        </w:rPr>
        <w:t>ալփ,</w:t>
      </w:r>
      <w:r>
        <w:rPr>
          <w:rFonts w:cs="Times Armenian" w:ascii="Times Armenian" w:hAnsi="Times Armenian"/>
          <w:sz w:val="21"/>
          <w:szCs w:val="21"/>
        </w:rPr>
        <w:t xml:space="preserve"> հետո` </w:t>
      </w:r>
      <w:r>
        <w:rPr>
          <w:rFonts w:cs="Times Armenian" w:ascii="Times Armenian" w:hAnsi="Times Armenian"/>
          <w:i/>
          <w:sz w:val="21"/>
          <w:szCs w:val="21"/>
        </w:rPr>
        <w:t>այփ,</w:t>
      </w:r>
      <w:r>
        <w:rPr>
          <w:rFonts w:cs="Times Armenian" w:ascii="Times Armenian" w:hAnsi="Times Armenian"/>
          <w:sz w:val="21"/>
          <w:szCs w:val="21"/>
        </w:rPr>
        <w:t xml:space="preserve"> հետո էլ` </w:t>
      </w:r>
      <w:r>
        <w:rPr>
          <w:rFonts w:cs="Times Armenian" w:ascii="Times Armenian" w:hAnsi="Times Armenian"/>
          <w:i/>
          <w:sz w:val="21"/>
          <w:szCs w:val="21"/>
        </w:rPr>
        <w:t>այբ</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այպ </w:t>
      </w:r>
      <w:r>
        <w:rPr>
          <w:rFonts w:cs="Times Armenian" w:ascii="Times Armenian" w:hAnsi="Times Armenian"/>
          <w:i/>
          <w:sz w:val="21"/>
          <w:szCs w:val="21"/>
        </w:rPr>
        <w:t>(պակասություն, այիբ),</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անագ </w:t>
      </w:r>
      <w:r>
        <w:rPr>
          <w:rFonts w:cs="Times Armenian" w:ascii="Times Armenian" w:hAnsi="Times Armenian"/>
          <w:sz w:val="21"/>
          <w:szCs w:val="21"/>
        </w:rPr>
        <w:t>(</w:t>
      </w:r>
      <w:r>
        <w:rPr>
          <w:rFonts w:cs="Times Armenian" w:ascii="Times Armenian" w:hAnsi="Times Armenian"/>
          <w:i/>
          <w:sz w:val="21"/>
          <w:szCs w:val="21"/>
        </w:rPr>
        <w:t>մե</w:t>
        <w:softHyphen/>
        <w:t>տաղ է = կլայեկ</w:t>
      </w:r>
      <w:r>
        <w:rPr>
          <w:rFonts w:cs="Times Armenian" w:ascii="Times Armenian" w:hAnsi="Times Armenian"/>
          <w:sz w:val="21"/>
          <w:szCs w:val="21"/>
        </w:rPr>
        <w:t>),</w:t>
      </w:r>
      <w:r>
        <w:rPr>
          <w:rFonts w:cs="Times Armenian" w:ascii="Times Armenian" w:hAnsi="Times Armenian"/>
          <w:b/>
          <w:i/>
          <w:sz w:val="21"/>
          <w:szCs w:val="21"/>
        </w:rPr>
        <w:t xml:space="preserve"> *անա</w:t>
        <w:softHyphen/>
        <w:t xml:space="preserve">նուխ </w:t>
      </w:r>
      <w:r>
        <w:rPr>
          <w:rFonts w:cs="Times Armenian" w:ascii="Times Armenian" w:hAnsi="Times Armenian"/>
          <w:i/>
          <w:sz w:val="21"/>
          <w:szCs w:val="21"/>
        </w:rPr>
        <w:t xml:space="preserve">(նանու-նանա, դաղձի ընտանին) </w:t>
      </w:r>
      <w:r>
        <w:rPr>
          <w:rFonts w:cs="Times Armenian" w:ascii="Times Armenian" w:hAnsi="Times Armenian"/>
          <w:b/>
          <w:i/>
          <w:sz w:val="21"/>
          <w:szCs w:val="21"/>
        </w:rPr>
        <w:t>*անա</w:t>
        <w:softHyphen/>
        <w:t xml:space="preserve">պակ </w:t>
      </w:r>
      <w:r>
        <w:rPr>
          <w:rFonts w:cs="Times Armenian" w:ascii="Times Armenian" w:hAnsi="Times Armenian"/>
          <w:sz w:val="21"/>
          <w:szCs w:val="21"/>
        </w:rPr>
        <w:t>(</w:t>
      </w:r>
      <w:r>
        <w:rPr>
          <w:rFonts w:cs="Times Armenian" w:ascii="Times Armenian" w:hAnsi="Times Armenian"/>
          <w:i/>
          <w:sz w:val="21"/>
          <w:szCs w:val="21"/>
        </w:rPr>
        <w:t>ան</w:t>
        <w:softHyphen/>
        <w:softHyphen/>
        <w:t>ջուր, անխառն, մա</w:t>
        <w:softHyphen/>
        <w:t>քուր, զուտ</w:t>
      </w:r>
      <w:r>
        <w:rPr>
          <w:rFonts w:cs="Times Armenian" w:ascii="Times Armenian" w:hAnsi="Times Armenian"/>
          <w:sz w:val="21"/>
          <w:szCs w:val="21"/>
        </w:rPr>
        <w:t>),</w:t>
      </w:r>
      <w:r>
        <w:rPr>
          <w:rFonts w:cs="Times Armenian" w:ascii="Times Armenian" w:hAnsi="Times Armenian"/>
          <w:b/>
          <w:i/>
          <w:sz w:val="21"/>
          <w:szCs w:val="21"/>
        </w:rPr>
        <w:t xml:space="preserve"> *անապատ </w:t>
      </w:r>
      <w:r>
        <w:rPr>
          <w:rFonts w:cs="Times Armenian" w:ascii="Times Armenian" w:hAnsi="Times Armenian"/>
          <w:i/>
          <w:sz w:val="21"/>
          <w:szCs w:val="21"/>
        </w:rPr>
        <w:t>(ամայի, անշեն, անբնակ; քա</w:t>
        <w:softHyphen/>
        <w:t>ղաքից հեռու վանք, ևն),</w:t>
      </w:r>
      <w:r>
        <w:rPr>
          <w:rFonts w:cs="Times Armenian" w:ascii="Times Armenian" w:hAnsi="Times Armenian"/>
          <w:b/>
          <w:i/>
          <w:sz w:val="21"/>
          <w:szCs w:val="21"/>
        </w:rPr>
        <w:t xml:space="preserve"> *անգամ </w:t>
      </w:r>
      <w:r>
        <w:rPr>
          <w:rFonts w:cs="Times Armenian" w:ascii="Times Armenian" w:hAnsi="Times Armenian"/>
          <w:sz w:val="21"/>
          <w:szCs w:val="21"/>
        </w:rPr>
        <w:t>(գործածվել է բազում ոճով`</w:t>
      </w:r>
      <w:r>
        <w:rPr>
          <w:rFonts w:cs="Times Armenian" w:ascii="Times Armenian" w:hAnsi="Times Armenian"/>
          <w:i/>
          <w:sz w:val="21"/>
          <w:szCs w:val="21"/>
        </w:rPr>
        <w:t xml:space="preserve"> այս անգամ, այն անգամ, առ ան</w:t>
        <w:softHyphen/>
        <w:t>գամ մի, երկրորդ անգամ, երիցս անգամ, բազում անգամ, մի անգամ, միան</w:t>
        <w:softHyphen/>
        <w:t xml:space="preserve">գամայն, ո՛չ անգամ, մինչ անգամ, հանգամանք, ևն; </w:t>
      </w:r>
      <w:r>
        <w:rPr>
          <w:rFonts w:cs="Times Armenian" w:ascii="Times Armenian" w:hAnsi="Times Armenian"/>
          <w:sz w:val="21"/>
          <w:szCs w:val="21"/>
        </w:rPr>
        <w:t xml:space="preserve">ծագում է իրանական` </w:t>
      </w:r>
      <w:r>
        <w:rPr>
          <w:rFonts w:cs="Times Armenian" w:ascii="Times Armenian" w:hAnsi="Times Armenian"/>
          <w:i/>
          <w:sz w:val="21"/>
          <w:szCs w:val="21"/>
        </w:rPr>
        <w:t xml:space="preserve">ժամանակ, տևողություն, տարվա եղանակները </w:t>
      </w:r>
      <w:r>
        <w:rPr>
          <w:rFonts w:cs="Times Armenian" w:ascii="Times Armenian" w:hAnsi="Times Armenian"/>
          <w:sz w:val="21"/>
          <w:szCs w:val="21"/>
        </w:rPr>
        <w:t>իմաստներից),</w:t>
      </w:r>
      <w:r>
        <w:rPr>
          <w:rFonts w:cs="Times Armenian" w:ascii="Times Armenian" w:hAnsi="Times Armenian"/>
          <w:b/>
          <w:i/>
          <w:sz w:val="21"/>
          <w:szCs w:val="21"/>
        </w:rPr>
        <w:t xml:space="preserve"> *անդամ </w:t>
      </w:r>
      <w:r>
        <w:rPr>
          <w:rFonts w:cs="Times Armenian" w:ascii="Times Armenian" w:hAnsi="Times Armenian"/>
          <w:sz w:val="21"/>
          <w:szCs w:val="21"/>
        </w:rPr>
        <w:t>(ճյու</w:t>
        <w:softHyphen/>
        <w:t>ղե</w:t>
        <w:softHyphen/>
        <w:t>րից են`</w:t>
      </w:r>
      <w:r>
        <w:rPr>
          <w:rFonts w:cs="Times Armenian" w:ascii="Times Armenian" w:hAnsi="Times Armenian"/>
          <w:i/>
          <w:sz w:val="21"/>
          <w:szCs w:val="21"/>
        </w:rPr>
        <w:t xml:space="preserve"> անդամալույծ, հաղթան</w:t>
        <w:softHyphen/>
        <w:t xml:space="preserve">դամ, խեղանդամ; </w:t>
      </w:r>
      <w:r>
        <w:rPr>
          <w:rFonts w:cs="Times Armenian" w:ascii="Times Armenian" w:hAnsi="Times Armenian"/>
          <w:sz w:val="21"/>
          <w:szCs w:val="21"/>
        </w:rPr>
        <w:t>նորերից`</w:t>
      </w:r>
      <w:r>
        <w:rPr>
          <w:rFonts w:cs="Times Armenian" w:ascii="Times Armenian" w:hAnsi="Times Armenian"/>
          <w:i/>
          <w:sz w:val="21"/>
          <w:szCs w:val="21"/>
        </w:rPr>
        <w:t xml:space="preserve"> բազմանդամ, անդամակցել, անդամագրել, անդա</w:t>
        <w:softHyphen/>
        <w:t>մա</w:t>
        <w:softHyphen/>
        <w:t xml:space="preserve">հատել, առնանդամ, </w:t>
      </w:r>
      <w:r>
        <w:rPr>
          <w:rFonts w:cs="Times Armenian" w:ascii="Times Armenian" w:hAnsi="Times Armenian"/>
          <w:sz w:val="21"/>
          <w:szCs w:val="21"/>
        </w:rPr>
        <w:t>ևն),</w:t>
      </w:r>
      <w:r>
        <w:rPr>
          <w:rFonts w:cs="Times Armenian" w:ascii="Times Armenian" w:hAnsi="Times Armenian"/>
          <w:b/>
          <w:i/>
          <w:sz w:val="21"/>
          <w:szCs w:val="21"/>
        </w:rPr>
        <w:t xml:space="preserve"> *անդրա</w:t>
        <w:softHyphen/>
        <w:t>վար</w:t>
        <w:softHyphen/>
        <w:t xml:space="preserve">տիք </w:t>
      </w:r>
      <w:r>
        <w:rPr>
          <w:rFonts w:cs="Times Armenian" w:ascii="Times Armenian" w:hAnsi="Times Armenian"/>
          <w:sz w:val="21"/>
          <w:szCs w:val="21"/>
        </w:rPr>
        <w:t xml:space="preserve">(սկզբում` </w:t>
      </w:r>
      <w:r>
        <w:rPr>
          <w:rFonts w:cs="Times Armenian" w:ascii="Times Armenian" w:hAnsi="Times Armenian"/>
          <w:i/>
          <w:sz w:val="21"/>
          <w:szCs w:val="21"/>
        </w:rPr>
        <w:t>մարմնի վրա հագածը;</w:t>
      </w:r>
      <w:r>
        <w:rPr>
          <w:rFonts w:cs="Times Armenian" w:ascii="Times Armenian" w:hAnsi="Times Armenian"/>
          <w:sz w:val="21"/>
          <w:szCs w:val="21"/>
        </w:rPr>
        <w:t xml:space="preserve"> հիմա` արևմտյան գրա</w:t>
        <w:softHyphen/>
        <w:t xml:space="preserve">կան ոճերում` </w:t>
      </w:r>
      <w:r>
        <w:rPr>
          <w:rFonts w:cs="Times Armenian" w:ascii="Times Armenian" w:hAnsi="Times Armenian"/>
          <w:i/>
          <w:sz w:val="21"/>
          <w:szCs w:val="21"/>
        </w:rPr>
        <w:t>շալվար,</w:t>
      </w:r>
      <w:r>
        <w:rPr>
          <w:rFonts w:cs="Times Armenian" w:ascii="Times Armenian" w:hAnsi="Times Armenian"/>
          <w:sz w:val="21"/>
          <w:szCs w:val="21"/>
        </w:rPr>
        <w:t xml:space="preserve"> իսկ արևելյանում` </w:t>
      </w:r>
      <w:r>
        <w:rPr>
          <w:rFonts w:cs="Times Armenian" w:ascii="Times Armenian" w:hAnsi="Times Armenian"/>
          <w:i/>
          <w:sz w:val="21"/>
          <w:szCs w:val="21"/>
        </w:rPr>
        <w:t>տրուսիկ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անդրի </w:t>
      </w:r>
      <w:r>
        <w:rPr>
          <w:rFonts w:cs="Times Armenian" w:ascii="Times Armenian" w:hAnsi="Times Armenian"/>
          <w:sz w:val="21"/>
          <w:szCs w:val="21"/>
        </w:rPr>
        <w:t>(</w:t>
      </w:r>
      <w:r>
        <w:rPr>
          <w:rFonts w:cs="Times Armenian" w:ascii="Times Armenian" w:hAnsi="Times Armenian"/>
          <w:i/>
          <w:sz w:val="21"/>
          <w:szCs w:val="21"/>
        </w:rPr>
        <w:t>արձան;</w:t>
      </w:r>
      <w:r>
        <w:rPr>
          <w:rFonts w:cs="Times Armenian" w:ascii="Times Armenian" w:hAnsi="Times Armenian"/>
          <w:sz w:val="21"/>
          <w:szCs w:val="21"/>
        </w:rPr>
        <w:t xml:space="preserve"> ճյուղն է` </w:t>
      </w:r>
      <w:r>
        <w:rPr>
          <w:rFonts w:cs="Times Armenian" w:ascii="Times Armenian" w:hAnsi="Times Armenian"/>
          <w:i/>
          <w:sz w:val="21"/>
          <w:szCs w:val="21"/>
        </w:rPr>
        <w:t>կիսանդրի</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անեմոն </w:t>
      </w:r>
      <w:r>
        <w:rPr>
          <w:rFonts w:cs="Times Armenian" w:ascii="Times Armenian" w:hAnsi="Times Armenian"/>
          <w:sz w:val="21"/>
          <w:szCs w:val="21"/>
        </w:rPr>
        <w:t>(</w:t>
      </w:r>
      <w:r>
        <w:rPr>
          <w:rFonts w:cs="Times Armenian" w:ascii="Times Armenian" w:hAnsi="Times Armenian"/>
          <w:i/>
          <w:sz w:val="21"/>
          <w:szCs w:val="21"/>
        </w:rPr>
        <w:t>պուտ</w:t>
      </w:r>
      <w:r>
        <w:rPr>
          <w:rFonts w:cs="Times Armenian" w:ascii="Times Armenian" w:hAnsi="Times Armenian"/>
          <w:sz w:val="21"/>
          <w:szCs w:val="21"/>
        </w:rPr>
        <w:t xml:space="preserve"> կամ </w:t>
      </w:r>
      <w:r>
        <w:rPr>
          <w:rFonts w:cs="Times Armenian" w:ascii="Times Armenian" w:hAnsi="Times Armenian"/>
          <w:i/>
          <w:sz w:val="21"/>
          <w:szCs w:val="21"/>
        </w:rPr>
        <w:t>ծափկոտրուկ</w:t>
      </w:r>
      <w:r>
        <w:rPr>
          <w:rFonts w:cs="Times Armenian" w:ascii="Times Armenian" w:hAnsi="Times Armenian"/>
          <w:sz w:val="21"/>
          <w:szCs w:val="21"/>
        </w:rPr>
        <w:t xml:space="preserve"> ծաղիկը),</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անթեղ </w:t>
      </w:r>
      <w:r>
        <w:rPr>
          <w:rFonts w:cs="Times Armenian" w:ascii="Times Armenian" w:hAnsi="Times Armenian"/>
          <w:sz w:val="21"/>
          <w:szCs w:val="21"/>
        </w:rPr>
        <w:t>(</w:t>
      </w:r>
      <w:r>
        <w:rPr>
          <w:rFonts w:cs="Times Armenian" w:ascii="Times Armenian" w:hAnsi="Times Armenian"/>
          <w:i/>
          <w:sz w:val="21"/>
          <w:szCs w:val="21"/>
        </w:rPr>
        <w:t>տաք մոխիր; անթեղել</w:t>
      </w:r>
      <w:r>
        <w:rPr>
          <w:rFonts w:cs="Times Armenian" w:ascii="Times Armenian" w:hAnsi="Times Armenian"/>
          <w:sz w:val="21"/>
          <w:szCs w:val="21"/>
        </w:rPr>
        <w:t xml:space="preserve"> </w:t>
      </w:r>
      <w:r>
        <w:rPr>
          <w:rFonts w:cs="Times Armenian" w:ascii="Times Armenian" w:hAnsi="Times Armenian"/>
          <w:i/>
          <w:sz w:val="21"/>
          <w:szCs w:val="21"/>
        </w:rPr>
        <w:t>= կրակը մոխրի տակ թաղել</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անիսոն </w:t>
      </w:r>
      <w:r>
        <w:rPr>
          <w:rFonts w:cs="Times Armenian" w:ascii="Times Armenian" w:hAnsi="Times Armenian"/>
          <w:sz w:val="21"/>
          <w:szCs w:val="21"/>
        </w:rPr>
        <w:t>(ծաղիկ է),</w:t>
      </w:r>
      <w:r>
        <w:rPr>
          <w:rFonts w:cs="Times Armenian" w:ascii="Times Armenian" w:hAnsi="Times Armenian"/>
          <w:b/>
          <w:i/>
          <w:sz w:val="21"/>
          <w:szCs w:val="21"/>
        </w:rPr>
        <w:t xml:space="preserve"> *անոյշ-անուշ </w:t>
      </w:r>
      <w:r>
        <w:rPr>
          <w:rFonts w:cs="Times Armenian" w:ascii="Times Armenian" w:hAnsi="Times Armenian"/>
          <w:i/>
          <w:sz w:val="21"/>
          <w:szCs w:val="21"/>
        </w:rPr>
        <w:t>(համեղ, ա</w:t>
        <w:softHyphen/>
        <w:t>խոր</w:t>
        <w:softHyphen/>
        <w:t xml:space="preserve">ժելի, հոտավետ; սիրով, </w:t>
      </w:r>
      <w:r>
        <w:rPr>
          <w:rFonts w:cs="Times Armenian" w:ascii="Times Armenian" w:hAnsi="Times Armenian"/>
          <w:sz w:val="21"/>
          <w:szCs w:val="21"/>
        </w:rPr>
        <w:t>ևն; ճյուղերից`</w:t>
      </w:r>
      <w:r>
        <w:rPr>
          <w:rFonts w:cs="Times Armenian" w:ascii="Times Armenian" w:hAnsi="Times Armenian"/>
          <w:i/>
          <w:sz w:val="21"/>
          <w:szCs w:val="21"/>
        </w:rPr>
        <w:t xml:space="preserve"> անոյշք = երկնային արքայու</w:t>
        <w:softHyphen/>
        <w:t>թյուն, անուշակ = անմահական),</w:t>
      </w:r>
      <w:r>
        <w:rPr>
          <w:rFonts w:cs="Times Armenian" w:ascii="Times Armenian" w:hAnsi="Times Armenian"/>
          <w:b/>
          <w:i/>
          <w:sz w:val="21"/>
          <w:szCs w:val="21"/>
        </w:rPr>
        <w:t xml:space="preserve"> *անուշադր </w:t>
      </w:r>
      <w:r>
        <w:rPr>
          <w:rFonts w:cs="Times Armenian" w:ascii="Times Armenian" w:hAnsi="Times Armenian"/>
          <w:sz w:val="21"/>
          <w:szCs w:val="21"/>
        </w:rPr>
        <w:t>(նյութ է, ին</w:t>
        <w:softHyphen/>
        <w:t>չից հայտնի սպիրտն են սարքում),</w:t>
      </w:r>
      <w:r>
        <w:rPr>
          <w:rFonts w:cs="Times Armenian" w:ascii="Times Armenian" w:hAnsi="Times Armenian"/>
          <w:b/>
          <w:i/>
          <w:sz w:val="21"/>
          <w:szCs w:val="21"/>
        </w:rPr>
        <w:t xml:space="preserve"> *աշա</w:t>
        <w:softHyphen/>
        <w:t xml:space="preserve">կերտ, *աշխատ(ել) </w:t>
      </w:r>
      <w:r>
        <w:rPr>
          <w:rFonts w:cs="Times Armenian" w:ascii="Times Armenian" w:hAnsi="Times Armenian"/>
          <w:sz w:val="21"/>
          <w:szCs w:val="21"/>
        </w:rPr>
        <w:t xml:space="preserve">(սրա ճյուղերից են` </w:t>
      </w:r>
      <w:r>
        <w:rPr>
          <w:rFonts w:cs="Times Armenian" w:ascii="Times Armenian" w:hAnsi="Times Armenian"/>
          <w:i/>
          <w:sz w:val="21"/>
          <w:szCs w:val="21"/>
        </w:rPr>
        <w:t>աշխատանք,</w:t>
      </w:r>
      <w:r>
        <w:rPr>
          <w:rFonts w:cs="Times Armenian" w:ascii="Times Armenian" w:hAnsi="Times Armenian"/>
          <w:sz w:val="21"/>
          <w:szCs w:val="21"/>
        </w:rPr>
        <w:t xml:space="preserve"> ևն),</w:t>
      </w:r>
      <w:r>
        <w:rPr>
          <w:rFonts w:cs="Times Armenian" w:ascii="Times Armenian" w:hAnsi="Times Armenian"/>
          <w:b/>
          <w:i/>
          <w:sz w:val="21"/>
          <w:szCs w:val="21"/>
        </w:rPr>
        <w:t xml:space="preserve"> *աշխարհ </w:t>
      </w:r>
      <w:r>
        <w:rPr>
          <w:rFonts w:cs="Times Armenian" w:ascii="Times Armenian" w:hAnsi="Times Armenian"/>
          <w:sz w:val="21"/>
          <w:szCs w:val="21"/>
        </w:rPr>
        <w:t>(բազում ճյուղ ունի),</w:t>
      </w:r>
      <w:r>
        <w:rPr>
          <w:rFonts w:cs="Times Armenian" w:ascii="Times Armenian" w:hAnsi="Times Armenian"/>
          <w:b/>
          <w:i/>
          <w:sz w:val="21"/>
          <w:szCs w:val="21"/>
        </w:rPr>
        <w:t xml:space="preserve"> *աշխետ </w:t>
      </w:r>
      <w:r>
        <w:rPr>
          <w:rFonts w:cs="Times Armenian" w:ascii="Times Armenian" w:hAnsi="Times Armenian"/>
          <w:sz w:val="21"/>
          <w:szCs w:val="21"/>
        </w:rPr>
        <w:t>(</w:t>
      </w:r>
      <w:r>
        <w:rPr>
          <w:rFonts w:cs="Times Armenian" w:ascii="Times Armenian" w:hAnsi="Times Armenian"/>
          <w:i/>
          <w:sz w:val="21"/>
          <w:szCs w:val="21"/>
        </w:rPr>
        <w:t>կարմիր-դեղ</w:t>
        <w:softHyphen/>
        <w:t>նագույն, հրագույն;</w:t>
      </w:r>
      <w:r>
        <w:rPr>
          <w:rFonts w:cs="Times Armenian" w:ascii="Times Armenian" w:hAnsi="Times Armenian"/>
          <w:sz w:val="21"/>
          <w:szCs w:val="21"/>
        </w:rPr>
        <w:t xml:space="preserve"> սրանցից է՝ </w:t>
      </w:r>
      <w:r>
        <w:rPr>
          <w:rFonts w:cs="Times Armenian" w:ascii="Times Armenian" w:hAnsi="Times Armenian"/>
          <w:i/>
          <w:sz w:val="21"/>
          <w:szCs w:val="21"/>
        </w:rPr>
        <w:t>ձի</w:t>
      </w:r>
      <w:r>
        <w:rPr>
          <w:rFonts w:cs="Times Armenian" w:ascii="Times Armenian" w:hAnsi="Times Armenian"/>
          <w:sz w:val="21"/>
          <w:szCs w:val="21"/>
        </w:rPr>
        <w:t xml:space="preserve"> իմաստը),</w:t>
      </w:r>
      <w:r>
        <w:rPr>
          <w:rFonts w:cs="Times Armenian" w:ascii="Times Armenian" w:hAnsi="Times Armenian"/>
          <w:b/>
          <w:i/>
          <w:sz w:val="21"/>
          <w:szCs w:val="21"/>
        </w:rPr>
        <w:t xml:space="preserve"> *աշկարա </w:t>
      </w:r>
      <w:r>
        <w:rPr>
          <w:rFonts w:cs="Times Armenian" w:ascii="Times Armenian" w:hAnsi="Times Armenian"/>
          <w:sz w:val="21"/>
          <w:szCs w:val="21"/>
        </w:rPr>
        <w:t xml:space="preserve">(= </w:t>
      </w:r>
      <w:r>
        <w:rPr>
          <w:rFonts w:cs="Times Armenian" w:ascii="Times Armenian" w:hAnsi="Times Armenian"/>
          <w:i/>
          <w:sz w:val="21"/>
          <w:szCs w:val="21"/>
        </w:rPr>
        <w:t>ակնհայտ, տեսա</w:t>
        <w:softHyphen/>
        <w:t>նելի</w:t>
      </w:r>
      <w:r>
        <w:rPr>
          <w:rFonts w:cs="Times Armenian" w:ascii="Times Armenian" w:hAnsi="Times Armenian"/>
          <w:sz w:val="21"/>
          <w:szCs w:val="21"/>
        </w:rPr>
        <w:t>),</w:t>
      </w:r>
      <w:r>
        <w:rPr>
          <w:rFonts w:cs="Times Armenian" w:ascii="Times Armenian" w:hAnsi="Times Armenian"/>
          <w:b/>
          <w:i/>
          <w:sz w:val="21"/>
          <w:szCs w:val="21"/>
        </w:rPr>
        <w:t xml:space="preserve"> *աշտեայ-աշ</w:t>
        <w:softHyphen/>
        <w:t xml:space="preserve">տե </w:t>
      </w:r>
      <w:r>
        <w:rPr>
          <w:rFonts w:cs="Times Armenian" w:ascii="Times Armenian" w:hAnsi="Times Armenian"/>
          <w:sz w:val="21"/>
          <w:szCs w:val="21"/>
        </w:rPr>
        <w:t>(</w:t>
      </w:r>
      <w:r>
        <w:rPr>
          <w:rFonts w:cs="Times Armenian" w:ascii="Times Armenian" w:hAnsi="Times Armenian"/>
          <w:i/>
          <w:sz w:val="21"/>
          <w:szCs w:val="21"/>
        </w:rPr>
        <w:t>կարճ նի</w:t>
        <w:softHyphen/>
        <w:t>զակ</w:t>
      </w:r>
      <w:r>
        <w:rPr>
          <w:rFonts w:cs="Times Armenian" w:ascii="Times Armenian" w:hAnsi="Times Armenian"/>
          <w:sz w:val="21"/>
          <w:szCs w:val="21"/>
        </w:rPr>
        <w:t>),</w:t>
      </w:r>
      <w:r>
        <w:rPr>
          <w:rFonts w:cs="Times Armenian" w:ascii="Times Armenian" w:hAnsi="Times Armenian"/>
          <w:b/>
          <w:i/>
          <w:sz w:val="21"/>
          <w:szCs w:val="21"/>
        </w:rPr>
        <w:t xml:space="preserve"> *ապակի </w:t>
      </w:r>
      <w:r>
        <w:rPr>
          <w:rFonts w:cs="Times Armenian" w:ascii="Times Armenian" w:hAnsi="Times Armenian"/>
          <w:i/>
          <w:sz w:val="21"/>
          <w:szCs w:val="21"/>
        </w:rPr>
        <w:t>(</w:t>
      </w:r>
      <w:r>
        <w:rPr>
          <w:rFonts w:cs="Times Armenian" w:ascii="Times Armenian" w:hAnsi="Times Armenian"/>
          <w:sz w:val="21"/>
          <w:szCs w:val="21"/>
        </w:rPr>
        <w:t>նաև`</w:t>
      </w:r>
      <w:r>
        <w:rPr>
          <w:rFonts w:cs="Times Armenian" w:ascii="Times Armenian" w:hAnsi="Times Armenian"/>
          <w:i/>
          <w:sz w:val="21"/>
          <w:szCs w:val="21"/>
        </w:rPr>
        <w:t xml:space="preserve"> շիշ, սրվակ, գինու բա</w:t>
        <w:softHyphen/>
        <w:t>ժակ, ուլունք, ջնա</w:t>
        <w:softHyphen/>
        <w:t xml:space="preserve">րակ, </w:t>
      </w:r>
      <w:r>
        <w:rPr>
          <w:rFonts w:cs="Times Armenian" w:ascii="Times Armenian" w:hAnsi="Times Armenian"/>
          <w:sz w:val="21"/>
          <w:szCs w:val="21"/>
        </w:rPr>
        <w:t xml:space="preserve">ևն, ևն; բազում ճյուղ ունի; ծագում է իրանյան </w:t>
      </w:r>
      <w:r>
        <w:rPr>
          <w:rFonts w:cs="Times Armenian" w:ascii="Times Armenian" w:hAnsi="Times Armenian"/>
          <w:i/>
          <w:sz w:val="21"/>
          <w:szCs w:val="21"/>
        </w:rPr>
        <w:t>ջուր</w:t>
      </w:r>
      <w:r>
        <w:rPr>
          <w:rFonts w:cs="Times Armenian" w:ascii="Times Armenian" w:hAnsi="Times Armenian"/>
          <w:sz w:val="21"/>
          <w:szCs w:val="21"/>
        </w:rPr>
        <w:t xml:space="preserve"> իմաստից</w:t>
      </w:r>
      <w:r>
        <w:rPr>
          <w:rFonts w:cs="Times Armenian" w:ascii="Times Armenian" w:hAnsi="Times Armenian"/>
          <w:i/>
          <w:sz w:val="21"/>
          <w:szCs w:val="21"/>
        </w:rPr>
        <w:t xml:space="preserve">), </w:t>
      </w:r>
      <w:r>
        <w:rPr>
          <w:rFonts w:cs="Times Armenian" w:ascii="Times Armenian" w:hAnsi="Times Armenian"/>
          <w:b/>
          <w:i/>
          <w:sz w:val="21"/>
          <w:szCs w:val="21"/>
        </w:rPr>
        <w:t>*ապա</w:t>
        <w:softHyphen/>
        <w:t>հար</w:t>
        <w:softHyphen/>
        <w:softHyphen/>
        <w:t xml:space="preserve">զան </w:t>
      </w:r>
      <w:r>
        <w:rPr>
          <w:rFonts w:cs="Times Armenian" w:ascii="Times Armenian" w:hAnsi="Times Armenian"/>
          <w:sz w:val="21"/>
          <w:szCs w:val="21"/>
        </w:rPr>
        <w:t>(</w:t>
      </w:r>
      <w:r>
        <w:rPr>
          <w:rFonts w:cs="Times Armenian" w:ascii="Times Armenian" w:hAnsi="Times Armenian"/>
          <w:i/>
          <w:sz w:val="21"/>
          <w:szCs w:val="21"/>
        </w:rPr>
        <w:t>ամուսնալուծություն, բաժանվելը</w:t>
      </w:r>
      <w:r>
        <w:rPr>
          <w:rFonts w:cs="Times Armenian" w:ascii="Times Armenian" w:hAnsi="Times Armenian"/>
          <w:sz w:val="21"/>
          <w:szCs w:val="21"/>
        </w:rPr>
        <w:t xml:space="preserve">), </w:t>
      </w:r>
      <w:r>
        <w:rPr>
          <w:rFonts w:cs="Times Armenian" w:ascii="Times Armenian" w:hAnsi="Times Armenian"/>
          <w:b/>
          <w:i/>
          <w:sz w:val="21"/>
          <w:szCs w:val="21"/>
        </w:rPr>
        <w:t>*ապաշավ(ու</w:t>
        <w:softHyphen/>
        <w:t>թ</w:t>
        <w:softHyphen/>
        <w:t xml:space="preserve">յուն), </w:t>
      </w:r>
      <w:r>
        <w:rPr>
          <w:rFonts w:cs="Times Armenian" w:ascii="Times Armenian" w:hAnsi="Times Armenian"/>
          <w:i/>
          <w:sz w:val="21"/>
          <w:szCs w:val="21"/>
        </w:rPr>
        <w:t xml:space="preserve">(զղջալը; ապաշավել = զղջալ, խնայել, խղճալ), </w:t>
      </w:r>
      <w:r>
        <w:rPr>
          <w:rFonts w:cs="Times Armenian" w:ascii="Times Armenian" w:hAnsi="Times Armenian"/>
          <w:b/>
          <w:i/>
          <w:sz w:val="21"/>
          <w:szCs w:val="21"/>
        </w:rPr>
        <w:t xml:space="preserve">*ապաշխար(ել) </w:t>
      </w:r>
      <w:r>
        <w:rPr>
          <w:rFonts w:cs="Times Armenian" w:ascii="Times Armenian" w:hAnsi="Times Armenian"/>
          <w:i/>
          <w:sz w:val="21"/>
          <w:szCs w:val="21"/>
        </w:rPr>
        <w:t>(զըղ</w:t>
        <w:softHyphen/>
        <w:t>ջալ, փոշմանել, մեղ</w:t>
        <w:softHyphen/>
        <w:t>քը լալ),</w:t>
      </w:r>
      <w:r>
        <w:rPr>
          <w:rFonts w:cs="Times Armenian" w:ascii="Times Armenian" w:hAnsi="Times Armenian"/>
          <w:b/>
          <w:i/>
          <w:sz w:val="21"/>
          <w:szCs w:val="21"/>
        </w:rPr>
        <w:t xml:space="preserve"> *ապաստան </w:t>
      </w:r>
      <w:r>
        <w:rPr>
          <w:rFonts w:cs="Times Armenian" w:ascii="Times Armenian" w:hAnsi="Times Armenian"/>
          <w:sz w:val="21"/>
          <w:szCs w:val="21"/>
        </w:rPr>
        <w:t>(</w:t>
      </w:r>
      <w:r>
        <w:rPr>
          <w:rFonts w:cs="Times Armenian" w:ascii="Times Armenian" w:hAnsi="Times Armenian"/>
          <w:i/>
          <w:sz w:val="21"/>
          <w:szCs w:val="21"/>
        </w:rPr>
        <w:t>ապավեն, պատսպարան, պաշտ</w:t>
        <w:softHyphen/>
        <w:t>պանվելու տեղ; վա</w:t>
        <w:softHyphen/>
        <w:t>հան, ասպար; ապավինել, վստահել,</w:t>
      </w:r>
      <w:r>
        <w:rPr>
          <w:rFonts w:cs="Times Armenian" w:ascii="Times Armenian" w:hAnsi="Times Armenian"/>
          <w:sz w:val="21"/>
          <w:szCs w:val="21"/>
        </w:rPr>
        <w:t xml:space="preserve"> ևն ),</w:t>
      </w:r>
      <w:r>
        <w:rPr>
          <w:rFonts w:cs="Times Armenian" w:ascii="Times Armenian" w:hAnsi="Times Armenian"/>
          <w:b/>
          <w:i/>
          <w:sz w:val="21"/>
          <w:szCs w:val="21"/>
        </w:rPr>
        <w:t xml:space="preserve"> *ապատ </w:t>
      </w:r>
      <w:r>
        <w:rPr>
          <w:rFonts w:cs="Times Armenian" w:ascii="Times Armenian" w:hAnsi="Times Armenian"/>
          <w:i/>
          <w:sz w:val="21"/>
          <w:szCs w:val="21"/>
        </w:rPr>
        <w:t xml:space="preserve">(շեն տեղ; </w:t>
      </w:r>
      <w:r>
        <w:rPr>
          <w:rFonts w:cs="Times Armenian" w:ascii="Times Armenian" w:hAnsi="Times Armenian"/>
          <w:sz w:val="21"/>
          <w:szCs w:val="21"/>
        </w:rPr>
        <w:t>առանձին անգործածական; ճյուղերից են`</w:t>
      </w:r>
      <w:r>
        <w:rPr>
          <w:rFonts w:cs="Times Armenian" w:ascii="Times Armenian" w:hAnsi="Times Armenian"/>
          <w:i/>
          <w:sz w:val="21"/>
          <w:szCs w:val="21"/>
        </w:rPr>
        <w:t xml:space="preserve"> Վաղարշապատ, Ներսեհա</w:t>
        <w:softHyphen/>
        <w:t>պատ, Պերոզա</w:t>
        <w:softHyphen/>
        <w:t>պատ, Խանապատ, Ղազարա</w:t>
        <w:softHyphen/>
        <w:t>պատ, Կորյունապատ, Կիրովա</w:t>
        <w:softHyphen/>
        <w:t xml:space="preserve">բադ, </w:t>
      </w:r>
      <w:r>
        <w:rPr>
          <w:rFonts w:cs="Times Armenian" w:ascii="Times Armenian" w:hAnsi="Times Armenian"/>
          <w:sz w:val="21"/>
          <w:szCs w:val="21"/>
        </w:rPr>
        <w:t>ևն),</w:t>
      </w:r>
      <w:r>
        <w:rPr>
          <w:rFonts w:cs="Times Armenian" w:ascii="Times Armenian" w:hAnsi="Times Armenian"/>
          <w:i/>
          <w:sz w:val="21"/>
          <w:szCs w:val="21"/>
        </w:rPr>
        <w:t xml:space="preserve"> </w:t>
      </w:r>
      <w:r>
        <w:rPr>
          <w:rFonts w:cs="Times Armenian" w:ascii="Times Armenian" w:hAnsi="Times Armenian"/>
          <w:b/>
          <w:i/>
          <w:sz w:val="21"/>
          <w:szCs w:val="21"/>
        </w:rPr>
        <w:t>*ա</w:t>
        <w:softHyphen/>
        <w:t>պա</w:t>
        <w:softHyphen/>
        <w:t xml:space="preserve">րան(ք) </w:t>
      </w:r>
      <w:r>
        <w:rPr>
          <w:rFonts w:cs="Times Armenian" w:ascii="Times Armenian" w:hAnsi="Times Armenian"/>
          <w:sz w:val="21"/>
          <w:szCs w:val="21"/>
        </w:rPr>
        <w:t>(</w:t>
      </w:r>
      <w:r>
        <w:rPr>
          <w:rFonts w:cs="Times Armenian" w:ascii="Times Armenian" w:hAnsi="Times Armenian"/>
          <w:i/>
          <w:sz w:val="21"/>
          <w:szCs w:val="21"/>
        </w:rPr>
        <w:t>մեծ տուն, իշխանական տուն, դղյակ, պալատ</w:t>
      </w:r>
      <w:r>
        <w:rPr>
          <w:rFonts w:cs="Times Armenian" w:ascii="Times Armenian" w:hAnsi="Times Armenian"/>
          <w:sz w:val="21"/>
          <w:szCs w:val="21"/>
        </w:rPr>
        <w:t>),</w:t>
      </w:r>
      <w:r>
        <w:rPr>
          <w:rFonts w:cs="Times Armenian" w:ascii="Times Armenian" w:hAnsi="Times Armenian"/>
          <w:b/>
          <w:i/>
          <w:sz w:val="21"/>
          <w:szCs w:val="21"/>
        </w:rPr>
        <w:t xml:space="preserve"> *ա</w:t>
        <w:softHyphen/>
        <w:t>պա</w:t>
        <w:softHyphen/>
        <w:t>րան</w:t>
        <w:softHyphen/>
        <w:t xml:space="preserve">ջան </w:t>
      </w:r>
      <w:r>
        <w:rPr>
          <w:rFonts w:cs="Times Armenian" w:ascii="Times Armenian" w:hAnsi="Times Armenian"/>
          <w:sz w:val="21"/>
          <w:szCs w:val="21"/>
        </w:rPr>
        <w:t>(</w:t>
      </w:r>
      <w:r>
        <w:rPr>
          <w:rFonts w:cs="Times Armenian" w:ascii="Times Armenian" w:hAnsi="Times Armenian"/>
          <w:i/>
          <w:sz w:val="21"/>
          <w:szCs w:val="21"/>
        </w:rPr>
        <w:t>դաստակն օղակող զարդ-մանյակ</w:t>
      </w:r>
      <w:r>
        <w:rPr>
          <w:rFonts w:cs="Times Armenian" w:ascii="Times Armenian" w:hAnsi="Times Armenian"/>
          <w:sz w:val="21"/>
          <w:szCs w:val="21"/>
        </w:rPr>
        <w:t xml:space="preserve">), </w:t>
      </w:r>
      <w:r>
        <w:rPr>
          <w:rFonts w:cs="Times Armenian" w:ascii="Times Armenian" w:hAnsi="Times Armenian"/>
          <w:b/>
          <w:i/>
          <w:sz w:val="21"/>
          <w:szCs w:val="21"/>
        </w:rPr>
        <w:t xml:space="preserve">*ապարասան-ապերասան </w:t>
      </w:r>
      <w:r>
        <w:rPr>
          <w:rFonts w:cs="Times Armenian" w:ascii="Times Armenian" w:hAnsi="Times Armenian"/>
          <w:i/>
          <w:sz w:val="21"/>
          <w:szCs w:val="21"/>
        </w:rPr>
        <w:t>(ըմ</w:t>
        <w:softHyphen/>
        <w:softHyphen/>
        <w:t>բոստ, հան</w:t>
        <w:softHyphen/>
        <w:t>դուգն, խեռ),</w:t>
      </w:r>
      <w:r>
        <w:rPr>
          <w:rFonts w:cs="Times Armenian" w:ascii="Times Armenian" w:hAnsi="Times Armenian"/>
          <w:b/>
          <w:i/>
          <w:sz w:val="21"/>
          <w:szCs w:val="21"/>
        </w:rPr>
        <w:t xml:space="preserve"> *ապիրատ </w:t>
      </w:r>
      <w:r>
        <w:rPr>
          <w:rFonts w:cs="Times Armenian" w:ascii="Times Armenian" w:hAnsi="Times Armenian"/>
          <w:i/>
          <w:sz w:val="21"/>
          <w:szCs w:val="21"/>
        </w:rPr>
        <w:t>(անօրեն, անարդար, անի</w:t>
        <w:softHyphen/>
        <w:t>րավ),</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ապո</w:t>
        <w:softHyphen/>
        <w:t>պապ-ա</w:t>
        <w:softHyphen/>
        <w:t xml:space="preserve">պուպապ </w:t>
      </w:r>
      <w:r>
        <w:rPr>
          <w:rFonts w:cs="Times Armenian" w:ascii="Times Armenian" w:hAnsi="Times Armenian"/>
          <w:i/>
          <w:sz w:val="21"/>
          <w:szCs w:val="21"/>
        </w:rPr>
        <w:t>(պապի պապը),</w:t>
      </w:r>
      <w:r>
        <w:rPr>
          <w:rFonts w:cs="Times Armenian" w:ascii="Times Armenian" w:hAnsi="Times Armenian"/>
          <w:b/>
          <w:i/>
          <w:sz w:val="21"/>
          <w:szCs w:val="21"/>
          <w:vertAlign w:val="superscript"/>
        </w:rPr>
        <w:t xml:space="preserve"> </w:t>
      </w:r>
      <w:r>
        <w:rPr>
          <w:rFonts w:cs="Times Armenian" w:ascii="Times Armenian" w:hAnsi="Times Armenian"/>
          <w:b/>
          <w:i/>
          <w:sz w:val="21"/>
          <w:szCs w:val="21"/>
        </w:rPr>
        <w:t xml:space="preserve">*ապուխտ </w:t>
      </w:r>
      <w:r>
        <w:rPr>
          <w:rFonts w:cs="Times Armenian" w:ascii="Times Armenian" w:hAnsi="Times Armenian"/>
          <w:sz w:val="21"/>
          <w:szCs w:val="21"/>
        </w:rPr>
        <w:t>(</w:t>
      </w:r>
      <w:r>
        <w:rPr>
          <w:rFonts w:cs="Times Armenian" w:ascii="Times Armenian" w:hAnsi="Times Armenian"/>
          <w:i/>
          <w:sz w:val="21"/>
          <w:szCs w:val="21"/>
        </w:rPr>
        <w:t>բաստուրմա</w:t>
      </w:r>
      <w:r>
        <w:rPr>
          <w:rFonts w:cs="Times Armenian" w:ascii="Times Armenian" w:hAnsi="Times Armenian"/>
          <w:sz w:val="21"/>
          <w:szCs w:val="21"/>
        </w:rPr>
        <w:t>)</w:t>
      </w:r>
      <w:r>
        <w:rPr>
          <w:rFonts w:cs="Times Armenian" w:ascii="Times Armenian" w:hAnsi="Times Armenian"/>
          <w:b/>
          <w:sz w:val="21"/>
          <w:szCs w:val="21"/>
        </w:rPr>
        <w:t>,</w:t>
      </w:r>
      <w:r>
        <w:rPr>
          <w:rFonts w:cs="Times Armenian" w:ascii="Times Armenian" w:hAnsi="Times Armenian"/>
          <w:b/>
          <w:i/>
          <w:sz w:val="21"/>
          <w:szCs w:val="21"/>
        </w:rPr>
        <w:t xml:space="preserve"> *ապսպարել-ապսպրել </w:t>
      </w:r>
      <w:r>
        <w:rPr>
          <w:rFonts w:cs="Times Armenian" w:ascii="Times Armenian" w:hAnsi="Times Armenian"/>
          <w:sz w:val="21"/>
          <w:szCs w:val="21"/>
        </w:rPr>
        <w:t xml:space="preserve">(նշանակում է` </w:t>
      </w:r>
      <w:r>
        <w:rPr>
          <w:rFonts w:cs="Times Armenian" w:ascii="Times Armenian" w:hAnsi="Times Armenian"/>
          <w:i/>
          <w:sz w:val="21"/>
          <w:szCs w:val="21"/>
        </w:rPr>
        <w:t>տալ, հանձնել, լուր տալ, փոխանցել, նվիրել</w:t>
      </w:r>
      <w:r>
        <w:rPr>
          <w:rFonts w:cs="Times Armenian" w:ascii="Times Armenian" w:hAnsi="Times Armenian"/>
          <w:sz w:val="21"/>
          <w:szCs w:val="21"/>
        </w:rPr>
        <w:t>)</w:t>
      </w:r>
      <w:r>
        <w:rPr>
          <w:rFonts w:cs="Times Armenian" w:ascii="Times Armenian" w:hAnsi="Times Armenian"/>
          <w:b/>
          <w:i/>
          <w:sz w:val="21"/>
          <w:szCs w:val="21"/>
        </w:rPr>
        <w:t>, *ապս</w:t>
        <w:softHyphen/>
        <w:t xml:space="preserve">տամբ </w:t>
      </w:r>
      <w:r>
        <w:rPr>
          <w:rFonts w:cs="Times Armenian" w:ascii="Times Armenian" w:hAnsi="Times Armenian"/>
          <w:sz w:val="21"/>
          <w:szCs w:val="21"/>
        </w:rPr>
        <w:t>(</w:t>
      </w:r>
      <w:r>
        <w:rPr>
          <w:rFonts w:cs="Times Armenian" w:ascii="Times Armenian" w:hAnsi="Times Armenian"/>
          <w:i/>
          <w:sz w:val="21"/>
          <w:szCs w:val="21"/>
        </w:rPr>
        <w:t>ան</w:t>
        <w:softHyphen/>
        <w:t>հնազանդ, ըմբոստ; ապստամբ</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ապրիլ </w:t>
      </w:r>
      <w:r>
        <w:rPr>
          <w:rFonts w:cs="Times Armenian" w:ascii="Times Armenian" w:hAnsi="Times Armenian"/>
          <w:sz w:val="21"/>
          <w:szCs w:val="21"/>
        </w:rPr>
        <w:t xml:space="preserve">(4-րդ ամիսը; նշանակում է` </w:t>
      </w:r>
      <w:r>
        <w:rPr>
          <w:rFonts w:cs="Times Armenian" w:ascii="Times Armenian" w:hAnsi="Times Armenian"/>
          <w:i/>
          <w:sz w:val="21"/>
          <w:szCs w:val="21"/>
        </w:rPr>
        <w:t>երկ</w:t>
        <w:softHyphen/>
        <w:t>րորդ</w:t>
      </w:r>
      <w:r>
        <w:rPr>
          <w:rFonts w:cs="Times Armenian" w:ascii="Times Armenian" w:hAnsi="Times Armenian"/>
          <w:sz w:val="21"/>
          <w:szCs w:val="21"/>
        </w:rPr>
        <w:t>),</w:t>
      </w:r>
      <w:r>
        <w:rPr>
          <w:rFonts w:cs="Times Armenian" w:ascii="Times Armenian" w:hAnsi="Times Armenian"/>
          <w:b/>
          <w:i/>
          <w:sz w:val="21"/>
          <w:szCs w:val="21"/>
        </w:rPr>
        <w:t xml:space="preserve"> *ապրիշում-ապրշում </w:t>
      </w:r>
      <w:r>
        <w:rPr>
          <w:rFonts w:cs="Times Armenian" w:ascii="Times Armenian" w:hAnsi="Times Armenian"/>
          <w:sz w:val="21"/>
          <w:szCs w:val="21"/>
        </w:rPr>
        <w:t>(</w:t>
      </w:r>
      <w:r>
        <w:rPr>
          <w:rFonts w:cs="Times Armenian" w:ascii="Times Armenian" w:hAnsi="Times Armenian"/>
          <w:i/>
          <w:sz w:val="21"/>
          <w:szCs w:val="21"/>
        </w:rPr>
        <w:t>մետաքս;</w:t>
      </w:r>
      <w:r>
        <w:rPr>
          <w:rFonts w:cs="Times Armenian" w:ascii="Times Armenian" w:hAnsi="Times Armenian"/>
          <w:b/>
          <w:i/>
          <w:sz w:val="21"/>
          <w:szCs w:val="21"/>
        </w:rPr>
        <w:t xml:space="preserve"> </w:t>
      </w:r>
      <w:r>
        <w:rPr>
          <w:rFonts w:cs="Times Armenian" w:ascii="Times Armenian" w:hAnsi="Times Armenian"/>
          <w:i/>
          <w:sz w:val="21"/>
          <w:szCs w:val="21"/>
        </w:rPr>
        <w:t>շոր է</w:t>
      </w:r>
      <w:r>
        <w:rPr>
          <w:rFonts w:cs="Times Armenian" w:ascii="Times Armenian" w:hAnsi="Times Armenian"/>
          <w:sz w:val="21"/>
          <w:szCs w:val="21"/>
        </w:rPr>
        <w:t>),</w:t>
      </w:r>
      <w:r>
        <w:rPr>
          <w:rFonts w:cs="Times Armenian" w:ascii="Times Armenian" w:hAnsi="Times Armenian"/>
          <w:b/>
          <w:i/>
          <w:sz w:val="21"/>
          <w:szCs w:val="21"/>
        </w:rPr>
        <w:t xml:space="preserve"> *առասան </w:t>
      </w:r>
      <w:r>
        <w:rPr>
          <w:rFonts w:cs="Times Armenian" w:ascii="Times Armenian" w:hAnsi="Times Armenian"/>
          <w:sz w:val="21"/>
          <w:szCs w:val="21"/>
        </w:rPr>
        <w:t>(</w:t>
      </w:r>
      <w:r>
        <w:rPr>
          <w:rFonts w:cs="Times Armenian" w:ascii="Times Armenian" w:hAnsi="Times Armenian"/>
          <w:i/>
          <w:sz w:val="21"/>
          <w:szCs w:val="21"/>
        </w:rPr>
        <w:t>պա</w:t>
        <w:softHyphen/>
        <w:t>րան</w:t>
      </w:r>
      <w:r>
        <w:rPr>
          <w:rFonts w:cs="Times Armenian" w:ascii="Times Armenian" w:hAnsi="Times Armenian"/>
          <w:sz w:val="21"/>
          <w:szCs w:val="21"/>
        </w:rPr>
        <w:t>),</w:t>
      </w:r>
      <w:r>
        <w:rPr>
          <w:rFonts w:cs="Times Armenian" w:ascii="Times Armenian" w:hAnsi="Times Armenian"/>
          <w:b/>
          <w:i/>
          <w:sz w:val="21"/>
          <w:szCs w:val="21"/>
        </w:rPr>
        <w:t xml:space="preserve">*առատ </w:t>
      </w:r>
      <w:r>
        <w:rPr>
          <w:rFonts w:cs="Times Armenian" w:ascii="Times Armenian" w:hAnsi="Times Armenian"/>
          <w:sz w:val="21"/>
          <w:szCs w:val="21"/>
        </w:rPr>
        <w:t xml:space="preserve">(նշանակել է` </w:t>
      </w:r>
      <w:r>
        <w:rPr>
          <w:rFonts w:cs="Times Armenian" w:ascii="Times Armenian" w:hAnsi="Times Armenian"/>
          <w:i/>
          <w:sz w:val="21"/>
          <w:szCs w:val="21"/>
        </w:rPr>
        <w:t>առատաձեռն, բարեգործ; անարատ, պայ</w:t>
        <w:softHyphen/>
        <w:t>ծառ (աչք); լի, հորդ, շատ; առատություն; առատաձեռնություն,</w:t>
      </w:r>
      <w:r>
        <w:rPr>
          <w:rFonts w:cs="Times Armenian" w:ascii="Times Armenian" w:hAnsi="Times Armenian"/>
          <w:sz w:val="21"/>
          <w:szCs w:val="21"/>
        </w:rPr>
        <w:t xml:space="preserve"> ևն,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առ</w:t>
        <w:softHyphen/>
        <w:t xml:space="preserve">նէտ-առնետ, *առոյգ-առույգ </w:t>
      </w:r>
      <w:r>
        <w:rPr>
          <w:rFonts w:cs="Times Armenian" w:ascii="Times Armenian" w:hAnsi="Times Armenian"/>
          <w:sz w:val="21"/>
          <w:szCs w:val="21"/>
        </w:rPr>
        <w:t>(</w:t>
      </w:r>
      <w:r>
        <w:rPr>
          <w:rFonts w:cs="Times Armenian" w:ascii="Times Armenian" w:hAnsi="Times Armenian"/>
          <w:i/>
          <w:sz w:val="21"/>
          <w:szCs w:val="21"/>
        </w:rPr>
        <w:t>կայտառ,</w:t>
      </w:r>
      <w:r>
        <w:rPr>
          <w:rFonts w:cs="Times Armenian" w:ascii="Times Armenian" w:hAnsi="Times Armenian"/>
          <w:sz w:val="21"/>
          <w:szCs w:val="21"/>
        </w:rPr>
        <w:t xml:space="preserve"> ևն),</w:t>
      </w:r>
      <w:r>
        <w:rPr>
          <w:rFonts w:cs="Times Armenian" w:ascii="Times Armenian" w:hAnsi="Times Armenian"/>
          <w:b/>
          <w:i/>
          <w:sz w:val="21"/>
          <w:szCs w:val="21"/>
        </w:rPr>
        <w:t xml:space="preserve">*ասպ </w:t>
      </w:r>
      <w:r>
        <w:rPr>
          <w:rFonts w:cs="Times Armenian" w:ascii="Times Armenian" w:hAnsi="Times Armenian"/>
          <w:sz w:val="21"/>
          <w:szCs w:val="21"/>
        </w:rPr>
        <w:t>(</w:t>
      </w:r>
      <w:r>
        <w:rPr>
          <w:rFonts w:cs="Times Armenian" w:ascii="Times Armenian" w:hAnsi="Times Armenian"/>
          <w:b/>
          <w:i/>
          <w:sz w:val="21"/>
          <w:szCs w:val="21"/>
        </w:rPr>
        <w:t xml:space="preserve">ձի, </w:t>
      </w:r>
      <w:r>
        <w:rPr>
          <w:rFonts w:cs="Times Armenian" w:ascii="Times Armenian" w:hAnsi="Times Armenian"/>
          <w:sz w:val="21"/>
          <w:szCs w:val="21"/>
        </w:rPr>
        <w:t>տես հաջորդ բառե</w:t>
        <w:softHyphen/>
        <w:t>րը),</w:t>
      </w:r>
      <w:r>
        <w:rPr>
          <w:rFonts w:cs="Times Armenian" w:ascii="Times Armenian" w:hAnsi="Times Armenian"/>
          <w:b/>
          <w:i/>
          <w:sz w:val="21"/>
          <w:szCs w:val="21"/>
        </w:rPr>
        <w:t xml:space="preserve"> *ասպազեն </w:t>
      </w:r>
      <w:r>
        <w:rPr>
          <w:rFonts w:cs="Times Armenian" w:ascii="Times Armenian" w:hAnsi="Times Armenian"/>
          <w:sz w:val="21"/>
          <w:szCs w:val="21"/>
        </w:rPr>
        <w:t>(</w:t>
      </w:r>
      <w:r>
        <w:rPr>
          <w:rFonts w:cs="Times Armenian" w:ascii="Times Armenian" w:hAnsi="Times Armenian"/>
          <w:i/>
          <w:sz w:val="21"/>
          <w:szCs w:val="21"/>
        </w:rPr>
        <w:t>ձիու զարդ ու զրահը</w:t>
      </w:r>
      <w:r>
        <w:rPr>
          <w:rFonts w:cs="Times Armenian" w:ascii="Times Armenian" w:hAnsi="Times Armenian"/>
          <w:sz w:val="21"/>
          <w:szCs w:val="21"/>
        </w:rPr>
        <w:t>),</w:t>
      </w:r>
      <w:r>
        <w:rPr>
          <w:rFonts w:cs="Times Armenian" w:ascii="Times Armenian" w:hAnsi="Times Armenian"/>
          <w:b/>
          <w:i/>
          <w:sz w:val="21"/>
          <w:szCs w:val="21"/>
        </w:rPr>
        <w:t xml:space="preserve"> *ասպահապետ </w:t>
      </w:r>
      <w:r>
        <w:rPr>
          <w:rFonts w:cs="Times Armenian" w:ascii="Times Armenian" w:hAnsi="Times Armenian"/>
          <w:sz w:val="21"/>
          <w:szCs w:val="21"/>
        </w:rPr>
        <w:t>(</w:t>
      </w:r>
      <w:r>
        <w:rPr>
          <w:rFonts w:cs="Times Armenian" w:ascii="Times Armenian" w:hAnsi="Times Armenian"/>
          <w:i/>
          <w:sz w:val="21"/>
          <w:szCs w:val="21"/>
        </w:rPr>
        <w:t>զորապետ, սպարա</w:t>
        <w:softHyphen/>
        <w:t>պետ</w:t>
      </w:r>
      <w:r>
        <w:rPr>
          <w:rFonts w:cs="Times Armenian" w:ascii="Times Armenian" w:hAnsi="Times Armenian"/>
          <w:sz w:val="21"/>
          <w:szCs w:val="21"/>
        </w:rPr>
        <w:t>),</w:t>
      </w:r>
      <w:r>
        <w:rPr>
          <w:rFonts w:cs="Times Armenian" w:ascii="Times Armenian" w:hAnsi="Times Armenian"/>
          <w:b/>
          <w:i/>
          <w:sz w:val="21"/>
          <w:szCs w:val="21"/>
        </w:rPr>
        <w:t xml:space="preserve">*ասպանդակ </w:t>
      </w:r>
      <w:r>
        <w:rPr>
          <w:rFonts w:cs="Times Armenian" w:ascii="Times Armenian" w:hAnsi="Times Armenian"/>
          <w:sz w:val="21"/>
          <w:szCs w:val="21"/>
        </w:rPr>
        <w:t>(</w:t>
      </w:r>
      <w:r>
        <w:rPr>
          <w:i/>
          <w:sz w:val="21"/>
          <w:szCs w:val="21"/>
          <w:lang w:val="ru-RU"/>
        </w:rPr>
        <w:t>стремя</w:t>
      </w:r>
      <w:r>
        <w:rPr>
          <w:i/>
          <w:sz w:val="21"/>
          <w:szCs w:val="21"/>
        </w:rPr>
        <w:t xml:space="preserve"> = </w:t>
      </w:r>
      <w:r>
        <w:rPr>
          <w:rFonts w:cs="Times Armenian" w:ascii="Times Armenian" w:hAnsi="Times Armenian"/>
          <w:i/>
          <w:sz w:val="21"/>
          <w:szCs w:val="21"/>
        </w:rPr>
        <w:t>ձիու կողքերից կախ այն սարքերը, որոնց մեջ հեծյալը ոտքը դնում է ու հեծնում</w:t>
      </w:r>
      <w:r>
        <w:rPr>
          <w:rFonts w:cs="Times Armenian" w:ascii="Times Armenian" w:hAnsi="Times Armenian"/>
          <w:sz w:val="21"/>
          <w:szCs w:val="21"/>
        </w:rPr>
        <w:t>),</w:t>
      </w:r>
      <w:r>
        <w:rPr>
          <w:rFonts w:cs="Times Armenian" w:ascii="Times Armenian" w:hAnsi="Times Armenian"/>
          <w:b/>
          <w:i/>
          <w:sz w:val="21"/>
          <w:szCs w:val="21"/>
        </w:rPr>
        <w:t xml:space="preserve"> *ասպաստան </w:t>
      </w:r>
      <w:r>
        <w:rPr>
          <w:rFonts w:cs="Times Armenian" w:ascii="Times Armenian" w:hAnsi="Times Armenian"/>
          <w:sz w:val="21"/>
          <w:szCs w:val="21"/>
        </w:rPr>
        <w:t>(</w:t>
      </w:r>
      <w:r>
        <w:rPr>
          <w:rFonts w:cs="Times Armenian" w:ascii="Times Armenian" w:hAnsi="Times Armenian"/>
          <w:i/>
          <w:sz w:val="21"/>
          <w:szCs w:val="21"/>
        </w:rPr>
        <w:t>ախոռ</w:t>
      </w:r>
      <w:r>
        <w:rPr>
          <w:rFonts w:cs="Times Armenian" w:ascii="Times Armenian" w:hAnsi="Times Armenian"/>
          <w:sz w:val="21"/>
          <w:szCs w:val="21"/>
        </w:rPr>
        <w:t>),</w:t>
      </w:r>
      <w:r>
        <w:rPr>
          <w:rFonts w:cs="Times Armenian" w:ascii="Times Armenian" w:hAnsi="Times Armenian"/>
          <w:b/>
          <w:i/>
          <w:sz w:val="21"/>
          <w:szCs w:val="21"/>
        </w:rPr>
        <w:t xml:space="preserve">*ասպատակ </w:t>
      </w:r>
      <w:r>
        <w:rPr>
          <w:rFonts w:cs="Times Armenian" w:ascii="Times Armenian" w:hAnsi="Times Armenian"/>
          <w:sz w:val="21"/>
          <w:szCs w:val="21"/>
        </w:rPr>
        <w:t>(</w:t>
      </w:r>
      <w:r>
        <w:rPr>
          <w:rFonts w:cs="Times Armenian" w:ascii="Times Armenian" w:hAnsi="Times Armenian"/>
          <w:i/>
          <w:sz w:val="21"/>
          <w:szCs w:val="21"/>
        </w:rPr>
        <w:t>հեծ</w:t>
        <w:softHyphen/>
        <w:t>յալ արշավանքն ու ար</w:t>
        <w:softHyphen/>
        <w:t>շավողները</w:t>
      </w:r>
      <w:r>
        <w:rPr>
          <w:rFonts w:cs="Times Armenian" w:ascii="Times Armenian" w:hAnsi="Times Armenian"/>
          <w:sz w:val="21"/>
          <w:szCs w:val="21"/>
        </w:rPr>
        <w:t>),</w:t>
      </w:r>
      <w:r>
        <w:rPr>
          <w:rFonts w:cs="Times Armenian" w:ascii="Times Armenian" w:hAnsi="Times Armenian"/>
          <w:b/>
          <w:i/>
          <w:sz w:val="21"/>
          <w:szCs w:val="21"/>
        </w:rPr>
        <w:t xml:space="preserve"> *ասպար </w:t>
      </w:r>
      <w:r>
        <w:rPr>
          <w:rFonts w:cs="Times Armenian" w:ascii="Times Armenian" w:hAnsi="Times Armenian"/>
          <w:sz w:val="21"/>
          <w:szCs w:val="21"/>
        </w:rPr>
        <w:t>(</w:t>
      </w:r>
      <w:r>
        <w:rPr>
          <w:rFonts w:cs="Times Armenian" w:ascii="Times Armenian" w:hAnsi="Times Armenian"/>
          <w:i/>
          <w:sz w:val="21"/>
          <w:szCs w:val="21"/>
        </w:rPr>
        <w:t>վահան</w:t>
      </w:r>
      <w:r>
        <w:rPr>
          <w:rFonts w:cs="Times Armenian" w:ascii="Times Armenian" w:hAnsi="Times Armenian"/>
          <w:sz w:val="21"/>
          <w:szCs w:val="21"/>
        </w:rPr>
        <w:t>),</w:t>
      </w:r>
      <w:r>
        <w:rPr>
          <w:rFonts w:cs="Times Armenian" w:ascii="Times Armenian" w:hAnsi="Times Armenian"/>
          <w:b/>
          <w:i/>
          <w:sz w:val="21"/>
          <w:szCs w:val="21"/>
        </w:rPr>
        <w:t xml:space="preserve"> *ասպարեզ </w:t>
      </w:r>
      <w:r>
        <w:rPr>
          <w:rFonts w:cs="Times Armenian" w:ascii="Times Armenian" w:hAnsi="Times Armenian"/>
          <w:sz w:val="21"/>
          <w:szCs w:val="21"/>
        </w:rPr>
        <w:t>(</w:t>
      </w:r>
      <w:r>
        <w:rPr>
          <w:rFonts w:cs="Times Armenian" w:ascii="Times Armenian" w:hAnsi="Times Armenian"/>
          <w:i/>
          <w:sz w:val="21"/>
          <w:szCs w:val="21"/>
        </w:rPr>
        <w:t>ձի</w:t>
        <w:softHyphen/>
        <w:t>ար</w:t>
        <w:softHyphen/>
        <w:t>շա</w:t>
        <w:softHyphen/>
        <w:t>վարան, կրկես, հը</w:t>
        <w:softHyphen/>
        <w:t>րապարակ; բնագավառ</w:t>
      </w:r>
      <w:r>
        <w:rPr>
          <w:rFonts w:cs="Times Armenian" w:ascii="Times Armenian" w:hAnsi="Times Armenian"/>
          <w:sz w:val="21"/>
          <w:szCs w:val="21"/>
        </w:rPr>
        <w:t xml:space="preserve">), </w:t>
      </w:r>
      <w:r>
        <w:rPr>
          <w:rFonts w:cs="Times Armenian" w:ascii="Times Armenian" w:hAnsi="Times Armenian"/>
          <w:b/>
          <w:i/>
          <w:sz w:val="21"/>
          <w:szCs w:val="21"/>
        </w:rPr>
        <w:t xml:space="preserve">*ասպետ </w:t>
      </w:r>
      <w:r>
        <w:rPr>
          <w:rFonts w:cs="Times Armenian" w:ascii="Times Armenian" w:hAnsi="Times Armenian"/>
          <w:sz w:val="21"/>
          <w:szCs w:val="21"/>
        </w:rPr>
        <w:t>(</w:t>
      </w:r>
      <w:r>
        <w:rPr>
          <w:rFonts w:cs="Times Armenian" w:ascii="Times Armenian" w:hAnsi="Times Armenian"/>
          <w:i/>
          <w:sz w:val="21"/>
          <w:szCs w:val="21"/>
        </w:rPr>
        <w:t>հեծյալ ազնվա</w:t>
        <w:softHyphen/>
        <w:t>կան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ասպիդ </w:t>
      </w:r>
      <w:r>
        <w:rPr>
          <w:rFonts w:cs="Times Armenian" w:ascii="Times Armenian" w:hAnsi="Times Armenian"/>
          <w:sz w:val="21"/>
          <w:szCs w:val="21"/>
        </w:rPr>
        <w:t>(</w:t>
      </w:r>
      <w:r>
        <w:rPr>
          <w:rFonts w:cs="Times Armenian" w:ascii="Times Armenian" w:hAnsi="Times Armenian"/>
          <w:i/>
          <w:sz w:val="21"/>
          <w:szCs w:val="21"/>
        </w:rPr>
        <w:t>օձ է</w:t>
      </w:r>
      <w:r>
        <w:rPr>
          <w:rFonts w:cs="Times Armenian" w:ascii="Times Armenian" w:hAnsi="Times Armenian"/>
          <w:sz w:val="21"/>
          <w:szCs w:val="21"/>
        </w:rPr>
        <w:t xml:space="preserve">), </w:t>
      </w:r>
      <w:r>
        <w:rPr>
          <w:rFonts w:cs="Times Armenian" w:ascii="Times Armenian" w:hAnsi="Times Armenian"/>
          <w:b/>
          <w:i/>
          <w:sz w:val="21"/>
          <w:szCs w:val="21"/>
        </w:rPr>
        <w:t>*աս</w:t>
        <w:softHyphen/>
        <w:t xml:space="preserve">պնջական </w:t>
      </w:r>
      <w:r>
        <w:rPr>
          <w:rFonts w:cs="Times Armenian" w:ascii="Times Armenian" w:hAnsi="Times Armenian"/>
          <w:sz w:val="21"/>
          <w:szCs w:val="21"/>
        </w:rPr>
        <w:t>(</w:t>
      </w:r>
      <w:r>
        <w:rPr>
          <w:rFonts w:cs="Times Armenian" w:ascii="Times Armenian" w:hAnsi="Times Armenian"/>
          <w:i/>
          <w:sz w:val="21"/>
          <w:szCs w:val="21"/>
        </w:rPr>
        <w:t>վանատուր, հյուրընկալ</w:t>
      </w:r>
      <w:r>
        <w:rPr>
          <w:rFonts w:cs="Times Armenian" w:ascii="Times Armenian" w:hAnsi="Times Armenian"/>
          <w:sz w:val="21"/>
          <w:szCs w:val="21"/>
        </w:rPr>
        <w:t>),</w:t>
      </w:r>
      <w:r>
        <w:rPr>
          <w:rFonts w:cs="Times Armenian" w:ascii="Times Armenian" w:hAnsi="Times Armenian"/>
          <w:b/>
          <w:i/>
          <w:sz w:val="21"/>
          <w:szCs w:val="21"/>
        </w:rPr>
        <w:t xml:space="preserve"> *ասպուրակ </w:t>
      </w:r>
      <w:r>
        <w:rPr>
          <w:rFonts w:cs="Times Armenian" w:ascii="Times Armenian" w:hAnsi="Times Armenian"/>
          <w:sz w:val="21"/>
          <w:szCs w:val="21"/>
        </w:rPr>
        <w:t>(</w:t>
      </w:r>
      <w:r>
        <w:rPr>
          <w:rFonts w:cs="Times Armenian" w:ascii="Times Armenian" w:hAnsi="Times Armenian"/>
          <w:i/>
          <w:sz w:val="21"/>
          <w:szCs w:val="21"/>
        </w:rPr>
        <w:t>ծնե</w:t>
        <w:softHyphen/>
        <w:t>բեկ</w:t>
      </w:r>
      <w:r>
        <w:rPr>
          <w:rFonts w:cs="Times Armenian" w:ascii="Times Armenian" w:hAnsi="Times Armenian"/>
          <w:sz w:val="21"/>
          <w:szCs w:val="21"/>
        </w:rPr>
        <w:t>),</w:t>
      </w:r>
      <w:r>
        <w:rPr>
          <w:rFonts w:cs="Times Armenian" w:ascii="Times Armenian" w:hAnsi="Times Armenian"/>
          <w:b/>
          <w:i/>
          <w:sz w:val="21"/>
          <w:szCs w:val="21"/>
        </w:rPr>
        <w:t xml:space="preserve">*աստառ, աստված </w:t>
      </w:r>
      <w:r>
        <w:rPr>
          <w:rFonts w:cs="Times Armenian" w:ascii="Times Armenian" w:hAnsi="Times Armenian"/>
          <w:sz w:val="21"/>
          <w:szCs w:val="21"/>
        </w:rPr>
        <w:t xml:space="preserve">(փոխ է առած փռյուգերենից),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ատլաս </w:t>
      </w:r>
      <w:r>
        <w:rPr>
          <w:rFonts w:cs="Times Armenian" w:ascii="Times Armenian" w:hAnsi="Times Armenian"/>
          <w:sz w:val="21"/>
          <w:szCs w:val="21"/>
        </w:rPr>
        <w:t>(</w:t>
      </w:r>
      <w:r>
        <w:rPr>
          <w:rFonts w:cs="Times Armenian" w:ascii="Times Armenian" w:hAnsi="Times Armenian"/>
          <w:i/>
          <w:sz w:val="21"/>
          <w:szCs w:val="21"/>
        </w:rPr>
        <w:t>սնդուս;</w:t>
      </w:r>
      <w:r>
        <w:rPr>
          <w:rFonts w:cs="Times Armenian" w:ascii="Times Armenian" w:hAnsi="Times Armenian"/>
          <w:sz w:val="21"/>
          <w:szCs w:val="21"/>
        </w:rPr>
        <w:t xml:space="preserve"> </w:t>
      </w:r>
      <w:r>
        <w:rPr>
          <w:rFonts w:cs="Times Armenian" w:ascii="Times Armenian" w:hAnsi="Times Armenian"/>
          <w:i/>
          <w:sz w:val="21"/>
          <w:szCs w:val="21"/>
        </w:rPr>
        <w:t>շորի կտորի տե</w:t>
        <w:softHyphen/>
        <w:t>սակ է</w:t>
      </w:r>
      <w:r>
        <w:rPr>
          <w:rFonts w:cs="Times Armenian" w:ascii="Times Armenian" w:hAnsi="Times Armenian"/>
          <w:sz w:val="21"/>
          <w:szCs w:val="21"/>
        </w:rPr>
        <w:t>),</w:t>
      </w:r>
      <w:r>
        <w:rPr>
          <w:rFonts w:cs="Times Armenian" w:ascii="Times Armenian" w:hAnsi="Times Armenian"/>
          <w:b/>
          <w:i/>
          <w:sz w:val="21"/>
          <w:szCs w:val="21"/>
        </w:rPr>
        <w:t xml:space="preserve"> *ավազան, *ավան, *ավանդ </w:t>
      </w:r>
      <w:r>
        <w:rPr>
          <w:rFonts w:cs="Times Armenian" w:ascii="Times Armenian" w:hAnsi="Times Armenian"/>
          <w:sz w:val="21"/>
          <w:szCs w:val="21"/>
        </w:rPr>
        <w:t>(</w:t>
      </w:r>
      <w:r>
        <w:rPr>
          <w:rFonts w:cs="Times Armenian" w:ascii="Times Armenian" w:hAnsi="Times Armenian"/>
          <w:i/>
          <w:sz w:val="21"/>
          <w:szCs w:val="21"/>
        </w:rPr>
        <w:t xml:space="preserve">գլխավոր քաղաք; </w:t>
      </w:r>
      <w:r>
        <w:rPr>
          <w:rFonts w:cs="Times Armenian" w:ascii="Times Armenian" w:hAnsi="Times Armenian"/>
          <w:sz w:val="21"/>
          <w:szCs w:val="21"/>
        </w:rPr>
        <w:t>սրա ճյու</w:t>
        <w:softHyphen/>
        <w:t xml:space="preserve">ղերից է </w:t>
      </w:r>
      <w:r>
        <w:rPr>
          <w:rFonts w:cs="Times Armenian" w:ascii="Times Armenian" w:hAnsi="Times Armenian"/>
          <w:i/>
          <w:sz w:val="21"/>
          <w:szCs w:val="21"/>
        </w:rPr>
        <w:t>Զա</w:t>
        <w:softHyphen/>
        <w:t>րե</w:t>
        <w:softHyphen/>
        <w:t>վանդ</w:t>
      </w:r>
      <w:r>
        <w:rPr>
          <w:rFonts w:cs="Times Armenian" w:ascii="Times Armenian" w:hAnsi="Times Armenian"/>
          <w:sz w:val="21"/>
          <w:szCs w:val="21"/>
        </w:rPr>
        <w:t>),</w:t>
      </w:r>
      <w:r>
        <w:rPr>
          <w:rFonts w:cs="Times Armenian" w:ascii="Times Armenian" w:hAnsi="Times Armenian"/>
          <w:b/>
          <w:i/>
          <w:sz w:val="21"/>
          <w:szCs w:val="21"/>
        </w:rPr>
        <w:t xml:space="preserve"> *ավար, *ավեր,*ատր </w:t>
      </w:r>
      <w:r>
        <w:rPr>
          <w:rFonts w:cs="Times Armenian" w:ascii="Times Armenian" w:hAnsi="Times Armenian"/>
          <w:sz w:val="21"/>
          <w:szCs w:val="21"/>
        </w:rPr>
        <w:t>(</w:t>
      </w:r>
      <w:r>
        <w:rPr>
          <w:rFonts w:cs="Times Armenian" w:ascii="Times Armenian" w:hAnsi="Times Armenian"/>
          <w:i/>
          <w:sz w:val="21"/>
          <w:szCs w:val="21"/>
        </w:rPr>
        <w:t>կրակ,</w:t>
      </w:r>
      <w:r>
        <w:rPr>
          <w:rFonts w:cs="Times Armenian" w:ascii="Times Armenian" w:hAnsi="Times Armenian"/>
          <w:sz w:val="21"/>
          <w:szCs w:val="21"/>
        </w:rPr>
        <w:t xml:space="preserve"> առանձին գործածված չի; հայերենը տալիս է` </w:t>
      </w:r>
      <w:r>
        <w:rPr>
          <w:rFonts w:cs="Times Armenian" w:ascii="Times Armenian" w:hAnsi="Times Armenian"/>
          <w:b/>
          <w:i/>
          <w:sz w:val="21"/>
          <w:szCs w:val="21"/>
        </w:rPr>
        <w:t>այր(ել)</w:t>
      </w:r>
      <w:r>
        <w:rPr>
          <w:rFonts w:cs="Times Armenian" w:ascii="Times Armenian" w:hAnsi="Times Armenian"/>
          <w:sz w:val="21"/>
          <w:szCs w:val="21"/>
        </w:rPr>
        <w:t xml:space="preserve">), </w:t>
      </w:r>
      <w:r>
        <w:rPr>
          <w:rFonts w:cs="Times Armenian" w:ascii="Times Armenian" w:hAnsi="Times Armenian"/>
          <w:b/>
          <w:i/>
          <w:sz w:val="21"/>
          <w:szCs w:val="21"/>
        </w:rPr>
        <w:t xml:space="preserve">*ատրագոյն </w:t>
      </w:r>
      <w:r>
        <w:rPr>
          <w:rFonts w:cs="Times Armenian" w:ascii="Times Armenian" w:hAnsi="Times Armenian"/>
          <w:sz w:val="21"/>
          <w:szCs w:val="21"/>
        </w:rPr>
        <w:t>(</w:t>
      </w:r>
      <w:r>
        <w:rPr>
          <w:rFonts w:cs="Times Armenian" w:ascii="Times Armenian" w:hAnsi="Times Armenian"/>
          <w:i/>
          <w:sz w:val="21"/>
          <w:szCs w:val="21"/>
        </w:rPr>
        <w:t>հրագույն, հրափայլ, հրա</w:t>
        <w:softHyphen/>
        <w:t>ցայտ</w:t>
      </w:r>
      <w:r>
        <w:rPr>
          <w:rFonts w:cs="Times Armenian" w:ascii="Times Armenian" w:hAnsi="Times Armenian"/>
          <w:sz w:val="21"/>
          <w:szCs w:val="21"/>
        </w:rPr>
        <w:t>),</w:t>
      </w:r>
      <w:r>
        <w:rPr>
          <w:rFonts w:cs="Times Armenian" w:ascii="Times Armenian" w:hAnsi="Times Armenian"/>
          <w:b/>
          <w:i/>
          <w:sz w:val="21"/>
          <w:szCs w:val="21"/>
        </w:rPr>
        <w:t xml:space="preserve"> *ատր</w:t>
        <w:softHyphen/>
        <w:t>ճա</w:t>
        <w:softHyphen/>
        <w:t xml:space="preserve">նակ, *ատրուշան </w:t>
      </w:r>
      <w:r>
        <w:rPr>
          <w:rFonts w:cs="Times Armenian" w:ascii="Times Armenian" w:hAnsi="Times Armenian"/>
          <w:sz w:val="21"/>
          <w:szCs w:val="21"/>
        </w:rPr>
        <w:t>(</w:t>
      </w:r>
      <w:r>
        <w:rPr>
          <w:rFonts w:cs="Times Armenian" w:ascii="Times Armenian" w:hAnsi="Times Armenian"/>
          <w:i/>
          <w:sz w:val="21"/>
          <w:szCs w:val="21"/>
        </w:rPr>
        <w:t>արևպաշտների կրակի տաճարը</w:t>
      </w:r>
      <w:r>
        <w:rPr>
          <w:rFonts w:cs="Times Armenian" w:ascii="Times Armenian" w:hAnsi="Times Armenian"/>
          <w:sz w:val="21"/>
          <w:szCs w:val="21"/>
        </w:rPr>
        <w:t>),</w:t>
      </w:r>
      <w:r>
        <w:rPr>
          <w:rFonts w:cs="Times Armenian" w:ascii="Times Armenian" w:hAnsi="Times Armenian"/>
          <w:b/>
          <w:i/>
          <w:sz w:val="21"/>
          <w:szCs w:val="21"/>
        </w:rPr>
        <w:t xml:space="preserve"> *ա</w:t>
        <w:softHyphen/>
        <w:t xml:space="preserve">րագ, արագիլ </w:t>
      </w:r>
      <w:r>
        <w:rPr>
          <w:rFonts w:cs="Times Armenian" w:ascii="Times Armenian" w:hAnsi="Times Armenian"/>
          <w:sz w:val="21"/>
          <w:szCs w:val="21"/>
        </w:rPr>
        <w:t>(ծա</w:t>
        <w:softHyphen/>
        <w:t>գում է փոքրասիա</w:t>
        <w:softHyphen/>
        <w:t>կան ինչ-որ լեզվից),</w:t>
      </w:r>
      <w:r>
        <w:rPr>
          <w:rFonts w:cs="Times Armenian" w:ascii="Times Armenian" w:hAnsi="Times Armenian"/>
          <w:b/>
          <w:i/>
          <w:sz w:val="21"/>
          <w:szCs w:val="21"/>
        </w:rPr>
        <w:t xml:space="preserve"> *արգ </w:t>
      </w:r>
      <w:r>
        <w:rPr>
          <w:rFonts w:cs="Times Armenian" w:ascii="Times Armenian" w:hAnsi="Times Armenian"/>
          <w:sz w:val="21"/>
          <w:szCs w:val="21"/>
        </w:rPr>
        <w:t>(սրա ճյուղե</w:t>
        <w:softHyphen/>
        <w:t xml:space="preserve">րից են՝ </w:t>
      </w:r>
      <w:r>
        <w:rPr>
          <w:rFonts w:cs="Times Armenian" w:ascii="Times Armenian" w:hAnsi="Times Armenian"/>
          <w:i/>
          <w:sz w:val="21"/>
          <w:szCs w:val="21"/>
        </w:rPr>
        <w:t>անարգ, մեծ</w:t>
        <w:softHyphen/>
        <w:t>ար</w:t>
        <w:softHyphen/>
        <w:t>գո, անար</w:t>
        <w:softHyphen/>
        <w:t>գանք, զարգանալ, հարգել,</w:t>
      </w:r>
      <w:r>
        <w:rPr>
          <w:rFonts w:cs="Times Armenian" w:ascii="Times Armenian" w:hAnsi="Times Armenian"/>
          <w:sz w:val="21"/>
          <w:szCs w:val="21"/>
        </w:rPr>
        <w:t xml:space="preserve"> ևն),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արգասի(ք) </w:t>
      </w:r>
      <w:r>
        <w:rPr>
          <w:rFonts w:cs="Times Armenian" w:ascii="Times Armenian" w:hAnsi="Times Armenian"/>
          <w:sz w:val="21"/>
          <w:szCs w:val="21"/>
        </w:rPr>
        <w:t>(</w:t>
      </w:r>
      <w:r>
        <w:rPr>
          <w:rFonts w:cs="Times Armenian" w:ascii="Times Armenian" w:hAnsi="Times Armenian"/>
          <w:i/>
          <w:sz w:val="21"/>
          <w:szCs w:val="21"/>
        </w:rPr>
        <w:t>գործ, արդյունք;</w:t>
      </w:r>
      <w:r>
        <w:rPr>
          <w:rFonts w:cs="Times Armenian" w:ascii="Times Armenian" w:hAnsi="Times Armenian"/>
          <w:sz w:val="21"/>
          <w:szCs w:val="21"/>
        </w:rPr>
        <w:t xml:space="preserve"> սրա ճյուղերից է` </w:t>
      </w:r>
      <w:r>
        <w:rPr>
          <w:rFonts w:cs="Times Armenian" w:ascii="Times Armenian" w:hAnsi="Times Armenian"/>
          <w:i/>
          <w:sz w:val="21"/>
          <w:szCs w:val="21"/>
        </w:rPr>
        <w:t>արգասավոր</w:t>
      </w:r>
      <w:r>
        <w:rPr>
          <w:rFonts w:cs="Times Armenian" w:ascii="Times Armenian" w:hAnsi="Times Armenian"/>
          <w:sz w:val="21"/>
          <w:szCs w:val="21"/>
        </w:rPr>
        <w:t>),</w:t>
      </w:r>
      <w:r>
        <w:rPr>
          <w:rFonts w:cs="Times Armenian" w:ascii="Times Armenian" w:hAnsi="Times Armenian"/>
          <w:b/>
          <w:i/>
          <w:sz w:val="21"/>
          <w:szCs w:val="21"/>
        </w:rPr>
        <w:t xml:space="preserve"> *արժան, *արժանի, </w:t>
      </w:r>
      <w:r>
        <w:rPr>
          <w:rFonts w:cs="Times Armenian" w:ascii="Times Armenian" w:hAnsi="Times Armenian"/>
          <w:b/>
          <w:i/>
          <w:sz w:val="21"/>
          <w:szCs w:val="21"/>
          <w:vertAlign w:val="superscript"/>
        </w:rPr>
        <w:t>լ</w:t>
      </w:r>
      <w:r>
        <w:rPr>
          <w:rFonts w:cs="Times Armenian" w:ascii="Times Armenian" w:hAnsi="Times Armenian"/>
          <w:b/>
          <w:i/>
          <w:sz w:val="21"/>
          <w:szCs w:val="21"/>
        </w:rPr>
        <w:t>արկղ, *ար</w:t>
        <w:softHyphen/>
        <w:t>ձակ, *ար</w:t>
        <w:softHyphen/>
        <w:t xml:space="preserve">ճիճ, *արմավ, *արույր, *արուսյակ, *արջասպ,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արջն </w:t>
      </w:r>
      <w:r>
        <w:rPr>
          <w:rFonts w:cs="Times Armenian" w:ascii="Times Armenian" w:hAnsi="Times Armenian"/>
          <w:sz w:val="21"/>
          <w:szCs w:val="21"/>
        </w:rPr>
        <w:t>(</w:t>
      </w:r>
      <w:r>
        <w:rPr>
          <w:rFonts w:cs="Times Armenian" w:ascii="Times Armenian" w:hAnsi="Times Armenian"/>
          <w:i/>
          <w:sz w:val="21"/>
          <w:szCs w:val="21"/>
        </w:rPr>
        <w:t>արջ</w:t>
        <w:softHyphen/>
        <w:t>նագույն</w:t>
      </w:r>
      <w:r>
        <w:rPr>
          <w:rFonts w:cs="Times Armenian" w:ascii="Times Armenian" w:hAnsi="Times Armenian"/>
          <w:b/>
          <w:i/>
          <w:sz w:val="21"/>
          <w:szCs w:val="21"/>
        </w:rPr>
        <w:t xml:space="preserve"> </w:t>
      </w:r>
      <w:r>
        <w:rPr>
          <w:rFonts w:cs="Times Armenian" w:ascii="Times Armenian" w:hAnsi="Times Armenian"/>
          <w:sz w:val="21"/>
          <w:szCs w:val="21"/>
        </w:rPr>
        <w:t xml:space="preserve">= </w:t>
      </w:r>
      <w:r>
        <w:rPr>
          <w:rFonts w:cs="Times Armenian" w:ascii="Times Armenian" w:hAnsi="Times Armenian"/>
          <w:i/>
          <w:sz w:val="21"/>
          <w:szCs w:val="21"/>
        </w:rPr>
        <w:t>սև;</w:t>
      </w:r>
      <w:r>
        <w:rPr>
          <w:rFonts w:cs="Times Armenian" w:ascii="Times Armenian" w:hAnsi="Times Armenian"/>
          <w:sz w:val="21"/>
          <w:szCs w:val="21"/>
        </w:rPr>
        <w:t xml:space="preserve"> հայերենի գույներից միայն </w:t>
      </w:r>
      <w:r>
        <w:rPr>
          <w:rFonts w:cs="Times Armenian" w:ascii="Times Armenian" w:hAnsi="Times Armenian"/>
          <w:b/>
          <w:i/>
          <w:sz w:val="21"/>
          <w:szCs w:val="21"/>
        </w:rPr>
        <w:t>դեղինն</w:t>
      </w:r>
      <w:r>
        <w:rPr>
          <w:rFonts w:cs="Times Armenian" w:ascii="Times Armenian" w:hAnsi="Times Armenian"/>
          <w:sz w:val="21"/>
          <w:szCs w:val="21"/>
        </w:rPr>
        <w:t xml:space="preserve"> է բնիկ. մնացածները փոխառյալ են</w:t>
      </w:r>
      <w:r>
        <w:rPr>
          <w:rFonts w:cs="Times Armenian" w:ascii="Times Armenian" w:hAnsi="Times Armenian"/>
          <w:i/>
          <w:sz w:val="21"/>
          <w:szCs w:val="21"/>
        </w:rPr>
        <w:t>;</w:t>
      </w:r>
      <w:r>
        <w:rPr>
          <w:rFonts w:cs="Times Armenian" w:ascii="Times Armenian" w:hAnsi="Times Armenian"/>
          <w:sz w:val="21"/>
          <w:szCs w:val="21"/>
        </w:rPr>
        <w:t xml:space="preserve"> սրանից են` </w:t>
      </w:r>
      <w:r>
        <w:rPr>
          <w:rFonts w:cs="Times Armenian" w:ascii="Times Armenian" w:hAnsi="Times Armenian"/>
          <w:i/>
          <w:sz w:val="21"/>
          <w:szCs w:val="21"/>
        </w:rPr>
        <w:t>արջնագռավ, արջնազգեստ; աղջ</w:t>
      </w:r>
      <w:r>
        <w:rPr>
          <w:rFonts w:cs="Times Armenian" w:ascii="Times Armenian" w:hAnsi="Times Armenian"/>
          <w:sz w:val="21"/>
          <w:szCs w:val="21"/>
        </w:rPr>
        <w:t xml:space="preserve"> (մութ) ձևից են` </w:t>
      </w:r>
      <w:r>
        <w:rPr>
          <w:rFonts w:cs="Times Armenian" w:ascii="Times Armenian" w:hAnsi="Times Armenian"/>
          <w:i/>
          <w:sz w:val="21"/>
          <w:szCs w:val="21"/>
        </w:rPr>
        <w:t>աղջություն</w:t>
      </w:r>
      <w:r>
        <w:rPr>
          <w:rFonts w:cs="Times Armenian" w:ascii="Times Armenian" w:hAnsi="Times Armenian"/>
          <w:sz w:val="21"/>
          <w:szCs w:val="21"/>
        </w:rPr>
        <w:t xml:space="preserve"> (խա</w:t>
        <w:softHyphen/>
        <w:t xml:space="preserve">վար), </w:t>
      </w:r>
      <w:r>
        <w:rPr>
          <w:rFonts w:cs="Times Armenian" w:ascii="Times Armenian" w:hAnsi="Times Armenian"/>
          <w:b/>
          <w:sz w:val="21"/>
          <w:szCs w:val="21"/>
        </w:rPr>
        <w:t>աղջաղջ</w:t>
      </w:r>
      <w:r>
        <w:rPr>
          <w:rFonts w:cs="Times Armenian" w:ascii="Times Armenian" w:hAnsi="Times Armenian"/>
          <w:sz w:val="21"/>
          <w:szCs w:val="21"/>
        </w:rPr>
        <w:t xml:space="preserve"> (մշուշ), </w:t>
      </w:r>
      <w:r>
        <w:rPr>
          <w:rFonts w:cs="Times Armenian" w:ascii="Times Armenian" w:hAnsi="Times Armenian"/>
          <w:i/>
          <w:sz w:val="21"/>
          <w:szCs w:val="21"/>
        </w:rPr>
        <w:t>աղջամուղջ</w:t>
      </w:r>
      <w:r>
        <w:rPr>
          <w:rFonts w:cs="Times Armenian" w:ascii="Times Armenian" w:hAnsi="Times Armenian"/>
          <w:sz w:val="21"/>
          <w:szCs w:val="21"/>
        </w:rPr>
        <w:t xml:space="preserve"> (թանձր մութ)),</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արքեպիսկոպոս,</w:t>
      </w:r>
      <w:r>
        <w:rPr>
          <w:rFonts w:cs="Times Armenian" w:ascii="Times Armenian" w:hAnsi="Times Armenian"/>
          <w:b/>
          <w:i/>
          <w:sz w:val="21"/>
          <w:szCs w:val="21"/>
          <w:vertAlign w:val="superscript"/>
        </w:rPr>
        <w:t xml:space="preserve"> +</w:t>
      </w:r>
      <w:r>
        <w:rPr>
          <w:rFonts w:cs="Times Armenian" w:ascii="Times Armenian" w:hAnsi="Times Armenian"/>
          <w:b/>
          <w:i/>
          <w:sz w:val="21"/>
          <w:szCs w:val="21"/>
        </w:rPr>
        <w:t xml:space="preserve">ափիոն </w:t>
      </w:r>
      <w:r>
        <w:rPr>
          <w:rFonts w:cs="Times Armenian" w:ascii="Times Armenian" w:hAnsi="Times Armenian"/>
          <w:sz w:val="21"/>
          <w:szCs w:val="21"/>
        </w:rPr>
        <w:t>(</w:t>
      </w:r>
      <w:r>
        <w:rPr>
          <w:rFonts w:cs="Times Armenian" w:ascii="Times Armenian" w:hAnsi="Times Armenian"/>
          <w:i/>
          <w:sz w:val="21"/>
          <w:szCs w:val="21"/>
          <w:vertAlign w:val="superscript"/>
        </w:rPr>
        <w:t>+</w:t>
      </w:r>
      <w:r>
        <w:rPr>
          <w:rFonts w:cs="Times Armenian" w:ascii="Times Armenian" w:hAnsi="Times Armenian"/>
          <w:i/>
          <w:sz w:val="21"/>
          <w:szCs w:val="21"/>
        </w:rPr>
        <w:t>օփիում, թմրանյութ է</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 xml:space="preserve"> օ</w:t>
      </w:r>
      <w:r>
        <w:rPr>
          <w:rFonts w:cs="Times Armenian" w:ascii="Times Armenian" w:hAnsi="Times Armenian"/>
          <w:b/>
          <w:i/>
          <w:sz w:val="21"/>
          <w:szCs w:val="21"/>
        </w:rPr>
        <w:t xml:space="preserve">ափսե, *ափսոս,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աք </w:t>
      </w:r>
      <w:r>
        <w:rPr>
          <w:rFonts w:cs="Times Armenian" w:ascii="Times Armenian" w:hAnsi="Times Armenian"/>
          <w:sz w:val="21"/>
          <w:szCs w:val="21"/>
        </w:rPr>
        <w:t>(</w:t>
      </w:r>
      <w:r>
        <w:rPr>
          <w:rFonts w:cs="Times Armenian" w:ascii="Times Armenian" w:hAnsi="Times Armenian"/>
          <w:i/>
          <w:sz w:val="21"/>
          <w:szCs w:val="21"/>
        </w:rPr>
        <w:t>ոտք;</w:t>
      </w:r>
      <w:r>
        <w:rPr>
          <w:rFonts w:cs="Times Armenian" w:ascii="Times Armenian" w:hAnsi="Times Armenian"/>
          <w:sz w:val="21"/>
          <w:szCs w:val="21"/>
        </w:rPr>
        <w:t xml:space="preserve"> սրա ճյուղերից են` </w:t>
      </w:r>
      <w:r>
        <w:rPr>
          <w:rFonts w:cs="Times Armenian" w:ascii="Times Armenian" w:hAnsi="Times Armenian"/>
          <w:b/>
          <w:i/>
          <w:sz w:val="21"/>
          <w:szCs w:val="21"/>
        </w:rPr>
        <w:t>աքացի, քացի</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 xml:space="preserve"> օ</w:t>
      </w:r>
      <w:r>
        <w:rPr>
          <w:rFonts w:cs="Times Armenian" w:ascii="Times Armenian" w:hAnsi="Times Armenian"/>
          <w:b/>
          <w:i/>
          <w:sz w:val="21"/>
          <w:szCs w:val="21"/>
        </w:rPr>
        <w:t>աքսոր:</w:t>
      </w:r>
    </w:p>
    <w:p>
      <w:pPr>
        <w:pStyle w:val="Normal"/>
        <w:ind w:firstLine="426"/>
        <w:jc w:val="center"/>
        <w:rPr>
          <w:rFonts w:ascii="Times Armenian" w:hAnsi="Times Armenian" w:cs="Times Armenian"/>
        </w:rPr>
      </w:pPr>
      <w:r>
        <w:rPr>
          <w:rFonts w:cs="Times Armenian" w:ascii="Times Armenian" w:hAnsi="Times Armenian"/>
          <w:b/>
          <w:i/>
          <w:sz w:val="21"/>
          <w:szCs w:val="21"/>
        </w:rPr>
      </w:r>
      <w:r>
        <w:br w:type="page"/>
      </w:r>
    </w:p>
    <w:p>
      <w:pPr>
        <w:pStyle w:val="Normal"/>
        <w:ind w:firstLine="426"/>
        <w:jc w:val="center"/>
        <w:rPr>
          <w:rFonts w:ascii="Times Armenian" w:hAnsi="Times Armenian" w:cs="Times Armenian"/>
        </w:rPr>
      </w:pPr>
      <w:r>
        <w:rPr>
          <w:rFonts w:cs="Times Armenian" w:ascii="Times Armenian" w:hAnsi="Times Armenian"/>
          <w:b/>
          <w:i/>
          <w:sz w:val="21"/>
          <w:szCs w:val="21"/>
        </w:rPr>
        <w:t>բ</w:t>
      </w:r>
    </w:p>
    <w:p>
      <w:pPr>
        <w:pStyle w:val="Normal"/>
        <w:ind w:firstLine="426"/>
        <w:jc w:val="both"/>
        <w:rPr>
          <w:rFonts w:ascii="Times Armenian" w:hAnsi="Times Armenian" w:cs="Times Armenian"/>
        </w:rPr>
      </w:pPr>
      <w:r>
        <w:rPr>
          <w:rFonts w:cs="Times Armenian" w:ascii="Times Armenian" w:hAnsi="Times Armenian"/>
          <w:b/>
          <w:sz w:val="21"/>
          <w:szCs w:val="21"/>
          <w:vertAlign w:val="superscript"/>
        </w:rPr>
        <w:t>թ</w:t>
      </w:r>
      <w:r>
        <w:rPr>
          <w:rFonts w:cs="Times Armenian" w:ascii="Times Armenian" w:hAnsi="Times Armenian"/>
          <w:b/>
          <w:sz w:val="21"/>
          <w:szCs w:val="21"/>
        </w:rPr>
        <w:t>բաբան</w:t>
      </w:r>
      <w:r>
        <w:rPr>
          <w:rFonts w:cs="Times Armenian" w:ascii="Times Armenian" w:hAnsi="Times Armenian"/>
          <w:b/>
          <w:i/>
          <w:sz w:val="21"/>
          <w:szCs w:val="21"/>
        </w:rPr>
        <w:t xml:space="preserve"> </w:t>
      </w:r>
      <w:r>
        <w:rPr>
          <w:rFonts w:cs="Times Armenian" w:ascii="Times Armenian" w:hAnsi="Times Armenian"/>
          <w:sz w:val="21"/>
          <w:szCs w:val="21"/>
        </w:rPr>
        <w:t>(</w:t>
      </w:r>
      <w:r>
        <w:rPr>
          <w:rFonts w:cs="Times Armenian" w:ascii="Times Armenian" w:hAnsi="Times Armenian"/>
          <w:i/>
          <w:sz w:val="21"/>
          <w:szCs w:val="21"/>
        </w:rPr>
        <w:t>պարիսպ քանդելու պատերազմական գործիք</w:t>
      </w:r>
      <w:r>
        <w:rPr>
          <w:rFonts w:cs="Times Armenian" w:ascii="Times Armenian" w:hAnsi="Times Armenian"/>
          <w:sz w:val="21"/>
          <w:szCs w:val="21"/>
        </w:rPr>
        <w:t>)</w:t>
      </w:r>
      <w:r>
        <w:rPr>
          <w:rFonts w:cs="Times Armenian" w:ascii="Times Armenian" w:hAnsi="Times Armenian"/>
          <w:b/>
          <w:i/>
          <w:sz w:val="21"/>
          <w:szCs w:val="21"/>
        </w:rPr>
        <w:t xml:space="preserve">, *բագ </w:t>
      </w:r>
      <w:r>
        <w:rPr>
          <w:rFonts w:cs="Times Armenian" w:ascii="Times Armenian" w:hAnsi="Times Armenian"/>
          <w:sz w:val="21"/>
          <w:szCs w:val="21"/>
        </w:rPr>
        <w:t>(</w:t>
      </w:r>
      <w:r>
        <w:rPr>
          <w:rFonts w:cs="Times Armenian" w:ascii="Times Armenian" w:hAnsi="Times Armenian"/>
          <w:i/>
          <w:sz w:val="21"/>
          <w:szCs w:val="21"/>
        </w:rPr>
        <w:t>աս</w:t>
        <w:softHyphen/>
        <w:t>տ</w:t>
        <w:softHyphen/>
        <w:t>ված;</w:t>
      </w:r>
      <w:r>
        <w:rPr>
          <w:rFonts w:cs="Times Armenian" w:ascii="Times Armenian" w:hAnsi="Times Armenian"/>
          <w:b/>
          <w:i/>
          <w:sz w:val="21"/>
          <w:szCs w:val="21"/>
        </w:rPr>
        <w:t xml:space="preserve"> </w:t>
      </w:r>
      <w:r>
        <w:rPr>
          <w:rFonts w:cs="Times Armenian" w:ascii="Times Armenian" w:hAnsi="Times Armenian"/>
          <w:sz w:val="21"/>
          <w:szCs w:val="21"/>
        </w:rPr>
        <w:t xml:space="preserve">սրա ճյուղերից են` </w:t>
      </w:r>
      <w:r>
        <w:rPr>
          <w:rFonts w:cs="Times Armenian" w:ascii="Times Armenian" w:hAnsi="Times Armenian"/>
          <w:i/>
          <w:sz w:val="21"/>
          <w:szCs w:val="21"/>
        </w:rPr>
        <w:t>բագին</w:t>
      </w:r>
      <w:r>
        <w:rPr>
          <w:rFonts w:cs="Times Armenian" w:ascii="Times Armenian" w:hAnsi="Times Armenian"/>
          <w:b/>
          <w:i/>
          <w:sz w:val="21"/>
          <w:szCs w:val="21"/>
        </w:rPr>
        <w:t xml:space="preserve"> = </w:t>
      </w:r>
      <w:r>
        <w:rPr>
          <w:rFonts w:cs="Times Armenian" w:ascii="Times Armenian" w:hAnsi="Times Armenian"/>
          <w:i/>
          <w:sz w:val="21"/>
          <w:szCs w:val="21"/>
        </w:rPr>
        <w:t>տաճար,</w:t>
      </w:r>
      <w:r>
        <w:rPr>
          <w:rFonts w:cs="Times Armenian" w:ascii="Times Armenian" w:hAnsi="Times Armenian"/>
          <w:b/>
          <w:i/>
          <w:sz w:val="21"/>
          <w:szCs w:val="21"/>
        </w:rPr>
        <w:t xml:space="preserve"> </w:t>
      </w:r>
      <w:r>
        <w:rPr>
          <w:rFonts w:cs="Times Armenian" w:ascii="Times Armenian" w:hAnsi="Times Armenian"/>
          <w:i/>
          <w:sz w:val="21"/>
          <w:szCs w:val="21"/>
        </w:rPr>
        <w:t>Բագավան = աստվածների ավան, Բագարան = աստվածների բնա</w:t>
        <w:softHyphen/>
        <w:t>կա</w:t>
        <w:softHyphen/>
        <w:softHyphen/>
        <w:t>վայր, Բագահառիճ = աստված</w:t>
        <w:softHyphen/>
        <w:t>ների գյուղ, Բագարատ &gt; Բագրատ = Աստվածատուր</w:t>
      </w:r>
      <w:r>
        <w:rPr>
          <w:rFonts w:cs="Times Armenian" w:ascii="Times Armenian" w:hAnsi="Times Armenian"/>
          <w:b/>
          <w:i/>
          <w:sz w:val="21"/>
          <w:szCs w:val="21"/>
        </w:rPr>
        <w:t xml:space="preserve">), *բադ,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բազազ </w:t>
      </w:r>
      <w:r>
        <w:rPr>
          <w:rFonts w:cs="Times Armenian" w:ascii="Times Armenian" w:hAnsi="Times Armenian"/>
          <w:sz w:val="21"/>
          <w:szCs w:val="21"/>
        </w:rPr>
        <w:t>(</w:t>
      </w:r>
      <w:r>
        <w:rPr>
          <w:rFonts w:cs="Times Armenian" w:ascii="Times Armenian" w:hAnsi="Times Armenian"/>
          <w:i/>
          <w:sz w:val="21"/>
          <w:szCs w:val="21"/>
        </w:rPr>
        <w:t>կեր</w:t>
        <w:softHyphen/>
        <w:t>պա</w:t>
        <w:softHyphen/>
        <w:t>սա</w:t>
        <w:softHyphen/>
        <w:t>վաճառ</w:t>
      </w:r>
      <w:r>
        <w:rPr>
          <w:rFonts w:cs="Times Armenian" w:ascii="Times Armenian" w:hAnsi="Times Armenian"/>
          <w:sz w:val="21"/>
          <w:szCs w:val="21"/>
        </w:rPr>
        <w:t>),</w:t>
      </w:r>
      <w:r>
        <w:rPr>
          <w:rFonts w:cs="Times Armenian" w:ascii="Times Armenian" w:hAnsi="Times Armenian"/>
          <w:b/>
          <w:i/>
          <w:sz w:val="21"/>
          <w:szCs w:val="21"/>
        </w:rPr>
        <w:t xml:space="preserve"> *բազէ-բազե, *բազմիլ-բազմել</w:t>
      </w:r>
      <w:r>
        <w:rPr>
          <w:rFonts w:cs="Times Armenian" w:ascii="Times Armenian" w:hAnsi="Times Armenian"/>
          <w:sz w:val="21"/>
          <w:szCs w:val="21"/>
        </w:rPr>
        <w:t>,</w:t>
      </w:r>
      <w:r>
        <w:rPr>
          <w:rFonts w:cs="Times Armenian" w:ascii="Times Armenian" w:hAnsi="Times Armenian"/>
          <w:b/>
          <w:i/>
          <w:sz w:val="21"/>
          <w:szCs w:val="21"/>
        </w:rPr>
        <w:t xml:space="preserve"> *բազուկ </w:t>
      </w:r>
      <w:r>
        <w:rPr>
          <w:rFonts w:cs="Times Armenian" w:ascii="Times Armenian" w:hAnsi="Times Armenian"/>
          <w:sz w:val="21"/>
          <w:szCs w:val="21"/>
        </w:rPr>
        <w:t>(</w:t>
      </w:r>
      <w:r>
        <w:rPr>
          <w:rFonts w:cs="Times Armenian" w:ascii="Times Armenian" w:hAnsi="Times Armenian"/>
          <w:i/>
          <w:sz w:val="21"/>
          <w:szCs w:val="21"/>
        </w:rPr>
        <w:t>թև</w:t>
      </w:r>
      <w:r>
        <w:rPr>
          <w:rFonts w:cs="Times Armenian" w:ascii="Times Armenian" w:hAnsi="Times Armenian"/>
          <w:sz w:val="21"/>
          <w:szCs w:val="21"/>
        </w:rPr>
        <w:t xml:space="preserve">), </w:t>
      </w:r>
      <w:r>
        <w:rPr>
          <w:rFonts w:cs="Times Armenian" w:ascii="Times Armenian" w:hAnsi="Times Armenian"/>
          <w:b/>
          <w:i/>
          <w:sz w:val="21"/>
          <w:szCs w:val="21"/>
        </w:rPr>
        <w:t xml:space="preserve">*բազուկ </w:t>
      </w:r>
      <w:r>
        <w:rPr>
          <w:rFonts w:cs="Times Armenian" w:ascii="Times Armenian" w:hAnsi="Times Armenian"/>
          <w:sz w:val="21"/>
          <w:szCs w:val="21"/>
        </w:rPr>
        <w:t>(</w:t>
      </w:r>
      <w:r>
        <w:rPr>
          <w:rFonts w:cs="Times Armenian" w:ascii="Times Armenian" w:hAnsi="Times Armenian"/>
          <w:i/>
          <w:sz w:val="21"/>
          <w:szCs w:val="21"/>
        </w:rPr>
        <w:t>ճա</w:t>
        <w:softHyphen/>
        <w:t>կն</w:t>
        <w:softHyphen/>
        <w:t>դեղ</w:t>
      </w:r>
      <w:r>
        <w:rPr>
          <w:rFonts w:cs="Times Armenian" w:ascii="Times Armenian" w:hAnsi="Times Armenian"/>
          <w:sz w:val="21"/>
          <w:szCs w:val="21"/>
        </w:rPr>
        <w:t>),</w:t>
      </w:r>
      <w:r>
        <w:rPr>
          <w:rFonts w:cs="Times Armenian" w:ascii="Times Armenian" w:hAnsi="Times Armenian"/>
          <w:b/>
          <w:i/>
          <w:sz w:val="21"/>
          <w:szCs w:val="21"/>
        </w:rPr>
        <w:t xml:space="preserve"> *բազ</w:t>
        <w:softHyphen/>
        <w:t xml:space="preserve">պան </w:t>
      </w:r>
      <w:r>
        <w:rPr>
          <w:rFonts w:cs="Times Armenian" w:ascii="Times Armenian" w:hAnsi="Times Armenian"/>
          <w:sz w:val="21"/>
          <w:szCs w:val="21"/>
        </w:rPr>
        <w:t>(</w:t>
      </w:r>
      <w:r>
        <w:rPr>
          <w:rFonts w:cs="Times Armenian" w:ascii="Times Armenian" w:hAnsi="Times Armenian"/>
          <w:i/>
          <w:sz w:val="21"/>
          <w:szCs w:val="21"/>
        </w:rPr>
        <w:t>պատարագչի թևնոցը; ձեռնոց</w:t>
      </w:r>
      <w:r>
        <w:rPr>
          <w:rFonts w:cs="Times Armenian" w:ascii="Times Armenian" w:hAnsi="Times Armenian"/>
          <w:sz w:val="21"/>
          <w:szCs w:val="21"/>
        </w:rPr>
        <w:t xml:space="preserve">), </w:t>
      </w:r>
      <w:r>
        <w:rPr>
          <w:rFonts w:cs="Times Armenian" w:ascii="Times Armenian" w:hAnsi="Times Armenian"/>
          <w:b/>
          <w:i/>
          <w:sz w:val="21"/>
          <w:szCs w:val="21"/>
        </w:rPr>
        <w:t xml:space="preserve">*բաժ(ին) </w:t>
      </w:r>
      <w:r>
        <w:rPr>
          <w:rFonts w:cs="Times Armenian" w:ascii="Times Armenian" w:hAnsi="Times Armenian"/>
          <w:sz w:val="21"/>
          <w:szCs w:val="21"/>
        </w:rPr>
        <w:t>(</w:t>
      </w:r>
      <w:r>
        <w:rPr>
          <w:rFonts w:cs="Times Armenian" w:ascii="Times Armenian" w:hAnsi="Times Armenian"/>
          <w:i/>
          <w:sz w:val="21"/>
          <w:szCs w:val="21"/>
        </w:rPr>
        <w:t>արքունի տուրք, հարկ, մաքս</w:t>
      </w:r>
      <w:r>
        <w:rPr>
          <w:rFonts w:cs="Times Armenian" w:ascii="Times Armenian" w:hAnsi="Times Armenian"/>
          <w:sz w:val="21"/>
          <w:szCs w:val="21"/>
        </w:rPr>
        <w:t>),</w:t>
      </w:r>
      <w:r>
        <w:rPr>
          <w:rFonts w:cs="Times Armenian" w:ascii="Times Armenian" w:hAnsi="Times Armenian"/>
          <w:b/>
          <w:i/>
          <w:sz w:val="21"/>
          <w:szCs w:val="21"/>
        </w:rPr>
        <w:t xml:space="preserve"> *բաժակ, *բաժանել, *բալ </w:t>
      </w:r>
      <w:r>
        <w:rPr>
          <w:rFonts w:cs="Times Armenian" w:ascii="Times Armenian" w:hAnsi="Times Armenian"/>
          <w:sz w:val="21"/>
          <w:szCs w:val="21"/>
        </w:rPr>
        <w:t>(</w:t>
      </w:r>
      <w:r>
        <w:rPr>
          <w:rFonts w:cs="Times Armenian" w:ascii="Times Armenian" w:hAnsi="Times Armenian"/>
          <w:i/>
          <w:sz w:val="21"/>
          <w:szCs w:val="21"/>
        </w:rPr>
        <w:t>կեռաս</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բալասան </w:t>
      </w:r>
      <w:r>
        <w:rPr>
          <w:rFonts w:cs="Times Armenian" w:ascii="Times Armenian" w:hAnsi="Times Armenian"/>
          <w:sz w:val="21"/>
          <w:szCs w:val="21"/>
        </w:rPr>
        <w:t>(</w:t>
      </w:r>
      <w:r>
        <w:rPr>
          <w:rFonts w:cs="Times Armenian" w:ascii="Times Armenian" w:hAnsi="Times Armenian"/>
          <w:i/>
          <w:sz w:val="21"/>
          <w:szCs w:val="21"/>
        </w:rPr>
        <w:t>թփի տեսակ, սրա ծա</w:t>
        <w:softHyphen/>
        <w:t xml:space="preserve">ղիկն ու յուղը; </w:t>
      </w:r>
      <w:r>
        <w:rPr>
          <w:rFonts w:cs="Times Armenian" w:ascii="Times Armenian" w:hAnsi="Times Armenian"/>
          <w:sz w:val="21"/>
          <w:szCs w:val="21"/>
        </w:rPr>
        <w:t xml:space="preserve">սրա ճյուղային իմաստներից` </w:t>
      </w:r>
      <w:r>
        <w:rPr>
          <w:rFonts w:cs="Times Armenian" w:ascii="Times Armenian" w:hAnsi="Times Armenian"/>
          <w:i/>
          <w:sz w:val="21"/>
          <w:szCs w:val="21"/>
        </w:rPr>
        <w:t>հրաշագործ դեղ</w:t>
      </w:r>
      <w:r>
        <w:rPr>
          <w:rFonts w:cs="Times Armenian" w:ascii="Times Armenian" w:hAnsi="Times Armenian"/>
          <w:sz w:val="21"/>
          <w:szCs w:val="21"/>
        </w:rPr>
        <w:t>),</w:t>
      </w:r>
      <w:r>
        <w:rPr>
          <w:rFonts w:cs="Times Armenian" w:ascii="Times Armenian" w:hAnsi="Times Armenian"/>
          <w:b/>
          <w:i/>
          <w:sz w:val="21"/>
          <w:szCs w:val="21"/>
        </w:rPr>
        <w:t xml:space="preserve"> *բախտ,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բակ,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բակլայ-բակլա, *բահրայ-բահրա </w:t>
      </w:r>
      <w:r>
        <w:rPr>
          <w:rFonts w:cs="Times Armenian" w:ascii="Times Armenian" w:hAnsi="Times Armenian"/>
          <w:sz w:val="21"/>
          <w:szCs w:val="21"/>
        </w:rPr>
        <w:t>(</w:t>
      </w:r>
      <w:r>
        <w:rPr>
          <w:rFonts w:cs="Times Armenian" w:ascii="Times Armenian" w:hAnsi="Times Armenian"/>
          <w:i/>
          <w:sz w:val="21"/>
          <w:szCs w:val="21"/>
        </w:rPr>
        <w:t>տասանորդ տուրք</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բաղանիք-բաղնիք</w:t>
      </w:r>
      <w:r>
        <w:rPr>
          <w:rFonts w:cs="Times Armenian" w:ascii="Times Armenian" w:hAnsi="Times Armenian"/>
          <w:sz w:val="21"/>
          <w:szCs w:val="21"/>
        </w:rPr>
        <w:t>,</w:t>
      </w:r>
      <w:r>
        <w:rPr>
          <w:rFonts w:cs="Times Armenian" w:ascii="Times Armenian" w:hAnsi="Times Armenian"/>
          <w:b/>
          <w:i/>
          <w:sz w:val="21"/>
          <w:szCs w:val="21"/>
        </w:rPr>
        <w:t xml:space="preserve"> *բամբ </w:t>
      </w:r>
      <w:r>
        <w:rPr>
          <w:rFonts w:cs="Times Armenian" w:ascii="Times Armenian" w:hAnsi="Times Armenian"/>
          <w:sz w:val="21"/>
          <w:szCs w:val="21"/>
        </w:rPr>
        <w:t>(</w:t>
      </w:r>
      <w:r>
        <w:rPr>
          <w:rFonts w:cs="Times Armenian" w:ascii="Times Armenian" w:hAnsi="Times Armenian"/>
          <w:i/>
          <w:sz w:val="21"/>
          <w:szCs w:val="21"/>
        </w:rPr>
        <w:t>հաստ ձայն</w:t>
      </w:r>
      <w:r>
        <w:rPr>
          <w:rFonts w:cs="Times Armenian" w:ascii="Times Armenian" w:hAnsi="Times Armenian"/>
          <w:sz w:val="21"/>
          <w:szCs w:val="21"/>
        </w:rPr>
        <w:t>),</w:t>
      </w:r>
      <w:r>
        <w:rPr>
          <w:rFonts w:cs="Times Armenian" w:ascii="Times Armenian" w:hAnsi="Times Armenian"/>
          <w:b/>
          <w:i/>
          <w:sz w:val="21"/>
          <w:szCs w:val="21"/>
        </w:rPr>
        <w:t xml:space="preserve"> *բամբակ, *բամբիշն-բամբիշ </w:t>
      </w:r>
      <w:r>
        <w:rPr>
          <w:rFonts w:cs="Times Armenian" w:ascii="Times Armenian" w:hAnsi="Times Armenian"/>
          <w:sz w:val="21"/>
          <w:szCs w:val="21"/>
        </w:rPr>
        <w:t>(</w:t>
      </w:r>
      <w:r>
        <w:rPr>
          <w:rFonts w:cs="Times Armenian" w:ascii="Times Armenian" w:hAnsi="Times Armenian"/>
          <w:i/>
          <w:sz w:val="21"/>
          <w:szCs w:val="21"/>
        </w:rPr>
        <w:t>թագուհի</w:t>
      </w:r>
      <w:r>
        <w:rPr>
          <w:rFonts w:cs="Times Armenian" w:ascii="Times Armenian" w:hAnsi="Times Armenian"/>
          <w:sz w:val="21"/>
          <w:szCs w:val="21"/>
        </w:rPr>
        <w:t>),</w:t>
      </w:r>
      <w:r>
        <w:rPr>
          <w:rFonts w:cs="Times Armenian" w:ascii="Times Armenian" w:hAnsi="Times Armenian"/>
          <w:b/>
          <w:i/>
          <w:sz w:val="21"/>
          <w:szCs w:val="21"/>
        </w:rPr>
        <w:t xml:space="preserve"> *բանտ, *բաշ, *բաշխ </w:t>
      </w:r>
      <w:r>
        <w:rPr>
          <w:rFonts w:cs="Times Armenian" w:ascii="Times Armenian" w:hAnsi="Times Armenian"/>
          <w:sz w:val="21"/>
          <w:szCs w:val="21"/>
        </w:rPr>
        <w:t>(</w:t>
      </w:r>
      <w:r>
        <w:rPr>
          <w:rFonts w:cs="Times Armenian" w:ascii="Times Armenian" w:hAnsi="Times Armenian"/>
          <w:i/>
          <w:sz w:val="21"/>
          <w:szCs w:val="21"/>
        </w:rPr>
        <w:t>ողորմու</w:t>
        <w:softHyphen/>
        <w:t>թյուն, հարկ, տուրք;</w:t>
      </w:r>
      <w:r>
        <w:rPr>
          <w:rFonts w:cs="Times Armenian" w:ascii="Times Armenian" w:hAnsi="Times Armenian"/>
          <w:sz w:val="21"/>
          <w:szCs w:val="21"/>
        </w:rPr>
        <w:t xml:space="preserve"> սրա ճյուղերից է` </w:t>
      </w:r>
      <w:r>
        <w:rPr>
          <w:rFonts w:cs="Times Armenian" w:ascii="Times Armenian" w:hAnsi="Times Armenian"/>
          <w:i/>
          <w:sz w:val="21"/>
          <w:szCs w:val="21"/>
        </w:rPr>
        <w:t>բաշխել = նվիրել ու բաժանել</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բասիր </w:t>
      </w:r>
      <w:r>
        <w:rPr>
          <w:rFonts w:cs="Times Armenian" w:ascii="Times Armenian" w:hAnsi="Times Armenian"/>
          <w:sz w:val="21"/>
          <w:szCs w:val="21"/>
        </w:rPr>
        <w:t>(</w:t>
      </w:r>
      <w:r>
        <w:rPr>
          <w:rFonts w:cs="Times Armenian" w:ascii="Times Armenian" w:hAnsi="Times Armenian"/>
          <w:i/>
          <w:sz w:val="21"/>
          <w:szCs w:val="21"/>
        </w:rPr>
        <w:t xml:space="preserve">պարսավելի, անարգելի; </w:t>
      </w:r>
      <w:r>
        <w:rPr>
          <w:rFonts w:cs="Times Armenian" w:ascii="Times Armenian" w:hAnsi="Times Armenian"/>
          <w:sz w:val="21"/>
          <w:szCs w:val="21"/>
        </w:rPr>
        <w:t>այս</w:t>
        <w:softHyphen/>
        <w:t xml:space="preserve">տեղից՝  </w:t>
      </w:r>
      <w:r>
        <w:rPr>
          <w:rFonts w:cs="Times Armenian" w:ascii="Times Armenian" w:hAnsi="Times Armenian"/>
          <w:i/>
          <w:sz w:val="21"/>
          <w:szCs w:val="21"/>
        </w:rPr>
        <w:t>անբասիր = անբիծ, ազնիվ</w:t>
      </w:r>
      <w:r>
        <w:rPr>
          <w:rFonts w:cs="Times Armenian" w:ascii="Times Armenian" w:hAnsi="Times Armenian"/>
          <w:sz w:val="21"/>
          <w:szCs w:val="21"/>
        </w:rPr>
        <w:t>),</w:t>
      </w:r>
      <w:r>
        <w:rPr>
          <w:rFonts w:cs="Times Armenian" w:ascii="Times Armenian" w:hAnsi="Times Armenian"/>
          <w:b/>
          <w:i/>
          <w:sz w:val="21"/>
          <w:szCs w:val="21"/>
        </w:rPr>
        <w:t xml:space="preserve"> *բա</w:t>
        <w:softHyphen/>
        <w:t xml:space="preserve">րակ </w:t>
      </w:r>
      <w:r>
        <w:rPr>
          <w:rFonts w:cs="Times Armenian" w:ascii="Times Armenian" w:hAnsi="Times Armenian"/>
          <w:sz w:val="21"/>
          <w:szCs w:val="21"/>
        </w:rPr>
        <w:t>(</w:t>
      </w:r>
      <w:r>
        <w:rPr>
          <w:rFonts w:cs="Times Armenian" w:ascii="Times Armenian" w:hAnsi="Times Armenian"/>
          <w:i/>
          <w:sz w:val="21"/>
          <w:szCs w:val="21"/>
        </w:rPr>
        <w:t>նուրբ; ոչ հաստ</w:t>
      </w:r>
      <w:r>
        <w:rPr>
          <w:rFonts w:cs="Times Armenian" w:ascii="Times Armenian" w:hAnsi="Times Armenian"/>
          <w:sz w:val="21"/>
          <w:szCs w:val="21"/>
        </w:rPr>
        <w:t>),</w:t>
      </w:r>
      <w:r>
        <w:rPr>
          <w:rFonts w:cs="Times Armenian" w:ascii="Times Armenian" w:hAnsi="Times Armenian"/>
          <w:b/>
          <w:i/>
          <w:sz w:val="21"/>
          <w:szCs w:val="21"/>
        </w:rPr>
        <w:t xml:space="preserve"> *բարա</w:t>
        <w:softHyphen/>
        <w:t xml:space="preserve">պան </w:t>
      </w:r>
      <w:r>
        <w:rPr>
          <w:rFonts w:cs="Times Armenian" w:ascii="Times Armenian" w:hAnsi="Times Armenian"/>
          <w:sz w:val="21"/>
          <w:szCs w:val="21"/>
        </w:rPr>
        <w:t>(</w:t>
      </w:r>
      <w:r>
        <w:rPr>
          <w:rFonts w:cs="Times Armenian" w:ascii="Times Armenian" w:hAnsi="Times Armenian"/>
          <w:i/>
          <w:sz w:val="21"/>
          <w:szCs w:val="21"/>
        </w:rPr>
        <w:t>դռնապան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բարբարոս, *բարձ, *բավ </w:t>
      </w:r>
      <w:r>
        <w:rPr>
          <w:rFonts w:cs="Times Armenian" w:ascii="Times Armenian" w:hAnsi="Times Armenian"/>
          <w:sz w:val="21"/>
          <w:szCs w:val="21"/>
        </w:rPr>
        <w:t>(</w:t>
      </w:r>
      <w:r>
        <w:rPr>
          <w:rFonts w:cs="Times Armenian" w:ascii="Times Armenian" w:hAnsi="Times Armenian"/>
          <w:i/>
          <w:sz w:val="21"/>
          <w:szCs w:val="21"/>
        </w:rPr>
        <w:t>ծայր, վերջ, սահման;</w:t>
      </w:r>
      <w:r>
        <w:rPr>
          <w:rFonts w:cs="Times Armenian" w:ascii="Times Armenian" w:hAnsi="Times Armenian"/>
          <w:sz w:val="21"/>
          <w:szCs w:val="21"/>
        </w:rPr>
        <w:t xml:space="preserve"> ինչից` </w:t>
      </w:r>
      <w:r>
        <w:rPr>
          <w:rFonts w:cs="Times Armenian" w:ascii="Times Armenian" w:hAnsi="Times Armenian"/>
          <w:i/>
          <w:sz w:val="21"/>
          <w:szCs w:val="21"/>
        </w:rPr>
        <w:t>անբավ, բավական, անբավա</w:t>
        <w:softHyphen/>
        <w:t>կան, բավել,</w:t>
      </w:r>
      <w:r>
        <w:rPr>
          <w:rFonts w:cs="Times Armenian" w:ascii="Times Armenian" w:hAnsi="Times Armenian"/>
          <w:sz w:val="21"/>
          <w:szCs w:val="21"/>
        </w:rPr>
        <w:t xml:space="preserve"> ևն),</w:t>
      </w:r>
      <w:r>
        <w:rPr>
          <w:rFonts w:cs="Times Armenian" w:ascii="Times Armenian" w:hAnsi="Times Armenian"/>
          <w:b/>
          <w:i/>
          <w:sz w:val="21"/>
          <w:szCs w:val="21"/>
        </w:rPr>
        <w:t xml:space="preserve"> *բավանդակ-բովանդակ </w:t>
      </w:r>
      <w:r>
        <w:rPr>
          <w:rFonts w:cs="Times Armenian" w:ascii="Times Armenian" w:hAnsi="Times Armenian"/>
          <w:sz w:val="21"/>
          <w:szCs w:val="21"/>
        </w:rPr>
        <w:t>(</w:t>
      </w:r>
      <w:r>
        <w:rPr>
          <w:rFonts w:cs="Times Armenian" w:ascii="Times Armenian" w:hAnsi="Times Armenian"/>
          <w:i/>
          <w:sz w:val="21"/>
          <w:szCs w:val="21"/>
        </w:rPr>
        <w:t xml:space="preserve">ամբողջ, </w:t>
      </w:r>
      <w:r>
        <w:rPr>
          <w:rFonts w:cs="Times Armenian" w:ascii="Times Armenian" w:hAnsi="Times Armenian"/>
          <w:sz w:val="21"/>
          <w:szCs w:val="21"/>
        </w:rPr>
        <w:t>ևն),</w:t>
      </w:r>
      <w:r>
        <w:rPr>
          <w:rFonts w:cs="Times Armenian" w:ascii="Times Armenian" w:hAnsi="Times Armenian"/>
          <w:b/>
          <w:i/>
          <w:sz w:val="21"/>
          <w:szCs w:val="21"/>
        </w:rPr>
        <w:t xml:space="preserve"> *բդեշխ-բդեաշխ </w:t>
      </w:r>
      <w:r>
        <w:rPr>
          <w:rFonts w:cs="Times Armenian" w:ascii="Times Armenian" w:hAnsi="Times Armenian"/>
          <w:sz w:val="21"/>
          <w:szCs w:val="21"/>
        </w:rPr>
        <w:t>(</w:t>
      </w:r>
      <w:r>
        <w:rPr>
          <w:rFonts w:cs="Times Armenian" w:ascii="Times Armenian" w:hAnsi="Times Armenian"/>
          <w:i/>
          <w:sz w:val="21"/>
          <w:szCs w:val="21"/>
        </w:rPr>
        <w:t>մեծ իշխան, կուսակալ, հյուպատոս</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բելիար </w:t>
      </w:r>
      <w:r>
        <w:rPr>
          <w:rFonts w:cs="Times Armenian" w:ascii="Times Armenian" w:hAnsi="Times Armenian"/>
          <w:sz w:val="21"/>
          <w:szCs w:val="21"/>
        </w:rPr>
        <w:t>(</w:t>
      </w:r>
      <w:r>
        <w:rPr>
          <w:rFonts w:cs="Times Armenian" w:ascii="Times Armenian" w:hAnsi="Times Armenian"/>
          <w:i/>
          <w:sz w:val="21"/>
          <w:szCs w:val="21"/>
        </w:rPr>
        <w:t>սատանա</w:t>
      </w:r>
      <w:r>
        <w:rPr>
          <w:rFonts w:cs="Times Armenian" w:ascii="Times Armenian" w:hAnsi="Times Armenian"/>
          <w:sz w:val="21"/>
          <w:szCs w:val="21"/>
        </w:rPr>
        <w:t>),</w:t>
      </w:r>
      <w:r>
        <w:rPr>
          <w:rFonts w:cs="Times Armenian" w:ascii="Times Armenian" w:hAnsi="Times Armenian"/>
          <w:b/>
          <w:i/>
          <w:sz w:val="21"/>
          <w:szCs w:val="21"/>
        </w:rPr>
        <w:t xml:space="preserve"> բեհեզ </w:t>
      </w:r>
      <w:r>
        <w:rPr>
          <w:rFonts w:cs="Times Armenian" w:ascii="Times Armenian" w:hAnsi="Times Armenian"/>
          <w:i/>
          <w:sz w:val="21"/>
          <w:szCs w:val="21"/>
        </w:rPr>
        <w:t>(գործվածք է</w:t>
      </w:r>
      <w:r>
        <w:rPr>
          <w:rFonts w:cs="Times Armenian" w:ascii="Times Armenian" w:hAnsi="Times Armenian"/>
          <w:sz w:val="21"/>
          <w:szCs w:val="21"/>
        </w:rPr>
        <w:t>; փոխառյալ է, բայց հայտնի չի, թե որ լեզվից),</w:t>
      </w:r>
      <w:r>
        <w:rPr>
          <w:rFonts w:cs="Times Armenian" w:ascii="Times Armenian" w:hAnsi="Times Armenian"/>
          <w:b/>
          <w:i/>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sz w:val="21"/>
          <w:szCs w:val="21"/>
        </w:rPr>
        <w:t>բեղ,</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բեմ,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բերդ, </w:t>
      </w:r>
      <w:r>
        <w:rPr>
          <w:rFonts w:cs="Times Armenian" w:ascii="Times Armenian" w:hAnsi="Times Armenian"/>
          <w:b/>
          <w:i/>
          <w:sz w:val="21"/>
          <w:szCs w:val="21"/>
          <w:vertAlign w:val="superscript"/>
        </w:rPr>
        <w:t>+</w:t>
      </w:r>
      <w:r>
        <w:rPr>
          <w:rFonts w:cs="Times Armenian" w:ascii="Times Armenian" w:hAnsi="Times Armenian"/>
          <w:b/>
          <w:i/>
          <w:sz w:val="21"/>
          <w:szCs w:val="21"/>
        </w:rPr>
        <w:t>բէեղզե</w:t>
        <w:softHyphen/>
        <w:t xml:space="preserve">բուղ </w:t>
      </w:r>
      <w:r>
        <w:rPr>
          <w:rFonts w:cs="Times Armenian" w:ascii="Times Armenian" w:hAnsi="Times Armenian"/>
          <w:sz w:val="21"/>
          <w:szCs w:val="21"/>
        </w:rPr>
        <w:t>(</w:t>
      </w:r>
      <w:r>
        <w:rPr>
          <w:rFonts w:cs="Times Armenian" w:ascii="Times Armenian" w:hAnsi="Times Armenian"/>
          <w:i/>
          <w:sz w:val="21"/>
          <w:szCs w:val="21"/>
        </w:rPr>
        <w:t>բեհեղզեբուղ</w:t>
      </w:r>
      <w:r>
        <w:rPr>
          <w:rFonts w:cs="Times Armenian" w:ascii="Times Armenian" w:hAnsi="Times Armenian"/>
          <w:sz w:val="21"/>
          <w:szCs w:val="21"/>
        </w:rPr>
        <w:t xml:space="preserve"> </w:t>
      </w:r>
      <w:r>
        <w:rPr>
          <w:rFonts w:cs="Times Armenian" w:ascii="Times Armenian" w:hAnsi="Times Armenian"/>
          <w:i/>
          <w:sz w:val="21"/>
          <w:szCs w:val="21"/>
        </w:rPr>
        <w:t>կամ բեղզեբուղ սատանայապետը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sz w:val="21"/>
          <w:szCs w:val="21"/>
        </w:rPr>
        <w:t>բէկ</w:t>
      </w:r>
      <w:r>
        <w:rPr>
          <w:rFonts w:cs="Times Armenian" w:ascii="Times Armenian" w:hAnsi="Times Armenian"/>
          <w:b/>
          <w:i/>
          <w:sz w:val="21"/>
          <w:szCs w:val="21"/>
        </w:rPr>
        <w:t xml:space="preserve"> (իշխան),*բիժ </w:t>
      </w:r>
      <w:r>
        <w:rPr>
          <w:rFonts w:cs="Times Armenian" w:ascii="Times Armenian" w:hAnsi="Times Armenian"/>
          <w:sz w:val="21"/>
          <w:szCs w:val="21"/>
        </w:rPr>
        <w:t>(</w:t>
      </w:r>
      <w:r>
        <w:rPr>
          <w:rFonts w:cs="Times Armenian" w:ascii="Times Armenian" w:hAnsi="Times Armenian"/>
          <w:i/>
          <w:sz w:val="21"/>
          <w:szCs w:val="21"/>
        </w:rPr>
        <w:t>աչքի կեղտ, ճիպռ</w:t>
      </w:r>
      <w:r>
        <w:rPr>
          <w:rFonts w:cs="Times Armenian" w:ascii="Times Armenian" w:hAnsi="Times Armenian"/>
          <w:sz w:val="21"/>
          <w:szCs w:val="21"/>
        </w:rPr>
        <w:t>),</w:t>
      </w:r>
      <w:r>
        <w:rPr>
          <w:rFonts w:cs="Times Armenian" w:ascii="Times Armenian" w:hAnsi="Times Armenian"/>
          <w:b/>
          <w:i/>
          <w:sz w:val="21"/>
          <w:szCs w:val="21"/>
        </w:rPr>
        <w:t xml:space="preserve"> *բժիշկ, </w:t>
      </w:r>
      <w:r>
        <w:rPr>
          <w:rFonts w:cs="Times Armenian" w:ascii="Times Armenian" w:hAnsi="Times Armenian"/>
          <w:b/>
          <w:sz w:val="21"/>
          <w:szCs w:val="21"/>
          <w:vertAlign w:val="superscript"/>
        </w:rPr>
        <w:t>թ</w:t>
      </w:r>
      <w:r>
        <w:rPr>
          <w:rFonts w:cs="Times Armenian" w:ascii="Times Armenian" w:hAnsi="Times Armenian"/>
          <w:b/>
          <w:sz w:val="21"/>
          <w:szCs w:val="21"/>
        </w:rPr>
        <w:t>բիճ,</w:t>
      </w:r>
      <w:r>
        <w:rPr>
          <w:rFonts w:cs="Times Armenian" w:ascii="Times Armenian" w:hAnsi="Times Armenian"/>
          <w:b/>
          <w:i/>
          <w:sz w:val="21"/>
          <w:szCs w:val="21"/>
        </w:rPr>
        <w:t xml:space="preserve"> *բյուր </w:t>
      </w:r>
      <w:r>
        <w:rPr>
          <w:rFonts w:cs="Times Armenian" w:ascii="Times Armenian" w:hAnsi="Times Armenian"/>
          <w:sz w:val="21"/>
          <w:szCs w:val="21"/>
        </w:rPr>
        <w:t>(</w:t>
      </w:r>
      <w:r>
        <w:rPr>
          <w:rFonts w:cs="Times Armenian" w:ascii="Times Armenian" w:hAnsi="Times Armenian"/>
          <w:i/>
          <w:sz w:val="21"/>
          <w:szCs w:val="21"/>
        </w:rPr>
        <w:t>10000; անթիվ</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բյու</w:t>
        <w:softHyphen/>
        <w:t xml:space="preserve">րեղ, *բլբուլ </w:t>
      </w:r>
      <w:r>
        <w:rPr>
          <w:rFonts w:cs="Times Armenian" w:ascii="Times Armenian" w:hAnsi="Times Armenian"/>
          <w:sz w:val="21"/>
          <w:szCs w:val="21"/>
        </w:rPr>
        <w:t>(</w:t>
      </w:r>
      <w:r>
        <w:rPr>
          <w:rFonts w:cs="Times Armenian" w:ascii="Times Armenian" w:hAnsi="Times Armenian"/>
          <w:i/>
          <w:sz w:val="21"/>
          <w:szCs w:val="21"/>
        </w:rPr>
        <w:t>սո</w:t>
        <w:softHyphen/>
        <w:t>խակ</w:t>
      </w:r>
      <w:r>
        <w:rPr>
          <w:rFonts w:cs="Times Armenian" w:ascii="Times Armenian" w:hAnsi="Times Armenian"/>
          <w:sz w:val="21"/>
          <w:szCs w:val="21"/>
        </w:rPr>
        <w:t>),</w:t>
      </w:r>
      <w:r>
        <w:rPr>
          <w:rFonts w:cs="Times Armenian" w:ascii="Times Armenian" w:hAnsi="Times Armenian"/>
          <w:b/>
          <w:i/>
          <w:sz w:val="21"/>
          <w:szCs w:val="21"/>
        </w:rPr>
        <w:t xml:space="preserve"> *բնակ </w:t>
      </w:r>
      <w:r>
        <w:rPr>
          <w:rFonts w:cs="Times Armenian" w:ascii="Times Armenian" w:hAnsi="Times Armenian"/>
          <w:sz w:val="21"/>
          <w:szCs w:val="21"/>
        </w:rPr>
        <w:t>(</w:t>
      </w:r>
      <w:r>
        <w:rPr>
          <w:rFonts w:cs="Times Armenian" w:ascii="Times Armenian" w:hAnsi="Times Armenian"/>
          <w:i/>
          <w:sz w:val="21"/>
          <w:szCs w:val="21"/>
        </w:rPr>
        <w:t>բնակվել,</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բոզ </w:t>
      </w:r>
      <w:r>
        <w:rPr>
          <w:rFonts w:cs="Times Armenian" w:ascii="Times Armenian" w:hAnsi="Times Armenian"/>
          <w:sz w:val="21"/>
          <w:szCs w:val="21"/>
        </w:rPr>
        <w:t>(</w:t>
      </w:r>
      <w:r>
        <w:rPr>
          <w:rFonts w:cs="Times Armenian" w:ascii="Times Armenian" w:hAnsi="Times Armenian"/>
          <w:i/>
          <w:sz w:val="21"/>
          <w:szCs w:val="21"/>
        </w:rPr>
        <w:t>պոռնիկ;</w:t>
      </w:r>
      <w:r>
        <w:rPr>
          <w:rFonts w:cs="Times Armenian" w:ascii="Times Armenian" w:hAnsi="Times Armenian"/>
          <w:sz w:val="21"/>
          <w:szCs w:val="21"/>
        </w:rPr>
        <w:t xml:space="preserve"> փոխ</w:t>
        <w:softHyphen/>
        <w:t>ա</w:t>
        <w:softHyphen/>
        <w:t xml:space="preserve">ռություն է վրացերենի լազերեն բարբառից; նշանակում էր` </w:t>
      </w:r>
      <w:r>
        <w:rPr>
          <w:rFonts w:cs="Times Armenian" w:ascii="Times Armenian" w:hAnsi="Times Armenian"/>
          <w:i/>
          <w:sz w:val="21"/>
          <w:szCs w:val="21"/>
        </w:rPr>
        <w:t>աղջիկ,</w:t>
      </w:r>
      <w:r>
        <w:rPr>
          <w:rFonts w:cs="Times Armenian" w:ascii="Times Armenian" w:hAnsi="Times Armenian"/>
          <w:sz w:val="21"/>
          <w:szCs w:val="21"/>
        </w:rPr>
        <w:t xml:space="preserve"> ով այս ժողովրդի սովորույթով մինչև ամուսնանալը ուրիշ տղամարդկանց հետ կենակցելու իրավունքն ու</w:t>
        <w:softHyphen/>
        <w:t>ներ),</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թոհ ու բոհ </w:t>
      </w:r>
      <w:r>
        <w:rPr>
          <w:rFonts w:cs="Times Armenian" w:ascii="Times Armenian" w:hAnsi="Times Armenian"/>
          <w:sz w:val="21"/>
          <w:szCs w:val="21"/>
        </w:rPr>
        <w:t>(</w:t>
      </w:r>
      <w:r>
        <w:rPr>
          <w:rFonts w:cs="Times Armenian" w:ascii="Times Armenian" w:hAnsi="Times Armenian"/>
          <w:i/>
          <w:sz w:val="21"/>
          <w:szCs w:val="21"/>
        </w:rPr>
        <w:t>ամայի;</w:t>
      </w:r>
      <w:r>
        <w:rPr>
          <w:rFonts w:cs="Times Armenian" w:ascii="Times Armenian" w:hAnsi="Times Armenian"/>
          <w:sz w:val="21"/>
          <w:szCs w:val="21"/>
        </w:rPr>
        <w:t xml:space="preserve"> հիմա նշանակում է` </w:t>
      </w:r>
      <w:r>
        <w:rPr>
          <w:rFonts w:cs="Times Armenian" w:ascii="Times Armenian" w:hAnsi="Times Armenian"/>
          <w:i/>
          <w:sz w:val="21"/>
          <w:szCs w:val="21"/>
        </w:rPr>
        <w:t>խիստ խառն ու եռու</w:t>
        <w:softHyphen/>
        <w:t>զեռ վի</w:t>
        <w:softHyphen/>
        <w:t>ճակ</w:t>
      </w:r>
      <w:r>
        <w:rPr>
          <w:rFonts w:cs="Times Armenian" w:ascii="Times Armenian" w:hAnsi="Times Armenian"/>
          <w:sz w:val="21"/>
          <w:szCs w:val="21"/>
        </w:rPr>
        <w:t>),</w:t>
      </w:r>
      <w:r>
        <w:rPr>
          <w:rFonts w:cs="Times Armenian" w:ascii="Times Armenian" w:hAnsi="Times Armenian"/>
          <w:b/>
          <w:i/>
          <w:sz w:val="21"/>
          <w:szCs w:val="21"/>
        </w:rPr>
        <w:t xml:space="preserve"> *բոյժ</w:t>
      </w:r>
      <w:r>
        <w:rPr>
          <w:rFonts w:cs="Times Armenian" w:ascii="Times Armenian" w:hAnsi="Times Armenian"/>
          <w:sz w:val="21"/>
          <w:szCs w:val="21"/>
        </w:rPr>
        <w:t>-</w:t>
      </w:r>
      <w:r>
        <w:rPr>
          <w:rFonts w:cs="Times Armenian" w:ascii="Times Armenian" w:hAnsi="Times Armenian"/>
          <w:b/>
          <w:i/>
          <w:sz w:val="21"/>
          <w:szCs w:val="21"/>
        </w:rPr>
        <w:t xml:space="preserve">բուժ(ել), *բոշխնել </w:t>
      </w:r>
      <w:r>
        <w:rPr>
          <w:rFonts w:cs="Times Armenian" w:ascii="Times Armenian" w:hAnsi="Times Armenian"/>
          <w:sz w:val="21"/>
          <w:szCs w:val="21"/>
        </w:rPr>
        <w:t>(</w:t>
      </w:r>
      <w:r>
        <w:rPr>
          <w:rFonts w:cs="Times Armenian" w:ascii="Times Armenian" w:hAnsi="Times Armenian"/>
          <w:i/>
          <w:sz w:val="21"/>
          <w:szCs w:val="21"/>
        </w:rPr>
        <w:t>ըմբոշխնել, վայելել</w:t>
      </w:r>
      <w:r>
        <w:rPr>
          <w:rFonts w:cs="Times Armenian" w:ascii="Times Armenian" w:hAnsi="Times Armenian"/>
          <w:sz w:val="21"/>
          <w:szCs w:val="21"/>
        </w:rPr>
        <w:t>),</w:t>
      </w:r>
      <w:r>
        <w:rPr>
          <w:rFonts w:cs="Times Armenian" w:ascii="Times Armenian" w:hAnsi="Times Armenian"/>
          <w:b/>
          <w:i/>
          <w:sz w:val="21"/>
          <w:szCs w:val="21"/>
        </w:rPr>
        <w:t xml:space="preserve"> *բոյր-բույր,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բոսոր </w:t>
      </w:r>
      <w:r>
        <w:rPr>
          <w:rFonts w:cs="Times Armenian" w:ascii="Times Armenian" w:hAnsi="Times Armenian"/>
          <w:sz w:val="21"/>
          <w:szCs w:val="21"/>
        </w:rPr>
        <w:t>(</w:t>
      </w:r>
      <w:r>
        <w:rPr>
          <w:rFonts w:cs="Times Armenian" w:ascii="Times Armenian" w:hAnsi="Times Armenian"/>
          <w:i/>
          <w:sz w:val="21"/>
          <w:szCs w:val="21"/>
        </w:rPr>
        <w:t>ար</w:t>
        <w:softHyphen/>
        <w:softHyphen/>
        <w:softHyphen/>
        <w:t>նա</w:t>
        <w:softHyphen/>
        <w:t>կարմիր</w:t>
      </w:r>
      <w:r>
        <w:rPr>
          <w:rFonts w:cs="Times Armenian" w:ascii="Times Armenian" w:hAnsi="Times Armenian"/>
          <w:sz w:val="21"/>
          <w:szCs w:val="21"/>
        </w:rPr>
        <w:t>),</w:t>
      </w:r>
      <w:r>
        <w:rPr>
          <w:rFonts w:cs="Times Armenian" w:ascii="Times Armenian" w:hAnsi="Times Armenian"/>
          <w:b/>
          <w:i/>
          <w:sz w:val="21"/>
          <w:szCs w:val="21"/>
        </w:rPr>
        <w:t xml:space="preserve"> *բոր </w:t>
      </w:r>
      <w:r>
        <w:rPr>
          <w:rFonts w:cs="Times Armenian" w:ascii="Times Armenian" w:hAnsi="Times Armenian"/>
          <w:sz w:val="21"/>
          <w:szCs w:val="21"/>
        </w:rPr>
        <w:t>(հիվանդու</w:t>
        <w:softHyphen/>
        <w:t xml:space="preserve">թյունը, ինչից` </w:t>
      </w:r>
      <w:r>
        <w:rPr>
          <w:rFonts w:cs="Times Armenian" w:ascii="Times Armenian" w:hAnsi="Times Armenian"/>
          <w:i/>
          <w:sz w:val="21"/>
          <w:szCs w:val="21"/>
        </w:rPr>
        <w:t>բորոտ</w:t>
      </w:r>
      <w:r>
        <w:rPr>
          <w:rFonts w:cs="Times Armenian" w:ascii="Times Armenian" w:hAnsi="Times Armenian"/>
          <w:sz w:val="21"/>
          <w:szCs w:val="21"/>
        </w:rPr>
        <w:t>),</w:t>
      </w:r>
      <w:r>
        <w:rPr>
          <w:rFonts w:cs="Times Armenian" w:ascii="Times Armenian" w:hAnsi="Times Armenian"/>
          <w:b/>
          <w:i/>
          <w:sz w:val="21"/>
          <w:szCs w:val="21"/>
        </w:rPr>
        <w:t xml:space="preserve"> *բորակ </w:t>
      </w:r>
      <w:r>
        <w:rPr>
          <w:rFonts w:cs="Times Armenian" w:ascii="Times Armenian" w:hAnsi="Times Armenian"/>
          <w:sz w:val="21"/>
          <w:szCs w:val="21"/>
        </w:rPr>
        <w:t>(</w:t>
      </w:r>
      <w:r>
        <w:rPr>
          <w:rFonts w:cs="Times Armenian" w:ascii="Times Armenian" w:hAnsi="Times Armenian"/>
          <w:i/>
          <w:sz w:val="21"/>
          <w:szCs w:val="21"/>
        </w:rPr>
        <w:t xml:space="preserve">հանքային նյութ, </w:t>
      </w:r>
      <w:r>
        <w:rPr>
          <w:rFonts w:cs="Times Armenian" w:ascii="Times Armenian" w:hAnsi="Times Armenian"/>
          <w:i/>
          <w:sz w:val="21"/>
          <w:szCs w:val="21"/>
          <w:vertAlign w:val="superscript"/>
        </w:rPr>
        <w:t>լ</w:t>
      </w:r>
      <w:r>
        <w:rPr>
          <w:rFonts w:cs="Times Armenian" w:ascii="Times Armenian" w:hAnsi="Times Armenian"/>
          <w:i/>
          <w:sz w:val="21"/>
          <w:szCs w:val="21"/>
        </w:rPr>
        <w:t>nitrum</w:t>
      </w:r>
      <w:r>
        <w:rPr>
          <w:rFonts w:cs="Times Armenian" w:ascii="Times Armenian" w:hAnsi="Times Armenian"/>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բուխերիկ-բուխարի(կ), *բուն </w:t>
      </w:r>
      <w:r>
        <w:rPr>
          <w:rFonts w:cs="Times Armenian" w:ascii="Times Armenian" w:hAnsi="Times Armenian"/>
          <w:sz w:val="21"/>
          <w:szCs w:val="21"/>
        </w:rPr>
        <w:t>(</w:t>
      </w:r>
      <w:r>
        <w:rPr>
          <w:rFonts w:cs="Times Armenian" w:ascii="Times Armenian" w:hAnsi="Times Armenian"/>
          <w:i/>
          <w:sz w:val="21"/>
          <w:szCs w:val="21"/>
        </w:rPr>
        <w:t>ծառի բուն;</w:t>
      </w:r>
      <w:r>
        <w:rPr>
          <w:rFonts w:cs="Times Armenian" w:ascii="Times Armenian" w:hAnsi="Times Armenian"/>
          <w:sz w:val="21"/>
          <w:szCs w:val="21"/>
        </w:rPr>
        <w:t xml:space="preserve"> սրա ճյուղերից են՝</w:t>
      </w:r>
      <w:r>
        <w:rPr>
          <w:rFonts w:cs="Times Armenian" w:ascii="Times Armenian" w:hAnsi="Times Armenian"/>
          <w:b/>
          <w:i/>
          <w:sz w:val="21"/>
          <w:szCs w:val="21"/>
        </w:rPr>
        <w:t xml:space="preserve"> </w:t>
      </w:r>
      <w:r>
        <w:rPr>
          <w:rFonts w:cs="Times Armenian" w:ascii="Times Armenian" w:hAnsi="Times Armenian"/>
          <w:i/>
          <w:sz w:val="21"/>
          <w:szCs w:val="21"/>
        </w:rPr>
        <w:t>ի բնե, բնավ, բնակ, բնիկ, բնություն, բնական,</w:t>
      </w:r>
      <w:r>
        <w:rPr>
          <w:rFonts w:cs="Times Armenian" w:ascii="Times Armenian" w:hAnsi="Times Armenian"/>
          <w:sz w:val="21"/>
          <w:szCs w:val="21"/>
        </w:rPr>
        <w:t xml:space="preserve"> ևն),</w:t>
      </w:r>
      <w:r>
        <w:rPr>
          <w:rFonts w:cs="Times Armenian" w:ascii="Times Armenian" w:hAnsi="Times Armenian"/>
          <w:b/>
          <w:i/>
          <w:sz w:val="21"/>
          <w:szCs w:val="21"/>
        </w:rPr>
        <w:t xml:space="preserve"> *բուստ </w:t>
      </w:r>
      <w:r>
        <w:rPr>
          <w:rFonts w:cs="Times Armenian" w:ascii="Times Armenian" w:hAnsi="Times Armenian"/>
          <w:sz w:val="21"/>
          <w:szCs w:val="21"/>
        </w:rPr>
        <w:t>(</w:t>
      </w:r>
      <w:r>
        <w:rPr>
          <w:rFonts w:cs="Times Armenian" w:ascii="Times Armenian" w:hAnsi="Times Armenian"/>
          <w:i/>
          <w:sz w:val="21"/>
          <w:szCs w:val="21"/>
        </w:rPr>
        <w:t>մարջան, կորալ</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բուրգն-բուրգ, *բրաբիոն </w:t>
      </w:r>
      <w:r>
        <w:rPr>
          <w:rFonts w:cs="Times Armenian" w:ascii="Times Armenian" w:hAnsi="Times Armenian"/>
          <w:sz w:val="21"/>
          <w:szCs w:val="21"/>
        </w:rPr>
        <w:t>(</w:t>
      </w:r>
      <w:r>
        <w:rPr>
          <w:rFonts w:cs="Times Armenian" w:ascii="Times Armenian" w:hAnsi="Times Armenian"/>
          <w:i/>
          <w:sz w:val="21"/>
          <w:szCs w:val="21"/>
        </w:rPr>
        <w:t>հաղթության պսակ;</w:t>
      </w:r>
      <w:r>
        <w:rPr>
          <w:rFonts w:cs="Times Armenian" w:ascii="Times Armenian" w:hAnsi="Times Armenian"/>
          <w:sz w:val="21"/>
          <w:szCs w:val="21"/>
        </w:rPr>
        <w:t xml:space="preserve"> </w:t>
      </w:r>
      <w:r>
        <w:rPr>
          <w:rFonts w:cs="Times Armenian" w:ascii="Times Armenian" w:hAnsi="Times Armenian"/>
          <w:i/>
          <w:sz w:val="21"/>
          <w:szCs w:val="21"/>
        </w:rPr>
        <w:t>նաև ծաղիկ է</w:t>
      </w:r>
      <w:r>
        <w:rPr>
          <w:rFonts w:cs="Times Armenian" w:ascii="Times Armenian" w:hAnsi="Times Armenian"/>
          <w:sz w:val="21"/>
          <w:szCs w:val="21"/>
        </w:rPr>
        <w:t>),</w:t>
      </w:r>
      <w:r>
        <w:rPr>
          <w:rFonts w:cs="Times Armenian" w:ascii="Times Armenian" w:hAnsi="Times Armenian"/>
          <w:b/>
          <w:i/>
          <w:sz w:val="21"/>
          <w:szCs w:val="21"/>
        </w:rPr>
        <w:t xml:space="preserve"> *բրինձ:</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Normal"/>
        <w:ind w:firstLine="426"/>
        <w:jc w:val="center"/>
        <w:rPr>
          <w:rFonts w:ascii="Times Armenian" w:hAnsi="Times Armenian" w:cs="Times Armenian"/>
        </w:rPr>
      </w:pPr>
      <w:r>
        <w:rPr>
          <w:rFonts w:cs="Times Armenian" w:ascii="Times Armenian" w:hAnsi="Times Armenian"/>
          <w:b/>
          <w:i/>
          <w:sz w:val="21"/>
          <w:szCs w:val="21"/>
        </w:rPr>
        <w:t>գ</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w:t>
      </w:r>
      <w:r>
        <w:rPr>
          <w:rFonts w:cs="Times Armenian" w:ascii="Times Armenian" w:hAnsi="Times Armenian"/>
          <w:b/>
          <w:i/>
          <w:sz w:val="21"/>
          <w:szCs w:val="21"/>
        </w:rPr>
        <w:t xml:space="preserve">գագաթն-գագաթ, *գազար, *գազ </w:t>
      </w:r>
      <w:r>
        <w:rPr>
          <w:rFonts w:cs="Times Armenian" w:ascii="Times Armenian" w:hAnsi="Times Armenian"/>
          <w:sz w:val="21"/>
          <w:szCs w:val="21"/>
        </w:rPr>
        <w:t>(</w:t>
      </w:r>
      <w:r>
        <w:rPr>
          <w:rFonts w:cs="Times Armenian" w:ascii="Times Armenian" w:hAnsi="Times Armenian"/>
          <w:i/>
          <w:sz w:val="21"/>
          <w:szCs w:val="21"/>
        </w:rPr>
        <w:t>չափի միավոր է</w:t>
      </w:r>
      <w:r>
        <w:rPr>
          <w:rFonts w:cs="Times Armenian" w:ascii="Times Armenian" w:hAnsi="Times Armenian"/>
          <w:sz w:val="21"/>
          <w:szCs w:val="21"/>
        </w:rPr>
        <w:t>),</w:t>
      </w:r>
      <w:r>
        <w:rPr>
          <w:rFonts w:cs="Times Armenian" w:ascii="Times Armenian" w:hAnsi="Times Armenian"/>
          <w:b/>
          <w:i/>
          <w:sz w:val="21"/>
          <w:szCs w:val="21"/>
        </w:rPr>
        <w:t xml:space="preserve"> *գազպէն </w:t>
      </w:r>
      <w:r>
        <w:rPr>
          <w:rFonts w:cs="Times Armenian" w:ascii="Times Armenian" w:hAnsi="Times Armenian"/>
          <w:sz w:val="21"/>
          <w:szCs w:val="21"/>
        </w:rPr>
        <w:t>(</w:t>
      </w:r>
      <w:r>
        <w:rPr>
          <w:rFonts w:cs="Times Armenian" w:ascii="Times Armenian" w:hAnsi="Times Armenian"/>
          <w:i/>
          <w:sz w:val="21"/>
          <w:szCs w:val="21"/>
        </w:rPr>
        <w:t>բույսե</w:t>
        <w:softHyphen/>
        <w:t>րից հոսած քաղցր նյութ</w:t>
      </w:r>
      <w:r>
        <w:rPr>
          <w:rFonts w:cs="Times Armenian" w:ascii="Times Armenian" w:hAnsi="Times Armenian"/>
          <w:sz w:val="21"/>
          <w:szCs w:val="21"/>
        </w:rPr>
        <w:t>),</w:t>
      </w:r>
      <w:r>
        <w:rPr>
          <w:rFonts w:cs="Times Armenian" w:ascii="Times Armenian" w:hAnsi="Times Armenian"/>
          <w:b/>
          <w:i/>
          <w:sz w:val="21"/>
          <w:szCs w:val="21"/>
        </w:rPr>
        <w:t xml:space="preserve"> *գահ </w:t>
      </w:r>
      <w:r>
        <w:rPr>
          <w:rFonts w:cs="Times Armenian" w:ascii="Times Armenian" w:hAnsi="Times Armenian"/>
          <w:sz w:val="21"/>
          <w:szCs w:val="21"/>
        </w:rPr>
        <w:t xml:space="preserve">(նաև` </w:t>
      </w:r>
      <w:r>
        <w:rPr>
          <w:rFonts w:cs="Times Armenian" w:ascii="Times Armenian" w:hAnsi="Times Armenian"/>
          <w:i/>
          <w:sz w:val="21"/>
          <w:szCs w:val="21"/>
        </w:rPr>
        <w:t>պատիվ, իշխանական աստիճան</w:t>
      </w:r>
      <w:r>
        <w:rPr>
          <w:rFonts w:cs="Times Armenian" w:ascii="Times Armenian" w:hAnsi="Times Armenian"/>
          <w:sz w:val="21"/>
          <w:szCs w:val="21"/>
        </w:rPr>
        <w:t>),</w:t>
      </w:r>
      <w:r>
        <w:rPr>
          <w:rFonts w:cs="Times Armenian" w:ascii="Times Armenian" w:hAnsi="Times Armenian"/>
          <w:b/>
          <w:i/>
          <w:sz w:val="21"/>
          <w:szCs w:val="21"/>
        </w:rPr>
        <w:t xml:space="preserve"> *գահ</w:t>
        <w:softHyphen/>
        <w:softHyphen/>
        <w:t xml:space="preserve">նամակ </w:t>
      </w:r>
      <w:r>
        <w:rPr>
          <w:rFonts w:cs="Times Armenian" w:ascii="Times Armenian" w:hAnsi="Times Armenian"/>
          <w:sz w:val="21"/>
          <w:szCs w:val="21"/>
        </w:rPr>
        <w:t>(</w:t>
      </w:r>
      <w:r>
        <w:rPr>
          <w:rFonts w:cs="Times Armenian" w:ascii="Times Armenian" w:hAnsi="Times Armenian"/>
          <w:i/>
          <w:sz w:val="21"/>
          <w:szCs w:val="21"/>
        </w:rPr>
        <w:t>նախարարների աստիճանա</w:t>
        <w:softHyphen/>
        <w:t>կարգի ցուցակը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գաղափար </w:t>
      </w:r>
      <w:r>
        <w:rPr>
          <w:rFonts w:cs="Times Armenian" w:ascii="Times Armenian" w:hAnsi="Times Armenian"/>
          <w:sz w:val="21"/>
          <w:szCs w:val="21"/>
        </w:rPr>
        <w:t>(նույ</w:t>
        <w:softHyphen/>
        <w:softHyphen/>
        <w:t>նա</w:t>
        <w:softHyphen/>
        <w:t xml:space="preserve">նում է </w:t>
      </w:r>
      <w:r>
        <w:rPr>
          <w:rFonts w:cs="Times Armenian" w:ascii="Times Armenian" w:hAnsi="Times Armenian"/>
          <w:i/>
          <w:sz w:val="21"/>
          <w:szCs w:val="21"/>
        </w:rPr>
        <w:t>կաղապար</w:t>
      </w:r>
      <w:r>
        <w:rPr>
          <w:rFonts w:cs="Times Armenian" w:ascii="Times Armenian" w:hAnsi="Times Armenian"/>
          <w:sz w:val="21"/>
          <w:szCs w:val="21"/>
        </w:rPr>
        <w:t xml:space="preserve"> բառի հետ),</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գա</w:t>
        <w:softHyphen/>
        <w:t xml:space="preserve">ղութ </w:t>
      </w:r>
      <w:r>
        <w:rPr>
          <w:rFonts w:cs="Times Armenian" w:ascii="Times Armenian" w:hAnsi="Times Armenian"/>
          <w:sz w:val="21"/>
          <w:szCs w:val="21"/>
        </w:rPr>
        <w:t>(նշա</w:t>
        <w:softHyphen/>
        <w:t>նակել է նաև`</w:t>
      </w:r>
      <w:r>
        <w:rPr>
          <w:rFonts w:cs="Times Armenian" w:ascii="Times Armenian" w:hAnsi="Times Armenian"/>
          <w:b/>
          <w:sz w:val="21"/>
          <w:szCs w:val="21"/>
        </w:rPr>
        <w:t xml:space="preserve"> </w:t>
      </w:r>
      <w:r>
        <w:rPr>
          <w:rFonts w:cs="Times Armenian" w:ascii="Times Armenian" w:hAnsi="Times Armenian"/>
          <w:b/>
          <w:i/>
          <w:sz w:val="21"/>
          <w:szCs w:val="21"/>
        </w:rPr>
        <w:t>գաղթելը</w:t>
      </w:r>
      <w:r>
        <w:rPr>
          <w:rFonts w:cs="Times Armenian" w:ascii="Times Armenian" w:hAnsi="Times Armenian"/>
          <w:sz w:val="21"/>
          <w:szCs w:val="21"/>
        </w:rPr>
        <w:t>),</w:t>
      </w:r>
      <w:r>
        <w:rPr>
          <w:rFonts w:cs="Times Armenian" w:ascii="Times Armenian" w:hAnsi="Times Armenian"/>
          <w:b/>
          <w:i/>
          <w:sz w:val="21"/>
          <w:szCs w:val="21"/>
        </w:rPr>
        <w:t xml:space="preserve"> *գաճ-գաջ </w:t>
      </w:r>
      <w:r>
        <w:rPr>
          <w:rFonts w:cs="Times Armenian" w:ascii="Times Armenian" w:hAnsi="Times Armenian"/>
          <w:sz w:val="21"/>
          <w:szCs w:val="21"/>
        </w:rPr>
        <w:t>(</w:t>
      </w:r>
      <w:r>
        <w:rPr>
          <w:rFonts w:cs="Times Armenian" w:ascii="Times Armenian" w:hAnsi="Times Armenian"/>
          <w:i/>
          <w:sz w:val="21"/>
          <w:szCs w:val="21"/>
        </w:rPr>
        <w:t>սվաղի նյութը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գայիսոն </w:t>
      </w:r>
      <w:r>
        <w:rPr>
          <w:rFonts w:cs="Times Armenian" w:ascii="Times Armenian" w:hAnsi="Times Armenian"/>
          <w:sz w:val="21"/>
          <w:szCs w:val="21"/>
        </w:rPr>
        <w:t>(</w:t>
      </w:r>
      <w:r>
        <w:rPr>
          <w:rFonts w:cs="Times Armenian" w:ascii="Times Armenian" w:hAnsi="Times Armenian"/>
          <w:i/>
          <w:sz w:val="21"/>
          <w:szCs w:val="21"/>
        </w:rPr>
        <w:t>նիզակ, տեգ; թագավորի մական</w:t>
      </w:r>
      <w:r>
        <w:rPr>
          <w:rFonts w:cs="Times Armenian" w:ascii="Times Armenian" w:hAnsi="Times Armenian"/>
          <w:sz w:val="21"/>
          <w:szCs w:val="21"/>
        </w:rPr>
        <w:t>),</w:t>
      </w:r>
      <w:r>
        <w:rPr>
          <w:rFonts w:cs="Times Armenian" w:ascii="Times Armenian" w:hAnsi="Times Armenian"/>
          <w:b/>
          <w:i/>
          <w:sz w:val="21"/>
          <w:szCs w:val="21"/>
        </w:rPr>
        <w:t xml:space="preserve"> *գանձ, *գաւ-գավ </w:t>
      </w:r>
      <w:r>
        <w:rPr>
          <w:rFonts w:cs="Times Armenian" w:ascii="Times Armenian" w:hAnsi="Times Armenian"/>
          <w:sz w:val="21"/>
          <w:szCs w:val="21"/>
        </w:rPr>
        <w:t>(</w:t>
      </w:r>
      <w:r>
        <w:rPr>
          <w:rFonts w:cs="Times Armenian" w:ascii="Times Armenian" w:hAnsi="Times Armenian"/>
          <w:i/>
          <w:sz w:val="21"/>
          <w:szCs w:val="21"/>
        </w:rPr>
        <w:t>փարչ</w:t>
      </w:r>
      <w:r>
        <w:rPr>
          <w:rFonts w:cs="Times Armenian" w:ascii="Times Armenian" w:hAnsi="Times Armenian"/>
          <w:sz w:val="21"/>
          <w:szCs w:val="21"/>
        </w:rPr>
        <w:t xml:space="preserve">, հիմա` </w:t>
      </w:r>
      <w:r>
        <w:rPr>
          <w:rFonts w:cs="Times Armenian" w:ascii="Times Armenian" w:hAnsi="Times Armenian"/>
          <w:i/>
          <w:sz w:val="21"/>
          <w:szCs w:val="21"/>
        </w:rPr>
        <w:t>գավաթ</w:t>
      </w:r>
      <w:r>
        <w:rPr>
          <w:rFonts w:cs="Times Armenian" w:ascii="Times Armenian" w:hAnsi="Times Armenian"/>
          <w:sz w:val="21"/>
          <w:szCs w:val="21"/>
        </w:rPr>
        <w:t>),</w:t>
      </w:r>
      <w:r>
        <w:rPr>
          <w:rFonts w:cs="Times Armenian" w:ascii="Times Armenian" w:hAnsi="Times Armenian"/>
          <w:b/>
          <w:i/>
          <w:sz w:val="21"/>
          <w:szCs w:val="21"/>
        </w:rPr>
        <w:t xml:space="preserve"> *գաւազան </w:t>
      </w:r>
      <w:r>
        <w:rPr>
          <w:rFonts w:cs="Times Armenian" w:ascii="Times Armenian" w:hAnsi="Times Armenian"/>
          <w:sz w:val="21"/>
          <w:szCs w:val="21"/>
        </w:rPr>
        <w:t xml:space="preserve">(նշանակել է նաև` </w:t>
      </w:r>
      <w:r>
        <w:rPr>
          <w:rFonts w:cs="Times Armenian" w:ascii="Times Armenian" w:hAnsi="Times Armenian"/>
          <w:i/>
          <w:sz w:val="21"/>
          <w:szCs w:val="21"/>
        </w:rPr>
        <w:t>ծեծ, խրատ, իշխանի կամ թագավորի կամ կրոնավորի մական,</w:t>
      </w:r>
      <w:r>
        <w:rPr>
          <w:rFonts w:cs="Times Armenian" w:ascii="Times Armenian" w:hAnsi="Times Armenian"/>
          <w:sz w:val="21"/>
          <w:szCs w:val="21"/>
        </w:rPr>
        <w:t xml:space="preserve"> ևն,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գավաթ, գավառ </w:t>
      </w:r>
      <w:r>
        <w:rPr>
          <w:rFonts w:cs="Times Armenian" w:ascii="Times Armenian" w:hAnsi="Times Armenian"/>
          <w:sz w:val="21"/>
          <w:szCs w:val="21"/>
        </w:rPr>
        <w:t>(կովկասյան կամ խալդյան ընտանիքից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գեհեն </w:t>
      </w:r>
      <w:r>
        <w:rPr>
          <w:rFonts w:cs="Times Armenian" w:ascii="Times Armenian" w:hAnsi="Times Armenian"/>
          <w:i/>
          <w:sz w:val="21"/>
          <w:szCs w:val="21"/>
        </w:rPr>
        <w:t>(</w:t>
      </w:r>
      <w:r>
        <w:rPr>
          <w:rFonts w:cs="Times Armenian" w:ascii="Times Armenian" w:hAnsi="Times Armenian"/>
          <w:i/>
          <w:sz w:val="21"/>
          <w:szCs w:val="21"/>
          <w:vertAlign w:val="superscript"/>
        </w:rPr>
        <w:t>+</w:t>
      </w:r>
      <w:r>
        <w:rPr>
          <w:rFonts w:cs="Times Armenian" w:ascii="Times Armenian" w:hAnsi="Times Armenian"/>
          <w:i/>
          <w:sz w:val="21"/>
          <w:szCs w:val="21"/>
        </w:rPr>
        <w:t>գեհ, g</w:t>
      </w:r>
      <w:r>
        <w:rPr>
          <w:i/>
          <w:sz w:val="21"/>
          <w:szCs w:val="21"/>
        </w:rPr>
        <w:t>ē</w:t>
      </w:r>
      <w:r>
        <w:rPr>
          <w:rFonts w:cs="Times Armenian" w:ascii="Times Armenian" w:hAnsi="Times Armenian"/>
          <w:i/>
          <w:sz w:val="21"/>
          <w:szCs w:val="21"/>
        </w:rPr>
        <w:t>i = ձոր, գեհեն = գեհ Հիննոմի = Հիննոմի ձոր; սա մի հրեական քաղաքամերձ աղբա</w:t>
        <w:softHyphen/>
        <w:t>նոց էր, ինչը հույժ զզվելի վայրի համբավ ուներ</w:t>
      </w:r>
      <w:r>
        <w:rPr>
          <w:rFonts w:cs="Times Armenian" w:ascii="Times Armenian" w:hAnsi="Times Armenian"/>
          <w:sz w:val="21"/>
          <w:szCs w:val="21"/>
        </w:rPr>
        <w:t>),</w:t>
      </w:r>
      <w:r>
        <w:rPr>
          <w:rFonts w:cs="Times Armenian" w:ascii="Times Armenian" w:hAnsi="Times Armenian"/>
          <w:b/>
          <w:i/>
          <w:sz w:val="21"/>
          <w:szCs w:val="21"/>
        </w:rPr>
        <w:t xml:space="preserve"> *գերեզման, *գզիր, *գիժ, *գէս, </w:t>
      </w:r>
      <w:r>
        <w:rPr>
          <w:rFonts w:cs="Times Armenian" w:ascii="Times Armenian" w:hAnsi="Times Armenian"/>
          <w:sz w:val="21"/>
          <w:szCs w:val="21"/>
        </w:rPr>
        <w:t>(</w:t>
      </w:r>
      <w:r>
        <w:rPr>
          <w:rFonts w:cs="Times Armenian" w:ascii="Times Armenian" w:hAnsi="Times Armenian"/>
          <w:i/>
          <w:sz w:val="21"/>
          <w:szCs w:val="21"/>
        </w:rPr>
        <w:t>երկար մազ;</w:t>
      </w:r>
      <w:r>
        <w:rPr>
          <w:rFonts w:cs="Times Armenian" w:ascii="Times Armenian" w:hAnsi="Times Armenian"/>
          <w:b/>
          <w:i/>
          <w:sz w:val="21"/>
          <w:szCs w:val="21"/>
        </w:rPr>
        <w:t xml:space="preserve"> </w:t>
      </w:r>
      <w:r>
        <w:rPr>
          <w:rFonts w:cs="Times Armenian" w:ascii="Times Armenian" w:hAnsi="Times Armenian"/>
          <w:sz w:val="21"/>
          <w:szCs w:val="21"/>
        </w:rPr>
        <w:t>սրա ճյուղերից են`</w:t>
      </w:r>
      <w:r>
        <w:rPr>
          <w:rFonts w:cs="Times Armenian" w:ascii="Times Armenian" w:hAnsi="Times Armenian"/>
          <w:b/>
          <w:i/>
          <w:sz w:val="21"/>
          <w:szCs w:val="21"/>
        </w:rPr>
        <w:t xml:space="preserve"> *գիսակ, *գիսավոր</w:t>
      </w:r>
      <w:r>
        <w:rPr>
          <w:rFonts w:cs="Times Armenian" w:ascii="Times Armenian" w:hAnsi="Times Armenian"/>
          <w:sz w:val="21"/>
          <w:szCs w:val="21"/>
        </w:rPr>
        <w:t>),</w:t>
      </w:r>
      <w:r>
        <w:rPr>
          <w:rFonts w:cs="Times Armenian" w:ascii="Times Armenian" w:hAnsi="Times Armenian"/>
          <w:b/>
          <w:i/>
          <w:sz w:val="21"/>
          <w:szCs w:val="21"/>
        </w:rPr>
        <w:t xml:space="preserve"> *գմբեթ </w:t>
      </w:r>
      <w:r>
        <w:rPr>
          <w:rFonts w:cs="Times Armenian" w:ascii="Times Armenian" w:hAnsi="Times Armenian"/>
          <w:sz w:val="21"/>
          <w:szCs w:val="21"/>
        </w:rPr>
        <w:t>(</w:t>
      </w:r>
      <w:r>
        <w:rPr>
          <w:rFonts w:cs="Times Armenian" w:ascii="Times Armenian" w:hAnsi="Times Armenian"/>
          <w:i/>
          <w:sz w:val="21"/>
          <w:szCs w:val="21"/>
        </w:rPr>
        <w:t>կիսա</w:t>
        <w:softHyphen/>
        <w:t>գունդ տանիք</w:t>
      </w:r>
      <w:r>
        <w:rPr>
          <w:rFonts w:cs="Times Armenian" w:ascii="Times Armenian" w:hAnsi="Times Armenian"/>
          <w:sz w:val="21"/>
          <w:szCs w:val="21"/>
        </w:rPr>
        <w:t>),</w:t>
      </w:r>
      <w:r>
        <w:rPr>
          <w:rFonts w:cs="Times Armenian" w:ascii="Times Armenian" w:hAnsi="Times Armenian"/>
          <w:b/>
          <w:i/>
          <w:sz w:val="21"/>
          <w:szCs w:val="21"/>
        </w:rPr>
        <w:t xml:space="preserve"> *գոհար </w:t>
      </w:r>
      <w:r>
        <w:rPr>
          <w:rFonts w:cs="Times Armenian" w:ascii="Times Armenian" w:hAnsi="Times Armenian"/>
          <w:sz w:val="21"/>
          <w:szCs w:val="21"/>
        </w:rPr>
        <w:t>(</w:t>
      </w:r>
      <w:r>
        <w:rPr>
          <w:rFonts w:cs="Times Armenian" w:ascii="Times Armenian" w:hAnsi="Times Armenian"/>
          <w:i/>
          <w:sz w:val="21"/>
          <w:szCs w:val="21"/>
        </w:rPr>
        <w:t>ճյուղն է` Գոհար անունը</w:t>
      </w:r>
      <w:r>
        <w:rPr>
          <w:rFonts w:cs="Times Armenian" w:ascii="Times Armenian" w:hAnsi="Times Armenian"/>
          <w:sz w:val="21"/>
          <w:szCs w:val="21"/>
        </w:rPr>
        <w:t>),</w:t>
      </w:r>
      <w:r>
        <w:rPr>
          <w:rFonts w:cs="Times Armenian" w:ascii="Times Armenian" w:hAnsi="Times Armenian"/>
          <w:b/>
          <w:i/>
          <w:sz w:val="21"/>
          <w:szCs w:val="21"/>
        </w:rPr>
        <w:t xml:space="preserve"> *գոմեշ, *գույն </w:t>
      </w:r>
      <w:r>
        <w:rPr>
          <w:rFonts w:cs="Times Armenian" w:ascii="Times Armenian" w:hAnsi="Times Armenian"/>
          <w:sz w:val="21"/>
          <w:szCs w:val="21"/>
        </w:rPr>
        <w:t xml:space="preserve">(նշանակել է նաև` </w:t>
      </w:r>
      <w:r>
        <w:rPr>
          <w:rFonts w:cs="Times Armenian" w:ascii="Times Armenian" w:hAnsi="Times Armenian"/>
          <w:i/>
          <w:sz w:val="21"/>
          <w:szCs w:val="21"/>
        </w:rPr>
        <w:t>ներկ;</w:t>
      </w:r>
      <w:r>
        <w:rPr>
          <w:rFonts w:cs="Times Armenian" w:ascii="Times Armenian" w:hAnsi="Times Armenian"/>
          <w:sz w:val="21"/>
          <w:szCs w:val="21"/>
        </w:rPr>
        <w:t xml:space="preserve"> սրա ճյուղերից են` </w:t>
      </w:r>
      <w:r>
        <w:rPr>
          <w:rFonts w:cs="Times Armenian" w:ascii="Times Armenian" w:hAnsi="Times Armenian"/>
          <w:i/>
          <w:sz w:val="21"/>
          <w:szCs w:val="21"/>
        </w:rPr>
        <w:t>գունավոր, գունատ, անգույն, լավա</w:t>
        <w:softHyphen/>
        <w:t>գույն,</w:t>
      </w:r>
      <w:r>
        <w:rPr>
          <w:rFonts w:cs="Times Armenian" w:ascii="Times Armenian" w:hAnsi="Times Armenian"/>
          <w:sz w:val="21"/>
          <w:szCs w:val="21"/>
        </w:rPr>
        <w:t xml:space="preserve"> ևն, ևն, ևն), </w:t>
      </w:r>
      <w:r>
        <w:rPr>
          <w:rFonts w:cs="Times Armenian" w:ascii="Times Armenian" w:hAnsi="Times Armenian"/>
          <w:b/>
          <w:i/>
          <w:sz w:val="21"/>
          <w:szCs w:val="21"/>
        </w:rPr>
        <w:t xml:space="preserve">*գոյշ-զգոյշ-զգույշ </w:t>
      </w:r>
      <w:r>
        <w:rPr>
          <w:rFonts w:cs="Times Armenian" w:ascii="Times Armenian" w:hAnsi="Times Armenian"/>
          <w:sz w:val="21"/>
          <w:szCs w:val="21"/>
        </w:rPr>
        <w:t>(</w:t>
      </w:r>
      <w:r>
        <w:rPr>
          <w:rFonts w:cs="Times Armenian" w:ascii="Times Armenian" w:hAnsi="Times Armenian"/>
          <w:i/>
          <w:sz w:val="21"/>
          <w:szCs w:val="21"/>
        </w:rPr>
        <w:t>բազում ճյուղ ունի</w:t>
      </w:r>
      <w:r>
        <w:rPr>
          <w:rFonts w:cs="Times Armenian" w:ascii="Times Armenian" w:hAnsi="Times Armenian"/>
          <w:sz w:val="21"/>
          <w:szCs w:val="21"/>
        </w:rPr>
        <w:t>),</w:t>
      </w:r>
      <w:r>
        <w:rPr>
          <w:rFonts w:cs="Times Armenian" w:ascii="Times Armenian" w:hAnsi="Times Armenian"/>
          <w:b/>
          <w:i/>
          <w:sz w:val="21"/>
          <w:szCs w:val="21"/>
        </w:rPr>
        <w:t xml:space="preserve"> *գոռ </w:t>
      </w:r>
      <w:r>
        <w:rPr>
          <w:rFonts w:cs="Times Armenian" w:ascii="Times Armenian" w:hAnsi="Times Armenian"/>
          <w:sz w:val="21"/>
          <w:szCs w:val="21"/>
        </w:rPr>
        <w:t>(</w:t>
      </w:r>
      <w:r>
        <w:rPr>
          <w:rFonts w:cs="Times Armenian" w:ascii="Times Armenian" w:hAnsi="Times Armenian"/>
          <w:i/>
          <w:sz w:val="21"/>
          <w:szCs w:val="21"/>
        </w:rPr>
        <w:t>գյոռ, մահմեդականի գերեզմանոց, գերեզման</w:t>
      </w:r>
      <w:r>
        <w:rPr>
          <w:rFonts w:cs="Times Armenian" w:ascii="Times Armenian" w:hAnsi="Times Armenian"/>
          <w:sz w:val="21"/>
          <w:szCs w:val="21"/>
        </w:rPr>
        <w:t>),</w:t>
      </w:r>
      <w:r>
        <w:rPr>
          <w:rFonts w:cs="Times Armenian" w:ascii="Times Armenian" w:hAnsi="Times Armenian"/>
          <w:b/>
          <w:i/>
          <w:sz w:val="21"/>
          <w:szCs w:val="21"/>
        </w:rPr>
        <w:t xml:space="preserve"> *գոսակ </w:t>
      </w:r>
      <w:r>
        <w:rPr>
          <w:rFonts w:cs="Times Armenian" w:ascii="Times Armenian" w:hAnsi="Times Armenian"/>
          <w:sz w:val="21"/>
          <w:szCs w:val="21"/>
        </w:rPr>
        <w:t>(</w:t>
      </w:r>
      <w:r>
        <w:rPr>
          <w:rFonts w:cs="Times Armenian" w:ascii="Times Armenian" w:hAnsi="Times Armenian"/>
          <w:i/>
          <w:sz w:val="21"/>
          <w:szCs w:val="21"/>
        </w:rPr>
        <w:t>քոսա(կ), դեմքի մազը չբուսնող</w:t>
      </w:r>
      <w:r>
        <w:rPr>
          <w:rFonts w:cs="Times Armenian" w:ascii="Times Armenian" w:hAnsi="Times Armenian"/>
          <w:sz w:val="21"/>
          <w:szCs w:val="21"/>
        </w:rPr>
        <w:t>),</w:t>
      </w:r>
      <w:r>
        <w:rPr>
          <w:rFonts w:cs="Times Armenian" w:ascii="Times Armenian" w:hAnsi="Times Armenian"/>
          <w:b/>
          <w:i/>
          <w:sz w:val="21"/>
          <w:szCs w:val="21"/>
        </w:rPr>
        <w:t xml:space="preserve"> *գով(ել),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գուբ </w:t>
      </w:r>
      <w:r>
        <w:rPr>
          <w:rFonts w:cs="Times Armenian" w:ascii="Times Armenian" w:hAnsi="Times Armenian"/>
          <w:sz w:val="21"/>
          <w:szCs w:val="21"/>
        </w:rPr>
        <w:t>(</w:t>
      </w:r>
      <w:r>
        <w:rPr>
          <w:rFonts w:cs="Times Armenian" w:ascii="Times Armenian" w:hAnsi="Times Armenian"/>
          <w:i/>
          <w:sz w:val="21"/>
          <w:szCs w:val="21"/>
        </w:rPr>
        <w:t>հոր, փոս</w:t>
      </w:r>
      <w:r>
        <w:rPr>
          <w:rFonts w:cs="Times Armenian" w:ascii="Times Armenian" w:hAnsi="Times Armenian"/>
          <w:sz w:val="21"/>
          <w:szCs w:val="21"/>
        </w:rPr>
        <w:t xml:space="preserve">; հիմա` </w:t>
      </w:r>
      <w:r>
        <w:rPr>
          <w:rFonts w:cs="Times Armenian" w:ascii="Times Armenian" w:hAnsi="Times Armenian"/>
          <w:i/>
          <w:sz w:val="21"/>
          <w:szCs w:val="21"/>
        </w:rPr>
        <w:t>ջուր պահելու բնական աման, մեծ մասամբ` քարե</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գութայ-գութան </w:t>
      </w:r>
      <w:r>
        <w:rPr>
          <w:rFonts w:cs="Times Armenian" w:ascii="Times Armenian" w:hAnsi="Times Armenian"/>
          <w:sz w:val="21"/>
          <w:szCs w:val="21"/>
        </w:rPr>
        <w:t xml:space="preserve">(հայերեն բնիկ ձևն է` </w:t>
      </w:r>
      <w:r>
        <w:rPr>
          <w:rFonts w:cs="Times Armenian" w:ascii="Times Armenian" w:hAnsi="Times Armenian"/>
          <w:b/>
          <w:i/>
          <w:sz w:val="21"/>
          <w:szCs w:val="21"/>
        </w:rPr>
        <w:t>արոր</w:t>
      </w:r>
      <w:r>
        <w:rPr>
          <w:rFonts w:cs="Times Armenian" w:ascii="Times Armenian" w:hAnsi="Times Armenian"/>
          <w:sz w:val="21"/>
          <w:szCs w:val="21"/>
        </w:rPr>
        <w:t>),</w:t>
      </w:r>
      <w:r>
        <w:rPr>
          <w:rFonts w:cs="Times Armenian" w:ascii="Times Armenian" w:hAnsi="Times Armenian"/>
          <w:b/>
          <w:i/>
          <w:sz w:val="21"/>
          <w:szCs w:val="21"/>
        </w:rPr>
        <w:t xml:space="preserve"> *գուման </w:t>
      </w:r>
      <w:r>
        <w:rPr>
          <w:rFonts w:cs="Times Armenian" w:ascii="Times Armenian" w:hAnsi="Times Armenian"/>
          <w:sz w:val="21"/>
          <w:szCs w:val="21"/>
        </w:rPr>
        <w:t>(</w:t>
      </w:r>
      <w:r>
        <w:rPr>
          <w:rFonts w:cs="Times Armenian" w:ascii="Times Armenian" w:hAnsi="Times Armenian"/>
          <w:i/>
          <w:sz w:val="21"/>
          <w:szCs w:val="21"/>
        </w:rPr>
        <w:t>կարծիք, կասկած;</w:t>
      </w:r>
      <w:r>
        <w:rPr>
          <w:rFonts w:cs="Times Armenian" w:ascii="Times Armenian" w:hAnsi="Times Armenian"/>
          <w:sz w:val="21"/>
          <w:szCs w:val="21"/>
        </w:rPr>
        <w:t xml:space="preserve"> սրա ճյուղերից` </w:t>
      </w:r>
      <w:r>
        <w:rPr>
          <w:rFonts w:cs="Times Armenian" w:ascii="Times Armenian" w:hAnsi="Times Armenian"/>
          <w:i/>
          <w:sz w:val="21"/>
          <w:szCs w:val="21"/>
        </w:rPr>
        <w:t xml:space="preserve">անգուման-անգյուման = </w:t>
      </w:r>
      <w:r>
        <w:rPr>
          <w:rFonts w:cs="Times Armenian" w:ascii="Times Armenian" w:hAnsi="Times Armenian"/>
          <w:sz w:val="21"/>
          <w:szCs w:val="21"/>
        </w:rPr>
        <w:t>անկասկած, հանկարծ),</w:t>
      </w:r>
      <w:r>
        <w:rPr>
          <w:rFonts w:cs="Times Armenian" w:ascii="Times Armenian" w:hAnsi="Times Armenian"/>
          <w:b/>
          <w:i/>
          <w:sz w:val="21"/>
          <w:szCs w:val="21"/>
        </w:rPr>
        <w:t xml:space="preserve"> *գումար </w:t>
      </w:r>
      <w:r>
        <w:rPr>
          <w:rFonts w:cs="Times Armenian" w:ascii="Times Armenian" w:hAnsi="Times Armenian"/>
          <w:sz w:val="21"/>
          <w:szCs w:val="21"/>
        </w:rPr>
        <w:t>(</w:t>
      </w:r>
      <w:r>
        <w:rPr>
          <w:rFonts w:cs="Times Armenian" w:ascii="Times Armenian" w:hAnsi="Times Armenian"/>
          <w:i/>
          <w:sz w:val="21"/>
          <w:szCs w:val="21"/>
        </w:rPr>
        <w:t>խումբ, հավաք(ել);</w:t>
      </w:r>
      <w:r>
        <w:rPr>
          <w:rFonts w:cs="Times Armenian" w:ascii="Times Armenian" w:hAnsi="Times Armenian"/>
          <w:sz w:val="21"/>
          <w:szCs w:val="21"/>
        </w:rPr>
        <w:t xml:space="preserve"> </w:t>
      </w:r>
      <w:r>
        <w:rPr>
          <w:rFonts w:cs="Times Armenian" w:ascii="Times Armenian" w:hAnsi="Times Armenian"/>
          <w:i/>
          <w:sz w:val="21"/>
          <w:szCs w:val="21"/>
        </w:rPr>
        <w:t>գումարել = հավաքել-խմբել; գումարիլ = հավաքվել-խմբվել,</w:t>
      </w:r>
      <w:r>
        <w:rPr>
          <w:rFonts w:cs="Times Armenian" w:ascii="Times Armenian" w:hAnsi="Times Armenian"/>
          <w:sz w:val="21"/>
          <w:szCs w:val="21"/>
        </w:rPr>
        <w:t xml:space="preserve"> ևն, ևն),</w:t>
      </w:r>
      <w:r>
        <w:rPr>
          <w:rFonts w:cs="Times Armenian" w:ascii="Times Armenian" w:hAnsi="Times Armenian"/>
          <w:b/>
          <w:i/>
          <w:sz w:val="21"/>
          <w:szCs w:val="21"/>
        </w:rPr>
        <w:t xml:space="preserve"> *գումարտակ </w:t>
      </w:r>
      <w:r>
        <w:rPr>
          <w:rFonts w:cs="Times Armenian" w:ascii="Times Armenian" w:hAnsi="Times Armenian"/>
          <w:sz w:val="21"/>
          <w:szCs w:val="21"/>
        </w:rPr>
        <w:t>(</w:t>
      </w:r>
      <w:r>
        <w:rPr>
          <w:rFonts w:cs="Times Armenian" w:ascii="Times Armenian" w:hAnsi="Times Armenian"/>
          <w:i/>
          <w:sz w:val="21"/>
          <w:szCs w:val="21"/>
        </w:rPr>
        <w:t>խումբ, բազ</w:t>
        <w:softHyphen/>
        <w:t>մություն, գումարտակ,</w:t>
      </w:r>
      <w:r>
        <w:rPr>
          <w:rFonts w:cs="Times Armenian" w:ascii="Times Armenian" w:hAnsi="Times Armenian"/>
          <w:sz w:val="21"/>
          <w:szCs w:val="21"/>
        </w:rPr>
        <w:t xml:space="preserve"> ևն),</w:t>
      </w:r>
      <w:r>
        <w:rPr>
          <w:rFonts w:cs="Times Armenian" w:ascii="Times Armenian" w:hAnsi="Times Armenian"/>
          <w:b/>
          <w:i/>
          <w:sz w:val="21"/>
          <w:szCs w:val="21"/>
        </w:rPr>
        <w:t xml:space="preserve"> *գունդ </w:t>
      </w:r>
      <w:r>
        <w:rPr>
          <w:rFonts w:cs="Times Armenian" w:ascii="Times Armenian" w:hAnsi="Times Armenian"/>
          <w:sz w:val="21"/>
          <w:szCs w:val="21"/>
        </w:rPr>
        <w:t>(</w:t>
      </w:r>
      <w:r>
        <w:rPr>
          <w:rFonts w:cs="Times Armenian" w:ascii="Times Armenian" w:hAnsi="Times Armenian"/>
          <w:i/>
          <w:sz w:val="21"/>
          <w:szCs w:val="21"/>
        </w:rPr>
        <w:t>սֆերա,</w:t>
      </w:r>
      <w:r>
        <w:rPr>
          <w:rFonts w:cs="Times Armenian" w:ascii="Times Armenian" w:hAnsi="Times Armenian"/>
          <w:sz w:val="21"/>
          <w:szCs w:val="21"/>
        </w:rPr>
        <w:t xml:space="preserve"> ևն, ևն, ևն),</w:t>
      </w:r>
      <w:r>
        <w:rPr>
          <w:rFonts w:cs="Times Armenian" w:ascii="Times Armenian" w:hAnsi="Times Armenian"/>
          <w:b/>
          <w:i/>
          <w:sz w:val="21"/>
          <w:szCs w:val="21"/>
        </w:rPr>
        <w:t xml:space="preserve"> *գունդ </w:t>
      </w:r>
      <w:r>
        <w:rPr>
          <w:rFonts w:cs="Times Armenian" w:ascii="Times Armenian" w:hAnsi="Times Armenian"/>
          <w:sz w:val="21"/>
          <w:szCs w:val="21"/>
        </w:rPr>
        <w:t>(</w:t>
      </w:r>
      <w:r>
        <w:rPr>
          <w:rFonts w:cs="Russian Times" w:ascii="Russian Times" w:hAnsi="Russian Times"/>
          <w:i/>
          <w:sz w:val="21"/>
          <w:szCs w:val="21"/>
        </w:rPr>
        <w:t>полк,</w:t>
      </w:r>
      <w:r>
        <w:rPr>
          <w:rFonts w:cs="Russian Times" w:ascii="Russian Times" w:hAnsi="Russian Times"/>
          <w:sz w:val="21"/>
          <w:szCs w:val="21"/>
        </w:rPr>
        <w:t xml:space="preserve"> </w:t>
      </w:r>
      <w:r>
        <w:rPr>
          <w:rFonts w:cs="Times Armenian" w:ascii="Times Armenian" w:hAnsi="Times Armenian"/>
          <w:sz w:val="21"/>
          <w:szCs w:val="21"/>
        </w:rPr>
        <w:t>ևն),</w:t>
      </w:r>
      <w:r>
        <w:rPr>
          <w:rFonts w:cs="Times Armenian" w:ascii="Times Armenian" w:hAnsi="Times Armenian"/>
          <w:b/>
          <w:i/>
          <w:sz w:val="21"/>
          <w:szCs w:val="21"/>
        </w:rPr>
        <w:t xml:space="preserve"> *գուշակ, *գուռն-գուռ </w:t>
      </w:r>
      <w:r>
        <w:rPr>
          <w:rFonts w:cs="Times Armenian" w:ascii="Times Armenian" w:hAnsi="Times Armenian"/>
          <w:sz w:val="21"/>
          <w:szCs w:val="21"/>
        </w:rPr>
        <w:t>(</w:t>
      </w:r>
      <w:r>
        <w:rPr>
          <w:rFonts w:cs="Times Armenian" w:ascii="Times Armenian" w:hAnsi="Times Armenian"/>
          <w:i/>
          <w:sz w:val="21"/>
          <w:szCs w:val="21"/>
        </w:rPr>
        <w:t>ավազան</w:t>
      </w:r>
      <w:r>
        <w:rPr>
          <w:rFonts w:cs="Times Armenian" w:ascii="Times Armenian" w:hAnsi="Times Armenian"/>
          <w:sz w:val="21"/>
          <w:szCs w:val="21"/>
        </w:rPr>
        <w:t>),</w:t>
      </w:r>
      <w:r>
        <w:rPr>
          <w:rFonts w:cs="Times Armenian" w:ascii="Times Armenian" w:hAnsi="Times Armenian"/>
          <w:b/>
          <w:i/>
          <w:sz w:val="21"/>
          <w:szCs w:val="21"/>
        </w:rPr>
        <w:t xml:space="preserve"> *գուրզ, *գրամ, *գրպան, *գրավ, *գոնչո </w:t>
      </w:r>
      <w:r>
        <w:rPr>
          <w:rFonts w:cs="Times Armenian" w:ascii="Times Armenian" w:hAnsi="Times Armenian"/>
          <w:sz w:val="21"/>
          <w:szCs w:val="21"/>
        </w:rPr>
        <w:t>(գլխի մասին է ասած),</w:t>
      </w:r>
      <w:r>
        <w:rPr>
          <w:rFonts w:cs="Times Armenian" w:ascii="Times Armenian" w:hAnsi="Times Armenian"/>
          <w:b/>
          <w:i/>
          <w:sz w:val="21"/>
          <w:szCs w:val="21"/>
        </w:rPr>
        <w:t xml:space="preserve"> *գրապան-գրպան </w:t>
      </w:r>
      <w:r>
        <w:rPr>
          <w:rFonts w:cs="Times Armenian" w:ascii="Times Armenian" w:hAnsi="Times Armenian"/>
          <w:sz w:val="21"/>
          <w:szCs w:val="21"/>
        </w:rPr>
        <w:t xml:space="preserve">(սկզբում նշանակել է` </w:t>
      </w:r>
      <w:r>
        <w:rPr>
          <w:rFonts w:cs="Times Armenian" w:ascii="Times Armenian" w:hAnsi="Times Armenian"/>
          <w:i/>
          <w:sz w:val="21"/>
          <w:szCs w:val="21"/>
        </w:rPr>
        <w:t>հագուստի վիզն ու զանազան եզրերը</w:t>
      </w:r>
      <w:r>
        <w:rPr>
          <w:rFonts w:cs="Times Armenian" w:ascii="Times Armenian" w:hAnsi="Times Armenian"/>
          <w:sz w:val="21"/>
          <w:szCs w:val="21"/>
        </w:rPr>
        <w:t xml:space="preserve">), </w:t>
      </w:r>
      <w:r>
        <w:rPr>
          <w:rFonts w:cs="Times Armenian" w:ascii="Times Armenian" w:hAnsi="Times Armenian"/>
          <w:b/>
          <w:i/>
          <w:sz w:val="21"/>
          <w:szCs w:val="21"/>
        </w:rPr>
        <w:t xml:space="preserve">*գրաւ-գրավ </w:t>
      </w:r>
      <w:r>
        <w:rPr>
          <w:rFonts w:cs="Times Armenian" w:ascii="Times Armenian" w:hAnsi="Times Armenian"/>
          <w:sz w:val="21"/>
          <w:szCs w:val="21"/>
        </w:rPr>
        <w:t xml:space="preserve">(սրա ճյուղերից են` </w:t>
      </w:r>
      <w:r>
        <w:rPr>
          <w:rFonts w:cs="Times Armenian" w:ascii="Times Armenian" w:hAnsi="Times Armenian"/>
          <w:i/>
          <w:sz w:val="21"/>
          <w:szCs w:val="21"/>
        </w:rPr>
        <w:t>գրավել, գրավական, դիմագրավել,</w:t>
      </w:r>
      <w:r>
        <w:rPr>
          <w:rFonts w:cs="Times Armenian" w:ascii="Times Armenian" w:hAnsi="Times Armenian"/>
          <w:sz w:val="21"/>
          <w:szCs w:val="21"/>
        </w:rPr>
        <w:t xml:space="preserve"> ևն),</w:t>
      </w:r>
      <w:r>
        <w:rPr>
          <w:rFonts w:cs="Times Armenian" w:ascii="Times Armenian" w:hAnsi="Times Armenian"/>
          <w:b/>
          <w:i/>
          <w:sz w:val="21"/>
          <w:szCs w:val="21"/>
        </w:rPr>
        <w:t xml:space="preserve"> *գրոհ </w:t>
      </w:r>
      <w:r>
        <w:rPr>
          <w:rFonts w:cs="Times Armenian" w:ascii="Times Armenian" w:hAnsi="Times Armenian"/>
          <w:sz w:val="21"/>
          <w:szCs w:val="21"/>
        </w:rPr>
        <w:t>(նը</w:t>
        <w:softHyphen/>
        <w:t>շա</w:t>
        <w:softHyphen/>
        <w:softHyphen/>
        <w:t xml:space="preserve">նակել է` </w:t>
      </w:r>
      <w:r>
        <w:rPr>
          <w:rFonts w:cs="Times Armenian" w:ascii="Times Armenian" w:hAnsi="Times Armenian"/>
          <w:i/>
          <w:sz w:val="21"/>
          <w:szCs w:val="21"/>
        </w:rPr>
        <w:t>ազգ, ցեղ, ժողովուրդ, ամբոխ, բազմություն, բանակ, գրոհել,</w:t>
      </w:r>
      <w:r>
        <w:rPr>
          <w:rFonts w:cs="Times Armenian" w:ascii="Times Armenian" w:hAnsi="Times Armenian"/>
          <w:sz w:val="21"/>
          <w:szCs w:val="21"/>
        </w:rPr>
        <w:t xml:space="preserve"> ևն), </w:t>
      </w:r>
      <w:r>
        <w:rPr>
          <w:rFonts w:cs="Times Armenian" w:ascii="Times Armenian" w:hAnsi="Times Armenian"/>
          <w:b/>
          <w:i/>
          <w:sz w:val="21"/>
          <w:szCs w:val="21"/>
        </w:rPr>
        <w:t xml:space="preserve">*գրտակ </w:t>
      </w:r>
      <w:r>
        <w:rPr>
          <w:rFonts w:cs="Times Armenian" w:ascii="Times Armenian" w:hAnsi="Times Armenian"/>
          <w:sz w:val="21"/>
          <w:szCs w:val="21"/>
        </w:rPr>
        <w:t xml:space="preserve">(կլոր հաց; կապ ունի՞ </w:t>
      </w:r>
      <w:r>
        <w:rPr>
          <w:rFonts w:cs="Times Armenian" w:ascii="Times Armenian" w:hAnsi="Times Armenian"/>
          <w:b/>
          <w:i/>
          <w:sz w:val="21"/>
          <w:szCs w:val="21"/>
        </w:rPr>
        <w:t>գրտնակ</w:t>
      </w:r>
      <w:r>
        <w:rPr>
          <w:rFonts w:cs="Times Armenian" w:ascii="Times Armenian" w:hAnsi="Times Armenian"/>
          <w:sz w:val="21"/>
          <w:szCs w:val="21"/>
        </w:rPr>
        <w:t xml:space="preserve"> բառի հետ – Մ. Հ.):</w:t>
      </w:r>
    </w:p>
    <w:p>
      <w:pPr>
        <w:pStyle w:val="Normal"/>
        <w:ind w:firstLine="426"/>
        <w:jc w:val="center"/>
        <w:rPr>
          <w:rFonts w:ascii="Times Armenian" w:hAnsi="Times Armenian" w:cs="Times Armenian"/>
        </w:rPr>
      </w:pPr>
      <w:r>
        <w:rPr>
          <w:rFonts w:cs="Times Armenian" w:ascii="Times Armenian" w:hAnsi="Times Armenian"/>
          <w:b/>
          <w:i/>
          <w:sz w:val="21"/>
          <w:szCs w:val="21"/>
        </w:rPr>
      </w:r>
    </w:p>
    <w:p>
      <w:pPr>
        <w:pStyle w:val="Normal"/>
        <w:ind w:firstLine="426"/>
        <w:jc w:val="center"/>
        <w:rPr>
          <w:rFonts w:ascii="Times Armenian" w:hAnsi="Times Armenian" w:cs="Times Armenian"/>
        </w:rPr>
      </w:pPr>
      <w:r>
        <w:rPr>
          <w:rFonts w:cs="Times Armenian" w:ascii="Times Armenian" w:hAnsi="Times Armenian"/>
          <w:b/>
          <w:i/>
          <w:sz w:val="21"/>
          <w:szCs w:val="21"/>
        </w:rPr>
        <w:t>դ</w:t>
      </w:r>
    </w:p>
    <w:p>
      <w:pPr>
        <w:pStyle w:val="Normal"/>
        <w:ind w:firstLine="426"/>
        <w:jc w:val="both"/>
        <w:rPr>
          <w:rFonts w:ascii="Times Armenian" w:hAnsi="Times Armenian" w:cs="Times Armenian"/>
        </w:rPr>
      </w:pPr>
      <w:r>
        <w:rPr>
          <w:rFonts w:cs="Times Armenian" w:ascii="Times Armenian" w:hAnsi="Times Armenian"/>
          <w:b/>
          <w:i/>
          <w:sz w:val="21"/>
          <w:szCs w:val="21"/>
        </w:rPr>
        <w:t xml:space="preserve">*դաժան-դարժան </w:t>
      </w:r>
      <w:r>
        <w:rPr>
          <w:rFonts w:cs="Times Armenian" w:ascii="Times Armenian" w:hAnsi="Times Armenian"/>
          <w:sz w:val="21"/>
          <w:szCs w:val="21"/>
        </w:rPr>
        <w:t xml:space="preserve">(նշանակել է` </w:t>
      </w:r>
      <w:r>
        <w:rPr>
          <w:rFonts w:cs="Times Armenian" w:ascii="Times Armenian" w:hAnsi="Times Armenian"/>
          <w:i/>
          <w:sz w:val="21"/>
          <w:szCs w:val="21"/>
        </w:rPr>
        <w:t>լեղի, դառնահամ, գէշ, ժանտ (հոտ), դժնդակ, անգութ,</w:t>
      </w:r>
      <w:r>
        <w:rPr>
          <w:rFonts w:cs="Times Armenian" w:ascii="Times Armenian" w:hAnsi="Times Armenian"/>
          <w:sz w:val="21"/>
          <w:szCs w:val="21"/>
        </w:rPr>
        <w:t xml:space="preserve"> ևն),</w:t>
      </w:r>
      <w:r>
        <w:rPr>
          <w:rFonts w:cs="Times Armenian" w:ascii="Times Armenian" w:hAnsi="Times Armenian"/>
          <w:b/>
          <w:i/>
          <w:sz w:val="21"/>
          <w:szCs w:val="21"/>
        </w:rPr>
        <w:t xml:space="preserve"> *դահեկան </w:t>
      </w:r>
      <w:r>
        <w:rPr>
          <w:rFonts w:cs="Times Armenian" w:ascii="Times Armenian" w:hAnsi="Times Armenian"/>
          <w:sz w:val="21"/>
          <w:szCs w:val="21"/>
        </w:rPr>
        <w:t xml:space="preserve">(դրամ է` </w:t>
      </w:r>
      <w:r>
        <w:rPr>
          <w:rFonts w:cs="Times Armenian" w:ascii="Times Armenian" w:hAnsi="Times Armenian"/>
          <w:i/>
          <w:sz w:val="21"/>
          <w:szCs w:val="21"/>
        </w:rPr>
        <w:t>դարեհական = Դարեհ արքայի դրամ</w:t>
      </w:r>
      <w:r>
        <w:rPr>
          <w:rFonts w:cs="Times Armenian" w:ascii="Times Armenian" w:hAnsi="Times Armenian"/>
          <w:sz w:val="21"/>
          <w:szCs w:val="21"/>
        </w:rPr>
        <w:t>),</w:t>
      </w:r>
      <w:r>
        <w:rPr>
          <w:rFonts w:cs="Times Armenian" w:ascii="Times Armenian" w:hAnsi="Times Armenian"/>
          <w:b/>
          <w:i/>
          <w:sz w:val="21"/>
          <w:szCs w:val="21"/>
        </w:rPr>
        <w:t xml:space="preserve"> *դահիճ, *դահլիճ, *դամ </w:t>
      </w:r>
      <w:r>
        <w:rPr>
          <w:rFonts w:cs="Times Armenian" w:ascii="Times Armenian" w:hAnsi="Times Armenian"/>
          <w:sz w:val="21"/>
          <w:szCs w:val="21"/>
        </w:rPr>
        <w:t>(</w:t>
      </w:r>
      <w:r>
        <w:rPr>
          <w:rFonts w:cs="Times Armenian" w:ascii="Times Armenian" w:hAnsi="Times Armenian"/>
          <w:i/>
          <w:sz w:val="21"/>
          <w:szCs w:val="21"/>
        </w:rPr>
        <w:t xml:space="preserve">դամ պահելը; երգի ձայնակցությունը` </w:t>
      </w:r>
      <w:r>
        <w:rPr>
          <w:rFonts w:cs="Times Armenian" w:ascii="Times Armenian" w:hAnsi="Times Armenian"/>
          <w:sz w:val="21"/>
          <w:szCs w:val="21"/>
        </w:rPr>
        <w:t xml:space="preserve"> հի</w:t>
        <w:softHyphen/>
        <w:t>մա` մանավանդ դուդուկով կամ զուռնայով),</w:t>
      </w:r>
      <w:r>
        <w:rPr>
          <w:rFonts w:cs="Times Armenian" w:ascii="Times Armenian" w:hAnsi="Times Armenian"/>
          <w:b/>
          <w:i/>
          <w:sz w:val="21"/>
          <w:szCs w:val="21"/>
        </w:rPr>
        <w:t xml:space="preserve">*դայեակ-դայակ </w:t>
      </w:r>
      <w:r>
        <w:rPr>
          <w:rFonts w:cs="Times Armenian" w:ascii="Times Armenian" w:hAnsi="Times Armenian"/>
          <w:i/>
          <w:sz w:val="21"/>
          <w:szCs w:val="21"/>
        </w:rPr>
        <w:t>(ծծմայր, (ը)ս</w:t>
        <w:softHyphen/>
        <w:t>տ(ը)նտու; խնամակալ</w:t>
      </w:r>
      <w:r>
        <w:rPr>
          <w:rFonts w:cs="Times Armenian" w:ascii="Times Armenian" w:hAnsi="Times Armenian"/>
          <w:sz w:val="21"/>
          <w:szCs w:val="21"/>
        </w:rPr>
        <w:t>),</w:t>
      </w:r>
      <w:r>
        <w:rPr>
          <w:rFonts w:cs="Times Armenian" w:ascii="Times Armenian" w:hAnsi="Times Armenian"/>
          <w:b/>
          <w:i/>
          <w:sz w:val="21"/>
          <w:szCs w:val="21"/>
        </w:rPr>
        <w:t xml:space="preserve"> *դաշն </w:t>
      </w:r>
      <w:r>
        <w:rPr>
          <w:rFonts w:cs="Times Armenian" w:ascii="Times Armenian" w:hAnsi="Times Armenian"/>
          <w:sz w:val="21"/>
          <w:szCs w:val="21"/>
        </w:rPr>
        <w:t>(</w:t>
      </w:r>
      <w:r>
        <w:rPr>
          <w:rFonts w:cs="Times Armenian" w:ascii="Times Armenian" w:hAnsi="Times Armenian"/>
          <w:i/>
          <w:sz w:val="21"/>
          <w:szCs w:val="21"/>
        </w:rPr>
        <w:t xml:space="preserve">դաշինք, պայման; </w:t>
      </w:r>
      <w:r>
        <w:rPr>
          <w:rFonts w:cs="Times Armenian" w:ascii="Times Armenian" w:hAnsi="Times Armenian"/>
          <w:sz w:val="21"/>
          <w:szCs w:val="21"/>
        </w:rPr>
        <w:t xml:space="preserve">սրա ճյուղերից են` </w:t>
      </w:r>
      <w:r>
        <w:rPr>
          <w:rFonts w:cs="Times Armenian" w:ascii="Times Armenian" w:hAnsi="Times Armenian"/>
          <w:i/>
          <w:sz w:val="21"/>
          <w:szCs w:val="21"/>
        </w:rPr>
        <w:t>դաշ</w:t>
        <w:softHyphen/>
        <w:t>նակ = եղանակ, ձև, ներդաշնակ, դաշնամուր,</w:t>
      </w:r>
      <w:r>
        <w:rPr>
          <w:rFonts w:cs="Times Armenian" w:ascii="Times Armenian" w:hAnsi="Times Armenian"/>
          <w:sz w:val="21"/>
          <w:szCs w:val="21"/>
        </w:rPr>
        <w:t xml:space="preserve"> ևն),</w:t>
      </w:r>
      <w:r>
        <w:rPr>
          <w:rFonts w:cs="Times Armenian" w:ascii="Times Armenian" w:hAnsi="Times Armenian"/>
          <w:b/>
          <w:i/>
          <w:sz w:val="21"/>
          <w:szCs w:val="21"/>
        </w:rPr>
        <w:t xml:space="preserve"> *դաշտ, *դաշտան </w:t>
      </w:r>
      <w:r>
        <w:rPr>
          <w:rFonts w:cs="Russian Times" w:ascii="Russian Times" w:hAnsi="Russian Times"/>
          <w:sz w:val="21"/>
          <w:szCs w:val="21"/>
        </w:rPr>
        <w:t>(</w:t>
      </w:r>
      <w:r>
        <w:rPr>
          <w:rFonts w:cs="Russian Times" w:ascii="Russian Times" w:hAnsi="Russian Times"/>
          <w:i/>
          <w:sz w:val="21"/>
          <w:szCs w:val="21"/>
        </w:rPr>
        <w:t>мен</w:t>
        <w:softHyphen/>
        <w:t>стр</w:t>
        <w:softHyphen/>
        <w:t>уация</w:t>
      </w:r>
      <w:r>
        <w:rPr>
          <w:rFonts w:cs="Russian Times" w:ascii="Russian Times" w:hAnsi="Russian Times"/>
          <w:sz w:val="21"/>
          <w:szCs w:val="21"/>
        </w:rPr>
        <w:t>),</w:t>
      </w:r>
      <w:r>
        <w:rPr>
          <w:rFonts w:cs="Times Armenian" w:ascii="Times Armenian" w:hAnsi="Times Armenian"/>
          <w:b/>
          <w:i/>
          <w:sz w:val="21"/>
          <w:szCs w:val="21"/>
        </w:rPr>
        <w:t xml:space="preserve"> *դաստա </w:t>
      </w:r>
      <w:r>
        <w:rPr>
          <w:rFonts w:cs="Times Armenian" w:ascii="Times Armenian" w:hAnsi="Times Armenian"/>
          <w:sz w:val="21"/>
          <w:szCs w:val="21"/>
        </w:rPr>
        <w:t>(</w:t>
      </w:r>
      <w:r>
        <w:rPr>
          <w:rFonts w:cs="Times Armenian" w:ascii="Times Armenian" w:hAnsi="Times Armenian"/>
          <w:i/>
          <w:sz w:val="21"/>
          <w:szCs w:val="21"/>
        </w:rPr>
        <w:t>փունջ, կապոց</w:t>
      </w:r>
      <w:r>
        <w:rPr>
          <w:rFonts w:cs="Times Armenian" w:ascii="Times Armenian" w:hAnsi="Times Armenian"/>
          <w:sz w:val="21"/>
          <w:szCs w:val="21"/>
        </w:rPr>
        <w:t xml:space="preserve">), </w:t>
      </w:r>
      <w:r>
        <w:rPr>
          <w:rFonts w:cs="Times Armenian" w:ascii="Times Armenian" w:hAnsi="Times Armenian"/>
          <w:b/>
          <w:i/>
          <w:sz w:val="21"/>
          <w:szCs w:val="21"/>
        </w:rPr>
        <w:t xml:space="preserve">*դաստակ, *դաստակերտ </w:t>
      </w:r>
      <w:r>
        <w:rPr>
          <w:rFonts w:cs="Times Armenian" w:ascii="Times Armenian" w:hAnsi="Times Armenian"/>
          <w:sz w:val="21"/>
          <w:szCs w:val="21"/>
        </w:rPr>
        <w:t>(</w:t>
      </w:r>
      <w:r>
        <w:rPr>
          <w:rFonts w:cs="Times Armenian" w:ascii="Times Armenian" w:hAnsi="Times Armenian"/>
          <w:i/>
          <w:sz w:val="21"/>
          <w:szCs w:val="21"/>
        </w:rPr>
        <w:t>ձեռակերտ, շին</w:t>
        <w:softHyphen/>
        <w:t>ված; գյուղ, ագարակ</w:t>
      </w:r>
      <w:r>
        <w:rPr>
          <w:rFonts w:cs="Times Armenian" w:ascii="Times Armenian" w:hAnsi="Times Armenian"/>
          <w:sz w:val="21"/>
          <w:szCs w:val="21"/>
        </w:rPr>
        <w:t>),</w:t>
      </w:r>
      <w:r>
        <w:rPr>
          <w:rFonts w:cs="Times Armenian" w:ascii="Times Armenian" w:hAnsi="Times Armenian"/>
          <w:b/>
          <w:i/>
          <w:sz w:val="21"/>
          <w:szCs w:val="21"/>
        </w:rPr>
        <w:t xml:space="preserve"> *դաստիարակ, *դատ </w:t>
      </w:r>
      <w:r>
        <w:rPr>
          <w:rFonts w:cs="Times Armenian" w:ascii="Times Armenian" w:hAnsi="Times Armenian"/>
          <w:sz w:val="21"/>
          <w:szCs w:val="21"/>
        </w:rPr>
        <w:t>(</w:t>
      </w:r>
      <w:r>
        <w:rPr>
          <w:rFonts w:cs="Times Armenian" w:ascii="Times Armenian" w:hAnsi="Times Armenian"/>
          <w:i/>
          <w:sz w:val="21"/>
          <w:szCs w:val="21"/>
        </w:rPr>
        <w:t>դատաստան, դատել, դա</w:t>
        <w:softHyphen/>
        <w:t>տա</w:t>
        <w:softHyphen/>
        <w:t>պարտել, վիճել, դատողություն անել,</w:t>
      </w:r>
      <w:r>
        <w:rPr>
          <w:rFonts w:cs="Times Armenian" w:ascii="Times Armenian" w:hAnsi="Times Armenian"/>
          <w:sz w:val="21"/>
          <w:szCs w:val="21"/>
        </w:rPr>
        <w:t xml:space="preserve"> ևն, ևն),</w:t>
      </w:r>
      <w:r>
        <w:rPr>
          <w:rFonts w:cs="Times Armenian" w:ascii="Times Armenian" w:hAnsi="Times Armenian"/>
          <w:b/>
          <w:i/>
          <w:sz w:val="21"/>
          <w:szCs w:val="21"/>
        </w:rPr>
        <w:t xml:space="preserve"> *դատախազ, *դատաս</w:t>
        <w:softHyphen/>
        <w:t>տան, *դատավոր, *դա</w:t>
        <w:softHyphen/>
        <w:t>տա</w:t>
        <w:softHyphen/>
        <w:t xml:space="preserve">վոր, *դար </w:t>
      </w:r>
      <w:r>
        <w:rPr>
          <w:rFonts w:cs="Times Armenian" w:ascii="Times Armenian" w:hAnsi="Times Armenian"/>
          <w:sz w:val="21"/>
          <w:szCs w:val="21"/>
        </w:rPr>
        <w:t>(</w:t>
      </w:r>
      <w:r>
        <w:rPr>
          <w:rFonts w:cs="Times Armenian" w:ascii="Times Armenian" w:hAnsi="Times Armenian"/>
          <w:i/>
          <w:sz w:val="21"/>
          <w:szCs w:val="21"/>
        </w:rPr>
        <w:t>100 կամ 1000 կամ ավելի շատ տարի</w:t>
      </w:r>
      <w:r>
        <w:rPr>
          <w:rFonts w:cs="Times Armenian" w:ascii="Times Armenian" w:hAnsi="Times Armenian"/>
          <w:sz w:val="21"/>
          <w:szCs w:val="21"/>
        </w:rPr>
        <w:t>),</w:t>
      </w:r>
      <w:r>
        <w:rPr>
          <w:rFonts w:cs="Times Armenian" w:ascii="Times Armenian" w:hAnsi="Times Armenian"/>
          <w:b/>
          <w:i/>
          <w:sz w:val="21"/>
          <w:szCs w:val="21"/>
        </w:rPr>
        <w:t xml:space="preserve"> *դարան </w:t>
      </w:r>
      <w:r>
        <w:rPr>
          <w:rFonts w:cs="Times Armenian" w:ascii="Times Armenian" w:hAnsi="Times Armenian"/>
          <w:sz w:val="21"/>
          <w:szCs w:val="21"/>
        </w:rPr>
        <w:t>(</w:t>
      </w:r>
      <w:r>
        <w:rPr>
          <w:rFonts w:cs="Times Armenian" w:ascii="Times Armenian" w:hAnsi="Times Armenian"/>
          <w:i/>
          <w:sz w:val="21"/>
          <w:szCs w:val="21"/>
        </w:rPr>
        <w:t>պահարան;</w:t>
      </w:r>
      <w:r>
        <w:rPr>
          <w:rFonts w:cs="Times Armenian" w:ascii="Times Armenian" w:hAnsi="Times Armenian"/>
          <w:sz w:val="21"/>
          <w:szCs w:val="21"/>
        </w:rPr>
        <w:t xml:space="preserve"> այստեղից՝ </w:t>
      </w:r>
      <w:r>
        <w:rPr>
          <w:rFonts w:cs="Times Armenian" w:ascii="Times Armenian" w:hAnsi="Times Armenian"/>
          <w:i/>
          <w:sz w:val="21"/>
          <w:szCs w:val="21"/>
        </w:rPr>
        <w:t>մատենադարան</w:t>
      </w:r>
      <w:r>
        <w:rPr>
          <w:rFonts w:cs="Times Armenian" w:ascii="Times Armenian" w:hAnsi="Times Armenian"/>
          <w:sz w:val="21"/>
          <w:szCs w:val="21"/>
        </w:rPr>
        <w:t>),</w:t>
      </w:r>
      <w:r>
        <w:rPr>
          <w:rFonts w:cs="Times Armenian" w:ascii="Times Armenian" w:hAnsi="Times Armenian"/>
          <w:b/>
          <w:i/>
          <w:sz w:val="21"/>
          <w:szCs w:val="21"/>
        </w:rPr>
        <w:t>*դա</w:t>
        <w:softHyphen/>
        <w:t xml:space="preserve">րան </w:t>
      </w:r>
      <w:r>
        <w:rPr>
          <w:rFonts w:cs="Times Armenian" w:ascii="Times Armenian" w:hAnsi="Times Armenian"/>
          <w:sz w:val="21"/>
          <w:szCs w:val="21"/>
        </w:rPr>
        <w:t>(</w:t>
      </w:r>
      <w:r>
        <w:rPr>
          <w:rFonts w:cs="Times Armenian" w:ascii="Times Armenian" w:hAnsi="Times Armenian"/>
          <w:i/>
          <w:sz w:val="21"/>
          <w:szCs w:val="21"/>
        </w:rPr>
        <w:t>որո</w:t>
        <w:softHyphen/>
        <w:t>գայթ, թա</w:t>
        <w:softHyphen/>
        <w:softHyphen/>
        <w:t>կարդ</w:t>
      </w:r>
      <w:r>
        <w:rPr>
          <w:rFonts w:cs="Times Armenian" w:ascii="Times Armenian" w:hAnsi="Times Armenian"/>
          <w:sz w:val="21"/>
          <w:szCs w:val="21"/>
        </w:rPr>
        <w:t>),</w:t>
      </w:r>
      <w:r>
        <w:rPr>
          <w:rFonts w:cs="Times Armenian" w:ascii="Times Armenian" w:hAnsi="Times Armenian"/>
          <w:b/>
          <w:i/>
          <w:sz w:val="21"/>
          <w:szCs w:val="21"/>
        </w:rPr>
        <w:t xml:space="preserve"> *դարապաս = դարպաս, *դարավանդ </w:t>
      </w:r>
      <w:r>
        <w:rPr>
          <w:rFonts w:cs="Times Armenian" w:ascii="Times Armenian" w:hAnsi="Times Armenian"/>
          <w:sz w:val="21"/>
          <w:szCs w:val="21"/>
        </w:rPr>
        <w:t>(</w:t>
      </w:r>
      <w:r>
        <w:rPr>
          <w:rFonts w:cs="Times Armenian" w:ascii="Times Armenian" w:hAnsi="Times Armenian"/>
          <w:i/>
          <w:sz w:val="21"/>
          <w:szCs w:val="21"/>
        </w:rPr>
        <w:t>բար</w:t>
        <w:softHyphen/>
        <w:t>ձրու</w:t>
        <w:softHyphen/>
        <w:t>թյուն</w:t>
      </w:r>
      <w:r>
        <w:rPr>
          <w:rFonts w:cs="Times Armenian" w:ascii="Times Armenian" w:hAnsi="Times Armenian"/>
          <w:sz w:val="21"/>
          <w:szCs w:val="21"/>
        </w:rPr>
        <w:t>),</w:t>
      </w:r>
      <w:r>
        <w:rPr>
          <w:rFonts w:cs="Times Armenian" w:ascii="Times Armenian" w:hAnsi="Times Armenian"/>
          <w:b/>
          <w:i/>
          <w:sz w:val="21"/>
          <w:szCs w:val="21"/>
        </w:rPr>
        <w:t xml:space="preserve"> *դարդ, *դար</w:t>
        <w:softHyphen/>
        <w:softHyphen/>
        <w:t xml:space="preserve">ման </w:t>
      </w:r>
      <w:r>
        <w:rPr>
          <w:rFonts w:cs="Times Armenian" w:ascii="Times Armenian" w:hAnsi="Times Armenian"/>
          <w:sz w:val="21"/>
          <w:szCs w:val="21"/>
        </w:rPr>
        <w:t xml:space="preserve">(կա Ս. Գրքում, </w:t>
      </w:r>
      <w:r>
        <w:rPr>
          <w:rFonts w:cs="Times Armenian" w:ascii="Times Armenian" w:hAnsi="Times Armenian"/>
          <w:i/>
          <w:sz w:val="21"/>
          <w:szCs w:val="21"/>
        </w:rPr>
        <w:t>դեղ, ճար, խնամք, ուտելիք, ապրուստ</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դաւի </w:t>
      </w:r>
      <w:r>
        <w:rPr>
          <w:rFonts w:cs="Times Armenian" w:ascii="Times Armenian" w:hAnsi="Times Armenian"/>
          <w:sz w:val="21"/>
          <w:szCs w:val="21"/>
        </w:rPr>
        <w:t>(</w:t>
      </w:r>
      <w:r>
        <w:rPr>
          <w:rFonts w:cs="Times Armenian" w:ascii="Times Armenian" w:hAnsi="Times Armenian"/>
          <w:i/>
          <w:sz w:val="21"/>
          <w:szCs w:val="21"/>
        </w:rPr>
        <w:t xml:space="preserve">«դավէ» </w:t>
      </w:r>
      <w:r>
        <w:rPr>
          <w:rFonts w:cs="Times Armenian" w:ascii="Times Armenian" w:hAnsi="Times Armenian"/>
          <w:sz w:val="21"/>
          <w:szCs w:val="21"/>
        </w:rPr>
        <w:t xml:space="preserve">(բարբառային), </w:t>
      </w:r>
      <w:r>
        <w:rPr>
          <w:rFonts w:cs="Times Armenian" w:ascii="Times Armenian" w:hAnsi="Times Armenian"/>
          <w:i/>
          <w:sz w:val="21"/>
          <w:szCs w:val="21"/>
        </w:rPr>
        <w:t>վեճ, կռիվ</w:t>
      </w:r>
      <w:r>
        <w:rPr>
          <w:rFonts w:cs="Times Armenian" w:ascii="Times Armenian" w:hAnsi="Times Armenian"/>
          <w:sz w:val="21"/>
          <w:szCs w:val="21"/>
        </w:rPr>
        <w:t>)</w:t>
      </w:r>
      <w:r>
        <w:rPr>
          <w:rFonts w:cs="Times Armenian" w:ascii="Times Armenian" w:hAnsi="Times Armenian"/>
          <w:b/>
          <w:i/>
          <w:sz w:val="21"/>
          <w:szCs w:val="21"/>
        </w:rPr>
        <w:t xml:space="preserve">  *դափ </w:t>
      </w:r>
      <w:r>
        <w:rPr>
          <w:rFonts w:cs="Times Armenian" w:ascii="Times Armenian" w:hAnsi="Times Armenian"/>
          <w:sz w:val="21"/>
          <w:szCs w:val="21"/>
        </w:rPr>
        <w:t>(</w:t>
      </w:r>
      <w:r>
        <w:rPr>
          <w:rFonts w:cs="Times Armenian" w:ascii="Times Armenian" w:hAnsi="Times Armenian"/>
          <w:i/>
          <w:sz w:val="21"/>
          <w:szCs w:val="21"/>
        </w:rPr>
        <w:t>թմբուկ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դափնի </w:t>
      </w:r>
      <w:r>
        <w:rPr>
          <w:rFonts w:cs="Times Armenian" w:ascii="Times Armenian" w:hAnsi="Times Armenian"/>
          <w:sz w:val="21"/>
          <w:szCs w:val="21"/>
        </w:rPr>
        <w:t>(</w:t>
      </w:r>
      <w:r>
        <w:rPr>
          <w:rFonts w:cs="Times Armenian" w:ascii="Times Armenian" w:hAnsi="Times Armenian"/>
          <w:i/>
          <w:sz w:val="21"/>
          <w:szCs w:val="21"/>
          <w:vertAlign w:val="superscript"/>
        </w:rPr>
        <w:t>l</w:t>
      </w:r>
      <w:r>
        <w:rPr>
          <w:rFonts w:cs="Times Armenian" w:ascii="Times Armenian" w:hAnsi="Times Armenian"/>
          <w:i/>
          <w:sz w:val="21"/>
          <w:szCs w:val="21"/>
        </w:rPr>
        <w:t>laurus, լավր;</w:t>
      </w:r>
      <w:r>
        <w:rPr>
          <w:rFonts w:cs="Times Armenian" w:ascii="Times Armenian" w:hAnsi="Times Armenian"/>
          <w:sz w:val="21"/>
          <w:szCs w:val="21"/>
        </w:rPr>
        <w:t xml:space="preserve"> </w:t>
      </w:r>
      <w:r>
        <w:rPr>
          <w:rFonts w:cs="Times Armenian" w:ascii="Times Armenian" w:hAnsi="Times Armenian"/>
          <w:i/>
          <w:sz w:val="21"/>
          <w:szCs w:val="21"/>
        </w:rPr>
        <w:t>բույս է, որ մրցանակ էր տրվում; հիմա ճաշի մեջ են գցում</w:t>
      </w:r>
      <w:r>
        <w:rPr>
          <w:rFonts w:cs="Times Armenian" w:ascii="Times Armenian" w:hAnsi="Times Armenian"/>
          <w:sz w:val="21"/>
          <w:szCs w:val="21"/>
        </w:rPr>
        <w:t>)</w:t>
      </w:r>
      <w:r>
        <w:rPr>
          <w:rFonts w:cs="Times Armenian" w:ascii="Times Armenian" w:hAnsi="Times Armenian"/>
          <w:b/>
          <w:i/>
          <w:sz w:val="21"/>
          <w:szCs w:val="21"/>
          <w:vertAlign w:val="superscript"/>
        </w:rPr>
        <w:t xml:space="preserve"> օ</w:t>
      </w:r>
      <w:r>
        <w:rPr>
          <w:rFonts w:cs="Times Armenian" w:ascii="Times Armenian" w:hAnsi="Times Armenian"/>
          <w:b/>
          <w:i/>
          <w:sz w:val="21"/>
          <w:szCs w:val="21"/>
        </w:rPr>
        <w:t xml:space="preserve">դեկանիոն </w:t>
      </w:r>
      <w:r>
        <w:rPr>
          <w:rFonts w:cs="Times Armenian" w:ascii="Times Armenian" w:hAnsi="Times Armenian"/>
          <w:sz w:val="21"/>
          <w:szCs w:val="21"/>
        </w:rPr>
        <w:t>(</w:t>
      </w:r>
      <w:r>
        <w:rPr>
          <w:rFonts w:cs="Times Armenian" w:ascii="Times Armenian" w:hAnsi="Times Armenian"/>
          <w:i/>
          <w:sz w:val="21"/>
          <w:szCs w:val="21"/>
        </w:rPr>
        <w:t>տասնապետ, ոստիկան;</w:t>
      </w:r>
      <w:r>
        <w:rPr>
          <w:rFonts w:cs="Times Armenian" w:ascii="Times Armenian" w:hAnsi="Times Armenian"/>
          <w:sz w:val="21"/>
          <w:szCs w:val="21"/>
        </w:rPr>
        <w:t xml:space="preserve"> սրա ճյուղերից` </w:t>
      </w:r>
      <w:r>
        <w:rPr>
          <w:rFonts w:cs="Times Armenian" w:ascii="Times Armenian" w:hAnsi="Times Armenian"/>
          <w:i/>
          <w:sz w:val="21"/>
          <w:szCs w:val="21"/>
        </w:rPr>
        <w:t>դեկան</w:t>
      </w:r>
      <w:r>
        <w:rPr>
          <w:rFonts w:cs="Times Armenian" w:ascii="Times Armenian" w:hAnsi="Times Armenian"/>
          <w:sz w:val="21"/>
          <w:szCs w:val="21"/>
        </w:rPr>
        <w:t>, ինչն սկզբում եկեղեցական պաշտոն էր),</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լ</w:t>
      </w:r>
      <w:r>
        <w:rPr>
          <w:rFonts w:cs="Times Armenian" w:ascii="Times Armenian" w:hAnsi="Times Armenian"/>
          <w:b/>
          <w:i/>
          <w:sz w:val="21"/>
          <w:szCs w:val="21"/>
        </w:rPr>
        <w:t xml:space="preserve">դեկտեմբեր </w:t>
      </w:r>
      <w:r>
        <w:rPr>
          <w:rFonts w:cs="Times Armenian" w:ascii="Times Armenian" w:hAnsi="Times Armenian"/>
          <w:sz w:val="21"/>
          <w:szCs w:val="21"/>
        </w:rPr>
        <w:t>(10-րդ ամիսը),</w:t>
      </w:r>
      <w:r>
        <w:rPr>
          <w:rFonts w:cs="Times Armenian" w:ascii="Times Armenian" w:hAnsi="Times Armenian"/>
          <w:b/>
          <w:i/>
          <w:sz w:val="21"/>
          <w:szCs w:val="21"/>
        </w:rPr>
        <w:t xml:space="preserve"> *դեհ </w:t>
      </w:r>
      <w:r>
        <w:rPr>
          <w:rFonts w:cs="Times Armenian" w:ascii="Times Armenian" w:hAnsi="Times Armenian"/>
          <w:sz w:val="21"/>
          <w:szCs w:val="21"/>
        </w:rPr>
        <w:t>(</w:t>
      </w:r>
      <w:r>
        <w:rPr>
          <w:rFonts w:cs="Times Armenian" w:ascii="Times Armenian" w:hAnsi="Times Armenian"/>
          <w:i/>
          <w:sz w:val="21"/>
          <w:szCs w:val="21"/>
        </w:rPr>
        <w:t xml:space="preserve">կողմ, տեղ; </w:t>
      </w:r>
      <w:r>
        <w:rPr>
          <w:rFonts w:cs="Times Armenian" w:ascii="Times Armenian" w:hAnsi="Times Armenian"/>
          <w:sz w:val="21"/>
          <w:szCs w:val="21"/>
        </w:rPr>
        <w:t xml:space="preserve">սրա ճյուղերից է` </w:t>
      </w:r>
      <w:r>
        <w:rPr>
          <w:rFonts w:cs="Times Armenian" w:ascii="Times Armenian" w:hAnsi="Times Armenian"/>
          <w:i/>
          <w:sz w:val="21"/>
          <w:szCs w:val="21"/>
        </w:rPr>
        <w:t>նժդեհ = անտուն</w:t>
      </w:r>
      <w:r>
        <w:rPr>
          <w:rFonts w:cs="Times Armenian" w:ascii="Times Armenian" w:hAnsi="Times Armenian"/>
          <w:sz w:val="21"/>
          <w:szCs w:val="21"/>
        </w:rPr>
        <w:t>),</w:t>
      </w:r>
      <w:r>
        <w:rPr>
          <w:rFonts w:cs="Times Armenian" w:ascii="Times Armenian" w:hAnsi="Times Armenian"/>
          <w:b/>
          <w:i/>
          <w:sz w:val="21"/>
          <w:szCs w:val="21"/>
        </w:rPr>
        <w:t xml:space="preserve"> *դեն </w:t>
      </w:r>
      <w:r>
        <w:rPr>
          <w:rFonts w:cs="Times Armenian" w:ascii="Times Armenian" w:hAnsi="Times Armenian"/>
          <w:sz w:val="21"/>
          <w:szCs w:val="21"/>
        </w:rPr>
        <w:t>(</w:t>
      </w:r>
      <w:r>
        <w:rPr>
          <w:rFonts w:cs="Times Armenian" w:ascii="Times Armenian" w:hAnsi="Times Armenian"/>
          <w:i/>
          <w:sz w:val="21"/>
          <w:szCs w:val="21"/>
        </w:rPr>
        <w:t>պարսկական կրոնը; աղանդ, սուտ կրոն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դենար-դինար </w:t>
      </w:r>
      <w:r>
        <w:rPr>
          <w:rFonts w:cs="Times Armenian" w:ascii="Times Armenian" w:hAnsi="Times Armenian"/>
          <w:sz w:val="21"/>
          <w:szCs w:val="21"/>
        </w:rPr>
        <w:t>(փող է),</w:t>
      </w:r>
      <w:r>
        <w:rPr>
          <w:rFonts w:cs="Times Armenian" w:ascii="Times Armenian" w:hAnsi="Times Armenian"/>
          <w:b/>
          <w:i/>
          <w:sz w:val="21"/>
          <w:szCs w:val="21"/>
        </w:rPr>
        <w:t xml:space="preserve"> *դեսպակ </w:t>
      </w:r>
      <w:r>
        <w:rPr>
          <w:rFonts w:cs="Times Armenian" w:ascii="Times Armenian" w:hAnsi="Times Armenian"/>
          <w:sz w:val="21"/>
          <w:szCs w:val="21"/>
        </w:rPr>
        <w:t>(</w:t>
      </w:r>
      <w:r>
        <w:rPr>
          <w:rFonts w:cs="Times Armenian" w:ascii="Times Armenian" w:hAnsi="Times Armenian"/>
          <w:i/>
          <w:sz w:val="21"/>
          <w:szCs w:val="21"/>
        </w:rPr>
        <w:t>պատգարակ; հովանոցով կառք</w:t>
      </w:r>
      <w:r>
        <w:rPr>
          <w:rFonts w:cs="Times Armenian" w:ascii="Times Armenian" w:hAnsi="Times Armenian"/>
          <w:sz w:val="21"/>
          <w:szCs w:val="21"/>
        </w:rPr>
        <w:t>),</w:t>
      </w:r>
      <w:r>
        <w:rPr>
          <w:rFonts w:cs="Times Armenian" w:ascii="Times Armenian" w:hAnsi="Times Armenian"/>
          <w:b/>
          <w:i/>
          <w:sz w:val="21"/>
          <w:szCs w:val="21"/>
        </w:rPr>
        <w:t xml:space="preserve"> *դեսպան, </w:t>
      </w:r>
      <w:r>
        <w:rPr>
          <w:rFonts w:cs="Times Armenian" w:ascii="Times Armenian" w:hAnsi="Times Armenian"/>
          <w:b/>
          <w:i/>
          <w:sz w:val="21"/>
          <w:szCs w:val="21"/>
          <w:vertAlign w:val="superscript"/>
        </w:rPr>
        <w:t>օ</w:t>
      </w:r>
      <w:r>
        <w:rPr>
          <w:rFonts w:cs="Times Armenian" w:ascii="Times Armenian" w:hAnsi="Times Armenian"/>
          <w:b/>
          <w:i/>
          <w:sz w:val="21"/>
          <w:szCs w:val="21"/>
        </w:rPr>
        <w:t>դես</w:t>
        <w:softHyphen/>
        <w:t xml:space="preserve">պուտ-դեսպոտ </w:t>
      </w:r>
      <w:r>
        <w:rPr>
          <w:rFonts w:cs="Times Armenian" w:ascii="Times Armenian" w:hAnsi="Times Armenian"/>
          <w:sz w:val="21"/>
          <w:szCs w:val="21"/>
        </w:rPr>
        <w:t>(բռնակալ),</w:t>
      </w:r>
      <w:r>
        <w:rPr>
          <w:rFonts w:cs="Times Armenian" w:ascii="Times Armenian" w:hAnsi="Times Armenian"/>
          <w:b/>
          <w:i/>
          <w:sz w:val="21"/>
          <w:szCs w:val="21"/>
        </w:rPr>
        <w:t xml:space="preserve"> *դեւ-դեվ </w:t>
      </w:r>
      <w:r>
        <w:rPr>
          <w:rFonts w:cs="Times Armenian" w:ascii="Times Armenian" w:hAnsi="Times Armenian"/>
          <w:sz w:val="21"/>
          <w:szCs w:val="21"/>
        </w:rPr>
        <w:t>(</w:t>
      </w:r>
      <w:r>
        <w:rPr>
          <w:rFonts w:cs="Times Armenian" w:ascii="Times Armenian" w:hAnsi="Times Armenian"/>
          <w:b/>
          <w:i/>
          <w:sz w:val="21"/>
          <w:szCs w:val="21"/>
        </w:rPr>
        <w:t xml:space="preserve">դէվ, դիվի, դիվաց; </w:t>
      </w:r>
      <w:r>
        <w:rPr>
          <w:rFonts w:cs="Times Armenian" w:ascii="Times Armenian" w:hAnsi="Times Armenian"/>
          <w:sz w:val="21"/>
          <w:szCs w:val="21"/>
        </w:rPr>
        <w:t xml:space="preserve">նշանակել է` </w:t>
      </w:r>
      <w:r>
        <w:rPr>
          <w:rFonts w:cs="Times Armenian" w:ascii="Times Armenian" w:hAnsi="Times Armenian"/>
          <w:i/>
          <w:sz w:val="21"/>
          <w:szCs w:val="21"/>
        </w:rPr>
        <w:t>ոգի, բա</w:t>
        <w:softHyphen/>
        <w:t>րի ոգի, հրեշտակ;</w:t>
      </w:r>
      <w:r>
        <w:rPr>
          <w:rFonts w:cs="Times Armenian" w:ascii="Times Armenian" w:hAnsi="Times Armenian"/>
          <w:sz w:val="21"/>
          <w:szCs w:val="21"/>
        </w:rPr>
        <w:t xml:space="preserve"> հետո` </w:t>
      </w:r>
      <w:r>
        <w:rPr>
          <w:rFonts w:cs="Times Armenian" w:ascii="Times Armenian" w:hAnsi="Times Armenian"/>
          <w:i/>
          <w:sz w:val="21"/>
          <w:szCs w:val="21"/>
        </w:rPr>
        <w:t>չար ոգի;</w:t>
      </w:r>
      <w:r>
        <w:rPr>
          <w:rFonts w:cs="Times Armenian" w:ascii="Times Armenian" w:hAnsi="Times Armenian"/>
          <w:sz w:val="21"/>
          <w:szCs w:val="21"/>
        </w:rPr>
        <w:t xml:space="preserve"> սրա ճյուղերից են` </w:t>
      </w:r>
      <w:r>
        <w:rPr>
          <w:rFonts w:cs="Times Armenian" w:ascii="Times Armenian" w:hAnsi="Times Armenian"/>
          <w:i/>
          <w:sz w:val="21"/>
          <w:szCs w:val="21"/>
        </w:rPr>
        <w:t>դիվահար, դիվոտել,</w:t>
      </w:r>
      <w:r>
        <w:rPr>
          <w:rFonts w:cs="Times Armenian" w:ascii="Times Armenian" w:hAnsi="Times Armenian"/>
          <w:b/>
          <w:i/>
          <w:sz w:val="21"/>
          <w:szCs w:val="21"/>
        </w:rPr>
        <w:t xml:space="preserve"> </w:t>
      </w:r>
      <w:r>
        <w:rPr>
          <w:rFonts w:cs="Times Armenian" w:ascii="Times Armenian" w:hAnsi="Times Armenian"/>
          <w:sz w:val="21"/>
          <w:szCs w:val="21"/>
        </w:rPr>
        <w:t>ևն),</w:t>
      </w:r>
      <w:r>
        <w:rPr>
          <w:rFonts w:cs="Times Armenian" w:ascii="Times Armenian" w:hAnsi="Times Armenian"/>
          <w:b/>
          <w:i/>
          <w:sz w:val="21"/>
          <w:szCs w:val="21"/>
        </w:rPr>
        <w:t xml:space="preserve">*դէմ-դեմ(ք) </w:t>
      </w:r>
      <w:r>
        <w:rPr>
          <w:rFonts w:cs="Times Armenian" w:ascii="Times Armenian" w:hAnsi="Times Armenian"/>
          <w:sz w:val="21"/>
          <w:szCs w:val="21"/>
        </w:rPr>
        <w:t xml:space="preserve">(այստեղից՝ </w:t>
      </w:r>
      <w:r>
        <w:rPr>
          <w:rFonts w:cs="Times Armenian" w:ascii="Times Armenian" w:hAnsi="Times Armenian"/>
          <w:i/>
          <w:sz w:val="21"/>
          <w:szCs w:val="21"/>
        </w:rPr>
        <w:t>անդեմ, դի</w:t>
        <w:softHyphen/>
        <w:t>մաց, դեմ հանդիման, ընդդեմ, դիմել, երկդիմի, դիմագրավել, առաջադեմ,</w:t>
      </w:r>
      <w:r>
        <w:rPr>
          <w:rFonts w:cs="Times Armenian" w:ascii="Times Armenian" w:hAnsi="Times Armenian"/>
          <w:sz w:val="21"/>
          <w:szCs w:val="21"/>
        </w:rPr>
        <w:t xml:space="preserve"> ևն, ևն, ևն),</w:t>
      </w:r>
      <w:r>
        <w:rPr>
          <w:rFonts w:cs="Times Armenian" w:ascii="Times Armenian" w:hAnsi="Times Armenian"/>
          <w:b/>
          <w:i/>
          <w:sz w:val="21"/>
          <w:szCs w:val="21"/>
        </w:rPr>
        <w:t xml:space="preserve">*դէտ </w:t>
      </w:r>
      <w:r>
        <w:rPr>
          <w:rFonts w:cs="Times Armenian" w:ascii="Times Armenian" w:hAnsi="Times Armenian"/>
          <w:sz w:val="21"/>
          <w:szCs w:val="21"/>
        </w:rPr>
        <w:t>(</w:t>
      </w:r>
      <w:r>
        <w:rPr>
          <w:rFonts w:cs="Times Armenian" w:ascii="Times Armenian" w:hAnsi="Times Armenian"/>
          <w:i/>
          <w:sz w:val="21"/>
          <w:szCs w:val="21"/>
        </w:rPr>
        <w:t xml:space="preserve">դիտող, հսկող; </w:t>
      </w:r>
      <w:r>
        <w:rPr>
          <w:rFonts w:cs="Times Armenian" w:ascii="Times Armenian" w:hAnsi="Times Armenian"/>
          <w:sz w:val="21"/>
          <w:szCs w:val="21"/>
        </w:rPr>
        <w:t>այս</w:t>
        <w:softHyphen/>
        <w:t>տե</w:t>
        <w:softHyphen/>
        <w:t xml:space="preserve">ղից՝ </w:t>
      </w:r>
      <w:r>
        <w:rPr>
          <w:rFonts w:cs="Times Armenian" w:ascii="Times Armenian" w:hAnsi="Times Armenian"/>
          <w:i/>
          <w:sz w:val="21"/>
          <w:szCs w:val="21"/>
        </w:rPr>
        <w:t>դիտակ, դիտմամբ, դիտավորու</w:t>
        <w:softHyphen/>
        <w:t>թյուն, ակնդետ,</w:t>
      </w:r>
      <w:r>
        <w:rPr>
          <w:rFonts w:cs="Times Armenian" w:ascii="Times Armenian" w:hAnsi="Times Armenian"/>
          <w:sz w:val="21"/>
          <w:szCs w:val="21"/>
        </w:rPr>
        <w:t xml:space="preserve"> ևն),</w:t>
      </w:r>
      <w:r>
        <w:rPr>
          <w:rFonts w:cs="Times Armenian" w:ascii="Times Armenian" w:hAnsi="Times Armenian"/>
          <w:b/>
          <w:i/>
          <w:sz w:val="21"/>
          <w:szCs w:val="21"/>
        </w:rPr>
        <w:t xml:space="preserve"> *դժգույն </w:t>
      </w:r>
      <w:r>
        <w:rPr>
          <w:rFonts w:cs="Times Armenian" w:ascii="Times Armenian" w:hAnsi="Times Armenian"/>
          <w:sz w:val="21"/>
          <w:szCs w:val="21"/>
        </w:rPr>
        <w:t>(</w:t>
      </w:r>
      <w:r>
        <w:rPr>
          <w:rFonts w:cs="Times Armenian" w:ascii="Times Armenian" w:hAnsi="Times Armenian"/>
          <w:b/>
          <w:i/>
          <w:sz w:val="21"/>
          <w:szCs w:val="21"/>
        </w:rPr>
        <w:t xml:space="preserve">դժ- </w:t>
      </w:r>
      <w:r>
        <w:rPr>
          <w:rFonts w:cs="Times Armenian" w:ascii="Times Armenian" w:hAnsi="Times Armenian"/>
          <w:sz w:val="21"/>
          <w:szCs w:val="21"/>
        </w:rPr>
        <w:t>մաս</w:t>
        <w:softHyphen/>
        <w:softHyphen/>
        <w:t>նիկը իրաներենի ժխտականներից է),</w:t>
      </w:r>
      <w:r>
        <w:rPr>
          <w:rFonts w:cs="Times Armenian" w:ascii="Times Armenian" w:hAnsi="Times Armenian"/>
          <w:b/>
          <w:i/>
          <w:sz w:val="21"/>
          <w:szCs w:val="21"/>
        </w:rPr>
        <w:t xml:space="preserve">*դժխեմ </w:t>
      </w:r>
      <w:r>
        <w:rPr>
          <w:rFonts w:cs="Times Armenian" w:ascii="Times Armenian" w:hAnsi="Times Armenian"/>
          <w:sz w:val="21"/>
          <w:szCs w:val="21"/>
        </w:rPr>
        <w:t>(</w:t>
      </w:r>
      <w:r>
        <w:rPr>
          <w:rFonts w:cs="Times Armenian" w:ascii="Times Armenian" w:hAnsi="Times Armenian"/>
          <w:i/>
          <w:sz w:val="21"/>
          <w:szCs w:val="21"/>
        </w:rPr>
        <w:t>անզգամ, ժանտ, դաժան</w:t>
      </w:r>
      <w:r>
        <w:rPr>
          <w:rFonts w:cs="Times Armenian" w:ascii="Times Armenian" w:hAnsi="Times Armenian"/>
          <w:sz w:val="21"/>
          <w:szCs w:val="21"/>
        </w:rPr>
        <w:t>),</w:t>
      </w:r>
      <w:r>
        <w:rPr>
          <w:rFonts w:cs="Times Armenian" w:ascii="Times Armenian" w:hAnsi="Times Armenian"/>
          <w:b/>
          <w:i/>
          <w:sz w:val="21"/>
          <w:szCs w:val="21"/>
        </w:rPr>
        <w:t xml:space="preserve"> *դժկամ, *դժկերպ </w:t>
      </w:r>
      <w:r>
        <w:rPr>
          <w:rFonts w:cs="Times Armenian" w:ascii="Times Armenian" w:hAnsi="Times Armenian"/>
          <w:sz w:val="21"/>
          <w:szCs w:val="21"/>
        </w:rPr>
        <w:t>(</w:t>
      </w:r>
      <w:r>
        <w:rPr>
          <w:rFonts w:cs="Times Armenian" w:ascii="Times Armenian" w:hAnsi="Times Armenian"/>
          <w:i/>
          <w:sz w:val="21"/>
          <w:szCs w:val="21"/>
        </w:rPr>
        <w:t>տգեղ</w:t>
      </w:r>
      <w:r>
        <w:rPr>
          <w:rFonts w:cs="Times Armenian" w:ascii="Times Armenian" w:hAnsi="Times Armenian"/>
          <w:sz w:val="21"/>
          <w:szCs w:val="21"/>
        </w:rPr>
        <w:t>),</w:t>
      </w:r>
      <w:r>
        <w:rPr>
          <w:rFonts w:cs="Times Armenian" w:ascii="Times Armenian" w:hAnsi="Times Armenian"/>
          <w:b/>
          <w:i/>
          <w:sz w:val="21"/>
          <w:szCs w:val="21"/>
        </w:rPr>
        <w:t xml:space="preserve"> *դժնդակ </w:t>
      </w:r>
      <w:r>
        <w:rPr>
          <w:rFonts w:cs="Times Armenian" w:ascii="Times Armenian" w:hAnsi="Times Armenian"/>
          <w:sz w:val="21"/>
          <w:szCs w:val="21"/>
        </w:rPr>
        <w:t>(</w:t>
      </w:r>
      <w:r>
        <w:rPr>
          <w:rFonts w:cs="Times Armenian" w:ascii="Times Armenian" w:hAnsi="Times Armenian"/>
          <w:i/>
          <w:sz w:val="21"/>
          <w:szCs w:val="21"/>
        </w:rPr>
        <w:t>դժվար, անտանելի, գեշ</w:t>
      </w:r>
      <w:r>
        <w:rPr>
          <w:rFonts w:cs="Times Armenian" w:ascii="Times Armenian" w:hAnsi="Times Armenian"/>
          <w:sz w:val="21"/>
          <w:szCs w:val="21"/>
        </w:rPr>
        <w:t>),</w:t>
      </w:r>
      <w:r>
        <w:rPr>
          <w:rFonts w:cs="Times Armenian" w:ascii="Times Armenian" w:hAnsi="Times Armenian"/>
          <w:b/>
          <w:i/>
          <w:sz w:val="21"/>
          <w:szCs w:val="21"/>
        </w:rPr>
        <w:t xml:space="preserve"> *դժնեայ-դժնի </w:t>
      </w:r>
      <w:r>
        <w:rPr>
          <w:rFonts w:cs="Times Armenian" w:ascii="Times Armenian" w:hAnsi="Times Armenian"/>
          <w:sz w:val="21"/>
          <w:szCs w:val="21"/>
        </w:rPr>
        <w:t>(</w:t>
      </w:r>
      <w:r>
        <w:rPr>
          <w:rFonts w:cs="Times Armenian" w:ascii="Times Armenian" w:hAnsi="Times Armenian"/>
          <w:i/>
          <w:sz w:val="21"/>
          <w:szCs w:val="21"/>
        </w:rPr>
        <w:t>դժնդակ, դաժան, խիստ</w:t>
      </w:r>
      <w:r>
        <w:rPr>
          <w:rFonts w:cs="Times Armenian" w:ascii="Times Armenian" w:hAnsi="Times Armenian"/>
          <w:sz w:val="21"/>
          <w:szCs w:val="21"/>
        </w:rPr>
        <w:t>),</w:t>
      </w:r>
      <w:r>
        <w:rPr>
          <w:rFonts w:cs="Times Armenian" w:ascii="Times Armenian" w:hAnsi="Times Armenian"/>
          <w:b/>
          <w:i/>
          <w:sz w:val="21"/>
          <w:szCs w:val="21"/>
        </w:rPr>
        <w:t xml:space="preserve">*դժնիկ </w:t>
      </w:r>
      <w:r>
        <w:rPr>
          <w:rFonts w:cs="Times Armenian" w:ascii="Times Armenian" w:hAnsi="Times Armenian"/>
          <w:sz w:val="21"/>
          <w:szCs w:val="21"/>
        </w:rPr>
        <w:t>(փուշ է),</w:t>
      </w:r>
      <w:r>
        <w:rPr>
          <w:rFonts w:cs="Times Armenian" w:ascii="Times Armenian" w:hAnsi="Times Armenian"/>
          <w:b/>
          <w:i/>
          <w:sz w:val="21"/>
          <w:szCs w:val="21"/>
        </w:rPr>
        <w:t xml:space="preserve">*դժոխ(ք) </w:t>
      </w:r>
      <w:r>
        <w:rPr>
          <w:rFonts w:cs="Times Armenian" w:ascii="Times Armenian" w:hAnsi="Times Armenian"/>
          <w:sz w:val="21"/>
          <w:szCs w:val="21"/>
        </w:rPr>
        <w:t>(</w:t>
      </w:r>
      <w:r>
        <w:rPr>
          <w:rFonts w:cs="Times Armenian" w:ascii="Times Armenian" w:hAnsi="Times Armenian"/>
          <w:i/>
          <w:sz w:val="21"/>
          <w:szCs w:val="21"/>
        </w:rPr>
        <w:t>գեհեն, տարտարոս; գե</w:t>
        <w:softHyphen/>
        <w:t>րեզման</w:t>
      </w:r>
      <w:r>
        <w:rPr>
          <w:rFonts w:cs="Times Armenian" w:ascii="Times Armenian" w:hAnsi="Times Armenian"/>
          <w:sz w:val="21"/>
          <w:szCs w:val="21"/>
        </w:rPr>
        <w:t>),</w:t>
      </w:r>
      <w:r>
        <w:rPr>
          <w:rFonts w:cs="Times Armenian" w:ascii="Times Armenian" w:hAnsi="Times Armenian"/>
          <w:b/>
          <w:i/>
          <w:sz w:val="21"/>
          <w:szCs w:val="21"/>
        </w:rPr>
        <w:t xml:space="preserve"> *դժուար-դժվար</w:t>
      </w:r>
      <w:r>
        <w:rPr>
          <w:rFonts w:cs="Times Armenian" w:ascii="Times Armenian" w:hAnsi="Times Armenian"/>
          <w:sz w:val="21"/>
          <w:szCs w:val="21"/>
        </w:rPr>
        <w:t>,</w:t>
      </w:r>
      <w:r>
        <w:rPr>
          <w:rFonts w:cs="Times Armenian" w:ascii="Times Armenian" w:hAnsi="Times Armenian"/>
          <w:b/>
          <w:i/>
          <w:sz w:val="21"/>
          <w:szCs w:val="21"/>
        </w:rPr>
        <w:t xml:space="preserve"> *դժպարիշտ </w:t>
      </w:r>
      <w:r>
        <w:rPr>
          <w:rFonts w:cs="Times Armenian" w:ascii="Times Armenian" w:hAnsi="Times Armenian"/>
          <w:sz w:val="21"/>
          <w:szCs w:val="21"/>
        </w:rPr>
        <w:t>(</w:t>
      </w:r>
      <w:r>
        <w:rPr>
          <w:rFonts w:cs="Times Armenian" w:ascii="Times Armenian" w:hAnsi="Times Armenian"/>
          <w:i/>
          <w:sz w:val="21"/>
          <w:szCs w:val="21"/>
        </w:rPr>
        <w:t>ամբարիշտ</w:t>
      </w:r>
      <w:r>
        <w:rPr>
          <w:rFonts w:cs="Times Armenian" w:ascii="Times Armenian" w:hAnsi="Times Armenian"/>
          <w:sz w:val="21"/>
          <w:szCs w:val="21"/>
        </w:rPr>
        <w:t>),</w:t>
      </w:r>
      <w:r>
        <w:rPr>
          <w:rFonts w:cs="Times Armenian" w:ascii="Times Armenian" w:hAnsi="Times Armenian"/>
          <w:b/>
          <w:i/>
          <w:sz w:val="21"/>
          <w:szCs w:val="21"/>
        </w:rPr>
        <w:t xml:space="preserve"> *դժպիրհ-դժպի-դժպհի </w:t>
      </w:r>
      <w:r>
        <w:rPr>
          <w:rFonts w:cs="Times Armenian" w:ascii="Times Armenian" w:hAnsi="Times Armenian"/>
          <w:sz w:val="21"/>
          <w:szCs w:val="21"/>
        </w:rPr>
        <w:t>(</w:t>
      </w:r>
      <w:r>
        <w:rPr>
          <w:rFonts w:cs="Times Armenian" w:ascii="Times Armenian" w:hAnsi="Times Armenian"/>
          <w:i/>
          <w:sz w:val="21"/>
          <w:szCs w:val="21"/>
        </w:rPr>
        <w:t>ժպիրհ, անհաճո, դժնդակ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դիկտատոր </w:t>
      </w:r>
      <w:r>
        <w:rPr>
          <w:rFonts w:cs="Times Armenian" w:ascii="Times Armenian" w:hAnsi="Times Armenian"/>
          <w:sz w:val="21"/>
          <w:szCs w:val="21"/>
        </w:rPr>
        <w:t>(</w:t>
      </w:r>
      <w:r>
        <w:rPr>
          <w:rFonts w:cs="Times Armenian" w:ascii="Times Armenian" w:hAnsi="Times Armenian"/>
          <w:i/>
          <w:sz w:val="21"/>
          <w:szCs w:val="21"/>
        </w:rPr>
        <w:t>միահեծան իշխան, բռնակալ</w:t>
      </w:r>
      <w:r>
        <w:rPr>
          <w:rFonts w:cs="Times Armenian" w:ascii="Times Armenian" w:hAnsi="Times Armenian"/>
          <w:sz w:val="21"/>
          <w:szCs w:val="21"/>
        </w:rPr>
        <w:t>),</w:t>
      </w:r>
      <w:r>
        <w:rPr>
          <w:rFonts w:cs="Times Armenian" w:ascii="Times Armenian" w:hAnsi="Times Armenian"/>
          <w:b/>
          <w:i/>
          <w:sz w:val="21"/>
          <w:szCs w:val="21"/>
        </w:rPr>
        <w:t xml:space="preserve"> *դիմակ,*դինգ </w:t>
      </w:r>
      <w:r>
        <w:rPr>
          <w:rFonts w:cs="Times Armenian" w:ascii="Times Armenian" w:hAnsi="Times Armenian"/>
          <w:sz w:val="21"/>
          <w:szCs w:val="21"/>
        </w:rPr>
        <w:t>(</w:t>
      </w:r>
      <w:r>
        <w:rPr>
          <w:rFonts w:cs="Times Armenian" w:ascii="Times Armenian" w:hAnsi="Times Armenian"/>
          <w:i/>
          <w:sz w:val="21"/>
          <w:szCs w:val="21"/>
        </w:rPr>
        <w:t>հացահատիկը ծեծելու ու կճեպը հանելու գործիքն է</w:t>
      </w:r>
      <w:r>
        <w:rPr>
          <w:rFonts w:cs="Times Armenian" w:ascii="Times Armenian" w:hAnsi="Times Armenian"/>
          <w:sz w:val="21"/>
          <w:szCs w:val="21"/>
        </w:rPr>
        <w:t>),</w:t>
      </w:r>
      <w:r>
        <w:rPr>
          <w:rFonts w:cs="Times Armenian" w:ascii="Times Armenian" w:hAnsi="Times Armenian"/>
          <w:b/>
          <w:i/>
          <w:sz w:val="21"/>
          <w:szCs w:val="21"/>
        </w:rPr>
        <w:t xml:space="preserve">*դիպակ </w:t>
      </w:r>
      <w:r>
        <w:rPr>
          <w:rFonts w:cs="Times Armenian" w:ascii="Times Armenian" w:hAnsi="Times Armenian"/>
          <w:sz w:val="21"/>
          <w:szCs w:val="21"/>
        </w:rPr>
        <w:t>(</w:t>
      </w:r>
      <w:r>
        <w:rPr>
          <w:rFonts w:cs="Times Armenian" w:ascii="Times Armenian" w:hAnsi="Times Armenian"/>
          <w:i/>
          <w:sz w:val="21"/>
          <w:szCs w:val="21"/>
        </w:rPr>
        <w:t>շորի գործվածք է</w:t>
      </w:r>
      <w:r>
        <w:rPr>
          <w:rFonts w:cs="Times Armenian" w:ascii="Times Armenian" w:hAnsi="Times Armenian"/>
          <w:sz w:val="21"/>
          <w:szCs w:val="21"/>
        </w:rPr>
        <w:t>),</w:t>
      </w:r>
      <w:r>
        <w:rPr>
          <w:rFonts w:cs="Times Armenian" w:ascii="Times Armenian" w:hAnsi="Times Armenian"/>
          <w:b/>
          <w:i/>
          <w:sz w:val="21"/>
          <w:szCs w:val="21"/>
        </w:rPr>
        <w:t xml:space="preserve"> *դիրտ</w:t>
        <w:softHyphen/>
        <w:softHyphen/>
        <w:t xml:space="preserve">-դուրտ </w:t>
      </w:r>
      <w:r>
        <w:rPr>
          <w:rFonts w:cs="Times Armenian" w:ascii="Times Armenian" w:hAnsi="Times Armenian"/>
          <w:sz w:val="21"/>
          <w:szCs w:val="21"/>
        </w:rPr>
        <w:t>(</w:t>
      </w:r>
      <w:r>
        <w:rPr>
          <w:rFonts w:cs="Times Armenian" w:ascii="Times Armenian" w:hAnsi="Times Armenian"/>
          <w:i/>
          <w:sz w:val="21"/>
          <w:szCs w:val="21"/>
        </w:rPr>
        <w:t>մրուր</w:t>
      </w:r>
      <w:r>
        <w:rPr>
          <w:rFonts w:cs="Times Armenian" w:ascii="Times Armenian" w:hAnsi="Times Armenian"/>
          <w:sz w:val="21"/>
          <w:szCs w:val="21"/>
        </w:rPr>
        <w:t>),</w:t>
      </w:r>
      <w:r>
        <w:rPr>
          <w:rFonts w:cs="Times Armenian" w:ascii="Times Armenian" w:hAnsi="Times Armenian"/>
          <w:b/>
          <w:i/>
          <w:sz w:val="21"/>
          <w:szCs w:val="21"/>
        </w:rPr>
        <w:t xml:space="preserve"> *դիվան </w:t>
      </w:r>
      <w:r>
        <w:rPr>
          <w:rFonts w:cs="Times Armenian" w:ascii="Times Armenian" w:hAnsi="Times Armenian"/>
          <w:sz w:val="21"/>
          <w:szCs w:val="21"/>
        </w:rPr>
        <w:t>(</w:t>
      </w:r>
      <w:r>
        <w:rPr>
          <w:rFonts w:cs="Times Armenian" w:ascii="Times Armenian" w:hAnsi="Times Armenian"/>
          <w:i/>
          <w:sz w:val="21"/>
          <w:szCs w:val="21"/>
        </w:rPr>
        <w:t>դահլիճ, ատեան, դատա</w:t>
        <w:softHyphen/>
        <w:t>րան, գրոց ժողովածու</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դելփին-դելֆին</w:t>
      </w:r>
      <w:r>
        <w:rPr>
          <w:rFonts w:cs="Times Armenian" w:ascii="Times Armenian" w:hAnsi="Times Armenian"/>
          <w:sz w:val="21"/>
          <w:szCs w:val="21"/>
        </w:rPr>
        <w:t>,</w:t>
      </w:r>
      <w:r>
        <w:rPr>
          <w:rFonts w:cs="Times Armenian" w:ascii="Times Armenian" w:hAnsi="Times Armenian"/>
          <w:b/>
          <w:i/>
          <w:sz w:val="21"/>
          <w:szCs w:val="21"/>
        </w:rPr>
        <w:t xml:space="preserve"> *դղեակ </w:t>
      </w:r>
      <w:r>
        <w:rPr>
          <w:rFonts w:cs="Times Armenian" w:ascii="Times Armenian" w:hAnsi="Times Armenian"/>
          <w:sz w:val="21"/>
          <w:szCs w:val="21"/>
        </w:rPr>
        <w:t>(</w:t>
      </w:r>
      <w:r>
        <w:rPr>
          <w:rFonts w:cs="Times Armenian" w:ascii="Times Armenian" w:hAnsi="Times Armenian"/>
          <w:i/>
          <w:sz w:val="21"/>
          <w:szCs w:val="21"/>
        </w:rPr>
        <w:t>դղյակ; զնդան, ամրոց, բերդ, ապարանք</w:t>
      </w:r>
      <w:r>
        <w:rPr>
          <w:rFonts w:cs="Times Armenian" w:ascii="Times Armenian" w:hAnsi="Times Armenian"/>
          <w:sz w:val="21"/>
          <w:szCs w:val="21"/>
        </w:rPr>
        <w:t>),</w:t>
      </w:r>
      <w:r>
        <w:rPr>
          <w:rFonts w:cs="Times Armenian" w:ascii="Times Armenian" w:hAnsi="Times Armenian"/>
          <w:b/>
          <w:i/>
          <w:sz w:val="21"/>
          <w:szCs w:val="21"/>
        </w:rPr>
        <w:t xml:space="preserve"> *դմակ, *դոյլ-դույլ, *դուխտ </w:t>
      </w:r>
      <w:r>
        <w:rPr>
          <w:rFonts w:cs="Times Armenian" w:ascii="Times Armenian" w:hAnsi="Times Armenian"/>
          <w:sz w:val="21"/>
          <w:szCs w:val="21"/>
        </w:rPr>
        <w:t>(</w:t>
      </w:r>
      <w:r>
        <w:rPr>
          <w:rFonts w:cs="Times Armenian" w:ascii="Times Armenian" w:hAnsi="Times Armenian"/>
          <w:i/>
          <w:sz w:val="21"/>
          <w:szCs w:val="21"/>
        </w:rPr>
        <w:t>դուստր</w:t>
      </w:r>
      <w:r>
        <w:rPr>
          <w:rFonts w:cs="Times Armenian" w:ascii="Times Armenian" w:hAnsi="Times Armenian"/>
          <w:sz w:val="21"/>
          <w:szCs w:val="21"/>
        </w:rPr>
        <w:t>),</w:t>
      </w:r>
      <w:r>
        <w:rPr>
          <w:rFonts w:cs="Times Armenian" w:ascii="Times Armenian" w:hAnsi="Times Armenian"/>
          <w:b/>
          <w:i/>
          <w:sz w:val="21"/>
          <w:szCs w:val="21"/>
        </w:rPr>
        <w:t xml:space="preserve"> *դուժ </w:t>
      </w:r>
      <w:r>
        <w:rPr>
          <w:rFonts w:cs="Times Armenian" w:ascii="Times Armenian" w:hAnsi="Times Armenian"/>
          <w:sz w:val="21"/>
          <w:szCs w:val="21"/>
        </w:rPr>
        <w:t>(</w:t>
      </w:r>
      <w:r>
        <w:rPr>
          <w:rFonts w:cs="Times Armenian" w:ascii="Times Armenian" w:hAnsi="Times Armenian"/>
          <w:i/>
          <w:sz w:val="21"/>
          <w:szCs w:val="21"/>
        </w:rPr>
        <w:t>բարբարոս, վայ</w:t>
        <w:softHyphen/>
        <w:softHyphen/>
        <w:t>րե</w:t>
        <w:softHyphen/>
        <w:t>նի;</w:t>
      </w:r>
      <w:r>
        <w:rPr>
          <w:rFonts w:cs="Times Armenian" w:ascii="Times Armenian" w:hAnsi="Times Armenian"/>
          <w:sz w:val="21"/>
          <w:szCs w:val="21"/>
        </w:rPr>
        <w:t xml:space="preserve"> այստեղից՝ </w:t>
      </w:r>
      <w:r>
        <w:rPr>
          <w:rFonts w:cs="Times Armenian" w:ascii="Times Armenian" w:hAnsi="Times Armenian"/>
          <w:i/>
          <w:sz w:val="21"/>
          <w:szCs w:val="21"/>
        </w:rPr>
        <w:t>խուժադուժ, խժդժու</w:t>
        <w:softHyphen/>
        <w:t>թյուն,</w:t>
      </w:r>
      <w:r>
        <w:rPr>
          <w:rFonts w:cs="Times Armenian" w:ascii="Times Armenian" w:hAnsi="Times Armenian"/>
          <w:sz w:val="21"/>
          <w:szCs w:val="21"/>
        </w:rPr>
        <w:t xml:space="preserve"> ևն),</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դուքս </w:t>
      </w:r>
      <w:r>
        <w:rPr>
          <w:rFonts w:cs="Times Armenian" w:ascii="Times Armenian" w:hAnsi="Times Armenian"/>
          <w:sz w:val="21"/>
          <w:szCs w:val="21"/>
        </w:rPr>
        <w:t>(</w:t>
      </w:r>
      <w:r>
        <w:rPr>
          <w:rFonts w:cs="Times Armenian" w:ascii="Times Armenian" w:hAnsi="Times Armenian"/>
          <w:i/>
          <w:sz w:val="21"/>
          <w:szCs w:val="21"/>
        </w:rPr>
        <w:t>ազնվականական բարձրագույն տիտղոսներից է</w:t>
      </w:r>
      <w:r>
        <w:rPr>
          <w:rFonts w:cs="Times Armenian" w:ascii="Times Armenian" w:hAnsi="Times Armenian"/>
          <w:sz w:val="21"/>
          <w:szCs w:val="21"/>
        </w:rPr>
        <w:t>),</w:t>
      </w:r>
      <w:r>
        <w:rPr>
          <w:rFonts w:cs="Times Armenian" w:ascii="Times Armenian" w:hAnsi="Times Armenian"/>
          <w:b/>
          <w:i/>
          <w:sz w:val="21"/>
          <w:szCs w:val="21"/>
        </w:rPr>
        <w:t xml:space="preserve"> *դպիր </w:t>
      </w:r>
      <w:r>
        <w:rPr>
          <w:rFonts w:cs="Times Armenian" w:ascii="Times Armenian" w:hAnsi="Times Armenian"/>
          <w:sz w:val="21"/>
          <w:szCs w:val="21"/>
        </w:rPr>
        <w:t>(</w:t>
      </w:r>
      <w:r>
        <w:rPr>
          <w:rFonts w:cs="Times Armenian" w:ascii="Times Armenian" w:hAnsi="Times Armenian"/>
          <w:i/>
          <w:sz w:val="21"/>
          <w:szCs w:val="21"/>
        </w:rPr>
        <w:t>գրագետ, կարդացող;</w:t>
      </w:r>
      <w:r>
        <w:rPr>
          <w:rFonts w:cs="Times Armenian" w:ascii="Times Armenian" w:hAnsi="Times Armenian"/>
          <w:sz w:val="21"/>
          <w:szCs w:val="21"/>
        </w:rPr>
        <w:t xml:space="preserve"> սրա ճյուղե</w:t>
        <w:softHyphen/>
        <w:t xml:space="preserve">րից` </w:t>
      </w:r>
      <w:r>
        <w:rPr>
          <w:rFonts w:cs="Times Armenian" w:ascii="Times Armenian" w:hAnsi="Times Armenian"/>
          <w:i/>
          <w:sz w:val="21"/>
          <w:szCs w:val="21"/>
        </w:rPr>
        <w:t>դպրանոց &gt; դպրոց</w:t>
      </w:r>
      <w:r>
        <w:rPr>
          <w:rFonts w:cs="Times Armenian" w:ascii="Times Armenian" w:hAnsi="Times Armenian"/>
          <w:sz w:val="21"/>
          <w:szCs w:val="21"/>
        </w:rPr>
        <w:t>),</w:t>
      </w:r>
      <w:r>
        <w:rPr>
          <w:rFonts w:cs="Times Armenian" w:ascii="Times Armenian" w:hAnsi="Times Armenian"/>
          <w:b/>
          <w:i/>
          <w:sz w:val="21"/>
          <w:szCs w:val="21"/>
        </w:rPr>
        <w:t xml:space="preserve"> *դրախտ </w:t>
      </w:r>
      <w:r>
        <w:rPr>
          <w:rFonts w:cs="Times Armenian" w:ascii="Times Armenian" w:hAnsi="Times Armenian"/>
          <w:sz w:val="21"/>
          <w:szCs w:val="21"/>
        </w:rPr>
        <w:t xml:space="preserve">(նշանակել է` </w:t>
      </w:r>
      <w:r>
        <w:rPr>
          <w:rFonts w:cs="Times Armenian" w:ascii="Times Armenian" w:hAnsi="Times Armenian"/>
          <w:i/>
          <w:sz w:val="21"/>
          <w:szCs w:val="21"/>
        </w:rPr>
        <w:t>ծառանոց, պարտեզ,</w:t>
      </w:r>
      <w:r>
        <w:rPr>
          <w:rFonts w:cs="Times Armenian" w:ascii="Times Armenian" w:hAnsi="Times Armenian"/>
          <w:sz w:val="21"/>
          <w:szCs w:val="21"/>
        </w:rPr>
        <w:t xml:space="preserve"> հետո նոր` </w:t>
      </w:r>
      <w:r>
        <w:rPr>
          <w:rFonts w:cs="Times Armenian" w:ascii="Times Armenian" w:hAnsi="Times Armenian"/>
          <w:i/>
          <w:sz w:val="21"/>
          <w:szCs w:val="21"/>
        </w:rPr>
        <w:t>դրախտ, Եդեմ</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դրամ </w:t>
      </w:r>
      <w:r>
        <w:rPr>
          <w:rFonts w:cs="Times Armenian" w:ascii="Times Armenian" w:hAnsi="Times Armenian"/>
          <w:sz w:val="21"/>
          <w:szCs w:val="21"/>
        </w:rPr>
        <w:t xml:space="preserve">(փոխ է առած հունարեն </w:t>
      </w:r>
      <w:r>
        <w:rPr>
          <w:rFonts w:cs="Times Armenian" w:ascii="Times Armenian" w:hAnsi="Times Armenian"/>
          <w:i/>
          <w:sz w:val="21"/>
          <w:szCs w:val="21"/>
        </w:rPr>
        <w:t>դրաքմէ-ից,</w:t>
      </w:r>
      <w:r>
        <w:rPr>
          <w:rFonts w:cs="Times Armenian" w:ascii="Times Armenian" w:hAnsi="Times Armenian"/>
          <w:sz w:val="21"/>
          <w:szCs w:val="21"/>
        </w:rPr>
        <w:t xml:space="preserve"> սա էլ` վեց հունական </w:t>
      </w:r>
      <w:r>
        <w:rPr>
          <w:rFonts w:cs="Times Armenian" w:ascii="Times Armenian" w:hAnsi="Times Armenian"/>
          <w:i/>
          <w:sz w:val="21"/>
          <w:szCs w:val="21"/>
        </w:rPr>
        <w:t>օբոլ(ոս)</w:t>
      </w:r>
      <w:r>
        <w:rPr>
          <w:rFonts w:cs="Times Armenian" w:ascii="Times Armenian" w:hAnsi="Times Armenian"/>
          <w:sz w:val="21"/>
          <w:szCs w:val="21"/>
        </w:rPr>
        <w:t xml:space="preserve"> էր, ինչն էլ մոտ երկու ունցիա էր),</w:t>
      </w:r>
      <w:r>
        <w:rPr>
          <w:rFonts w:cs="Times Armenian" w:ascii="Times Armenian" w:hAnsi="Times Armenian"/>
          <w:b/>
          <w:i/>
          <w:sz w:val="21"/>
          <w:szCs w:val="21"/>
        </w:rPr>
        <w:t xml:space="preserve">*դղյակ,*դրուժ </w:t>
      </w:r>
      <w:r>
        <w:rPr>
          <w:rFonts w:cs="Times Armenian" w:ascii="Times Armenian" w:hAnsi="Times Armenian"/>
          <w:sz w:val="21"/>
          <w:szCs w:val="21"/>
        </w:rPr>
        <w:t>(չար ոգի),</w:t>
      </w:r>
      <w:r>
        <w:rPr>
          <w:rFonts w:cs="Times Armenian" w:ascii="Times Armenian" w:hAnsi="Times Armenian"/>
          <w:b/>
          <w:i/>
          <w:sz w:val="21"/>
          <w:szCs w:val="21"/>
        </w:rPr>
        <w:t xml:space="preserve"> *դրուատ</w:t>
        <w:softHyphen/>
        <w:softHyphen/>
        <w:t xml:space="preserve">-դրվատ(ել) </w:t>
      </w:r>
      <w:r>
        <w:rPr>
          <w:rFonts w:cs="Times Armenian" w:ascii="Times Armenian" w:hAnsi="Times Armenian"/>
          <w:i/>
          <w:sz w:val="21"/>
          <w:szCs w:val="21"/>
        </w:rPr>
        <w:t>(գովել</w:t>
      </w:r>
      <w:r>
        <w:rPr>
          <w:rFonts w:cs="Times Armenian" w:ascii="Times Armenian" w:hAnsi="Times Armenian"/>
          <w:sz w:val="21"/>
          <w:szCs w:val="21"/>
        </w:rPr>
        <w:t>),</w:t>
      </w:r>
      <w:r>
        <w:rPr>
          <w:rFonts w:cs="Times Armenian" w:ascii="Times Armenian" w:hAnsi="Times Armenian"/>
          <w:b/>
          <w:i/>
          <w:sz w:val="21"/>
          <w:szCs w:val="21"/>
        </w:rPr>
        <w:t xml:space="preserve"> *դրուժ </w:t>
      </w:r>
      <w:r>
        <w:rPr>
          <w:rFonts w:cs="Times Armenian" w:ascii="Times Armenian" w:hAnsi="Times Armenian"/>
          <w:sz w:val="21"/>
          <w:szCs w:val="21"/>
        </w:rPr>
        <w:t>(</w:t>
      </w:r>
      <w:r>
        <w:rPr>
          <w:rFonts w:cs="Times Armenian" w:ascii="Times Armenian" w:hAnsi="Times Armenian"/>
          <w:i/>
          <w:sz w:val="21"/>
          <w:szCs w:val="21"/>
        </w:rPr>
        <w:t>մի տեսակ չար ոգի, «խաբող»,</w:t>
      </w:r>
      <w:r>
        <w:rPr>
          <w:rFonts w:cs="Times Armenian" w:ascii="Times Armenian" w:hAnsi="Times Armenian"/>
          <w:sz w:val="21"/>
          <w:szCs w:val="21"/>
        </w:rPr>
        <w:t xml:space="preserve"> մա</w:t>
        <w:softHyphen/>
        <w:t xml:space="preserve">նավանդ` երազխաբության ոգին), </w:t>
      </w:r>
      <w:r>
        <w:rPr>
          <w:rFonts w:cs="Times Armenian" w:ascii="Times Armenian" w:hAnsi="Times Armenian"/>
          <w:b/>
          <w:i/>
          <w:sz w:val="21"/>
          <w:szCs w:val="21"/>
        </w:rPr>
        <w:t xml:space="preserve">*դրուժ </w:t>
      </w:r>
      <w:r>
        <w:rPr>
          <w:rFonts w:cs="Times Armenian" w:ascii="Times Armenian" w:hAnsi="Times Armenian"/>
          <w:sz w:val="21"/>
          <w:szCs w:val="21"/>
        </w:rPr>
        <w:t>(</w:t>
      </w:r>
      <w:r>
        <w:rPr>
          <w:rFonts w:cs="Times Armenian" w:ascii="Times Armenian" w:hAnsi="Times Armenian"/>
          <w:i/>
          <w:sz w:val="21"/>
          <w:szCs w:val="21"/>
        </w:rPr>
        <w:t>խարդախ(ող); այստեղից՝ ուխտադրուժ, դրժել,</w:t>
      </w:r>
      <w:r>
        <w:rPr>
          <w:rFonts w:cs="Times Armenian" w:ascii="Times Armenian" w:hAnsi="Times Armenian"/>
          <w:sz w:val="21"/>
          <w:szCs w:val="21"/>
        </w:rPr>
        <w:t xml:space="preserve"> ևն),</w:t>
      </w:r>
      <w:r>
        <w:rPr>
          <w:rFonts w:cs="Times Armenian" w:ascii="Times Armenian" w:hAnsi="Times Armenian"/>
          <w:b/>
          <w:i/>
          <w:sz w:val="21"/>
          <w:szCs w:val="21"/>
        </w:rPr>
        <w:t xml:space="preserve"> *դրուստ </w:t>
      </w:r>
      <w:r>
        <w:rPr>
          <w:rFonts w:cs="Times Armenian" w:ascii="Times Armenian" w:hAnsi="Times Armenian"/>
          <w:sz w:val="21"/>
          <w:szCs w:val="21"/>
        </w:rPr>
        <w:t>(</w:t>
      </w:r>
      <w:r>
        <w:rPr>
          <w:rFonts w:cs="Times Armenian" w:ascii="Times Armenian" w:hAnsi="Times Armenian"/>
          <w:i/>
          <w:sz w:val="21"/>
          <w:szCs w:val="21"/>
        </w:rPr>
        <w:t>ուղիղ, ճիշտ; դրստել = ուղղել, շտկել</w:t>
      </w:r>
      <w:r>
        <w:rPr>
          <w:rFonts w:cs="Times Armenian" w:ascii="Times Armenian" w:hAnsi="Times Armenian"/>
          <w:sz w:val="21"/>
          <w:szCs w:val="21"/>
        </w:rPr>
        <w:t>),</w:t>
      </w:r>
      <w:r>
        <w:rPr>
          <w:rFonts w:cs="Times Armenian" w:ascii="Times Armenian" w:hAnsi="Times Armenian"/>
          <w:b/>
          <w:i/>
          <w:sz w:val="21"/>
          <w:szCs w:val="21"/>
        </w:rPr>
        <w:t xml:space="preserve"> *դրաւշ-դրոշ, *դրաւշակ-դրոշակ </w:t>
      </w:r>
      <w:r>
        <w:rPr>
          <w:rFonts w:cs="Times Armenian" w:ascii="Times Armenian" w:hAnsi="Times Armenian"/>
          <w:sz w:val="21"/>
          <w:szCs w:val="21"/>
        </w:rPr>
        <w:t xml:space="preserve">(զգեստի ծայրը, </w:t>
      </w:r>
      <w:r>
        <w:rPr>
          <w:rFonts w:cs="Times Armenian" w:ascii="Times Armenian" w:hAnsi="Times Armenian"/>
          <w:i/>
          <w:sz w:val="21"/>
          <w:szCs w:val="21"/>
        </w:rPr>
        <w:t>քղանցք; դրոշ</w:t>
      </w:r>
      <w:r>
        <w:rPr>
          <w:rFonts w:cs="Times Armenian" w:ascii="Times Armenian" w:hAnsi="Times Armenian"/>
          <w:sz w:val="21"/>
          <w:szCs w:val="21"/>
        </w:rPr>
        <w:t>):</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Normal"/>
        <w:ind w:firstLine="426"/>
        <w:jc w:val="center"/>
        <w:rPr>
          <w:rFonts w:ascii="Times Armenian" w:hAnsi="Times Armenian" w:cs="Times Armenian"/>
        </w:rPr>
      </w:pPr>
      <w:r>
        <w:rPr>
          <w:rFonts w:cs="Times Armenian" w:ascii="Times Armenian" w:hAnsi="Times Armenian"/>
          <w:b/>
          <w:i/>
          <w:sz w:val="21"/>
          <w:szCs w:val="21"/>
        </w:rPr>
        <w:t>ե</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w:t>
      </w:r>
      <w:r>
        <w:rPr>
          <w:rFonts w:cs="Times Armenian" w:ascii="Times Armenian" w:hAnsi="Times Armenian"/>
          <w:b/>
          <w:i/>
          <w:sz w:val="21"/>
          <w:szCs w:val="21"/>
        </w:rPr>
        <w:t xml:space="preserve">եաշմ-յաշմ </w:t>
      </w:r>
      <w:r>
        <w:rPr>
          <w:rFonts w:cs="Times Armenian" w:ascii="Times Armenian" w:hAnsi="Times Armenian"/>
          <w:sz w:val="21"/>
          <w:szCs w:val="21"/>
        </w:rPr>
        <w:t>(</w:t>
      </w:r>
      <w:r>
        <w:rPr>
          <w:rFonts w:cs="Times Armenian" w:ascii="Times Armenian" w:hAnsi="Times Armenian"/>
          <w:i/>
          <w:sz w:val="21"/>
          <w:szCs w:val="21"/>
        </w:rPr>
        <w:t xml:space="preserve">յաշմա, եասպ, յասպիս, հասպիս; </w:t>
      </w:r>
      <w:r>
        <w:rPr>
          <w:rFonts w:cs="Times Armenian" w:ascii="Times Armenian" w:hAnsi="Times Armenian"/>
          <w:sz w:val="21"/>
          <w:szCs w:val="21"/>
        </w:rPr>
        <w:t>թանկագին քար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եբե</w:t>
        <w:softHyphen/>
        <w:t xml:space="preserve">նոս </w:t>
      </w:r>
      <w:r>
        <w:rPr>
          <w:rFonts w:cs="Times Armenian" w:ascii="Times Armenian" w:hAnsi="Times Armenian"/>
          <w:sz w:val="21"/>
          <w:szCs w:val="21"/>
        </w:rPr>
        <w:t>(</w:t>
      </w:r>
      <w:r>
        <w:rPr>
          <w:rFonts w:cs="Times Armenian" w:ascii="Times Armenian" w:hAnsi="Times Armenian"/>
          <w:i/>
          <w:sz w:val="21"/>
          <w:szCs w:val="21"/>
        </w:rPr>
        <w:t>էբենոս; կարծր ու սև փայտ է;</w:t>
      </w:r>
      <w:r>
        <w:rPr>
          <w:rFonts w:cs="Times Armenian" w:ascii="Times Armenian" w:hAnsi="Times Armenian"/>
          <w:sz w:val="21"/>
          <w:szCs w:val="21"/>
        </w:rPr>
        <w:t xml:space="preserve"> հույնը փոխ է առել եգիպտերենից),</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եդեմ </w:t>
      </w:r>
      <w:r>
        <w:rPr>
          <w:rFonts w:cs="Times Armenian" w:ascii="Times Armenian" w:hAnsi="Times Armenian"/>
          <w:sz w:val="21"/>
          <w:szCs w:val="21"/>
        </w:rPr>
        <w:t>(</w:t>
      </w:r>
      <w:r>
        <w:rPr>
          <w:rFonts w:cs="Times Armenian" w:ascii="Times Armenian" w:hAnsi="Times Armenian"/>
          <w:i/>
          <w:sz w:val="21"/>
          <w:szCs w:val="21"/>
        </w:rPr>
        <w:t xml:space="preserve">Ադամի դրախտը; </w:t>
      </w:r>
      <w:r>
        <w:rPr>
          <w:rFonts w:cs="Times Armenian" w:ascii="Times Armenian" w:hAnsi="Times Armenian"/>
          <w:sz w:val="21"/>
          <w:szCs w:val="21"/>
        </w:rPr>
        <w:t xml:space="preserve">ծագում է եբրայերենից, ուր նշանակում է՝ </w:t>
      </w:r>
      <w:r>
        <w:rPr>
          <w:rFonts w:cs="Times Armenian" w:ascii="Times Armenian" w:hAnsi="Times Armenian"/>
          <w:i/>
          <w:sz w:val="21"/>
          <w:szCs w:val="21"/>
        </w:rPr>
        <w:t>ախորժելի կյանք, հաճույք</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եթեր, </w:t>
      </w:r>
      <w:r>
        <w:rPr>
          <w:rFonts w:cs="Times Armenian" w:ascii="Times Armenian" w:hAnsi="Times Armenian"/>
          <w:b/>
          <w:sz w:val="21"/>
          <w:szCs w:val="21"/>
          <w:vertAlign w:val="superscript"/>
        </w:rPr>
        <w:t>թ</w:t>
      </w:r>
      <w:r>
        <w:rPr>
          <w:rFonts w:cs="Times Armenian" w:ascii="Times Armenian" w:hAnsi="Times Armenian"/>
          <w:b/>
          <w:sz w:val="21"/>
          <w:szCs w:val="21"/>
        </w:rPr>
        <w:t>ելակ,</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ելեկտրիոն-էլեկտրոն </w:t>
      </w:r>
      <w:r>
        <w:rPr>
          <w:rFonts w:cs="Times Armenian" w:ascii="Times Armenian" w:hAnsi="Times Armenian"/>
          <w:sz w:val="21"/>
          <w:szCs w:val="21"/>
        </w:rPr>
        <w:t>(</w:t>
      </w:r>
      <w:r>
        <w:rPr>
          <w:rFonts w:cs="Times Armenian" w:ascii="Times Armenian" w:hAnsi="Times Armenian"/>
          <w:i/>
          <w:sz w:val="21"/>
          <w:szCs w:val="21"/>
        </w:rPr>
        <w:t>դեղին սաթ</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եկեղեցի </w:t>
      </w:r>
      <w:r>
        <w:rPr>
          <w:rFonts w:cs="Times Armenian" w:ascii="Times Armenian" w:hAnsi="Times Armenian"/>
          <w:sz w:val="21"/>
          <w:szCs w:val="21"/>
        </w:rPr>
        <w:t xml:space="preserve">(նշանակել է` </w:t>
      </w:r>
      <w:r>
        <w:rPr>
          <w:rFonts w:cs="Times Armenian" w:ascii="Times Armenian" w:hAnsi="Times Armenian"/>
          <w:i/>
          <w:sz w:val="21"/>
          <w:szCs w:val="21"/>
        </w:rPr>
        <w:t>ժողովուրդ, հավատացյալների հավաքույթ, ժողով, տաճար</w:t>
      </w:r>
      <w:r>
        <w:rPr>
          <w:rFonts w:cs="Times Armenian" w:ascii="Times Armenian" w:hAnsi="Times Armenian"/>
          <w:sz w:val="21"/>
          <w:szCs w:val="21"/>
        </w:rPr>
        <w:t>),</w:t>
      </w:r>
      <w:r>
        <w:rPr>
          <w:rFonts w:cs="Times Armenian" w:ascii="Times Armenian" w:hAnsi="Times Armenian"/>
          <w:b/>
          <w:i/>
          <w:sz w:val="21"/>
          <w:szCs w:val="21"/>
          <w:vertAlign w:val="superscript"/>
        </w:rPr>
        <w:t xml:space="preserve"> օ</w:t>
      </w:r>
      <w:r>
        <w:rPr>
          <w:rFonts w:cs="Times Armenian" w:ascii="Times Armenian" w:hAnsi="Times Armenian"/>
          <w:b/>
          <w:i/>
          <w:sz w:val="21"/>
          <w:szCs w:val="21"/>
        </w:rPr>
        <w:t xml:space="preserve">եկղեսիաստես </w:t>
      </w:r>
      <w:r>
        <w:rPr>
          <w:rFonts w:cs="Times Armenian" w:ascii="Times Armenian" w:hAnsi="Times Armenian"/>
          <w:sz w:val="21"/>
          <w:szCs w:val="21"/>
        </w:rPr>
        <w:t>(</w:t>
      </w:r>
      <w:r>
        <w:rPr>
          <w:rFonts w:cs="Times Armenian" w:ascii="Times Armenian" w:hAnsi="Times Armenian"/>
          <w:i/>
          <w:sz w:val="21"/>
          <w:szCs w:val="21"/>
        </w:rPr>
        <w:t>էկլեզիաստ = ժողովող:</w:t>
      </w:r>
      <w:r>
        <w:rPr>
          <w:rFonts w:cs="Times Armenian" w:ascii="Times Armenian" w:hAnsi="Times Armenian"/>
          <w:sz w:val="21"/>
          <w:szCs w:val="21"/>
        </w:rPr>
        <w:t xml:space="preserve"> </w:t>
      </w:r>
      <w:r>
        <w:rPr>
          <w:rFonts w:cs="Times Armenian" w:ascii="Times Armenian" w:hAnsi="Times Armenian"/>
          <w:i/>
          <w:sz w:val="21"/>
          <w:szCs w:val="21"/>
        </w:rPr>
        <w:t>Սողոմոնի գիրքը ու հենց ինքը` Ժո</w:t>
        <w:softHyphen/>
        <w:t>ղո</w:t>
        <w:softHyphen/>
        <w:t>վողը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եղեսպակ </w:t>
      </w:r>
      <w:r>
        <w:rPr>
          <w:rFonts w:cs="Times Armenian" w:ascii="Times Armenian" w:hAnsi="Times Armenian"/>
          <w:sz w:val="21"/>
          <w:szCs w:val="21"/>
        </w:rPr>
        <w:t>(</w:t>
      </w:r>
      <w:r>
        <w:rPr>
          <w:rFonts w:cs="Times Armenian" w:ascii="Times Armenian" w:hAnsi="Times Armenian"/>
          <w:i/>
          <w:sz w:val="21"/>
          <w:szCs w:val="21"/>
        </w:rPr>
        <w:t>ծաղկավոր բույս է՝</w:t>
      </w:r>
      <w:r>
        <w:rPr>
          <w:rFonts w:cs="Times Armenian" w:ascii="Times Armenian" w:hAnsi="Times Armenian"/>
          <w:sz w:val="21"/>
          <w:szCs w:val="21"/>
        </w:rPr>
        <w:t xml:space="preserve"> </w:t>
      </w:r>
      <w:r>
        <w:rPr>
          <w:rFonts w:cs="Russian Times" w:ascii="Russian Times" w:hAnsi="Russian Times"/>
          <w:i/>
          <w:sz w:val="21"/>
          <w:szCs w:val="21"/>
        </w:rPr>
        <w:t xml:space="preserve">шалфей, </w:t>
      </w:r>
      <w:r>
        <w:rPr>
          <w:rFonts w:cs="Times Armenian" w:ascii="Times Armenian" w:hAnsi="Times Armenian"/>
          <w:i/>
          <w:sz w:val="21"/>
          <w:szCs w:val="21"/>
          <w:vertAlign w:val="superscript"/>
        </w:rPr>
        <w:t>լ</w:t>
      </w:r>
      <w:r>
        <w:rPr>
          <w:rFonts w:cs="Russian Times" w:ascii="Russian Times" w:hAnsi="Russian Times"/>
          <w:i/>
          <w:sz w:val="21"/>
          <w:szCs w:val="21"/>
        </w:rPr>
        <w:t>salvia</w:t>
      </w:r>
      <w:r>
        <w:rPr>
          <w:rFonts w:cs="Times Armenian" w:ascii="Times Armenian" w:hAnsi="Times Armenian"/>
          <w:sz w:val="21"/>
          <w:szCs w:val="21"/>
        </w:rPr>
        <w:t>),</w:t>
      </w:r>
      <w:r>
        <w:rPr>
          <w:rFonts w:cs="Times Armenian" w:ascii="Times Armenian" w:hAnsi="Times Armenian"/>
          <w:b/>
          <w:i/>
          <w:sz w:val="21"/>
          <w:szCs w:val="21"/>
        </w:rPr>
        <w:t xml:space="preserve"> *եղրեւանի </w:t>
      </w:r>
      <w:r>
        <w:rPr>
          <w:rFonts w:cs="Times Armenian" w:ascii="Times Armenian" w:hAnsi="Times Armenian"/>
          <w:sz w:val="21"/>
          <w:szCs w:val="21"/>
        </w:rPr>
        <w:t>(</w:t>
      </w:r>
      <w:r>
        <w:rPr>
          <w:rFonts w:cs="Times Armenian" w:ascii="Times Armenian" w:hAnsi="Times Armenian"/>
          <w:i/>
          <w:sz w:val="21"/>
          <w:szCs w:val="21"/>
        </w:rPr>
        <w:t>յա</w:t>
        <w:softHyphen/>
        <w:t>սա</w:t>
        <w:softHyphen/>
        <w:t xml:space="preserve">ման, </w:t>
      </w:r>
      <w:r>
        <w:rPr>
          <w:rFonts w:cs="Russian Times" w:ascii="Russian Times" w:hAnsi="Russian Times"/>
          <w:i/>
          <w:sz w:val="21"/>
          <w:szCs w:val="21"/>
        </w:rPr>
        <w:t>сирень</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եպիսկոպոս, *երախայ-երեխա </w:t>
      </w:r>
      <w:r>
        <w:rPr>
          <w:rFonts w:cs="Times Armenian" w:ascii="Times Armenian" w:hAnsi="Times Armenian"/>
          <w:sz w:val="21"/>
          <w:szCs w:val="21"/>
        </w:rPr>
        <w:t xml:space="preserve">(սկզբում` </w:t>
      </w:r>
      <w:r>
        <w:rPr>
          <w:rFonts w:cs="Times Armenian" w:ascii="Times Armenian" w:hAnsi="Times Armenian"/>
          <w:i/>
          <w:sz w:val="21"/>
          <w:szCs w:val="21"/>
        </w:rPr>
        <w:t>անկնունք, չմկըր</w:t>
        <w:softHyphen/>
        <w:t>տ</w:t>
        <w:softHyphen/>
        <w:t>ված</w:t>
      </w:r>
      <w:r>
        <w:rPr>
          <w:rFonts w:cs="Times Armenian" w:ascii="Times Armenian" w:hAnsi="Times Armenian"/>
          <w:sz w:val="21"/>
          <w:szCs w:val="21"/>
        </w:rPr>
        <w:t>),</w:t>
      </w:r>
      <w:r>
        <w:rPr>
          <w:rFonts w:cs="Times Armenian" w:ascii="Times Armenian" w:hAnsi="Times Armenian"/>
          <w:b/>
          <w:i/>
          <w:sz w:val="21"/>
          <w:szCs w:val="21"/>
        </w:rPr>
        <w:t xml:space="preserve"> *երակ, *երամ </w:t>
      </w:r>
      <w:r>
        <w:rPr>
          <w:rFonts w:cs="Times Armenian" w:ascii="Times Armenian" w:hAnsi="Times Armenian"/>
          <w:sz w:val="21"/>
          <w:szCs w:val="21"/>
        </w:rPr>
        <w:t>(նշանակել է`</w:t>
      </w:r>
      <w:r>
        <w:rPr>
          <w:rFonts w:cs="Times Armenian" w:ascii="Times Armenian" w:hAnsi="Times Armenian"/>
          <w:i/>
          <w:sz w:val="21"/>
          <w:szCs w:val="21"/>
        </w:rPr>
        <w:t xml:space="preserve"> խումբ, հետո` երամ(ակ), </w:t>
      </w:r>
      <w:r>
        <w:rPr>
          <w:rFonts w:cs="Times Armenian" w:ascii="Times Armenian" w:hAnsi="Times Armenian"/>
          <w:sz w:val="21"/>
          <w:szCs w:val="21"/>
        </w:rPr>
        <w:t>ևն, ևն),</w:t>
      </w:r>
      <w:r>
        <w:rPr>
          <w:rFonts w:cs="Times Armenian" w:ascii="Times Armenian" w:hAnsi="Times Armenian"/>
          <w:b/>
          <w:i/>
          <w:sz w:val="21"/>
          <w:szCs w:val="21"/>
        </w:rPr>
        <w:t xml:space="preserve"> *երանգ, *երաշխ (իք) </w:t>
      </w:r>
      <w:r>
        <w:rPr>
          <w:rFonts w:cs="Times Armenian" w:ascii="Times Armenian" w:hAnsi="Times Armenian"/>
          <w:sz w:val="21"/>
          <w:szCs w:val="21"/>
        </w:rPr>
        <w:t>(</w:t>
      </w:r>
      <w:r>
        <w:rPr>
          <w:rFonts w:cs="Times Armenian" w:ascii="Times Armenian" w:hAnsi="Times Armenian"/>
          <w:i/>
          <w:sz w:val="21"/>
          <w:szCs w:val="21"/>
        </w:rPr>
        <w:t xml:space="preserve">գրավական, </w:t>
      </w:r>
      <w:r>
        <w:rPr>
          <w:rFonts w:cs="Times Armenian" w:ascii="Times Armenian" w:hAnsi="Times Armenian"/>
          <w:sz w:val="21"/>
          <w:szCs w:val="21"/>
        </w:rPr>
        <w:t xml:space="preserve">ևն; այստեղից է՝  </w:t>
      </w:r>
      <w:r>
        <w:rPr>
          <w:rFonts w:cs="Times Armenian" w:ascii="Times Armenian" w:hAnsi="Times Armenian"/>
          <w:i/>
          <w:sz w:val="21"/>
          <w:szCs w:val="21"/>
        </w:rPr>
        <w:t>համ</w:t>
        <w:softHyphen/>
        <w:t>երաշխ</w:t>
      </w:r>
      <w:r>
        <w:rPr>
          <w:rFonts w:cs="Times Armenian" w:ascii="Times Armenian" w:hAnsi="Times Armenian"/>
          <w:sz w:val="21"/>
          <w:szCs w:val="21"/>
        </w:rPr>
        <w:t>),</w:t>
      </w:r>
      <w:r>
        <w:rPr>
          <w:rFonts w:cs="Times Armenian" w:ascii="Times Armenian" w:hAnsi="Times Armenian"/>
          <w:b/>
          <w:i/>
          <w:sz w:val="21"/>
          <w:szCs w:val="21"/>
        </w:rPr>
        <w:t xml:space="preserve"> *երաշտ, *երա</w:t>
        <w:softHyphen/>
        <w:t xml:space="preserve">սան </w:t>
      </w:r>
      <w:r>
        <w:rPr>
          <w:rFonts w:cs="Times Armenian" w:ascii="Times Armenian" w:hAnsi="Times Armenian"/>
          <w:sz w:val="21"/>
          <w:szCs w:val="21"/>
        </w:rPr>
        <w:t>(</w:t>
      </w:r>
      <w:r>
        <w:rPr>
          <w:rFonts w:cs="Times Armenian" w:ascii="Times Armenian" w:hAnsi="Times Armenian"/>
          <w:i/>
          <w:sz w:val="21"/>
          <w:szCs w:val="21"/>
        </w:rPr>
        <w:t>սանձ,</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երգեհոն </w:t>
      </w:r>
      <w:r>
        <w:rPr>
          <w:rFonts w:cs="Times Armenian" w:ascii="Times Armenian" w:hAnsi="Times Armenian"/>
          <w:sz w:val="21"/>
          <w:szCs w:val="21"/>
        </w:rPr>
        <w:t xml:space="preserve">(հունարեն՝ </w:t>
      </w:r>
      <w:r>
        <w:rPr>
          <w:rFonts w:cs="Times Armenian" w:ascii="Times Armenian" w:hAnsi="Times Armenian"/>
          <w:i/>
          <w:sz w:val="21"/>
          <w:szCs w:val="21"/>
        </w:rPr>
        <w:t>երգիոն &lt; օրգանոն</w:t>
      </w:r>
      <w:r>
        <w:rPr>
          <w:rFonts w:cs="Times Armenian" w:ascii="Times Armenian" w:hAnsi="Times Armenian"/>
          <w:sz w:val="21"/>
          <w:szCs w:val="21"/>
        </w:rPr>
        <w:t xml:space="preserve"> ձևերից),</w:t>
      </w:r>
      <w:r>
        <w:rPr>
          <w:rFonts w:cs="Times Armenian" w:ascii="Times Armenian" w:hAnsi="Times Armenian"/>
          <w:b/>
          <w:i/>
          <w:sz w:val="21"/>
          <w:szCs w:val="21"/>
        </w:rPr>
        <w:t xml:space="preserve"> *երի</w:t>
        <w:softHyphen/>
        <w:t>տա</w:t>
        <w:softHyphen/>
        <w:t xml:space="preserve">սարդ, *երկ </w:t>
      </w:r>
      <w:r>
        <w:rPr>
          <w:rFonts w:cs="Times Armenian" w:ascii="Times Armenian" w:hAnsi="Times Armenian"/>
          <w:sz w:val="21"/>
          <w:szCs w:val="21"/>
        </w:rPr>
        <w:t>(</w:t>
      </w:r>
      <w:r>
        <w:rPr>
          <w:rFonts w:cs="Times Armenian" w:ascii="Times Armenian" w:hAnsi="Times Armenian"/>
          <w:i/>
          <w:sz w:val="21"/>
          <w:szCs w:val="21"/>
        </w:rPr>
        <w:t>գործ</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sz w:val="21"/>
          <w:szCs w:val="21"/>
        </w:rPr>
        <w:t xml:space="preserve">երշիկ </w:t>
      </w:r>
      <w:r>
        <w:rPr>
          <w:rFonts w:cs="Times Armenian" w:ascii="Times Armenian" w:hAnsi="Times Armenian"/>
          <w:sz w:val="21"/>
          <w:szCs w:val="21"/>
        </w:rPr>
        <w:t>(թուրքերեն նշանակում է` աղիք):</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Normal"/>
        <w:jc w:val="center"/>
        <w:rPr>
          <w:rFonts w:ascii="Times Armenian" w:hAnsi="Times Armenian" w:cs="Times Armenian"/>
        </w:rPr>
      </w:pPr>
      <w:r>
        <w:rPr>
          <w:rFonts w:cs="Times Armenian" w:ascii="Times Armenian" w:hAnsi="Times Armenian"/>
          <w:b/>
          <w:i/>
          <w:sz w:val="21"/>
          <w:szCs w:val="21"/>
        </w:rPr>
        <w:t>զ</w:t>
      </w:r>
    </w:p>
    <w:p>
      <w:pPr>
        <w:pStyle w:val="Normal"/>
        <w:ind w:firstLine="426"/>
        <w:jc w:val="both"/>
        <w:rPr>
          <w:rFonts w:ascii="Times Armenian" w:hAnsi="Times Armenian" w:cs="Times Armenian"/>
        </w:rPr>
      </w:pPr>
      <w:r>
        <w:rPr>
          <w:rFonts w:cs="Times Armenian" w:ascii="Times Armenian" w:hAnsi="Times Armenian"/>
          <w:b/>
          <w:i/>
          <w:sz w:val="21"/>
          <w:szCs w:val="21"/>
        </w:rPr>
        <w:t xml:space="preserve">*զամբիւուղ- զամբիղ- զամբյուղ, *զան </w:t>
      </w:r>
      <w:r>
        <w:rPr>
          <w:rFonts w:cs="Times Armenian" w:ascii="Times Armenian" w:hAnsi="Times Armenian"/>
          <w:sz w:val="21"/>
          <w:szCs w:val="21"/>
        </w:rPr>
        <w:t>(</w:t>
      </w:r>
      <w:r>
        <w:rPr>
          <w:rFonts w:cs="Times Armenian" w:ascii="Times Armenian" w:hAnsi="Times Armenian"/>
          <w:i/>
          <w:sz w:val="21"/>
          <w:szCs w:val="21"/>
        </w:rPr>
        <w:t xml:space="preserve">կերպ, ձև; </w:t>
      </w:r>
      <w:r>
        <w:rPr>
          <w:rFonts w:cs="Times Armenian" w:ascii="Times Armenian" w:hAnsi="Times Armenian"/>
          <w:sz w:val="21"/>
          <w:szCs w:val="21"/>
        </w:rPr>
        <w:t xml:space="preserve">ճյուղերից են` </w:t>
      </w:r>
      <w:r>
        <w:rPr>
          <w:rFonts w:cs="Times Armenian" w:ascii="Times Armenian" w:hAnsi="Times Armenian"/>
          <w:i/>
          <w:sz w:val="21"/>
          <w:szCs w:val="21"/>
        </w:rPr>
        <w:t>սրբա</w:t>
        <w:softHyphen/>
        <w:t>զան, այլազան, զանազան, բազմազան,</w:t>
      </w:r>
      <w:r>
        <w:rPr>
          <w:rFonts w:cs="Times Armenian" w:ascii="Times Armenian" w:hAnsi="Times Armenian"/>
          <w:sz w:val="21"/>
          <w:szCs w:val="21"/>
        </w:rPr>
        <w:t xml:space="preserve"> ևն),</w:t>
      </w:r>
      <w:r>
        <w:rPr>
          <w:rFonts w:cs="Times Armenian" w:ascii="Times Armenian" w:hAnsi="Times Armenian"/>
          <w:b/>
          <w:i/>
          <w:sz w:val="21"/>
          <w:szCs w:val="21"/>
        </w:rPr>
        <w:t xml:space="preserve"> *զանգակ </w:t>
      </w:r>
      <w:r>
        <w:rPr>
          <w:rFonts w:cs="Times Armenian" w:ascii="Times Armenian" w:hAnsi="Times Armenian"/>
          <w:sz w:val="21"/>
          <w:szCs w:val="21"/>
        </w:rPr>
        <w:t>(</w:t>
      </w:r>
      <w:r>
        <w:rPr>
          <w:rFonts w:cs="Times Armenian" w:ascii="Times Armenian" w:hAnsi="Times Armenian"/>
          <w:i/>
          <w:sz w:val="21"/>
          <w:szCs w:val="21"/>
        </w:rPr>
        <w:t xml:space="preserve">զանգ, </w:t>
      </w:r>
      <w:r>
        <w:rPr>
          <w:rFonts w:cs="Times Armenian" w:ascii="Times Armenian" w:hAnsi="Times Armenian"/>
          <w:sz w:val="21"/>
          <w:szCs w:val="21"/>
        </w:rPr>
        <w:t>ևն),</w:t>
      </w:r>
      <w:r>
        <w:rPr>
          <w:rFonts w:cs="Times Armenian" w:ascii="Times Armenian" w:hAnsi="Times Armenian"/>
          <w:b/>
          <w:i/>
          <w:sz w:val="21"/>
          <w:szCs w:val="21"/>
        </w:rPr>
        <w:t xml:space="preserve"> *զանկա</w:t>
        <w:softHyphen/>
        <w:t xml:space="preserve">պան-զանգապան </w:t>
      </w:r>
      <w:r>
        <w:rPr>
          <w:rFonts w:cs="Times Armenian" w:ascii="Times Armenian" w:hAnsi="Times Armenian"/>
          <w:sz w:val="21"/>
          <w:szCs w:val="21"/>
        </w:rPr>
        <w:t>(</w:t>
      </w:r>
      <w:r>
        <w:rPr>
          <w:rFonts w:cs="Times Armenian" w:ascii="Times Armenian" w:hAnsi="Times Armenian"/>
          <w:i/>
          <w:sz w:val="21"/>
          <w:szCs w:val="21"/>
        </w:rPr>
        <w:t>երկար գուլպա կամ զրահ</w:t>
      </w:r>
      <w:r>
        <w:rPr>
          <w:rFonts w:cs="Times Armenian" w:ascii="Times Armenian" w:hAnsi="Times Armenian"/>
          <w:sz w:val="21"/>
          <w:szCs w:val="21"/>
        </w:rPr>
        <w:t>),</w:t>
      </w:r>
      <w:r>
        <w:rPr>
          <w:rFonts w:cs="Times Armenian" w:ascii="Times Armenian" w:hAnsi="Times Armenian"/>
          <w:b/>
          <w:i/>
          <w:sz w:val="21"/>
          <w:szCs w:val="21"/>
        </w:rPr>
        <w:t xml:space="preserve"> *զառեկ </w:t>
      </w:r>
      <w:r>
        <w:rPr>
          <w:rFonts w:cs="Times Armenian" w:ascii="Times Armenian" w:hAnsi="Times Armenian"/>
          <w:sz w:val="21"/>
          <w:szCs w:val="21"/>
        </w:rPr>
        <w:t>(</w:t>
      </w:r>
      <w:r>
        <w:rPr>
          <w:rFonts w:cs="Times Armenian" w:ascii="Times Armenian" w:hAnsi="Times Armenian"/>
          <w:i/>
          <w:sz w:val="21"/>
          <w:szCs w:val="21"/>
        </w:rPr>
        <w:t>ոսկու կամ արծաթի թերթ;</w:t>
      </w:r>
      <w:r>
        <w:rPr>
          <w:rFonts w:cs="Times Armenian" w:ascii="Times Armenian" w:hAnsi="Times Armenian"/>
          <w:sz w:val="21"/>
          <w:szCs w:val="21"/>
        </w:rPr>
        <w:t xml:space="preserve"> պարսկերե</w:t>
        <w:softHyphen/>
        <w:t xml:space="preserve">ն </w:t>
      </w:r>
      <w:r>
        <w:rPr>
          <w:rFonts w:cs="Times Armenian" w:ascii="Times Armenian" w:hAnsi="Times Armenian"/>
          <w:i/>
          <w:sz w:val="21"/>
          <w:szCs w:val="21"/>
        </w:rPr>
        <w:t>զառ-ից,</w:t>
      </w:r>
      <w:r>
        <w:rPr>
          <w:rFonts w:cs="Times Armenian" w:ascii="Times Armenian" w:hAnsi="Times Armenian"/>
          <w:sz w:val="21"/>
          <w:szCs w:val="21"/>
        </w:rPr>
        <w:t xml:space="preserve"> ինչը նշանակում է` </w:t>
      </w:r>
      <w:r>
        <w:rPr>
          <w:rFonts w:cs="Times Armenian" w:ascii="Times Armenian" w:hAnsi="Times Armenian"/>
          <w:i/>
          <w:sz w:val="21"/>
          <w:szCs w:val="21"/>
        </w:rPr>
        <w:t>ոսկի</w:t>
      </w:r>
      <w:r>
        <w:rPr>
          <w:rFonts w:cs="Times Armenian" w:ascii="Times Armenian" w:hAnsi="Times Armenian"/>
          <w:sz w:val="21"/>
          <w:szCs w:val="21"/>
        </w:rPr>
        <w:t>),</w:t>
      </w:r>
      <w:r>
        <w:rPr>
          <w:rFonts w:cs="Times Armenian" w:ascii="Times Armenian" w:hAnsi="Times Armenian"/>
          <w:b/>
          <w:i/>
          <w:sz w:val="21"/>
          <w:szCs w:val="21"/>
        </w:rPr>
        <w:t xml:space="preserve"> *զառիկ </w:t>
      </w:r>
      <w:r>
        <w:rPr>
          <w:rFonts w:cs="Times Armenian" w:ascii="Times Armenian" w:hAnsi="Times Armenian"/>
          <w:sz w:val="21"/>
          <w:szCs w:val="21"/>
        </w:rPr>
        <w:t>(</w:t>
      </w:r>
      <w:r>
        <w:rPr>
          <w:rFonts w:cs="Times Armenian" w:ascii="Times Armenian" w:hAnsi="Times Armenian"/>
          <w:i/>
          <w:sz w:val="21"/>
          <w:szCs w:val="21"/>
        </w:rPr>
        <w:t>մկնդեղ</w:t>
      </w:r>
      <w:r>
        <w:rPr>
          <w:rFonts w:cs="Times Armenian" w:ascii="Times Armenian" w:hAnsi="Times Armenian"/>
          <w:sz w:val="21"/>
          <w:szCs w:val="21"/>
        </w:rPr>
        <w:t>),</w:t>
      </w:r>
      <w:r>
        <w:rPr>
          <w:rFonts w:cs="Times Armenian" w:ascii="Times Armenian" w:hAnsi="Times Armenian"/>
          <w:b/>
          <w:i/>
          <w:sz w:val="21"/>
          <w:szCs w:val="21"/>
        </w:rPr>
        <w:t xml:space="preserve"> *(զ)</w:t>
        <w:softHyphen/>
        <w:t>ար</w:t>
        <w:softHyphen/>
        <w:t xml:space="preserve">գանալ </w:t>
      </w:r>
      <w:r>
        <w:rPr>
          <w:rFonts w:cs="Times Armenian" w:ascii="Times Armenian" w:hAnsi="Times Armenian"/>
          <w:sz w:val="21"/>
          <w:szCs w:val="21"/>
        </w:rPr>
        <w:t>(</w:t>
      </w:r>
      <w:r>
        <w:rPr>
          <w:rFonts w:cs="Times Armenian" w:ascii="Times Armenian" w:hAnsi="Times Armenian"/>
          <w:i/>
          <w:sz w:val="21"/>
          <w:szCs w:val="21"/>
        </w:rPr>
        <w:t xml:space="preserve">զ + արգ; </w:t>
      </w:r>
      <w:r>
        <w:rPr>
          <w:rFonts w:cs="Times Armenian" w:ascii="Times Armenian" w:hAnsi="Times Armenian"/>
          <w:sz w:val="21"/>
          <w:szCs w:val="21"/>
        </w:rPr>
        <w:t xml:space="preserve">տես` </w:t>
      </w:r>
      <w:r>
        <w:rPr>
          <w:rFonts w:cs="Times Armenian" w:ascii="Times Armenian" w:hAnsi="Times Armenian"/>
          <w:i/>
          <w:sz w:val="21"/>
          <w:szCs w:val="21"/>
        </w:rPr>
        <w:t>արգ</w:t>
      </w:r>
      <w:r>
        <w:rPr>
          <w:rFonts w:cs="Times Armenian" w:ascii="Times Armenian" w:hAnsi="Times Armenian"/>
          <w:sz w:val="21"/>
          <w:szCs w:val="21"/>
        </w:rPr>
        <w:t xml:space="preserve"> բառը),</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զաֆրան </w:t>
      </w:r>
      <w:r>
        <w:rPr>
          <w:rFonts w:cs="Times Armenian" w:ascii="Times Armenian" w:hAnsi="Times Armenian"/>
          <w:sz w:val="21"/>
          <w:szCs w:val="21"/>
        </w:rPr>
        <w:t>(</w:t>
      </w:r>
      <w:r>
        <w:rPr>
          <w:rFonts w:cs="Times Armenian" w:ascii="Times Armenian" w:hAnsi="Times Armenian"/>
          <w:i/>
          <w:sz w:val="21"/>
          <w:szCs w:val="21"/>
        </w:rPr>
        <w:t>քրքում;</w:t>
      </w:r>
      <w:r>
        <w:rPr>
          <w:rFonts w:cs="Times Armenian" w:ascii="Times Armenian" w:hAnsi="Times Armenian"/>
          <w:sz w:val="21"/>
          <w:szCs w:val="21"/>
        </w:rPr>
        <w:t xml:space="preserve"> </w:t>
      </w:r>
      <w:r>
        <w:rPr>
          <w:rFonts w:cs="Times Armenian" w:ascii="Times Armenian" w:hAnsi="Times Armenian"/>
          <w:i/>
          <w:sz w:val="21"/>
          <w:szCs w:val="21"/>
        </w:rPr>
        <w:t>ծաղիկ է</w:t>
      </w:r>
      <w:r>
        <w:rPr>
          <w:rFonts w:cs="Times Armenian" w:ascii="Times Armenian" w:hAnsi="Times Armenian"/>
          <w:sz w:val="21"/>
          <w:szCs w:val="21"/>
        </w:rPr>
        <w:t>),</w:t>
      </w:r>
      <w:r>
        <w:rPr>
          <w:rFonts w:cs="Times Armenian" w:ascii="Times Armenian" w:hAnsi="Times Armenian"/>
          <w:b/>
          <w:i/>
          <w:sz w:val="21"/>
          <w:szCs w:val="21"/>
        </w:rPr>
        <w:t xml:space="preserve"> *զգոյշ- զգույշ </w:t>
      </w:r>
      <w:r>
        <w:rPr>
          <w:rFonts w:cs="Times Armenian" w:ascii="Times Armenian" w:hAnsi="Times Armenian"/>
          <w:sz w:val="21"/>
          <w:szCs w:val="21"/>
        </w:rPr>
        <w:t>(տես</w:t>
      </w:r>
      <w:r>
        <w:rPr>
          <w:rFonts w:cs="Times Armenian" w:ascii="Times Armenian" w:hAnsi="Times Armenian"/>
          <w:b/>
          <w:i/>
          <w:sz w:val="21"/>
          <w:szCs w:val="21"/>
        </w:rPr>
        <w:t xml:space="preserve"> գոյշ </w:t>
      </w:r>
      <w:r>
        <w:rPr>
          <w:rFonts w:cs="Times Armenian" w:ascii="Times Armenian" w:hAnsi="Times Armenian"/>
          <w:sz w:val="21"/>
          <w:szCs w:val="21"/>
        </w:rPr>
        <w:t>բառը),</w:t>
      </w:r>
      <w:r>
        <w:rPr>
          <w:rFonts w:cs="Times Armenian" w:ascii="Times Armenian" w:hAnsi="Times Armenian"/>
          <w:b/>
          <w:i/>
          <w:sz w:val="21"/>
          <w:szCs w:val="21"/>
        </w:rPr>
        <w:t xml:space="preserve"> *զեան </w:t>
      </w:r>
      <w:r>
        <w:rPr>
          <w:rFonts w:cs="Times Armenian" w:ascii="Times Armenian" w:hAnsi="Times Armenian"/>
          <w:sz w:val="21"/>
          <w:szCs w:val="21"/>
        </w:rPr>
        <w:t>(</w:t>
      </w:r>
      <w:r>
        <w:rPr>
          <w:rFonts w:cs="Times Armenian" w:ascii="Times Armenian" w:hAnsi="Times Armenian"/>
          <w:i/>
          <w:sz w:val="21"/>
          <w:szCs w:val="21"/>
        </w:rPr>
        <w:t>զիան = վնաս</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զեփյուռ </w:t>
      </w:r>
      <w:r>
        <w:rPr>
          <w:rFonts w:cs="Times Armenian" w:ascii="Times Armenian" w:hAnsi="Times Armenian"/>
          <w:sz w:val="21"/>
          <w:szCs w:val="21"/>
        </w:rPr>
        <w:t xml:space="preserve">(նշանակել է` </w:t>
      </w:r>
      <w:r>
        <w:rPr>
          <w:rFonts w:cs="Times Armenian" w:ascii="Times Armenian" w:hAnsi="Times Armenian"/>
          <w:i/>
          <w:sz w:val="21"/>
          <w:szCs w:val="21"/>
        </w:rPr>
        <w:t>արև</w:t>
        <w:softHyphen/>
        <w:t>մտյան քամի;</w:t>
      </w:r>
      <w:r>
        <w:rPr>
          <w:rFonts w:cs="Times Armenian" w:ascii="Times Armenian" w:hAnsi="Times Armenian"/>
          <w:sz w:val="21"/>
          <w:szCs w:val="21"/>
        </w:rPr>
        <w:t xml:space="preserve"> հիմա` </w:t>
      </w:r>
      <w:r>
        <w:rPr>
          <w:rFonts w:cs="Times Armenian" w:ascii="Times Armenian" w:hAnsi="Times Armenian"/>
          <w:i/>
          <w:sz w:val="21"/>
          <w:szCs w:val="21"/>
        </w:rPr>
        <w:t>մեղմ քամի = հովիկ</w:t>
      </w:r>
      <w:r>
        <w:rPr>
          <w:rFonts w:cs="Times Armenian" w:ascii="Times Armenian" w:hAnsi="Times Armenian"/>
          <w:sz w:val="21"/>
          <w:szCs w:val="21"/>
        </w:rPr>
        <w:t>),</w:t>
      </w:r>
      <w:r>
        <w:rPr>
          <w:rFonts w:cs="Times Armenian" w:ascii="Times Armenian" w:hAnsi="Times Armenian"/>
          <w:b/>
          <w:i/>
          <w:sz w:val="21"/>
          <w:szCs w:val="21"/>
        </w:rPr>
        <w:t xml:space="preserve"> *զէն(ք) </w:t>
      </w:r>
      <w:r>
        <w:rPr>
          <w:rFonts w:cs="Times Armenian" w:ascii="Times Armenian" w:hAnsi="Times Armenian"/>
          <w:sz w:val="21"/>
          <w:szCs w:val="21"/>
        </w:rPr>
        <w:t xml:space="preserve">(սրա ճյուղերից՝ </w:t>
      </w:r>
      <w:r>
        <w:rPr>
          <w:rFonts w:cs="Times Armenian" w:ascii="Times Armenian" w:hAnsi="Times Armenian"/>
          <w:i/>
          <w:sz w:val="21"/>
          <w:szCs w:val="21"/>
        </w:rPr>
        <w:t>զինվոր, զինյալ, զինակիր,</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զիրկ-զուրկ </w:t>
      </w:r>
      <w:r>
        <w:rPr>
          <w:rFonts w:cs="Times Armenian" w:ascii="Times Armenian" w:hAnsi="Times Armenian"/>
          <w:sz w:val="21"/>
          <w:szCs w:val="21"/>
        </w:rPr>
        <w:t xml:space="preserve">(ճյուղերից` </w:t>
      </w:r>
      <w:r>
        <w:rPr>
          <w:rFonts w:cs="Times Armenian" w:ascii="Times Armenian" w:hAnsi="Times Armenian"/>
          <w:i/>
          <w:sz w:val="21"/>
          <w:szCs w:val="21"/>
        </w:rPr>
        <w:t>զրկանք,</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զմելին-զմելի </w:t>
      </w:r>
      <w:r>
        <w:rPr>
          <w:rFonts w:cs="Times Armenian" w:ascii="Times Armenian" w:hAnsi="Times Armenian"/>
          <w:sz w:val="21"/>
          <w:szCs w:val="21"/>
        </w:rPr>
        <w:t>(</w:t>
      </w:r>
      <w:r>
        <w:rPr>
          <w:rFonts w:cs="Times Armenian" w:ascii="Times Armenian" w:hAnsi="Times Armenian"/>
          <w:i/>
          <w:sz w:val="21"/>
          <w:szCs w:val="21"/>
        </w:rPr>
        <w:t>ածելի; գրչահատ</w:t>
      </w:r>
      <w:r>
        <w:rPr>
          <w:rFonts w:cs="Times Armenian" w:ascii="Times Armenian" w:hAnsi="Times Armenian"/>
          <w:sz w:val="21"/>
          <w:szCs w:val="21"/>
        </w:rPr>
        <w:t>)</w:t>
      </w:r>
      <w:r>
        <w:rPr>
          <w:rFonts w:cs="Times Armenian" w:ascii="Times Armenian" w:hAnsi="Times Armenian"/>
          <w:i/>
          <w:sz w:val="21"/>
          <w:szCs w:val="21"/>
        </w:rPr>
        <w:t xml:space="preserve">, </w:t>
      </w:r>
      <w:r>
        <w:rPr>
          <w:rFonts w:cs="Times Armenian" w:ascii="Times Armenian" w:hAnsi="Times Armenian"/>
          <w:i/>
          <w:sz w:val="21"/>
          <w:szCs w:val="21"/>
          <w:vertAlign w:val="superscript"/>
        </w:rPr>
        <w:t>օ+</w:t>
      </w:r>
      <w:r>
        <w:rPr>
          <w:rFonts w:cs="Times Armenian" w:ascii="Times Armenian" w:hAnsi="Times Armenian"/>
          <w:b/>
          <w:i/>
          <w:sz w:val="21"/>
          <w:szCs w:val="21"/>
        </w:rPr>
        <w:t>զմուռս</w:t>
      </w:r>
      <w:r>
        <w:rPr>
          <w:rFonts w:cs="Times Armenian" w:ascii="Times Armenian" w:hAnsi="Times Armenian"/>
          <w:b/>
          <w:i/>
          <w:sz w:val="21"/>
          <w:szCs w:val="21"/>
          <w:vertAlign w:val="superscript"/>
        </w:rPr>
        <w:t xml:space="preserve"> </w:t>
      </w:r>
      <w:r>
        <w:rPr>
          <w:rFonts w:cs="Times Armenian" w:ascii="Times Armenian" w:hAnsi="Times Armenian"/>
          <w:sz w:val="21"/>
          <w:szCs w:val="21"/>
        </w:rPr>
        <w:t>(</w:t>
      </w:r>
      <w:r>
        <w:rPr>
          <w:rFonts w:cs="Times Armenian" w:ascii="Times Armenian" w:hAnsi="Times Armenian"/>
          <w:i/>
          <w:sz w:val="21"/>
          <w:szCs w:val="21"/>
        </w:rPr>
        <w:t xml:space="preserve">անուշահոտ խնկի կամ յուղի տեսակ; </w:t>
      </w:r>
      <w:r>
        <w:rPr>
          <w:rFonts w:cs="Times Armenian" w:ascii="Times Armenian" w:hAnsi="Times Armenian"/>
          <w:sz w:val="21"/>
          <w:szCs w:val="21"/>
        </w:rPr>
        <w:t xml:space="preserve">սրա ճյուղերից են` </w:t>
      </w:r>
      <w:r>
        <w:rPr>
          <w:rFonts w:cs="Times Armenian" w:ascii="Times Armenian" w:hAnsi="Times Armenian"/>
          <w:i/>
          <w:sz w:val="21"/>
          <w:szCs w:val="21"/>
        </w:rPr>
        <w:t>զմուռն, զմուռ, զմ(ս)ռել,</w:t>
      </w:r>
      <w:r>
        <w:rPr>
          <w:rFonts w:cs="Times Armenian" w:ascii="Times Armenian" w:hAnsi="Times Armenian"/>
          <w:sz w:val="21"/>
          <w:szCs w:val="21"/>
        </w:rPr>
        <w:t xml:space="preserve"> ևն), </w:t>
      </w:r>
      <w:r>
        <w:rPr>
          <w:rFonts w:cs="Times Armenian" w:ascii="Times Armenian" w:hAnsi="Times Armenian"/>
          <w:b/>
          <w:i/>
          <w:sz w:val="21"/>
          <w:szCs w:val="21"/>
          <w:vertAlign w:val="superscript"/>
        </w:rPr>
        <w:t>+</w:t>
      </w:r>
      <w:r>
        <w:rPr>
          <w:rFonts w:cs="Times Armenian" w:ascii="Times Armenian" w:hAnsi="Times Armenian"/>
          <w:b/>
          <w:i/>
          <w:sz w:val="21"/>
          <w:szCs w:val="21"/>
        </w:rPr>
        <w:t>զմրուխտ</w:t>
      </w:r>
      <w:r>
        <w:rPr>
          <w:rFonts w:cs="Times Armenian" w:ascii="Times Armenian" w:hAnsi="Times Armenian"/>
          <w:b/>
          <w:i/>
          <w:sz w:val="21"/>
          <w:szCs w:val="21"/>
          <w:vertAlign w:val="superscript"/>
        </w:rPr>
        <w:t xml:space="preserve"> </w:t>
      </w:r>
      <w:r>
        <w:rPr>
          <w:rFonts w:cs="Times Armenian" w:ascii="Times Armenian" w:hAnsi="Times Armenian"/>
          <w:sz w:val="21"/>
          <w:szCs w:val="21"/>
        </w:rPr>
        <w:t>(</w:t>
      </w:r>
      <w:r>
        <w:rPr>
          <w:rFonts w:cs="Times Armenian" w:ascii="Times Armenian" w:hAnsi="Times Armenian"/>
          <w:i/>
          <w:sz w:val="21"/>
          <w:szCs w:val="21"/>
        </w:rPr>
        <w:t xml:space="preserve">emerald, </w:t>
      </w:r>
      <w:r>
        <w:rPr>
          <w:rFonts w:cs="Russian Times" w:ascii="Russian Times" w:hAnsi="Russian Times"/>
          <w:i/>
          <w:sz w:val="21"/>
          <w:szCs w:val="21"/>
        </w:rPr>
        <w:t>изумруд</w:t>
      </w:r>
      <w:r>
        <w:rPr>
          <w:rFonts w:cs="Times Armenian" w:ascii="Times Armenian" w:hAnsi="Times Armenian"/>
          <w:sz w:val="21"/>
          <w:szCs w:val="21"/>
        </w:rPr>
        <w:t xml:space="preserve">), </w:t>
      </w:r>
      <w:r>
        <w:rPr>
          <w:rFonts w:cs="Times Armenian" w:ascii="Times Armenian" w:hAnsi="Times Armenian"/>
          <w:b/>
          <w:i/>
          <w:sz w:val="21"/>
          <w:szCs w:val="21"/>
        </w:rPr>
        <w:t>*զն</w:t>
        <w:softHyphen/>
        <w:t xml:space="preserve">դան, </w:t>
      </w:r>
      <w:r>
        <w:rPr>
          <w:rFonts w:cs="Times Armenian" w:ascii="Times Armenian" w:hAnsi="Times Armenian"/>
          <w:sz w:val="21"/>
          <w:szCs w:val="21"/>
        </w:rPr>
        <w:t>(</w:t>
      </w:r>
      <w:r>
        <w:rPr>
          <w:rFonts w:cs="Times Armenian" w:ascii="Times Armenian" w:hAnsi="Times Armenian"/>
          <w:i/>
          <w:sz w:val="21"/>
          <w:szCs w:val="21"/>
        </w:rPr>
        <w:t>բանտ,</w:t>
      </w:r>
      <w:r>
        <w:rPr>
          <w:rFonts w:cs="Times Armenian" w:ascii="Times Armenian" w:hAnsi="Times Armenian"/>
          <w:sz w:val="21"/>
          <w:szCs w:val="21"/>
        </w:rPr>
        <w:t xml:space="preserve"> հիմա` </w:t>
      </w:r>
      <w:r>
        <w:rPr>
          <w:rFonts w:cs="Times Armenian" w:ascii="Times Armenian" w:hAnsi="Times Armenian"/>
          <w:i/>
          <w:sz w:val="21"/>
          <w:szCs w:val="21"/>
        </w:rPr>
        <w:t>ստորերկրյա բանտ-փոս</w:t>
      </w:r>
      <w:r>
        <w:rPr>
          <w:rFonts w:cs="Times Armenian" w:ascii="Times Armenian" w:hAnsi="Times Armenian"/>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զնջիլ</w:t>
      </w:r>
      <w:r>
        <w:rPr>
          <w:rFonts w:cs="Times Armenian" w:ascii="Times Armenian" w:hAnsi="Times Armenian"/>
          <w:sz w:val="21"/>
          <w:szCs w:val="21"/>
        </w:rPr>
        <w:t xml:space="preserve"> (</w:t>
      </w:r>
      <w:r>
        <w:rPr>
          <w:rFonts w:cs="Times Armenian" w:ascii="Times Armenian" w:hAnsi="Times Armenian"/>
          <w:i/>
          <w:sz w:val="21"/>
          <w:szCs w:val="21"/>
        </w:rPr>
        <w:t>շղթա</w:t>
      </w:r>
      <w:r>
        <w:rPr>
          <w:rFonts w:cs="Times Armenian" w:ascii="Times Armenian" w:hAnsi="Times Armenian"/>
          <w:sz w:val="21"/>
          <w:szCs w:val="21"/>
        </w:rPr>
        <w:t xml:space="preserve">), </w:t>
      </w:r>
      <w:r>
        <w:rPr>
          <w:rFonts w:cs="Times Armenian" w:ascii="Times Armenian" w:hAnsi="Times Armenian"/>
          <w:b/>
          <w:i/>
          <w:sz w:val="21"/>
          <w:szCs w:val="21"/>
        </w:rPr>
        <w:t xml:space="preserve">*զոհ </w:t>
      </w:r>
      <w:r>
        <w:rPr>
          <w:rFonts w:cs="Times Armenian" w:ascii="Times Armenian" w:hAnsi="Times Armenian"/>
          <w:sz w:val="21"/>
          <w:szCs w:val="21"/>
        </w:rPr>
        <w:t>(սրա ճյու</w:t>
        <w:softHyphen/>
        <w:t>ղե</w:t>
        <w:softHyphen/>
        <w:t xml:space="preserve">րից են` </w:t>
      </w:r>
      <w:r>
        <w:rPr>
          <w:rFonts w:cs="Times Armenian" w:ascii="Times Armenian" w:hAnsi="Times Armenian"/>
          <w:i/>
          <w:sz w:val="21"/>
          <w:szCs w:val="21"/>
        </w:rPr>
        <w:t>զոհարան, զոհաբերել, անձնազոհ,</w:t>
      </w:r>
      <w:r>
        <w:rPr>
          <w:rFonts w:cs="Times Armenian" w:ascii="Times Armenian" w:hAnsi="Times Armenian"/>
          <w:sz w:val="21"/>
          <w:szCs w:val="21"/>
        </w:rPr>
        <w:t xml:space="preserve"> ևն),</w:t>
      </w:r>
      <w:r>
        <w:rPr>
          <w:rFonts w:cs="Times Armenian" w:ascii="Times Armenian" w:hAnsi="Times Armenian"/>
          <w:b/>
          <w:i/>
          <w:sz w:val="21"/>
          <w:szCs w:val="21"/>
          <w:vertAlign w:val="superscript"/>
        </w:rPr>
        <w:t xml:space="preserve"> +օ</w:t>
      </w:r>
      <w:r>
        <w:rPr>
          <w:rFonts w:cs="Times Armenian" w:ascii="Times Armenian" w:hAnsi="Times Armenian"/>
          <w:b/>
          <w:i/>
          <w:sz w:val="21"/>
          <w:szCs w:val="21"/>
        </w:rPr>
        <w:t xml:space="preserve">զույգ </w:t>
      </w:r>
      <w:r>
        <w:rPr>
          <w:rFonts w:cs="Times Armenian" w:ascii="Times Armenian" w:hAnsi="Times Armenian"/>
          <w:sz w:val="21"/>
          <w:szCs w:val="21"/>
        </w:rPr>
        <w:t>(փոխ է առած հու</w:t>
        <w:softHyphen/>
        <w:t>նա</w:t>
        <w:softHyphen/>
        <w:t xml:space="preserve">րենից; սրա բնիկ հայերենն է` </w:t>
      </w:r>
      <w:r>
        <w:rPr>
          <w:rFonts w:cs="Times Armenian" w:ascii="Times Armenian" w:hAnsi="Times Armenian"/>
          <w:b/>
          <w:i/>
          <w:sz w:val="21"/>
          <w:szCs w:val="21"/>
        </w:rPr>
        <w:t>լուծ;</w:t>
      </w:r>
      <w:r>
        <w:rPr>
          <w:rFonts w:cs="Times Armenian" w:ascii="Times Armenian" w:hAnsi="Times Armenian"/>
          <w:sz w:val="21"/>
          <w:szCs w:val="21"/>
        </w:rPr>
        <w:t xml:space="preserve"> սրա ճյուղերից են՝ </w:t>
      </w:r>
      <w:r>
        <w:rPr>
          <w:rFonts w:cs="Times Armenian" w:ascii="Times Armenian" w:hAnsi="Times Armenian"/>
          <w:i/>
          <w:sz w:val="21"/>
          <w:szCs w:val="21"/>
        </w:rPr>
        <w:t>զուգել, անզու</w:t>
        <w:softHyphen/>
        <w:t>գա</w:t>
        <w:softHyphen/>
        <w:t>կան, զուգահեռ, զուգարան,</w:t>
      </w:r>
      <w:r>
        <w:rPr>
          <w:rFonts w:cs="Times Armenian" w:ascii="Times Armenian" w:hAnsi="Times Armenian"/>
          <w:sz w:val="21"/>
          <w:szCs w:val="21"/>
        </w:rPr>
        <w:t xml:space="preserve"> ևն),</w:t>
      </w:r>
      <w:r>
        <w:rPr>
          <w:rFonts w:cs="Times Armenian" w:ascii="Times Armenian" w:hAnsi="Times Armenian"/>
          <w:b/>
          <w:i/>
          <w:sz w:val="21"/>
          <w:szCs w:val="21"/>
        </w:rPr>
        <w:t xml:space="preserve"> *զուր </w:t>
      </w:r>
      <w:r>
        <w:rPr>
          <w:rFonts w:cs="Times Armenian" w:ascii="Times Armenian" w:hAnsi="Times Armenian"/>
          <w:sz w:val="21"/>
          <w:szCs w:val="21"/>
        </w:rPr>
        <w:t xml:space="preserve">(սրա ճյուղերից են՝ </w:t>
      </w:r>
      <w:r>
        <w:rPr>
          <w:rFonts w:cs="Times Armenian" w:ascii="Times Armenian" w:hAnsi="Times Armenian"/>
          <w:i/>
          <w:sz w:val="21"/>
          <w:szCs w:val="21"/>
        </w:rPr>
        <w:t>իզուր, զրա</w:t>
        <w:softHyphen/>
        <w:t>խոս, զրպարտել,</w:t>
      </w:r>
      <w:r>
        <w:rPr>
          <w:rFonts w:cs="Times Armenian" w:ascii="Times Armenian" w:hAnsi="Times Armenian"/>
          <w:sz w:val="21"/>
          <w:szCs w:val="21"/>
        </w:rPr>
        <w:t xml:space="preserve"> ևն),</w:t>
      </w:r>
      <w:r>
        <w:rPr>
          <w:rFonts w:cs="Times Armenian" w:ascii="Times Armenian" w:hAnsi="Times Armenian"/>
          <w:b/>
          <w:i/>
          <w:sz w:val="21"/>
          <w:szCs w:val="21"/>
        </w:rPr>
        <w:t xml:space="preserve"> *զրահ </w:t>
      </w:r>
      <w:r>
        <w:rPr>
          <w:rFonts w:cs="Times Armenian" w:ascii="Times Armenian" w:hAnsi="Times Armenian"/>
          <w:sz w:val="21"/>
          <w:szCs w:val="21"/>
        </w:rPr>
        <w:t xml:space="preserve">(սրա ճյուղերից են` </w:t>
      </w:r>
      <w:r>
        <w:rPr>
          <w:rFonts w:cs="Times Armenian" w:ascii="Times Armenian" w:hAnsi="Times Armenian"/>
          <w:i/>
          <w:sz w:val="21"/>
          <w:szCs w:val="21"/>
        </w:rPr>
        <w:t>զրահապատ, զրահա</w:t>
        <w:softHyphen/>
        <w:t>վառ,</w:t>
      </w:r>
      <w:r>
        <w:rPr>
          <w:rFonts w:cs="Times Armenian" w:ascii="Times Armenian" w:hAnsi="Times Armenian"/>
          <w:sz w:val="21"/>
          <w:szCs w:val="21"/>
        </w:rPr>
        <w:t xml:space="preserve"> ևն),</w:t>
      </w:r>
      <w:r>
        <w:rPr>
          <w:rFonts w:cs="Times Armenian" w:ascii="Times Armenian" w:hAnsi="Times Armenian"/>
          <w:b/>
          <w:i/>
          <w:sz w:val="21"/>
          <w:szCs w:val="21"/>
        </w:rPr>
        <w:t xml:space="preserve"> *զաւր = զոր </w:t>
      </w:r>
      <w:r>
        <w:rPr>
          <w:rFonts w:cs="Times Armenian" w:ascii="Times Armenian" w:hAnsi="Times Armenian"/>
          <w:sz w:val="21"/>
          <w:szCs w:val="21"/>
        </w:rPr>
        <w:t xml:space="preserve">(սրա ճյուղերից են՝ </w:t>
      </w:r>
      <w:r>
        <w:rPr>
          <w:rFonts w:cs="Times Armenian" w:ascii="Times Armenian" w:hAnsi="Times Armenian"/>
          <w:i/>
          <w:sz w:val="21"/>
          <w:szCs w:val="21"/>
        </w:rPr>
        <w:t>զորք, զոռ, զոռել, զորանալ, հզոր, զորա</w:t>
        <w:softHyphen/>
        <w:t>գլուխ, զորաժողով, զորավիգ, մեծա</w:t>
        <w:softHyphen/>
        <w:t>զոր, հեծելազոր,</w:t>
      </w:r>
      <w:r>
        <w:rPr>
          <w:rFonts w:cs="Times Armenian" w:ascii="Times Armenian" w:hAnsi="Times Armenian"/>
          <w:sz w:val="21"/>
          <w:szCs w:val="21"/>
        </w:rPr>
        <w:t xml:space="preserve"> ևն, ևն):</w:t>
      </w:r>
    </w:p>
    <w:p>
      <w:pPr>
        <w:pStyle w:val="Normal"/>
        <w:ind w:start="3545" w:hanging="0"/>
        <w:rPr>
          <w:rFonts w:ascii="Times Armenian" w:hAnsi="Times Armenian" w:cs="Times Armenian"/>
        </w:rPr>
      </w:pPr>
      <w:r>
        <w:rPr>
          <w:rFonts w:cs="Times Armenian" w:ascii="Times Armenian" w:hAnsi="Times Armenian"/>
          <w:b/>
          <w:i/>
          <w:sz w:val="21"/>
          <w:szCs w:val="21"/>
        </w:rPr>
      </w:r>
    </w:p>
    <w:p>
      <w:pPr>
        <w:pStyle w:val="Normal"/>
        <w:ind w:start="3545" w:hanging="0"/>
        <w:rPr>
          <w:rFonts w:ascii="Times Armenian" w:hAnsi="Times Armenian" w:cs="Times Armenian"/>
        </w:rPr>
      </w:pPr>
      <w:r>
        <w:rPr>
          <w:rFonts w:cs="Times Armenian" w:ascii="Times Armenian" w:hAnsi="Times Armenian"/>
          <w:b/>
          <w:i/>
          <w:sz w:val="21"/>
          <w:szCs w:val="21"/>
        </w:rPr>
        <w:t>է</w:t>
      </w:r>
    </w:p>
    <w:p>
      <w:pPr>
        <w:pStyle w:val="Normal"/>
        <w:ind w:firstLine="450"/>
        <w:jc w:val="both"/>
        <w:rPr>
          <w:rFonts w:ascii="Times Armenian" w:hAnsi="Times Armenian" w:cs="Times Armenian"/>
        </w:rPr>
      </w:pPr>
      <w:r>
        <w:rPr>
          <w:rFonts w:cs="Times Armenian" w:ascii="Times Armenian" w:hAnsi="Times Armenian"/>
          <w:b/>
          <w:i/>
          <w:sz w:val="21"/>
          <w:szCs w:val="21"/>
          <w:vertAlign w:val="superscript"/>
        </w:rPr>
        <w:t>+</w:t>
      </w:r>
      <w:r>
        <w:rPr>
          <w:rFonts w:cs="Times Armenian" w:ascii="Times Armenian" w:hAnsi="Times Armenian"/>
          <w:b/>
          <w:i/>
          <w:sz w:val="21"/>
          <w:szCs w:val="21"/>
        </w:rPr>
        <w:t xml:space="preserve">էլ </w:t>
      </w:r>
      <w:r>
        <w:rPr>
          <w:rFonts w:cs="Times Armenian" w:ascii="Times Armenian" w:hAnsi="Times Armenian"/>
          <w:sz w:val="21"/>
          <w:szCs w:val="21"/>
        </w:rPr>
        <w:t xml:space="preserve">(եբրայերեն նշնակում է` </w:t>
      </w:r>
      <w:r>
        <w:rPr>
          <w:rFonts w:cs="Times Armenian" w:ascii="Times Armenian" w:hAnsi="Times Armenian"/>
          <w:i/>
          <w:sz w:val="21"/>
          <w:szCs w:val="21"/>
        </w:rPr>
        <w:t>աստված;</w:t>
      </w:r>
      <w:r>
        <w:rPr>
          <w:rFonts w:cs="Times Armenian" w:ascii="Times Armenian" w:hAnsi="Times Armenian"/>
          <w:sz w:val="21"/>
          <w:szCs w:val="21"/>
        </w:rPr>
        <w:t xml:space="preserve"> սրա հոգնակին է` </w:t>
      </w:r>
      <w:r>
        <w:rPr>
          <w:rFonts w:cs="Times Armenian" w:ascii="Times Armenian" w:hAnsi="Times Armenian"/>
          <w:i/>
          <w:sz w:val="21"/>
          <w:szCs w:val="21"/>
        </w:rPr>
        <w:t>էլոհիմ = աստ</w:t>
        <w:softHyphen/>
        <w:t>վածներ;</w:t>
      </w:r>
      <w:r>
        <w:rPr>
          <w:rFonts w:cs="Times Armenian" w:ascii="Times Armenian" w:hAnsi="Times Armenian"/>
          <w:sz w:val="21"/>
          <w:szCs w:val="21"/>
        </w:rPr>
        <w:t xml:space="preserve"> սրա ճյուղերից են` </w:t>
      </w:r>
      <w:r>
        <w:rPr>
          <w:rFonts w:cs="Times Armenian" w:ascii="Times Armenian" w:hAnsi="Times Armenian"/>
          <w:i/>
          <w:sz w:val="21"/>
          <w:szCs w:val="21"/>
        </w:rPr>
        <w:t>Բել, Բահալ, Բահալբեկ, Ալլահ,</w:t>
      </w:r>
      <w:r>
        <w:rPr>
          <w:rFonts w:cs="Times Armenian" w:ascii="Times Armenian" w:hAnsi="Times Armenian"/>
          <w:sz w:val="21"/>
          <w:szCs w:val="21"/>
        </w:rPr>
        <w:t xml:space="preserve"> ևն):</w:t>
      </w:r>
    </w:p>
    <w:p>
      <w:pPr>
        <w:pStyle w:val="Normal"/>
        <w:ind w:firstLine="450"/>
        <w:jc w:val="both"/>
        <w:rPr>
          <w:rFonts w:ascii="Times Armenian" w:hAnsi="Times Armenian" w:cs="Times Armenian"/>
        </w:rPr>
      </w:pPr>
      <w:r>
        <w:rPr>
          <w:rFonts w:cs="Times Armenian" w:ascii="Times Armenian" w:hAnsi="Times Armenian"/>
          <w:sz w:val="21"/>
          <w:szCs w:val="21"/>
        </w:rPr>
      </w:r>
    </w:p>
    <w:p>
      <w:pPr>
        <w:pStyle w:val="Normal"/>
        <w:ind w:firstLine="450"/>
        <w:jc w:val="center"/>
        <w:rPr>
          <w:rFonts w:ascii="Times Armenian" w:hAnsi="Times Armenian" w:cs="Times Armenian"/>
        </w:rPr>
      </w:pPr>
      <w:r>
        <w:rPr>
          <w:rFonts w:cs="Times Armenian" w:ascii="Times Armenian" w:hAnsi="Times Armenian"/>
          <w:b/>
          <w:i/>
          <w:sz w:val="21"/>
          <w:szCs w:val="21"/>
        </w:rPr>
        <w:t>ը</w:t>
      </w:r>
    </w:p>
    <w:p>
      <w:pPr>
        <w:pStyle w:val="Normal"/>
        <w:ind w:firstLine="360"/>
        <w:rPr>
          <w:rFonts w:ascii="Times Armenian" w:hAnsi="Times Armenian" w:cs="Times Armenian"/>
        </w:rPr>
      </w:pPr>
      <w:r>
        <w:rPr>
          <w:rFonts w:cs="Times Armenian" w:ascii="Times Armenian" w:hAnsi="Times Armenian"/>
          <w:b/>
          <w:i/>
          <w:sz w:val="21"/>
          <w:szCs w:val="21"/>
        </w:rPr>
        <w:t xml:space="preserve">*ըմբոշխնել </w:t>
      </w:r>
      <w:r>
        <w:rPr>
          <w:rFonts w:cs="Times Armenian" w:ascii="Times Armenian" w:hAnsi="Times Armenian"/>
          <w:sz w:val="21"/>
          <w:szCs w:val="21"/>
        </w:rPr>
        <w:t>(</w:t>
      </w:r>
      <w:r>
        <w:rPr>
          <w:rFonts w:cs="Times Armenian" w:ascii="Times Armenian" w:hAnsi="Times Armenian"/>
          <w:i/>
          <w:sz w:val="21"/>
          <w:szCs w:val="21"/>
        </w:rPr>
        <w:t>վայելել;</w:t>
      </w:r>
      <w:r>
        <w:rPr>
          <w:rFonts w:cs="Times Armenian" w:ascii="Times Armenian" w:hAnsi="Times Armenian"/>
          <w:sz w:val="21"/>
          <w:szCs w:val="21"/>
        </w:rPr>
        <w:t xml:space="preserve"> տես` </w:t>
      </w:r>
      <w:r>
        <w:rPr>
          <w:rFonts w:cs="Times Armenian" w:ascii="Times Armenian" w:hAnsi="Times Armenian"/>
          <w:i/>
          <w:sz w:val="21"/>
          <w:szCs w:val="21"/>
        </w:rPr>
        <w:t>բոշխնել</w:t>
      </w:r>
      <w:r>
        <w:rPr>
          <w:rFonts w:cs="Times Armenian" w:ascii="Times Armenian" w:hAnsi="Times Armenian"/>
          <w:sz w:val="21"/>
          <w:szCs w:val="21"/>
        </w:rPr>
        <w:t>):</w:t>
      </w:r>
    </w:p>
    <w:p>
      <w:pPr>
        <w:pStyle w:val="Normal"/>
        <w:ind w:start="3600" w:firstLine="720"/>
        <w:jc w:val="both"/>
        <w:rPr>
          <w:rFonts w:ascii="Times Armenian" w:hAnsi="Times Armenian" w:cs="Times Armenian"/>
        </w:rPr>
      </w:pPr>
      <w:r>
        <w:rPr>
          <w:rFonts w:cs="Times Armenian" w:ascii="Times Armenian" w:hAnsi="Times Armenian"/>
          <w:b/>
          <w:i/>
          <w:sz w:val="21"/>
          <w:szCs w:val="21"/>
        </w:rPr>
      </w:r>
    </w:p>
    <w:p>
      <w:pPr>
        <w:pStyle w:val="Heading4"/>
        <w:numPr>
          <w:ilvl w:val="0"/>
          <w:numId w:val="0"/>
        </w:numPr>
        <w:ind w:start="3600" w:hanging="0"/>
        <w:jc w:val="start"/>
        <w:rPr>
          <w:rFonts w:ascii="Times Armenian" w:hAnsi="Times Armenian" w:cs="Times Armenian"/>
        </w:rPr>
      </w:pPr>
      <w:r>
        <w:rPr>
          <w:rFonts w:cs="Times Armenian" w:ascii="Times Armenian" w:hAnsi="Times Armenian"/>
          <w:b/>
          <w:i/>
        </w:rPr>
        <w:t>թ</w:t>
      </w:r>
    </w:p>
    <w:p>
      <w:pPr>
        <w:pStyle w:val="Normal"/>
        <w:ind w:firstLine="426"/>
        <w:jc w:val="both"/>
        <w:rPr>
          <w:rFonts w:ascii="Times Armenian" w:hAnsi="Times Armenian" w:cs="Times Armenian"/>
        </w:rPr>
      </w:pPr>
      <w:r>
        <w:rPr>
          <w:rFonts w:cs="Times Armenian" w:ascii="Times Armenian" w:hAnsi="Times Armenian"/>
          <w:b/>
          <w:i/>
          <w:sz w:val="21"/>
          <w:szCs w:val="21"/>
        </w:rPr>
        <w:t xml:space="preserve">*թագ </w:t>
      </w:r>
      <w:r>
        <w:rPr>
          <w:rFonts w:cs="Times Armenian" w:ascii="Times Armenian" w:hAnsi="Times Armenian"/>
          <w:sz w:val="21"/>
          <w:szCs w:val="21"/>
        </w:rPr>
        <w:t xml:space="preserve">(իրանական բառի ծագումն անհայտ է; սրա ճյուղերից՝  </w:t>
      </w:r>
      <w:r>
        <w:rPr>
          <w:rFonts w:cs="Times Armenian" w:ascii="Times Armenian" w:hAnsi="Times Armenian"/>
          <w:i/>
          <w:sz w:val="21"/>
          <w:szCs w:val="21"/>
        </w:rPr>
        <w:t>թագավոր, թագուհի</w:t>
      </w:r>
      <w:r>
        <w:rPr>
          <w:rFonts w:cs="Times Armenian" w:ascii="Times Armenian" w:hAnsi="Times Armenian"/>
          <w:sz w:val="21"/>
          <w:szCs w:val="21"/>
        </w:rPr>
        <w:t xml:space="preserve"> (սա ուշ շրջանի բառ է. սրա տեղը գործածվում էր` </w:t>
      </w:r>
      <w:r>
        <w:rPr>
          <w:rFonts w:cs="Times Armenian" w:ascii="Times Armenian" w:hAnsi="Times Armenian"/>
          <w:i/>
          <w:sz w:val="21"/>
          <w:szCs w:val="21"/>
        </w:rPr>
        <w:t>տիկին, դշխոյ, բամբիշն, արքայակին, կին թագավոր.</w:t>
      </w:r>
      <w:r>
        <w:rPr>
          <w:rFonts w:cs="Times Armenian" w:ascii="Times Armenian" w:hAnsi="Times Armenian"/>
          <w:sz w:val="21"/>
          <w:szCs w:val="21"/>
        </w:rPr>
        <w:t xml:space="preserve"> արդեն մաշտոցյան շրջանում հայե</w:t>
        <w:softHyphen/>
        <w:t xml:space="preserve">րենը լրիվ կորցրել էր իր նախավոր քերականական սեռը, </w:t>
      </w:r>
      <w:r>
        <w:rPr>
          <w:rFonts w:cs="Times Armenian" w:ascii="Times Armenian" w:hAnsi="Times Armenian"/>
          <w:b/>
          <w:i/>
          <w:sz w:val="21"/>
          <w:szCs w:val="21"/>
        </w:rPr>
        <w:t>– ուհի</w:t>
      </w:r>
      <w:r>
        <w:rPr>
          <w:rFonts w:cs="Times Armenian" w:ascii="Times Armenian" w:hAnsi="Times Armenian"/>
          <w:sz w:val="21"/>
          <w:szCs w:val="21"/>
        </w:rPr>
        <w:t xml:space="preserve"> իգական մասնիկի գործածությունը նոր ու գրական մոդա է)),</w:t>
      </w:r>
      <w:r>
        <w:rPr>
          <w:rFonts w:cs="Times Armenian" w:ascii="Times Armenian" w:hAnsi="Times Armenian"/>
          <w:b/>
          <w:i/>
          <w:sz w:val="21"/>
          <w:szCs w:val="21"/>
        </w:rPr>
        <w:t xml:space="preserve"> *թաժայ </w:t>
      </w:r>
      <w:r>
        <w:rPr>
          <w:rFonts w:cs="Times Armenian" w:ascii="Times Armenian" w:hAnsi="Times Armenian"/>
          <w:sz w:val="21"/>
          <w:szCs w:val="21"/>
        </w:rPr>
        <w:t>(</w:t>
      </w:r>
      <w:r>
        <w:rPr>
          <w:rFonts w:cs="Times Armenian" w:ascii="Times Armenian" w:hAnsi="Times Armenian"/>
          <w:i/>
          <w:sz w:val="21"/>
          <w:szCs w:val="21"/>
        </w:rPr>
        <w:t>թազա, թարմ, նոր</w:t>
      </w:r>
      <w:r>
        <w:rPr>
          <w:rFonts w:cs="Times Armenian" w:ascii="Times Armenian" w:hAnsi="Times Armenian"/>
          <w:sz w:val="21"/>
          <w:szCs w:val="21"/>
        </w:rPr>
        <w:t>),</w:t>
      </w:r>
      <w:r>
        <w:rPr>
          <w:rFonts w:cs="Times Armenian" w:ascii="Times Armenian" w:hAnsi="Times Armenian"/>
          <w:b/>
          <w:i/>
          <w:sz w:val="21"/>
          <w:szCs w:val="21"/>
        </w:rPr>
        <w:t xml:space="preserve"> *թալան, *թախթ </w:t>
      </w:r>
      <w:r>
        <w:rPr>
          <w:rFonts w:cs="Times Armenian" w:ascii="Times Armenian" w:hAnsi="Times Armenian"/>
          <w:sz w:val="21"/>
          <w:szCs w:val="21"/>
        </w:rPr>
        <w:t>(</w:t>
      </w:r>
      <w:r>
        <w:rPr>
          <w:rFonts w:cs="Times Armenian" w:ascii="Times Armenian" w:hAnsi="Times Armenian"/>
          <w:i/>
          <w:sz w:val="21"/>
          <w:szCs w:val="21"/>
        </w:rPr>
        <w:t>թախտ, գահ, գահույք</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i/>
          <w:sz w:val="21"/>
          <w:szCs w:val="21"/>
        </w:rPr>
        <w:t>*</w:t>
      </w:r>
      <w:r>
        <w:rPr>
          <w:rFonts w:cs="Times Armenian" w:ascii="Times Armenian" w:hAnsi="Times Armenian"/>
          <w:b/>
          <w:sz w:val="21"/>
          <w:szCs w:val="21"/>
        </w:rPr>
        <w:t>թաղար</w:t>
      </w:r>
      <w:r>
        <w:rPr>
          <w:rFonts w:cs="Times Armenian" w:ascii="Times Armenian" w:hAnsi="Times Armenian"/>
          <w:b/>
          <w:i/>
          <w:sz w:val="21"/>
          <w:szCs w:val="21"/>
        </w:rPr>
        <w:t xml:space="preserve"> </w:t>
      </w:r>
      <w:r>
        <w:rPr>
          <w:rFonts w:cs="Times Armenian" w:ascii="Times Armenian" w:hAnsi="Times Armenian"/>
          <w:sz w:val="21"/>
          <w:szCs w:val="21"/>
        </w:rPr>
        <w:t>(</w:t>
      </w:r>
      <w:r>
        <w:rPr>
          <w:rFonts w:cs="Times Armenian" w:ascii="Times Armenian" w:hAnsi="Times Armenian"/>
          <w:i/>
          <w:sz w:val="21"/>
          <w:szCs w:val="21"/>
        </w:rPr>
        <w:t>պնակ, աման, պարկ; հարկի մի տեսակ;</w:t>
      </w:r>
      <w:r>
        <w:rPr>
          <w:rFonts w:cs="Times Armenian" w:ascii="Times Armenian" w:hAnsi="Times Armenian"/>
          <w:sz w:val="21"/>
          <w:szCs w:val="21"/>
        </w:rPr>
        <w:t xml:space="preserve"> Թուրքը փոխ է առել պարսիկից, ինչը էր՝ </w:t>
      </w:r>
      <w:r>
        <w:rPr>
          <w:rFonts w:cs="Times Armenian" w:ascii="Times Armenian" w:hAnsi="Times Armenian"/>
          <w:i/>
          <w:sz w:val="21"/>
          <w:szCs w:val="21"/>
        </w:rPr>
        <w:t>կուժ, սափոր, տակառ</w:t>
      </w:r>
      <w:r>
        <w:rPr>
          <w:rFonts w:cs="Times Armenian" w:ascii="Times Armenian" w:hAnsi="Times Armenian"/>
          <w:sz w:val="21"/>
          <w:szCs w:val="21"/>
        </w:rPr>
        <w:t>),</w:t>
      </w:r>
      <w:r>
        <w:rPr>
          <w:rFonts w:cs="Times Armenian" w:ascii="Times Armenian" w:hAnsi="Times Armenian"/>
          <w:b/>
          <w:i/>
          <w:sz w:val="21"/>
          <w:szCs w:val="21"/>
        </w:rPr>
        <w:t xml:space="preserve"> *թամաշա </w:t>
      </w:r>
      <w:r>
        <w:rPr>
          <w:rFonts w:cs="Times Armenian" w:ascii="Times Armenian" w:hAnsi="Times Armenian"/>
          <w:sz w:val="21"/>
          <w:szCs w:val="21"/>
        </w:rPr>
        <w:t>(</w:t>
      </w:r>
      <w:r>
        <w:rPr>
          <w:rFonts w:cs="Times Armenian" w:ascii="Times Armenian" w:hAnsi="Times Armenian"/>
          <w:i/>
          <w:sz w:val="21"/>
          <w:szCs w:val="21"/>
        </w:rPr>
        <w:t>հանդես, տեսարան, նայելը</w:t>
      </w:r>
      <w:r>
        <w:rPr>
          <w:rFonts w:cs="Times Armenian" w:ascii="Times Armenian" w:hAnsi="Times Armenian"/>
          <w:sz w:val="21"/>
          <w:szCs w:val="21"/>
        </w:rPr>
        <w:t>),</w:t>
      </w:r>
      <w:r>
        <w:rPr>
          <w:rFonts w:cs="Times Armenian" w:ascii="Times Armenian" w:hAnsi="Times Armenian"/>
          <w:b/>
          <w:i/>
          <w:sz w:val="21"/>
          <w:szCs w:val="21"/>
        </w:rPr>
        <w:t xml:space="preserve"> *թանկ </w:t>
      </w:r>
      <w:r>
        <w:rPr>
          <w:rFonts w:cs="Times Armenian" w:ascii="Times Armenian" w:hAnsi="Times Armenian"/>
          <w:sz w:val="21"/>
          <w:szCs w:val="21"/>
        </w:rPr>
        <w:t>(</w:t>
      </w:r>
      <w:r>
        <w:rPr>
          <w:rFonts w:cs="Times Armenian" w:ascii="Times Armenian" w:hAnsi="Times Armenian"/>
          <w:i/>
          <w:sz w:val="21"/>
          <w:szCs w:val="21"/>
        </w:rPr>
        <w:t>թանգ;</w:t>
      </w:r>
      <w:r>
        <w:rPr>
          <w:rFonts w:cs="Times Armenian" w:ascii="Times Armenian" w:hAnsi="Times Armenian"/>
          <w:sz w:val="21"/>
          <w:szCs w:val="21"/>
        </w:rPr>
        <w:t xml:space="preserve"> սրա ճյուղերից են` </w:t>
      </w:r>
      <w:r>
        <w:rPr>
          <w:rFonts w:cs="Times Armenian" w:ascii="Times Armenian" w:hAnsi="Times Armenian"/>
          <w:i/>
          <w:sz w:val="21"/>
          <w:szCs w:val="21"/>
        </w:rPr>
        <w:t>թանգարան, թանկագին, թանկարժեք</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*թաս ,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թատրոն,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թարգման, *թարխուն,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թարկել </w:t>
      </w:r>
      <w:r>
        <w:rPr>
          <w:rFonts w:cs="Times Armenian" w:ascii="Times Armenian" w:hAnsi="Times Armenian"/>
          <w:sz w:val="21"/>
          <w:szCs w:val="21"/>
        </w:rPr>
        <w:t>(</w:t>
      </w:r>
      <w:r>
        <w:rPr>
          <w:rFonts w:cs="Times Armenian" w:ascii="Times Armenian" w:hAnsi="Times Armenian"/>
          <w:i/>
          <w:sz w:val="21"/>
          <w:szCs w:val="21"/>
        </w:rPr>
        <w:t>թարգել</w:t>
      </w:r>
      <w:r>
        <w:rPr>
          <w:rFonts w:cs="Times Armenian" w:ascii="Times Armenian" w:hAnsi="Times Armenian"/>
          <w:sz w:val="21"/>
          <w:szCs w:val="21"/>
        </w:rPr>
        <w:t>),</w:t>
      </w:r>
      <w:r>
        <w:rPr>
          <w:rFonts w:cs="Times Armenian" w:ascii="Times Armenian" w:hAnsi="Times Armenian"/>
          <w:b/>
          <w:i/>
          <w:sz w:val="21"/>
          <w:szCs w:val="21"/>
        </w:rPr>
        <w:t xml:space="preserve"> *թափութ </w:t>
      </w:r>
      <w:r>
        <w:rPr>
          <w:rFonts w:cs="Times Armenian" w:ascii="Times Armenian" w:hAnsi="Times Armenian"/>
          <w:sz w:val="21"/>
          <w:szCs w:val="21"/>
        </w:rPr>
        <w:t>(</w:t>
      </w:r>
      <w:r>
        <w:rPr>
          <w:rFonts w:cs="Times Armenian" w:ascii="Times Armenian" w:hAnsi="Times Armenian"/>
          <w:i/>
          <w:sz w:val="21"/>
          <w:szCs w:val="21"/>
        </w:rPr>
        <w:t>թա</w:t>
        <w:softHyphen/>
        <w:t>բութ, դագաղ</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 xml:space="preserve">թաւլի </w:t>
      </w:r>
      <w:r>
        <w:rPr>
          <w:rFonts w:cs="Times Armenian" w:ascii="Times Armenian" w:hAnsi="Times Armenian"/>
          <w:sz w:val="21"/>
          <w:szCs w:val="21"/>
        </w:rPr>
        <w:t>(</w:t>
      </w:r>
      <w:r>
        <w:rPr>
          <w:rFonts w:cs="Times Armenian" w:ascii="Times Armenian" w:hAnsi="Times Armenian"/>
          <w:i/>
          <w:sz w:val="21"/>
          <w:szCs w:val="21"/>
        </w:rPr>
        <w:t>նարդի;</w:t>
      </w:r>
      <w:r>
        <w:rPr>
          <w:rFonts w:cs="Times Armenian" w:ascii="Times Armenian" w:hAnsi="Times Armenian"/>
          <w:sz w:val="21"/>
          <w:szCs w:val="21"/>
        </w:rPr>
        <w:t xml:space="preserve"> թուրքը փոխ է առել իտալերեն </w:t>
      </w:r>
      <w:r>
        <w:rPr>
          <w:rFonts w:cs="Times Armenian" w:ascii="Times Armenian" w:hAnsi="Times Armenian"/>
          <w:i/>
          <w:sz w:val="21"/>
          <w:szCs w:val="21"/>
        </w:rPr>
        <w:t xml:space="preserve">tawola &lt; </w:t>
      </w:r>
      <w:r>
        <w:rPr>
          <w:rFonts w:cs="Times Armenian" w:ascii="Times Armenian" w:hAnsi="Times Armenian"/>
          <w:i/>
          <w:sz w:val="21"/>
          <w:szCs w:val="21"/>
          <w:vertAlign w:val="superscript"/>
        </w:rPr>
        <w:t>լ</w:t>
      </w:r>
      <w:r>
        <w:rPr>
          <w:rFonts w:cs="Times Armenian" w:ascii="Times Armenian" w:hAnsi="Times Armenian"/>
          <w:i/>
          <w:sz w:val="21"/>
          <w:szCs w:val="21"/>
        </w:rPr>
        <w:t>tabula = սեղան</w:t>
      </w:r>
      <w:r>
        <w:rPr>
          <w:rFonts w:cs="Times Armenian" w:ascii="Times Armenian" w:hAnsi="Times Armenian"/>
          <w:sz w:val="21"/>
          <w:szCs w:val="21"/>
        </w:rPr>
        <w:t xml:space="preserve"> բառից),</w:t>
      </w:r>
      <w:r>
        <w:rPr>
          <w:rFonts w:cs="Times Armenian" w:ascii="Times Armenian" w:hAnsi="Times Armenian"/>
          <w:b/>
          <w:i/>
          <w:sz w:val="21"/>
          <w:szCs w:val="21"/>
          <w:vertAlign w:val="superscript"/>
        </w:rPr>
        <w:t xml:space="preserve"> օ</w:t>
      </w:r>
      <w:r>
        <w:rPr>
          <w:rFonts w:cs="Times Armenian" w:ascii="Times Armenian" w:hAnsi="Times Armenian"/>
          <w:b/>
          <w:i/>
          <w:sz w:val="21"/>
          <w:szCs w:val="21"/>
        </w:rPr>
        <w:t xml:space="preserve">թեմ </w:t>
      </w:r>
      <w:r>
        <w:rPr>
          <w:rFonts w:cs="Times Armenian" w:ascii="Times Armenian" w:hAnsi="Times Armenian"/>
          <w:sz w:val="21"/>
          <w:szCs w:val="21"/>
        </w:rPr>
        <w:t>(</w:t>
      </w:r>
      <w:r>
        <w:rPr>
          <w:rFonts w:cs="Times Armenian" w:ascii="Times Armenian" w:hAnsi="Times Armenian"/>
          <w:i/>
          <w:sz w:val="21"/>
          <w:szCs w:val="21"/>
        </w:rPr>
        <w:t>եպիսկոպոսի գավառը</w:t>
      </w:r>
      <w:r>
        <w:rPr>
          <w:rFonts w:cs="Times Armenian" w:ascii="Times Armenian" w:hAnsi="Times Armenian"/>
          <w:sz w:val="21"/>
          <w:szCs w:val="21"/>
        </w:rPr>
        <w:t xml:space="preserve">), </w:t>
      </w:r>
      <w:r>
        <w:rPr>
          <w:rFonts w:cs="Times Armenian" w:ascii="Times Armenian" w:hAnsi="Times Armenian"/>
          <w:b/>
          <w:i/>
          <w:sz w:val="21"/>
          <w:szCs w:val="21"/>
        </w:rPr>
        <w:t xml:space="preserve">*թէզ </w:t>
      </w:r>
      <w:r>
        <w:rPr>
          <w:rFonts w:cs="Times Armenian" w:ascii="Times Armenian" w:hAnsi="Times Armenian"/>
          <w:sz w:val="21"/>
          <w:szCs w:val="21"/>
        </w:rPr>
        <w:t>(</w:t>
      </w:r>
      <w:r>
        <w:rPr>
          <w:rFonts w:cs="Times Armenian" w:ascii="Times Armenian" w:hAnsi="Times Armenian"/>
          <w:i/>
          <w:sz w:val="21"/>
          <w:szCs w:val="21"/>
        </w:rPr>
        <w:t>շուտ</w:t>
      </w:r>
      <w:r>
        <w:rPr>
          <w:rFonts w:cs="Times Armenian" w:ascii="Times Armenian" w:hAnsi="Times Armenian"/>
          <w:sz w:val="21"/>
          <w:szCs w:val="21"/>
        </w:rPr>
        <w:t>),</w:t>
      </w:r>
      <w:r>
        <w:rPr>
          <w:rFonts w:cs="Times Armenian" w:ascii="Times Armenian" w:hAnsi="Times Armenian"/>
          <w:b/>
          <w:i/>
          <w:sz w:val="21"/>
          <w:szCs w:val="21"/>
        </w:rPr>
        <w:t xml:space="preserve"> թէյ (թեյ) </w:t>
      </w:r>
      <w:r>
        <w:rPr>
          <w:rFonts w:cs="Times Armenian" w:ascii="Times Armenian" w:hAnsi="Times Armenian"/>
          <w:sz w:val="21"/>
          <w:szCs w:val="21"/>
        </w:rPr>
        <w:t>(</w:t>
      </w:r>
      <w:r>
        <w:rPr>
          <w:rFonts w:cs="Times Armenian" w:ascii="Times Armenian" w:hAnsi="Times Armenian"/>
          <w:i/>
          <w:sz w:val="21"/>
          <w:szCs w:val="21"/>
        </w:rPr>
        <w:t>թեյ</w:t>
      </w:r>
      <w:r>
        <w:rPr>
          <w:rFonts w:cs="Times Armenian" w:ascii="Times Armenian" w:hAnsi="Times Armenian"/>
          <w:sz w:val="21"/>
          <w:szCs w:val="21"/>
        </w:rPr>
        <w:t xml:space="preserve"> բառը փոխ է առած եվրո</w:t>
        <w:softHyphen/>
        <w:t>պականներից, եվրոպականներն էլ վերցրել են չինարենի հարավային բար</w:t>
        <w:softHyphen/>
        <w:t>բառ</w:t>
        <w:softHyphen/>
        <w:t xml:space="preserve">ներից; </w:t>
      </w:r>
      <w:r>
        <w:rPr>
          <w:rFonts w:cs="Times Armenian" w:ascii="Times Armenian" w:hAnsi="Times Armenian"/>
          <w:i/>
          <w:sz w:val="21"/>
          <w:szCs w:val="21"/>
        </w:rPr>
        <w:t>չայ</w:t>
      </w:r>
      <w:r>
        <w:rPr>
          <w:rFonts w:cs="Times Armenian" w:ascii="Times Armenian" w:hAnsi="Times Armenian"/>
          <w:sz w:val="21"/>
          <w:szCs w:val="21"/>
        </w:rPr>
        <w:t xml:space="preserve"> բառը ռուսերենի միջնորդությու</w:t>
        <w:softHyphen/>
        <w:t>նով վերցրել ենք չինարենի հյուսիսա</w:t>
        <w:softHyphen/>
        <w:t xml:space="preserve">յին բարբառներից, ու սա գործածում են հայ բոլոր բարբառները; </w:t>
      </w:r>
      <w:r>
        <w:rPr>
          <w:rFonts w:cs="Times Armenian" w:ascii="Times Armenian" w:hAnsi="Times Armenian"/>
          <w:i/>
          <w:sz w:val="21"/>
          <w:szCs w:val="21"/>
        </w:rPr>
        <w:t>թեյ</w:t>
      </w:r>
      <w:r>
        <w:rPr>
          <w:rFonts w:cs="Times Armenian" w:ascii="Times Armenian" w:hAnsi="Times Armenian"/>
          <w:sz w:val="21"/>
          <w:szCs w:val="21"/>
        </w:rPr>
        <w:t xml:space="preserve"> բառը գործածում են միայն գրական ոճերը, բայց ոչ մի բարբառ չի գոր</w:t>
        <w:softHyphen/>
        <w:t>ծա</w:t>
        <w:softHyphen/>
        <w:t>ծում),</w:t>
      </w:r>
      <w:r>
        <w:rPr>
          <w:rFonts w:cs="Times Armenian" w:ascii="Times Armenian" w:hAnsi="Times Armenian"/>
          <w:b/>
          <w:i/>
          <w:sz w:val="21"/>
          <w:szCs w:val="21"/>
        </w:rPr>
        <w:t xml:space="preserve"> *թիրախ, *թմբուկ, *թշնամ </w:t>
      </w:r>
      <w:r>
        <w:rPr>
          <w:rFonts w:cs="Times Armenian" w:ascii="Times Armenian" w:hAnsi="Times Armenian"/>
          <w:sz w:val="21"/>
          <w:szCs w:val="21"/>
        </w:rPr>
        <w:t>(</w:t>
      </w:r>
      <w:r>
        <w:rPr>
          <w:rFonts w:cs="Times Armenian" w:ascii="Times Armenian" w:hAnsi="Times Armenian"/>
          <w:i/>
          <w:sz w:val="21"/>
          <w:szCs w:val="21"/>
        </w:rPr>
        <w:t>անարգանք, նա</w:t>
        <w:softHyphen/>
        <w:t>խա</w:t>
        <w:softHyphen/>
        <w:t xml:space="preserve">տինք; </w:t>
      </w:r>
      <w:r>
        <w:rPr>
          <w:rFonts w:cs="Times Armenian" w:ascii="Times Armenian" w:hAnsi="Times Armenian"/>
          <w:sz w:val="21"/>
          <w:szCs w:val="21"/>
        </w:rPr>
        <w:t>սրա ճյուղե</w:t>
        <w:softHyphen/>
        <w:t xml:space="preserve">րից է` </w:t>
      </w:r>
      <w:r>
        <w:rPr>
          <w:rFonts w:cs="Times Armenian" w:ascii="Times Armenian" w:hAnsi="Times Armenian"/>
          <w:i/>
          <w:sz w:val="21"/>
          <w:szCs w:val="21"/>
        </w:rPr>
        <w:t xml:space="preserve">թշնամանք, </w:t>
      </w:r>
      <w:r>
        <w:rPr>
          <w:rFonts w:cs="Times Armenian" w:ascii="Times Armenian" w:hAnsi="Times Armenian"/>
          <w:sz w:val="21"/>
          <w:szCs w:val="21"/>
        </w:rPr>
        <w:t>ևն),</w:t>
      </w:r>
      <w:r>
        <w:rPr>
          <w:rFonts w:cs="Times Armenian" w:ascii="Times Armenian" w:hAnsi="Times Armenian"/>
          <w:b/>
          <w:i/>
          <w:sz w:val="21"/>
          <w:szCs w:val="21"/>
        </w:rPr>
        <w:t xml:space="preserve"> *թշնամի </w:t>
      </w:r>
      <w:r>
        <w:rPr>
          <w:rFonts w:cs="Times Armenian" w:ascii="Times Armenian" w:hAnsi="Times Armenian"/>
          <w:sz w:val="21"/>
          <w:szCs w:val="21"/>
        </w:rPr>
        <w:t xml:space="preserve">(սկզբում՝ </w:t>
      </w:r>
      <w:r>
        <w:rPr>
          <w:rFonts w:cs="Times Armenian" w:ascii="Times Armenian" w:hAnsi="Times Armenian"/>
          <w:i/>
          <w:sz w:val="21"/>
          <w:szCs w:val="21"/>
        </w:rPr>
        <w:t>դշման &gt; թշման &gt; թշնամի</w:t>
      </w:r>
      <w:r>
        <w:rPr>
          <w:rFonts w:cs="Times Armenian" w:ascii="Times Armenian" w:hAnsi="Times Armenian"/>
          <w:sz w:val="21"/>
          <w:szCs w:val="21"/>
        </w:rPr>
        <w:t>),</w:t>
      </w:r>
      <w:r>
        <w:rPr>
          <w:rFonts w:cs="Times Armenian" w:ascii="Times Armenian" w:hAnsi="Times Armenian"/>
          <w:b/>
          <w:i/>
          <w:sz w:val="21"/>
          <w:szCs w:val="21"/>
        </w:rPr>
        <w:t xml:space="preserve"> *թշ</w:t>
        <w:softHyphen/>
        <w:t xml:space="preserve">ուառ-թշվառ,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թոկ </w:t>
      </w:r>
      <w:r>
        <w:rPr>
          <w:rFonts w:cs="Times Armenian" w:ascii="Times Armenian" w:hAnsi="Times Armenian"/>
          <w:sz w:val="21"/>
          <w:szCs w:val="21"/>
        </w:rPr>
        <w:t>(</w:t>
      </w:r>
      <w:r>
        <w:rPr>
          <w:rFonts w:cs="Times Armenian" w:ascii="Times Armenian" w:hAnsi="Times Armenian"/>
          <w:i/>
          <w:sz w:val="21"/>
          <w:szCs w:val="21"/>
        </w:rPr>
        <w:t>պարան;</w:t>
      </w:r>
      <w:r>
        <w:rPr>
          <w:rFonts w:cs="Times Armenian" w:ascii="Times Armenian" w:hAnsi="Times Armenian"/>
          <w:sz w:val="21"/>
          <w:szCs w:val="21"/>
        </w:rPr>
        <w:t xml:space="preserve"> վրացերենից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թոհ ու բոհ</w:t>
      </w:r>
      <w:r>
        <w:rPr>
          <w:rFonts w:cs="Times Armenian" w:ascii="Times Armenian" w:hAnsi="Times Armenian"/>
          <w:sz w:val="21"/>
          <w:szCs w:val="21"/>
        </w:rPr>
        <w:t xml:space="preserve"> (սկզբում նշա</w:t>
        <w:softHyphen/>
        <w:t xml:space="preserve">նակում էր` </w:t>
      </w:r>
      <w:r>
        <w:rPr>
          <w:rFonts w:cs="Times Armenian" w:ascii="Times Armenian" w:hAnsi="Times Armenian"/>
          <w:i/>
          <w:sz w:val="21"/>
          <w:szCs w:val="21"/>
        </w:rPr>
        <w:t>աներևույթ ու անպատրաստ</w:t>
      </w:r>
      <w:r>
        <w:rPr>
          <w:rFonts w:cs="Times Armenian" w:ascii="Times Armenian" w:hAnsi="Times Armenian"/>
          <w:b/>
          <w:i/>
          <w:sz w:val="21"/>
          <w:szCs w:val="21"/>
        </w:rPr>
        <w:t xml:space="preserve"> </w:t>
      </w:r>
      <w:r>
        <w:rPr>
          <w:rFonts w:cs="Times Armenian" w:ascii="Times Armenian" w:hAnsi="Times Armenian"/>
          <w:i/>
          <w:sz w:val="21"/>
          <w:szCs w:val="21"/>
        </w:rPr>
        <w:t>երկիր, մի աշխարհ, որտեղ Աստ</w:t>
        <w:softHyphen/>
        <w:t>վածն ստեղ</w:t>
        <w:softHyphen/>
        <w:t>ծեց ամեն ինչ</w:t>
      </w:r>
      <w:r>
        <w:rPr>
          <w:rFonts w:cs="Times Armenian" w:ascii="Times Armenian" w:hAnsi="Times Armenian"/>
          <w:sz w:val="21"/>
          <w:szCs w:val="21"/>
        </w:rPr>
        <w:t>) ,</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թոնիր, *թոշակ </w:t>
      </w:r>
      <w:r>
        <w:rPr>
          <w:rFonts w:cs="Times Armenian" w:ascii="Times Armenian" w:hAnsi="Times Armenian"/>
          <w:sz w:val="21"/>
          <w:szCs w:val="21"/>
        </w:rPr>
        <w:t xml:space="preserve">(նշանակել է` </w:t>
      </w:r>
      <w:r>
        <w:rPr>
          <w:rFonts w:cs="Times Armenian" w:ascii="Times Armenian" w:hAnsi="Times Armenian"/>
          <w:i/>
          <w:sz w:val="21"/>
          <w:szCs w:val="21"/>
        </w:rPr>
        <w:t>ճամփի պաշար, պա</w:t>
        <w:softHyphen/>
        <w:t>րեն, ռո</w:t>
        <w:softHyphen/>
        <w:t>ճիկ, աշ</w:t>
        <w:softHyphen/>
        <w:t>խա</w:t>
        <w:softHyphen/>
        <w:t>տավարձ</w:t>
      </w:r>
      <w:r>
        <w:rPr>
          <w:rFonts w:cs="Times Armenian" w:ascii="Times Armenian" w:hAnsi="Times Armenian"/>
          <w:sz w:val="21"/>
          <w:szCs w:val="21"/>
        </w:rPr>
        <w:t xml:space="preserve">), </w:t>
      </w:r>
      <w:r>
        <w:rPr>
          <w:rFonts w:cs="Times Armenian" w:ascii="Times Armenian" w:hAnsi="Times Armenian"/>
          <w:b/>
          <w:i/>
          <w:sz w:val="21"/>
          <w:szCs w:val="21"/>
        </w:rPr>
        <w:t xml:space="preserve">թուզ </w:t>
      </w:r>
      <w:r>
        <w:rPr>
          <w:rFonts w:cs="Times Armenian" w:ascii="Times Armenian" w:hAnsi="Times Armenian"/>
          <w:sz w:val="21"/>
          <w:szCs w:val="21"/>
        </w:rPr>
        <w:t>(միջերկրական բառ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թութ, *թու</w:t>
        <w:softHyphen/>
        <w:t xml:space="preserve">թակ, </w:t>
      </w:r>
      <w:r>
        <w:rPr>
          <w:rFonts w:cs="Times Armenian" w:ascii="Times Armenian" w:hAnsi="Times Armenian"/>
          <w:b/>
          <w:sz w:val="21"/>
          <w:szCs w:val="21"/>
          <w:vertAlign w:val="superscript"/>
        </w:rPr>
        <w:t>թ</w:t>
      </w:r>
      <w:r>
        <w:rPr>
          <w:rFonts w:cs="Times Armenian" w:ascii="Times Armenian" w:hAnsi="Times Armenian"/>
          <w:b/>
          <w:sz w:val="21"/>
          <w:szCs w:val="21"/>
        </w:rPr>
        <w:t>թուման</w:t>
      </w:r>
      <w:r>
        <w:rPr>
          <w:rFonts w:cs="Times Armenian" w:ascii="Times Armenian" w:hAnsi="Times Armenian"/>
          <w:b/>
          <w:i/>
          <w:sz w:val="21"/>
          <w:szCs w:val="21"/>
        </w:rPr>
        <w:t xml:space="preserve"> </w:t>
      </w:r>
      <w:r>
        <w:rPr>
          <w:rFonts w:cs="Times Armenian" w:ascii="Times Armenian" w:hAnsi="Times Armenian"/>
          <w:sz w:val="21"/>
          <w:szCs w:val="21"/>
        </w:rPr>
        <w:t>(սկզբում`</w:t>
      </w:r>
      <w:r>
        <w:rPr>
          <w:rFonts w:cs="Times Armenian" w:ascii="Times Armenian" w:hAnsi="Times Armenian"/>
          <w:i/>
          <w:sz w:val="21"/>
          <w:szCs w:val="21"/>
        </w:rPr>
        <w:t>10000</w:t>
      </w:r>
      <w:r>
        <w:rPr>
          <w:rFonts w:cs="Times Armenian" w:ascii="Times Armenian" w:hAnsi="Times Armenian"/>
          <w:sz w:val="21"/>
          <w:szCs w:val="21"/>
        </w:rPr>
        <w:t>):</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Heading4"/>
        <w:numPr>
          <w:ilvl w:val="0"/>
          <w:numId w:val="0"/>
        </w:numPr>
        <w:ind w:start="3600" w:hanging="0"/>
        <w:jc w:val="start"/>
        <w:rPr>
          <w:rFonts w:ascii="Times Armenian" w:hAnsi="Times Armenian" w:cs="Times Armenian"/>
        </w:rPr>
      </w:pPr>
      <w:r>
        <w:rPr>
          <w:rFonts w:cs="Times Armenian" w:ascii="Times Armenian" w:hAnsi="Times Armenian"/>
          <w:b/>
          <w:i/>
        </w:rPr>
        <w:t>ժ</w:t>
      </w:r>
    </w:p>
    <w:p>
      <w:pPr>
        <w:pStyle w:val="Normal"/>
        <w:ind w:firstLine="426"/>
        <w:jc w:val="both"/>
        <w:rPr>
          <w:rFonts w:ascii="Times Armenian" w:hAnsi="Times Armenian" w:cs="Times Armenian"/>
        </w:rPr>
      </w:pPr>
      <w:r>
        <w:rPr>
          <w:rFonts w:cs="Times Armenian" w:ascii="Times Armenian" w:hAnsi="Times Armenian"/>
          <w:b/>
          <w:i/>
          <w:sz w:val="21"/>
          <w:szCs w:val="21"/>
        </w:rPr>
        <w:t xml:space="preserve">*ժահ </w:t>
      </w:r>
      <w:r>
        <w:rPr>
          <w:rFonts w:cs="Times Armenian" w:ascii="Times Armenian" w:hAnsi="Times Armenian"/>
          <w:sz w:val="21"/>
          <w:szCs w:val="21"/>
        </w:rPr>
        <w:t>(</w:t>
      </w:r>
      <w:r>
        <w:rPr>
          <w:rFonts w:cs="Times Armenian" w:ascii="Times Armenian" w:hAnsi="Times Armenian"/>
          <w:i/>
          <w:sz w:val="21"/>
          <w:szCs w:val="21"/>
        </w:rPr>
        <w:t>աղտեղություն, գարշ բան</w:t>
      </w:r>
      <w:r>
        <w:rPr>
          <w:rFonts w:cs="Times Armenian" w:ascii="Times Armenian" w:hAnsi="Times Armenian"/>
          <w:sz w:val="21"/>
          <w:szCs w:val="21"/>
        </w:rPr>
        <w:t>),</w:t>
      </w:r>
      <w:r>
        <w:rPr>
          <w:rFonts w:cs="Times Armenian" w:ascii="Times Armenian" w:hAnsi="Times Armenian"/>
          <w:b/>
          <w:i/>
          <w:sz w:val="21"/>
          <w:szCs w:val="21"/>
        </w:rPr>
        <w:t xml:space="preserve"> *ժահր </w:t>
      </w:r>
      <w:r>
        <w:rPr>
          <w:rFonts w:cs="Times Armenian" w:ascii="Times Armenian" w:hAnsi="Times Armenian"/>
          <w:sz w:val="21"/>
          <w:szCs w:val="21"/>
        </w:rPr>
        <w:t>(</w:t>
      </w:r>
      <w:r>
        <w:rPr>
          <w:rFonts w:cs="Times Armenian" w:ascii="Times Armenian" w:hAnsi="Times Armenian"/>
          <w:i/>
          <w:sz w:val="21"/>
          <w:szCs w:val="21"/>
        </w:rPr>
        <w:t>թույն</w:t>
      </w:r>
      <w:r>
        <w:rPr>
          <w:rFonts w:cs="Times Armenian" w:ascii="Times Armenian" w:hAnsi="Times Armenian"/>
          <w:sz w:val="21"/>
          <w:szCs w:val="21"/>
        </w:rPr>
        <w:t>),</w:t>
      </w:r>
      <w:r>
        <w:rPr>
          <w:rFonts w:cs="Times Armenian" w:ascii="Times Armenian" w:hAnsi="Times Armenian"/>
          <w:b/>
          <w:i/>
          <w:sz w:val="21"/>
          <w:szCs w:val="21"/>
        </w:rPr>
        <w:t xml:space="preserve"> *ժամ </w:t>
      </w:r>
      <w:r>
        <w:rPr>
          <w:rFonts w:cs="Times Armenian" w:ascii="Times Armenian" w:hAnsi="Times Armenian"/>
          <w:sz w:val="21"/>
          <w:szCs w:val="21"/>
        </w:rPr>
        <w:t xml:space="preserve">(սրա ճյուղերից են՝ </w:t>
      </w:r>
      <w:r>
        <w:rPr>
          <w:rFonts w:cs="Times Armenian" w:ascii="Times Armenian" w:hAnsi="Times Armenian"/>
          <w:i/>
          <w:sz w:val="21"/>
          <w:szCs w:val="21"/>
        </w:rPr>
        <w:t>ժամադրել, ժամապահ, ժամակոչ-ժամկոչ, յայնժամ, ցայնժամ, ժամանց, ժամագործ, ժամհար, ժամատուն, ժամասացություն, ժամանել</w:t>
      </w:r>
      <w:r>
        <w:rPr>
          <w:rFonts w:cs="Times Armenian" w:ascii="Times Armenian" w:hAnsi="Times Armenian"/>
          <w:sz w:val="21"/>
          <w:szCs w:val="21"/>
        </w:rPr>
        <w:t xml:space="preserve">), </w:t>
      </w:r>
      <w:r>
        <w:rPr>
          <w:rFonts w:cs="Times Armenian" w:ascii="Times Armenian" w:hAnsi="Times Armenian"/>
          <w:b/>
          <w:i/>
          <w:sz w:val="21"/>
          <w:szCs w:val="21"/>
        </w:rPr>
        <w:t xml:space="preserve">*ժամանակ </w:t>
      </w:r>
      <w:r>
        <w:rPr>
          <w:rFonts w:cs="Times Armenian" w:ascii="Times Armenian" w:hAnsi="Times Armenian"/>
          <w:sz w:val="21"/>
          <w:szCs w:val="21"/>
        </w:rPr>
        <w:t xml:space="preserve">(սրա ճյուղերից են՝ </w:t>
      </w:r>
      <w:r>
        <w:rPr>
          <w:rFonts w:cs="Times Armenian" w:ascii="Times Armenian" w:hAnsi="Times Armenian"/>
          <w:i/>
          <w:sz w:val="21"/>
          <w:szCs w:val="21"/>
        </w:rPr>
        <w:t>ժամանակագիր, ժամանակաչափ, ժամանակաչափ առ</w:t>
        <w:softHyphen/>
        <w:t xml:space="preserve">ժամանակեայ, ժամանակավոր, ժամանակամիջոց: </w:t>
      </w:r>
      <w:r>
        <w:rPr>
          <w:rFonts w:cs="Times Armenian" w:ascii="Times Armenian" w:hAnsi="Times Armenian"/>
          <w:sz w:val="21"/>
          <w:szCs w:val="21"/>
        </w:rPr>
        <w:t xml:space="preserve">Պարսիկը </w:t>
      </w:r>
      <w:r>
        <w:rPr>
          <w:rFonts w:cs="Times Armenian" w:ascii="Times Armenian" w:hAnsi="Times Armenian"/>
          <w:i/>
          <w:sz w:val="21"/>
          <w:szCs w:val="21"/>
        </w:rPr>
        <w:t>ժամ</w:t>
      </w:r>
      <w:r>
        <w:rPr>
          <w:rFonts w:cs="Times Armenian" w:ascii="Times Armenian" w:hAnsi="Times Armenian"/>
          <w:sz w:val="21"/>
          <w:szCs w:val="21"/>
        </w:rPr>
        <w:t xml:space="preserve"> ու </w:t>
      </w:r>
      <w:r>
        <w:rPr>
          <w:rFonts w:cs="Times Armenian" w:ascii="Times Armenian" w:hAnsi="Times Armenian"/>
          <w:i/>
          <w:sz w:val="21"/>
          <w:szCs w:val="21"/>
        </w:rPr>
        <w:t>ժամա</w:t>
        <w:softHyphen/>
        <w:t>նակ</w:t>
      </w:r>
      <w:r>
        <w:rPr>
          <w:rFonts w:cs="Times Armenian" w:ascii="Times Armenian" w:hAnsi="Times Armenian"/>
          <w:sz w:val="21"/>
          <w:szCs w:val="21"/>
        </w:rPr>
        <w:t xml:space="preserve"> բառերը վերցրել է երևի սեմական-աքադական ավանդույթից, քա</w:t>
        <w:softHyphen/>
        <w:t>նի որ հենց սրա՛նք են շրջանը բաժանել 12 ու 360 մասի, ու հենց սրանք են հաշ</w:t>
        <w:softHyphen/>
        <w:t>վար</w:t>
        <w:softHyphen/>
        <w:t xml:space="preserve">կի 12-ական համակարգի հեղինակները), </w:t>
      </w:r>
      <w:r>
        <w:rPr>
          <w:rFonts w:cs="Times Armenian" w:ascii="Times Armenian" w:hAnsi="Times Armenian"/>
          <w:b/>
          <w:i/>
          <w:sz w:val="21"/>
          <w:szCs w:val="21"/>
        </w:rPr>
        <w:t xml:space="preserve">*ժանգ, *ժանգառ </w:t>
      </w:r>
      <w:r>
        <w:rPr>
          <w:rFonts w:cs="Times Armenian" w:ascii="Times Armenian" w:hAnsi="Times Armenian"/>
          <w:sz w:val="21"/>
          <w:szCs w:val="21"/>
        </w:rPr>
        <w:t>(</w:t>
      </w:r>
      <w:r>
        <w:rPr>
          <w:rFonts w:cs="Times Armenian" w:ascii="Times Armenian" w:hAnsi="Times Armenian"/>
          <w:i/>
          <w:sz w:val="21"/>
          <w:szCs w:val="21"/>
        </w:rPr>
        <w:t>պղնձի ժանգ</w:t>
      </w:r>
      <w:r>
        <w:rPr>
          <w:rFonts w:cs="Times Armenian" w:ascii="Times Armenian" w:hAnsi="Times Armenian"/>
          <w:sz w:val="21"/>
          <w:szCs w:val="21"/>
        </w:rPr>
        <w:t>),</w:t>
      </w:r>
      <w:r>
        <w:rPr>
          <w:rFonts w:cs="Times Armenian" w:ascii="Times Armenian" w:hAnsi="Times Armenian"/>
          <w:b/>
          <w:i/>
          <w:sz w:val="21"/>
          <w:szCs w:val="21"/>
        </w:rPr>
        <w:t xml:space="preserve"> *ժանտ </w:t>
      </w:r>
      <w:r>
        <w:rPr>
          <w:rFonts w:cs="Times Armenian" w:ascii="Times Armenian" w:hAnsi="Times Armenian"/>
          <w:sz w:val="21"/>
          <w:szCs w:val="21"/>
        </w:rPr>
        <w:t xml:space="preserve">(սրա ճյուղերից են՝ </w:t>
      </w:r>
      <w:r>
        <w:rPr>
          <w:rFonts w:cs="Times Armenian" w:ascii="Times Armenian" w:hAnsi="Times Armenian"/>
          <w:i/>
          <w:sz w:val="21"/>
          <w:szCs w:val="21"/>
        </w:rPr>
        <w:t>ժան</w:t>
        <w:softHyphen/>
        <w:t>տափուշ, ժանտահոտ, ժանտախտ</w:t>
      </w:r>
      <w:r>
        <w:rPr>
          <w:rFonts w:cs="Times Armenian" w:ascii="Times Armenian" w:hAnsi="Times Armenian"/>
          <w:sz w:val="21"/>
          <w:szCs w:val="21"/>
        </w:rPr>
        <w:t xml:space="preserve">), </w:t>
      </w:r>
      <w:r>
        <w:rPr>
          <w:rFonts w:cs="Times Armenian" w:ascii="Times Armenian" w:hAnsi="Times Armenian"/>
          <w:b/>
          <w:i/>
          <w:sz w:val="21"/>
          <w:szCs w:val="21"/>
        </w:rPr>
        <w:t>*ժէտ-ժետ</w:t>
      </w:r>
      <w:r>
        <w:rPr>
          <w:rFonts w:cs="Times Armenian" w:ascii="Times Armenian" w:hAnsi="Times Armenian"/>
          <w:sz w:val="21"/>
          <w:szCs w:val="21"/>
        </w:rPr>
        <w:t xml:space="preserve"> (սրա ճյուղերից են՝ </w:t>
      </w:r>
      <w:r>
        <w:rPr>
          <w:rFonts w:cs="Times Armenian" w:ascii="Times Armenian" w:hAnsi="Times Armenian"/>
          <w:i/>
          <w:sz w:val="21"/>
          <w:szCs w:val="21"/>
        </w:rPr>
        <w:t>ախտաժետ, լուսնաժետ,</w:t>
      </w:r>
      <w:r>
        <w:rPr>
          <w:rFonts w:cs="Times Armenian" w:ascii="Times Armenian" w:hAnsi="Times Armenian"/>
          <w:sz w:val="21"/>
          <w:szCs w:val="21"/>
        </w:rPr>
        <w:t xml:space="preserve"> ևն),</w:t>
      </w:r>
      <w:r>
        <w:rPr>
          <w:rFonts w:cs="Times Armenian" w:ascii="Times Armenian" w:hAnsi="Times Armenian"/>
          <w:b/>
          <w:i/>
          <w:sz w:val="21"/>
          <w:szCs w:val="21"/>
        </w:rPr>
        <w:t xml:space="preserve"> *ժժան  </w:t>
      </w:r>
      <w:r>
        <w:rPr>
          <w:rFonts w:cs="Times Armenian" w:ascii="Times Armenian" w:hAnsi="Times Armenian"/>
          <w:sz w:val="21"/>
          <w:szCs w:val="21"/>
        </w:rPr>
        <w:t>(</w:t>
      </w:r>
      <w:r>
        <w:rPr>
          <w:rFonts w:cs="Times Armenian" w:ascii="Times Armenian" w:hAnsi="Times Armenian"/>
          <w:i/>
          <w:sz w:val="21"/>
          <w:szCs w:val="21"/>
        </w:rPr>
        <w:t>վառե</w:t>
        <w:softHyphen/>
        <w:t>լիք, խռիվ</w:t>
      </w:r>
      <w:r>
        <w:rPr>
          <w:rFonts w:cs="Times Armenian" w:ascii="Times Armenian" w:hAnsi="Times Armenian"/>
          <w:sz w:val="21"/>
          <w:szCs w:val="21"/>
        </w:rPr>
        <w:t>),</w:t>
      </w:r>
      <w:r>
        <w:rPr>
          <w:rFonts w:cs="Times Armenian" w:ascii="Times Armenian" w:hAnsi="Times Armenian"/>
          <w:b/>
          <w:i/>
          <w:sz w:val="21"/>
          <w:szCs w:val="21"/>
        </w:rPr>
        <w:t xml:space="preserve"> *ժիր </w:t>
      </w:r>
      <w:r>
        <w:rPr>
          <w:rFonts w:cs="Times Armenian" w:ascii="Times Armenian" w:hAnsi="Times Armenian"/>
          <w:sz w:val="21"/>
          <w:szCs w:val="21"/>
        </w:rPr>
        <w:t xml:space="preserve">(սրա ճյուղերից՝ </w:t>
      </w:r>
      <w:r>
        <w:rPr>
          <w:rFonts w:cs="Times Armenian" w:ascii="Times Armenian" w:hAnsi="Times Armenian"/>
          <w:i/>
          <w:sz w:val="21"/>
          <w:szCs w:val="21"/>
        </w:rPr>
        <w:t>ժիրայր</w:t>
      </w:r>
      <w:r>
        <w:rPr>
          <w:rFonts w:cs="Times Armenian" w:ascii="Times Armenian" w:hAnsi="Times Armenian"/>
          <w:sz w:val="21"/>
          <w:szCs w:val="21"/>
        </w:rPr>
        <w:t>),</w:t>
      </w:r>
      <w:r>
        <w:rPr>
          <w:rFonts w:cs="Times Armenian" w:ascii="Times Armenian" w:hAnsi="Times Armenian"/>
          <w:b/>
          <w:i/>
          <w:sz w:val="21"/>
          <w:szCs w:val="21"/>
        </w:rPr>
        <w:t xml:space="preserve"> *ժոյժ = ժույժ </w:t>
      </w:r>
      <w:r>
        <w:rPr>
          <w:rFonts w:cs="Times Armenian" w:ascii="Times Armenian" w:hAnsi="Times Armenian"/>
          <w:sz w:val="21"/>
          <w:szCs w:val="21"/>
        </w:rPr>
        <w:t>(</w:t>
      </w:r>
      <w:r>
        <w:rPr>
          <w:rFonts w:cs="Times Armenian" w:ascii="Times Armenian" w:hAnsi="Times Armenian"/>
          <w:i/>
          <w:sz w:val="21"/>
          <w:szCs w:val="21"/>
        </w:rPr>
        <w:t>տոկալու ուժ;</w:t>
      </w:r>
      <w:r>
        <w:rPr>
          <w:rFonts w:cs="Times Armenian" w:ascii="Times Armenian" w:hAnsi="Times Armenian"/>
          <w:sz w:val="21"/>
          <w:szCs w:val="21"/>
        </w:rPr>
        <w:t xml:space="preserve"> սրա ճյու</w:t>
        <w:softHyphen/>
        <w:t xml:space="preserve">ղերից է՝ </w:t>
      </w:r>
      <w:r>
        <w:rPr>
          <w:rFonts w:cs="Times Armenian" w:ascii="Times Armenian" w:hAnsi="Times Armenian"/>
          <w:i/>
          <w:sz w:val="21"/>
          <w:szCs w:val="21"/>
        </w:rPr>
        <w:t>ժուժկալ</w:t>
      </w:r>
      <w:r>
        <w:rPr>
          <w:rFonts w:cs="Times Armenian" w:ascii="Times Armenian" w:hAnsi="Times Armenian"/>
          <w:sz w:val="21"/>
          <w:szCs w:val="21"/>
        </w:rPr>
        <w:t>),</w:t>
      </w:r>
      <w:r>
        <w:rPr>
          <w:rFonts w:cs="Times Armenian" w:ascii="Times Armenian" w:hAnsi="Times Armenian"/>
          <w:b/>
          <w:i/>
          <w:sz w:val="21"/>
          <w:szCs w:val="21"/>
        </w:rPr>
        <w:t xml:space="preserve"> *ժպիրհ </w:t>
      </w:r>
      <w:r>
        <w:rPr>
          <w:rFonts w:cs="Times Armenian" w:ascii="Times Armenian" w:hAnsi="Times Armenian"/>
          <w:sz w:val="21"/>
          <w:szCs w:val="21"/>
        </w:rPr>
        <w:t>(</w:t>
      </w:r>
      <w:r>
        <w:rPr>
          <w:rFonts w:cs="Times Armenian" w:ascii="Times Armenian" w:hAnsi="Times Armenian"/>
          <w:i/>
          <w:sz w:val="21"/>
          <w:szCs w:val="21"/>
        </w:rPr>
        <w:t>լկտի, լիրբ</w:t>
      </w:r>
      <w:r>
        <w:rPr>
          <w:rFonts w:cs="Times Armenian" w:ascii="Times Armenian" w:hAnsi="Times Armenian"/>
          <w:sz w:val="21"/>
          <w:szCs w:val="21"/>
        </w:rPr>
        <w:t>):</w:t>
      </w:r>
    </w:p>
    <w:p>
      <w:pPr>
        <w:pStyle w:val="Heading4"/>
        <w:numPr>
          <w:ilvl w:val="0"/>
          <w:numId w:val="0"/>
        </w:numPr>
        <w:ind w:start="3600" w:hanging="0"/>
        <w:jc w:val="start"/>
        <w:rPr>
          <w:rFonts w:ascii="Times Armenian" w:hAnsi="Times Armenian" w:cs="Times Armenian"/>
        </w:rPr>
      </w:pPr>
      <w:r>
        <w:rPr>
          <w:rFonts w:cs="Times Armenian" w:ascii="Times Armenian" w:hAnsi="Times Armenian"/>
          <w:b/>
          <w:i/>
          <w:sz w:val="21"/>
          <w:szCs w:val="21"/>
        </w:rPr>
      </w:r>
    </w:p>
    <w:p>
      <w:pPr>
        <w:pStyle w:val="Heading4"/>
        <w:numPr>
          <w:ilvl w:val="0"/>
          <w:numId w:val="0"/>
        </w:numPr>
        <w:ind w:start="3600" w:hanging="0"/>
        <w:jc w:val="start"/>
        <w:rPr>
          <w:rFonts w:ascii="Times Armenian" w:hAnsi="Times Armenian" w:cs="Times Armenian"/>
        </w:rPr>
      </w:pPr>
      <w:r>
        <w:rPr>
          <w:rFonts w:cs="Times Armenian" w:ascii="Times Armenian" w:hAnsi="Times Armenian"/>
          <w:b/>
          <w:i/>
        </w:rPr>
        <w:t>ի</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թ</w:t>
      </w:r>
      <w:r>
        <w:rPr>
          <w:rFonts w:cs="Times Armenian" w:ascii="Times Armenian" w:hAnsi="Times Armenian"/>
          <w:b/>
          <w:i/>
          <w:sz w:val="21"/>
          <w:szCs w:val="21"/>
        </w:rPr>
        <w:t xml:space="preserve">իամ </w:t>
      </w:r>
      <w:r>
        <w:rPr>
          <w:rFonts w:cs="Times Armenian" w:ascii="Times Armenian" w:hAnsi="Times Armenian"/>
          <w:b/>
          <w:i/>
          <w:sz w:val="21"/>
          <w:szCs w:val="21"/>
          <w:vertAlign w:val="superscript"/>
        </w:rPr>
        <w:t xml:space="preserve"> </w:t>
      </w:r>
      <w:r>
        <w:rPr>
          <w:rFonts w:cs="Times Armenian" w:ascii="Times Armenian" w:hAnsi="Times Armenian"/>
          <w:sz w:val="21"/>
          <w:szCs w:val="21"/>
        </w:rPr>
        <w:t>(</w:t>
      </w:r>
      <w:r>
        <w:rPr>
          <w:rFonts w:cs="Times Armenian" w:ascii="Times Armenian" w:hAnsi="Times Armenian"/>
          <w:i/>
          <w:sz w:val="21"/>
          <w:szCs w:val="21"/>
        </w:rPr>
        <w:t xml:space="preserve">իջևանի պահապան; </w:t>
      </w:r>
      <w:r>
        <w:rPr>
          <w:rFonts w:cs="Times Armenian" w:ascii="Times Armenian" w:hAnsi="Times Armenian"/>
          <w:sz w:val="21"/>
          <w:szCs w:val="21"/>
        </w:rPr>
        <w:t xml:space="preserve">սրա ճյուղերից է` ռուսերեն </w:t>
      </w:r>
      <w:r>
        <w:rPr>
          <w:rFonts w:cs="Russian Times" w:ascii="Russian Times" w:hAnsi="Russian Times"/>
          <w:i/>
          <w:sz w:val="21"/>
          <w:szCs w:val="21"/>
        </w:rPr>
        <w:t>ямщик -</w:t>
      </w:r>
      <w:r>
        <w:rPr>
          <w:rFonts w:cs="Times Armenian" w:ascii="Times Armenian" w:hAnsi="Times Armenian"/>
          <w:i/>
          <w:sz w:val="21"/>
          <w:szCs w:val="21"/>
        </w:rPr>
        <w:t>ը</w:t>
      </w:r>
      <w:r>
        <w:rPr>
          <w:rFonts w:cs="Times Armenian" w:ascii="Times Armenian" w:hAnsi="Times Armenian"/>
          <w:sz w:val="21"/>
          <w:szCs w:val="21"/>
        </w:rPr>
        <w:t>),</w:t>
      </w:r>
      <w:r>
        <w:rPr>
          <w:rFonts w:cs="Times Armenian" w:ascii="Times Armenian" w:hAnsi="Times Armenian"/>
          <w:b/>
          <w:i/>
          <w:sz w:val="21"/>
          <w:szCs w:val="21"/>
          <w:vertAlign w:val="superscript"/>
        </w:rPr>
        <w:t xml:space="preserve"> օ</w:t>
      </w:r>
      <w:r>
        <w:rPr>
          <w:rFonts w:cs="Times Armenian" w:ascii="Times Armenian" w:hAnsi="Times Armenian"/>
          <w:b/>
          <w:i/>
          <w:sz w:val="21"/>
          <w:szCs w:val="21"/>
        </w:rPr>
        <w:t xml:space="preserve">իդոս </w:t>
      </w:r>
      <w:r>
        <w:rPr>
          <w:rFonts w:cs="Times Armenian" w:ascii="Times Armenian" w:hAnsi="Times Armenian"/>
          <w:sz w:val="21"/>
          <w:szCs w:val="21"/>
        </w:rPr>
        <w:t>(</w:t>
      </w:r>
      <w:r>
        <w:rPr>
          <w:rFonts w:cs="Times Armenian" w:ascii="Times Armenian" w:hAnsi="Times Armenian"/>
          <w:i/>
          <w:sz w:val="21"/>
          <w:szCs w:val="21"/>
        </w:rPr>
        <w:t>մարտ, մայիս, հուլիս ու հոկտեմբեր ամիսների 15-ը ու մյուսների՝ 13-ը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իկոն </w:t>
      </w:r>
      <w:r>
        <w:rPr>
          <w:rFonts w:cs="Times Armenian" w:ascii="Times Armenian" w:hAnsi="Times Armenian"/>
          <w:sz w:val="21"/>
          <w:szCs w:val="21"/>
        </w:rPr>
        <w:t>(</w:t>
      </w:r>
      <w:r>
        <w:rPr>
          <w:rFonts w:cs="Times Armenian" w:ascii="Times Armenian" w:hAnsi="Times Armenian"/>
          <w:i/>
          <w:sz w:val="21"/>
          <w:szCs w:val="21"/>
        </w:rPr>
        <w:t xml:space="preserve">սրբապատկեր, </w:t>
      </w:r>
      <w:r>
        <w:rPr>
          <w:rFonts w:cs="Russian Times" w:ascii="Russian Times" w:hAnsi="Russian Times"/>
          <w:i/>
          <w:sz w:val="21"/>
          <w:szCs w:val="21"/>
        </w:rPr>
        <w:t>икона</w:t>
      </w:r>
      <w:r>
        <w:rPr>
          <w:rFonts w:cs="Times Armenian" w:ascii="Times Armenian" w:hAnsi="Times Armenian"/>
          <w:sz w:val="21"/>
          <w:szCs w:val="21"/>
        </w:rPr>
        <w:t>),</w:t>
      </w:r>
      <w:r>
        <w:rPr>
          <w:rFonts w:cs="Times Armenian" w:ascii="Times Armenian" w:hAnsi="Times Armenian"/>
          <w:b/>
          <w:i/>
          <w:sz w:val="21"/>
          <w:szCs w:val="21"/>
        </w:rPr>
        <w:t xml:space="preserve">*իշխան </w:t>
      </w:r>
      <w:r>
        <w:rPr>
          <w:rFonts w:cs="Times Armenian" w:ascii="Times Armenian" w:hAnsi="Times Armenian"/>
          <w:sz w:val="21"/>
          <w:szCs w:val="21"/>
        </w:rPr>
        <w:t xml:space="preserve">(ճյուղերց` </w:t>
      </w:r>
      <w:r>
        <w:rPr>
          <w:rFonts w:cs="Times Armenian" w:ascii="Times Armenian" w:hAnsi="Times Armenian"/>
          <w:i/>
          <w:sz w:val="21"/>
          <w:szCs w:val="21"/>
        </w:rPr>
        <w:t>իշխել,</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իրիս </w:t>
      </w:r>
      <w:r>
        <w:rPr>
          <w:rFonts w:cs="Times Armenian" w:ascii="Times Armenian" w:hAnsi="Times Armenian"/>
          <w:sz w:val="21"/>
          <w:szCs w:val="21"/>
        </w:rPr>
        <w:t>(</w:t>
      </w:r>
      <w:r>
        <w:rPr>
          <w:rFonts w:cs="Times Armenian" w:ascii="Times Armenian" w:hAnsi="Times Armenian"/>
          <w:i/>
          <w:sz w:val="21"/>
          <w:szCs w:val="21"/>
        </w:rPr>
        <w:t>ծիա</w:t>
        <w:softHyphen/>
        <w:t>ծան</w:t>
      </w:r>
      <w:r>
        <w:rPr>
          <w:rFonts w:cs="Times Armenian" w:ascii="Times Armenian" w:hAnsi="Times Armenian"/>
          <w:sz w:val="21"/>
          <w:szCs w:val="21"/>
        </w:rPr>
        <w:t>),</w:t>
      </w:r>
      <w:r>
        <w:rPr>
          <w:rFonts w:cs="Times Armenian" w:ascii="Times Armenian" w:hAnsi="Times Armenian"/>
          <w:b/>
          <w:i/>
          <w:sz w:val="21"/>
          <w:szCs w:val="21"/>
        </w:rPr>
        <w:t xml:space="preserve"> իւղ</w:t>
      </w:r>
      <w:r>
        <w:rPr>
          <w:rFonts w:cs="Times Armenian" w:ascii="Times Armenian" w:hAnsi="Times Armenian"/>
          <w:sz w:val="21"/>
          <w:szCs w:val="21"/>
        </w:rPr>
        <w:t>-</w:t>
      </w:r>
      <w:r>
        <w:rPr>
          <w:rFonts w:cs="Times Armenian" w:ascii="Times Armenian" w:hAnsi="Times Armenian"/>
          <w:b/>
          <w:i/>
          <w:sz w:val="21"/>
          <w:szCs w:val="21"/>
        </w:rPr>
        <w:t>յուղ</w:t>
      </w:r>
      <w:r>
        <w:rPr>
          <w:rFonts w:cs="Times Armenian" w:ascii="Times Armenian" w:hAnsi="Times Armenian"/>
          <w:sz w:val="21"/>
          <w:szCs w:val="21"/>
        </w:rPr>
        <w:t xml:space="preserve"> (փոխ է առած միջերկրյան ինչ-որ մի կորած լեզ</w:t>
        <w:softHyphen/>
        <w:t>վից; հունա</w:t>
        <w:softHyphen/>
        <w:t>րեն`</w:t>
      </w:r>
      <w:r>
        <w:rPr>
          <w:rFonts w:cs="Times Armenian" w:ascii="Times Armenian" w:hAnsi="Times Armenian"/>
          <w:sz w:val="21"/>
          <w:szCs w:val="21"/>
        </w:rPr>
      </w:r>
      <m:oMath xmlns:m="http://schemas.openxmlformats.org/officeDocument/2006/math">
        <m:acc>
          <m:accPr>
            <m:chr m:val="˙"/>
          </m:accPr>
          <m:e>
            <m:r>
              <m:t xml:space="preserve">ε</m:t>
            </m:r>
          </m:e>
        </m:acc>
        <m:r>
          <m:rPr>
            <m:lit/>
            <m:nor/>
          </m:rPr>
          <m:t xml:space="preserve">λαια</m:t>
        </m:r>
      </m:oMath>
      <w:r>
        <w:rPr>
          <w:rFonts w:cs="Times Armenian" w:ascii="Times Armenian" w:hAnsi="Times Armenian"/>
          <w:i/>
          <w:sz w:val="21"/>
          <w:szCs w:val="21"/>
        </w:rPr>
        <w:t>= ձիթենի;</w:t>
      </w:r>
      <w:r>
        <w:rPr>
          <w:rFonts w:cs="Times Armenian" w:ascii="Times Armenian" w:hAnsi="Times Armenian"/>
          <w:sz w:val="21"/>
          <w:szCs w:val="21"/>
        </w:rPr>
        <w:t xml:space="preserve"> սրա ճյուղերից են՝ լատ. </w:t>
      </w:r>
      <w:r>
        <w:rPr>
          <w:rFonts w:cs="Times Armenian" w:ascii="Times Armenian" w:hAnsi="Times Armenian"/>
          <w:i/>
          <w:sz w:val="21"/>
          <w:szCs w:val="21"/>
        </w:rPr>
        <w:t>oleum, olivum, oliva,</w:t>
      </w:r>
      <w:r>
        <w:rPr>
          <w:rFonts w:cs="Times Armenian" w:ascii="Times Armenian" w:hAnsi="Times Armenian"/>
          <w:sz w:val="21"/>
          <w:szCs w:val="21"/>
        </w:rPr>
        <w:t xml:space="preserve"> անգլ. </w:t>
      </w:r>
      <w:r>
        <w:rPr>
          <w:rFonts w:cs="Times Armenian" w:ascii="Times Armenian" w:hAnsi="Times Armenian"/>
          <w:i/>
          <w:sz w:val="21"/>
          <w:szCs w:val="21"/>
        </w:rPr>
        <w:t>oil,</w:t>
      </w:r>
      <w:r>
        <w:rPr>
          <w:rFonts w:cs="Times Armenian" w:ascii="Times Armenian" w:hAnsi="Times Armenian"/>
          <w:sz w:val="21"/>
          <w:szCs w:val="21"/>
        </w:rPr>
        <w:t xml:space="preserve"> ռուս. </w:t>
      </w:r>
      <w:r>
        <w:rPr>
          <w:rFonts w:cs="Russian Times" w:ascii="Russian Times" w:hAnsi="Russian Times"/>
          <w:i/>
          <w:sz w:val="21"/>
          <w:szCs w:val="21"/>
        </w:rPr>
        <w:t>елей,</w:t>
      </w:r>
      <w:r>
        <w:rPr>
          <w:rFonts w:cs="Times Armenian" w:ascii="Times Armenian" w:hAnsi="Times Armenian"/>
          <w:sz w:val="21"/>
          <w:szCs w:val="21"/>
        </w:rPr>
        <w:t xml:space="preserve"> ևն):</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Heading4"/>
        <w:numPr>
          <w:ilvl w:val="0"/>
          <w:numId w:val="0"/>
        </w:numPr>
        <w:ind w:start="3600" w:hanging="0"/>
        <w:jc w:val="start"/>
        <w:rPr>
          <w:rFonts w:ascii="Times Armenian" w:hAnsi="Times Armenian" w:cs="Times Armenian"/>
        </w:rPr>
      </w:pPr>
      <w:r>
        <w:rPr>
          <w:rFonts w:cs="Times Armenian" w:ascii="Times Armenian" w:hAnsi="Times Armenian"/>
          <w:b/>
          <w:i/>
        </w:rPr>
        <w:t>լ</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լաբիրինթոս, *լազուարթ-լազվարթ </w:t>
      </w:r>
      <w:r>
        <w:rPr>
          <w:rFonts w:cs="Times Armenian" w:ascii="Times Armenian" w:hAnsi="Times Armenian"/>
          <w:sz w:val="21"/>
          <w:szCs w:val="21"/>
        </w:rPr>
        <w:t xml:space="preserve">(գրված՝ </w:t>
      </w:r>
      <w:r>
        <w:rPr>
          <w:rFonts w:cs="Times Armenian" w:ascii="Times Armenian" w:hAnsi="Times Armenian"/>
          <w:i/>
          <w:sz w:val="21"/>
          <w:szCs w:val="21"/>
        </w:rPr>
        <w:t>լաժուարդ, լաժուրդ, լաջ</w:t>
        <w:softHyphen/>
        <w:t>ուարդ, լաջվարդ, լաճվարդ, լազվարդ;</w:t>
      </w:r>
      <w:r>
        <w:rPr>
          <w:rFonts w:cs="Times Armenian" w:ascii="Times Armenian" w:hAnsi="Times Armenian"/>
          <w:sz w:val="21"/>
          <w:szCs w:val="21"/>
        </w:rPr>
        <w:t xml:space="preserve"> քար է ու սրանից սարքում են կա</w:t>
        <w:softHyphen/>
        <w:t xml:space="preserve">պույտ ներկ; սրա ճյուղերից է` </w:t>
      </w:r>
      <w:r>
        <w:rPr>
          <w:rFonts w:cs="Times Armenian" w:ascii="Times Armenian" w:hAnsi="Times Armenian"/>
          <w:i/>
          <w:sz w:val="21"/>
          <w:szCs w:val="21"/>
        </w:rPr>
        <w:t>լազուր</w:t>
      </w:r>
      <w:r>
        <w:rPr>
          <w:rFonts w:cs="Times Armenian" w:ascii="Times Armenian" w:hAnsi="Times Armenian"/>
          <w:sz w:val="21"/>
          <w:szCs w:val="21"/>
        </w:rPr>
        <w:t>),</w:t>
      </w:r>
      <w:r>
        <w:rPr>
          <w:rFonts w:cs="Times Armenian" w:ascii="Times Armenian" w:hAnsi="Times Armenian"/>
          <w:b/>
          <w:i/>
          <w:sz w:val="21"/>
          <w:szCs w:val="21"/>
        </w:rPr>
        <w:t xml:space="preserve"> *լաթ </w:t>
      </w:r>
      <w:r>
        <w:rPr>
          <w:rFonts w:cs="Times Armenian" w:ascii="Times Armenian" w:hAnsi="Times Armenian"/>
          <w:sz w:val="21"/>
          <w:szCs w:val="21"/>
        </w:rPr>
        <w:t>(</w:t>
      </w:r>
      <w:r>
        <w:rPr>
          <w:rFonts w:cs="Times Armenian" w:ascii="Times Armenian" w:hAnsi="Times Armenian"/>
          <w:i/>
          <w:sz w:val="21"/>
          <w:szCs w:val="21"/>
        </w:rPr>
        <w:t>շոր, շորի կտոր;</w:t>
      </w:r>
      <w:r>
        <w:rPr>
          <w:rFonts w:cs="Times Armenian" w:ascii="Times Armenian" w:hAnsi="Times Armenian"/>
          <w:sz w:val="21"/>
          <w:szCs w:val="21"/>
        </w:rPr>
        <w:t xml:space="preserve"> սրա ճյուղերից՝ </w:t>
      </w:r>
      <w:r>
        <w:rPr>
          <w:rFonts w:cs="Times Armenian" w:ascii="Times Armenian" w:hAnsi="Times Armenian"/>
          <w:i/>
          <w:sz w:val="21"/>
          <w:szCs w:val="21"/>
        </w:rPr>
        <w:t>մոմ</w:t>
        <w:softHyphen/>
        <w:t xml:space="preserve">լաթ, </w:t>
      </w:r>
      <w:r>
        <w:rPr>
          <w:rFonts w:cs="Russian Times" w:ascii="Russian Times" w:hAnsi="Russian Times"/>
          <w:i/>
          <w:sz w:val="21"/>
          <w:szCs w:val="21"/>
        </w:rPr>
        <w:t>латать, латка</w:t>
      </w:r>
      <w:r>
        <w:rPr>
          <w:rFonts w:cs="Times Armenian" w:ascii="Times Armenian" w:hAnsi="Times Armenian"/>
          <w:sz w:val="21"/>
          <w:szCs w:val="21"/>
        </w:rPr>
        <w:t>),</w:t>
      </w:r>
      <w:r>
        <w:rPr>
          <w:rFonts w:cs="Times Armenian" w:ascii="Times Armenian" w:hAnsi="Times Armenian"/>
          <w:b/>
          <w:i/>
          <w:sz w:val="21"/>
          <w:szCs w:val="21"/>
        </w:rPr>
        <w:t xml:space="preserve"> *լալ </w:t>
      </w:r>
      <w:r>
        <w:rPr>
          <w:rFonts w:cs="Times Armenian" w:ascii="Times Armenian" w:hAnsi="Times Armenian"/>
          <w:sz w:val="21"/>
          <w:szCs w:val="21"/>
        </w:rPr>
        <w:t xml:space="preserve">(քար է՝ նաև </w:t>
      </w:r>
      <w:r>
        <w:rPr>
          <w:rFonts w:cs="Times Armenian" w:ascii="Times Armenian" w:hAnsi="Times Armenian"/>
          <w:i/>
          <w:sz w:val="21"/>
          <w:szCs w:val="21"/>
        </w:rPr>
        <w:t>մեղեսիկ</w:t>
      </w:r>
      <w:r>
        <w:rPr>
          <w:rFonts w:cs="Times Armenian" w:ascii="Times Armenian" w:hAnsi="Times Armenian"/>
          <w:sz w:val="21"/>
          <w:szCs w:val="21"/>
        </w:rPr>
        <w:t xml:space="preserve"> կոչված; նաև </w:t>
      </w:r>
      <w:r>
        <w:rPr>
          <w:rFonts w:cs="Times Armenian" w:ascii="Times Armenian" w:hAnsi="Times Armenian"/>
          <w:i/>
          <w:sz w:val="21"/>
          <w:szCs w:val="21"/>
        </w:rPr>
        <w:t>լալ</w:t>
      </w:r>
      <w:r>
        <w:rPr>
          <w:rFonts w:cs="Times Armenian" w:ascii="Times Armenian" w:hAnsi="Times Armenian"/>
          <w:sz w:val="21"/>
          <w:szCs w:val="21"/>
        </w:rPr>
        <w:t xml:space="preserve"> գույնը),</w:t>
      </w:r>
      <w:r>
        <w:rPr>
          <w:rFonts w:cs="Times Armenian" w:ascii="Times Armenian" w:hAnsi="Times Armenian"/>
          <w:b/>
          <w:i/>
          <w:sz w:val="21"/>
          <w:szCs w:val="21"/>
        </w:rPr>
        <w:t xml:space="preserve"> *լախտ </w:t>
      </w:r>
      <w:r>
        <w:rPr>
          <w:rFonts w:cs="Times Armenian" w:ascii="Times Armenian" w:hAnsi="Times Armenian"/>
          <w:sz w:val="21"/>
          <w:szCs w:val="21"/>
        </w:rPr>
        <w:t>(</w:t>
      </w:r>
      <w:r>
        <w:rPr>
          <w:rFonts w:cs="Times Armenian" w:ascii="Times Armenian" w:hAnsi="Times Armenian"/>
          <w:i/>
          <w:sz w:val="21"/>
          <w:szCs w:val="21"/>
        </w:rPr>
        <w:t>մահակ, կոպալ; խա</w:t>
        <w:softHyphen/>
        <w:t>րա</w:t>
        <w:softHyphen/>
        <w:t>զան;</w:t>
      </w:r>
      <w:r>
        <w:rPr>
          <w:rFonts w:cs="Times Armenian" w:ascii="Times Armenian" w:hAnsi="Times Armenian"/>
          <w:sz w:val="21"/>
          <w:szCs w:val="21"/>
        </w:rPr>
        <w:t xml:space="preserve"> սրա ճյուղերից է՝ </w:t>
      </w:r>
      <w:r>
        <w:rPr>
          <w:rFonts w:cs="Times Armenian" w:ascii="Times Armenian" w:hAnsi="Times Armenian"/>
          <w:i/>
          <w:sz w:val="21"/>
          <w:szCs w:val="21"/>
        </w:rPr>
        <w:t>լախտի</w:t>
      </w:r>
      <w:r>
        <w:rPr>
          <w:rFonts w:cs="Times Armenian" w:ascii="Times Armenian" w:hAnsi="Times Armenian"/>
          <w:sz w:val="21"/>
          <w:szCs w:val="21"/>
        </w:rPr>
        <w:t xml:space="preserve"> խաղը),</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լա</w:t>
        <w:softHyphen/>
        <w:t>կան-լագան</w:t>
      </w:r>
      <w:r>
        <w:rPr>
          <w:rFonts w:cs="Times Armenian" w:ascii="Times Armenian" w:hAnsi="Times Armenian"/>
          <w:b/>
          <w:sz w:val="21"/>
          <w:szCs w:val="21"/>
        </w:rPr>
        <w:t xml:space="preserve"> </w:t>
      </w:r>
      <w:r>
        <w:rPr>
          <w:rFonts w:cs="Times Armenian" w:ascii="Times Armenian" w:hAnsi="Times Armenian"/>
          <w:sz w:val="21"/>
          <w:szCs w:val="21"/>
        </w:rPr>
        <w:t>(</w:t>
      </w:r>
      <w:r>
        <w:rPr>
          <w:rFonts w:cs="Times Armenian" w:ascii="Times Armenian" w:hAnsi="Times Armenian"/>
          <w:i/>
          <w:sz w:val="21"/>
          <w:szCs w:val="21"/>
        </w:rPr>
        <w:t>կոնք, լայն ու փոս աման</w:t>
      </w:r>
      <w:r>
        <w:rPr>
          <w:rFonts w:cs="Times Armenian" w:ascii="Times Armenian" w:hAnsi="Times Armenian"/>
          <w:sz w:val="21"/>
          <w:szCs w:val="21"/>
        </w:rPr>
        <w:t>),</w:t>
      </w:r>
      <w:r>
        <w:rPr>
          <w:rFonts w:cs="Times Armenian" w:ascii="Times Armenian" w:hAnsi="Times Armenian"/>
          <w:b/>
          <w:i/>
          <w:sz w:val="21"/>
          <w:szCs w:val="21"/>
          <w:vertAlign w:val="superscript"/>
        </w:rPr>
        <w:t xml:space="preserve"> օ</w:t>
      </w:r>
      <w:r>
        <w:rPr>
          <w:rFonts w:cs="Times Armenian" w:ascii="Times Armenian" w:hAnsi="Times Armenian"/>
          <w:b/>
          <w:i/>
          <w:sz w:val="21"/>
          <w:szCs w:val="21"/>
        </w:rPr>
        <w:t xml:space="preserve">լամբար </w:t>
      </w:r>
      <w:r>
        <w:rPr>
          <w:rFonts w:cs="Times Armenian" w:ascii="Times Armenian" w:hAnsi="Times Armenian"/>
          <w:sz w:val="21"/>
          <w:szCs w:val="21"/>
        </w:rPr>
        <w:t xml:space="preserve">(գրված է նաև՝ </w:t>
      </w:r>
      <w:r>
        <w:rPr>
          <w:rFonts w:cs="Times Armenian" w:ascii="Times Armenian" w:hAnsi="Times Armenian"/>
          <w:i/>
          <w:sz w:val="21"/>
          <w:szCs w:val="21"/>
        </w:rPr>
        <w:t xml:space="preserve">լամպար, ղամբար, ղամպար = </w:t>
      </w:r>
      <w:r>
        <w:rPr>
          <w:rFonts w:cs="Russian Times" w:ascii="Russian Times" w:hAnsi="Russian Times"/>
          <w:i/>
          <w:sz w:val="21"/>
          <w:szCs w:val="21"/>
        </w:rPr>
        <w:t>ламп</w:t>
      </w:r>
      <w:r>
        <w:rPr>
          <w:i/>
          <w:sz w:val="21"/>
          <w:szCs w:val="21"/>
          <w:lang w:val="ru-RU"/>
        </w:rPr>
        <w:t>а</w:t>
      </w:r>
      <w:r>
        <w:rPr>
          <w:rFonts w:cs="Times Armenian" w:ascii="Times Armenian" w:hAnsi="Times Armenian"/>
          <w:sz w:val="21"/>
          <w:szCs w:val="21"/>
        </w:rPr>
        <w:t>),</w:t>
      </w:r>
      <w:r>
        <w:rPr>
          <w:rFonts w:cs="Times Armenian" w:ascii="Times Armenian" w:hAnsi="Times Armenian"/>
          <w:b/>
          <w:i/>
          <w:sz w:val="21"/>
          <w:szCs w:val="21"/>
        </w:rPr>
        <w:t xml:space="preserve"> լամուկ </w:t>
      </w:r>
      <w:r>
        <w:rPr>
          <w:rFonts w:cs="Times Armenian" w:ascii="Times Armenian" w:hAnsi="Times Armenian"/>
          <w:sz w:val="21"/>
          <w:szCs w:val="21"/>
        </w:rPr>
        <w:t>(</w:t>
      </w:r>
      <w:r>
        <w:rPr>
          <w:rFonts w:cs="Times Armenian" w:ascii="Times Armenian" w:hAnsi="Times Armenian"/>
          <w:i/>
          <w:sz w:val="21"/>
          <w:szCs w:val="21"/>
        </w:rPr>
        <w:t>տղա, որդի;</w:t>
      </w:r>
      <w:r>
        <w:rPr>
          <w:rFonts w:cs="Times Armenian" w:ascii="Times Armenian" w:hAnsi="Times Armenian"/>
          <w:sz w:val="21"/>
          <w:szCs w:val="21"/>
        </w:rPr>
        <w:t xml:space="preserve"> քրդերենից է, </w:t>
      </w:r>
      <w:r>
        <w:rPr>
          <w:rFonts w:cs="Times Armenian" w:ascii="Times Armenian" w:hAnsi="Times Armenian"/>
          <w:i/>
          <w:sz w:val="21"/>
          <w:szCs w:val="21"/>
        </w:rPr>
        <w:t>լաո-ի</w:t>
      </w:r>
      <w:r>
        <w:rPr>
          <w:rFonts w:cs="Times Armenian" w:ascii="Times Armenian" w:hAnsi="Times Armenian"/>
          <w:sz w:val="21"/>
          <w:szCs w:val="21"/>
        </w:rPr>
        <w:t xml:space="preserve"> նվազա</w:t>
        <w:softHyphen/>
        <w:t>կանն է),</w:t>
      </w:r>
      <w:r>
        <w:rPr>
          <w:rFonts w:cs="Times Armenian" w:ascii="Times Armenian" w:hAnsi="Times Armenian"/>
          <w:i/>
          <w:sz w:val="21"/>
          <w:szCs w:val="21"/>
        </w:rPr>
        <w:t xml:space="preserve"> </w:t>
      </w:r>
      <w:r>
        <w:rPr>
          <w:rFonts w:cs="Times Armenian" w:ascii="Times Armenian" w:hAnsi="Times Armenian"/>
          <w:b/>
          <w:i/>
          <w:sz w:val="21"/>
          <w:szCs w:val="21"/>
        </w:rPr>
        <w:t xml:space="preserve">*լայքա </w:t>
      </w:r>
      <w:r>
        <w:rPr>
          <w:rFonts w:cs="Times Armenian" w:ascii="Times Armenian" w:hAnsi="Times Armenian"/>
          <w:sz w:val="21"/>
          <w:szCs w:val="21"/>
        </w:rPr>
        <w:t>(</w:t>
      </w:r>
      <w:r>
        <w:rPr>
          <w:rFonts w:cs="Times Armenian" w:ascii="Times Armenian" w:hAnsi="Times Armenian"/>
          <w:i/>
          <w:sz w:val="21"/>
          <w:szCs w:val="21"/>
        </w:rPr>
        <w:t>կարմիր ներկ ու կաշի</w:t>
      </w:r>
      <w:r>
        <w:rPr>
          <w:rFonts w:cs="Times Armenian" w:ascii="Times Armenian" w:hAnsi="Times Armenian"/>
          <w:sz w:val="21"/>
          <w:szCs w:val="21"/>
        </w:rPr>
        <w:t>),</w:t>
      </w:r>
      <w:r>
        <w:rPr>
          <w:rFonts w:cs="Times Armenian" w:ascii="Times Armenian" w:hAnsi="Times Armenian"/>
          <w:b/>
          <w:i/>
          <w:sz w:val="21"/>
          <w:szCs w:val="21"/>
        </w:rPr>
        <w:t xml:space="preserve"> *լաո</w:t>
      </w:r>
      <w:r>
        <w:rPr>
          <w:rFonts w:cs="Times Armenian" w:ascii="Times Armenian" w:hAnsi="Times Armenian"/>
          <w:i/>
          <w:sz w:val="21"/>
          <w:szCs w:val="21"/>
        </w:rPr>
        <w:t xml:space="preserve"> </w:t>
      </w:r>
      <w:r>
        <w:rPr>
          <w:rFonts w:cs="Times Armenian" w:ascii="Times Armenian" w:hAnsi="Times Armenian"/>
          <w:sz w:val="21"/>
          <w:szCs w:val="21"/>
        </w:rPr>
        <w:t>(</w:t>
      </w:r>
      <w:r>
        <w:rPr>
          <w:rFonts w:cs="Times Armenian" w:ascii="Times Armenian" w:hAnsi="Times Armenian"/>
          <w:i/>
          <w:sz w:val="21"/>
          <w:szCs w:val="21"/>
        </w:rPr>
        <w:t>տղա, որդի;</w:t>
      </w:r>
      <w:r>
        <w:rPr>
          <w:rFonts w:cs="Times Armenian" w:ascii="Times Armenian" w:hAnsi="Times Armenian"/>
          <w:sz w:val="21"/>
          <w:szCs w:val="21"/>
        </w:rPr>
        <w:t xml:space="preserve"> քրդերենից է),</w:t>
      </w:r>
      <w:r>
        <w:rPr>
          <w:rFonts w:cs="Times Armenian" w:ascii="Times Armenian" w:hAnsi="Times Armenian"/>
          <w:b/>
          <w:i/>
          <w:sz w:val="21"/>
          <w:szCs w:val="21"/>
        </w:rPr>
        <w:t xml:space="preserve"> *լա</w:t>
        <w:softHyphen/>
        <w:t xml:space="preserve">չակ,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լապտեր </w:t>
      </w:r>
      <w:r>
        <w:rPr>
          <w:rFonts w:cs="Times Armenian" w:ascii="Times Armenian" w:hAnsi="Times Armenian"/>
          <w:sz w:val="21"/>
          <w:szCs w:val="21"/>
        </w:rPr>
        <w:t xml:space="preserve">(գրած է նաև՝ </w:t>
      </w:r>
      <w:r>
        <w:rPr>
          <w:rFonts w:cs="Times Armenian" w:ascii="Times Armenian" w:hAnsi="Times Armenian"/>
          <w:i/>
          <w:sz w:val="21"/>
          <w:szCs w:val="21"/>
        </w:rPr>
        <w:t>ղապտեր</w:t>
      </w:r>
      <w:r>
        <w:rPr>
          <w:rFonts w:cs="Times Armenian" w:ascii="Times Armenian" w:hAnsi="Times Armenian"/>
          <w:sz w:val="21"/>
          <w:szCs w:val="21"/>
        </w:rPr>
        <w:t>),</w:t>
      </w:r>
      <w:r>
        <w:rPr>
          <w:rFonts w:cs="Times Armenian" w:ascii="Times Armenian" w:hAnsi="Times Armenian"/>
          <w:i/>
          <w:sz w:val="21"/>
          <w:szCs w:val="21"/>
        </w:rPr>
        <w:t xml:space="preserve"> </w:t>
      </w:r>
      <w:r>
        <w:rPr>
          <w:rFonts w:cs="Times Armenian" w:ascii="Times Armenian" w:hAnsi="Times Armenian"/>
          <w:b/>
          <w:i/>
          <w:sz w:val="21"/>
          <w:szCs w:val="21"/>
        </w:rPr>
        <w:t>*լատան</w:t>
      </w:r>
      <w:r>
        <w:rPr>
          <w:rFonts w:cs="Times Armenian" w:ascii="Times Armenian" w:hAnsi="Times Armenian"/>
          <w:i/>
          <w:sz w:val="21"/>
          <w:szCs w:val="21"/>
        </w:rPr>
        <w:t xml:space="preserve"> </w:t>
      </w:r>
      <w:r>
        <w:rPr>
          <w:rFonts w:cs="Times Armenian" w:ascii="Times Armenian" w:hAnsi="Times Armenian"/>
          <w:sz w:val="21"/>
          <w:szCs w:val="21"/>
        </w:rPr>
        <w:t>(</w:t>
      </w:r>
      <w:r>
        <w:rPr>
          <w:rFonts w:cs="Times Armenian" w:ascii="Times Armenian" w:hAnsi="Times Armenian"/>
          <w:i/>
          <w:sz w:val="21"/>
          <w:szCs w:val="21"/>
        </w:rPr>
        <w:t xml:space="preserve">խունկի խեժը, </w:t>
      </w:r>
      <w:r>
        <w:rPr>
          <w:rFonts w:cs="Russian Times" w:ascii="Russian Times" w:hAnsi="Russian Times"/>
          <w:i/>
          <w:sz w:val="21"/>
          <w:szCs w:val="21"/>
        </w:rPr>
        <w:t>ладань</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լեգէովն </w:t>
      </w:r>
      <w:r>
        <w:rPr>
          <w:rFonts w:cs="Times Armenian" w:ascii="Times Armenian" w:hAnsi="Times Armenian"/>
          <w:sz w:val="21"/>
          <w:szCs w:val="21"/>
        </w:rPr>
        <w:t xml:space="preserve">(գրած է նաև </w:t>
      </w:r>
      <w:r>
        <w:rPr>
          <w:rFonts w:cs="Times Armenian" w:ascii="Times Armenian" w:hAnsi="Times Armenian"/>
          <w:i/>
          <w:sz w:val="21"/>
          <w:szCs w:val="21"/>
        </w:rPr>
        <w:t>լէգէոն, լեգևոն, լիգևոն</w:t>
      </w:r>
      <w:r>
        <w:rPr>
          <w:rFonts w:cs="Times Armenian" w:ascii="Times Armenian" w:hAnsi="Times Armenian"/>
          <w:sz w:val="21"/>
          <w:szCs w:val="21"/>
        </w:rPr>
        <w:t xml:space="preserve"> &lt; Հին Հռոմի՝ 6000-անոց (6666-անոց) բանակը),</w:t>
      </w:r>
      <w:r>
        <w:rPr>
          <w:rFonts w:cs="Times Armenian" w:ascii="Times Armenian" w:hAnsi="Times Armenian"/>
          <w:b/>
          <w:i/>
          <w:sz w:val="21"/>
          <w:szCs w:val="21"/>
        </w:rPr>
        <w:t xml:space="preserve"> *լեղակ,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լեվիաթան </w:t>
      </w:r>
      <w:r>
        <w:rPr>
          <w:rFonts w:cs="Times Armenian" w:ascii="Times Armenian" w:hAnsi="Times Armenian"/>
          <w:sz w:val="21"/>
          <w:szCs w:val="21"/>
        </w:rPr>
        <w:t>(</w:t>
      </w:r>
      <w:r>
        <w:rPr>
          <w:rFonts w:cs="Times Armenian" w:ascii="Times Armenian" w:hAnsi="Times Armenian"/>
          <w:i/>
          <w:sz w:val="21"/>
          <w:szCs w:val="21"/>
        </w:rPr>
        <w:t>ծովային վիշապ</w:t>
      </w:r>
      <w:r>
        <w:rPr>
          <w:rFonts w:cs="Times Armenian" w:ascii="Times Armenian" w:hAnsi="Times Armenian"/>
          <w:sz w:val="21"/>
          <w:szCs w:val="21"/>
        </w:rPr>
        <w:t>),</w:t>
      </w:r>
      <w:r>
        <w:rPr>
          <w:rFonts w:cs="Times Armenian" w:ascii="Times Armenian" w:hAnsi="Times Armenian"/>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լիթ </w:t>
      </w:r>
      <w:r>
        <w:rPr>
          <w:rFonts w:cs="Times Armenian" w:ascii="Times Armenian" w:hAnsi="Times Armenian"/>
          <w:i/>
          <w:sz w:val="21"/>
          <w:szCs w:val="21"/>
        </w:rPr>
        <w:t xml:space="preserve">(քար; </w:t>
      </w:r>
      <w:r>
        <w:rPr>
          <w:rFonts w:cs="Times Armenian" w:ascii="Times Armenian" w:hAnsi="Times Armenian"/>
          <w:sz w:val="21"/>
          <w:szCs w:val="21"/>
        </w:rPr>
        <w:t>սրա ճյու</w:t>
        <w:softHyphen/>
        <w:t>ղերից է`</w:t>
      </w:r>
      <w:r>
        <w:rPr>
          <w:rFonts w:cs="Times Armenian" w:ascii="Times Armenian" w:hAnsi="Times Armenian"/>
          <w:i/>
          <w:sz w:val="21"/>
          <w:szCs w:val="21"/>
        </w:rPr>
        <w:t xml:space="preserve"> լիթոսֆերա = քարոլորտ</w:t>
      </w:r>
      <w:r>
        <w:rPr>
          <w:rFonts w:cs="Times Armenian" w:ascii="Times Armenian" w:hAnsi="Times Armenian"/>
          <w:sz w:val="21"/>
          <w:szCs w:val="21"/>
        </w:rPr>
        <w:t xml:space="preserve"> բառը</w:t>
      </w:r>
      <w:r>
        <w:rPr>
          <w:rFonts w:cs="Times Armenian" w:ascii="Times Armenian" w:hAnsi="Times Armenian"/>
          <w:i/>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լիմոն,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լիտր </w:t>
      </w:r>
      <w:r>
        <w:rPr>
          <w:rFonts w:cs="Times Armenian" w:ascii="Times Armenian" w:hAnsi="Times Armenian"/>
          <w:sz w:val="21"/>
          <w:szCs w:val="21"/>
        </w:rPr>
        <w:t xml:space="preserve">(գրված է նաև՝ </w:t>
      </w:r>
      <w:r>
        <w:rPr>
          <w:rFonts w:cs="Times Armenian" w:ascii="Times Armenian" w:hAnsi="Times Armenian"/>
          <w:i/>
          <w:sz w:val="21"/>
          <w:szCs w:val="21"/>
        </w:rPr>
        <w:t xml:space="preserve">ղիտր; </w:t>
      </w:r>
      <w:r>
        <w:rPr>
          <w:rFonts w:cs="Times Armenian" w:ascii="Times Armenian" w:hAnsi="Times Armenian"/>
          <w:sz w:val="21"/>
          <w:szCs w:val="21"/>
        </w:rPr>
        <w:t>հունարենը երևի փոխ է առնված միջերկրյան կորած մի լեզվից),</w:t>
      </w:r>
      <w:r>
        <w:rPr>
          <w:rFonts w:cs="Times Armenian" w:ascii="Times Armenian" w:hAnsi="Times Armenian"/>
          <w:b/>
          <w:i/>
          <w:sz w:val="21"/>
          <w:szCs w:val="21"/>
        </w:rPr>
        <w:t xml:space="preserve"> *լկամ </w:t>
      </w:r>
      <w:r>
        <w:rPr>
          <w:rFonts w:cs="Times Armenian" w:ascii="Times Armenian" w:hAnsi="Times Armenian"/>
          <w:sz w:val="21"/>
          <w:szCs w:val="21"/>
        </w:rPr>
        <w:t xml:space="preserve">(գրված է նաև՝ </w:t>
      </w:r>
      <w:r>
        <w:rPr>
          <w:rFonts w:cs="Times Armenian" w:ascii="Times Armenian" w:hAnsi="Times Armenian"/>
          <w:i/>
          <w:sz w:val="21"/>
          <w:szCs w:val="21"/>
        </w:rPr>
        <w:t>լմակ, լի</w:t>
        <w:softHyphen/>
        <w:t>կեամ = սանձ</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լովիաս </w:t>
      </w:r>
      <w:r>
        <w:rPr>
          <w:rFonts w:cs="Times Armenian" w:ascii="Times Armenian" w:hAnsi="Times Armenian"/>
          <w:sz w:val="21"/>
          <w:szCs w:val="21"/>
        </w:rPr>
        <w:t xml:space="preserve">(գրած է նաև՝ </w:t>
      </w:r>
      <w:r>
        <w:rPr>
          <w:rFonts w:cs="Times Armenian" w:ascii="Times Armenian" w:hAnsi="Times Armenian"/>
          <w:i/>
          <w:sz w:val="21"/>
          <w:szCs w:val="21"/>
        </w:rPr>
        <w:t>լու</w:t>
        <w:softHyphen/>
        <w:t>վիաս, լուպիա, լուպիաս, լուպիայ, լօվիաս, լովէստ, լուբիա, լոբի</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+լ</w:t>
      </w:r>
      <w:r>
        <w:rPr>
          <w:rFonts w:cs="Times Armenian" w:ascii="Times Armenian" w:hAnsi="Times Armenian"/>
          <w:b/>
          <w:i/>
          <w:sz w:val="21"/>
          <w:szCs w:val="21"/>
        </w:rPr>
        <w:t xml:space="preserve">լումայ-լումա </w:t>
      </w:r>
      <w:r>
        <w:rPr>
          <w:rFonts w:cs="Times Armenian" w:ascii="Times Armenian" w:hAnsi="Times Armenian"/>
          <w:sz w:val="21"/>
          <w:szCs w:val="21"/>
        </w:rPr>
        <w:t xml:space="preserve">(փոխ է առած՝ ասորերենից, ինչն էլ փոխ է առած՝ լատիներենից, սա էլ նշանակում էր` </w:t>
      </w:r>
      <w:r>
        <w:rPr>
          <w:rFonts w:cs="Times Armenian" w:ascii="Times Armenian" w:hAnsi="Times Armenian"/>
          <w:i/>
          <w:sz w:val="21"/>
          <w:szCs w:val="21"/>
        </w:rPr>
        <w:t>փող</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լուտաս-լոտոս </w:t>
      </w:r>
      <w:r>
        <w:rPr>
          <w:rFonts w:cs="Times Armenian" w:ascii="Times Armenian" w:hAnsi="Times Armenian"/>
          <w:sz w:val="21"/>
          <w:szCs w:val="21"/>
        </w:rPr>
        <w:t xml:space="preserve">(կամ՝ </w:t>
      </w:r>
      <w:r>
        <w:rPr>
          <w:rFonts w:cs="Times Armenian" w:ascii="Times Armenian" w:hAnsi="Times Armenian"/>
          <w:i/>
          <w:sz w:val="21"/>
          <w:szCs w:val="21"/>
        </w:rPr>
        <w:t>լոտաս, լաւտաս, լօտաս, ղով</w:t>
        <w:softHyphen/>
        <w:t>տոս</w:t>
      </w:r>
      <w:r>
        <w:rPr>
          <w:rFonts w:cs="Times Armenian" w:ascii="Times Armenian" w:hAnsi="Times Armenian"/>
          <w:sz w:val="21"/>
          <w:szCs w:val="21"/>
        </w:rPr>
        <w:t xml:space="preserve">), </w:t>
      </w:r>
      <w:r>
        <w:rPr>
          <w:rFonts w:cs="Times Armenian" w:ascii="Times Armenian" w:hAnsi="Times Armenian"/>
          <w:sz w:val="21"/>
          <w:szCs w:val="21"/>
          <w:vertAlign w:val="superscript"/>
        </w:rPr>
        <w:t>+</w:t>
      </w:r>
      <w:r>
        <w:rPr>
          <w:rFonts w:cs="Times Armenian" w:ascii="Times Armenian" w:hAnsi="Times Armenian"/>
          <w:sz w:val="21"/>
          <w:szCs w:val="21"/>
        </w:rPr>
        <w:t xml:space="preserve">լուք (կամ՝ </w:t>
      </w:r>
      <w:r>
        <w:rPr>
          <w:rFonts w:cs="Times Armenian" w:ascii="Times Armenian" w:hAnsi="Times Armenian"/>
          <w:i/>
          <w:sz w:val="21"/>
          <w:szCs w:val="21"/>
        </w:rPr>
        <w:t>լաք, լէօք = լայքա = լաքա</w:t>
      </w:r>
      <w:r>
        <w:rPr>
          <w:rFonts w:cs="Times Armenian" w:ascii="Times Armenian" w:hAnsi="Times Armenian"/>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լաւաշ-լավաշ,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լաւշ-լոշ </w:t>
      </w:r>
      <w:r>
        <w:rPr>
          <w:rFonts w:cs="Times Armenian" w:ascii="Times Armenian" w:hAnsi="Times Armenian"/>
          <w:sz w:val="21"/>
          <w:szCs w:val="21"/>
        </w:rPr>
        <w:t>(</w:t>
      </w:r>
      <w:r>
        <w:rPr>
          <w:rFonts w:cs="Times Armenian" w:ascii="Times Armenian" w:hAnsi="Times Armenian"/>
          <w:i/>
          <w:sz w:val="21"/>
          <w:szCs w:val="21"/>
        </w:rPr>
        <w:t>հացը</w:t>
      </w:r>
      <w:r>
        <w:rPr>
          <w:rFonts w:cs="Times Armenian" w:ascii="Times Armenian" w:hAnsi="Times Armenian"/>
          <w:sz w:val="21"/>
          <w:szCs w:val="21"/>
        </w:rPr>
        <w:t xml:space="preserve">): </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Heading4"/>
        <w:numPr>
          <w:ilvl w:val="0"/>
          <w:numId w:val="0"/>
        </w:numPr>
        <w:ind w:start="3600" w:hanging="0"/>
        <w:jc w:val="start"/>
        <w:rPr>
          <w:rFonts w:ascii="Times Armenian" w:hAnsi="Times Armenian" w:cs="Times Armenian"/>
        </w:rPr>
      </w:pPr>
      <w:r>
        <w:rPr>
          <w:rFonts w:cs="Times Armenian" w:ascii="Times Armenian" w:hAnsi="Times Armenian"/>
          <w:b/>
          <w:i/>
        </w:rPr>
        <w:t>խ</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խազ </w:t>
      </w:r>
      <w:r>
        <w:rPr>
          <w:rFonts w:cs="Times Armenian" w:ascii="Times Armenian" w:hAnsi="Times Armenian"/>
          <w:sz w:val="21"/>
          <w:szCs w:val="21"/>
        </w:rPr>
        <w:t>(</w:t>
      </w:r>
      <w:r>
        <w:rPr>
          <w:rFonts w:cs="Times Armenian" w:ascii="Times Armenian" w:hAnsi="Times Armenian"/>
          <w:i/>
          <w:sz w:val="21"/>
          <w:szCs w:val="21"/>
        </w:rPr>
        <w:t>գիծ, նոտա, խազել, խզբզել, ճղել, ճեղքել</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sz w:val="21"/>
          <w:szCs w:val="21"/>
        </w:rPr>
        <w:t>խաթուն</w:t>
      </w:r>
      <w:r>
        <w:rPr>
          <w:rFonts w:cs="Times Armenian" w:ascii="Times Armenian" w:hAnsi="Times Armenian"/>
          <w:b/>
          <w:i/>
          <w:sz w:val="21"/>
          <w:szCs w:val="21"/>
        </w:rPr>
        <w:t xml:space="preserve"> </w:t>
      </w:r>
      <w:r>
        <w:rPr>
          <w:rFonts w:cs="Times Armenian" w:ascii="Times Armenian" w:hAnsi="Times Armenian"/>
          <w:sz w:val="21"/>
          <w:szCs w:val="21"/>
        </w:rPr>
        <w:t>(</w:t>
      </w:r>
      <w:r>
        <w:rPr>
          <w:rFonts w:cs="Times Armenian" w:ascii="Times Armenian" w:hAnsi="Times Armenian"/>
          <w:i/>
          <w:sz w:val="21"/>
          <w:szCs w:val="21"/>
        </w:rPr>
        <w:t>տիկին, իշխանուհի</w:t>
      </w:r>
      <w:r>
        <w:rPr>
          <w:rFonts w:cs="Times Armenian" w:ascii="Times Armenian" w:hAnsi="Times Armenian"/>
          <w:sz w:val="21"/>
          <w:szCs w:val="21"/>
        </w:rPr>
        <w:t>),</w:t>
      </w:r>
      <w:r>
        <w:rPr>
          <w:rFonts w:cs="Times Armenian" w:ascii="Times Armenian" w:hAnsi="Times Armenian"/>
          <w:b/>
          <w:i/>
          <w:sz w:val="21"/>
          <w:szCs w:val="21"/>
        </w:rPr>
        <w:t xml:space="preserve"> *խալ,</w:t>
      </w:r>
      <w:r>
        <w:rPr>
          <w:rFonts w:cs="Times Armenian" w:ascii="Times Armenian" w:hAnsi="Times Armenian"/>
          <w:b/>
          <w:i/>
          <w:sz w:val="21"/>
          <w:szCs w:val="21"/>
          <w:vertAlign w:val="superscript"/>
        </w:rPr>
        <w:t xml:space="preserve"> +</w:t>
      </w:r>
      <w:r>
        <w:rPr>
          <w:rFonts w:cs="Times Armenian" w:ascii="Times Armenian" w:hAnsi="Times Armenian"/>
          <w:b/>
          <w:i/>
          <w:sz w:val="21"/>
          <w:szCs w:val="21"/>
        </w:rPr>
        <w:t xml:space="preserve">խալատ </w:t>
      </w:r>
      <w:r>
        <w:rPr>
          <w:rFonts w:cs="Times Armenian" w:ascii="Times Armenian" w:hAnsi="Times Armenian"/>
          <w:sz w:val="21"/>
          <w:szCs w:val="21"/>
        </w:rPr>
        <w:t>(</w:t>
      </w:r>
      <w:r>
        <w:rPr>
          <w:rFonts w:cs="Times Armenian" w:ascii="Times Armenian" w:hAnsi="Times Armenian"/>
          <w:i/>
          <w:sz w:val="21"/>
          <w:szCs w:val="21"/>
        </w:rPr>
        <w:t>ղալաթ = սխալ, վրիպակ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խալիփայ- խալի</w:t>
        <w:softHyphen/>
        <w:t xml:space="preserve">ֆ(ա) </w:t>
      </w:r>
      <w:r>
        <w:rPr>
          <w:rFonts w:cs="Times Armenian" w:ascii="Times Armenian" w:hAnsi="Times Armenian"/>
          <w:sz w:val="21"/>
          <w:szCs w:val="21"/>
        </w:rPr>
        <w:t>(Մահմեդի հաջորդը),</w:t>
      </w:r>
      <w:r>
        <w:rPr>
          <w:rFonts w:cs="Times Armenian" w:ascii="Times Armenian" w:hAnsi="Times Armenian"/>
          <w:b/>
          <w:i/>
          <w:sz w:val="21"/>
          <w:szCs w:val="21"/>
        </w:rPr>
        <w:t xml:space="preserve"> *խալվար </w:t>
      </w:r>
      <w:r>
        <w:rPr>
          <w:rFonts w:cs="Times Armenian" w:ascii="Times Armenian" w:hAnsi="Times Armenian"/>
          <w:sz w:val="21"/>
          <w:szCs w:val="21"/>
        </w:rPr>
        <w:t>(= 30 փութ =100 լիտր</w:t>
      </w:r>
      <w:r>
        <w:rPr>
          <w:rFonts w:cs="Times Armenian" w:ascii="Times Armenian" w:hAnsi="Times Armenian"/>
          <w:i/>
          <w:sz w:val="21"/>
          <w:szCs w:val="21"/>
        </w:rPr>
        <w:t xml:space="preserve">; </w:t>
      </w:r>
      <w:r>
        <w:rPr>
          <w:rFonts w:cs="Times Armenian" w:ascii="Times Armenian" w:hAnsi="Times Armenian"/>
          <w:sz w:val="21"/>
          <w:szCs w:val="21"/>
        </w:rPr>
        <w:t xml:space="preserve">սրանից՝ </w:t>
      </w:r>
      <w:r>
        <w:rPr>
          <w:rFonts w:cs="Times Armenian" w:ascii="Times Armenian" w:hAnsi="Times Armenian"/>
          <w:i/>
          <w:sz w:val="21"/>
          <w:szCs w:val="21"/>
        </w:rPr>
        <w:t>իշաբեռ</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խա</w:t>
        <w:softHyphen/>
        <w:t xml:space="preserve">հուէ-խաhվէ </w:t>
      </w:r>
      <w:r>
        <w:rPr>
          <w:rFonts w:cs="Times Armenian" w:ascii="Times Armenian" w:hAnsi="Times Armenian"/>
          <w:sz w:val="21"/>
          <w:szCs w:val="21"/>
        </w:rPr>
        <w:t>(</w:t>
      </w:r>
      <w:r>
        <w:rPr>
          <w:rFonts w:cs="Times Armenian" w:ascii="Times Armenian" w:hAnsi="Times Armenian"/>
          <w:i/>
          <w:sz w:val="21"/>
          <w:szCs w:val="21"/>
        </w:rPr>
        <w:t xml:space="preserve">ղահվե, կոֆե, սուրճ; </w:t>
      </w:r>
      <w:r>
        <w:rPr>
          <w:rFonts w:cs="Times Armenian" w:ascii="Times Armenian" w:hAnsi="Times Armenian"/>
          <w:sz w:val="21"/>
          <w:szCs w:val="21"/>
        </w:rPr>
        <w:t>տես</w:t>
      </w:r>
      <w:r>
        <w:rPr>
          <w:rFonts w:cs="Times Armenian" w:ascii="Times Armenian" w:hAnsi="Times Armenian"/>
          <w:i/>
          <w:sz w:val="21"/>
          <w:szCs w:val="21"/>
        </w:rPr>
        <w:t xml:space="preserve"> </w:t>
      </w:r>
      <w:r>
        <w:rPr>
          <w:rFonts w:cs="Times Armenian" w:ascii="Times Armenian" w:hAnsi="Times Armenian"/>
          <w:b/>
          <w:i/>
          <w:sz w:val="21"/>
          <w:szCs w:val="21"/>
        </w:rPr>
        <w:t>քեֆ</w:t>
      </w:r>
      <w:r>
        <w:rPr>
          <w:rFonts w:cs="Times Armenian" w:ascii="Times Armenian" w:hAnsi="Times Armenian"/>
          <w:i/>
          <w:sz w:val="21"/>
          <w:szCs w:val="21"/>
        </w:rPr>
        <w:t xml:space="preserve"> </w:t>
      </w:r>
      <w:r>
        <w:rPr>
          <w:rFonts w:cs="Times Armenian" w:ascii="Times Armenian" w:hAnsi="Times Armenian"/>
          <w:sz w:val="21"/>
          <w:szCs w:val="21"/>
        </w:rPr>
        <w:t xml:space="preserve">բառը), </w:t>
      </w:r>
      <w:r>
        <w:rPr>
          <w:rFonts w:cs="Times Armenian" w:ascii="Times Armenian" w:hAnsi="Times Armenian"/>
          <w:b/>
          <w:i/>
          <w:sz w:val="21"/>
          <w:szCs w:val="21"/>
        </w:rPr>
        <w:t>խաղտ = խալդ</w:t>
      </w:r>
      <w:r>
        <w:rPr>
          <w:rFonts w:cs="Times Armenian" w:ascii="Times Armenian" w:hAnsi="Times Armenian"/>
          <w:sz w:val="21"/>
          <w:szCs w:val="21"/>
        </w:rPr>
        <w:t xml:space="preserve"> (նշա</w:t>
        <w:softHyphen/>
        <w:t>նա</w:t>
        <w:softHyphen/>
        <w:t xml:space="preserve">կում է` </w:t>
      </w:r>
      <w:r>
        <w:rPr>
          <w:rFonts w:cs="Times Armenian" w:ascii="Times Armenian" w:hAnsi="Times Armenian"/>
          <w:i/>
          <w:sz w:val="21"/>
          <w:szCs w:val="21"/>
        </w:rPr>
        <w:t>կոշտ, կոպիտ;</w:t>
      </w:r>
      <w:r>
        <w:rPr>
          <w:rFonts w:cs="Times Armenian" w:ascii="Times Armenian" w:hAnsi="Times Armenian"/>
          <w:sz w:val="21"/>
          <w:szCs w:val="21"/>
        </w:rPr>
        <w:t xml:space="preserve"> ծագում է </w:t>
      </w:r>
      <w:r>
        <w:rPr>
          <w:rFonts w:cs="Times Armenian" w:ascii="Times Armenian" w:hAnsi="Times Armenian"/>
          <w:i/>
          <w:sz w:val="21"/>
          <w:szCs w:val="21"/>
        </w:rPr>
        <w:t>խալդ</w:t>
      </w:r>
      <w:r>
        <w:rPr>
          <w:rFonts w:cs="Times Armenian" w:ascii="Times Armenian" w:hAnsi="Times Armenian"/>
          <w:sz w:val="21"/>
          <w:szCs w:val="21"/>
        </w:rPr>
        <w:t xml:space="preserve"> ազգի անունից),</w:t>
      </w:r>
      <w:r>
        <w:rPr>
          <w:rFonts w:cs="Times Armenian" w:ascii="Times Armenian" w:hAnsi="Times Armenian"/>
          <w:b/>
          <w:i/>
          <w:sz w:val="21"/>
          <w:szCs w:val="21"/>
        </w:rPr>
        <w:t xml:space="preserve"> *խամ </w:t>
      </w:r>
      <w:r>
        <w:rPr>
          <w:rFonts w:cs="Times Armenian" w:ascii="Times Armenian" w:hAnsi="Times Armenian"/>
          <w:sz w:val="21"/>
          <w:szCs w:val="21"/>
        </w:rPr>
        <w:t>(</w:t>
      </w:r>
      <w:r>
        <w:rPr>
          <w:rFonts w:cs="Times Armenian" w:ascii="Times Armenian" w:hAnsi="Times Armenian"/>
          <w:i/>
          <w:sz w:val="21"/>
          <w:szCs w:val="21"/>
        </w:rPr>
        <w:t>անփորձ, ան</w:t>
        <w:softHyphen/>
        <w:t>վարժ</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sz w:val="21"/>
          <w:szCs w:val="21"/>
        </w:rPr>
        <w:t>խամաճիկ</w:t>
      </w:r>
      <w:r>
        <w:rPr>
          <w:rFonts w:cs="Times Armenian" w:ascii="Times Armenian" w:hAnsi="Times Armenian"/>
          <w:b/>
          <w:i/>
          <w:sz w:val="21"/>
          <w:szCs w:val="21"/>
        </w:rPr>
        <w:t xml:space="preserve"> </w:t>
      </w:r>
      <w:r>
        <w:rPr>
          <w:rFonts w:cs="Times Armenian" w:ascii="Times Armenian" w:hAnsi="Times Armenian"/>
          <w:sz w:val="21"/>
          <w:szCs w:val="21"/>
        </w:rPr>
        <w:t>(</w:t>
      </w:r>
      <w:r>
        <w:rPr>
          <w:rFonts w:cs="Times Armenian" w:ascii="Times Armenian" w:hAnsi="Times Armenian"/>
          <w:i/>
          <w:sz w:val="21"/>
          <w:szCs w:val="21"/>
        </w:rPr>
        <w:t>տիկնիկ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խանդակ </w:t>
      </w:r>
      <w:r>
        <w:rPr>
          <w:rFonts w:cs="Times Armenian" w:ascii="Times Armenian" w:hAnsi="Times Armenian"/>
          <w:sz w:val="21"/>
          <w:szCs w:val="21"/>
        </w:rPr>
        <w:t>(</w:t>
      </w:r>
      <w:r>
        <w:rPr>
          <w:rFonts w:cs="Times Armenian" w:ascii="Times Armenian" w:hAnsi="Times Armenian"/>
          <w:i/>
          <w:sz w:val="21"/>
          <w:szCs w:val="21"/>
        </w:rPr>
        <w:t>բերդի շուրջ բոլորը փորած փոս, որ լցվում էր ջրով</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խանձարուր </w:t>
      </w:r>
      <w:r>
        <w:rPr>
          <w:rFonts w:cs="Times Armenian" w:ascii="Times Armenian" w:hAnsi="Times Armenian"/>
          <w:sz w:val="21"/>
          <w:szCs w:val="21"/>
        </w:rPr>
        <w:t>(</w:t>
      </w:r>
      <w:r>
        <w:rPr>
          <w:rFonts w:cs="Times Armenian" w:ascii="Times Armenian" w:hAnsi="Times Armenian"/>
          <w:i/>
          <w:sz w:val="21"/>
          <w:szCs w:val="21"/>
        </w:rPr>
        <w:t>ծծկերի փաթաթան, շոր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sz w:val="21"/>
          <w:szCs w:val="21"/>
        </w:rPr>
        <w:t>խամութ</w:t>
      </w:r>
      <w:r>
        <w:rPr>
          <w:rFonts w:cs="Times Armenian" w:ascii="Times Armenian" w:hAnsi="Times Armenian"/>
          <w:b/>
          <w:i/>
          <w:sz w:val="21"/>
          <w:szCs w:val="21"/>
        </w:rPr>
        <w:t xml:space="preserve"> </w:t>
      </w:r>
      <w:r>
        <w:rPr>
          <w:rFonts w:cs="Times Armenian" w:ascii="Times Armenian" w:hAnsi="Times Armenian"/>
          <w:sz w:val="21"/>
          <w:szCs w:val="21"/>
        </w:rPr>
        <w:t>(</w:t>
      </w:r>
      <w:r>
        <w:rPr>
          <w:rFonts w:cs="Times Armenian" w:ascii="Times Armenian" w:hAnsi="Times Armenian"/>
          <w:i/>
          <w:sz w:val="21"/>
          <w:szCs w:val="21"/>
        </w:rPr>
        <w:t xml:space="preserve">ձիերի լծասարքի կաշվե փոկերը </w:t>
      </w:r>
      <w:r>
        <w:rPr>
          <w:rFonts w:cs="Times Armenian" w:ascii="Times Armenian" w:hAnsi="Times Armenian"/>
          <w:sz w:val="21"/>
          <w:szCs w:val="21"/>
        </w:rPr>
        <w:t>&lt; սլավ. &lt; գերմ),</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խամուր </w:t>
      </w:r>
      <w:r>
        <w:rPr>
          <w:rFonts w:cs="Times Armenian" w:ascii="Times Armenian" w:hAnsi="Times Armenian"/>
          <w:sz w:val="21"/>
          <w:szCs w:val="21"/>
        </w:rPr>
        <w:t>(</w:t>
      </w:r>
      <w:r>
        <w:rPr>
          <w:rFonts w:cs="Times Armenian" w:ascii="Times Armenian" w:hAnsi="Times Armenian"/>
          <w:i/>
          <w:sz w:val="21"/>
          <w:szCs w:val="21"/>
        </w:rPr>
        <w:t>խամ</w:t>
        <w:softHyphen/>
        <w:t>րելը, թառամելը, թոշնելը</w:t>
      </w:r>
      <w:r>
        <w:rPr>
          <w:rFonts w:cs="Times Armenian" w:ascii="Times Armenian" w:hAnsi="Times Armenian"/>
          <w:sz w:val="21"/>
          <w:szCs w:val="21"/>
        </w:rPr>
        <w:t xml:space="preserve">), </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խանութ, *խաշխաշ </w:t>
      </w:r>
      <w:r>
        <w:rPr>
          <w:rFonts w:cs="Times Armenian" w:ascii="Times Armenian" w:hAnsi="Times Armenian"/>
          <w:sz w:val="21"/>
          <w:szCs w:val="21"/>
        </w:rPr>
        <w:t>(</w:t>
      </w:r>
      <w:r>
        <w:rPr>
          <w:rFonts w:cs="Times Armenian" w:ascii="Times Armenian" w:hAnsi="Times Armenian"/>
          <w:i/>
          <w:sz w:val="21"/>
          <w:szCs w:val="21"/>
        </w:rPr>
        <w:t>կակաչ;</w:t>
      </w:r>
      <w:r>
        <w:rPr>
          <w:rFonts w:cs="Times Armenian" w:ascii="Times Armenian" w:hAnsi="Times Armenian"/>
          <w:sz w:val="21"/>
          <w:szCs w:val="21"/>
        </w:rPr>
        <w:t xml:space="preserve"> սրա սերմնատփին է՛լ են ասում </w:t>
      </w:r>
      <w:r>
        <w:rPr>
          <w:rFonts w:cs="Times Armenian" w:ascii="Times Armenian" w:hAnsi="Times Armenian"/>
          <w:i/>
          <w:sz w:val="21"/>
          <w:szCs w:val="21"/>
        </w:rPr>
        <w:t>խաշ</w:t>
        <w:softHyphen/>
        <w:t>խաշ</w:t>
      </w:r>
      <w:r>
        <w:rPr>
          <w:rFonts w:cs="Times Armenian" w:ascii="Times Armenian" w:hAnsi="Times Armenian"/>
          <w:sz w:val="21"/>
          <w:szCs w:val="21"/>
        </w:rPr>
        <w:t>),</w:t>
      </w:r>
      <w:r>
        <w:rPr>
          <w:rFonts w:cs="Times Armenian" w:ascii="Times Armenian" w:hAnsi="Times Armenian"/>
          <w:b/>
          <w:i/>
          <w:sz w:val="21"/>
          <w:szCs w:val="21"/>
        </w:rPr>
        <w:t xml:space="preserve"> *խարազան </w:t>
      </w:r>
      <w:r>
        <w:rPr>
          <w:rFonts w:cs="Times Armenian" w:ascii="Times Armenian" w:hAnsi="Times Armenian"/>
          <w:sz w:val="21"/>
          <w:szCs w:val="21"/>
        </w:rPr>
        <w:t>(</w:t>
      </w:r>
      <w:r>
        <w:rPr>
          <w:rFonts w:cs="Times Armenian" w:ascii="Times Armenian" w:hAnsi="Times Armenian"/>
          <w:i/>
          <w:sz w:val="21"/>
          <w:szCs w:val="21"/>
        </w:rPr>
        <w:t>մտրակ; *խար+*ազ</w:t>
      </w:r>
      <w:r>
        <w:rPr>
          <w:rFonts w:cs="Russian Times" w:ascii="Russian Times" w:hAnsi="Russian Times"/>
          <w:sz w:val="21"/>
          <w:szCs w:val="21"/>
        </w:rPr>
        <w:t xml:space="preserve"> </w:t>
      </w:r>
      <w:r>
        <w:rPr>
          <w:rFonts w:cs="Russian Times" w:ascii="Russian Times" w:hAnsi="Russian Times"/>
          <w:i/>
          <w:sz w:val="21"/>
          <w:szCs w:val="21"/>
        </w:rPr>
        <w:t xml:space="preserve">= </w:t>
      </w:r>
      <w:r>
        <w:rPr>
          <w:rFonts w:cs="Times Armenian" w:ascii="Times Armenian" w:hAnsi="Times Armenian"/>
          <w:i/>
          <w:sz w:val="21"/>
          <w:szCs w:val="21"/>
        </w:rPr>
        <w:t>էշ քշելու բան,</w:t>
      </w:r>
      <w:r>
        <w:rPr>
          <w:rFonts w:cs="Times Armenian" w:ascii="Times Armenian" w:hAnsi="Times Armenian"/>
          <w:sz w:val="21"/>
          <w:szCs w:val="21"/>
        </w:rPr>
        <w:t xml:space="preserve"> ճիշտ ինչպես` </w:t>
      </w:r>
      <w:r>
        <w:rPr>
          <w:rFonts w:cs="Times Armenian" w:ascii="Times Armenian" w:hAnsi="Times Armenian"/>
          <w:i/>
          <w:sz w:val="21"/>
          <w:szCs w:val="21"/>
        </w:rPr>
        <w:t>*գավ + *ազ + ան</w:t>
      </w:r>
      <w:r>
        <w:rPr>
          <w:rFonts w:cs="Times Armenian" w:ascii="Times Armenian" w:hAnsi="Times Armenian"/>
          <w:sz w:val="21"/>
          <w:szCs w:val="21"/>
        </w:rPr>
        <w:t xml:space="preserve"> </w:t>
      </w:r>
      <w:r>
        <w:rPr>
          <w:rFonts w:cs="Times Armenian" w:ascii="Times Armenian" w:hAnsi="Times Armenian"/>
          <w:i/>
          <w:sz w:val="21"/>
          <w:szCs w:val="21"/>
        </w:rPr>
        <w:t>= եզ (կով) քշելու բան</w:t>
      </w:r>
      <w:r>
        <w:rPr>
          <w:rFonts w:cs="Times Armenian" w:ascii="Times Armenian" w:hAnsi="Times Armenian"/>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խարաճ</w:t>
      </w:r>
      <w:r>
        <w:rPr>
          <w:rFonts w:cs="Times Armenian" w:ascii="Times Armenian" w:hAnsi="Times Armenian"/>
          <w:sz w:val="21"/>
          <w:szCs w:val="21"/>
        </w:rPr>
        <w:t xml:space="preserve"> (</w:t>
      </w:r>
      <w:r>
        <w:rPr>
          <w:rFonts w:cs="Times Armenian" w:ascii="Times Armenian" w:hAnsi="Times Armenian"/>
          <w:i/>
          <w:sz w:val="21"/>
          <w:szCs w:val="21"/>
        </w:rPr>
        <w:t>խարջ = գլխահարկ;</w:t>
      </w:r>
      <w:r>
        <w:rPr>
          <w:rFonts w:cs="Times Armenian" w:ascii="Times Armenian" w:hAnsi="Times Armenian"/>
          <w:sz w:val="21"/>
          <w:szCs w:val="21"/>
        </w:rPr>
        <w:t xml:space="preserve"> հիմա` </w:t>
      </w:r>
      <w:r>
        <w:rPr>
          <w:rFonts w:cs="Times Armenian" w:ascii="Times Armenian" w:hAnsi="Times Armenian"/>
          <w:i/>
          <w:sz w:val="21"/>
          <w:szCs w:val="21"/>
        </w:rPr>
        <w:t>ծախս</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խարամանի </w:t>
      </w:r>
      <w:r>
        <w:rPr>
          <w:rFonts w:cs="Times Armenian" w:ascii="Times Armenian" w:hAnsi="Times Armenian"/>
          <w:sz w:val="21"/>
          <w:szCs w:val="21"/>
        </w:rPr>
        <w:t>(</w:t>
      </w:r>
      <w:r>
        <w:rPr>
          <w:rFonts w:cs="Times Armenian" w:ascii="Times Armenian" w:hAnsi="Times Armenian"/>
          <w:i/>
          <w:sz w:val="21"/>
          <w:szCs w:val="21"/>
        </w:rPr>
        <w:t>դեվ, սատանա, չար օձ;</w:t>
      </w:r>
      <w:r>
        <w:rPr>
          <w:rFonts w:cs="Times Armenian" w:ascii="Times Armenian" w:hAnsi="Times Armenian"/>
          <w:sz w:val="21"/>
          <w:szCs w:val="21"/>
        </w:rPr>
        <w:t xml:space="preserve"> գրված է նաև՝ </w:t>
      </w:r>
      <w:r>
        <w:rPr>
          <w:rFonts w:cs="Times Armenian" w:ascii="Times Armenian" w:hAnsi="Times Armenian"/>
          <w:i/>
          <w:sz w:val="21"/>
          <w:szCs w:val="21"/>
        </w:rPr>
        <w:t>խարա</w:t>
        <w:softHyphen/>
        <w:t xml:space="preserve">մայնի, խարաման, </w:t>
      </w:r>
      <w:r>
        <w:rPr>
          <w:rFonts w:cs="Times Armenian" w:ascii="Times Armenian" w:hAnsi="Times Armenian"/>
          <w:b/>
          <w:i/>
          <w:sz w:val="21"/>
          <w:szCs w:val="21"/>
        </w:rPr>
        <w:t>հարամանի</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խարտ(ել), </w:t>
      </w:r>
      <w:r>
        <w:rPr>
          <w:rFonts w:cs="Times Armenian" w:ascii="Times Armenian" w:hAnsi="Times Armenian"/>
          <w:sz w:val="21"/>
          <w:szCs w:val="21"/>
        </w:rPr>
        <w:t xml:space="preserve">(ունենք՝  </w:t>
      </w:r>
      <w:r>
        <w:rPr>
          <w:rFonts w:cs="Times Armenian" w:ascii="Times Armenian" w:hAnsi="Times Armenian"/>
          <w:i/>
          <w:sz w:val="21"/>
          <w:szCs w:val="21"/>
        </w:rPr>
        <w:t>խարտոց, խարտուք</w:t>
      </w:r>
      <w:r>
        <w:rPr>
          <w:rFonts w:cs="Times Armenian" w:ascii="Times Armenian" w:hAnsi="Times Armenian"/>
          <w:sz w:val="21"/>
          <w:szCs w:val="21"/>
        </w:rPr>
        <w:t>),</w:t>
      </w:r>
      <w:r>
        <w:rPr>
          <w:rFonts w:cs="Times Armenian" w:ascii="Times Armenian" w:hAnsi="Times Armenian"/>
          <w:b/>
          <w:i/>
          <w:sz w:val="21"/>
          <w:szCs w:val="21"/>
        </w:rPr>
        <w:t xml:space="preserve"> *խա</w:t>
        <w:softHyphen/>
        <w:t>ւար-խավար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խաւիծ, *խափշիկ </w:t>
      </w:r>
      <w:r>
        <w:rPr>
          <w:rFonts w:cs="Times Armenian" w:ascii="Times Armenian" w:hAnsi="Times Armenian"/>
          <w:sz w:val="21"/>
          <w:szCs w:val="21"/>
        </w:rPr>
        <w:t>(</w:t>
      </w:r>
      <w:r>
        <w:rPr>
          <w:rFonts w:cs="Times Armenian" w:ascii="Times Armenian" w:hAnsi="Times Armenian"/>
          <w:i/>
          <w:sz w:val="21"/>
          <w:szCs w:val="21"/>
        </w:rPr>
        <w:t>եթովպացի, հնդիկ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 xml:space="preserve">խաքան </w:t>
      </w:r>
      <w:r>
        <w:rPr>
          <w:rFonts w:cs="Times Armenian" w:ascii="Times Armenian" w:hAnsi="Times Armenian"/>
          <w:sz w:val="21"/>
          <w:szCs w:val="21"/>
        </w:rPr>
        <w:t>(</w:t>
      </w:r>
      <w:r>
        <w:rPr>
          <w:rFonts w:cs="Times Armenian" w:ascii="Times Armenian" w:hAnsi="Times Armenian"/>
          <w:i/>
          <w:sz w:val="21"/>
          <w:szCs w:val="21"/>
        </w:rPr>
        <w:t>սուլ</w:t>
        <w:softHyphen/>
        <w:t>թան, թա</w:t>
        <w:softHyphen/>
        <w:t>գավոր</w:t>
      </w:r>
      <w:r>
        <w:rPr>
          <w:rFonts w:cs="Times Armenian" w:ascii="Times Armenian" w:hAnsi="Times Armenian"/>
          <w:sz w:val="21"/>
          <w:szCs w:val="21"/>
        </w:rPr>
        <w:t>),</w:t>
      </w:r>
      <w:r>
        <w:rPr>
          <w:rFonts w:cs="Times Armenian" w:ascii="Times Armenian" w:hAnsi="Times Armenian"/>
          <w:b/>
          <w:i/>
          <w:sz w:val="21"/>
          <w:szCs w:val="21"/>
        </w:rPr>
        <w:t xml:space="preserve"> *խիար,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խիզան </w:t>
      </w:r>
      <w:r>
        <w:rPr>
          <w:rFonts w:cs="Times Armenian" w:ascii="Times Armenian" w:hAnsi="Times Armenian"/>
          <w:sz w:val="21"/>
          <w:szCs w:val="21"/>
        </w:rPr>
        <w:t xml:space="preserve">(սկզբում` </w:t>
      </w:r>
      <w:r>
        <w:rPr>
          <w:rFonts w:cs="Times Armenian" w:ascii="Times Armenian" w:hAnsi="Times Armenian"/>
          <w:i/>
          <w:sz w:val="21"/>
          <w:szCs w:val="21"/>
        </w:rPr>
        <w:t>պանդուխտ,</w:t>
      </w:r>
      <w:r>
        <w:rPr>
          <w:rFonts w:cs="Times Armenian" w:ascii="Times Armenian" w:hAnsi="Times Armenian"/>
          <w:sz w:val="21"/>
          <w:szCs w:val="21"/>
        </w:rPr>
        <w:t xml:space="preserve"> հետո` </w:t>
      </w:r>
      <w:r>
        <w:rPr>
          <w:rFonts w:cs="Times Armenian" w:ascii="Times Armenian" w:hAnsi="Times Armenian"/>
          <w:i/>
          <w:sz w:val="21"/>
          <w:szCs w:val="21"/>
        </w:rPr>
        <w:t>կին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խի</w:t>
        <w:softHyphen/>
        <w:t xml:space="preserve">կար </w:t>
      </w:r>
      <w:r>
        <w:rPr>
          <w:rFonts w:cs="Times Armenian" w:ascii="Times Armenian" w:hAnsi="Times Armenian"/>
          <w:sz w:val="21"/>
          <w:szCs w:val="21"/>
        </w:rPr>
        <w:t>(</w:t>
      </w:r>
      <w:r>
        <w:rPr>
          <w:rFonts w:cs="Times Armenian" w:ascii="Times Armenian" w:hAnsi="Times Armenian"/>
          <w:i/>
          <w:sz w:val="21"/>
          <w:szCs w:val="21"/>
        </w:rPr>
        <w:t>իմաստուն;</w:t>
      </w:r>
      <w:r>
        <w:rPr>
          <w:rFonts w:cs="Times Armenian" w:ascii="Times Armenian" w:hAnsi="Times Armenian"/>
          <w:sz w:val="21"/>
          <w:szCs w:val="21"/>
        </w:rPr>
        <w:t xml:space="preserve"> Խիկար իմաստունի անունն է),</w:t>
      </w:r>
      <w:r>
        <w:rPr>
          <w:rFonts w:cs="Times Armenian" w:ascii="Times Armenian" w:hAnsi="Times Armenian"/>
          <w:b/>
          <w:i/>
          <w:sz w:val="21"/>
          <w:szCs w:val="21"/>
        </w:rPr>
        <w:t xml:space="preserve"> *խիշտ </w:t>
      </w:r>
      <w:r>
        <w:rPr>
          <w:rFonts w:cs="Times Armenian" w:ascii="Times Armenian" w:hAnsi="Times Armenian"/>
          <w:sz w:val="21"/>
          <w:szCs w:val="21"/>
        </w:rPr>
        <w:t>(նի</w:t>
        <w:softHyphen/>
        <w:t xml:space="preserve">զակ; ունենք՝ </w:t>
      </w:r>
      <w:r>
        <w:rPr>
          <w:rFonts w:cs="Times Armenian" w:ascii="Times Armenian" w:hAnsi="Times Armenian"/>
          <w:i/>
          <w:sz w:val="21"/>
          <w:szCs w:val="21"/>
        </w:rPr>
        <w:t>խշտիկ, խշտել</w:t>
      </w:r>
      <w:r>
        <w:rPr>
          <w:rFonts w:cs="Times Armenian" w:ascii="Times Armenian" w:hAnsi="Times Armenian"/>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sz w:val="21"/>
          <w:szCs w:val="21"/>
        </w:rPr>
        <w:t>խիպիլիկ</w:t>
      </w:r>
      <w:r>
        <w:rPr>
          <w:rFonts w:cs="Times Armenian" w:ascii="Times Armenian" w:hAnsi="Times Armenian"/>
          <w:b/>
          <w:i/>
          <w:sz w:val="21"/>
          <w:szCs w:val="21"/>
        </w:rPr>
        <w:t xml:space="preserve"> </w:t>
      </w:r>
      <w:r>
        <w:rPr>
          <w:rFonts w:cs="Times Armenian" w:ascii="Times Armenian" w:hAnsi="Times Armenian"/>
          <w:sz w:val="21"/>
          <w:szCs w:val="21"/>
        </w:rPr>
        <w:t>(</w:t>
      </w:r>
      <w:r>
        <w:rPr>
          <w:rFonts w:cs="Times Armenian" w:ascii="Times Armenian" w:hAnsi="Times Armenian"/>
          <w:i/>
          <w:sz w:val="21"/>
          <w:szCs w:val="21"/>
        </w:rPr>
        <w:t>գիշերային ոգի, մղձավանջ</w:t>
      </w:r>
      <w:r>
        <w:rPr>
          <w:rFonts w:cs="Times Armenian" w:ascii="Times Armenian" w:hAnsi="Times Armenian"/>
          <w:sz w:val="21"/>
          <w:szCs w:val="21"/>
        </w:rPr>
        <w:t>),</w:t>
      </w:r>
      <w:r>
        <w:rPr>
          <w:rFonts w:cs="Times Armenian" w:ascii="Times Armenian" w:hAnsi="Times Armenian"/>
          <w:b/>
          <w:i/>
          <w:sz w:val="21"/>
          <w:szCs w:val="21"/>
          <w:vertAlign w:val="superscript"/>
        </w:rPr>
        <w:t>+</w:t>
      </w:r>
      <w:r>
        <w:rPr>
          <w:rFonts w:cs="Times Armenian" w:ascii="Times Armenian" w:hAnsi="Times Armenian"/>
          <w:b/>
          <w:i/>
          <w:sz w:val="21"/>
          <w:szCs w:val="21"/>
        </w:rPr>
        <w:t>խլայ-խիլայ</w:t>
      </w:r>
      <w:r>
        <w:rPr>
          <w:rFonts w:cs="Times Armenian" w:ascii="Times Armenian" w:hAnsi="Times Armenian"/>
          <w:sz w:val="21"/>
          <w:szCs w:val="21"/>
        </w:rPr>
        <w:t xml:space="preserve"> (</w:t>
      </w:r>
      <w:r>
        <w:rPr>
          <w:rFonts w:cs="Times Armenian" w:ascii="Times Armenian" w:hAnsi="Times Armenian"/>
          <w:i/>
          <w:sz w:val="21"/>
          <w:szCs w:val="21"/>
        </w:rPr>
        <w:t>թա</w:t>
        <w:softHyphen/>
        <w:t>գա</w:t>
        <w:softHyphen/>
        <w:t>վորի նվիրած թանկ շորը; կանացի շղարշ;</w:t>
      </w:r>
      <w:r>
        <w:rPr>
          <w:rFonts w:cs="Times Armenian" w:ascii="Times Armenian" w:hAnsi="Times Armenian"/>
          <w:sz w:val="21"/>
          <w:szCs w:val="21"/>
        </w:rPr>
        <w:t xml:space="preserve"> հիմա` </w:t>
      </w:r>
      <w:r>
        <w:rPr>
          <w:rFonts w:cs="Times Armenian" w:ascii="Times Armenian" w:hAnsi="Times Armenian"/>
          <w:b/>
          <w:i/>
          <w:sz w:val="21"/>
          <w:szCs w:val="21"/>
        </w:rPr>
        <w:t>խալաթ</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խլուրդ,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խծուծ </w:t>
      </w:r>
      <w:r>
        <w:rPr>
          <w:rFonts w:cs="Times Armenian" w:ascii="Times Armenian" w:hAnsi="Times Armenian"/>
          <w:sz w:val="21"/>
          <w:szCs w:val="21"/>
        </w:rPr>
        <w:t>(</w:t>
      </w:r>
      <w:r>
        <w:rPr>
          <w:rFonts w:cs="Times Armenian" w:ascii="Times Armenian" w:hAnsi="Times Armenian"/>
          <w:i/>
          <w:sz w:val="21"/>
          <w:szCs w:val="21"/>
        </w:rPr>
        <w:t>գզածի կամ սանրածի թափթփուքը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խմոր, *խոհ </w:t>
      </w:r>
      <w:r>
        <w:rPr>
          <w:rFonts w:cs="Times Armenian" w:ascii="Times Armenian" w:hAnsi="Times Armenian"/>
          <w:sz w:val="21"/>
          <w:szCs w:val="21"/>
        </w:rPr>
        <w:t>(</w:t>
      </w:r>
      <w:r>
        <w:rPr>
          <w:rFonts w:cs="Times Armenian" w:ascii="Times Armenian" w:hAnsi="Times Armenian"/>
          <w:i/>
          <w:sz w:val="21"/>
          <w:szCs w:val="21"/>
        </w:rPr>
        <w:t>կերա</w:t>
        <w:softHyphen/>
        <w:t>կուր;</w:t>
      </w:r>
      <w:r>
        <w:rPr>
          <w:rFonts w:cs="Times Armenian" w:ascii="Times Armenian" w:hAnsi="Times Armenian"/>
          <w:sz w:val="21"/>
          <w:szCs w:val="21"/>
        </w:rPr>
        <w:t xml:space="preserve"> սրա ճյուղերից են` </w:t>
      </w:r>
      <w:r>
        <w:rPr>
          <w:rFonts w:cs="Times Armenian" w:ascii="Times Armenian" w:hAnsi="Times Armenian"/>
          <w:i/>
          <w:sz w:val="21"/>
          <w:szCs w:val="21"/>
        </w:rPr>
        <w:t>խոհանոց, խոհարար,</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խոճկոր </w:t>
      </w:r>
      <w:r>
        <w:rPr>
          <w:rFonts w:cs="Times Armenian" w:ascii="Times Armenian" w:hAnsi="Times Armenian"/>
          <w:sz w:val="21"/>
          <w:szCs w:val="21"/>
        </w:rPr>
        <w:t>(</w:t>
      </w:r>
      <w:r>
        <w:rPr>
          <w:rFonts w:cs="Times Armenian" w:ascii="Times Armenian" w:hAnsi="Times Armenian"/>
          <w:i/>
          <w:sz w:val="21"/>
          <w:szCs w:val="21"/>
        </w:rPr>
        <w:t>խոզի ձագ;</w:t>
      </w:r>
      <w:r>
        <w:rPr>
          <w:rFonts w:cs="Times Armenian" w:ascii="Times Armenian" w:hAnsi="Times Armenian"/>
          <w:sz w:val="21"/>
          <w:szCs w:val="21"/>
        </w:rPr>
        <w:t xml:space="preserve"> </w:t>
      </w:r>
      <w:r>
        <w:rPr>
          <w:rFonts w:cs="Times Armenian" w:ascii="Times Armenian" w:hAnsi="Times Armenian"/>
          <w:i/>
          <w:sz w:val="21"/>
          <w:szCs w:val="21"/>
        </w:rPr>
        <w:t>խոճ-ը</w:t>
      </w:r>
      <w:r>
        <w:rPr>
          <w:rFonts w:cs="Times Armenian" w:ascii="Times Armenian" w:hAnsi="Times Armenian"/>
          <w:sz w:val="21"/>
          <w:szCs w:val="21"/>
        </w:rPr>
        <w:t xml:space="preserve"> փոխ է առած կովկասյաններից),</w:t>
      </w:r>
      <w:r>
        <w:rPr>
          <w:rFonts w:cs="Times Armenian" w:ascii="Times Armenian" w:hAnsi="Times Armenian"/>
          <w:b/>
          <w:i/>
          <w:sz w:val="21"/>
          <w:szCs w:val="21"/>
        </w:rPr>
        <w:t xml:space="preserve"> *խոյր-խույր </w:t>
      </w:r>
      <w:r>
        <w:rPr>
          <w:rFonts w:cs="Times Armenian" w:ascii="Times Armenian" w:hAnsi="Times Armenian"/>
          <w:sz w:val="21"/>
          <w:szCs w:val="21"/>
        </w:rPr>
        <w:t>(</w:t>
      </w:r>
      <w:r>
        <w:rPr>
          <w:rFonts w:cs="Times Armenian" w:ascii="Times Armenian" w:hAnsi="Times Armenian"/>
          <w:i/>
          <w:sz w:val="21"/>
          <w:szCs w:val="21"/>
        </w:rPr>
        <w:t>թագ, պսակ, փաթթոց</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խոռոչ, *խոստ </w:t>
      </w:r>
      <w:r>
        <w:rPr>
          <w:rFonts w:cs="Times Armenian" w:ascii="Times Armenian" w:hAnsi="Times Armenian"/>
          <w:sz w:val="21"/>
          <w:szCs w:val="21"/>
        </w:rPr>
        <w:t xml:space="preserve">(սրա ճյուղերից են՝ </w:t>
      </w:r>
      <w:r>
        <w:rPr>
          <w:rFonts w:cs="Times Armenian" w:ascii="Times Armenian" w:hAnsi="Times Armenian"/>
          <w:i/>
          <w:sz w:val="21"/>
          <w:szCs w:val="21"/>
        </w:rPr>
        <w:t>խոստանալ, խոստում(ն), խոստմնադրուժ, խոստմնա</w:t>
        <w:softHyphen/>
        <w:t>զանց</w:t>
      </w:r>
      <w:r>
        <w:rPr>
          <w:rFonts w:cs="Times Armenian" w:ascii="Times Armenian" w:hAnsi="Times Armenian"/>
          <w:sz w:val="21"/>
          <w:szCs w:val="21"/>
        </w:rPr>
        <w:t>),</w:t>
      </w:r>
      <w:r>
        <w:rPr>
          <w:rFonts w:cs="Times Armenian" w:ascii="Times Armenian" w:hAnsi="Times Armenian"/>
          <w:b/>
          <w:i/>
          <w:sz w:val="21"/>
          <w:szCs w:val="21"/>
        </w:rPr>
        <w:t xml:space="preserve"> *խոստովան(ել), *խոսրով </w:t>
      </w:r>
      <w:r>
        <w:rPr>
          <w:rFonts w:cs="Times Armenian" w:ascii="Times Armenian" w:hAnsi="Times Armenian"/>
          <w:sz w:val="21"/>
          <w:szCs w:val="21"/>
        </w:rPr>
        <w:t>(</w:t>
      </w:r>
      <w:r>
        <w:rPr>
          <w:rFonts w:cs="Times Armenian" w:ascii="Times Armenian" w:hAnsi="Times Armenian"/>
          <w:i/>
          <w:sz w:val="21"/>
          <w:szCs w:val="21"/>
        </w:rPr>
        <w:t>թագավոր;</w:t>
      </w:r>
      <w:r>
        <w:rPr>
          <w:rFonts w:cs="Times Armenian" w:ascii="Times Armenian" w:hAnsi="Times Armenian"/>
          <w:sz w:val="21"/>
          <w:szCs w:val="21"/>
        </w:rPr>
        <w:t xml:space="preserve"> սրա ճյուղերից` </w:t>
      </w:r>
      <w:r>
        <w:rPr>
          <w:rFonts w:cs="Times Armenian" w:ascii="Times Armenian" w:hAnsi="Times Armenian"/>
          <w:i/>
          <w:sz w:val="21"/>
          <w:szCs w:val="21"/>
        </w:rPr>
        <w:t>Խոս</w:t>
        <w:softHyphen/>
        <w:t>րովի ան</w:t>
        <w:softHyphen/>
        <w:t>տառ = թագավորական անտառ</w:t>
      </w:r>
      <w:r>
        <w:rPr>
          <w:rFonts w:cs="Times Armenian" w:ascii="Times Armenian" w:hAnsi="Times Armenian"/>
          <w:sz w:val="21"/>
          <w:szCs w:val="21"/>
        </w:rPr>
        <w:t xml:space="preserve">), </w:t>
      </w:r>
      <w:r>
        <w:rPr>
          <w:rFonts w:cs="Times Armenian" w:ascii="Times Armenian" w:hAnsi="Times Armenian"/>
          <w:b/>
          <w:i/>
          <w:sz w:val="21"/>
          <w:szCs w:val="21"/>
        </w:rPr>
        <w:t xml:space="preserve">*խորտիկ </w:t>
      </w:r>
      <w:r>
        <w:rPr>
          <w:rFonts w:cs="Times Armenian" w:ascii="Times Armenian" w:hAnsi="Times Armenian"/>
          <w:sz w:val="21"/>
          <w:szCs w:val="21"/>
        </w:rPr>
        <w:t>(</w:t>
      </w:r>
      <w:r>
        <w:rPr>
          <w:rFonts w:cs="Times Armenian" w:ascii="Times Armenian" w:hAnsi="Times Armenian"/>
          <w:i/>
          <w:sz w:val="21"/>
          <w:szCs w:val="21"/>
        </w:rPr>
        <w:t>ընտիր կերակուր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խտիտ </w:t>
      </w:r>
      <w:r>
        <w:rPr>
          <w:rFonts w:cs="Times Armenian" w:ascii="Times Armenian" w:hAnsi="Times Armenian"/>
          <w:sz w:val="21"/>
          <w:szCs w:val="21"/>
        </w:rPr>
        <w:t>(</w:t>
      </w:r>
      <w:r>
        <w:rPr>
          <w:rFonts w:cs="Times Armenian" w:ascii="Times Armenian" w:hAnsi="Times Armenian"/>
          <w:i/>
          <w:sz w:val="21"/>
          <w:szCs w:val="21"/>
        </w:rPr>
        <w:t>գիրկ; խտտել = գրկել</w:t>
      </w:r>
      <w:r>
        <w:rPr>
          <w:rFonts w:cs="Times Armenian" w:ascii="Times Armenian" w:hAnsi="Times Armenian"/>
          <w:sz w:val="21"/>
          <w:szCs w:val="21"/>
        </w:rPr>
        <w:t>),</w:t>
      </w:r>
      <w:r>
        <w:rPr>
          <w:rFonts w:cs="Times Armenian" w:ascii="Times Armenian" w:hAnsi="Times Armenian"/>
          <w:b/>
          <w:i/>
          <w:sz w:val="21"/>
          <w:szCs w:val="21"/>
        </w:rPr>
        <w:t xml:space="preserve"> *խուժ </w:t>
      </w:r>
      <w:r>
        <w:rPr>
          <w:rFonts w:cs="Times Armenian" w:ascii="Times Armenian" w:hAnsi="Times Armenian"/>
          <w:sz w:val="21"/>
          <w:szCs w:val="21"/>
        </w:rPr>
        <w:t>(</w:t>
      </w:r>
      <w:r>
        <w:rPr>
          <w:rFonts w:cs="Times Armenian" w:ascii="Times Armenian" w:hAnsi="Times Armenian"/>
          <w:i/>
          <w:sz w:val="21"/>
          <w:szCs w:val="21"/>
        </w:rPr>
        <w:t>վայրենի, բարբարոս;</w:t>
      </w:r>
      <w:r>
        <w:rPr>
          <w:rFonts w:cs="Times Armenian" w:ascii="Times Armenian" w:hAnsi="Times Armenian"/>
          <w:sz w:val="21"/>
          <w:szCs w:val="21"/>
        </w:rPr>
        <w:t xml:space="preserve"> պարսկական Խու</w:t>
        <w:softHyphen/>
        <w:t xml:space="preserve">ժիստանի անունից է: Սրանից են՝ </w:t>
      </w:r>
      <w:r>
        <w:rPr>
          <w:rFonts w:cs="Times Armenian" w:ascii="Times Armenian" w:hAnsi="Times Armenian"/>
          <w:i/>
          <w:sz w:val="21"/>
          <w:szCs w:val="21"/>
        </w:rPr>
        <w:t>խժաբար, խժական, խուժադուժ, խու</w:t>
        <w:softHyphen/>
        <w:t>ժել, խուժան,</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խում-խմել,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խումար </w:t>
      </w:r>
      <w:r>
        <w:rPr>
          <w:rFonts w:cs="Times Armenian" w:ascii="Times Armenian" w:hAnsi="Times Armenian"/>
          <w:sz w:val="21"/>
          <w:szCs w:val="21"/>
        </w:rPr>
        <w:t>(</w:t>
      </w:r>
      <w:r>
        <w:rPr>
          <w:rFonts w:cs="Times Armenian" w:ascii="Times Armenian" w:hAnsi="Times Armenian"/>
          <w:i/>
          <w:sz w:val="21"/>
          <w:szCs w:val="21"/>
        </w:rPr>
        <w:t>հարբելուց սթափվելը;</w:t>
      </w:r>
      <w:r>
        <w:rPr>
          <w:rFonts w:cs="Times Armenian" w:ascii="Times Armenian" w:hAnsi="Times Armenian"/>
          <w:sz w:val="21"/>
          <w:szCs w:val="21"/>
        </w:rPr>
        <w:t xml:space="preserve"> սրա ճյու</w:t>
        <w:softHyphen/>
        <w:t xml:space="preserve">ղերից է` </w:t>
      </w:r>
      <w:r>
        <w:rPr>
          <w:rFonts w:cs="Times Armenian" w:ascii="Times Armenian" w:hAnsi="Times Armenian"/>
          <w:i/>
          <w:sz w:val="21"/>
          <w:szCs w:val="21"/>
        </w:rPr>
        <w:t>խմորը</w:t>
      </w:r>
      <w:r>
        <w:rPr>
          <w:rFonts w:cs="Times Armenian" w:ascii="Times Armenian" w:hAnsi="Times Armenian"/>
          <w:sz w:val="21"/>
          <w:szCs w:val="21"/>
        </w:rPr>
        <w:t>),</w:t>
      </w:r>
      <w:r>
        <w:rPr>
          <w:rFonts w:cs="Times Armenian" w:ascii="Times Armenian" w:hAnsi="Times Armenian"/>
          <w:b/>
          <w:i/>
          <w:sz w:val="21"/>
          <w:szCs w:val="21"/>
        </w:rPr>
        <w:t xml:space="preserve"> *խունկ, *խունճ </w:t>
      </w:r>
      <w:r>
        <w:rPr>
          <w:rFonts w:cs="Times Armenian" w:ascii="Times Armenian" w:hAnsi="Times Armenian"/>
          <w:sz w:val="21"/>
          <w:szCs w:val="21"/>
        </w:rPr>
        <w:t>(</w:t>
      </w:r>
      <w:r>
        <w:rPr>
          <w:rFonts w:cs="Times Armenian" w:ascii="Times Armenian" w:hAnsi="Times Armenian"/>
          <w:i/>
          <w:sz w:val="21"/>
          <w:szCs w:val="21"/>
        </w:rPr>
        <w:t xml:space="preserve">նազանք; </w:t>
      </w:r>
      <w:r>
        <w:rPr>
          <w:rFonts w:cs="Times Armenian" w:ascii="Times Armenian" w:hAnsi="Times Armenian"/>
          <w:sz w:val="21"/>
          <w:szCs w:val="21"/>
        </w:rPr>
        <w:t>ճյուղն է`</w:t>
      </w:r>
      <w:r>
        <w:rPr>
          <w:rFonts w:cs="Times Armenian" w:ascii="Times Armenian" w:hAnsi="Times Armenian"/>
          <w:i/>
          <w:sz w:val="21"/>
          <w:szCs w:val="21"/>
        </w:rPr>
        <w:t xml:space="preserve"> խունջիկ-մունջիկ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խուց,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խոփ,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խռով,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խսիր </w:t>
      </w:r>
      <w:r>
        <w:rPr>
          <w:rFonts w:cs="Times Armenian" w:ascii="Times Armenian" w:hAnsi="Times Armenian"/>
          <w:sz w:val="21"/>
          <w:szCs w:val="21"/>
        </w:rPr>
        <w:t xml:space="preserve">(բույսերից գործած </w:t>
      </w:r>
      <w:r>
        <w:rPr>
          <w:rFonts w:cs="Times Armenian" w:ascii="Times Armenian" w:hAnsi="Times Armenian"/>
          <w:i/>
          <w:sz w:val="21"/>
          <w:szCs w:val="21"/>
        </w:rPr>
        <w:t>կարպետ, փսիաթ</w:t>
      </w:r>
      <w:r>
        <w:rPr>
          <w:rFonts w:cs="Times Armenian" w:ascii="Times Armenian" w:hAnsi="Times Armenian"/>
          <w:sz w:val="21"/>
          <w:szCs w:val="21"/>
        </w:rPr>
        <w:t xml:space="preserve">), </w:t>
      </w:r>
      <w:r>
        <w:rPr>
          <w:rFonts w:cs="Times Armenian" w:ascii="Times Armenian" w:hAnsi="Times Armenian"/>
          <w:b/>
          <w:i/>
          <w:sz w:val="21"/>
          <w:szCs w:val="21"/>
        </w:rPr>
        <w:t xml:space="preserve">*խրատ </w:t>
      </w:r>
      <w:r>
        <w:rPr>
          <w:rFonts w:cs="Times Armenian" w:ascii="Times Armenian" w:hAnsi="Times Armenian"/>
          <w:sz w:val="21"/>
          <w:szCs w:val="21"/>
        </w:rPr>
        <w:t>(</w:t>
      </w:r>
      <w:r>
        <w:rPr>
          <w:rFonts w:cs="Times Armenian" w:ascii="Times Armenian" w:hAnsi="Times Armenian"/>
          <w:i/>
          <w:sz w:val="21"/>
          <w:szCs w:val="21"/>
        </w:rPr>
        <w:t>հորդոր, հրա</w:t>
        <w:softHyphen/>
        <w:t>հանգ, կրթություն. ծեծ, պատիժ, ուսմունք,</w:t>
      </w:r>
      <w:r>
        <w:rPr>
          <w:rFonts w:cs="Times Armenian" w:ascii="Times Armenian" w:hAnsi="Times Armenian"/>
          <w:sz w:val="21"/>
          <w:szCs w:val="21"/>
        </w:rPr>
        <w:t xml:space="preserve"> ևն):</w:t>
      </w:r>
    </w:p>
    <w:p>
      <w:pPr>
        <w:pStyle w:val="Normal"/>
        <w:jc w:val="both"/>
        <w:rPr>
          <w:rFonts w:ascii="Times Armenian" w:hAnsi="Times Armenian" w:cs="Times Armenian"/>
        </w:rPr>
      </w:pPr>
      <w:r>
        <w:rPr>
          <w:rFonts w:cs="Times Armenian" w:ascii="Times Armenian" w:hAnsi="Times Armenian"/>
          <w:b/>
          <w:i/>
          <w:sz w:val="21"/>
          <w:szCs w:val="21"/>
        </w:rPr>
      </w:r>
    </w:p>
    <w:p>
      <w:pPr>
        <w:pStyle w:val="Heading4"/>
        <w:numPr>
          <w:ilvl w:val="0"/>
          <w:numId w:val="0"/>
        </w:numPr>
        <w:ind w:start="720" w:hanging="0"/>
        <w:rPr>
          <w:rFonts w:ascii="Times Armenian" w:hAnsi="Times Armenian" w:cs="Times Armenian"/>
        </w:rPr>
      </w:pPr>
      <w:r>
        <w:rPr>
          <w:rFonts w:cs="Times Armenian" w:ascii="Times Armenian" w:hAnsi="Times Armenian"/>
          <w:b/>
          <w:i/>
        </w:rPr>
        <w:t>ծ</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ծանր </w:t>
      </w:r>
      <w:r>
        <w:rPr>
          <w:rFonts w:cs="Times Armenian" w:ascii="Times Armenian" w:hAnsi="Times Armenian"/>
          <w:sz w:val="21"/>
          <w:szCs w:val="21"/>
        </w:rPr>
        <w:t xml:space="preserve">(նշանակել է` </w:t>
      </w:r>
      <w:r>
        <w:rPr>
          <w:rFonts w:cs="Times Armenian" w:ascii="Times Armenian" w:hAnsi="Times Armenian"/>
          <w:i/>
          <w:sz w:val="21"/>
          <w:szCs w:val="21"/>
        </w:rPr>
        <w:t>սաստիկ, շատ, հաստ, թավ ձայն, դժվար, թանկա</w:t>
        <w:softHyphen/>
        <w:t>գին, դաժան,</w:t>
      </w:r>
      <w:r>
        <w:rPr>
          <w:rFonts w:cs="Times Armenian" w:ascii="Times Armenian" w:hAnsi="Times Armenian"/>
          <w:sz w:val="21"/>
          <w:szCs w:val="21"/>
        </w:rPr>
        <w:t xml:space="preserve"> ևն)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ծարիր </w:t>
      </w:r>
      <w:r>
        <w:rPr>
          <w:rFonts w:cs="Times Armenian" w:ascii="Times Armenian" w:hAnsi="Times Armenian"/>
          <w:sz w:val="21"/>
          <w:szCs w:val="21"/>
        </w:rPr>
        <w:t xml:space="preserve">(կամ՝ </w:t>
      </w:r>
      <w:r>
        <w:rPr>
          <w:rFonts w:cs="Times Armenian" w:ascii="Times Armenian" w:hAnsi="Times Armenian"/>
          <w:i/>
          <w:sz w:val="21"/>
          <w:szCs w:val="21"/>
        </w:rPr>
        <w:t>ծարիոր, ծարոյր, ծարուր = աչքի սուրմա</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ծեփ(ել),,</w:t>
      </w:r>
      <w:r>
        <w:rPr>
          <w:rFonts w:cs="Times Armenian" w:ascii="Times Armenian" w:hAnsi="Times Armenian"/>
          <w:b/>
          <w:i/>
          <w:sz w:val="21"/>
          <w:szCs w:val="21"/>
          <w:vertAlign w:val="superscript"/>
        </w:rPr>
        <w:t xml:space="preserve"> կ</w:t>
      </w:r>
      <w:r>
        <w:rPr>
          <w:rFonts w:cs="Times Armenian" w:ascii="Times Armenian" w:hAnsi="Times Armenian"/>
          <w:b/>
          <w:i/>
          <w:sz w:val="21"/>
          <w:szCs w:val="21"/>
        </w:rPr>
        <w:t xml:space="preserve">ծէս </w:t>
      </w:r>
      <w:r>
        <w:rPr>
          <w:rFonts w:cs="Times Armenian" w:ascii="Times Armenian" w:hAnsi="Times Armenian"/>
          <w:sz w:val="21"/>
          <w:szCs w:val="21"/>
        </w:rPr>
        <w:t>(վրացերենից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ծիծ,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ծիտ,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ծիր </w:t>
      </w:r>
      <w:r>
        <w:rPr>
          <w:rFonts w:cs="Times Armenian" w:ascii="Times Armenian" w:hAnsi="Times Armenian"/>
          <w:sz w:val="21"/>
          <w:szCs w:val="21"/>
        </w:rPr>
        <w:t>(</w:t>
      </w:r>
      <w:r>
        <w:rPr>
          <w:rFonts w:cs="Times Armenian" w:ascii="Times Armenian" w:hAnsi="Times Armenian"/>
          <w:i/>
          <w:sz w:val="21"/>
          <w:szCs w:val="21"/>
        </w:rPr>
        <w:t>շրջագիծ;</w:t>
      </w:r>
      <w:r>
        <w:rPr>
          <w:rFonts w:cs="Times Armenian" w:ascii="Times Armenian" w:hAnsi="Times Armenian"/>
          <w:sz w:val="21"/>
          <w:szCs w:val="21"/>
        </w:rPr>
        <w:t xml:space="preserve"> սրա ճյուղերից են՝ </w:t>
      </w:r>
      <w:r>
        <w:rPr>
          <w:rFonts w:cs="Times Armenian" w:ascii="Times Armenian" w:hAnsi="Times Armenian"/>
          <w:i/>
          <w:sz w:val="21"/>
          <w:szCs w:val="21"/>
        </w:rPr>
        <w:t>Ծիր կաթին, ծրագիր,</w:t>
      </w:r>
      <w:r>
        <w:rPr>
          <w:rFonts w:cs="Times Armenian" w:ascii="Times Armenian" w:hAnsi="Times Armenian"/>
          <w:sz w:val="21"/>
          <w:szCs w:val="21"/>
        </w:rPr>
        <w:t xml:space="preserve"> ևն),</w:t>
      </w:r>
      <w:r>
        <w:rPr>
          <w:rFonts w:cs="Times Armenian" w:ascii="Times Armenian" w:hAnsi="Times Armenian"/>
          <w:b/>
          <w:i/>
          <w:sz w:val="21"/>
          <w:szCs w:val="21"/>
        </w:rPr>
        <w:t xml:space="preserve"> ծիրան </w:t>
      </w:r>
      <w:r>
        <w:rPr>
          <w:rFonts w:cs="Times Armenian" w:ascii="Times Armenian" w:hAnsi="Times Armenian"/>
          <w:sz w:val="21"/>
          <w:szCs w:val="21"/>
        </w:rPr>
        <w:t>(խալդերենից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ծիւր </w:t>
      </w:r>
      <w:r>
        <w:rPr>
          <w:rFonts w:cs="Times Armenian" w:ascii="Times Armenian" w:hAnsi="Times Armenian"/>
          <w:sz w:val="21"/>
          <w:szCs w:val="21"/>
        </w:rPr>
        <w:t>(</w:t>
      </w:r>
      <w:r>
        <w:rPr>
          <w:rFonts w:cs="Times Armenian" w:ascii="Times Armenian" w:hAnsi="Times Armenian"/>
          <w:i/>
          <w:sz w:val="21"/>
          <w:szCs w:val="21"/>
        </w:rPr>
        <w:t xml:space="preserve">հալել-մաշել; </w:t>
      </w:r>
      <w:r>
        <w:rPr>
          <w:rFonts w:cs="Times Armenian" w:ascii="Times Armenian" w:hAnsi="Times Armenian"/>
          <w:sz w:val="21"/>
          <w:szCs w:val="21"/>
        </w:rPr>
        <w:t xml:space="preserve">սրա ճյուղերից՝ </w:t>
      </w:r>
      <w:r>
        <w:rPr>
          <w:rFonts w:cs="Times Armenian" w:ascii="Times Armenian" w:hAnsi="Times Armenian"/>
          <w:b/>
          <w:i/>
          <w:sz w:val="21"/>
          <w:szCs w:val="21"/>
        </w:rPr>
        <w:t>ծիւրախտ;</w:t>
      </w:r>
      <w:r>
        <w:rPr>
          <w:rFonts w:cs="Times Armenian" w:ascii="Times Armenian" w:hAnsi="Times Armenian"/>
          <w:sz w:val="21"/>
          <w:szCs w:val="21"/>
        </w:rPr>
        <w:t xml:space="preserve"> վրացերենից է կամ խալդերենից),</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ծնծղայ </w:t>
      </w:r>
      <w:r>
        <w:rPr>
          <w:rFonts w:cs="Times Armenian" w:ascii="Times Armenian" w:hAnsi="Times Armenian"/>
          <w:sz w:val="21"/>
          <w:szCs w:val="21"/>
        </w:rPr>
        <w:t>(գըր</w:t>
        <w:softHyphen/>
        <w:t xml:space="preserve">ված է նաև՝ </w:t>
      </w:r>
      <w:r>
        <w:rPr>
          <w:rFonts w:cs="Times Armenian" w:ascii="Times Armenian" w:hAnsi="Times Armenian"/>
          <w:i/>
          <w:sz w:val="21"/>
          <w:szCs w:val="21"/>
        </w:rPr>
        <w:t>ձնծղայ, ցնծղայ, ձնձղայ, ծեծեղայ, ծիծեղայ, ծնծղեակ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ծոթոր </w:t>
      </w:r>
      <w:r>
        <w:rPr>
          <w:rFonts w:cs="Times Armenian" w:ascii="Times Armenian" w:hAnsi="Times Armenian"/>
          <w:sz w:val="21"/>
          <w:szCs w:val="21"/>
        </w:rPr>
        <w:t xml:space="preserve">(կամ՝ </w:t>
      </w:r>
      <w:r>
        <w:rPr>
          <w:rFonts w:cs="Times Armenian" w:ascii="Times Armenian" w:hAnsi="Times Armenian"/>
          <w:i/>
          <w:sz w:val="21"/>
          <w:szCs w:val="21"/>
        </w:rPr>
        <w:t>ծոթորին, ծո</w:t>
        <w:softHyphen/>
        <w:t>թո</w:t>
        <w:softHyphen/>
        <w:t>րուն, ծոթրին, ծոթրուն, ծաթրին, ծայթրին, ծեթրոն;</w:t>
      </w:r>
      <w:r>
        <w:rPr>
          <w:rFonts w:cs="Times Armenian" w:ascii="Times Armenian" w:hAnsi="Times Armenian"/>
          <w:sz w:val="21"/>
          <w:szCs w:val="21"/>
        </w:rPr>
        <w:t xml:space="preserve"> </w:t>
      </w:r>
      <w:r>
        <w:rPr>
          <w:rFonts w:cs="Times Armenian" w:ascii="Times Armenian" w:hAnsi="Times Armenian"/>
          <w:i/>
          <w:sz w:val="21"/>
          <w:szCs w:val="21"/>
        </w:rPr>
        <w:t>հա</w:t>
        <w:softHyphen/>
        <w:t>մեմունք է</w:t>
      </w:r>
      <w:r>
        <w:rPr>
          <w:rFonts w:cs="Times Armenian" w:ascii="Times Armenian" w:hAnsi="Times Armenian"/>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ծուխ</w:t>
      </w:r>
      <w:r>
        <w:rPr>
          <w:rFonts w:cs="Times Armenian" w:ascii="Times Armenian" w:hAnsi="Times Armenian"/>
          <w:sz w:val="21"/>
          <w:szCs w:val="21"/>
        </w:rPr>
        <w:t xml:space="preserve"> (</w:t>
      </w:r>
      <w:r>
        <w:rPr>
          <w:rFonts w:cs="Times Armenian" w:ascii="Times Armenian" w:hAnsi="Times Armenian"/>
          <w:i/>
          <w:sz w:val="21"/>
          <w:szCs w:val="21"/>
        </w:rPr>
        <w:t>մուխ; գոլորշի,</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ծուծ </w:t>
      </w:r>
      <w:r>
        <w:rPr>
          <w:rFonts w:cs="Times Armenian" w:ascii="Times Armenian" w:hAnsi="Times Armenian"/>
          <w:sz w:val="21"/>
          <w:szCs w:val="21"/>
        </w:rPr>
        <w:t>(</w:t>
      </w:r>
      <w:r>
        <w:rPr>
          <w:rFonts w:cs="Times Armenian" w:ascii="Times Armenian" w:hAnsi="Times Armenian"/>
          <w:i/>
          <w:sz w:val="21"/>
          <w:szCs w:val="21"/>
        </w:rPr>
        <w:t>ծծելու նյութ;</w:t>
      </w:r>
      <w:r>
        <w:rPr>
          <w:rFonts w:cs="Times Armenian" w:ascii="Times Armenian" w:hAnsi="Times Armenian"/>
          <w:sz w:val="21"/>
          <w:szCs w:val="21"/>
        </w:rPr>
        <w:t xml:space="preserve"> ճյուղերից է` </w:t>
      </w:r>
      <w:r>
        <w:rPr>
          <w:rFonts w:cs="Times Armenian" w:ascii="Times Armenian" w:hAnsi="Times Armenian"/>
          <w:i/>
          <w:sz w:val="21"/>
          <w:szCs w:val="21"/>
        </w:rPr>
        <w:t>ծծել</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ծրար,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ծօ </w:t>
      </w:r>
      <w:r>
        <w:rPr>
          <w:rFonts w:cs="Times Armenian" w:ascii="Times Armenian" w:hAnsi="Times Armenian"/>
          <w:sz w:val="21"/>
          <w:szCs w:val="21"/>
        </w:rPr>
        <w:t>(</w:t>
      </w:r>
      <w:r>
        <w:rPr>
          <w:rFonts w:cs="Times Armenian" w:ascii="Times Armenian" w:hAnsi="Times Armenian"/>
          <w:i/>
          <w:sz w:val="21"/>
          <w:szCs w:val="21"/>
        </w:rPr>
        <w:t>տղա,</w:t>
      </w:r>
      <w:r>
        <w:rPr>
          <w:rFonts w:cs="Times Armenian" w:ascii="Times Armenian" w:hAnsi="Times Armenian"/>
          <w:sz w:val="21"/>
          <w:szCs w:val="21"/>
        </w:rPr>
        <w:t xml:space="preserve"> վրացերենից է):</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Heading4"/>
        <w:numPr>
          <w:ilvl w:val="0"/>
          <w:numId w:val="0"/>
        </w:numPr>
        <w:ind w:start="3600" w:hanging="0"/>
        <w:jc w:val="start"/>
        <w:rPr>
          <w:rFonts w:ascii="Times Armenian" w:hAnsi="Times Armenian" w:cs="Times Armenian"/>
        </w:rPr>
      </w:pPr>
      <w:r>
        <w:rPr>
          <w:rFonts w:cs="Times Armenian" w:ascii="Times Armenian" w:hAnsi="Times Armenian"/>
          <w:b/>
          <w:i/>
        </w:rPr>
        <w:t>կ</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կաթեդր </w:t>
      </w:r>
      <w:r>
        <w:rPr>
          <w:rFonts w:cs="Times Armenian" w:ascii="Times Armenian" w:hAnsi="Times Armenian"/>
          <w:sz w:val="21"/>
          <w:szCs w:val="21"/>
        </w:rPr>
        <w:t>(</w:t>
      </w:r>
      <w:r>
        <w:rPr>
          <w:rFonts w:cs="Times Armenian" w:ascii="Times Armenian" w:hAnsi="Times Armenian"/>
          <w:i/>
          <w:sz w:val="21"/>
          <w:szCs w:val="21"/>
        </w:rPr>
        <w:t>նստարան, աթոռ, գահ</w:t>
      </w:r>
      <w:r>
        <w:rPr>
          <w:rFonts w:cs="Times Armenian" w:ascii="Times Armenian" w:hAnsi="Times Armenian"/>
          <w:sz w:val="21"/>
          <w:szCs w:val="21"/>
        </w:rPr>
        <w:t xml:space="preserve">; հիմա` </w:t>
      </w:r>
      <w:r>
        <w:rPr>
          <w:rFonts w:cs="Times Armenian" w:ascii="Times Armenian" w:hAnsi="Times Armenian"/>
          <w:i/>
          <w:sz w:val="21"/>
          <w:szCs w:val="21"/>
        </w:rPr>
        <w:t>կաֆեդրա = համալսարանի ամբիոն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կաթողիկե </w:t>
      </w:r>
      <w:r>
        <w:rPr>
          <w:rFonts w:cs="Times Armenian" w:ascii="Times Armenian" w:hAnsi="Times Armenian"/>
          <w:sz w:val="21"/>
          <w:szCs w:val="21"/>
        </w:rPr>
        <w:t>(</w:t>
      </w:r>
      <w:r>
        <w:rPr>
          <w:rFonts w:cs="Times Armenian" w:ascii="Times Armenian" w:hAnsi="Times Armenian"/>
          <w:i/>
          <w:sz w:val="21"/>
          <w:szCs w:val="21"/>
        </w:rPr>
        <w:t>ընդհանրական-տիեզերական + եկե</w:t>
        <w:softHyphen/>
        <w:t>ղեցի</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կաթողի</w:t>
        <w:softHyphen/>
        <w:t xml:space="preserve">կոս </w:t>
      </w:r>
      <w:r>
        <w:rPr>
          <w:rFonts w:cs="Times Armenian" w:ascii="Times Armenian" w:hAnsi="Times Armenian"/>
          <w:sz w:val="21"/>
          <w:szCs w:val="21"/>
        </w:rPr>
        <w:t xml:space="preserve">(նշանակել է` </w:t>
      </w:r>
      <w:r>
        <w:rPr>
          <w:rFonts w:cs="Times Armenian" w:ascii="Times Armenian" w:hAnsi="Times Armenian"/>
          <w:i/>
          <w:sz w:val="21"/>
          <w:szCs w:val="21"/>
        </w:rPr>
        <w:t>տիեզերական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կաթսայ </w:t>
      </w:r>
      <w:r>
        <w:rPr>
          <w:rFonts w:cs="Times Armenian" w:ascii="Times Armenian" w:hAnsi="Times Armenian"/>
          <w:sz w:val="21"/>
          <w:szCs w:val="21"/>
        </w:rPr>
        <w:t xml:space="preserve">(կամ՝ </w:t>
      </w:r>
      <w:r>
        <w:rPr>
          <w:rFonts w:cs="Times Armenian" w:ascii="Times Armenian" w:hAnsi="Times Armenian"/>
          <w:i/>
          <w:sz w:val="21"/>
          <w:szCs w:val="21"/>
        </w:rPr>
        <w:t>կատսայ = կաթսա),</w:t>
      </w:r>
      <w:r>
        <w:rPr>
          <w:rFonts w:cs="Times Armenian" w:ascii="Times Armenian" w:hAnsi="Times Armenian"/>
          <w:b/>
          <w:i/>
          <w:sz w:val="21"/>
          <w:szCs w:val="21"/>
        </w:rPr>
        <w:t xml:space="preserve"> *կախարդ, կաղա</w:t>
        <w:softHyphen/>
        <w:t xml:space="preserve">մախ(ի) </w:t>
      </w:r>
      <w:r>
        <w:rPr>
          <w:rFonts w:cs="Times Armenian" w:ascii="Times Armenian" w:hAnsi="Times Armenian"/>
          <w:sz w:val="21"/>
          <w:szCs w:val="21"/>
        </w:rPr>
        <w:t>(ծառ է` populus ընտանիքից; խալդերենից է: Հայերն ու պար</w:t>
        <w:softHyphen/>
        <w:t>սիկ</w:t>
        <w:softHyphen/>
        <w:t>ները բարդուն ասում էին սրա թրքացած մի աղավաղ ձևով` q</w:t>
      </w:r>
      <w:r>
        <w:rPr>
          <w:sz w:val="21"/>
          <w:szCs w:val="21"/>
        </w:rPr>
        <w:t>älämä</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կա</w:t>
        <w:softHyphen/>
        <w:t>ղա</w:t>
        <w:softHyphen/>
        <w:t xml:space="preserve">մար </w:t>
      </w:r>
      <w:r>
        <w:rPr>
          <w:rFonts w:cs="Times Armenian" w:ascii="Times Armenian" w:hAnsi="Times Armenian"/>
          <w:sz w:val="21"/>
          <w:szCs w:val="21"/>
        </w:rPr>
        <w:t>(</w:t>
      </w:r>
      <w:r>
        <w:rPr>
          <w:rFonts w:cs="Times Armenian" w:ascii="Times Armenian" w:hAnsi="Times Armenian"/>
          <w:i/>
          <w:sz w:val="21"/>
          <w:szCs w:val="21"/>
        </w:rPr>
        <w:t>թանաքաման-գրչաման; թանաքա</w:t>
        <w:softHyphen/>
        <w:t>ձուկ;</w:t>
      </w:r>
      <w:r>
        <w:rPr>
          <w:rFonts w:cs="Times Armenian" w:ascii="Times Armenian" w:hAnsi="Times Armenian"/>
          <w:sz w:val="21"/>
          <w:szCs w:val="21"/>
        </w:rPr>
        <w:t xml:space="preserve"> նախնական իմաստն է` </w:t>
      </w:r>
      <w:r>
        <w:rPr>
          <w:rFonts w:cs="Times Armenian" w:ascii="Times Armenian" w:hAnsi="Times Armenian"/>
          <w:i/>
          <w:sz w:val="21"/>
          <w:szCs w:val="21"/>
        </w:rPr>
        <w:t>ե</w:t>
        <w:softHyphen/>
        <w:t>ղեգ,</w:t>
      </w:r>
      <w:r>
        <w:rPr>
          <w:rFonts w:cs="Times Armenian" w:ascii="Times Armenian" w:hAnsi="Times Armenian"/>
          <w:sz w:val="21"/>
          <w:szCs w:val="21"/>
        </w:rPr>
        <w:t xml:space="preserve"> ինչից արաբերեն </w:t>
      </w:r>
      <w:r>
        <w:rPr>
          <w:rFonts w:cs="Times Armenian" w:ascii="Times Armenian" w:hAnsi="Times Armenian"/>
          <w:i/>
          <w:sz w:val="21"/>
          <w:szCs w:val="21"/>
        </w:rPr>
        <w:t>ղալամ-ը</w:t>
      </w:r>
      <w:r>
        <w:rPr>
          <w:rFonts w:cs="Times Armenian" w:ascii="Times Armenian" w:hAnsi="Times Armenian"/>
          <w:sz w:val="21"/>
          <w:szCs w:val="21"/>
        </w:rPr>
        <w:t>),</w:t>
      </w:r>
      <w:r>
        <w:rPr>
          <w:rFonts w:cs="Times Armenian" w:ascii="Times Armenian" w:hAnsi="Times Armenian"/>
          <w:b/>
          <w:i/>
          <w:sz w:val="21"/>
          <w:szCs w:val="21"/>
        </w:rPr>
        <w:t>*</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կաղամբ </w:t>
      </w:r>
      <w:r>
        <w:rPr>
          <w:rFonts w:cs="Times Armenian" w:ascii="Times Armenian" w:hAnsi="Times Armenian"/>
          <w:sz w:val="21"/>
          <w:szCs w:val="21"/>
        </w:rPr>
        <w:t>(պար</w:t>
        <w:softHyphen/>
        <w:t>սիկ</w:t>
        <w:softHyphen/>
        <w:softHyphen/>
        <w:t>ները վերցրել են հու</w:t>
        <w:softHyphen/>
        <w:t>նա</w:t>
        <w:softHyphen/>
        <w:softHyphen/>
        <w:t>րենից),</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կաղանդ </w:t>
      </w:r>
      <w:r>
        <w:rPr>
          <w:rFonts w:cs="Times Armenian" w:ascii="Times Armenian" w:hAnsi="Times Armenian"/>
          <w:sz w:val="21"/>
          <w:szCs w:val="21"/>
        </w:rPr>
        <w:t>(</w:t>
      </w:r>
      <w:r>
        <w:rPr>
          <w:rFonts w:cs="Times Armenian" w:ascii="Times Armenian" w:hAnsi="Times Armenian"/>
          <w:i/>
          <w:sz w:val="21"/>
          <w:szCs w:val="21"/>
        </w:rPr>
        <w:t xml:space="preserve">ամսամուտ; ամանոր; </w:t>
      </w:r>
      <w:r>
        <w:rPr>
          <w:rFonts w:cs="Times Armenian" w:ascii="Times Armenian" w:hAnsi="Times Armenian"/>
          <w:sz w:val="21"/>
          <w:szCs w:val="21"/>
        </w:rPr>
        <w:t xml:space="preserve">ծագում է լատիներենից, ինչից էլ` </w:t>
      </w:r>
      <w:r>
        <w:rPr>
          <w:rFonts w:cs="Times Armenian" w:ascii="Times Armenian" w:hAnsi="Times Armenian"/>
          <w:i/>
          <w:sz w:val="21"/>
          <w:szCs w:val="21"/>
        </w:rPr>
        <w:t>կալենդար = օրացույց</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կաղապար </w:t>
      </w:r>
      <w:r>
        <w:rPr>
          <w:rFonts w:cs="Times Armenian" w:ascii="Times Armenian" w:hAnsi="Times Armenian"/>
          <w:sz w:val="21"/>
          <w:szCs w:val="21"/>
        </w:rPr>
        <w:t>(նույնն է`</w:t>
      </w:r>
      <w:r>
        <w:rPr>
          <w:rFonts w:cs="Times Armenian" w:ascii="Times Armenian" w:hAnsi="Times Armenian"/>
          <w:i/>
          <w:sz w:val="21"/>
          <w:szCs w:val="21"/>
        </w:rPr>
        <w:t xml:space="preserve"> գաղա</w:t>
        <w:softHyphen/>
        <w:t>փարի հետ</w:t>
      </w:r>
      <w:r>
        <w:rPr>
          <w:rFonts w:cs="Times Armenian" w:ascii="Times Armenian" w:hAnsi="Times Armenian"/>
          <w:sz w:val="21"/>
          <w:szCs w:val="21"/>
        </w:rPr>
        <w:t>; հիմա ն</w:t>
        <w:softHyphen/>
        <w:t>շա</w:t>
        <w:softHyphen/>
        <w:t xml:space="preserve">նակում ` </w:t>
      </w:r>
      <w:r>
        <w:rPr>
          <w:rFonts w:cs="Times Armenian" w:ascii="Times Armenian" w:hAnsi="Times Armenian"/>
          <w:i/>
          <w:sz w:val="21"/>
          <w:szCs w:val="21"/>
        </w:rPr>
        <w:t>կաղապար</w:t>
      </w:r>
      <w:r>
        <w:rPr>
          <w:rFonts w:cs="Times Armenian" w:ascii="Times Armenian" w:hAnsi="Times Armenian"/>
          <w:sz w:val="21"/>
          <w:szCs w:val="21"/>
        </w:rPr>
        <w:t>),</w:t>
      </w:r>
      <w:r>
        <w:rPr>
          <w:rFonts w:cs="Times Armenian" w:ascii="Times Armenian" w:hAnsi="Times Armenian"/>
          <w:b/>
          <w:i/>
          <w:sz w:val="21"/>
          <w:szCs w:val="21"/>
        </w:rPr>
        <w:t xml:space="preserve"> *կամ(ք) </w:t>
      </w:r>
      <w:r>
        <w:rPr>
          <w:rFonts w:cs="Times Armenian" w:ascii="Times Armenian" w:hAnsi="Times Armenian"/>
          <w:sz w:val="21"/>
          <w:szCs w:val="21"/>
        </w:rPr>
        <w:t xml:space="preserve">(սրա ճյուղերից են` </w:t>
      </w:r>
      <w:r>
        <w:rPr>
          <w:rFonts w:cs="Times Armenian" w:ascii="Times Armenian" w:hAnsi="Times Armenian"/>
          <w:i/>
          <w:sz w:val="21"/>
          <w:szCs w:val="21"/>
        </w:rPr>
        <w:t>կամո</w:t>
        <w:softHyphen/>
        <w:t>վին, կամենալ, կա</w:t>
        <w:softHyphen/>
        <w:softHyphen/>
        <w:t>մա</w:t>
        <w:softHyphen/>
        <w:t>վոր, կամակոր,</w:t>
      </w:r>
      <w:r>
        <w:rPr>
          <w:rFonts w:cs="Times Armenian" w:ascii="Times Armenian" w:hAnsi="Times Armenian"/>
          <w:sz w:val="21"/>
          <w:szCs w:val="21"/>
        </w:rPr>
        <w:t xml:space="preserve"> ևն),</w:t>
      </w:r>
      <w:r>
        <w:rPr>
          <w:rFonts w:cs="Times Armenian" w:ascii="Times Armenian" w:hAnsi="Times Armenian"/>
          <w:b/>
          <w:i/>
          <w:sz w:val="21"/>
          <w:szCs w:val="21"/>
        </w:rPr>
        <w:t xml:space="preserve"> *կամ </w:t>
      </w:r>
      <w:r>
        <w:rPr>
          <w:rFonts w:cs="Times Armenian" w:ascii="Times Armenian" w:hAnsi="Times Armenian"/>
          <w:sz w:val="21"/>
          <w:szCs w:val="21"/>
        </w:rPr>
        <w:t>(շաղկապը</w:t>
      </w:r>
      <w:r>
        <w:rPr>
          <w:rFonts w:cs="Times Armenian" w:ascii="Times Armenian" w:hAnsi="Times Armenian"/>
          <w:i/>
          <w:sz w:val="21"/>
          <w:szCs w:val="21"/>
        </w:rPr>
        <w:t xml:space="preserve"> = կամք</w:t>
      </w:r>
      <w:r>
        <w:rPr>
          <w:rFonts w:cs="Times Armenian" w:ascii="Times Armenian" w:hAnsi="Times Armenian"/>
          <w:sz w:val="21"/>
          <w:szCs w:val="21"/>
        </w:rPr>
        <w:t>),</w:t>
      </w:r>
      <w:r>
        <w:rPr>
          <w:rFonts w:cs="Times Armenian" w:ascii="Times Armenian" w:hAnsi="Times Armenian"/>
          <w:b/>
          <w:i/>
          <w:sz w:val="21"/>
          <w:szCs w:val="21"/>
        </w:rPr>
        <w:t xml:space="preserve"> *կամակար-կամկար </w:t>
      </w:r>
      <w:r>
        <w:rPr>
          <w:rFonts w:cs="Times Armenian" w:ascii="Times Armenian" w:hAnsi="Times Armenian"/>
          <w:sz w:val="21"/>
          <w:szCs w:val="21"/>
        </w:rPr>
        <w:t>(</w:t>
      </w:r>
      <w:r>
        <w:rPr>
          <w:rFonts w:cs="Times Armenian" w:ascii="Times Armenian" w:hAnsi="Times Armenian"/>
          <w:i/>
          <w:sz w:val="21"/>
          <w:szCs w:val="21"/>
        </w:rPr>
        <w:t>ա</w:t>
        <w:softHyphen/>
        <w:t>զատ, ինքնակամ</w:t>
      </w:r>
      <w:r>
        <w:rPr>
          <w:rFonts w:cs="Times Armenian" w:ascii="Times Armenian" w:hAnsi="Times Armenian"/>
          <w:sz w:val="21"/>
          <w:szCs w:val="21"/>
        </w:rPr>
        <w:t>),</w:t>
      </w:r>
      <w:r>
        <w:rPr>
          <w:rFonts w:cs="Times Armenian" w:ascii="Times Armenian" w:hAnsi="Times Armenian"/>
          <w:b/>
          <w:i/>
          <w:sz w:val="21"/>
          <w:szCs w:val="21"/>
        </w:rPr>
        <w:t xml:space="preserve"> *կամայ </w:t>
      </w:r>
      <w:r>
        <w:rPr>
          <w:rFonts w:cs="Times Armenian" w:ascii="Times Armenian" w:hAnsi="Times Armenian"/>
          <w:sz w:val="21"/>
          <w:szCs w:val="21"/>
        </w:rPr>
        <w:t xml:space="preserve">(սրա ճյուղերից՝ </w:t>
      </w:r>
      <w:r>
        <w:rPr>
          <w:rFonts w:cs="Times Armenian" w:ascii="Times Armenian" w:hAnsi="Times Armenian"/>
          <w:i/>
          <w:sz w:val="21"/>
          <w:szCs w:val="21"/>
        </w:rPr>
        <w:t>կամա</w:t>
        <w:softHyphen/>
        <w:t>յա</w:t>
        <w:softHyphen/>
        <w:t>կան, ակամա</w:t>
      </w:r>
      <w:r>
        <w:rPr>
          <w:rFonts w:cs="Times Armenian" w:ascii="Times Armenian" w:hAnsi="Times Armenian"/>
          <w:sz w:val="21"/>
          <w:szCs w:val="21"/>
        </w:rPr>
        <w:t>),</w:t>
      </w:r>
      <w:r>
        <w:rPr>
          <w:rFonts w:cs="Times Armenian" w:ascii="Times Armenian" w:hAnsi="Times Armenian"/>
          <w:b/>
          <w:i/>
          <w:sz w:val="21"/>
          <w:szCs w:val="21"/>
        </w:rPr>
        <w:t xml:space="preserve"> *կա</w:t>
        <w:softHyphen/>
        <w:t xml:space="preserve">մար </w:t>
      </w:r>
      <w:r>
        <w:rPr>
          <w:rFonts w:cs="Times Armenian" w:ascii="Times Armenian" w:hAnsi="Times Armenian"/>
          <w:sz w:val="21"/>
          <w:szCs w:val="21"/>
        </w:rPr>
        <w:t>(</w:t>
      </w:r>
      <w:r>
        <w:rPr>
          <w:rFonts w:cs="Times Armenian" w:ascii="Times Armenian" w:hAnsi="Times Armenian"/>
          <w:i/>
          <w:sz w:val="21"/>
          <w:szCs w:val="21"/>
        </w:rPr>
        <w:t>գոտի, քամար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կամար </w:t>
      </w:r>
      <w:r>
        <w:rPr>
          <w:rFonts w:cs="Times Armenian" w:ascii="Times Armenian" w:hAnsi="Times Armenian"/>
          <w:sz w:val="21"/>
          <w:szCs w:val="21"/>
        </w:rPr>
        <w:t>(</w:t>
      </w:r>
      <w:r>
        <w:rPr>
          <w:rFonts w:cs="Times Armenian" w:ascii="Times Armenian" w:hAnsi="Times Armenian"/>
          <w:i/>
          <w:sz w:val="21"/>
          <w:szCs w:val="21"/>
        </w:rPr>
        <w:t xml:space="preserve">աղեղ, </w:t>
      </w:r>
      <w:r>
        <w:rPr>
          <w:rFonts w:cs="Russian Times" w:ascii="Russian Times" w:hAnsi="Russian Times"/>
          <w:i/>
          <w:sz w:val="21"/>
          <w:szCs w:val="21"/>
        </w:rPr>
        <w:t>арка</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լ</w:t>
      </w:r>
      <w:r>
        <w:rPr>
          <w:rFonts w:cs="Times Armenian" w:ascii="Times Armenian" w:hAnsi="Times Armenian"/>
          <w:b/>
          <w:i/>
          <w:sz w:val="21"/>
          <w:szCs w:val="21"/>
        </w:rPr>
        <w:t xml:space="preserve">կայսր, *կանեփ </w:t>
      </w:r>
      <w:r>
        <w:rPr>
          <w:rFonts w:cs="Times Armenian" w:ascii="Times Armenian" w:hAnsi="Times Armenian"/>
          <w:sz w:val="21"/>
          <w:szCs w:val="21"/>
        </w:rPr>
        <w:t>(երևի պահ</w:t>
        <w:softHyphen/>
        <w:t>լա</w:t>
        <w:softHyphen/>
        <w:t>վերե</w:t>
        <w:softHyphen/>
        <w:t>նից. սրա ճյուղերից սարքում էին «նախագինի»),</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կանթեղ, </w:t>
      </w:r>
      <w:r>
        <w:rPr>
          <w:rFonts w:cs="Times Armenian" w:ascii="Times Armenian" w:hAnsi="Times Armenian"/>
          <w:b/>
          <w:i/>
          <w:sz w:val="21"/>
          <w:szCs w:val="21"/>
          <w:vertAlign w:val="superscript"/>
        </w:rPr>
        <w:t>օ</w:t>
      </w:r>
      <w:r>
        <w:rPr>
          <w:rFonts w:cs="Times Armenian" w:ascii="Times Armenian" w:hAnsi="Times Armenian"/>
          <w:b/>
          <w:i/>
          <w:sz w:val="21"/>
          <w:szCs w:val="21"/>
        </w:rPr>
        <w:t>կանոն, *կա</w:t>
        <w:softHyphen/>
        <w:t>չա</w:t>
        <w:softHyphen/>
        <w:t xml:space="preserve">ղակ,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կապալ </w:t>
      </w:r>
      <w:r>
        <w:rPr>
          <w:rFonts w:cs="Times Armenian" w:ascii="Times Armenian" w:hAnsi="Times Armenian"/>
          <w:sz w:val="21"/>
          <w:szCs w:val="21"/>
        </w:rPr>
        <w:t xml:space="preserve">(սրա ճյուղերից՝ </w:t>
      </w:r>
      <w:r>
        <w:rPr>
          <w:rFonts w:cs="Times Armenian" w:ascii="Times Armenian" w:hAnsi="Times Armenian"/>
          <w:i/>
          <w:sz w:val="21"/>
          <w:szCs w:val="21"/>
        </w:rPr>
        <w:t>կապալառու</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կապայ </w:t>
      </w:r>
      <w:r>
        <w:rPr>
          <w:rFonts w:cs="Times Armenian" w:ascii="Times Armenian" w:hAnsi="Times Armenian"/>
          <w:sz w:val="21"/>
          <w:szCs w:val="21"/>
        </w:rPr>
        <w:t>(</w:t>
      </w:r>
      <w:r>
        <w:rPr>
          <w:rFonts w:cs="Times Armenian" w:ascii="Times Armenian" w:hAnsi="Times Armenian"/>
          <w:i/>
          <w:sz w:val="21"/>
          <w:szCs w:val="21"/>
        </w:rPr>
        <w:t>զգեստ, պարե</w:t>
        <w:softHyphen/>
        <w:t>գոտ</w:t>
      </w:r>
      <w:r>
        <w:rPr>
          <w:rFonts w:cs="Times Armenian" w:ascii="Times Armenian" w:hAnsi="Times Armenian"/>
          <w:sz w:val="21"/>
          <w:szCs w:val="21"/>
        </w:rPr>
        <w:t>),</w:t>
      </w:r>
      <w:r>
        <w:rPr>
          <w:rFonts w:cs="Times Armenian" w:ascii="Times Armenian" w:hAnsi="Times Armenian"/>
          <w:b/>
          <w:i/>
          <w:sz w:val="21"/>
          <w:szCs w:val="21"/>
        </w:rPr>
        <w:t xml:space="preserve"> *կա</w:t>
        <w:softHyphen/>
        <w:t xml:space="preserve">պար </w:t>
      </w:r>
      <w:r>
        <w:rPr>
          <w:rFonts w:cs="Times Armenian" w:ascii="Times Armenian" w:hAnsi="Times Armenian"/>
          <w:sz w:val="21"/>
          <w:szCs w:val="21"/>
        </w:rPr>
        <w:t>(</w:t>
      </w:r>
      <w:r>
        <w:rPr>
          <w:rFonts w:cs="Times Armenian" w:ascii="Times Armenian" w:hAnsi="Times Armenian"/>
          <w:i/>
          <w:sz w:val="21"/>
          <w:szCs w:val="21"/>
        </w:rPr>
        <w:t>քաբառ,</w:t>
      </w:r>
      <w:r>
        <w:rPr>
          <w:rFonts w:cs="Times Armenian" w:ascii="Times Armenian" w:hAnsi="Times Armenian"/>
          <w:sz w:val="21"/>
          <w:szCs w:val="21"/>
        </w:rPr>
        <w:t xml:space="preserve"> </w:t>
      </w:r>
      <w:r>
        <w:rPr>
          <w:rFonts w:cs="Times Armenian" w:ascii="Times Armenian" w:hAnsi="Times Armenian"/>
          <w:i/>
          <w:sz w:val="21"/>
          <w:szCs w:val="21"/>
        </w:rPr>
        <w:t>բույս է</w:t>
      </w:r>
      <w:r>
        <w:rPr>
          <w:rFonts w:cs="Times Armenian" w:ascii="Times Armenian" w:hAnsi="Times Armenian"/>
          <w:sz w:val="21"/>
          <w:szCs w:val="21"/>
        </w:rPr>
        <w:t>),</w:t>
      </w:r>
      <w:r>
        <w:rPr>
          <w:rFonts w:cs="Times Armenian" w:ascii="Times Armenian" w:hAnsi="Times Armenian"/>
          <w:b/>
          <w:i/>
          <w:sz w:val="21"/>
          <w:szCs w:val="21"/>
        </w:rPr>
        <w:t xml:space="preserve"> *կապիկ, *կապիճ </w:t>
      </w:r>
      <w:r>
        <w:rPr>
          <w:rFonts w:cs="Times Armenian" w:ascii="Times Armenian" w:hAnsi="Times Armenian"/>
          <w:sz w:val="21"/>
          <w:szCs w:val="21"/>
        </w:rPr>
        <w:t>(</w:t>
      </w:r>
      <w:r>
        <w:rPr>
          <w:rFonts w:cs="Times Armenian" w:ascii="Times Armenian" w:hAnsi="Times Armenian"/>
          <w:i/>
          <w:sz w:val="21"/>
          <w:szCs w:val="21"/>
        </w:rPr>
        <w:t>կշռի կամ ծավալի չափ է` 1/10 գրիվ;</w:t>
      </w:r>
      <w:r>
        <w:rPr>
          <w:rFonts w:cs="Times Armenian" w:ascii="Times Armenian" w:hAnsi="Times Armenian"/>
          <w:sz w:val="21"/>
          <w:szCs w:val="21"/>
        </w:rPr>
        <w:t xml:space="preserve"> նաև` </w:t>
      </w:r>
      <w:r>
        <w:rPr>
          <w:rFonts w:cs="Times Armenian" w:ascii="Times Armenian" w:hAnsi="Times Armenian"/>
          <w:i/>
          <w:sz w:val="21"/>
          <w:szCs w:val="21"/>
        </w:rPr>
        <w:t>ակնափոսը</w:t>
      </w:r>
      <w:r>
        <w:rPr>
          <w:rFonts w:cs="Times Armenian" w:ascii="Times Armenian" w:hAnsi="Times Armenian"/>
          <w:sz w:val="21"/>
          <w:szCs w:val="21"/>
        </w:rPr>
        <w:t>),</w:t>
      </w:r>
      <w:r>
        <w:rPr>
          <w:rFonts w:cs="Times Armenian" w:ascii="Times Armenian" w:hAnsi="Times Armenian"/>
          <w:b/>
          <w:i/>
          <w:sz w:val="21"/>
          <w:szCs w:val="21"/>
        </w:rPr>
        <w:t xml:space="preserve"> *կապոյտ-կապույտ, *կապու</w:t>
        <w:softHyphen/>
        <w:t xml:space="preserve">տակ, </w:t>
      </w:r>
      <w:r>
        <w:rPr>
          <w:rFonts w:cs="Times Armenian" w:ascii="Times Armenian" w:hAnsi="Times Armenian"/>
          <w:b/>
          <w:i/>
          <w:sz w:val="21"/>
          <w:szCs w:val="21"/>
          <w:vertAlign w:val="superscript"/>
        </w:rPr>
        <w:t>+</w:t>
      </w:r>
      <w:r>
        <w:rPr>
          <w:rFonts w:cs="Times Armenian" w:ascii="Times Armenian" w:hAnsi="Times Armenian"/>
          <w:b/>
          <w:i/>
          <w:sz w:val="21"/>
          <w:szCs w:val="21"/>
        </w:rPr>
        <w:t>կառան</w:t>
        <w:softHyphen/>
        <w:t xml:space="preserve">(ել) </w:t>
      </w:r>
      <w:r>
        <w:rPr>
          <w:rFonts w:cs="Times Armenian" w:ascii="Times Armenian" w:hAnsi="Times Armenian"/>
          <w:sz w:val="21"/>
          <w:szCs w:val="21"/>
        </w:rPr>
        <w:t>(</w:t>
      </w:r>
      <w:r>
        <w:rPr>
          <w:rFonts w:cs="Times Armenian" w:ascii="Times Armenian" w:hAnsi="Times Armenian"/>
          <w:i/>
          <w:sz w:val="21"/>
          <w:szCs w:val="21"/>
        </w:rPr>
        <w:t>հաստ պարան; սրանով կապելը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լ</w:t>
      </w:r>
      <w:r>
        <w:rPr>
          <w:rFonts w:cs="Times Armenian" w:ascii="Times Armenian" w:hAnsi="Times Armenian"/>
          <w:b/>
          <w:i/>
          <w:sz w:val="21"/>
          <w:szCs w:val="21"/>
        </w:rPr>
        <w:t xml:space="preserve">կառք </w:t>
      </w:r>
      <w:r>
        <w:rPr>
          <w:rFonts w:cs="Times Armenian" w:ascii="Times Armenian" w:hAnsi="Times Armenian"/>
          <w:sz w:val="21"/>
          <w:szCs w:val="21"/>
        </w:rPr>
        <w:t>(լատինները սա վերցրել են գալ</w:t>
        <w:softHyphen/>
        <w:t xml:space="preserve">լերից),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կաստանայ </w:t>
      </w:r>
      <w:r>
        <w:rPr>
          <w:rFonts w:cs="Times Armenian" w:ascii="Times Armenian" w:hAnsi="Times Armenian"/>
          <w:sz w:val="21"/>
          <w:szCs w:val="21"/>
        </w:rPr>
        <w:t>(</w:t>
      </w:r>
      <w:r>
        <w:rPr>
          <w:rFonts w:cs="Russian Times" w:ascii="Russian Times" w:hAnsi="Russian Times"/>
          <w:i/>
          <w:sz w:val="21"/>
          <w:szCs w:val="21"/>
        </w:rPr>
        <w:t>каштан</w:t>
      </w:r>
      <w:r>
        <w:rPr>
          <w:rFonts w:cs="Times Armenian" w:ascii="Times Armenian" w:hAnsi="Times Armenian"/>
          <w:i/>
          <w:sz w:val="21"/>
          <w:szCs w:val="21"/>
        </w:rPr>
        <w:t>, chestnut</w:t>
      </w:r>
      <w:r>
        <w:rPr>
          <w:rFonts w:cs="Times Armenian" w:ascii="Times Armenian" w:hAnsi="Times Armenian"/>
          <w:sz w:val="21"/>
          <w:szCs w:val="21"/>
        </w:rPr>
        <w:t>),</w:t>
      </w:r>
      <w:r>
        <w:rPr>
          <w:rFonts w:cs="Times Armenian" w:ascii="Times Armenian" w:hAnsi="Times Armenian"/>
          <w:b/>
          <w:i/>
          <w:sz w:val="21"/>
          <w:szCs w:val="21"/>
        </w:rPr>
        <w:t xml:space="preserve"> կատու </w:t>
      </w:r>
      <w:r>
        <w:rPr>
          <w:rFonts w:cs="Times Armenian" w:ascii="Times Armenian" w:hAnsi="Times Armenian"/>
          <w:sz w:val="21"/>
          <w:szCs w:val="21"/>
        </w:rPr>
        <w:t>(փոխառու</w:t>
        <w:softHyphen/>
        <w:t>թյուն է, բայց աղբ</w:t>
        <w:softHyphen/>
        <w:t xml:space="preserve">յուրն անհայտ է; ոսկեդարում հայերը կատվին ասում էին՝ </w:t>
      </w:r>
      <w:r>
        <w:rPr>
          <w:rFonts w:cs="Times Armenian" w:ascii="Times Armenian" w:hAnsi="Times Armenian"/>
          <w:b/>
          <w:i/>
          <w:sz w:val="21"/>
          <w:szCs w:val="21"/>
        </w:rPr>
        <w:t>կուզ</w:t>
      </w:r>
      <w:r>
        <w:rPr>
          <w:rFonts w:cs="Times Armenian" w:ascii="Times Armenian" w:hAnsi="Times Armenian"/>
          <w:sz w:val="21"/>
          <w:szCs w:val="21"/>
        </w:rPr>
        <w:t>),</w:t>
      </w:r>
      <w:r>
        <w:rPr>
          <w:rFonts w:cs="Times Armenian" w:ascii="Times Armenian" w:hAnsi="Times Armenian"/>
          <w:b/>
          <w:i/>
          <w:sz w:val="21"/>
          <w:szCs w:val="21"/>
        </w:rPr>
        <w:t xml:space="preserve"> *կար </w:t>
      </w:r>
      <w:r>
        <w:rPr>
          <w:rFonts w:cs="Times Armenian" w:ascii="Times Armenian" w:hAnsi="Times Armenian"/>
          <w:sz w:val="21"/>
          <w:szCs w:val="21"/>
        </w:rPr>
        <w:t>(</w:t>
      </w:r>
      <w:r>
        <w:rPr>
          <w:rFonts w:cs="Times Armenian" w:ascii="Times Armenian" w:hAnsi="Times Armenian"/>
          <w:i/>
          <w:sz w:val="21"/>
          <w:szCs w:val="21"/>
        </w:rPr>
        <w:t>ուժ, կա</w:t>
        <w:softHyphen/>
        <w:t>րողություն; սաստկություն, շատություն, հնարավորու</w:t>
        <w:softHyphen/>
        <w:t>թյուն:</w:t>
      </w:r>
      <w:r>
        <w:rPr>
          <w:rFonts w:cs="Times Armenian" w:ascii="Times Armenian" w:hAnsi="Times Armenian"/>
          <w:sz w:val="21"/>
          <w:szCs w:val="21"/>
        </w:rPr>
        <w:t xml:space="preserve"> Սրա</w:t>
        <w:softHyphen/>
        <w:t xml:space="preserve">նից են՝ </w:t>
      </w:r>
      <w:r>
        <w:rPr>
          <w:rFonts w:cs="Times Armenian" w:ascii="Times Armenian" w:hAnsi="Times Armenian"/>
          <w:i/>
          <w:sz w:val="21"/>
          <w:szCs w:val="21"/>
        </w:rPr>
        <w:t>կարել-կարենալ, կարող, տկար, անկար, ապիկար, կարի = շատ = սաստիկ = հույժ, կա</w:t>
        <w:softHyphen/>
        <w:t xml:space="preserve">րելի, անկարելի, կարևոր = ուժեղ; </w:t>
      </w:r>
      <w:r>
        <w:rPr>
          <w:rFonts w:cs="Times Armenian" w:ascii="Times Armenian" w:hAnsi="Times Armenian"/>
          <w:sz w:val="21"/>
          <w:szCs w:val="21"/>
        </w:rPr>
        <w:t>սրանից է նաև`</w:t>
      </w:r>
      <w:r>
        <w:rPr>
          <w:rFonts w:cs="Times Armenian" w:ascii="Times Armenian" w:hAnsi="Times Armenian"/>
          <w:b/>
          <w:i/>
          <w:sz w:val="21"/>
          <w:szCs w:val="21"/>
        </w:rPr>
        <w:t xml:space="preserve"> կարողանալ</w:t>
      </w:r>
      <w:r>
        <w:rPr>
          <w:rFonts w:cs="Times Armenian" w:ascii="Times Armenian" w:hAnsi="Times Armenian"/>
          <w:i/>
          <w:sz w:val="21"/>
          <w:szCs w:val="21"/>
        </w:rPr>
        <w:t xml:space="preserve"> </w:t>
      </w:r>
      <w:r>
        <w:rPr>
          <w:rFonts w:cs="Times Armenian" w:ascii="Times Armenian" w:hAnsi="Times Armenian"/>
          <w:sz w:val="21"/>
          <w:szCs w:val="21"/>
        </w:rPr>
        <w:t>լեզ</w:t>
        <w:softHyphen/>
        <w:t>վա</w:t>
        <w:softHyphen/>
        <w:t xml:space="preserve">կան հրեշը, ինչը հայերենի միակ բառն է, որ կազմել են իր ենթակայական դերբայից` </w:t>
      </w:r>
      <w:r>
        <w:rPr>
          <w:rFonts w:cs="Times Armenian" w:ascii="Times Armenian" w:hAnsi="Times Armenian"/>
          <w:b/>
          <w:sz w:val="21"/>
          <w:szCs w:val="21"/>
        </w:rPr>
        <w:t>–</w:t>
      </w:r>
      <w:r>
        <w:rPr>
          <w:rFonts w:cs="Times Armenian" w:ascii="Times Armenian" w:hAnsi="Times Armenian"/>
          <w:b/>
          <w:i/>
          <w:sz w:val="21"/>
          <w:szCs w:val="21"/>
        </w:rPr>
        <w:t>անալ</w:t>
      </w:r>
      <w:r>
        <w:rPr>
          <w:rFonts w:cs="Times Armenian" w:ascii="Times Armenian" w:hAnsi="Times Armenian"/>
          <w:i/>
          <w:sz w:val="21"/>
          <w:szCs w:val="21"/>
        </w:rPr>
        <w:t xml:space="preserve"> </w:t>
      </w:r>
      <w:r>
        <w:rPr>
          <w:rFonts w:cs="Times Armenian" w:ascii="Times Armenian" w:hAnsi="Times Armenian"/>
          <w:sz w:val="21"/>
          <w:szCs w:val="21"/>
        </w:rPr>
        <w:t>մասնիկով),</w:t>
      </w:r>
      <w:r>
        <w:rPr>
          <w:rFonts w:cs="Times Armenian" w:ascii="Times Armenian" w:hAnsi="Times Armenian"/>
          <w:b/>
          <w:i/>
          <w:sz w:val="21"/>
          <w:szCs w:val="21"/>
        </w:rPr>
        <w:t xml:space="preserve"> *կարագ </w:t>
      </w:r>
      <w:r>
        <w:rPr>
          <w:rFonts w:cs="Times Armenian" w:ascii="Times Armenian" w:hAnsi="Times Armenian"/>
          <w:sz w:val="21"/>
          <w:szCs w:val="21"/>
        </w:rPr>
        <w:t xml:space="preserve">(հին ձևն է՝ </w:t>
      </w:r>
      <w:r>
        <w:rPr>
          <w:rFonts w:cs="Times Armenian" w:ascii="Times Armenian" w:hAnsi="Times Armenian"/>
          <w:i/>
          <w:sz w:val="21"/>
          <w:szCs w:val="21"/>
        </w:rPr>
        <w:t>կարակ,</w:t>
      </w:r>
      <w:r>
        <w:rPr>
          <w:rFonts w:cs="Times Armenian" w:ascii="Times Armenian" w:hAnsi="Times Armenian"/>
          <w:sz w:val="21"/>
          <w:szCs w:val="21"/>
        </w:rPr>
        <w:t xml:space="preserve"> իսկ բնիկ ձևն է` </w:t>
      </w:r>
      <w:r>
        <w:rPr>
          <w:rFonts w:cs="Times Armenian" w:ascii="Times Armenian" w:hAnsi="Times Armenian"/>
          <w:i/>
          <w:sz w:val="21"/>
          <w:szCs w:val="21"/>
        </w:rPr>
        <w:t>կոգի</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կարակին-կարկին</w:t>
      </w:r>
      <w:r>
        <w:rPr>
          <w:rFonts w:cs="Times Armenian" w:ascii="Times Armenian" w:hAnsi="Times Armenian"/>
          <w:b/>
          <w:sz w:val="21"/>
          <w:szCs w:val="21"/>
        </w:rPr>
        <w:t xml:space="preserve"> </w:t>
      </w:r>
      <w:r>
        <w:rPr>
          <w:rFonts w:cs="Times Armenian" w:ascii="Times Armenian" w:hAnsi="Times Armenian"/>
          <w:sz w:val="21"/>
          <w:szCs w:val="21"/>
        </w:rPr>
        <w:t>,</w:t>
      </w:r>
      <w:r>
        <w:rPr>
          <w:rFonts w:cs="Times Armenian" w:ascii="Times Armenian" w:hAnsi="Times Armenian"/>
          <w:b/>
          <w:i/>
          <w:sz w:val="21"/>
          <w:szCs w:val="21"/>
        </w:rPr>
        <w:t xml:space="preserve"> *կարաւան-կարավան </w:t>
      </w:r>
      <w:r>
        <w:rPr>
          <w:rFonts w:cs="Times Armenian" w:ascii="Times Armenian" w:hAnsi="Times Armenian"/>
          <w:sz w:val="21"/>
          <w:szCs w:val="21"/>
        </w:rPr>
        <w:t xml:space="preserve">(կամ՝ </w:t>
      </w:r>
      <w:r>
        <w:rPr>
          <w:rFonts w:cs="Times Armenian" w:ascii="Times Armenian" w:hAnsi="Times Armenian"/>
          <w:i/>
          <w:sz w:val="21"/>
          <w:szCs w:val="21"/>
        </w:rPr>
        <w:t>կարևան, կարվան, քաւվրայն, կարուան = քարավան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կարբ </w:t>
      </w:r>
      <w:r>
        <w:rPr>
          <w:rFonts w:cs="Times Armenian" w:ascii="Times Armenian" w:hAnsi="Times Armenian"/>
          <w:sz w:val="21"/>
          <w:szCs w:val="21"/>
        </w:rPr>
        <w:t>(</w:t>
      </w:r>
      <w:r>
        <w:rPr>
          <w:rFonts w:cs="Times Armenian" w:ascii="Times Armenian" w:hAnsi="Times Armenian"/>
          <w:i/>
          <w:sz w:val="21"/>
          <w:szCs w:val="21"/>
        </w:rPr>
        <w:t>խեցգետին, «կռաբ»</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լ</w:t>
      </w:r>
      <w:r>
        <w:rPr>
          <w:rFonts w:cs="Times Armenian" w:ascii="Times Armenian" w:hAnsi="Times Armenian"/>
          <w:b/>
          <w:i/>
          <w:sz w:val="21"/>
          <w:szCs w:val="21"/>
        </w:rPr>
        <w:t xml:space="preserve">կարդինալ </w:t>
      </w:r>
      <w:r>
        <w:rPr>
          <w:rFonts w:cs="Times Armenian" w:ascii="Times Armenian" w:hAnsi="Times Armenian"/>
          <w:sz w:val="21"/>
          <w:szCs w:val="21"/>
        </w:rPr>
        <w:t xml:space="preserve">(լտ. = </w:t>
      </w:r>
      <w:r>
        <w:rPr>
          <w:rFonts w:cs="Times Armenian" w:ascii="Times Armenian" w:hAnsi="Times Armenian"/>
          <w:i/>
          <w:sz w:val="21"/>
          <w:szCs w:val="21"/>
        </w:rPr>
        <w:t>ծիրանավոր</w:t>
      </w:r>
      <w:r>
        <w:rPr>
          <w:rFonts w:cs="Times Armenian" w:ascii="Times Armenian" w:hAnsi="Times Armenian"/>
          <w:sz w:val="21"/>
          <w:szCs w:val="21"/>
        </w:rPr>
        <w:t>),</w:t>
      </w:r>
      <w:r>
        <w:rPr>
          <w:rFonts w:cs="Times Armenian" w:ascii="Times Armenian" w:hAnsi="Times Armenian"/>
          <w:b/>
          <w:i/>
          <w:sz w:val="21"/>
          <w:szCs w:val="21"/>
        </w:rPr>
        <w:t xml:space="preserve"> կարիճ </w:t>
      </w:r>
      <w:r>
        <w:rPr>
          <w:rFonts w:cs="Times Armenian" w:ascii="Times Armenian" w:hAnsi="Times Armenian"/>
          <w:sz w:val="21"/>
          <w:szCs w:val="21"/>
        </w:rPr>
        <w:t>(Փոքր-Ասիականից),</w:t>
      </w:r>
      <w:r>
        <w:rPr>
          <w:rFonts w:cs="Times Armenian" w:ascii="Times Armenian" w:hAnsi="Times Armenian"/>
          <w:b/>
          <w:i/>
          <w:sz w:val="21"/>
          <w:szCs w:val="21"/>
        </w:rPr>
        <w:t xml:space="preserve"> *կար</w:t>
        <w:softHyphen/>
        <w:t xml:space="preserve">միր </w:t>
      </w:r>
      <w:r>
        <w:rPr>
          <w:rFonts w:cs="Times Armenian" w:ascii="Times Armenian" w:hAnsi="Times Armenian"/>
          <w:sz w:val="21"/>
          <w:szCs w:val="21"/>
        </w:rPr>
        <w:t xml:space="preserve">(հայերենի </w:t>
      </w:r>
      <w:r>
        <w:rPr>
          <w:rFonts w:cs="Times Armenian" w:ascii="Times Armenian" w:hAnsi="Times Armenian"/>
          <w:i/>
          <w:sz w:val="21"/>
          <w:szCs w:val="21"/>
        </w:rPr>
        <w:t>կար</w:t>
        <w:softHyphen/>
        <w:t>միր, կապույտ, սպիտակ, սև, շագանակ, գույն, երանգ</w:t>
      </w:r>
      <w:r>
        <w:rPr>
          <w:rFonts w:cs="Times Armenian" w:ascii="Times Armenian" w:hAnsi="Times Armenian"/>
          <w:sz w:val="21"/>
          <w:szCs w:val="21"/>
        </w:rPr>
        <w:t xml:space="preserve"> բառերն իրանականից են, իսկ </w:t>
      </w:r>
      <w:r>
        <w:rPr>
          <w:rFonts w:cs="Times Armenian" w:ascii="Times Armenian" w:hAnsi="Times Armenian"/>
          <w:i/>
          <w:sz w:val="21"/>
          <w:szCs w:val="21"/>
        </w:rPr>
        <w:t xml:space="preserve">մելան-թանաք </w:t>
      </w:r>
      <w:r>
        <w:rPr>
          <w:rFonts w:cs="Times Armenian" w:ascii="Times Armenian" w:hAnsi="Times Armenian"/>
          <w:sz w:val="21"/>
          <w:szCs w:val="21"/>
        </w:rPr>
        <w:t>բառը հունարենից է),</w:t>
      </w:r>
      <w:r>
        <w:rPr>
          <w:rFonts w:cs="Times Armenian" w:ascii="Times Armenian" w:hAnsi="Times Armenian"/>
          <w:b/>
          <w:i/>
          <w:sz w:val="21"/>
          <w:szCs w:val="21"/>
        </w:rPr>
        <w:t xml:space="preserve"> *կարոս </w:t>
      </w:r>
      <w:r>
        <w:rPr>
          <w:rFonts w:cs="Times Armenian" w:ascii="Times Armenian" w:hAnsi="Times Armenian"/>
          <w:i/>
          <w:sz w:val="21"/>
          <w:szCs w:val="21"/>
        </w:rPr>
        <w:t>(կամ՝ կա</w:t>
        <w:softHyphen/>
        <w:t>րաւս, կարօս, քարաւս, քարոս, քրևս, քրեֆս, քերևս, քերեֆս = քյա</w:t>
        <w:softHyphen/>
        <w:t xml:space="preserve">րավուզ = </w:t>
      </w:r>
      <w:r>
        <w:rPr>
          <w:rFonts w:cs="Russian Times" w:ascii="Russian Times" w:hAnsi="Russian Times"/>
          <w:i/>
          <w:sz w:val="21"/>
          <w:szCs w:val="21"/>
        </w:rPr>
        <w:t>петрушка</w:t>
      </w:r>
      <w:r>
        <w:rPr>
          <w:rFonts w:cs="Times Armenian" w:ascii="Times Armenian" w:hAnsi="Times Armenian"/>
          <w:i/>
          <w:sz w:val="21"/>
          <w:szCs w:val="21"/>
        </w:rPr>
        <w:t xml:space="preserve"> խո</w:t>
        <w:softHyphen/>
        <w:t>տը),</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կացին,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կավատ </w:t>
      </w:r>
      <w:r>
        <w:rPr>
          <w:rFonts w:cs="Times Armenian" w:ascii="Times Armenian" w:hAnsi="Times Armenian"/>
          <w:sz w:val="21"/>
          <w:szCs w:val="21"/>
        </w:rPr>
        <w:t>(բոզի միջնորդ, սուտենյոր),</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կաքաւ,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կեղեւ, </w:t>
      </w:r>
      <w:r>
        <w:rPr>
          <w:rFonts w:cs="Times Armenian" w:ascii="Times Armenian" w:hAnsi="Times Armenian"/>
          <w:b/>
          <w:i/>
          <w:sz w:val="21"/>
          <w:szCs w:val="21"/>
          <w:vertAlign w:val="superscript"/>
        </w:rPr>
        <w:t>օ</w:t>
      </w:r>
      <w:r>
        <w:rPr>
          <w:rFonts w:cs="Times Armenian" w:ascii="Times Armenian" w:hAnsi="Times Armenian"/>
          <w:b/>
          <w:i/>
          <w:sz w:val="21"/>
          <w:szCs w:val="21"/>
        </w:rPr>
        <w:t>կենդ</w:t>
        <w:softHyphen/>
        <w:t xml:space="preserve">րովն-կենտրոն </w:t>
      </w:r>
      <w:r>
        <w:rPr>
          <w:rFonts w:cs="Times Armenian" w:ascii="Times Armenian" w:hAnsi="Times Armenian"/>
          <w:sz w:val="21"/>
          <w:szCs w:val="21"/>
        </w:rPr>
        <w:t xml:space="preserve">(կամ՝ </w:t>
      </w:r>
      <w:r>
        <w:rPr>
          <w:rFonts w:cs="Times Armenian" w:ascii="Times Armenian" w:hAnsi="Times Armenian"/>
          <w:i/>
          <w:sz w:val="21"/>
          <w:szCs w:val="21"/>
        </w:rPr>
        <w:t>կենտրովն, կենդրոն, կեդրոն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կեռաս,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կերատ </w:t>
      </w:r>
      <w:r>
        <w:rPr>
          <w:rFonts w:cs="Times Armenian" w:ascii="Times Armenian" w:hAnsi="Times Armenian"/>
          <w:sz w:val="21"/>
          <w:szCs w:val="21"/>
        </w:rPr>
        <w:t xml:space="preserve">(կամ՝ </w:t>
      </w:r>
      <w:r>
        <w:rPr>
          <w:rFonts w:cs="Times Armenian" w:ascii="Times Armenian" w:hAnsi="Times Armenian"/>
          <w:b/>
          <w:i/>
          <w:sz w:val="21"/>
          <w:szCs w:val="21"/>
        </w:rPr>
        <w:t>կարատ</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կերոն </w:t>
      </w:r>
      <w:r>
        <w:rPr>
          <w:rFonts w:cs="Times Armenian" w:ascii="Times Armenian" w:hAnsi="Times Armenian"/>
          <w:sz w:val="21"/>
          <w:szCs w:val="21"/>
        </w:rPr>
        <w:t>(</w:t>
      </w:r>
      <w:r>
        <w:rPr>
          <w:rFonts w:cs="Times Armenian" w:ascii="Times Armenian" w:hAnsi="Times Armenian"/>
          <w:i/>
          <w:sz w:val="21"/>
          <w:szCs w:val="21"/>
        </w:rPr>
        <w:t>եկեղեցու մեծ մոմ</w:t>
      </w:r>
      <w:r>
        <w:rPr>
          <w:rFonts w:cs="Times Armenian" w:ascii="Times Armenian" w:hAnsi="Times Armenian"/>
          <w:sz w:val="21"/>
          <w:szCs w:val="21"/>
        </w:rPr>
        <w:t>),</w:t>
      </w:r>
      <w:r>
        <w:rPr>
          <w:rFonts w:cs="Times Armenian" w:ascii="Times Armenian" w:hAnsi="Times Armenian"/>
          <w:b/>
          <w:i/>
          <w:sz w:val="21"/>
          <w:szCs w:val="21"/>
        </w:rPr>
        <w:t xml:space="preserve"> *կերպ </w:t>
      </w:r>
      <w:r>
        <w:rPr>
          <w:rFonts w:cs="Times Armenian" w:ascii="Times Armenian" w:hAnsi="Times Armenian"/>
          <w:sz w:val="21"/>
          <w:szCs w:val="21"/>
        </w:rPr>
        <w:t>(</w:t>
      </w:r>
      <w:r>
        <w:rPr>
          <w:rFonts w:cs="Times Armenian" w:ascii="Times Armenian" w:hAnsi="Times Armenian"/>
          <w:i/>
          <w:sz w:val="21"/>
          <w:szCs w:val="21"/>
        </w:rPr>
        <w:t>ձև,</w:t>
      </w:r>
      <w:r>
        <w:rPr>
          <w:rFonts w:cs="Times Armenian" w:ascii="Times Armenian" w:hAnsi="Times Armenian"/>
          <w:sz w:val="21"/>
          <w:szCs w:val="21"/>
        </w:rPr>
        <w:t xml:space="preserve"> ևն),</w:t>
      </w:r>
      <w:r>
        <w:rPr>
          <w:rFonts w:cs="Times Armenian" w:ascii="Times Armenian" w:hAnsi="Times Armenian"/>
          <w:b/>
          <w:i/>
          <w:sz w:val="21"/>
          <w:szCs w:val="21"/>
        </w:rPr>
        <w:t xml:space="preserve"> *կերպաս </w:t>
      </w:r>
      <w:r>
        <w:rPr>
          <w:rFonts w:cs="Times Armenian" w:ascii="Times Armenian" w:hAnsi="Times Armenian"/>
          <w:sz w:val="21"/>
          <w:szCs w:val="21"/>
        </w:rPr>
        <w:t>(</w:t>
      </w:r>
      <w:r>
        <w:rPr>
          <w:rFonts w:cs="Times Armenian" w:ascii="Times Armenian" w:hAnsi="Times Armenian"/>
          <w:i/>
          <w:sz w:val="21"/>
          <w:szCs w:val="21"/>
        </w:rPr>
        <w:t>մետաքսի պես շոր</w:t>
      </w:r>
      <w:r>
        <w:rPr>
          <w:rFonts w:cs="Times Armenian" w:ascii="Times Armenian" w:hAnsi="Times Armenian"/>
          <w:sz w:val="21"/>
          <w:szCs w:val="21"/>
        </w:rPr>
        <w:t>),</w:t>
      </w:r>
      <w:r>
        <w:rPr>
          <w:rFonts w:cs="Times Armenian" w:ascii="Times Armenian" w:hAnsi="Times Armenian"/>
          <w:b/>
          <w:i/>
          <w:sz w:val="21"/>
          <w:szCs w:val="21"/>
        </w:rPr>
        <w:t xml:space="preserve"> *կերտ </w:t>
      </w:r>
      <w:r>
        <w:rPr>
          <w:rFonts w:cs="Times Armenian" w:ascii="Times Armenian" w:hAnsi="Times Armenian"/>
          <w:sz w:val="21"/>
          <w:szCs w:val="21"/>
        </w:rPr>
        <w:t xml:space="preserve">(սրա ճյուղերից են՝ </w:t>
      </w:r>
      <w:r>
        <w:rPr>
          <w:rFonts w:cs="Times Armenian" w:ascii="Times Armenian" w:hAnsi="Times Armenian"/>
          <w:i/>
          <w:sz w:val="21"/>
          <w:szCs w:val="21"/>
        </w:rPr>
        <w:t>ձեռա</w:t>
        <w:softHyphen/>
        <w:t>կերտ, դաս</w:t>
        <w:softHyphen/>
        <w:t>տակերտ, Խոսրո</w:t>
        <w:softHyphen/>
        <w:t>վա</w:t>
        <w:softHyphen/>
        <w:t>կերտ,</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կէտ-կետ </w:t>
      </w:r>
      <w:r>
        <w:rPr>
          <w:rFonts w:cs="Times Armenian" w:ascii="Times Armenian" w:hAnsi="Times Armenian"/>
          <w:sz w:val="21"/>
          <w:szCs w:val="21"/>
        </w:rPr>
        <w:t>(</w:t>
      </w:r>
      <w:r>
        <w:rPr>
          <w:rFonts w:cs="Times Armenian" w:ascii="Times Armenian" w:hAnsi="Times Armenian"/>
          <w:i/>
          <w:sz w:val="21"/>
          <w:szCs w:val="21"/>
        </w:rPr>
        <w:t>ծովային կաթնասունը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կթղայ-կթխայ</w:t>
      </w:r>
      <w:r>
        <w:rPr>
          <w:rFonts w:cs="Times Armenian" w:ascii="Times Armenian" w:hAnsi="Times Armenian"/>
          <w:sz w:val="21"/>
          <w:szCs w:val="21"/>
        </w:rPr>
        <w:t>-</w:t>
      </w:r>
      <w:r>
        <w:rPr>
          <w:rFonts w:cs="Times Armenian" w:ascii="Times Armenian" w:hAnsi="Times Armenian"/>
          <w:b/>
          <w:i/>
          <w:sz w:val="21"/>
          <w:szCs w:val="21"/>
        </w:rPr>
        <w:t>կթխա</w:t>
      </w:r>
      <w:r>
        <w:rPr>
          <w:rFonts w:cs="Times Armenian" w:ascii="Times Armenian" w:hAnsi="Times Armenian"/>
          <w:sz w:val="21"/>
          <w:szCs w:val="21"/>
        </w:rPr>
        <w:t xml:space="preserve"> (</w:t>
      </w:r>
      <w:r>
        <w:rPr>
          <w:rFonts w:cs="Times Armenian" w:ascii="Times Armenian" w:hAnsi="Times Armenian"/>
          <w:i/>
          <w:sz w:val="21"/>
          <w:szCs w:val="21"/>
        </w:rPr>
        <w:t>բա</w:t>
        <w:softHyphen/>
        <w:t>ժակ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կիթառ,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կիպարիս </w:t>
      </w:r>
      <w:r>
        <w:rPr>
          <w:rFonts w:cs="Times Armenian" w:ascii="Times Armenian" w:hAnsi="Times Armenian"/>
          <w:sz w:val="21"/>
          <w:szCs w:val="21"/>
        </w:rPr>
        <w:t>(</w:t>
      </w:r>
      <w:r>
        <w:rPr>
          <w:rFonts w:cs="Times Armenian" w:ascii="Times Armenian" w:hAnsi="Times Armenian"/>
          <w:i/>
          <w:sz w:val="21"/>
          <w:szCs w:val="21"/>
        </w:rPr>
        <w:t>նոճի;</w:t>
      </w:r>
      <w:r>
        <w:rPr>
          <w:rFonts w:cs="Times Armenian" w:ascii="Times Armenian" w:hAnsi="Times Armenian"/>
          <w:sz w:val="21"/>
          <w:szCs w:val="21"/>
        </w:rPr>
        <w:t xml:space="preserve"> </w:t>
      </w:r>
      <w:r>
        <w:rPr>
          <w:rFonts w:cs="Times Armenian" w:ascii="Times Armenian" w:hAnsi="Times Armenian"/>
          <w:i/>
          <w:sz w:val="21"/>
          <w:szCs w:val="21"/>
        </w:rPr>
        <w:t>ծառ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կիտրոն,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կիր, </w:t>
      </w:r>
      <w:r>
        <w:rPr>
          <w:rFonts w:cs="Times Armenian" w:ascii="Times Armenian" w:hAnsi="Times Armenian"/>
          <w:b/>
          <w:i/>
          <w:sz w:val="21"/>
          <w:szCs w:val="21"/>
          <w:vertAlign w:val="superscript"/>
        </w:rPr>
        <w:t>օ</w:t>
      </w:r>
      <w:r>
        <w:rPr>
          <w:rFonts w:cs="Times Armenian" w:ascii="Times Armenian" w:hAnsi="Times Armenian"/>
          <w:b/>
          <w:i/>
          <w:sz w:val="21"/>
          <w:szCs w:val="21"/>
        </w:rPr>
        <w:t>կիւնիկոս-կինի</w:t>
        <w:softHyphen/>
        <w:t xml:space="preserve">կոս </w:t>
      </w:r>
      <w:r>
        <w:rPr>
          <w:rFonts w:cs="Times Armenian" w:ascii="Times Armenian" w:hAnsi="Times Armenian"/>
          <w:sz w:val="21"/>
          <w:szCs w:val="21"/>
        </w:rPr>
        <w:t>(</w:t>
      </w:r>
      <w:r>
        <w:rPr>
          <w:rFonts w:cs="Times Armenian" w:ascii="Times Armenian" w:hAnsi="Times Armenian"/>
          <w:i/>
          <w:sz w:val="21"/>
          <w:szCs w:val="21"/>
        </w:rPr>
        <w:t>ցինիկ = շնական փիլիսոփա,</w:t>
      </w:r>
      <w:r>
        <w:rPr>
          <w:rFonts w:cs="Times Armenian" w:ascii="Times Armenian" w:hAnsi="Times Armenian"/>
          <w:sz w:val="21"/>
          <w:szCs w:val="21"/>
        </w:rPr>
        <w:t xml:space="preserve"> հետո այս բառի ի</w:t>
        <w:softHyphen/>
        <w:t xml:space="preserve">մաստը դարձավ` </w:t>
      </w:r>
      <w:r>
        <w:rPr>
          <w:rFonts w:cs="Times Armenian" w:ascii="Times Armenian" w:hAnsi="Times Armenian"/>
          <w:i/>
          <w:sz w:val="21"/>
          <w:szCs w:val="21"/>
        </w:rPr>
        <w:t>լկտի, անամոթ</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կիւրակէ-կիրակի </w:t>
      </w:r>
      <w:r>
        <w:rPr>
          <w:rFonts w:cs="Times Armenian" w:ascii="Times Armenian" w:hAnsi="Times Armenian"/>
          <w:sz w:val="21"/>
          <w:szCs w:val="21"/>
        </w:rPr>
        <w:t xml:space="preserve">(= </w:t>
      </w:r>
      <w:r>
        <w:rPr>
          <w:rFonts w:cs="Times Armenian" w:ascii="Times Armenian" w:hAnsi="Times Armenian"/>
          <w:i/>
          <w:sz w:val="21"/>
          <w:szCs w:val="21"/>
        </w:rPr>
        <w:t>տերունական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կլա</w:t>
        <w:softHyphen/>
        <w:t xml:space="preserve">յեակ </w:t>
      </w:r>
      <w:r>
        <w:rPr>
          <w:rFonts w:cs="Times Armenian" w:ascii="Times Armenian" w:hAnsi="Times Armenian"/>
          <w:i/>
          <w:sz w:val="21"/>
          <w:szCs w:val="21"/>
        </w:rPr>
        <w:t>(ա</w:t>
        <w:softHyphen/>
        <w:t>նագ, կլեկ;</w:t>
      </w:r>
      <w:r>
        <w:rPr>
          <w:rFonts w:cs="Times Armenian" w:ascii="Times Armenian" w:hAnsi="Times Armenian"/>
          <w:sz w:val="21"/>
          <w:szCs w:val="21"/>
        </w:rPr>
        <w:t xml:space="preserve"> սրա ճյուղերից` </w:t>
      </w:r>
      <w:r>
        <w:rPr>
          <w:rFonts w:cs="Times Armenian" w:ascii="Times Armenian" w:hAnsi="Times Armenian"/>
          <w:i/>
          <w:sz w:val="21"/>
          <w:szCs w:val="21"/>
        </w:rPr>
        <w:t>կլայեկչի, ամանի մեջը անագող-մաքրող</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կլիմ-կլիմայ-կլիմա </w:t>
      </w:r>
      <w:r>
        <w:rPr>
          <w:rFonts w:cs="Times Armenian" w:ascii="Times Armenian" w:hAnsi="Times Armenian"/>
          <w:sz w:val="21"/>
          <w:szCs w:val="21"/>
        </w:rPr>
        <w:t>(</w:t>
      </w:r>
      <w:r>
        <w:rPr>
          <w:rFonts w:cs="Times Armenian" w:ascii="Times Armenian" w:hAnsi="Times Armenian"/>
          <w:i/>
          <w:sz w:val="21"/>
          <w:szCs w:val="21"/>
        </w:rPr>
        <w:t>կղիմայ, կղէմ</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կղեր </w:t>
      </w:r>
      <w:r>
        <w:rPr>
          <w:rFonts w:cs="Times Armenian" w:ascii="Times Armenian" w:hAnsi="Times Armenian"/>
          <w:sz w:val="21"/>
          <w:szCs w:val="21"/>
        </w:rPr>
        <w:t>(հոգևո</w:t>
        <w:softHyphen/>
        <w:t>րական (ություն)),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կղզի, </w:t>
      </w:r>
      <w:r>
        <w:rPr>
          <w:rFonts w:cs="Times Armenian" w:ascii="Times Armenian" w:hAnsi="Times Armenian"/>
          <w:b/>
          <w:i/>
          <w:sz w:val="21"/>
          <w:szCs w:val="21"/>
          <w:vertAlign w:val="superscript"/>
        </w:rPr>
        <w:t>օ</w:t>
      </w:r>
      <w:r>
        <w:rPr>
          <w:rFonts w:cs="Times Armenian" w:ascii="Times Armenian" w:hAnsi="Times Armenian"/>
          <w:b/>
          <w:i/>
          <w:sz w:val="21"/>
          <w:szCs w:val="21"/>
        </w:rPr>
        <w:t>կղ</w:t>
        <w:softHyphen/>
        <w:t xml:space="preserve">մինտր-կղմինդր,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կմախ(ք) </w:t>
      </w:r>
      <w:r>
        <w:rPr>
          <w:rFonts w:cs="Times Armenian" w:ascii="Times Armenian" w:hAnsi="Times Armenian"/>
          <w:sz w:val="21"/>
          <w:szCs w:val="21"/>
        </w:rPr>
        <w:t xml:space="preserve">(սրա ճյուղերից է՝ </w:t>
      </w:r>
      <w:r>
        <w:rPr>
          <w:rFonts w:cs="Times Armenian" w:ascii="Times Armenian" w:hAnsi="Times Armenian"/>
          <w:i/>
          <w:sz w:val="21"/>
          <w:szCs w:val="21"/>
        </w:rPr>
        <w:t>Կամախ</w:t>
      </w:r>
      <w:r>
        <w:rPr>
          <w:rFonts w:cs="Times Armenian" w:ascii="Times Armenian" w:hAnsi="Times Armenian"/>
          <w:sz w:val="21"/>
          <w:szCs w:val="21"/>
        </w:rPr>
        <w:t xml:space="preserve"> քաղաքի անունը, որ հայ թագավորների դամբարանն էր),</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կնգուղ </w:t>
      </w:r>
      <w:r>
        <w:rPr>
          <w:rFonts w:cs="Times Armenian" w:ascii="Times Armenian" w:hAnsi="Times Armenian"/>
          <w:sz w:val="21"/>
          <w:szCs w:val="21"/>
        </w:rPr>
        <w:t>(</w:t>
      </w:r>
      <w:r>
        <w:rPr>
          <w:rFonts w:cs="Times Armenian" w:ascii="Times Armenian" w:hAnsi="Times Armenian"/>
          <w:i/>
          <w:sz w:val="21"/>
          <w:szCs w:val="21"/>
        </w:rPr>
        <w:t xml:space="preserve">ճգնավորի վեղար, </w:t>
      </w:r>
      <w:r>
        <w:rPr>
          <w:rFonts w:cs="Russian Times" w:ascii="Russian Times" w:hAnsi="Russian Times"/>
          <w:i/>
          <w:sz w:val="21"/>
          <w:szCs w:val="21"/>
        </w:rPr>
        <w:t>капюшон;</w:t>
      </w:r>
      <w:r>
        <w:rPr>
          <w:rFonts w:cs="Times Armenian" w:ascii="Times Armenian" w:hAnsi="Times Armenian"/>
          <w:i/>
          <w:sz w:val="21"/>
          <w:szCs w:val="21"/>
        </w:rPr>
        <w:t xml:space="preserve">  գլխարկ</w:t>
      </w:r>
      <w:r>
        <w:rPr>
          <w:rFonts w:cs="Times Armenian" w:ascii="Times Armenian" w:hAnsi="Times Armenian"/>
          <w:sz w:val="21"/>
          <w:szCs w:val="21"/>
        </w:rPr>
        <w:t>),</w:t>
      </w:r>
      <w:r>
        <w:rPr>
          <w:rFonts w:cs="Times Armenian" w:ascii="Times Armenian" w:hAnsi="Times Armenian"/>
          <w:b/>
          <w:i/>
          <w:sz w:val="21"/>
          <w:szCs w:val="21"/>
        </w:rPr>
        <w:t xml:space="preserve"> կնգում </w:t>
      </w:r>
      <w:r>
        <w:rPr>
          <w:rFonts w:cs="Times Armenian" w:ascii="Times Armenian" w:hAnsi="Times Armenian"/>
          <w:sz w:val="21"/>
          <w:szCs w:val="21"/>
        </w:rPr>
        <w:t>(</w:t>
      </w:r>
      <w:r>
        <w:rPr>
          <w:rFonts w:cs="Times Armenian" w:ascii="Times Armenian" w:hAnsi="Times Armenian"/>
          <w:i/>
          <w:sz w:val="21"/>
          <w:szCs w:val="21"/>
        </w:rPr>
        <w:t>սպի</w:t>
        <w:softHyphen/>
        <w:t>տակ աքիս;</w:t>
      </w:r>
      <w:r>
        <w:rPr>
          <w:rFonts w:cs="Times Armenian" w:ascii="Times Armenian" w:hAnsi="Times Armenian"/>
          <w:sz w:val="21"/>
          <w:szCs w:val="21"/>
        </w:rPr>
        <w:t xml:space="preserve"> փոխ է առած ինչ-որ մի անհայտ լեզվից),</w:t>
      </w:r>
      <w:r>
        <w:rPr>
          <w:rFonts w:cs="Times Armenian" w:ascii="Times Armenian" w:hAnsi="Times Armenian"/>
          <w:b/>
          <w:i/>
          <w:sz w:val="21"/>
          <w:szCs w:val="21"/>
        </w:rPr>
        <w:t xml:space="preserve"> *կն</w:t>
        <w:softHyphen/>
        <w:t xml:space="preserve">դրուկ </w:t>
      </w:r>
      <w:r>
        <w:rPr>
          <w:rFonts w:cs="Times Armenian" w:ascii="Times Armenian" w:hAnsi="Times Armenian"/>
          <w:sz w:val="21"/>
          <w:szCs w:val="21"/>
        </w:rPr>
        <w:t>(</w:t>
      </w:r>
      <w:r>
        <w:rPr>
          <w:rFonts w:cs="Times Armenian" w:ascii="Times Armenian" w:hAnsi="Times Armenian"/>
          <w:i/>
          <w:sz w:val="21"/>
          <w:szCs w:val="21"/>
        </w:rPr>
        <w:t>խունկ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կնիք </w:t>
      </w:r>
      <w:r>
        <w:rPr>
          <w:rFonts w:cs="Times Armenian" w:ascii="Times Armenian" w:hAnsi="Times Armenian"/>
          <w:sz w:val="21"/>
          <w:szCs w:val="21"/>
        </w:rPr>
        <w:t xml:space="preserve">(սրա ճյուղերից են` </w:t>
      </w:r>
      <w:r>
        <w:rPr>
          <w:rFonts w:cs="Times Armenian" w:ascii="Times Armenian" w:hAnsi="Times Armenian"/>
          <w:i/>
          <w:sz w:val="21"/>
          <w:szCs w:val="21"/>
        </w:rPr>
        <w:t>կնքել,մկրտել, կնքավոր = քավոր,</w:t>
      </w:r>
      <w:r>
        <w:rPr>
          <w:rFonts w:cs="Times Armenian" w:ascii="Times Armenian" w:hAnsi="Times Armenian"/>
          <w:sz w:val="21"/>
          <w:szCs w:val="21"/>
        </w:rPr>
        <w:t xml:space="preserve"> ևն, ևն; սա հայերից անցավ թուրքերին ու սրանցից էլ` սլավոններին` </w:t>
      </w:r>
      <w:r>
        <w:rPr>
          <w:rFonts w:cs="Russian Times" w:ascii="Russian Times" w:hAnsi="Russian Times"/>
          <w:i/>
          <w:sz w:val="21"/>
          <w:szCs w:val="21"/>
        </w:rPr>
        <w:t>книга</w:t>
      </w:r>
      <w:r>
        <w:rPr>
          <w:rFonts w:cs="Times Armenian" w:ascii="Times Armenian" w:hAnsi="Times Armenian"/>
          <w:sz w:val="21"/>
          <w:szCs w:val="21"/>
        </w:rPr>
        <w:t xml:space="preserve"> ձևով),</w:t>
      </w:r>
      <w:r>
        <w:rPr>
          <w:rFonts w:cs="Times Armenian" w:ascii="Times Armenian" w:hAnsi="Times Armenian"/>
          <w:b/>
          <w:i/>
          <w:sz w:val="21"/>
          <w:szCs w:val="21"/>
        </w:rPr>
        <w:t xml:space="preserve"> *կն</w:t>
        <w:softHyphen/>
        <w:t xml:space="preserve">ճիթ,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կշիռ </w:t>
      </w:r>
      <w:r>
        <w:rPr>
          <w:rFonts w:cs="Times Armenian" w:ascii="Times Armenian" w:hAnsi="Times Armenian"/>
          <w:sz w:val="21"/>
          <w:szCs w:val="21"/>
        </w:rPr>
        <w:t>(ևն, ևն,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կոթող,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կոլոտ,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կոկորդիլոս </w:t>
      </w:r>
      <w:r>
        <w:rPr>
          <w:rFonts w:cs="Times Armenian" w:ascii="Times Armenian" w:hAnsi="Times Armenian"/>
          <w:sz w:val="21"/>
          <w:szCs w:val="21"/>
        </w:rPr>
        <w:t>(</w:t>
      </w:r>
      <w:r>
        <w:rPr>
          <w:rFonts w:cs="Times Armenian" w:ascii="Times Armenian" w:hAnsi="Times Armenian"/>
          <w:i/>
          <w:sz w:val="21"/>
          <w:szCs w:val="21"/>
        </w:rPr>
        <w:t>քարի որդ</w:t>
      </w:r>
      <w:r>
        <w:rPr>
          <w:rFonts w:cs="Times Armenian" w:ascii="Times Armenian" w:hAnsi="Times Armenian"/>
          <w:sz w:val="21"/>
          <w:szCs w:val="21"/>
        </w:rPr>
        <w:t>),</w:t>
      </w:r>
      <w:r>
        <w:rPr>
          <w:rFonts w:cs="Times Armenian" w:ascii="Times Armenian" w:hAnsi="Times Armenian"/>
          <w:b/>
          <w:i/>
          <w:sz w:val="21"/>
          <w:szCs w:val="21"/>
        </w:rPr>
        <w:t xml:space="preserve"> *կոհակ </w:t>
      </w:r>
      <w:r>
        <w:rPr>
          <w:rFonts w:cs="Times Armenian" w:ascii="Times Armenian" w:hAnsi="Times Armenian"/>
          <w:sz w:val="21"/>
          <w:szCs w:val="21"/>
        </w:rPr>
        <w:t>(սկզ</w:t>
        <w:softHyphen/>
        <w:t xml:space="preserve">բում` </w:t>
      </w:r>
      <w:r>
        <w:rPr>
          <w:rFonts w:cs="Times Armenian" w:ascii="Times Armenian" w:hAnsi="Times Armenian"/>
          <w:i/>
          <w:sz w:val="21"/>
          <w:szCs w:val="21"/>
        </w:rPr>
        <w:t>լեռ,</w:t>
      </w:r>
      <w:r>
        <w:rPr>
          <w:rFonts w:cs="Times Armenian" w:ascii="Times Armenian" w:hAnsi="Times Armenian"/>
          <w:sz w:val="21"/>
          <w:szCs w:val="21"/>
        </w:rPr>
        <w:t xml:space="preserve"> հետո` </w:t>
      </w:r>
      <w:r>
        <w:rPr>
          <w:rFonts w:cs="Times Armenian" w:ascii="Times Armenian" w:hAnsi="Times Armenian"/>
          <w:i/>
          <w:sz w:val="21"/>
          <w:szCs w:val="21"/>
        </w:rPr>
        <w:t>ալիք</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կողոսոս-կոլոս </w:t>
      </w:r>
      <w:r>
        <w:rPr>
          <w:rFonts w:cs="Times Armenian" w:ascii="Times Armenian" w:hAnsi="Times Armenian"/>
          <w:sz w:val="21"/>
          <w:szCs w:val="21"/>
        </w:rPr>
        <w:t>(</w:t>
      </w:r>
      <w:r>
        <w:rPr>
          <w:rFonts w:cs="Times Armenian" w:ascii="Times Armenian" w:hAnsi="Times Armenian"/>
          <w:i/>
          <w:sz w:val="21"/>
          <w:szCs w:val="21"/>
        </w:rPr>
        <w:t>հսկա արձան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կողով,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կողպել </w:t>
      </w:r>
      <w:r>
        <w:rPr>
          <w:rFonts w:cs="Times Armenian" w:ascii="Times Armenian" w:hAnsi="Times Armenian"/>
          <w:sz w:val="21"/>
          <w:szCs w:val="21"/>
        </w:rPr>
        <w:t xml:space="preserve">(սրա ճյուղերից` </w:t>
      </w:r>
      <w:r>
        <w:rPr>
          <w:rFonts w:cs="Times Armenian" w:ascii="Times Armenian" w:hAnsi="Times Armenian"/>
          <w:i/>
          <w:sz w:val="21"/>
          <w:szCs w:val="21"/>
        </w:rPr>
        <w:t>կողպեք</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կոմս </w:t>
      </w:r>
      <w:r>
        <w:rPr>
          <w:rFonts w:cs="Times Armenian" w:ascii="Times Armenian" w:hAnsi="Times Armenian"/>
          <w:sz w:val="21"/>
          <w:szCs w:val="21"/>
        </w:rPr>
        <w:t xml:space="preserve">(կամ </w:t>
      </w:r>
      <w:r>
        <w:rPr>
          <w:rFonts w:cs="Times Armenian" w:ascii="Times Armenian" w:hAnsi="Times Armenian"/>
          <w:i/>
          <w:sz w:val="21"/>
          <w:szCs w:val="21"/>
        </w:rPr>
        <w:t>կոմէս;</w:t>
      </w:r>
      <w:r>
        <w:rPr>
          <w:rFonts w:cs="Times Armenian" w:ascii="Times Armenian" w:hAnsi="Times Armenian"/>
          <w:sz w:val="21"/>
          <w:szCs w:val="21"/>
        </w:rPr>
        <w:t xml:space="preserve"> սրա ճյուղե</w:t>
        <w:softHyphen/>
        <w:t>րից՝ դե</w:t>
        <w:softHyphen/>
        <w:t>րակոմս-դերկոմս = վիկոնտ),</w:t>
      </w:r>
      <w:r>
        <w:rPr>
          <w:rFonts w:cs="Times Armenian" w:ascii="Times Armenian" w:hAnsi="Times Armenian"/>
          <w:b/>
          <w:i/>
          <w:sz w:val="21"/>
          <w:szCs w:val="21"/>
        </w:rPr>
        <w:t xml:space="preserve"> *կոյտ-կույտ </w:t>
      </w:r>
      <w:r>
        <w:rPr>
          <w:rFonts w:cs="Times Armenian" w:ascii="Times Armenian" w:hAnsi="Times Armenian"/>
          <w:sz w:val="21"/>
          <w:szCs w:val="21"/>
        </w:rPr>
        <w:t xml:space="preserve">(սրա ճյուղերից՝ </w:t>
      </w:r>
      <w:r>
        <w:rPr>
          <w:rFonts w:cs="Times Armenian" w:ascii="Times Armenian" w:hAnsi="Times Armenian"/>
          <w:i/>
          <w:sz w:val="21"/>
          <w:szCs w:val="21"/>
        </w:rPr>
        <w:t>ծերա</w:t>
        <w:softHyphen/>
        <w:t>կույտ, կու</w:t>
        <w:softHyphen/>
        <w:t>տակել, կիտել</w:t>
      </w:r>
      <w:r>
        <w:rPr>
          <w:rFonts w:cs="Times Armenian" w:ascii="Times Armenian" w:hAnsi="Times Armenian"/>
          <w:sz w:val="21"/>
          <w:szCs w:val="21"/>
        </w:rPr>
        <w:t>),</w:t>
      </w:r>
      <w:r>
        <w:rPr>
          <w:rFonts w:cs="Times Armenian" w:ascii="Times Armenian" w:hAnsi="Times Armenian"/>
          <w:b/>
          <w:i/>
          <w:sz w:val="21"/>
          <w:szCs w:val="21"/>
        </w:rPr>
        <w:t xml:space="preserve"> *կոյր-կույր,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կոն </w:t>
      </w:r>
      <w:r>
        <w:rPr>
          <w:rFonts w:cs="Times Armenian" w:ascii="Times Armenian" w:hAnsi="Times Armenian"/>
          <w:sz w:val="21"/>
          <w:szCs w:val="21"/>
        </w:rPr>
        <w:t>(երկրչփ.),</w:t>
      </w:r>
      <w:r>
        <w:rPr>
          <w:rFonts w:cs="Times Armenian" w:ascii="Times Armenian" w:hAnsi="Times Armenian"/>
          <w:b/>
          <w:i/>
          <w:sz w:val="21"/>
          <w:szCs w:val="21"/>
        </w:rPr>
        <w:t xml:space="preserve"> *կոնդ </w:t>
      </w:r>
      <w:r>
        <w:rPr>
          <w:rFonts w:cs="Times Armenian" w:ascii="Times Armenian" w:hAnsi="Times Armenian"/>
          <w:sz w:val="21"/>
          <w:szCs w:val="21"/>
        </w:rPr>
        <w:t>(</w:t>
      </w:r>
      <w:r>
        <w:rPr>
          <w:rFonts w:cs="Times Armenian" w:ascii="Times Armenian" w:hAnsi="Times Armenian"/>
          <w:i/>
          <w:sz w:val="21"/>
          <w:szCs w:val="21"/>
        </w:rPr>
        <w:t>կոճղ, կույտ, բլուր, գե</w:t>
        <w:softHyphen/>
        <w:t>րեզ</w:t>
        <w:softHyphen/>
        <w:t>ման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կոնդակ </w:t>
      </w:r>
      <w:r>
        <w:rPr>
          <w:rFonts w:cs="Times Armenian" w:ascii="Times Armenian" w:hAnsi="Times Armenian"/>
          <w:sz w:val="21"/>
          <w:szCs w:val="21"/>
        </w:rPr>
        <w:t>(</w:t>
      </w:r>
      <w:r>
        <w:rPr>
          <w:rFonts w:cs="Times Armenian" w:ascii="Times Armenian" w:hAnsi="Times Armenian"/>
          <w:i/>
          <w:sz w:val="21"/>
          <w:szCs w:val="21"/>
        </w:rPr>
        <w:t>կա</w:t>
        <w:softHyphen/>
        <w:t>թողիկոսի հրամանա</w:t>
        <w:softHyphen/>
        <w:t>գիրը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կոնք </w:t>
      </w:r>
      <w:r>
        <w:rPr>
          <w:rFonts w:cs="Times Armenian" w:ascii="Times Armenian" w:hAnsi="Times Armenian"/>
          <w:sz w:val="21"/>
          <w:szCs w:val="21"/>
        </w:rPr>
        <w:t>(</w:t>
      </w:r>
      <w:r>
        <w:rPr>
          <w:rFonts w:cs="Times Armenian" w:ascii="Times Armenian" w:hAnsi="Times Armenian"/>
          <w:i/>
          <w:sz w:val="21"/>
          <w:szCs w:val="21"/>
        </w:rPr>
        <w:t>աման, կոնք</w:t>
      </w:r>
      <w:r>
        <w:rPr>
          <w:rFonts w:cs="Times Armenian" w:ascii="Times Armenian" w:hAnsi="Times Armenian"/>
          <w:sz w:val="21"/>
          <w:szCs w:val="21"/>
        </w:rPr>
        <w:t>),</w:t>
      </w:r>
      <w:r>
        <w:rPr>
          <w:rFonts w:cs="Times Armenian" w:ascii="Times Armenian" w:hAnsi="Times Armenian"/>
          <w:b/>
          <w:i/>
          <w:sz w:val="21"/>
          <w:szCs w:val="21"/>
        </w:rPr>
        <w:t xml:space="preserve"> *կոռ</w:t>
        <w:softHyphen/>
        <w:t xml:space="preserve">տիկ </w:t>
      </w:r>
      <w:r>
        <w:rPr>
          <w:rFonts w:cs="Times Armenian" w:ascii="Times Armenian" w:hAnsi="Times Armenian"/>
          <w:sz w:val="21"/>
          <w:szCs w:val="21"/>
        </w:rPr>
        <w:t>(</w:t>
      </w:r>
      <w:r>
        <w:rPr>
          <w:rFonts w:cs="Russian Times" w:ascii="Russian Times" w:hAnsi="Russian Times"/>
          <w:i/>
          <w:sz w:val="21"/>
          <w:szCs w:val="21"/>
        </w:rPr>
        <w:t>куртка</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կովղոս </w:t>
      </w:r>
      <w:r>
        <w:rPr>
          <w:rFonts w:cs="Times Armenian" w:ascii="Times Armenian" w:hAnsi="Times Armenian"/>
          <w:sz w:val="21"/>
          <w:szCs w:val="21"/>
        </w:rPr>
        <w:t>(</w:t>
      </w:r>
      <w:r>
        <w:rPr>
          <w:rFonts w:cs="Russian Times" w:ascii="Russian Times" w:hAnsi="Russian Times"/>
          <w:i/>
          <w:sz w:val="21"/>
          <w:szCs w:val="21"/>
        </w:rPr>
        <w:t>колосс</w:t>
      </w:r>
      <w:r>
        <w:rPr>
          <w:rFonts w:cs="Times Armenian" w:ascii="Times Armenian" w:hAnsi="Times Armenian"/>
          <w:sz w:val="21"/>
          <w:szCs w:val="21"/>
        </w:rPr>
        <w:t>),</w:t>
      </w:r>
      <w:r>
        <w:rPr>
          <w:rFonts w:cs="Times Armenian" w:ascii="Times Armenian" w:hAnsi="Times Armenian"/>
          <w:b/>
          <w:i/>
          <w:sz w:val="21"/>
          <w:szCs w:val="21"/>
        </w:rPr>
        <w:t xml:space="preserve"> *կոտակ </w:t>
      </w:r>
      <w:r>
        <w:rPr>
          <w:rFonts w:cs="Times Armenian" w:ascii="Times Armenian" w:hAnsi="Times Armenian"/>
          <w:sz w:val="21"/>
          <w:szCs w:val="21"/>
        </w:rPr>
        <w:t>(</w:t>
      </w:r>
      <w:r>
        <w:rPr>
          <w:rFonts w:cs="Times Armenian" w:ascii="Times Armenian" w:hAnsi="Times Armenian"/>
          <w:i/>
          <w:sz w:val="21"/>
          <w:szCs w:val="21"/>
        </w:rPr>
        <w:t>կոլոտ; Խոսրով Կոտակ</w:t>
      </w:r>
      <w:r>
        <w:rPr>
          <w:rFonts w:cs="Times Armenian" w:ascii="Times Armenian" w:hAnsi="Times Armenian"/>
          <w:sz w:val="21"/>
          <w:szCs w:val="21"/>
        </w:rPr>
        <w:t>),</w:t>
      </w:r>
      <w:r>
        <w:rPr>
          <w:rFonts w:cs="Times Armenian" w:ascii="Times Armenian" w:hAnsi="Times Armenian"/>
          <w:b/>
          <w:i/>
          <w:sz w:val="21"/>
          <w:szCs w:val="21"/>
        </w:rPr>
        <w:t xml:space="preserve"> կոտոշ </w:t>
      </w:r>
      <w:r>
        <w:rPr>
          <w:rFonts w:cs="Times Armenian" w:ascii="Times Armenian" w:hAnsi="Times Armenian"/>
          <w:sz w:val="21"/>
          <w:szCs w:val="21"/>
        </w:rPr>
        <w:t>(ծա</w:t>
        <w:softHyphen/>
        <w:t>գումն անհայտ),</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կորբան </w:t>
      </w:r>
      <w:r>
        <w:rPr>
          <w:rFonts w:cs="Times Armenian" w:ascii="Times Armenian" w:hAnsi="Times Armenian"/>
          <w:sz w:val="21"/>
          <w:szCs w:val="21"/>
        </w:rPr>
        <w:t xml:space="preserve">(տաճարին տված </w:t>
      </w:r>
      <w:r>
        <w:rPr>
          <w:rFonts w:cs="Times Armenian" w:ascii="Times Armenian" w:hAnsi="Times Armenian"/>
          <w:b/>
          <w:i/>
          <w:sz w:val="21"/>
          <w:szCs w:val="21"/>
        </w:rPr>
        <w:t>ընծա, նվեր;</w:t>
      </w:r>
      <w:r>
        <w:rPr>
          <w:rFonts w:cs="Times Armenian" w:ascii="Times Armenian" w:hAnsi="Times Armenian"/>
          <w:sz w:val="21"/>
          <w:szCs w:val="21"/>
        </w:rPr>
        <w:t xml:space="preserve"> հմմտ բար</w:t>
        <w:softHyphen/>
        <w:t>բա</w:t>
        <w:softHyphen/>
        <w:t xml:space="preserve">ռային` </w:t>
      </w:r>
      <w:r>
        <w:rPr>
          <w:rFonts w:cs="Times Armenian" w:ascii="Times Armenian" w:hAnsi="Times Armenian"/>
          <w:i/>
          <w:sz w:val="21"/>
          <w:szCs w:val="21"/>
        </w:rPr>
        <w:t>ղուրբան ըլնեմ քեզ = մատաղ ըլնեմ քեզ</w:t>
      </w:r>
      <w:r>
        <w:rPr>
          <w:rFonts w:cs="Times Armenian" w:ascii="Times Armenian" w:hAnsi="Times Armenian"/>
          <w:sz w:val="21"/>
          <w:szCs w:val="21"/>
        </w:rPr>
        <w:t xml:space="preserve"> արտահայտու</w:t>
        <w:softHyphen/>
        <w:t>թյունը),</w:t>
      </w:r>
      <w:r>
        <w:rPr>
          <w:rFonts w:cs="Times Armenian" w:ascii="Times Armenian" w:hAnsi="Times Armenian"/>
          <w:b/>
          <w:i/>
          <w:sz w:val="21"/>
          <w:szCs w:val="21"/>
        </w:rPr>
        <w:t xml:space="preserve"> կորճ </w:t>
      </w:r>
      <w:r>
        <w:rPr>
          <w:rFonts w:cs="Times Armenian" w:ascii="Times Armenian" w:hAnsi="Times Armenian"/>
          <w:sz w:val="21"/>
          <w:szCs w:val="21"/>
        </w:rPr>
        <w:t>(</w:t>
      </w:r>
      <w:r>
        <w:rPr>
          <w:rFonts w:cs="Times Armenian" w:ascii="Times Armenian" w:hAnsi="Times Armenian"/>
          <w:i/>
          <w:sz w:val="21"/>
          <w:szCs w:val="21"/>
        </w:rPr>
        <w:t>ծուռ, թյուր, անհարթ, սխալ; Կորճայք</w:t>
      </w:r>
      <w:r>
        <w:rPr>
          <w:rFonts w:cs="Times Armenian" w:ascii="Times Armenian" w:hAnsi="Times Armenian"/>
          <w:sz w:val="21"/>
          <w:szCs w:val="21"/>
        </w:rPr>
        <w:t xml:space="preserve"> նահանգի անունից է, իբր այս նա</w:t>
        <w:softHyphen/>
        <w:t>հանգի բնակիչները, լինելով այլազգի, սխալ էին խոսում),</w:t>
      </w:r>
      <w:r>
        <w:rPr>
          <w:rFonts w:cs="Times Armenian" w:ascii="Times Armenian" w:hAnsi="Times Armenian"/>
          <w:b/>
          <w:i/>
          <w:sz w:val="21"/>
          <w:szCs w:val="21"/>
        </w:rPr>
        <w:t xml:space="preserve"> *կուզ </w:t>
      </w:r>
      <w:r>
        <w:rPr>
          <w:rFonts w:cs="Times Armenian" w:ascii="Times Armenian" w:hAnsi="Times Armenian"/>
          <w:sz w:val="21"/>
          <w:szCs w:val="21"/>
        </w:rPr>
        <w:t xml:space="preserve">(= </w:t>
      </w:r>
      <w:r>
        <w:rPr>
          <w:rFonts w:cs="Times Armenian" w:ascii="Times Armenian" w:hAnsi="Times Armenian"/>
          <w:i/>
          <w:sz w:val="21"/>
          <w:szCs w:val="21"/>
        </w:rPr>
        <w:t>կատու, դրա պես կեն</w:t>
        <w:softHyphen/>
        <w:t>դանի</w:t>
      </w:r>
      <w:r>
        <w:rPr>
          <w:rFonts w:cs="Times Armenian" w:ascii="Times Armenian" w:hAnsi="Times Armenian"/>
          <w:sz w:val="21"/>
          <w:szCs w:val="21"/>
        </w:rPr>
        <w:t>),</w:t>
      </w:r>
      <w:r>
        <w:rPr>
          <w:rFonts w:cs="Times Armenian" w:ascii="Times Armenian" w:hAnsi="Times Armenian"/>
          <w:b/>
          <w:i/>
          <w:sz w:val="21"/>
          <w:szCs w:val="21"/>
        </w:rPr>
        <w:t xml:space="preserve"> *կուզ </w:t>
      </w:r>
      <w:r>
        <w:rPr>
          <w:rFonts w:cs="Times Armenian" w:ascii="Times Armenian" w:hAnsi="Times Armenian"/>
          <w:sz w:val="21"/>
          <w:szCs w:val="21"/>
        </w:rPr>
        <w:t>(</w:t>
      </w:r>
      <w:r>
        <w:rPr>
          <w:rFonts w:cs="Times Armenian" w:ascii="Times Armenian" w:hAnsi="Times Armenian"/>
          <w:i/>
          <w:sz w:val="21"/>
          <w:szCs w:val="21"/>
        </w:rPr>
        <w:t>սապատ</w:t>
      </w:r>
      <w:r>
        <w:rPr>
          <w:rFonts w:cs="Times Armenian" w:ascii="Times Armenian" w:hAnsi="Times Armenian"/>
          <w:sz w:val="21"/>
          <w:szCs w:val="21"/>
        </w:rPr>
        <w:t>),</w:t>
      </w:r>
      <w:r>
        <w:rPr>
          <w:rFonts w:cs="Times Armenian" w:ascii="Times Armenian" w:hAnsi="Times Armenian"/>
          <w:b/>
          <w:i/>
          <w:sz w:val="21"/>
          <w:szCs w:val="21"/>
        </w:rPr>
        <w:t xml:space="preserve"> *կուժ </w:t>
      </w:r>
      <w:r>
        <w:rPr>
          <w:rFonts w:cs="Times Armenian" w:ascii="Times Armenian" w:hAnsi="Times Armenian"/>
          <w:sz w:val="21"/>
          <w:szCs w:val="21"/>
        </w:rPr>
        <w:t>(</w:t>
      </w:r>
      <w:r>
        <w:rPr>
          <w:rFonts w:cs="Times Armenian" w:ascii="Times Armenian" w:hAnsi="Times Armenian"/>
          <w:i/>
          <w:sz w:val="21"/>
          <w:szCs w:val="21"/>
        </w:rPr>
        <w:t>ջրաման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կուղբ </w:t>
      </w:r>
      <w:r>
        <w:rPr>
          <w:rFonts w:cs="Times Armenian" w:ascii="Times Armenian" w:hAnsi="Times Armenian"/>
          <w:sz w:val="21"/>
          <w:szCs w:val="21"/>
        </w:rPr>
        <w:t>(</w:t>
      </w:r>
      <w:r>
        <w:rPr>
          <w:rFonts w:cs="Times Armenian" w:ascii="Times Armenian" w:hAnsi="Times Armenian"/>
          <w:i/>
          <w:sz w:val="21"/>
          <w:szCs w:val="21"/>
        </w:rPr>
        <w:t>ջրառնետ</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կու</w:t>
        <w:softHyphen/>
        <w:softHyphen/>
        <w:t xml:space="preserve">մաշ </w:t>
      </w:r>
      <w:r>
        <w:rPr>
          <w:rFonts w:cs="Times Armenian" w:ascii="Times Armenian" w:hAnsi="Times Armenian"/>
          <w:sz w:val="21"/>
          <w:szCs w:val="21"/>
        </w:rPr>
        <w:t>(</w:t>
      </w:r>
      <w:r>
        <w:rPr>
          <w:rFonts w:cs="Times Armenian" w:ascii="Times Armenian" w:hAnsi="Times Armenian"/>
          <w:i/>
          <w:sz w:val="21"/>
          <w:szCs w:val="21"/>
        </w:rPr>
        <w:t>կերպաս, ղումաշ</w:t>
      </w:r>
      <w:r>
        <w:rPr>
          <w:rFonts w:cs="Times Armenian" w:ascii="Times Armenian" w:hAnsi="Times Armenian"/>
          <w:sz w:val="21"/>
          <w:szCs w:val="21"/>
        </w:rPr>
        <w:t>),</w:t>
      </w:r>
      <w:r>
        <w:rPr>
          <w:rFonts w:cs="Times Armenian" w:ascii="Times Armenian" w:hAnsi="Times Armenian"/>
          <w:b/>
          <w:i/>
          <w:sz w:val="21"/>
          <w:szCs w:val="21"/>
        </w:rPr>
        <w:t xml:space="preserve"> *կունդ </w:t>
      </w:r>
      <w:r>
        <w:rPr>
          <w:rFonts w:cs="Times Armenian" w:ascii="Times Armenian" w:hAnsi="Times Armenian"/>
          <w:sz w:val="21"/>
          <w:szCs w:val="21"/>
        </w:rPr>
        <w:t>(</w:t>
      </w:r>
      <w:r>
        <w:rPr>
          <w:rFonts w:cs="Times Armenian" w:ascii="Times Armenian" w:hAnsi="Times Armenian"/>
          <w:i/>
          <w:sz w:val="21"/>
          <w:szCs w:val="21"/>
        </w:rPr>
        <w:t xml:space="preserve">անդամալույծ &lt; կոճղ &lt; </w:t>
      </w:r>
      <w:r>
        <w:rPr>
          <w:rFonts w:cs="Times Armenian" w:ascii="Times Armenian" w:hAnsi="Times Armenian"/>
          <w:b/>
          <w:i/>
          <w:sz w:val="21"/>
          <w:szCs w:val="21"/>
        </w:rPr>
        <w:t>կոնդ</w:t>
      </w:r>
      <w:r>
        <w:rPr>
          <w:rFonts w:cs="Times Armenian" w:ascii="Times Armenian" w:hAnsi="Times Armenian"/>
          <w:i/>
          <w:sz w:val="21"/>
          <w:szCs w:val="21"/>
        </w:rPr>
        <w:t xml:space="preserve"> = բլուր</w:t>
      </w:r>
      <w:r>
        <w:rPr>
          <w:rFonts w:cs="Times Armenian" w:ascii="Times Armenian" w:hAnsi="Times Armenian"/>
          <w:sz w:val="21"/>
          <w:szCs w:val="21"/>
        </w:rPr>
        <w:t>),</w:t>
      </w:r>
      <w:r>
        <w:rPr>
          <w:rFonts w:cs="Times Armenian" w:ascii="Times Armenian" w:hAnsi="Times Armenian"/>
          <w:b/>
          <w:i/>
          <w:sz w:val="21"/>
          <w:szCs w:val="21"/>
        </w:rPr>
        <w:t xml:space="preserve"> *կուշտ </w:t>
      </w:r>
      <w:r>
        <w:rPr>
          <w:rFonts w:cs="Times Armenian" w:ascii="Times Armenian" w:hAnsi="Times Armenian"/>
          <w:sz w:val="21"/>
          <w:szCs w:val="21"/>
        </w:rPr>
        <w:t>(</w:t>
      </w:r>
      <w:r>
        <w:rPr>
          <w:rFonts w:cs="Times Armenian" w:ascii="Times Armenian" w:hAnsi="Times Armenian"/>
          <w:i/>
          <w:sz w:val="21"/>
          <w:szCs w:val="21"/>
        </w:rPr>
        <w:t>կող(ք); փոր, ստամոքս; կուշտ, կշտացած</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կուպր </w:t>
      </w:r>
      <w:r>
        <w:rPr>
          <w:rFonts w:cs="Times Armenian" w:ascii="Times Armenian" w:hAnsi="Times Armenian"/>
          <w:sz w:val="21"/>
          <w:szCs w:val="21"/>
        </w:rPr>
        <w:t>(</w:t>
      </w:r>
      <w:r>
        <w:rPr>
          <w:rFonts w:cs="Times Armenian" w:ascii="Times Armenian" w:hAnsi="Times Armenian"/>
          <w:i/>
          <w:sz w:val="21"/>
          <w:szCs w:val="21"/>
        </w:rPr>
        <w:t>ձյութ</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կուռ </w:t>
      </w:r>
      <w:r>
        <w:rPr>
          <w:rFonts w:cs="Times Armenian" w:ascii="Times Armenian" w:hAnsi="Times Armenian"/>
          <w:sz w:val="21"/>
          <w:szCs w:val="21"/>
        </w:rPr>
        <w:t>(</w:t>
      </w:r>
      <w:r>
        <w:rPr>
          <w:rFonts w:cs="Times Armenian" w:ascii="Times Armenian" w:hAnsi="Times Armenian"/>
          <w:i/>
          <w:sz w:val="21"/>
          <w:szCs w:val="21"/>
        </w:rPr>
        <w:t>կռել = ծեծել; խրել;</w:t>
      </w:r>
      <w:r>
        <w:rPr>
          <w:rFonts w:cs="Times Armenian" w:ascii="Times Armenian" w:hAnsi="Times Armenian"/>
          <w:sz w:val="21"/>
          <w:szCs w:val="21"/>
        </w:rPr>
        <w:t xml:space="preserve"> սրա ճյուղերից է` </w:t>
      </w:r>
      <w:r>
        <w:rPr>
          <w:rFonts w:cs="Times Armenian" w:ascii="Times Armenian" w:hAnsi="Times Armenian"/>
          <w:i/>
          <w:sz w:val="21"/>
          <w:szCs w:val="21"/>
        </w:rPr>
        <w:t>կուռք; կռապաշտ, կռատուն, կռածո,</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կու</w:t>
        <w:softHyphen/>
        <w:t xml:space="preserve">րատոր </w:t>
      </w:r>
      <w:r>
        <w:rPr>
          <w:rFonts w:cs="Times Armenian" w:ascii="Times Armenian" w:hAnsi="Times Armenian"/>
          <w:sz w:val="21"/>
          <w:szCs w:val="21"/>
        </w:rPr>
        <w:t>(</w:t>
      </w:r>
      <w:r>
        <w:rPr>
          <w:rFonts w:cs="Times Armenian" w:ascii="Times Armenian" w:hAnsi="Times Armenian"/>
          <w:i/>
          <w:sz w:val="21"/>
          <w:szCs w:val="21"/>
        </w:rPr>
        <w:t>հոգաբարձու</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կրկէս-կրկես, *կրպակ </w:t>
      </w:r>
      <w:r>
        <w:rPr>
          <w:rFonts w:cs="Times Armenian" w:ascii="Times Armenian" w:hAnsi="Times Armenian"/>
          <w:sz w:val="21"/>
          <w:szCs w:val="21"/>
        </w:rPr>
        <w:t>(</w:t>
      </w:r>
      <w:r>
        <w:rPr>
          <w:rFonts w:cs="Times Armenian" w:ascii="Times Armenian" w:hAnsi="Times Armenian"/>
          <w:i/>
          <w:sz w:val="21"/>
          <w:szCs w:val="21"/>
        </w:rPr>
        <w:t>խանութ, գինետուն;</w:t>
      </w:r>
      <w:r>
        <w:rPr>
          <w:rFonts w:cs="Times Armenian" w:ascii="Times Armenian" w:hAnsi="Times Armenian"/>
          <w:sz w:val="21"/>
          <w:szCs w:val="21"/>
        </w:rPr>
        <w:t xml:space="preserve"> հիմա` </w:t>
      </w:r>
      <w:r>
        <w:rPr>
          <w:rFonts w:cs="Times Armenian" w:ascii="Times Armenian" w:hAnsi="Times Armenian"/>
          <w:i/>
          <w:sz w:val="21"/>
          <w:szCs w:val="21"/>
        </w:rPr>
        <w:t>փոքր խանութ</w:t>
      </w:r>
      <w:r>
        <w:rPr>
          <w:rFonts w:cs="Times Armenian" w:ascii="Times Armenian" w:hAnsi="Times Armenian"/>
          <w:sz w:val="21"/>
          <w:szCs w:val="21"/>
        </w:rPr>
        <w:t>),</w:t>
      </w:r>
      <w:r>
        <w:rPr>
          <w:rFonts w:cs="Times Armenian" w:ascii="Times Armenian" w:hAnsi="Times Armenian"/>
          <w:b/>
          <w:i/>
          <w:sz w:val="21"/>
          <w:szCs w:val="21"/>
        </w:rPr>
        <w:t xml:space="preserve"> *կաւշիկ-կոշիկ:</w:t>
      </w:r>
    </w:p>
    <w:p>
      <w:pPr>
        <w:pStyle w:val="Heading4"/>
        <w:numPr>
          <w:ilvl w:val="0"/>
          <w:numId w:val="0"/>
        </w:numPr>
        <w:ind w:start="720" w:hanging="0"/>
        <w:rPr>
          <w:rFonts w:ascii="Times Armenian" w:hAnsi="Times Armenian" w:cs="Times Armenian"/>
        </w:rPr>
      </w:pPr>
      <w:r>
        <w:rPr>
          <w:rFonts w:cs="Times Armenian" w:ascii="Times Armenian" w:hAnsi="Times Armenian"/>
          <w:b/>
          <w:i/>
          <w:color w:val="FF6600"/>
          <w:sz w:val="21"/>
          <w:szCs w:val="21"/>
        </w:rPr>
      </w:r>
    </w:p>
    <w:p>
      <w:pPr>
        <w:pStyle w:val="Heading4"/>
        <w:numPr>
          <w:ilvl w:val="0"/>
          <w:numId w:val="0"/>
        </w:numPr>
        <w:ind w:start="720" w:hanging="0"/>
        <w:rPr>
          <w:rFonts w:ascii="Times Armenian" w:hAnsi="Times Armenian" w:cs="Times Armenian"/>
        </w:rPr>
      </w:pPr>
      <w:r>
        <w:rPr>
          <w:rFonts w:cs="Times Armenian" w:ascii="Times Armenian" w:hAnsi="Times Armenian"/>
          <w:b/>
          <w:i/>
        </w:rPr>
        <w:t>հ</w:t>
      </w:r>
    </w:p>
    <w:p>
      <w:pPr>
        <w:pStyle w:val="Normal"/>
        <w:ind w:firstLine="426"/>
        <w:jc w:val="both"/>
        <w:rPr>
          <w:rFonts w:ascii="Times Armenian" w:hAnsi="Times Armenian" w:cs="Times Armenian"/>
        </w:rPr>
      </w:pPr>
      <w:r>
        <w:rPr>
          <w:rFonts w:cs="Times Armenian" w:ascii="Times Armenian" w:hAnsi="Times Armenian"/>
          <w:b/>
          <w:i/>
          <w:sz w:val="21"/>
          <w:szCs w:val="21"/>
        </w:rPr>
        <w:t xml:space="preserve">*հազար, *հազարապետ </w:t>
      </w:r>
      <w:r>
        <w:rPr>
          <w:rFonts w:cs="Times Armenian" w:ascii="Times Armenian" w:hAnsi="Times Armenian"/>
          <w:sz w:val="21"/>
          <w:szCs w:val="21"/>
        </w:rPr>
        <w:t xml:space="preserve">(նշանակել է նաև` </w:t>
      </w:r>
      <w:r>
        <w:rPr>
          <w:rFonts w:cs="Times Armenian" w:ascii="Times Armenian" w:hAnsi="Times Armenian"/>
          <w:i/>
          <w:sz w:val="21"/>
          <w:szCs w:val="21"/>
        </w:rPr>
        <w:t>իշխան, նախարար, արքու</w:t>
        <w:softHyphen/>
        <w:t>նի տնտես ու գանձապետ</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հալաւ </w:t>
      </w:r>
      <w:r>
        <w:rPr>
          <w:rFonts w:cs="Times Armenian" w:ascii="Times Armenian" w:hAnsi="Times Armenian"/>
          <w:sz w:val="21"/>
          <w:szCs w:val="21"/>
        </w:rPr>
        <w:t>(</w:t>
      </w:r>
      <w:r>
        <w:rPr>
          <w:rFonts w:cs="Times Armenian" w:ascii="Times Armenian" w:hAnsi="Times Armenian"/>
          <w:i/>
          <w:sz w:val="21"/>
          <w:szCs w:val="21"/>
        </w:rPr>
        <w:t>զգեստ, շոր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հալուէ-հալվե </w:t>
      </w:r>
      <w:r>
        <w:rPr>
          <w:rFonts w:cs="Times Armenian" w:ascii="Times Armenian" w:hAnsi="Times Armenian"/>
          <w:sz w:val="21"/>
          <w:szCs w:val="21"/>
        </w:rPr>
        <w:t xml:space="preserve">(լատ. </w:t>
      </w:r>
      <w:r>
        <w:rPr>
          <w:rFonts w:cs="Times Armenian" w:ascii="Times Armenian" w:hAnsi="Times Armenian"/>
          <w:i/>
          <w:sz w:val="21"/>
          <w:szCs w:val="21"/>
        </w:rPr>
        <w:t>aloe;</w:t>
      </w:r>
      <w:r>
        <w:rPr>
          <w:rFonts w:cs="Times Armenian" w:ascii="Times Armenian" w:hAnsi="Times Armenian"/>
          <w:sz w:val="21"/>
          <w:szCs w:val="21"/>
        </w:rPr>
        <w:t xml:space="preserve"> ծա</w:t>
        <w:softHyphen/>
        <w:t>գում են հնդկերենից),</w:t>
      </w:r>
      <w:r>
        <w:rPr>
          <w:rFonts w:cs="Times Armenian" w:ascii="Times Armenian" w:hAnsi="Times Armenian"/>
          <w:b/>
          <w:i/>
          <w:sz w:val="21"/>
          <w:szCs w:val="21"/>
        </w:rPr>
        <w:t xml:space="preserve"> *հաճ(ույք) </w:t>
      </w:r>
      <w:r>
        <w:rPr>
          <w:rFonts w:cs="Times Armenian" w:ascii="Times Armenian" w:hAnsi="Times Armenian"/>
          <w:sz w:val="21"/>
          <w:szCs w:val="21"/>
        </w:rPr>
        <w:t xml:space="preserve">(սրա ճյուղերից են՝ </w:t>
      </w:r>
      <w:r>
        <w:rPr>
          <w:rFonts w:cs="Times Armenian" w:ascii="Times Armenian" w:hAnsi="Times Armenian"/>
          <w:i/>
          <w:sz w:val="21"/>
          <w:szCs w:val="21"/>
        </w:rPr>
        <w:t>հաճիլ, հաճոյ, հա</w:t>
        <w:softHyphen/>
        <w:t>ճոյք, հաճոյակատար, դժվարահաճ, տհաճ, ինքնահաճ, հաճոյախոսու</w:t>
        <w:softHyphen/>
        <w:t>թյուն</w:t>
      </w:r>
      <w:r>
        <w:rPr>
          <w:rFonts w:cs="Times Armenian" w:ascii="Times Armenian" w:hAnsi="Times Armenian"/>
          <w:sz w:val="21"/>
          <w:szCs w:val="21"/>
        </w:rPr>
        <w:t>, ևն),</w:t>
      </w:r>
      <w:r>
        <w:rPr>
          <w:rFonts w:cs="Times Armenian" w:ascii="Times Armenian" w:hAnsi="Times Armenian"/>
          <w:b/>
          <w:i/>
          <w:sz w:val="21"/>
          <w:szCs w:val="21"/>
        </w:rPr>
        <w:t xml:space="preserve"> *համ </w:t>
      </w:r>
      <w:r>
        <w:rPr>
          <w:rFonts w:cs="Times Armenian" w:ascii="Times Armenian" w:hAnsi="Times Armenian"/>
          <w:sz w:val="21"/>
          <w:szCs w:val="21"/>
        </w:rPr>
        <w:t xml:space="preserve">(նախամասնիկ է; սրա ճյուղերից են՝ </w:t>
      </w:r>
      <w:r>
        <w:rPr>
          <w:rFonts w:cs="Times Armenian" w:ascii="Times Armenian" w:hAnsi="Times Armenian"/>
          <w:i/>
          <w:sz w:val="21"/>
          <w:szCs w:val="21"/>
        </w:rPr>
        <w:t>համազգի, համազօր, հա</w:t>
        <w:softHyphen/>
        <w:t>մախորհ = համախոհ, համակերպ, համամիտ, համանման, համանուն, հա</w:t>
        <w:softHyphen/>
        <w:t>մա</w:t>
        <w:softHyphen/>
        <w:t>շունչ,</w:t>
      </w:r>
      <w:r>
        <w:rPr>
          <w:rFonts w:cs="Times Armenian" w:ascii="Times Armenian" w:hAnsi="Times Armenian"/>
          <w:sz w:val="21"/>
          <w:szCs w:val="21"/>
        </w:rPr>
        <w:t xml:space="preserve"> ևն, ևն; բացի սրանք կա՝ </w:t>
      </w:r>
      <w:r>
        <w:rPr>
          <w:rFonts w:cs="Times Armenian" w:ascii="Times Armenian" w:hAnsi="Times Armenian"/>
          <w:i/>
          <w:sz w:val="21"/>
          <w:szCs w:val="21"/>
        </w:rPr>
        <w:t>համա</w:t>
        <w:softHyphen/>
        <w:t>գունդ, համաշխարհ, համատա</w:t>
        <w:softHyphen/>
        <w:t>րած. համօրէն, համասփիւռ, համագումար,</w:t>
      </w:r>
      <w:r>
        <w:rPr>
          <w:rFonts w:cs="Times Armenian" w:ascii="Times Armenian" w:hAnsi="Times Armenian"/>
          <w:sz w:val="21"/>
          <w:szCs w:val="21"/>
        </w:rPr>
        <w:t xml:space="preserve"> ևն; բացի սրանք՝ </w:t>
      </w:r>
      <w:r>
        <w:rPr>
          <w:rFonts w:cs="Times Armenian" w:ascii="Times Armenian" w:hAnsi="Times Armenian"/>
          <w:i/>
          <w:sz w:val="21"/>
          <w:szCs w:val="21"/>
        </w:rPr>
        <w:t>համալսել, համար</w:t>
        <w:softHyphen/>
        <w:t>ձակ, համբառնալ, համբարձումն, համբերություն; նաև՝ ամբառնալ, ամբար</w:t>
        <w:softHyphen/>
        <w:t>ձումն, ամփոփ;</w:t>
      </w:r>
      <w:r>
        <w:rPr>
          <w:rFonts w:cs="Times Armenian" w:ascii="Times Armenian" w:hAnsi="Times Armenian"/>
          <w:sz w:val="21"/>
          <w:szCs w:val="21"/>
        </w:rPr>
        <w:t xml:space="preserve"> նաև՝ </w:t>
      </w:r>
      <w:r>
        <w:rPr>
          <w:rFonts w:cs="Times Armenian" w:ascii="Times Armenian" w:hAnsi="Times Armenian"/>
          <w:i/>
          <w:sz w:val="21"/>
          <w:szCs w:val="21"/>
        </w:rPr>
        <w:t>հանդիպել, հանգետ = նման, նույն, հանուր, հանրական, ընդ</w:t>
        <w:softHyphen/>
        <w:t>հա</w:t>
        <w:softHyphen/>
        <w:t>նուր;</w:t>
      </w:r>
      <w:r>
        <w:rPr>
          <w:rFonts w:cs="Times Armenian" w:ascii="Times Armenian" w:hAnsi="Times Armenian"/>
          <w:sz w:val="21"/>
          <w:szCs w:val="21"/>
        </w:rPr>
        <w:t xml:space="preserve"> նաև՝ </w:t>
      </w:r>
      <w:r>
        <w:rPr>
          <w:rFonts w:cs="Times Armenian" w:ascii="Times Armenian" w:hAnsi="Times Armenian"/>
          <w:i/>
          <w:sz w:val="21"/>
          <w:szCs w:val="21"/>
        </w:rPr>
        <w:t>անդորր;</w:t>
      </w:r>
      <w:r>
        <w:rPr>
          <w:rFonts w:cs="Times Armenian" w:ascii="Times Armenian" w:hAnsi="Times Armenian"/>
          <w:sz w:val="21"/>
          <w:szCs w:val="21"/>
        </w:rPr>
        <w:t xml:space="preserve"> նաև՝ </w:t>
      </w:r>
      <w:r>
        <w:rPr>
          <w:rFonts w:cs="Times Armenian" w:ascii="Times Armenian" w:hAnsi="Times Armenian"/>
          <w:i/>
          <w:sz w:val="21"/>
          <w:szCs w:val="21"/>
        </w:rPr>
        <w:t>հոմանուն,</w:t>
      </w:r>
      <w:r>
        <w:rPr>
          <w:rFonts w:cs="Times Armenian" w:ascii="Times Armenian" w:hAnsi="Times Armenian"/>
          <w:sz w:val="21"/>
          <w:szCs w:val="21"/>
        </w:rPr>
        <w:t xml:space="preserve"> ևն, ևն),</w:t>
      </w:r>
      <w:r>
        <w:rPr>
          <w:rFonts w:cs="Times Armenian" w:ascii="Times Armenian" w:hAnsi="Times Armenian"/>
          <w:b/>
          <w:i/>
          <w:sz w:val="21"/>
          <w:szCs w:val="21"/>
        </w:rPr>
        <w:t xml:space="preserve">*համակ </w:t>
      </w:r>
      <w:r>
        <w:rPr>
          <w:rFonts w:cs="Times Armenian" w:ascii="Times Armenian" w:hAnsi="Times Armenian"/>
          <w:sz w:val="21"/>
          <w:szCs w:val="21"/>
        </w:rPr>
        <w:t>(</w:t>
      </w:r>
      <w:r>
        <w:rPr>
          <w:rFonts w:cs="Times Armenian" w:ascii="Times Armenian" w:hAnsi="Times Armenian"/>
          <w:i/>
          <w:sz w:val="21"/>
          <w:szCs w:val="21"/>
        </w:rPr>
        <w:t>լրիվ, ամբողջ;</w:t>
      </w:r>
      <w:r>
        <w:rPr>
          <w:rFonts w:cs="Times Armenian" w:ascii="Times Armenian" w:hAnsi="Times Armenian"/>
          <w:sz w:val="21"/>
          <w:szCs w:val="21"/>
        </w:rPr>
        <w:t xml:space="preserve"> սրա ճյուղերից՝ </w:t>
      </w:r>
      <w:r>
        <w:rPr>
          <w:rFonts w:cs="Times Armenian" w:ascii="Times Armenian" w:hAnsi="Times Armenian"/>
          <w:i/>
          <w:sz w:val="21"/>
          <w:szCs w:val="21"/>
        </w:rPr>
        <w:t>համակել,</w:t>
      </w:r>
      <w:r>
        <w:rPr>
          <w:rFonts w:cs="Times Armenian" w:ascii="Times Armenian" w:hAnsi="Times Armenian"/>
          <w:sz w:val="21"/>
          <w:szCs w:val="21"/>
        </w:rPr>
        <w:t xml:space="preserve"> ևն),</w:t>
      </w:r>
      <w:r>
        <w:rPr>
          <w:rFonts w:cs="Times Armenian" w:ascii="Times Armenian" w:hAnsi="Times Armenian"/>
          <w:b/>
          <w:i/>
          <w:sz w:val="21"/>
          <w:szCs w:val="21"/>
        </w:rPr>
        <w:t xml:space="preserve">*համայն </w:t>
      </w:r>
      <w:r>
        <w:rPr>
          <w:rFonts w:cs="Times Armenian" w:ascii="Times Armenian" w:hAnsi="Times Armenian"/>
          <w:sz w:val="21"/>
          <w:szCs w:val="21"/>
        </w:rPr>
        <w:t>(</w:t>
      </w:r>
      <w:r>
        <w:rPr>
          <w:rFonts w:cs="Times Armenian" w:ascii="Times Armenian" w:hAnsi="Times Armenian"/>
          <w:i/>
          <w:sz w:val="21"/>
          <w:szCs w:val="21"/>
        </w:rPr>
        <w:t>ամբողջ, ամենայն;</w:t>
      </w:r>
      <w:r>
        <w:rPr>
          <w:rFonts w:cs="Times Armenian" w:ascii="Times Armenian" w:hAnsi="Times Armenian"/>
          <w:sz w:val="21"/>
          <w:szCs w:val="21"/>
        </w:rPr>
        <w:t xml:space="preserve"> սրա ճյուղերից է` </w:t>
      </w:r>
      <w:r>
        <w:rPr>
          <w:rFonts w:cs="Times Armenian" w:ascii="Times Armenian" w:hAnsi="Times Armenian"/>
          <w:i/>
          <w:sz w:val="21"/>
          <w:szCs w:val="21"/>
        </w:rPr>
        <w:t>համայնավար,</w:t>
      </w:r>
      <w:r>
        <w:rPr>
          <w:rFonts w:cs="Times Armenian" w:ascii="Times Armenian" w:hAnsi="Times Armenian"/>
          <w:sz w:val="21"/>
          <w:szCs w:val="21"/>
        </w:rPr>
        <w:t xml:space="preserve"> ևն),</w:t>
      </w:r>
      <w:r>
        <w:rPr>
          <w:rFonts w:cs="Times Armenian" w:ascii="Times Armenian" w:hAnsi="Times Armenian"/>
          <w:b/>
          <w:i/>
          <w:sz w:val="21"/>
          <w:szCs w:val="21"/>
        </w:rPr>
        <w:t xml:space="preserve"> *համար </w:t>
      </w:r>
      <w:r>
        <w:rPr>
          <w:rFonts w:cs="Times Armenian" w:ascii="Times Armenian" w:hAnsi="Times Armenian"/>
          <w:sz w:val="21"/>
          <w:szCs w:val="21"/>
        </w:rPr>
        <w:t>(</w:t>
      </w:r>
      <w:r>
        <w:rPr>
          <w:rFonts w:cs="Times Armenian" w:ascii="Times Armenian" w:hAnsi="Times Armenian"/>
          <w:i/>
          <w:sz w:val="21"/>
          <w:szCs w:val="21"/>
        </w:rPr>
        <w:t>= թիվ, գումար, հաշիվ, ենթա</w:t>
        <w:softHyphen/>
        <w:t>դրու</w:t>
        <w:softHyphen/>
        <w:t xml:space="preserve">թյուն; </w:t>
      </w:r>
      <w:r>
        <w:rPr>
          <w:rFonts w:cs="Times Armenian" w:ascii="Times Armenian" w:hAnsi="Times Armenian"/>
          <w:sz w:val="21"/>
          <w:szCs w:val="21"/>
        </w:rPr>
        <w:t>սրա ճյու</w:t>
        <w:softHyphen/>
        <w:t xml:space="preserve">ղերից՝ </w:t>
      </w:r>
      <w:r>
        <w:rPr>
          <w:rFonts w:cs="Times Armenian" w:ascii="Times Armenian" w:hAnsi="Times Armenian"/>
          <w:i/>
          <w:sz w:val="21"/>
          <w:szCs w:val="21"/>
        </w:rPr>
        <w:t>համարիլ = համրել-հաշվել, անհամար,</w:t>
      </w:r>
      <w:r>
        <w:rPr>
          <w:rFonts w:cs="Times Armenian" w:ascii="Times Armenian" w:hAnsi="Times Armenian"/>
          <w:sz w:val="21"/>
          <w:szCs w:val="21"/>
        </w:rPr>
        <w:t xml:space="preserve"> ևն; (ինչ-որ բանի)</w:t>
      </w:r>
      <w:r>
        <w:rPr>
          <w:rFonts w:cs="Times Armenian" w:ascii="Times Armenian" w:hAnsi="Times Armenian"/>
          <w:i/>
          <w:sz w:val="21"/>
          <w:szCs w:val="21"/>
        </w:rPr>
        <w:t xml:space="preserve"> համար, համարել, համարյա</w:t>
      </w:r>
      <w:r>
        <w:rPr>
          <w:rFonts w:cs="Times Armenian" w:ascii="Times Armenian" w:hAnsi="Times Armenian"/>
          <w:sz w:val="21"/>
          <w:szCs w:val="21"/>
        </w:rPr>
        <w:t>),</w:t>
      </w:r>
      <w:r>
        <w:rPr>
          <w:rFonts w:cs="Times Armenian" w:ascii="Times Armenian" w:hAnsi="Times Armenian"/>
          <w:b/>
          <w:i/>
          <w:sz w:val="21"/>
          <w:szCs w:val="21"/>
        </w:rPr>
        <w:t xml:space="preserve"> *համբարու </w:t>
      </w:r>
      <w:r>
        <w:rPr>
          <w:rFonts w:cs="Times Armenian" w:ascii="Times Armenian" w:hAnsi="Times Armenian"/>
          <w:i/>
          <w:sz w:val="21"/>
          <w:szCs w:val="21"/>
        </w:rPr>
        <w:t>(ոգի - պարիկ, տան ոգի-տնվոգի, հուշ</w:t>
        <w:softHyphen/>
        <w:t>կապարիկ, ճիվաղ</w:t>
      </w:r>
      <w:r>
        <w:rPr>
          <w:rFonts w:cs="Times Armenian" w:ascii="Times Armenian" w:hAnsi="Times Armenian"/>
          <w:sz w:val="21"/>
          <w:szCs w:val="21"/>
        </w:rPr>
        <w:t>),</w:t>
      </w:r>
      <w:r>
        <w:rPr>
          <w:rFonts w:cs="Times Armenian" w:ascii="Times Armenian" w:hAnsi="Times Armenian"/>
          <w:b/>
          <w:i/>
          <w:sz w:val="21"/>
          <w:szCs w:val="21"/>
        </w:rPr>
        <w:t xml:space="preserve"> *համհարզ </w:t>
      </w:r>
      <w:r>
        <w:rPr>
          <w:rFonts w:cs="Times Armenian" w:ascii="Times Armenian" w:hAnsi="Times Armenian"/>
          <w:sz w:val="21"/>
          <w:szCs w:val="21"/>
        </w:rPr>
        <w:t xml:space="preserve">(կամ՝ </w:t>
      </w:r>
      <w:r>
        <w:rPr>
          <w:rFonts w:cs="Times Armenian" w:ascii="Times Armenian" w:hAnsi="Times Armenian"/>
          <w:i/>
          <w:sz w:val="21"/>
          <w:szCs w:val="21"/>
        </w:rPr>
        <w:t>համա</w:t>
        <w:softHyphen/>
        <w:t>հարզ; նիզակա</w:t>
        <w:softHyphen/>
        <w:t>կից, թիկ</w:t>
        <w:softHyphen/>
        <w:t>նապահ, օգնական</w:t>
      </w:r>
      <w:r>
        <w:rPr>
          <w:rFonts w:cs="Times Armenian" w:ascii="Times Armenian" w:hAnsi="Times Armenian"/>
          <w:sz w:val="21"/>
          <w:szCs w:val="21"/>
        </w:rPr>
        <w:t>),</w:t>
      </w:r>
      <w:r>
        <w:rPr>
          <w:rFonts w:cs="Times Armenian" w:ascii="Times Armenian" w:hAnsi="Times Armenian"/>
          <w:b/>
          <w:i/>
          <w:sz w:val="21"/>
          <w:szCs w:val="21"/>
        </w:rPr>
        <w:t xml:space="preserve"> հայդուկ </w:t>
      </w:r>
      <w:r>
        <w:rPr>
          <w:rFonts w:cs="Times Armenian" w:ascii="Times Armenian" w:hAnsi="Times Armenian"/>
          <w:sz w:val="21"/>
          <w:szCs w:val="21"/>
        </w:rPr>
        <w:t>(</w:t>
      </w:r>
      <w:r>
        <w:rPr>
          <w:rFonts w:cs="Times Armenian" w:ascii="Times Armenian" w:hAnsi="Times Armenian"/>
          <w:i/>
          <w:sz w:val="21"/>
          <w:szCs w:val="21"/>
        </w:rPr>
        <w:t xml:space="preserve">ապստամբ; </w:t>
      </w:r>
      <w:r>
        <w:rPr>
          <w:rFonts w:cs="Times Armenian" w:ascii="Times Armenian" w:hAnsi="Times Armenian"/>
          <w:sz w:val="21"/>
          <w:szCs w:val="21"/>
        </w:rPr>
        <w:t>բուլղարերենից է),</w:t>
      </w:r>
      <w:r>
        <w:rPr>
          <w:rFonts w:cs="Times Armenian" w:ascii="Times Armenian" w:hAnsi="Times Armenian"/>
          <w:b/>
          <w:i/>
          <w:sz w:val="21"/>
          <w:szCs w:val="21"/>
        </w:rPr>
        <w:t xml:space="preserve"> *հանգա</w:t>
        <w:softHyphen/>
        <w:t xml:space="preserve">մանք </w:t>
      </w:r>
      <w:r>
        <w:rPr>
          <w:rFonts w:cs="Times Armenian" w:ascii="Times Armenian" w:hAnsi="Times Armenian"/>
          <w:sz w:val="21"/>
          <w:szCs w:val="21"/>
        </w:rPr>
        <w:t>(</w:t>
      </w:r>
      <w:r>
        <w:rPr>
          <w:rFonts w:cs="Times Armenian" w:ascii="Times Armenian" w:hAnsi="Times Armenian"/>
          <w:i/>
          <w:sz w:val="21"/>
          <w:szCs w:val="21"/>
        </w:rPr>
        <w:t>պարա</w:t>
        <w:softHyphen/>
        <w:t>գա; կերպ, ձև; պատճառ,</w:t>
      </w:r>
      <w:r>
        <w:rPr>
          <w:rFonts w:cs="Times Armenian" w:ascii="Times Armenian" w:hAnsi="Times Armenian"/>
          <w:sz w:val="21"/>
          <w:szCs w:val="21"/>
        </w:rPr>
        <w:t xml:space="preserve"> ևն),</w:t>
      </w:r>
      <w:r>
        <w:rPr>
          <w:rFonts w:cs="Times Armenian" w:ascii="Times Armenian" w:hAnsi="Times Armenian"/>
          <w:b/>
          <w:i/>
          <w:sz w:val="21"/>
          <w:szCs w:val="21"/>
        </w:rPr>
        <w:t xml:space="preserve"> *հանգոյն-հանգույն </w:t>
      </w:r>
      <w:r>
        <w:rPr>
          <w:rFonts w:cs="Times Armenian" w:ascii="Times Armenian" w:hAnsi="Times Armenian"/>
          <w:sz w:val="21"/>
          <w:szCs w:val="21"/>
        </w:rPr>
        <w:t>(</w:t>
      </w:r>
      <w:r>
        <w:rPr>
          <w:rFonts w:cs="Times Armenian" w:ascii="Times Armenian" w:hAnsi="Times Armenian"/>
          <w:i/>
          <w:sz w:val="21"/>
          <w:szCs w:val="21"/>
        </w:rPr>
        <w:t>պես, նման,</w:t>
      </w:r>
      <w:r>
        <w:rPr>
          <w:rFonts w:cs="Times Armenian" w:ascii="Times Armenian" w:hAnsi="Times Armenian"/>
          <w:sz w:val="21"/>
          <w:szCs w:val="21"/>
        </w:rPr>
        <w:t xml:space="preserve"> ևն), </w:t>
      </w:r>
      <w:r>
        <w:rPr>
          <w:rFonts w:cs="Times Armenian" w:ascii="Times Armenian" w:hAnsi="Times Armenian"/>
          <w:b/>
          <w:i/>
          <w:sz w:val="21"/>
          <w:szCs w:val="21"/>
        </w:rPr>
        <w:t>*հան</w:t>
        <w:softHyphen/>
        <w:t xml:space="preserve">դարտ, *հանդէս-հանդես </w:t>
      </w:r>
      <w:r>
        <w:rPr>
          <w:rFonts w:cs="Times Armenian" w:ascii="Times Armenian" w:hAnsi="Times Armenian"/>
          <w:sz w:val="21"/>
          <w:szCs w:val="21"/>
        </w:rPr>
        <w:t xml:space="preserve">(նշանակել է` </w:t>
      </w:r>
      <w:r>
        <w:rPr>
          <w:rFonts w:cs="Times Armenian" w:ascii="Times Armenian" w:hAnsi="Times Armenian"/>
          <w:i/>
          <w:sz w:val="21"/>
          <w:szCs w:val="21"/>
        </w:rPr>
        <w:t>դատ, տեսարան, մրցույթ, քա</w:t>
        <w:softHyphen/>
        <w:softHyphen/>
        <w:t>ջա</w:t>
        <w:softHyphen/>
        <w:softHyphen/>
        <w:t>գոր</w:t>
        <w:softHyphen/>
        <w:t>ծություն, տոն,</w:t>
      </w:r>
      <w:r>
        <w:rPr>
          <w:rFonts w:cs="Times Armenian" w:ascii="Times Armenian" w:hAnsi="Times Armenian"/>
          <w:sz w:val="21"/>
          <w:szCs w:val="21"/>
        </w:rPr>
        <w:t xml:space="preserve"> ևն),</w:t>
      </w:r>
      <w:r>
        <w:rPr>
          <w:rFonts w:cs="Times Armenian" w:ascii="Times Armenian" w:hAnsi="Times Armenian"/>
          <w:b/>
          <w:i/>
          <w:sz w:val="21"/>
          <w:szCs w:val="21"/>
        </w:rPr>
        <w:t xml:space="preserve">*հանճար </w:t>
      </w:r>
      <w:r>
        <w:rPr>
          <w:rFonts w:cs="Times Armenian" w:ascii="Times Armenian" w:hAnsi="Times Armenian"/>
          <w:sz w:val="21"/>
          <w:szCs w:val="21"/>
        </w:rPr>
        <w:t xml:space="preserve">(նշանակել է` </w:t>
      </w:r>
      <w:r>
        <w:rPr>
          <w:rFonts w:cs="Times Armenian" w:ascii="Times Armenian" w:hAnsi="Times Armenian"/>
          <w:i/>
          <w:sz w:val="21"/>
          <w:szCs w:val="21"/>
        </w:rPr>
        <w:t>խելք միտք, հնարք; ճար</w:t>
        <w:softHyphen/>
        <w:t>տա</w:t>
        <w:softHyphen/>
        <w:t>րություն, իմաստնություն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հաշիշ,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հաշիւ-հաշիվ </w:t>
      </w:r>
      <w:r>
        <w:rPr>
          <w:rFonts w:cs="Times Armenian" w:ascii="Times Armenian" w:hAnsi="Times Armenian"/>
          <w:sz w:val="21"/>
          <w:szCs w:val="21"/>
        </w:rPr>
        <w:t>(</w:t>
      </w:r>
      <w:r>
        <w:rPr>
          <w:rFonts w:cs="Times Armenian" w:ascii="Times Armenian" w:hAnsi="Times Armenian"/>
          <w:i/>
          <w:sz w:val="21"/>
          <w:szCs w:val="21"/>
        </w:rPr>
        <w:t>համրելը; վեճ, կռիվ;</w:t>
      </w:r>
      <w:r>
        <w:rPr>
          <w:rFonts w:cs="Times Armenian" w:ascii="Times Armenian" w:hAnsi="Times Armenian"/>
          <w:sz w:val="21"/>
          <w:szCs w:val="21"/>
        </w:rPr>
        <w:t xml:space="preserve"> սրա ճյուղերից են՝ </w:t>
      </w:r>
      <w:r>
        <w:rPr>
          <w:rFonts w:cs="Times Armenian" w:ascii="Times Armenian" w:hAnsi="Times Armenian"/>
          <w:i/>
          <w:sz w:val="21"/>
          <w:szCs w:val="21"/>
        </w:rPr>
        <w:t>անհաշիվ, հաշվապահ, հաշվեհարդար, հաշվեցու</w:t>
        <w:softHyphen/>
        <w:t>ցակ, հաշվե</w:t>
        <w:softHyphen/>
        <w:t>կշիռ, հանրահաշիվ,</w:t>
      </w:r>
      <w:r>
        <w:rPr>
          <w:rFonts w:cs="Times Armenian" w:ascii="Times Armenian" w:hAnsi="Times Armenian"/>
          <w:sz w:val="21"/>
          <w:szCs w:val="21"/>
        </w:rPr>
        <w:t xml:space="preserve"> ևն),</w:t>
      </w:r>
      <w:r>
        <w:rPr>
          <w:rFonts w:cs="Times Armenian" w:ascii="Times Armenian" w:hAnsi="Times Armenian"/>
          <w:b/>
          <w:i/>
          <w:sz w:val="21"/>
          <w:szCs w:val="21"/>
        </w:rPr>
        <w:t xml:space="preserve"> *հաշտ,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հապալաս </w:t>
      </w:r>
      <w:r>
        <w:rPr>
          <w:rFonts w:cs="Times Armenian" w:ascii="Times Armenian" w:hAnsi="Times Armenian"/>
          <w:sz w:val="21"/>
          <w:szCs w:val="21"/>
        </w:rPr>
        <w:t>(</w:t>
      </w:r>
      <w:r>
        <w:rPr>
          <w:rFonts w:cs="Times Armenian" w:ascii="Times Armenian" w:hAnsi="Times Armenian"/>
          <w:i/>
          <w:sz w:val="21"/>
          <w:szCs w:val="21"/>
        </w:rPr>
        <w:t>մրտենու պտուղը՝</w:t>
      </w:r>
      <w:r>
        <w:rPr>
          <w:rFonts w:cs="Times Armenian" w:ascii="Times Armenian" w:hAnsi="Times Armenian"/>
          <w:sz w:val="21"/>
          <w:szCs w:val="21"/>
        </w:rPr>
        <w:t xml:space="preserve"> </w:t>
      </w:r>
      <w:r>
        <w:rPr>
          <w:rFonts w:cs="Times Armenian" w:ascii="Times Armenian" w:hAnsi="Times Armenian"/>
          <w:i/>
          <w:sz w:val="21"/>
          <w:szCs w:val="21"/>
          <w:vertAlign w:val="superscript"/>
        </w:rPr>
        <w:t>լ</w:t>
      </w:r>
      <w:r>
        <w:rPr>
          <w:rFonts w:cs="Times Armenian" w:ascii="Times Armenian" w:hAnsi="Times Armenian"/>
          <w:i/>
          <w:sz w:val="21"/>
          <w:szCs w:val="21"/>
        </w:rPr>
        <w:t>vaccinium myrtillus</w:t>
      </w:r>
      <w:r>
        <w:rPr>
          <w:rFonts w:cs="Times Armenian" w:ascii="Times Armenian" w:hAnsi="Times Armenian"/>
          <w:sz w:val="21"/>
          <w:szCs w:val="21"/>
        </w:rPr>
        <w:t>),</w:t>
      </w:r>
      <w:r>
        <w:rPr>
          <w:rFonts w:cs="Times Armenian" w:ascii="Times Armenian" w:hAnsi="Times Armenian"/>
          <w:b/>
          <w:i/>
          <w:sz w:val="21"/>
          <w:szCs w:val="21"/>
        </w:rPr>
        <w:t xml:space="preserve"> *հարազատ,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հարամի </w:t>
      </w:r>
      <w:r>
        <w:rPr>
          <w:rFonts w:cs="Times Armenian" w:ascii="Times Armenian" w:hAnsi="Times Armenian"/>
          <w:i/>
          <w:sz w:val="21"/>
          <w:szCs w:val="21"/>
        </w:rPr>
        <w:t>(ավազակ</w:t>
      </w:r>
      <w:r>
        <w:rPr>
          <w:rFonts w:cs="Times Armenian" w:ascii="Times Armenian" w:hAnsi="Times Armenian"/>
          <w:sz w:val="21"/>
          <w:szCs w:val="21"/>
        </w:rPr>
        <w:t>),</w:t>
      </w:r>
      <w:r>
        <w:rPr>
          <w:rFonts w:cs="Times Armenian" w:ascii="Times Armenian" w:hAnsi="Times Armenian"/>
          <w:b/>
          <w:i/>
          <w:sz w:val="21"/>
          <w:szCs w:val="21"/>
        </w:rPr>
        <w:t xml:space="preserve"> *հարեւան-հարևան, </w:t>
      </w:r>
      <w:r>
        <w:rPr>
          <w:rFonts w:cs="Times Armenian" w:ascii="Times Armenian" w:hAnsi="Times Armenian"/>
          <w:b/>
          <w:i/>
          <w:sz w:val="21"/>
          <w:szCs w:val="21"/>
          <w:vertAlign w:val="superscript"/>
        </w:rPr>
        <w:t>+</w:t>
      </w:r>
      <w:r>
        <w:rPr>
          <w:rFonts w:cs="Times Armenian" w:ascii="Times Armenian" w:hAnsi="Times Armenian"/>
          <w:b/>
          <w:i/>
          <w:sz w:val="21"/>
          <w:szCs w:val="21"/>
        </w:rPr>
        <w:t>հաւայ-հա</w:t>
        <w:softHyphen/>
        <w:t xml:space="preserve">վա </w:t>
      </w:r>
      <w:r>
        <w:rPr>
          <w:rFonts w:cs="Times Armenian" w:ascii="Times Armenian" w:hAnsi="Times Armenian"/>
          <w:sz w:val="21"/>
          <w:szCs w:val="21"/>
        </w:rPr>
        <w:t>(</w:t>
      </w:r>
      <w:r>
        <w:rPr>
          <w:rFonts w:cs="Times Armenian" w:ascii="Times Armenian" w:hAnsi="Times Armenian"/>
          <w:i/>
          <w:sz w:val="21"/>
          <w:szCs w:val="21"/>
        </w:rPr>
        <w:t>= օդ, եղանակ</w:t>
      </w:r>
      <w:r>
        <w:rPr>
          <w:rFonts w:cs="Times Armenian" w:ascii="Times Armenian" w:hAnsi="Times Armenian"/>
          <w:sz w:val="21"/>
          <w:szCs w:val="21"/>
        </w:rPr>
        <w:t>),</w:t>
      </w:r>
      <w:r>
        <w:rPr>
          <w:rFonts w:cs="Times Armenian" w:ascii="Times Armenian" w:hAnsi="Times Armenian"/>
          <w:b/>
          <w:i/>
          <w:sz w:val="21"/>
          <w:szCs w:val="21"/>
        </w:rPr>
        <w:t xml:space="preserve"> *հաւասար-հավասար,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հեգ </w:t>
      </w:r>
      <w:r>
        <w:rPr>
          <w:rFonts w:cs="Times Armenian" w:ascii="Times Armenian" w:hAnsi="Times Armenian"/>
          <w:sz w:val="21"/>
          <w:szCs w:val="21"/>
        </w:rPr>
        <w:t>(</w:t>
      </w:r>
      <w:r>
        <w:rPr>
          <w:rFonts w:cs="Times Armenian" w:ascii="Times Armenian" w:hAnsi="Times Armenian"/>
          <w:i/>
          <w:sz w:val="21"/>
          <w:szCs w:val="21"/>
        </w:rPr>
        <w:t>վանկ, հնչյուն;</w:t>
      </w:r>
      <w:r>
        <w:rPr>
          <w:rFonts w:cs="Times Armenian" w:ascii="Times Armenian" w:hAnsi="Times Armenian"/>
          <w:sz w:val="21"/>
          <w:szCs w:val="21"/>
        </w:rPr>
        <w:t xml:space="preserve"> սրա ճյուղերից` </w:t>
      </w:r>
      <w:r>
        <w:rPr>
          <w:rFonts w:cs="Times Armenian" w:ascii="Times Armenian" w:hAnsi="Times Armenian"/>
          <w:i/>
          <w:sz w:val="21"/>
          <w:szCs w:val="21"/>
        </w:rPr>
        <w:t>հեգել</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հեգեմոն </w:t>
      </w:r>
      <w:r>
        <w:rPr>
          <w:rFonts w:cs="Times Armenian" w:ascii="Times Armenian" w:hAnsi="Times Armenian"/>
          <w:sz w:val="21"/>
          <w:szCs w:val="21"/>
        </w:rPr>
        <w:t>(</w:t>
      </w:r>
      <w:r>
        <w:rPr>
          <w:rFonts w:cs="Times Armenian" w:ascii="Times Armenian" w:hAnsi="Times Armenian"/>
          <w:i/>
          <w:sz w:val="21"/>
          <w:szCs w:val="21"/>
        </w:rPr>
        <w:t xml:space="preserve">առաջնորդ, </w:t>
      </w:r>
      <w:r>
        <w:rPr>
          <w:rFonts w:cs="Times Armenian" w:ascii="Times Armenian" w:hAnsi="Times Armenian"/>
          <w:sz w:val="21"/>
          <w:szCs w:val="21"/>
        </w:rPr>
        <w:t>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հեթանոս, *հեշմակ </w:t>
      </w:r>
      <w:r>
        <w:rPr>
          <w:rFonts w:cs="Times Armenian" w:ascii="Times Armenian" w:hAnsi="Times Armenian"/>
          <w:sz w:val="21"/>
          <w:szCs w:val="21"/>
        </w:rPr>
        <w:t>(</w:t>
      </w:r>
      <w:r>
        <w:rPr>
          <w:rFonts w:cs="Times Armenian" w:ascii="Times Armenian" w:hAnsi="Times Armenian"/>
          <w:i/>
          <w:sz w:val="21"/>
          <w:szCs w:val="21"/>
        </w:rPr>
        <w:t>դեւ, սա</w:t>
        <w:softHyphen/>
        <w:t>տա</w:t>
        <w:softHyphen/>
        <w:t xml:space="preserve">նա; </w:t>
      </w:r>
      <w:r>
        <w:rPr>
          <w:rFonts w:cs="Times Armenian" w:ascii="Times Armenian" w:hAnsi="Times Armenian"/>
          <w:sz w:val="21"/>
          <w:szCs w:val="21"/>
        </w:rPr>
        <w:t xml:space="preserve">սրա ճյուղերից` </w:t>
      </w:r>
      <w:r>
        <w:rPr>
          <w:rFonts w:cs="Times Armenian" w:ascii="Times Armenian" w:hAnsi="Times Armenian"/>
          <w:i/>
          <w:sz w:val="21"/>
          <w:szCs w:val="21"/>
        </w:rPr>
        <w:t>հեշմակապաշտ</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հերե</w:t>
        <w:softHyphen/>
        <w:t xml:space="preserve">տիկոս,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հերիսայ-հարիսա,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հերոս </w:t>
      </w:r>
      <w:r>
        <w:rPr>
          <w:rFonts w:cs="Times Armenian" w:ascii="Times Armenian" w:hAnsi="Times Armenian"/>
          <w:sz w:val="21"/>
          <w:szCs w:val="21"/>
        </w:rPr>
        <w:t>(հին հայերենում չկար),</w:t>
      </w:r>
      <w:r>
        <w:rPr>
          <w:rFonts w:cs="Times Armenian" w:ascii="Times Armenian" w:hAnsi="Times Armenian"/>
          <w:b/>
          <w:i/>
          <w:sz w:val="21"/>
          <w:szCs w:val="21"/>
        </w:rPr>
        <w:t xml:space="preserve"> *հզաւր-հզոր </w:t>
      </w:r>
      <w:r>
        <w:rPr>
          <w:rFonts w:cs="Times Armenian" w:ascii="Times Armenian" w:hAnsi="Times Armenian"/>
          <w:sz w:val="21"/>
          <w:szCs w:val="21"/>
        </w:rPr>
        <w:t>(</w:t>
      </w:r>
      <w:r>
        <w:rPr>
          <w:rFonts w:cs="Times Armenian" w:ascii="Times Armenian" w:hAnsi="Times Armenian"/>
          <w:i/>
          <w:sz w:val="21"/>
          <w:szCs w:val="21"/>
        </w:rPr>
        <w:t>ուժեղ</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հէճ-հաջ</w:t>
      </w:r>
      <w:r>
        <w:rPr>
          <w:rFonts w:cs="Times Armenian" w:ascii="Times Armenian" w:hAnsi="Times Armenian"/>
          <w:sz w:val="21"/>
          <w:szCs w:val="21"/>
        </w:rPr>
        <w:t xml:space="preserve"> (</w:t>
      </w:r>
      <w:r>
        <w:rPr>
          <w:rFonts w:cs="Times Armenian" w:ascii="Times Armenian" w:hAnsi="Times Armenian"/>
          <w:i/>
          <w:sz w:val="21"/>
          <w:szCs w:val="21"/>
        </w:rPr>
        <w:t>ուխտա</w:t>
        <w:softHyphen/>
        <w:t>գնացություն;</w:t>
      </w:r>
      <w:r>
        <w:rPr>
          <w:rFonts w:cs="Times Armenian" w:ascii="Times Armenian" w:hAnsi="Times Armenian"/>
          <w:sz w:val="21"/>
          <w:szCs w:val="21"/>
        </w:rPr>
        <w:t xml:space="preserve"> սրա ճյուղերից` </w:t>
      </w:r>
      <w:r>
        <w:rPr>
          <w:rFonts w:cs="Times Armenian" w:ascii="Times Armenian" w:hAnsi="Times Armenian"/>
          <w:i/>
          <w:sz w:val="21"/>
          <w:szCs w:val="21"/>
        </w:rPr>
        <w:t>հաճի, հաջի</w:t>
      </w:r>
      <w:r>
        <w:rPr>
          <w:rFonts w:cs="Times Armenian" w:ascii="Times Armenian" w:hAnsi="Times Armenian"/>
          <w:sz w:val="21"/>
          <w:szCs w:val="21"/>
        </w:rPr>
        <w:t>),</w:t>
      </w:r>
      <w:r>
        <w:rPr>
          <w:rFonts w:cs="Times Armenian" w:ascii="Times Armenian" w:hAnsi="Times Armenian"/>
          <w:b/>
          <w:i/>
          <w:sz w:val="21"/>
          <w:szCs w:val="21"/>
        </w:rPr>
        <w:t xml:space="preserve"> *հէն </w:t>
      </w:r>
      <w:r>
        <w:rPr>
          <w:rFonts w:cs="Times Armenian" w:ascii="Times Armenian" w:hAnsi="Times Armenian"/>
          <w:i/>
          <w:sz w:val="21"/>
          <w:szCs w:val="21"/>
        </w:rPr>
        <w:t>(ավա</w:t>
        <w:softHyphen/>
        <w:t xml:space="preserve">զակ; </w:t>
      </w:r>
      <w:r>
        <w:rPr>
          <w:rFonts w:cs="Times Armenian" w:ascii="Times Armenian" w:hAnsi="Times Armenian"/>
          <w:sz w:val="21"/>
          <w:szCs w:val="21"/>
        </w:rPr>
        <w:t xml:space="preserve">սրանից` </w:t>
      </w:r>
      <w:r>
        <w:rPr>
          <w:rFonts w:cs="Times Armenian" w:ascii="Times Armenian" w:hAnsi="Times Armenian"/>
          <w:i/>
          <w:sz w:val="21"/>
          <w:szCs w:val="21"/>
        </w:rPr>
        <w:t>ծո</w:t>
        <w:softHyphen/>
        <w:t>վա</w:t>
        <w:softHyphen/>
        <w:t>հեն, օդահեն;</w:t>
      </w:r>
      <w:r>
        <w:rPr>
          <w:rFonts w:cs="Times Armenian" w:ascii="Times Armenian" w:hAnsi="Times Armenian"/>
          <w:sz w:val="21"/>
          <w:szCs w:val="21"/>
        </w:rPr>
        <w:t xml:space="preserve"> նաև` </w:t>
      </w:r>
      <w:r>
        <w:rPr>
          <w:rFonts w:cs="Times Armenian" w:ascii="Times Armenian" w:hAnsi="Times Armenian"/>
          <w:i/>
          <w:sz w:val="21"/>
          <w:szCs w:val="21"/>
        </w:rPr>
        <w:t>թշնամի (բանակ)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հինայ-հինա </w:t>
      </w:r>
      <w:r>
        <w:rPr>
          <w:rFonts w:cs="Times Armenian" w:ascii="Times Armenian" w:hAnsi="Times Armenian"/>
          <w:sz w:val="21"/>
          <w:szCs w:val="21"/>
        </w:rPr>
        <w:t>(մի բույս է ու իր ներկը),</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հիւղ-հյուլ</w:t>
      </w:r>
      <w:r>
        <w:rPr>
          <w:rFonts w:cs="Times Armenian" w:ascii="Times Armenian" w:hAnsi="Times Armenian"/>
          <w:sz w:val="21"/>
          <w:szCs w:val="21"/>
        </w:rPr>
        <w:t xml:space="preserve"> (</w:t>
      </w:r>
      <w:r>
        <w:rPr>
          <w:rFonts w:cs="Times Armenian" w:ascii="Times Armenian" w:hAnsi="Times Armenian"/>
          <w:i/>
          <w:sz w:val="21"/>
          <w:szCs w:val="21"/>
        </w:rPr>
        <w:t>նյութ, տարր, ատոմ;</w:t>
      </w:r>
      <w:r>
        <w:rPr>
          <w:rFonts w:cs="Times Armenian" w:ascii="Times Armenian" w:hAnsi="Times Armenian"/>
          <w:sz w:val="21"/>
          <w:szCs w:val="21"/>
        </w:rPr>
        <w:t xml:space="preserve"> սրա ճյուղերից` </w:t>
      </w:r>
      <w:r>
        <w:rPr>
          <w:rFonts w:cs="Times Armenian" w:ascii="Times Armenian" w:hAnsi="Times Armenian"/>
          <w:i/>
          <w:sz w:val="21"/>
          <w:szCs w:val="21"/>
        </w:rPr>
        <w:t>հյուլէ</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հիւպատի-հյու</w:t>
        <w:softHyphen/>
        <w:t>պա</w:t>
        <w:softHyphen/>
        <w:t xml:space="preserve">տի </w:t>
      </w:r>
      <w:r>
        <w:rPr>
          <w:rFonts w:cs="Times Armenian" w:ascii="Times Armenian" w:hAnsi="Times Armenian"/>
          <w:sz w:val="21"/>
          <w:szCs w:val="21"/>
        </w:rPr>
        <w:t>(</w:t>
      </w:r>
      <w:r>
        <w:rPr>
          <w:rFonts w:cs="Times Armenian" w:ascii="Times Armenian" w:hAnsi="Times Armenian"/>
          <w:i/>
          <w:sz w:val="21"/>
          <w:szCs w:val="21"/>
        </w:rPr>
        <w:t>հյուպատոսություն</w:t>
      </w:r>
      <w:r>
        <w:rPr>
          <w:rFonts w:cs="Times Armenian" w:ascii="Times Armenian" w:hAnsi="Times Armenian"/>
          <w:sz w:val="21"/>
          <w:szCs w:val="21"/>
        </w:rPr>
        <w:t xml:space="preserve">, </w:t>
      </w:r>
      <w:r>
        <w:rPr>
          <w:rFonts w:cs="Times Armenian" w:ascii="Times Armenian" w:hAnsi="Times Armenian"/>
          <w:i/>
          <w:sz w:val="21"/>
          <w:szCs w:val="21"/>
        </w:rPr>
        <w:t>հյուպատոսական իշխանություն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հիւպա</w:t>
        <w:softHyphen/>
        <w:t>տոս-հյու</w:t>
        <w:softHyphen/>
        <w:t xml:space="preserve">պատոս </w:t>
      </w:r>
      <w:r>
        <w:rPr>
          <w:rFonts w:cs="Times Armenian" w:ascii="Times Armenian" w:hAnsi="Times Armenian"/>
          <w:i/>
          <w:sz w:val="21"/>
          <w:szCs w:val="21"/>
        </w:rPr>
        <w:t>(փոխար</w:t>
        <w:softHyphen/>
        <w:t>քա, կուսակալ;</w:t>
      </w:r>
      <w:r>
        <w:rPr>
          <w:rFonts w:cs="Times Armenian" w:ascii="Times Armenian" w:hAnsi="Times Armenian"/>
          <w:sz w:val="21"/>
          <w:szCs w:val="21"/>
        </w:rPr>
        <w:t xml:space="preserve"> հիմա` </w:t>
      </w:r>
      <w:r>
        <w:rPr>
          <w:rFonts w:cs="Times Armenian" w:ascii="Times Armenian" w:hAnsi="Times Armenian"/>
          <w:i/>
          <w:sz w:val="21"/>
          <w:szCs w:val="21"/>
        </w:rPr>
        <w:t>դեսպան կամ դես</w:t>
        <w:softHyphen/>
        <w:t>պա</w:t>
        <w:softHyphen/>
        <w:t>նորդ</w:t>
      </w:r>
      <w:r>
        <w:rPr>
          <w:rFonts w:cs="Times Armenian" w:ascii="Times Armenian" w:hAnsi="Times Armenian"/>
          <w:sz w:val="21"/>
          <w:szCs w:val="21"/>
        </w:rPr>
        <w:t>),</w:t>
      </w:r>
      <w:r>
        <w:rPr>
          <w:rFonts w:cs="Times Armenian" w:ascii="Times Armenian" w:hAnsi="Times Armenian"/>
          <w:b/>
          <w:i/>
          <w:sz w:val="21"/>
          <w:szCs w:val="21"/>
        </w:rPr>
        <w:t xml:space="preserve"> *հմայ-հմա </w:t>
      </w:r>
      <w:r>
        <w:rPr>
          <w:rFonts w:cs="Times Armenian" w:ascii="Times Armenian" w:hAnsi="Times Armenian"/>
          <w:sz w:val="21"/>
          <w:szCs w:val="21"/>
        </w:rPr>
        <w:t xml:space="preserve">(սրա ճյուղերից՝ </w:t>
      </w:r>
      <w:r>
        <w:rPr>
          <w:rFonts w:cs="Times Armenian" w:ascii="Times Armenian" w:hAnsi="Times Armenian"/>
          <w:i/>
          <w:sz w:val="21"/>
          <w:szCs w:val="21"/>
        </w:rPr>
        <w:t>հմայել, հմայեակ, հաւահմայ,</w:t>
      </w:r>
      <w:r>
        <w:rPr>
          <w:rFonts w:cs="Times Armenian" w:ascii="Times Armenian" w:hAnsi="Times Armenian"/>
          <w:sz w:val="21"/>
          <w:szCs w:val="21"/>
        </w:rPr>
        <w:t xml:space="preserve"> ևն),</w:t>
      </w:r>
      <w:r>
        <w:rPr>
          <w:rFonts w:cs="Times Armenian" w:ascii="Times Armenian" w:hAnsi="Times Armenian"/>
          <w:b/>
          <w:i/>
          <w:sz w:val="21"/>
          <w:szCs w:val="21"/>
        </w:rPr>
        <w:t xml:space="preserve"> *հնար </w:t>
      </w:r>
      <w:r>
        <w:rPr>
          <w:rFonts w:cs="Times Armenian" w:ascii="Times Armenian" w:hAnsi="Times Armenian"/>
          <w:sz w:val="21"/>
          <w:szCs w:val="21"/>
        </w:rPr>
        <w:t>(սրա ճյու</w:t>
        <w:softHyphen/>
        <w:t xml:space="preserve">ղերից՝ </w:t>
      </w:r>
      <w:r>
        <w:rPr>
          <w:rFonts w:cs="Times Armenian" w:ascii="Times Armenian" w:hAnsi="Times Armenian"/>
          <w:i/>
          <w:sz w:val="21"/>
          <w:szCs w:val="21"/>
        </w:rPr>
        <w:t>հնարել, հնարավոր, հնարք, անհնար,</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օլ</w:t>
      </w:r>
      <w:r>
        <w:rPr>
          <w:rFonts w:cs="Times Armenian" w:ascii="Times Armenian" w:hAnsi="Times Armenian"/>
          <w:b/>
          <w:i/>
          <w:sz w:val="21"/>
          <w:szCs w:val="21"/>
        </w:rPr>
        <w:t>հոկտեմ</w:t>
        <w:softHyphen/>
        <w:t xml:space="preserve">բեր </w:t>
      </w:r>
      <w:r>
        <w:rPr>
          <w:rFonts w:cs="Times Armenian" w:ascii="Times Armenian" w:hAnsi="Times Armenian"/>
          <w:b/>
          <w:sz w:val="21"/>
          <w:szCs w:val="21"/>
        </w:rPr>
        <w:t>(</w:t>
      </w:r>
      <w:r>
        <w:rPr>
          <w:rFonts w:cs="Times Armenian" w:ascii="Times Armenian" w:hAnsi="Times Armenian"/>
          <w:i/>
          <w:sz w:val="21"/>
          <w:szCs w:val="21"/>
        </w:rPr>
        <w:t>հռոմեա</w:t>
        <w:softHyphen/>
        <w:t>կան օրացույցի 8-րդ ամիսը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hոռի </w:t>
      </w:r>
      <w:r>
        <w:rPr>
          <w:rFonts w:cs="Times Armenian" w:ascii="Times Armenian" w:hAnsi="Times Armenian"/>
          <w:sz w:val="21"/>
          <w:szCs w:val="21"/>
        </w:rPr>
        <w:t>(</w:t>
      </w:r>
      <w:r>
        <w:rPr>
          <w:rFonts w:cs="Times Armenian" w:ascii="Times Armenian" w:hAnsi="Times Armenian"/>
          <w:i/>
          <w:sz w:val="21"/>
          <w:szCs w:val="21"/>
        </w:rPr>
        <w:t xml:space="preserve">հայ տոմարի երկրորդ ամիսը; </w:t>
      </w:r>
      <w:r>
        <w:rPr>
          <w:rFonts w:cs="Times Armenian" w:ascii="Times Armenian" w:hAnsi="Times Armenian"/>
          <w:b/>
          <w:i/>
          <w:sz w:val="21"/>
          <w:szCs w:val="21"/>
        </w:rPr>
        <w:t>սահմի</w:t>
      </w:r>
      <w:r>
        <w:rPr>
          <w:rFonts w:cs="Times Armenian" w:ascii="Times Armenian" w:hAnsi="Times Armenian"/>
          <w:i/>
          <w:sz w:val="21"/>
          <w:szCs w:val="21"/>
        </w:rPr>
        <w:t xml:space="preserve"> = եր</w:t>
        <w:softHyphen/>
        <w:t xml:space="preserve">րորդ ամիսը; </w:t>
      </w:r>
      <w:r>
        <w:rPr>
          <w:rFonts w:cs="Times Armenian" w:ascii="Times Armenian" w:hAnsi="Times Armenian"/>
          <w:sz w:val="21"/>
          <w:szCs w:val="21"/>
        </w:rPr>
        <w:t>երկուսն էլ փոխ են առնվել կովկասյաննե</w:t>
        <w:softHyphen/>
        <w:t>րից),</w:t>
      </w:r>
      <w:r>
        <w:rPr>
          <w:rFonts w:cs="Times Armenian" w:ascii="Times Armenian" w:hAnsi="Times Armenian"/>
          <w:b/>
          <w:i/>
          <w:sz w:val="21"/>
          <w:szCs w:val="21"/>
        </w:rPr>
        <w:t xml:space="preserve"> հորիզոն </w:t>
      </w:r>
      <w:r>
        <w:rPr>
          <w:rFonts w:cs="Times Armenian" w:ascii="Times Armenian" w:hAnsi="Times Armenian"/>
          <w:sz w:val="21"/>
          <w:szCs w:val="21"/>
        </w:rPr>
        <w:t>(նոր գրական է, ֆրանսերենից),</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հուրի </w:t>
      </w:r>
      <w:r>
        <w:rPr>
          <w:rFonts w:cs="Times Armenian" w:ascii="Times Armenian" w:hAnsi="Times Armenian"/>
          <w:sz w:val="21"/>
          <w:szCs w:val="21"/>
        </w:rPr>
        <w:t xml:space="preserve">(սրա ճյուղերից` </w:t>
      </w:r>
      <w:r>
        <w:rPr>
          <w:rFonts w:cs="Times Armenian" w:ascii="Times Armenian" w:hAnsi="Times Armenian"/>
          <w:i/>
          <w:sz w:val="21"/>
          <w:szCs w:val="21"/>
        </w:rPr>
        <w:t>հուրի փե</w:t>
        <w:softHyphen/>
        <w:t>րի</w:t>
      </w:r>
      <w:r>
        <w:rPr>
          <w:rFonts w:cs="Times Armenian" w:ascii="Times Armenian" w:hAnsi="Times Armenian"/>
          <w:sz w:val="21"/>
          <w:szCs w:val="21"/>
        </w:rPr>
        <w:t>),</w:t>
      </w:r>
      <w:r>
        <w:rPr>
          <w:rFonts w:cs="Times Armenian" w:ascii="Times Armenian" w:hAnsi="Times Armenian"/>
          <w:b/>
          <w:i/>
          <w:sz w:val="21"/>
          <w:szCs w:val="21"/>
        </w:rPr>
        <w:t xml:space="preserve"> *հպատակ,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հռետոր, *հրահանգ </w:t>
      </w:r>
      <w:r>
        <w:rPr>
          <w:rFonts w:cs="Times Armenian" w:ascii="Times Armenian" w:hAnsi="Times Armenian"/>
          <w:sz w:val="21"/>
          <w:szCs w:val="21"/>
        </w:rPr>
        <w:t>(սկզ</w:t>
        <w:softHyphen/>
        <w:t xml:space="preserve">բում նշանակում էր` </w:t>
      </w:r>
      <w:r>
        <w:rPr>
          <w:rFonts w:cs="Times Armenian" w:ascii="Times Armenian" w:hAnsi="Times Armenian"/>
          <w:i/>
          <w:sz w:val="21"/>
          <w:szCs w:val="21"/>
        </w:rPr>
        <w:t>կրթություն, վարժանք; կարգ, կա</w:t>
        <w:softHyphen/>
        <w:t>նոն;</w:t>
      </w:r>
      <w:r>
        <w:rPr>
          <w:rFonts w:cs="Times Armenian" w:ascii="Times Armenian" w:hAnsi="Times Armenian"/>
          <w:sz w:val="21"/>
          <w:szCs w:val="21"/>
        </w:rPr>
        <w:t xml:space="preserve"> հիմա` </w:t>
      </w:r>
      <w:r>
        <w:rPr>
          <w:rFonts w:cs="Times Armenian" w:ascii="Times Armenian" w:hAnsi="Times Armenian"/>
          <w:i/>
          <w:sz w:val="21"/>
          <w:szCs w:val="21"/>
        </w:rPr>
        <w:t>կարգադրու</w:t>
        <w:softHyphen/>
        <w:t>թյուն</w:t>
      </w:r>
      <w:r>
        <w:rPr>
          <w:rFonts w:cs="Times Armenian" w:ascii="Times Armenian" w:hAnsi="Times Armenian"/>
          <w:sz w:val="21"/>
          <w:szCs w:val="21"/>
        </w:rPr>
        <w:t>),</w:t>
      </w:r>
      <w:r>
        <w:rPr>
          <w:rFonts w:cs="Times Armenian" w:ascii="Times Armenian" w:hAnsi="Times Armenian"/>
          <w:b/>
          <w:i/>
          <w:sz w:val="21"/>
          <w:szCs w:val="21"/>
        </w:rPr>
        <w:t xml:space="preserve"> *հրամայել, *հրաման, *հրամանատար,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հրաշ(ք) </w:t>
      </w:r>
      <w:r>
        <w:rPr>
          <w:rFonts w:cs="Times Armenian" w:ascii="Times Armenian" w:hAnsi="Times Armenian"/>
          <w:sz w:val="21"/>
          <w:szCs w:val="21"/>
        </w:rPr>
        <w:t>(հնարավոր է` փոխ առնված լինի պարսկերենից),</w:t>
      </w:r>
      <w:r>
        <w:rPr>
          <w:rFonts w:cs="Times Armenian" w:ascii="Times Armenian" w:hAnsi="Times Armenian"/>
          <w:b/>
          <w:i/>
          <w:sz w:val="21"/>
          <w:szCs w:val="21"/>
        </w:rPr>
        <w:t xml:space="preserve"> *հրապարակ </w:t>
      </w:r>
      <w:r>
        <w:rPr>
          <w:rFonts w:cs="Times Armenian" w:ascii="Times Armenian" w:hAnsi="Times Armenian"/>
          <w:sz w:val="21"/>
          <w:szCs w:val="21"/>
        </w:rPr>
        <w:t>(նշա</w:t>
        <w:softHyphen/>
        <w:softHyphen/>
        <w:t xml:space="preserve">նակել է նաև` </w:t>
      </w:r>
      <w:r>
        <w:rPr>
          <w:rFonts w:cs="Times Armenian" w:ascii="Times Armenian" w:hAnsi="Times Armenian"/>
          <w:i/>
          <w:sz w:val="21"/>
          <w:szCs w:val="21"/>
        </w:rPr>
        <w:t>ատյան, ավա</w:t>
        <w:softHyphen/>
        <w:t>գանու ժողով, ժողովուրդ,</w:t>
      </w:r>
      <w:r>
        <w:rPr>
          <w:rFonts w:cs="Times Armenian" w:ascii="Times Armenian" w:hAnsi="Times Armenian"/>
          <w:sz w:val="21"/>
          <w:szCs w:val="21"/>
        </w:rPr>
        <w:t xml:space="preserve"> ևն),</w:t>
      </w:r>
      <w:r>
        <w:rPr>
          <w:rFonts w:cs="Times Armenian" w:ascii="Times Armenian" w:hAnsi="Times Armenian"/>
          <w:b/>
          <w:i/>
          <w:sz w:val="21"/>
          <w:szCs w:val="21"/>
        </w:rPr>
        <w:t xml:space="preserve"> *հրատարակ </w:t>
      </w:r>
      <w:r>
        <w:rPr>
          <w:rFonts w:cs="Times Armenian" w:ascii="Times Armenian" w:hAnsi="Times Armenian"/>
          <w:sz w:val="21"/>
          <w:szCs w:val="21"/>
        </w:rPr>
        <w:t xml:space="preserve">(նշանակել է` </w:t>
      </w:r>
      <w:r>
        <w:rPr>
          <w:rFonts w:cs="Times Armenian" w:ascii="Times Armenian" w:hAnsi="Times Armenian"/>
          <w:i/>
          <w:sz w:val="21"/>
          <w:szCs w:val="21"/>
        </w:rPr>
        <w:t>մունետիկ, քարո</w:t>
        <w:softHyphen/>
        <w:t>զիչ</w:t>
      </w:r>
      <w:r>
        <w:rPr>
          <w:rFonts w:cs="Times Armenian" w:ascii="Times Armenian" w:hAnsi="Times Armenian"/>
          <w:sz w:val="21"/>
          <w:szCs w:val="21"/>
        </w:rPr>
        <w:t>),</w:t>
      </w:r>
      <w:r>
        <w:rPr>
          <w:rFonts w:cs="Times Armenian" w:ascii="Times Armenian" w:hAnsi="Times Armenian"/>
          <w:b/>
          <w:i/>
          <w:sz w:val="21"/>
          <w:szCs w:val="21"/>
        </w:rPr>
        <w:t xml:space="preserve"> *հրաւէր-հրավեր, </w:t>
      </w:r>
      <w:r>
        <w:rPr>
          <w:rFonts w:cs="Times Armenian" w:ascii="Times Armenian" w:hAnsi="Times Armenian"/>
          <w:b/>
          <w:i/>
          <w:sz w:val="21"/>
          <w:szCs w:val="21"/>
          <w:vertAlign w:val="superscript"/>
        </w:rPr>
        <w:t>+</w:t>
      </w:r>
      <w:r>
        <w:rPr>
          <w:rFonts w:cs="Times Armenian" w:ascii="Times Armenian" w:hAnsi="Times Armenian"/>
          <w:b/>
          <w:i/>
          <w:sz w:val="21"/>
          <w:szCs w:val="21"/>
        </w:rPr>
        <w:t>հրեայ-հրեա, *հրեշ</w:t>
        <w:softHyphen/>
        <w:t xml:space="preserve">տակ </w:t>
      </w:r>
      <w:r>
        <w:rPr>
          <w:rFonts w:cs="Times Armenian" w:ascii="Times Armenian" w:hAnsi="Times Armenian"/>
          <w:sz w:val="21"/>
          <w:szCs w:val="21"/>
        </w:rPr>
        <w:t xml:space="preserve">(նշանակել է` </w:t>
      </w:r>
      <w:r>
        <w:rPr>
          <w:rFonts w:cs="Times Armenian" w:ascii="Times Armenian" w:hAnsi="Times Armenian"/>
          <w:i/>
          <w:sz w:val="21"/>
          <w:szCs w:val="21"/>
        </w:rPr>
        <w:t>սուրհանդակ, առաքյալ, մարգարե, նախա</w:t>
        <w:softHyphen/>
        <w:t>կա</w:t>
        <w:softHyphen/>
        <w:t>րա</w:t>
        <w:softHyphen/>
        <w:t>պետ; գու</w:t>
        <w:softHyphen/>
        <w:softHyphen/>
        <w:t>շակ նշան; բարի ոգի-դև; հրեշ</w:t>
        <w:softHyphen/>
        <w:t>տակ</w:t>
      </w:r>
      <w:r>
        <w:rPr>
          <w:rFonts w:cs="Times Armenian" w:ascii="Times Armenian" w:hAnsi="Times Armenian"/>
          <w:sz w:val="21"/>
          <w:szCs w:val="21"/>
        </w:rPr>
        <w:t>),</w:t>
      </w:r>
      <w:r>
        <w:rPr>
          <w:rFonts w:cs="Times Armenian" w:ascii="Times Armenian" w:hAnsi="Times Armenian"/>
          <w:b/>
          <w:i/>
          <w:sz w:val="21"/>
          <w:szCs w:val="21"/>
        </w:rPr>
        <w:t xml:space="preserve"> *հրովարտակ </w:t>
      </w:r>
      <w:r>
        <w:rPr>
          <w:rFonts w:cs="Times Armenian" w:ascii="Times Armenian" w:hAnsi="Times Armenian"/>
          <w:sz w:val="21"/>
          <w:szCs w:val="21"/>
        </w:rPr>
        <w:t>(</w:t>
      </w:r>
      <w:r>
        <w:rPr>
          <w:rFonts w:cs="Times Armenian" w:ascii="Times Armenian" w:hAnsi="Times Armenian"/>
          <w:i/>
          <w:sz w:val="21"/>
          <w:szCs w:val="21"/>
        </w:rPr>
        <w:t>արքունի հրամանա</w:t>
        <w:softHyphen/>
        <w:t>գիր</w:t>
      </w:r>
      <w:r>
        <w:rPr>
          <w:rFonts w:cs="Times Armenian" w:ascii="Times Armenian" w:hAnsi="Times Armenian"/>
          <w:sz w:val="21"/>
          <w:szCs w:val="21"/>
        </w:rPr>
        <w:t>),</w:t>
      </w:r>
      <w:r>
        <w:rPr>
          <w:rFonts w:cs="Times Armenian" w:ascii="Times Armenian" w:hAnsi="Times Armenian"/>
          <w:b/>
          <w:i/>
          <w:sz w:val="21"/>
          <w:szCs w:val="21"/>
        </w:rPr>
        <w:t xml:space="preserve"> *հրոտից </w:t>
      </w:r>
      <w:r>
        <w:rPr>
          <w:rFonts w:cs="Times Armenian" w:ascii="Times Armenian" w:hAnsi="Times Armenian"/>
          <w:sz w:val="21"/>
          <w:szCs w:val="21"/>
        </w:rPr>
        <w:t>(հայ տոմարի վեր</w:t>
        <w:softHyphen/>
        <w:t>ջին ամիսը, սկսվում է հուլիսի 7-ից; պահլա</w:t>
        <w:softHyphen/>
        <w:t xml:space="preserve">վերեն՝ նշանակում է՝ </w:t>
      </w:r>
      <w:r>
        <w:rPr>
          <w:rFonts w:cs="Times Armenian" w:ascii="Times Armenian" w:hAnsi="Times Armenian"/>
          <w:i/>
          <w:sz w:val="21"/>
          <w:szCs w:val="21"/>
        </w:rPr>
        <w:t>Աւելեաց = ավելացրած 5 օրը</w:t>
      </w:r>
      <w:r>
        <w:rPr>
          <w:rFonts w:cs="Times Armenian" w:ascii="Times Armenian" w:hAnsi="Times Armenian"/>
          <w:sz w:val="21"/>
          <w:szCs w:val="21"/>
        </w:rPr>
        <w:t>),</w:t>
      </w:r>
      <w:r>
        <w:rPr>
          <w:rFonts w:cs="Times Armenian" w:ascii="Times Armenian" w:hAnsi="Times Armenian"/>
          <w:b/>
          <w:i/>
          <w:sz w:val="21"/>
          <w:szCs w:val="21"/>
        </w:rPr>
        <w:t xml:space="preserve"> *հրուշակ </w:t>
      </w:r>
      <w:r>
        <w:rPr>
          <w:rFonts w:cs="Times Armenian" w:ascii="Times Armenian" w:hAnsi="Times Armenian"/>
          <w:sz w:val="21"/>
          <w:szCs w:val="21"/>
        </w:rPr>
        <w:t>(</w:t>
      </w:r>
      <w:r>
        <w:rPr>
          <w:rFonts w:cs="Times Armenian" w:ascii="Times Armenian" w:hAnsi="Times Armenian"/>
          <w:i/>
          <w:sz w:val="21"/>
          <w:szCs w:val="21"/>
        </w:rPr>
        <w:t>քաղցրեղեն</w:t>
      </w:r>
      <w:r>
        <w:rPr>
          <w:rFonts w:cs="Times Armenian" w:ascii="Times Armenian" w:hAnsi="Times Armenian"/>
          <w:sz w:val="21"/>
          <w:szCs w:val="21"/>
        </w:rPr>
        <w:t>),</w:t>
      </w:r>
      <w:r>
        <w:rPr>
          <w:rFonts w:cs="Times Armenian" w:ascii="Times Armenian" w:hAnsi="Times Armenian"/>
          <w:b/>
          <w:i/>
          <w:sz w:val="21"/>
          <w:szCs w:val="21"/>
        </w:rPr>
        <w:t xml:space="preserve"> *հո</w:t>
        <w:softHyphen/>
        <w:t xml:space="preserve">րոտ </w:t>
      </w:r>
      <w:r>
        <w:rPr>
          <w:rFonts w:cs="Times Armenian" w:ascii="Times Armenian" w:hAnsi="Times Armenian"/>
          <w:sz w:val="21"/>
          <w:szCs w:val="21"/>
        </w:rPr>
        <w:t>(</w:t>
      </w:r>
      <w:r>
        <w:rPr>
          <w:rFonts w:cs="Times Armenian" w:ascii="Times Armenian" w:hAnsi="Times Armenian"/>
          <w:i/>
          <w:sz w:val="21"/>
          <w:szCs w:val="21"/>
        </w:rPr>
        <w:t>հորոտ, հորուտ, հա</w:t>
        <w:softHyphen/>
        <w:t>րուտ, խորոտ;</w:t>
      </w:r>
      <w:r>
        <w:rPr>
          <w:rFonts w:cs="Times Armenian" w:ascii="Times Armenian" w:hAnsi="Times Armenian"/>
          <w:sz w:val="21"/>
          <w:szCs w:val="21"/>
        </w:rPr>
        <w:t xml:space="preserve"> </w:t>
      </w:r>
      <w:r>
        <w:rPr>
          <w:rFonts w:cs="Times Armenian" w:ascii="Times Armenian" w:hAnsi="Times Armenian"/>
          <w:i/>
          <w:sz w:val="21"/>
          <w:szCs w:val="21"/>
        </w:rPr>
        <w:t>ծաղիկ է</w:t>
      </w:r>
      <w:r>
        <w:rPr>
          <w:rFonts w:cs="Times Armenian" w:ascii="Times Armenian" w:hAnsi="Times Armenian"/>
          <w:sz w:val="21"/>
          <w:szCs w:val="21"/>
        </w:rPr>
        <w:t xml:space="preserve"> = </w:t>
      </w:r>
      <w:r>
        <w:rPr>
          <w:rFonts w:cs="Times Armenian" w:ascii="Times Armenian" w:hAnsi="Times Armenian"/>
          <w:i/>
          <w:sz w:val="21"/>
          <w:szCs w:val="21"/>
        </w:rPr>
        <w:t>հորոտ-մորոտ;</w:t>
      </w:r>
      <w:r>
        <w:rPr>
          <w:rFonts w:cs="Times Armenian" w:ascii="Times Armenian" w:hAnsi="Times Armenian"/>
          <w:sz w:val="21"/>
          <w:szCs w:val="21"/>
        </w:rPr>
        <w:t xml:space="preserve"> տես Աճառյանը՝ հետա</w:t>
        <w:softHyphen/>
        <w:t>քրքիր է):</w:t>
      </w:r>
    </w:p>
    <w:p>
      <w:pPr>
        <w:pStyle w:val="Normal"/>
        <w:jc w:val="both"/>
        <w:rPr>
          <w:rFonts w:ascii="Times Armenian" w:hAnsi="Times Armenian" w:cs="Times Armenian"/>
        </w:rPr>
      </w:pPr>
      <w:r>
        <w:rPr>
          <w:rFonts w:cs="Times Armenian" w:ascii="Times Armenian" w:hAnsi="Times Armenian"/>
          <w:b/>
          <w:i/>
          <w:sz w:val="21"/>
          <w:szCs w:val="21"/>
        </w:rPr>
      </w:r>
    </w:p>
    <w:p>
      <w:pPr>
        <w:pStyle w:val="Heading4"/>
        <w:numPr>
          <w:ilvl w:val="0"/>
          <w:numId w:val="0"/>
        </w:numPr>
        <w:ind w:start="0" w:hanging="0"/>
        <w:rPr>
          <w:rFonts w:ascii="Times Armenian" w:hAnsi="Times Armenian" w:cs="Times Armenian"/>
        </w:rPr>
      </w:pPr>
      <w:r>
        <w:rPr>
          <w:rFonts w:cs="Times Armenian" w:ascii="Times Armenian" w:hAnsi="Times Armenian"/>
          <w:b/>
          <w:i/>
        </w:rPr>
        <w:t>ձ</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w:t>
      </w:r>
      <w:r>
        <w:rPr>
          <w:rFonts w:cs="Times Armenian" w:ascii="Times Armenian" w:hAnsi="Times Armenian"/>
          <w:b/>
          <w:i/>
          <w:sz w:val="21"/>
          <w:szCs w:val="21"/>
        </w:rPr>
        <w:t xml:space="preserve">ձեթ,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ձիւթ-ձյութ </w:t>
      </w:r>
      <w:r>
        <w:rPr>
          <w:rFonts w:cs="Times Armenian" w:ascii="Times Armenian" w:hAnsi="Times Armenian"/>
          <w:sz w:val="21"/>
          <w:szCs w:val="21"/>
        </w:rPr>
        <w:t>(</w:t>
      </w:r>
      <w:r>
        <w:rPr>
          <w:rFonts w:cs="Times Armenian" w:ascii="Times Armenian" w:hAnsi="Times Armenian"/>
          <w:i/>
          <w:sz w:val="21"/>
          <w:szCs w:val="21"/>
        </w:rPr>
        <w:t>կուպր;</w:t>
      </w:r>
      <w:r>
        <w:rPr>
          <w:rFonts w:cs="Times Armenian" w:ascii="Times Armenian" w:hAnsi="Times Armenian"/>
          <w:sz w:val="21"/>
          <w:szCs w:val="21"/>
        </w:rPr>
        <w:t xml:space="preserve"> նախնական աղբյուրը հայտնի չի)</w:t>
      </w:r>
    </w:p>
    <w:p>
      <w:pPr>
        <w:pStyle w:val="Heading4"/>
        <w:numPr>
          <w:ilvl w:val="0"/>
          <w:numId w:val="0"/>
        </w:numPr>
        <w:ind w:start="0" w:hanging="0"/>
        <w:rPr>
          <w:rFonts w:ascii="Times Armenian" w:hAnsi="Times Armenian" w:cs="Times Armenian"/>
        </w:rPr>
      </w:pPr>
      <w:r>
        <w:rPr>
          <w:rFonts w:cs="Times Armenian" w:ascii="Times Armenian" w:hAnsi="Times Armenian"/>
          <w:sz w:val="21"/>
          <w:szCs w:val="21"/>
        </w:rPr>
      </w:r>
    </w:p>
    <w:p>
      <w:pPr>
        <w:pStyle w:val="Heading4"/>
        <w:numPr>
          <w:ilvl w:val="0"/>
          <w:numId w:val="0"/>
        </w:numPr>
        <w:ind w:start="0" w:hanging="0"/>
        <w:rPr>
          <w:rFonts w:ascii="Times Armenian" w:hAnsi="Times Armenian" w:cs="Times Armenian"/>
        </w:rPr>
      </w:pPr>
      <w:r>
        <w:rPr>
          <w:rFonts w:cs="Times Armenian" w:ascii="Times Armenian" w:hAnsi="Times Armenian"/>
          <w:b/>
          <w:i/>
        </w:rPr>
        <w:t>ղ</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w:t>
      </w:r>
      <w:r>
        <w:rPr>
          <w:rFonts w:cs="Times Armenian" w:ascii="Times Armenian" w:hAnsi="Times Armenian"/>
          <w:b/>
          <w:i/>
          <w:sz w:val="21"/>
          <w:szCs w:val="21"/>
        </w:rPr>
        <w:t xml:space="preserve">ղալամ </w:t>
      </w:r>
      <w:r>
        <w:rPr>
          <w:rFonts w:cs="Times Armenian" w:ascii="Times Armenian" w:hAnsi="Times Armenian"/>
          <w:sz w:val="21"/>
          <w:szCs w:val="21"/>
        </w:rPr>
        <w:t>(</w:t>
      </w:r>
      <w:r>
        <w:rPr>
          <w:rFonts w:cs="Times Armenian" w:ascii="Times Armenian" w:hAnsi="Times Armenian"/>
          <w:i/>
          <w:sz w:val="21"/>
          <w:szCs w:val="21"/>
        </w:rPr>
        <w:t>եղեգնյա գրիչ</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ղամար </w:t>
      </w:r>
      <w:r>
        <w:rPr>
          <w:rFonts w:cs="Times Armenian" w:ascii="Times Armenian" w:hAnsi="Times Armenian"/>
          <w:sz w:val="21"/>
          <w:szCs w:val="21"/>
        </w:rPr>
        <w:t>(</w:t>
      </w:r>
      <w:r>
        <w:rPr>
          <w:rFonts w:cs="Times Armenian" w:ascii="Times Armenian" w:hAnsi="Times Armenian"/>
          <w:i/>
          <w:sz w:val="21"/>
          <w:szCs w:val="21"/>
        </w:rPr>
        <w:t>լուսին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 xml:space="preserve">ղան </w:t>
      </w:r>
      <w:r>
        <w:rPr>
          <w:rFonts w:cs="Times Armenian" w:ascii="Times Armenian" w:hAnsi="Times Armenian"/>
          <w:sz w:val="21"/>
          <w:szCs w:val="21"/>
        </w:rPr>
        <w:t>(</w:t>
      </w:r>
      <w:r>
        <w:rPr>
          <w:rFonts w:cs="Times Armenian" w:ascii="Times Armenian" w:hAnsi="Times Armenian"/>
          <w:i/>
          <w:sz w:val="21"/>
          <w:szCs w:val="21"/>
        </w:rPr>
        <w:t>խան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ղատի-կադի </w:t>
      </w:r>
      <w:r>
        <w:rPr>
          <w:rFonts w:cs="Times Armenian" w:ascii="Times Armenian" w:hAnsi="Times Armenian"/>
          <w:sz w:val="21"/>
          <w:szCs w:val="21"/>
        </w:rPr>
        <w:t>(</w:t>
      </w:r>
      <w:r>
        <w:rPr>
          <w:rFonts w:cs="Times Armenian" w:ascii="Times Armenian" w:hAnsi="Times Armenian"/>
          <w:i/>
          <w:sz w:val="21"/>
          <w:szCs w:val="21"/>
        </w:rPr>
        <w:t>մահ</w:t>
        <w:softHyphen/>
        <w:t>մեդական դատավոր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 xml:space="preserve">ղարաչալու </w:t>
      </w:r>
      <w:r>
        <w:rPr>
          <w:rFonts w:cs="Times Armenian" w:ascii="Times Armenian" w:hAnsi="Times Armenian"/>
          <w:sz w:val="21"/>
          <w:szCs w:val="21"/>
        </w:rPr>
        <w:t>(փշոտ թուփ է – Մ. Հ.),</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ղեկ, </w:t>
      </w:r>
      <w:r>
        <w:rPr>
          <w:rFonts w:cs="Times Armenian" w:ascii="Times Armenian" w:hAnsi="Times Armenian"/>
          <w:b/>
          <w:i/>
          <w:sz w:val="21"/>
          <w:szCs w:val="21"/>
          <w:vertAlign w:val="superscript"/>
        </w:rPr>
        <w:t>օ</w:t>
      </w:r>
      <w:r>
        <w:rPr>
          <w:rFonts w:cs="Times Armenian" w:ascii="Times Armenian" w:hAnsi="Times Armenian"/>
          <w:b/>
          <w:i/>
          <w:sz w:val="21"/>
          <w:szCs w:val="21"/>
        </w:rPr>
        <w:t>ղեպ</w:t>
        <w:softHyphen/>
        <w:t xml:space="preserve">տոն </w:t>
      </w:r>
      <w:r>
        <w:rPr>
          <w:rFonts w:cs="Times Armenian" w:ascii="Times Armenian" w:hAnsi="Times Armenian"/>
          <w:sz w:val="21"/>
          <w:szCs w:val="21"/>
        </w:rPr>
        <w:t xml:space="preserve">(լեպտոն, </w:t>
      </w:r>
      <w:r>
        <w:rPr>
          <w:rFonts w:eastAsia="SymbolProp BT;Symbol" w:cs="SymbolProp BT;Symbol" w:ascii="SymbolProp BT;Symbol" w:hAnsi="SymbolProp BT;Symbol"/>
          <w:sz w:val="21"/>
          <w:szCs w:val="21"/>
        </w:rPr>
        <w:sym w:font="SymbolProp BT;Symbol" w:char="6c"/>
        <w:sym w:font="SymbolProp BT;Symbol" w:char="65"/>
        <w:sym w:font="SymbolProp BT;Symbol" w:char="70"/>
        <w:sym w:font="SymbolProp BT;Symbol" w:char="74"/>
        <w:sym w:font="SymbolProp BT;Symbol" w:char="6f"/>
        <w:sym w:font="SymbolProp BT;Symbol" w:char="6e"/>
      </w:r>
      <w:r>
        <w:rPr>
          <w:rFonts w:cs="Times Armenian" w:ascii="Times Armenian" w:hAnsi="Times Armenian"/>
          <w:sz w:val="21"/>
          <w:szCs w:val="21"/>
        </w:rPr>
        <w:t xml:space="preserve"> = երկու գարեհատ քաշ),</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 xml:space="preserve">ղճի </w:t>
      </w:r>
      <w:r>
        <w:rPr>
          <w:rFonts w:cs="Times Armenian" w:ascii="Times Armenian" w:hAnsi="Times Armenian"/>
          <w:sz w:val="21"/>
          <w:szCs w:val="21"/>
        </w:rPr>
        <w:t>(</w:t>
      </w:r>
      <w:r>
        <w:rPr>
          <w:rFonts w:cs="Times Armenian" w:ascii="Times Armenian" w:hAnsi="Times Armenian"/>
          <w:i/>
          <w:sz w:val="21"/>
          <w:szCs w:val="21"/>
        </w:rPr>
        <w:t>վայրի մանանեխ,</w:t>
      </w:r>
      <w:r>
        <w:rPr>
          <w:rFonts w:cs="Times Armenian" w:ascii="Times Armenian" w:hAnsi="Times Armenian"/>
          <w:sz w:val="21"/>
          <w:szCs w:val="21"/>
        </w:rPr>
        <w:t xml:space="preserve"> Երե</w:t>
        <w:softHyphen/>
        <w:t xml:space="preserve">վանում` </w:t>
      </w:r>
      <w:r>
        <w:rPr>
          <w:rFonts w:cs="Times Armenian" w:ascii="Times Armenian" w:hAnsi="Times Armenian"/>
          <w:i/>
          <w:sz w:val="21"/>
          <w:szCs w:val="21"/>
        </w:rPr>
        <w:t>պարոն-բանջար,</w:t>
      </w:r>
      <w:r>
        <w:rPr>
          <w:rFonts w:cs="Times Armenian" w:ascii="Times Armenian" w:hAnsi="Times Armenian"/>
          <w:sz w:val="21"/>
          <w:szCs w:val="21"/>
        </w:rPr>
        <w:t xml:space="preserve"> այլուր` </w:t>
      </w:r>
      <w:r>
        <w:rPr>
          <w:rFonts w:cs="Times Armenian" w:ascii="Times Armenian" w:hAnsi="Times Armenian"/>
          <w:b/>
          <w:i/>
          <w:sz w:val="21"/>
          <w:szCs w:val="21"/>
          <w:u w:val="single"/>
        </w:rPr>
        <w:t>կ</w:t>
      </w:r>
      <w:r>
        <w:rPr>
          <w:rFonts w:cs="Times Armenian" w:ascii="Times Armenian" w:hAnsi="Times Armenian"/>
          <w:b/>
          <w:i/>
          <w:sz w:val="21"/>
          <w:szCs w:val="21"/>
        </w:rPr>
        <w:t>ջի</w:t>
      </w:r>
      <w:r>
        <w:rPr>
          <w:rFonts w:cs="Times Armenian" w:ascii="Times Armenian" w:hAnsi="Times Armenian"/>
          <w:sz w:val="21"/>
          <w:szCs w:val="21"/>
        </w:rPr>
        <w:t>):</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Normal"/>
        <w:jc w:val="center"/>
        <w:rPr>
          <w:rFonts w:ascii="Times Armenian" w:hAnsi="Times Armenian" w:cs="Times Armenian"/>
        </w:rPr>
      </w:pPr>
      <w:r>
        <w:rPr>
          <w:rFonts w:cs="Times Armenian" w:ascii="Times Armenian" w:hAnsi="Times Armenian"/>
          <w:b/>
          <w:i/>
          <w:sz w:val="21"/>
          <w:szCs w:val="21"/>
        </w:rPr>
        <w:t>ճ</w:t>
      </w:r>
    </w:p>
    <w:p>
      <w:pPr>
        <w:pStyle w:val="Normal"/>
        <w:ind w:firstLine="426"/>
        <w:jc w:val="both"/>
        <w:rPr>
          <w:rFonts w:ascii="Times Armenian" w:hAnsi="Times Armenian" w:cs="Times Armenian"/>
        </w:rPr>
      </w:pPr>
      <w:r>
        <w:rPr>
          <w:rFonts w:cs="Times Armenian" w:ascii="Times Armenian" w:hAnsi="Times Armenian"/>
          <w:b/>
          <w:i/>
          <w:sz w:val="21"/>
          <w:szCs w:val="21"/>
        </w:rPr>
        <w:t xml:space="preserve">*ճախարակ </w:t>
      </w:r>
      <w:r>
        <w:rPr>
          <w:rFonts w:cs="Times Armenian" w:ascii="Times Armenian" w:hAnsi="Times Armenian"/>
          <w:sz w:val="21"/>
          <w:szCs w:val="21"/>
        </w:rPr>
        <w:t>(</w:t>
      </w:r>
      <w:r>
        <w:rPr>
          <w:rFonts w:cs="Times Armenian" w:ascii="Times Armenian" w:hAnsi="Times Armenian"/>
          <w:i/>
          <w:sz w:val="21"/>
          <w:szCs w:val="21"/>
        </w:rPr>
        <w:t>արհեստավորի անիվ, չարխ</w:t>
      </w:r>
      <w:r>
        <w:rPr>
          <w:rFonts w:cs="Times Armenian" w:ascii="Times Armenian" w:hAnsi="Times Armenian"/>
          <w:sz w:val="21"/>
          <w:szCs w:val="21"/>
        </w:rPr>
        <w:t>),</w:t>
      </w:r>
      <w:r>
        <w:rPr>
          <w:rFonts w:cs="Times Armenian" w:ascii="Times Armenian" w:hAnsi="Times Armenian"/>
          <w:b/>
          <w:i/>
          <w:sz w:val="21"/>
          <w:szCs w:val="21"/>
        </w:rPr>
        <w:t xml:space="preserve"> *ճախր </w:t>
      </w:r>
      <w:r>
        <w:rPr>
          <w:rFonts w:cs="Times Armenian" w:ascii="Times Armenian" w:hAnsi="Times Armenian"/>
          <w:sz w:val="21"/>
          <w:szCs w:val="21"/>
        </w:rPr>
        <w:t xml:space="preserve">(նշանակել է` </w:t>
      </w:r>
      <w:r>
        <w:rPr>
          <w:rFonts w:cs="Times Armenian" w:ascii="Times Armenian" w:hAnsi="Times Armenian"/>
          <w:i/>
          <w:sz w:val="21"/>
          <w:szCs w:val="21"/>
        </w:rPr>
        <w:t>հետ դառ</w:t>
        <w:softHyphen/>
        <w:t>նալը, շրջան պտույտ;</w:t>
      </w:r>
      <w:r>
        <w:rPr>
          <w:rFonts w:cs="Times Armenian" w:ascii="Times Armenian" w:hAnsi="Times Armenian"/>
          <w:sz w:val="21"/>
          <w:szCs w:val="21"/>
        </w:rPr>
        <w:t xml:space="preserve"> հիմա` </w:t>
      </w:r>
      <w:r>
        <w:rPr>
          <w:rFonts w:cs="Times Armenian" w:ascii="Times Armenian" w:hAnsi="Times Armenian"/>
          <w:i/>
          <w:sz w:val="21"/>
          <w:szCs w:val="21"/>
        </w:rPr>
        <w:t>ճախրել(ը)</w:t>
      </w:r>
      <w:r>
        <w:rPr>
          <w:rFonts w:cs="Times Armenian" w:ascii="Times Armenian" w:hAnsi="Times Armenian"/>
          <w:sz w:val="21"/>
          <w:szCs w:val="21"/>
        </w:rPr>
        <w:t>),</w:t>
      </w:r>
      <w:r>
        <w:rPr>
          <w:rFonts w:cs="Times Armenian" w:ascii="Times Armenian" w:hAnsi="Times Armenian"/>
          <w:b/>
          <w:i/>
          <w:sz w:val="21"/>
          <w:szCs w:val="21"/>
        </w:rPr>
        <w:t xml:space="preserve"> *ճակատ ,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ճաղ </w:t>
      </w:r>
      <w:r>
        <w:rPr>
          <w:rFonts w:cs="Times Armenian" w:ascii="Times Armenian" w:hAnsi="Times Armenian"/>
          <w:sz w:val="21"/>
          <w:szCs w:val="21"/>
        </w:rPr>
        <w:t xml:space="preserve">(նշանակել է` </w:t>
      </w:r>
      <w:r>
        <w:rPr>
          <w:rFonts w:cs="Times Armenian" w:ascii="Times Armenian" w:hAnsi="Times Armenian"/>
          <w:i/>
          <w:sz w:val="21"/>
          <w:szCs w:val="21"/>
        </w:rPr>
        <w:t>գուլպա գործելու երկար</w:t>
      </w:r>
      <w:r>
        <w:rPr>
          <w:rFonts w:cs="Times Armenian" w:ascii="Times Armenian" w:hAnsi="Times Armenian"/>
          <w:sz w:val="21"/>
          <w:szCs w:val="21"/>
        </w:rPr>
        <w:t xml:space="preserve"> </w:t>
      </w:r>
      <w:r>
        <w:rPr>
          <w:rFonts w:cs="Times Armenian" w:ascii="Times Armenian" w:hAnsi="Times Armenian"/>
          <w:i/>
          <w:sz w:val="21"/>
          <w:szCs w:val="21"/>
        </w:rPr>
        <w:t>միլ-ճաղ</w:t>
      </w:r>
      <w:r>
        <w:rPr>
          <w:rFonts w:cs="Times Armenian" w:ascii="Times Armenian" w:hAnsi="Times Armenian"/>
          <w:sz w:val="21"/>
          <w:szCs w:val="21"/>
        </w:rPr>
        <w:t xml:space="preserve"> կամ </w:t>
      </w:r>
      <w:r>
        <w:rPr>
          <w:rFonts w:cs="Times Armenian" w:ascii="Times Armenian" w:hAnsi="Times Armenian"/>
          <w:i/>
          <w:sz w:val="21"/>
          <w:szCs w:val="21"/>
        </w:rPr>
        <w:t>ասեղ; վանդակապատ;</w:t>
      </w:r>
      <w:r>
        <w:rPr>
          <w:rFonts w:cs="Times Armenian" w:ascii="Times Armenian" w:hAnsi="Times Armenian"/>
          <w:sz w:val="21"/>
          <w:szCs w:val="21"/>
        </w:rPr>
        <w:t xml:space="preserve"> հիմա` </w:t>
      </w:r>
      <w:r>
        <w:rPr>
          <w:rFonts w:cs="Times Armenian" w:ascii="Times Armenian" w:hAnsi="Times Armenian"/>
          <w:i/>
          <w:sz w:val="21"/>
          <w:szCs w:val="21"/>
        </w:rPr>
        <w:t>ճաղ</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ճա</w:t>
        <w:softHyphen/>
        <w:t xml:space="preserve">ղագ </w:t>
      </w:r>
      <w:r>
        <w:rPr>
          <w:rFonts w:cs="Times Armenian" w:ascii="Times Armenian" w:hAnsi="Times Armenian"/>
          <w:sz w:val="21"/>
          <w:szCs w:val="21"/>
        </w:rPr>
        <w:t>(</w:t>
      </w:r>
      <w:r>
        <w:rPr>
          <w:rFonts w:cs="Times Armenian" w:ascii="Times Armenian" w:hAnsi="Times Armenian"/>
          <w:i/>
          <w:sz w:val="21"/>
          <w:szCs w:val="21"/>
        </w:rPr>
        <w:t>փոքր անտառ = չալակ</w:t>
      </w:r>
      <w:r>
        <w:rPr>
          <w:rFonts w:cs="Times Armenian" w:ascii="Times Armenian" w:hAnsi="Times Armenian"/>
          <w:sz w:val="21"/>
          <w:szCs w:val="21"/>
        </w:rPr>
        <w:t>),</w:t>
      </w:r>
      <w:r>
        <w:rPr>
          <w:rFonts w:cs="Times Armenian" w:ascii="Times Armenian" w:hAnsi="Times Armenian"/>
          <w:b/>
          <w:i/>
          <w:sz w:val="21"/>
          <w:szCs w:val="21"/>
        </w:rPr>
        <w:t xml:space="preserve"> *ճամբար </w:t>
      </w:r>
      <w:r>
        <w:rPr>
          <w:rFonts w:cs="Times Armenian" w:ascii="Times Armenian" w:hAnsi="Times Armenian"/>
          <w:sz w:val="21"/>
          <w:szCs w:val="21"/>
        </w:rPr>
        <w:t>(</w:t>
      </w:r>
      <w:r>
        <w:rPr>
          <w:rFonts w:cs="Times Armenian" w:ascii="Times Armenian" w:hAnsi="Times Armenian"/>
          <w:i/>
          <w:sz w:val="21"/>
          <w:szCs w:val="21"/>
        </w:rPr>
        <w:t>վար</w:t>
        <w:softHyphen/>
        <w:t>սակալ, գլխանոց, չամբար</w:t>
      </w:r>
      <w:r>
        <w:rPr>
          <w:rFonts w:cs="Times Armenian" w:ascii="Times Armenian" w:hAnsi="Times Armenian"/>
          <w:sz w:val="21"/>
          <w:szCs w:val="21"/>
        </w:rPr>
        <w:t>),</w:t>
      </w:r>
      <w:r>
        <w:rPr>
          <w:rFonts w:cs="Times Armenian" w:ascii="Times Armenian" w:hAnsi="Times Armenian"/>
          <w:b/>
          <w:i/>
          <w:sz w:val="21"/>
          <w:szCs w:val="21"/>
        </w:rPr>
        <w:t xml:space="preserve"> *ճամբար </w:t>
      </w:r>
      <w:r>
        <w:rPr>
          <w:rFonts w:cs="Times Armenian" w:ascii="Times Armenian" w:hAnsi="Times Armenian"/>
          <w:sz w:val="21"/>
          <w:szCs w:val="21"/>
        </w:rPr>
        <w:t xml:space="preserve">(նաև՝ </w:t>
      </w:r>
      <w:r>
        <w:rPr>
          <w:rFonts w:cs="Times Armenian" w:ascii="Times Armenian" w:hAnsi="Times Armenian"/>
          <w:i/>
          <w:sz w:val="21"/>
          <w:szCs w:val="21"/>
        </w:rPr>
        <w:t>ճանբար, ջամբար = բանակատեղի</w:t>
      </w:r>
      <w:r>
        <w:rPr>
          <w:rFonts w:cs="Times Armenian" w:ascii="Times Armenian" w:hAnsi="Times Armenian"/>
          <w:sz w:val="21"/>
          <w:szCs w:val="21"/>
        </w:rPr>
        <w:t>),</w:t>
      </w:r>
      <w:r>
        <w:rPr>
          <w:rFonts w:cs="Times Armenian" w:ascii="Times Armenian" w:hAnsi="Times Armenian"/>
          <w:b/>
          <w:i/>
          <w:sz w:val="21"/>
          <w:szCs w:val="21"/>
        </w:rPr>
        <w:t xml:space="preserve"> *ճանապարհ </w:t>
      </w:r>
      <w:r>
        <w:rPr>
          <w:rFonts w:cs="Times Armenian" w:ascii="Times Armenian" w:hAnsi="Times Armenian"/>
          <w:i/>
          <w:sz w:val="21"/>
          <w:szCs w:val="21"/>
        </w:rPr>
        <w:t>(ճամփա; ձև, կերպ եղանակ;</w:t>
      </w:r>
      <w:r>
        <w:rPr>
          <w:rFonts w:cs="Times Armenian" w:ascii="Times Armenian" w:hAnsi="Times Armenian"/>
          <w:sz w:val="21"/>
          <w:szCs w:val="21"/>
        </w:rPr>
        <w:t xml:space="preserve"> հին պարսկերենում բարդ բառ է),</w:t>
      </w:r>
      <w:r>
        <w:rPr>
          <w:rFonts w:cs="Times Armenian" w:ascii="Times Armenian" w:hAnsi="Times Armenian"/>
          <w:b/>
          <w:i/>
          <w:sz w:val="21"/>
          <w:szCs w:val="21"/>
        </w:rPr>
        <w:t xml:space="preserve"> *ճանկ </w:t>
      </w:r>
      <w:r>
        <w:rPr>
          <w:rFonts w:cs="Times Armenian" w:ascii="Times Armenian" w:hAnsi="Times Armenian"/>
          <w:sz w:val="21"/>
          <w:szCs w:val="21"/>
        </w:rPr>
        <w:t xml:space="preserve">(կամ՝ </w:t>
      </w:r>
      <w:r>
        <w:rPr>
          <w:rFonts w:cs="Times Armenian" w:ascii="Times Armenian" w:hAnsi="Times Armenian"/>
          <w:i/>
          <w:sz w:val="21"/>
          <w:szCs w:val="21"/>
        </w:rPr>
        <w:t>ճանգ</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ճանճ-ճանջ, *ճաշ, *ճաշակ </w:t>
      </w:r>
      <w:r>
        <w:rPr>
          <w:rFonts w:cs="Times Armenian" w:ascii="Times Armenian" w:hAnsi="Times Armenian"/>
          <w:sz w:val="21"/>
          <w:szCs w:val="21"/>
        </w:rPr>
        <w:t>(</w:t>
      </w:r>
      <w:r>
        <w:rPr>
          <w:rFonts w:cs="Times Armenian" w:ascii="Times Armenian" w:hAnsi="Times Armenian"/>
          <w:i/>
          <w:sz w:val="21"/>
          <w:szCs w:val="21"/>
        </w:rPr>
        <w:t>համտես, փորձ, օրինակ; կում; գավաթ;</w:t>
      </w:r>
      <w:r>
        <w:rPr>
          <w:rFonts w:cs="Times Armenian" w:ascii="Times Armenian" w:hAnsi="Times Armenian"/>
          <w:sz w:val="21"/>
          <w:szCs w:val="21"/>
        </w:rPr>
        <w:t xml:space="preserve"> հիմա` </w:t>
      </w:r>
      <w:r>
        <w:rPr>
          <w:rFonts w:cs="Times Armenian" w:ascii="Times Armenian" w:hAnsi="Times Armenian"/>
          <w:i/>
          <w:sz w:val="21"/>
          <w:szCs w:val="21"/>
        </w:rPr>
        <w:t>ճաշակ</w:t>
      </w:r>
      <w:r>
        <w:rPr>
          <w:rFonts w:cs="Times Armenian" w:ascii="Times Armenian" w:hAnsi="Times Armenian"/>
          <w:sz w:val="21"/>
          <w:szCs w:val="21"/>
        </w:rPr>
        <w:t>(</w:t>
      </w:r>
      <w:r>
        <w:rPr>
          <w:rFonts w:cs="Times Armenian" w:ascii="Times Armenian" w:hAnsi="Times Armenian"/>
          <w:i/>
          <w:sz w:val="21"/>
          <w:szCs w:val="21"/>
        </w:rPr>
        <w:t>ել</w:t>
      </w:r>
      <w:r>
        <w:rPr>
          <w:rFonts w:cs="Times Armenian" w:ascii="Times Armenian" w:hAnsi="Times Armenian"/>
          <w:sz w:val="21"/>
          <w:szCs w:val="21"/>
        </w:rPr>
        <w:t>)),</w:t>
      </w:r>
      <w:r>
        <w:rPr>
          <w:rFonts w:cs="Times Armenian" w:ascii="Times Armenian" w:hAnsi="Times Armenian"/>
          <w:b/>
          <w:i/>
          <w:sz w:val="21"/>
          <w:szCs w:val="21"/>
        </w:rPr>
        <w:t xml:space="preserve"> *ճապուկ </w:t>
      </w:r>
      <w:r>
        <w:rPr>
          <w:rFonts w:cs="Times Armenian" w:ascii="Times Armenian" w:hAnsi="Times Armenian"/>
          <w:sz w:val="21"/>
          <w:szCs w:val="21"/>
        </w:rPr>
        <w:t>(</w:t>
      </w:r>
      <w:r>
        <w:rPr>
          <w:rFonts w:cs="Times Armenian" w:ascii="Times Armenian" w:hAnsi="Times Armenian"/>
          <w:i/>
          <w:sz w:val="21"/>
          <w:szCs w:val="21"/>
        </w:rPr>
        <w:t>ճեպով, արագ; ճկուն, դյուրաթեք, գալարվող,</w:t>
      </w:r>
      <w:r>
        <w:rPr>
          <w:rFonts w:cs="Times Armenian" w:ascii="Times Armenian" w:hAnsi="Times Armenian"/>
          <w:sz w:val="21"/>
          <w:szCs w:val="21"/>
        </w:rPr>
        <w:t xml:space="preserve"> ևն),</w:t>
      </w:r>
      <w:r>
        <w:rPr>
          <w:rFonts w:cs="Times Armenian" w:ascii="Times Armenian" w:hAnsi="Times Armenian"/>
          <w:b/>
          <w:i/>
          <w:sz w:val="21"/>
          <w:szCs w:val="21"/>
        </w:rPr>
        <w:t xml:space="preserve"> *ճատ</w:t>
        <w:softHyphen/>
        <w:softHyphen/>
        <w:t>րակ</w:t>
      </w:r>
      <w:r>
        <w:rPr>
          <w:rFonts w:cs="Times Armenian" w:ascii="Times Armenian" w:hAnsi="Times Armenian"/>
          <w:sz w:val="21"/>
          <w:szCs w:val="21"/>
        </w:rPr>
        <w:t xml:space="preserve"> (</w:t>
      </w:r>
      <w:r>
        <w:rPr>
          <w:rFonts w:cs="Times Armenian" w:ascii="Times Armenian" w:hAnsi="Times Armenian"/>
          <w:i/>
          <w:sz w:val="21"/>
          <w:szCs w:val="21"/>
        </w:rPr>
        <w:t>շախմատ;</w:t>
      </w:r>
      <w:r>
        <w:rPr>
          <w:rFonts w:cs="Times Armenian" w:ascii="Times Armenian" w:hAnsi="Times Armenian"/>
          <w:sz w:val="21"/>
          <w:szCs w:val="21"/>
        </w:rPr>
        <w:t xml:space="preserve"> ծագում է հնդկական սանսկրիտից),</w:t>
      </w:r>
      <w:r>
        <w:rPr>
          <w:rFonts w:cs="Times Armenian" w:ascii="Times Armenian" w:hAnsi="Times Armenian"/>
          <w:b/>
          <w:i/>
          <w:sz w:val="21"/>
          <w:szCs w:val="21"/>
        </w:rPr>
        <w:t xml:space="preserve">*ճար </w:t>
      </w:r>
      <w:r>
        <w:rPr>
          <w:rFonts w:cs="Times Armenian" w:ascii="Times Armenian" w:hAnsi="Times Armenian"/>
          <w:sz w:val="21"/>
          <w:szCs w:val="21"/>
        </w:rPr>
        <w:t>(</w:t>
      </w:r>
      <w:r>
        <w:rPr>
          <w:rFonts w:cs="Times Armenian" w:ascii="Times Armenian" w:hAnsi="Times Armenian"/>
          <w:i/>
          <w:sz w:val="21"/>
          <w:szCs w:val="21"/>
        </w:rPr>
        <w:t>միջոց, դեղ</w:t>
      </w:r>
      <w:r>
        <w:rPr>
          <w:rFonts w:cs="Times Armenian" w:ascii="Times Armenian" w:hAnsi="Times Armenian"/>
          <w:sz w:val="21"/>
          <w:szCs w:val="21"/>
        </w:rPr>
        <w:t>),</w:t>
      </w:r>
      <w:r>
        <w:rPr>
          <w:rFonts w:cs="Times Armenian" w:ascii="Times Armenian" w:hAnsi="Times Armenian"/>
          <w:b/>
          <w:i/>
          <w:sz w:val="21"/>
          <w:szCs w:val="21"/>
        </w:rPr>
        <w:t xml:space="preserve"> *ճարակ </w:t>
      </w:r>
      <w:r>
        <w:rPr>
          <w:rFonts w:cs="Times Armenian" w:ascii="Times Armenian" w:hAnsi="Times Armenian"/>
          <w:sz w:val="21"/>
          <w:szCs w:val="21"/>
        </w:rPr>
        <w:t>(</w:t>
      </w:r>
      <w:r>
        <w:rPr>
          <w:rFonts w:cs="Times Armenian" w:ascii="Times Armenian" w:hAnsi="Times Armenian"/>
          <w:i/>
          <w:sz w:val="21"/>
          <w:szCs w:val="21"/>
        </w:rPr>
        <w:t>հնար, ճար, դեղ, դարման;</w:t>
      </w:r>
      <w:r>
        <w:rPr>
          <w:rFonts w:cs="Times Armenian" w:ascii="Times Armenian" w:hAnsi="Times Armenian"/>
          <w:sz w:val="21"/>
          <w:szCs w:val="21"/>
        </w:rPr>
        <w:t xml:space="preserve"> սրա ճյուղերից են` </w:t>
      </w:r>
      <w:r>
        <w:rPr>
          <w:rFonts w:cs="Times Armenian" w:ascii="Times Armenian" w:hAnsi="Times Armenian"/>
          <w:i/>
          <w:sz w:val="21"/>
          <w:szCs w:val="21"/>
        </w:rPr>
        <w:t xml:space="preserve">ճարակել </w:t>
      </w:r>
      <w:r>
        <w:rPr>
          <w:rFonts w:cs="Times Armenian" w:ascii="Times Armenian" w:hAnsi="Times Armenian"/>
          <w:sz w:val="21"/>
          <w:szCs w:val="21"/>
        </w:rPr>
        <w:t>(</w:t>
      </w:r>
      <w:r>
        <w:rPr>
          <w:rFonts w:cs="Times Armenian" w:ascii="Times Armenian" w:hAnsi="Times Armenian"/>
          <w:i/>
          <w:sz w:val="21"/>
          <w:szCs w:val="21"/>
        </w:rPr>
        <w:t>դար</w:t>
        <w:softHyphen/>
        <w:t>մանել, բուժել</w:t>
      </w:r>
      <w:r>
        <w:rPr>
          <w:rFonts w:cs="Times Armenian" w:ascii="Times Armenian" w:hAnsi="Times Armenian"/>
          <w:sz w:val="21"/>
          <w:szCs w:val="21"/>
        </w:rPr>
        <w:t>),</w:t>
      </w:r>
      <w:r>
        <w:rPr>
          <w:rFonts w:cs="Times Armenian" w:ascii="Times Armenian" w:hAnsi="Times Armenian"/>
          <w:i/>
          <w:sz w:val="21"/>
          <w:szCs w:val="21"/>
        </w:rPr>
        <w:t xml:space="preserve"> անճարակ </w:t>
      </w:r>
      <w:r>
        <w:rPr>
          <w:rFonts w:cs="Times Armenian" w:ascii="Times Armenian" w:hAnsi="Times Armenian"/>
          <w:sz w:val="21"/>
          <w:szCs w:val="21"/>
        </w:rPr>
        <w:t>(</w:t>
      </w:r>
      <w:r>
        <w:rPr>
          <w:rFonts w:cs="Times Armenian" w:ascii="Times Armenian" w:hAnsi="Times Armenian"/>
          <w:i/>
          <w:sz w:val="21"/>
          <w:szCs w:val="21"/>
        </w:rPr>
        <w:t>անբուժելի, խեղճուկրակ</w:t>
      </w:r>
      <w:r>
        <w:rPr>
          <w:rFonts w:cs="Times Armenian" w:ascii="Times Armenian" w:hAnsi="Times Armenian"/>
          <w:sz w:val="21"/>
          <w:szCs w:val="21"/>
        </w:rPr>
        <w:t>)),</w:t>
      </w:r>
      <w:r>
        <w:rPr>
          <w:rFonts w:cs="Times Armenian" w:ascii="Times Armenian" w:hAnsi="Times Armenian"/>
          <w:b/>
          <w:i/>
          <w:sz w:val="21"/>
          <w:szCs w:val="21"/>
        </w:rPr>
        <w:t xml:space="preserve"> *ճարակ </w:t>
      </w:r>
      <w:r>
        <w:rPr>
          <w:rFonts w:cs="Times Armenian" w:ascii="Times Armenian" w:hAnsi="Times Armenian"/>
          <w:sz w:val="21"/>
          <w:szCs w:val="21"/>
        </w:rPr>
        <w:t>(</w:t>
      </w:r>
      <w:r>
        <w:rPr>
          <w:rFonts w:cs="Times Armenian" w:ascii="Times Armenian" w:hAnsi="Times Armenian"/>
          <w:i/>
          <w:sz w:val="21"/>
          <w:szCs w:val="21"/>
        </w:rPr>
        <w:t>անասուն</w:t>
        <w:softHyphen/>
        <w:t>նե</w:t>
        <w:softHyphen/>
        <w:t>րի ու</w:t>
        <w:softHyphen/>
        <w:t>տելու խոտը;</w:t>
      </w:r>
      <w:r>
        <w:rPr>
          <w:rFonts w:cs="Times Armenian" w:ascii="Times Armenian" w:hAnsi="Times Armenian"/>
          <w:sz w:val="21"/>
          <w:szCs w:val="21"/>
        </w:rPr>
        <w:t xml:space="preserve"> սրա նմանությունով` </w:t>
      </w:r>
      <w:r>
        <w:rPr>
          <w:rFonts w:cs="Times Armenian" w:ascii="Times Armenian" w:hAnsi="Times Armenian"/>
          <w:i/>
          <w:sz w:val="21"/>
          <w:szCs w:val="21"/>
        </w:rPr>
        <w:t>կրակի կամ վերքի տարածվելը; արածել, խոտ ուտել;</w:t>
      </w:r>
      <w:r>
        <w:rPr>
          <w:rFonts w:cs="Times Armenian" w:ascii="Times Armenian" w:hAnsi="Times Armenian"/>
          <w:sz w:val="21"/>
          <w:szCs w:val="21"/>
        </w:rPr>
        <w:t xml:space="preserve"> սրա ճյուղերից է` </w:t>
      </w:r>
      <w:r>
        <w:rPr>
          <w:rFonts w:cs="Times Armenian" w:ascii="Times Armenian" w:hAnsi="Times Armenian"/>
          <w:i/>
          <w:sz w:val="21"/>
          <w:szCs w:val="21"/>
        </w:rPr>
        <w:t>համաճարակ,</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ճարճիր </w:t>
      </w:r>
      <w:r>
        <w:rPr>
          <w:rFonts w:cs="Times Armenian" w:ascii="Times Armenian" w:hAnsi="Times Armenian"/>
          <w:sz w:val="21"/>
          <w:szCs w:val="21"/>
        </w:rPr>
        <w:t xml:space="preserve">(= ? </w:t>
      </w:r>
      <w:r>
        <w:rPr>
          <w:rFonts w:cs="Times Armenian" w:ascii="Times Armenian" w:hAnsi="Times Armenian"/>
          <w:i/>
          <w:sz w:val="21"/>
          <w:szCs w:val="21"/>
        </w:rPr>
        <w:t>ճարճար</w:t>
        <w:softHyphen/>
        <w:t>տուկ</w:t>
      </w:r>
      <w:r>
        <w:rPr>
          <w:rFonts w:cs="Times Armenian" w:ascii="Times Armenian" w:hAnsi="Times Armenian"/>
          <w:sz w:val="21"/>
          <w:szCs w:val="21"/>
        </w:rPr>
        <w:t>),</w:t>
      </w:r>
      <w:r>
        <w:rPr>
          <w:rFonts w:cs="Times Armenian" w:ascii="Times Armenian" w:hAnsi="Times Armenian"/>
          <w:b/>
          <w:i/>
          <w:sz w:val="21"/>
          <w:szCs w:val="21"/>
        </w:rPr>
        <w:t xml:space="preserve"> *ճարպ, *ճարպիկ, *ճեմ </w:t>
      </w:r>
      <w:r>
        <w:rPr>
          <w:rFonts w:cs="Times Armenian" w:ascii="Times Armenian" w:hAnsi="Times Armenian"/>
          <w:sz w:val="21"/>
          <w:szCs w:val="21"/>
        </w:rPr>
        <w:t>(</w:t>
      </w:r>
      <w:r>
        <w:rPr>
          <w:rFonts w:cs="Times Armenian" w:ascii="Times Armenian" w:hAnsi="Times Armenian"/>
          <w:i/>
          <w:sz w:val="21"/>
          <w:szCs w:val="21"/>
        </w:rPr>
        <w:t>քայլվածք;</w:t>
      </w:r>
      <w:r>
        <w:rPr>
          <w:rFonts w:cs="Times Armenian" w:ascii="Times Armenian" w:hAnsi="Times Armenian"/>
          <w:sz w:val="21"/>
          <w:szCs w:val="21"/>
        </w:rPr>
        <w:t xml:space="preserve"> սրա ճյուղերից են` </w:t>
      </w:r>
      <w:r>
        <w:rPr>
          <w:rFonts w:cs="Times Armenian" w:ascii="Times Armenian" w:hAnsi="Times Armenian"/>
          <w:i/>
          <w:sz w:val="21"/>
          <w:szCs w:val="21"/>
        </w:rPr>
        <w:t>ճեմարան, ճե</w:t>
        <w:softHyphen/>
        <w:t>մել,</w:t>
      </w:r>
      <w:r>
        <w:rPr>
          <w:rFonts w:cs="Times Armenian" w:ascii="Times Armenian" w:hAnsi="Times Armenian"/>
          <w:sz w:val="21"/>
          <w:szCs w:val="21"/>
        </w:rPr>
        <w:t xml:space="preserve"> ևն),</w:t>
      </w:r>
      <w:r>
        <w:rPr>
          <w:rFonts w:cs="Times Armenian" w:ascii="Times Armenian" w:hAnsi="Times Armenian"/>
          <w:b/>
          <w:i/>
          <w:sz w:val="21"/>
          <w:szCs w:val="21"/>
        </w:rPr>
        <w:t xml:space="preserve"> *ճեպ </w:t>
      </w:r>
      <w:r>
        <w:rPr>
          <w:rFonts w:cs="Times Armenian" w:ascii="Times Armenian" w:hAnsi="Times Armenian"/>
          <w:sz w:val="21"/>
          <w:szCs w:val="21"/>
        </w:rPr>
        <w:t>(</w:t>
      </w:r>
      <w:r>
        <w:rPr>
          <w:rFonts w:cs="Times Armenian" w:ascii="Times Armenian" w:hAnsi="Times Armenian"/>
          <w:i/>
          <w:sz w:val="21"/>
          <w:szCs w:val="21"/>
        </w:rPr>
        <w:t>շտապմունք, աճապարանք;</w:t>
      </w:r>
      <w:r>
        <w:rPr>
          <w:rFonts w:cs="Times Armenian" w:ascii="Times Armenian" w:hAnsi="Times Armenian"/>
          <w:sz w:val="21"/>
          <w:szCs w:val="21"/>
        </w:rPr>
        <w:t xml:space="preserve"> սրա ճյուղերից են` </w:t>
      </w:r>
      <w:r>
        <w:rPr>
          <w:rFonts w:cs="Times Armenian" w:ascii="Times Armenian" w:hAnsi="Times Armenian"/>
          <w:i/>
          <w:sz w:val="21"/>
          <w:szCs w:val="21"/>
        </w:rPr>
        <w:t>ճեպել, ճեպ</w:t>
        <w:softHyphen/>
        <w:t>ընթաց, հապճեպ,</w:t>
      </w:r>
      <w:r>
        <w:rPr>
          <w:rFonts w:cs="Times Armenian" w:ascii="Times Armenian" w:hAnsi="Times Armenian"/>
          <w:sz w:val="21"/>
          <w:szCs w:val="21"/>
        </w:rPr>
        <w:t xml:space="preserve"> ևն),</w:t>
      </w:r>
      <w:r>
        <w:rPr>
          <w:rFonts w:cs="Times Armenian" w:ascii="Times Armenian" w:hAnsi="Times Armenian"/>
          <w:b/>
          <w:i/>
          <w:sz w:val="21"/>
          <w:szCs w:val="21"/>
        </w:rPr>
        <w:t xml:space="preserve"> *ճերմակ </w:t>
      </w:r>
      <w:r>
        <w:rPr>
          <w:rFonts w:cs="Times Armenian" w:ascii="Times Armenian" w:hAnsi="Times Armenian"/>
          <w:sz w:val="21"/>
          <w:szCs w:val="21"/>
        </w:rPr>
        <w:t>(</w:t>
      </w:r>
      <w:r>
        <w:rPr>
          <w:rFonts w:cs="Times Armenian" w:ascii="Times Armenian" w:hAnsi="Times Armenian"/>
          <w:i/>
          <w:sz w:val="21"/>
          <w:szCs w:val="21"/>
        </w:rPr>
        <w:t>սպիտակ;</w:t>
      </w:r>
      <w:r>
        <w:rPr>
          <w:rFonts w:cs="Times Armenian" w:ascii="Times Armenian" w:hAnsi="Times Armenian"/>
          <w:sz w:val="21"/>
          <w:szCs w:val="21"/>
        </w:rPr>
        <w:t xml:space="preserve"> արևելյան բարբառնե</w:t>
        <w:softHyphen/>
        <w:t>րում սովո</w:t>
        <w:softHyphen/>
        <w:t xml:space="preserve">րականն է` </w:t>
      </w:r>
      <w:r>
        <w:rPr>
          <w:rFonts w:cs="Times Armenian" w:ascii="Times Armenian" w:hAnsi="Times Armenian"/>
          <w:b/>
          <w:i/>
          <w:sz w:val="21"/>
          <w:szCs w:val="21"/>
        </w:rPr>
        <w:t>սպիտակ-սիպտակը,</w:t>
      </w:r>
      <w:r>
        <w:rPr>
          <w:rFonts w:cs="Times Armenian" w:ascii="Times Armenian" w:hAnsi="Times Armenian"/>
          <w:sz w:val="21"/>
          <w:szCs w:val="21"/>
        </w:rPr>
        <w:t xml:space="preserve"> իսկ արևմտյաններում` </w:t>
      </w:r>
      <w:r>
        <w:rPr>
          <w:rFonts w:cs="Times Armenian" w:ascii="Times Armenian" w:hAnsi="Times Armenian"/>
          <w:b/>
          <w:i/>
          <w:sz w:val="21"/>
          <w:szCs w:val="21"/>
        </w:rPr>
        <w:t>ճերմակը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ճիլ </w:t>
      </w:r>
      <w:r>
        <w:rPr>
          <w:rFonts w:cs="Times Armenian" w:ascii="Times Armenian" w:hAnsi="Times Armenian"/>
          <w:sz w:val="21"/>
          <w:szCs w:val="21"/>
        </w:rPr>
        <w:t>(</w:t>
      </w:r>
      <w:r>
        <w:rPr>
          <w:rFonts w:cs="Times Armenian" w:ascii="Times Armenian" w:hAnsi="Times Armenian"/>
          <w:i/>
          <w:sz w:val="21"/>
          <w:szCs w:val="21"/>
        </w:rPr>
        <w:t>կն</w:t>
        <w:softHyphen/>
        <w:t>իւն, սեզ, բարակ եղեգ, պրտու;</w:t>
      </w:r>
      <w:r>
        <w:rPr>
          <w:rFonts w:cs="Times Armenian" w:ascii="Times Armenian" w:hAnsi="Times Armenian"/>
          <w:sz w:val="21"/>
          <w:szCs w:val="21"/>
        </w:rPr>
        <w:t xml:space="preserve"> սրա ճյուղերից` </w:t>
      </w:r>
      <w:r>
        <w:rPr>
          <w:rFonts w:cs="Times Armenian" w:ascii="Times Armenian" w:hAnsi="Times Armenian"/>
          <w:i/>
          <w:sz w:val="21"/>
          <w:szCs w:val="21"/>
        </w:rPr>
        <w:t>ճլկուտ = ճահճուտ</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 xml:space="preserve">ճիմ </w:t>
      </w:r>
      <w:r>
        <w:rPr>
          <w:rFonts w:cs="Times Armenian" w:ascii="Times Armenian" w:hAnsi="Times Armenian"/>
          <w:sz w:val="21"/>
          <w:szCs w:val="21"/>
        </w:rPr>
        <w:t>(</w:t>
      </w:r>
      <w:r>
        <w:rPr>
          <w:rFonts w:cs="Times Armenian" w:ascii="Times Armenian" w:hAnsi="Times Armenian"/>
          <w:i/>
          <w:sz w:val="21"/>
          <w:szCs w:val="21"/>
        </w:rPr>
        <w:t>հո</w:t>
        <w:softHyphen/>
        <w:t>ղի գուղձ, չիմ</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ճիպռ </w:t>
      </w:r>
      <w:r>
        <w:rPr>
          <w:rFonts w:cs="Times Armenian" w:ascii="Times Armenian" w:hAnsi="Times Armenian"/>
          <w:sz w:val="21"/>
          <w:szCs w:val="21"/>
        </w:rPr>
        <w:t>(</w:t>
      </w:r>
      <w:r>
        <w:rPr>
          <w:rFonts w:cs="Times Armenian" w:ascii="Times Armenian" w:hAnsi="Times Armenian"/>
          <w:i/>
          <w:sz w:val="21"/>
          <w:szCs w:val="21"/>
        </w:rPr>
        <w:t xml:space="preserve">աչքի կեղտ, բիժ, </w:t>
      </w:r>
      <w:r>
        <w:rPr>
          <w:rFonts w:cs="Times Armenian" w:ascii="Times Armenian" w:hAnsi="Times Armenian"/>
          <w:sz w:val="21"/>
          <w:szCs w:val="21"/>
        </w:rPr>
        <w:t>ևն),</w:t>
      </w:r>
      <w:r>
        <w:rPr>
          <w:rFonts w:cs="Times Armenian" w:ascii="Times Armenian" w:hAnsi="Times Armenian"/>
          <w:b/>
          <w:i/>
          <w:sz w:val="21"/>
          <w:szCs w:val="21"/>
          <w:vertAlign w:val="superscript"/>
        </w:rPr>
        <w:t xml:space="preserve"> +</w:t>
      </w:r>
      <w:r>
        <w:rPr>
          <w:rFonts w:cs="Times Armenian" w:ascii="Times Armenian" w:hAnsi="Times Armenian"/>
          <w:b/>
          <w:i/>
          <w:sz w:val="21"/>
          <w:szCs w:val="21"/>
        </w:rPr>
        <w:t xml:space="preserve">ճիտ </w:t>
      </w:r>
      <w:r>
        <w:rPr>
          <w:rFonts w:cs="Times Armenian" w:ascii="Times Armenian" w:hAnsi="Times Armenian"/>
          <w:sz w:val="21"/>
          <w:szCs w:val="21"/>
        </w:rPr>
        <w:t>(վիզ),</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ճկոյթ-ճկույթ, </w:t>
      </w:r>
      <w:r>
        <w:rPr>
          <w:rFonts w:cs="Times Armenian" w:ascii="Times Armenian" w:hAnsi="Times Armenian"/>
          <w:b/>
          <w:sz w:val="21"/>
          <w:szCs w:val="21"/>
          <w:vertAlign w:val="superscript"/>
        </w:rPr>
        <w:t>թ</w:t>
      </w:r>
      <w:r>
        <w:rPr>
          <w:rFonts w:cs="Times Armenian" w:ascii="Times Armenian" w:hAnsi="Times Armenian"/>
          <w:b/>
          <w:sz w:val="21"/>
          <w:szCs w:val="21"/>
        </w:rPr>
        <w:t>ճոթ</w:t>
      </w:r>
      <w:r>
        <w:rPr>
          <w:rFonts w:cs="Times Armenian" w:ascii="Times Armenian" w:hAnsi="Times Armenian"/>
          <w:b/>
          <w:i/>
          <w:sz w:val="21"/>
          <w:szCs w:val="21"/>
        </w:rPr>
        <w:t xml:space="preserve"> </w:t>
      </w:r>
      <w:r>
        <w:rPr>
          <w:rFonts w:cs="Times Armenian" w:ascii="Times Armenian" w:hAnsi="Times Armenian"/>
          <w:sz w:val="21"/>
          <w:szCs w:val="21"/>
        </w:rPr>
        <w:t>(</w:t>
      </w:r>
      <w:r>
        <w:rPr>
          <w:rFonts w:cs="Times Armenian" w:ascii="Times Armenian" w:hAnsi="Times Armenian"/>
          <w:i/>
          <w:sz w:val="21"/>
          <w:szCs w:val="21"/>
        </w:rPr>
        <w:t>կտոր, ծայր</w:t>
      </w:r>
      <w:r>
        <w:rPr>
          <w:rFonts w:cs="Times Armenian" w:ascii="Times Armenian" w:hAnsi="Times Armenian"/>
          <w:sz w:val="21"/>
          <w:szCs w:val="21"/>
        </w:rPr>
        <w:t>),</w:t>
      </w:r>
      <w:r>
        <w:rPr>
          <w:rFonts w:cs="Times Armenian" w:ascii="Times Armenian" w:hAnsi="Times Armenian"/>
          <w:b/>
          <w:i/>
          <w:sz w:val="21"/>
          <w:szCs w:val="21"/>
        </w:rPr>
        <w:t xml:space="preserve"> *ճոկան </w:t>
      </w:r>
      <w:r>
        <w:rPr>
          <w:rFonts w:cs="Times Armenian" w:ascii="Times Armenian" w:hAnsi="Times Armenian"/>
          <w:sz w:val="21"/>
          <w:szCs w:val="21"/>
        </w:rPr>
        <w:t>(</w:t>
      </w:r>
      <w:r>
        <w:rPr>
          <w:rFonts w:cs="Times Armenian" w:ascii="Times Armenian" w:hAnsi="Times Armenian"/>
          <w:i/>
          <w:sz w:val="21"/>
          <w:szCs w:val="21"/>
        </w:rPr>
        <w:t>կեռ գլխով եպիսկոպոսական գավազան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ճո</w:t>
        <w:softHyphen/>
        <w:t>ղո</w:t>
        <w:softHyphen/>
        <w:t xml:space="preserve">պուրտ </w:t>
      </w:r>
      <w:r>
        <w:rPr>
          <w:rFonts w:cs="Times Armenian" w:ascii="Times Armenian" w:hAnsi="Times Armenian"/>
          <w:sz w:val="21"/>
          <w:szCs w:val="21"/>
        </w:rPr>
        <w:t>(</w:t>
      </w:r>
      <w:r>
        <w:rPr>
          <w:rFonts w:cs="Times Armenian" w:ascii="Times Armenian" w:hAnsi="Times Armenian"/>
          <w:i/>
          <w:sz w:val="21"/>
          <w:szCs w:val="21"/>
        </w:rPr>
        <w:t>ըն</w:t>
        <w:softHyphen/>
        <w:t>կույզ, ճղոպուր</w:t>
      </w:r>
      <w:r>
        <w:rPr>
          <w:rFonts w:cs="Times Armenian" w:ascii="Times Armenian" w:hAnsi="Times Armenian"/>
          <w:sz w:val="21"/>
          <w:szCs w:val="21"/>
        </w:rPr>
        <w:t xml:space="preserve">, </w:t>
      </w:r>
      <w:r>
        <w:rPr>
          <w:rFonts w:cs="Times Armenian" w:ascii="Times Armenian" w:hAnsi="Times Armenian"/>
          <w:i/>
          <w:sz w:val="21"/>
          <w:szCs w:val="21"/>
        </w:rPr>
        <w:t>պոպոք</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ճոն </w:t>
      </w:r>
      <w:r>
        <w:rPr>
          <w:rFonts w:cs="Times Armenian" w:ascii="Times Armenian" w:hAnsi="Times Armenian"/>
          <w:sz w:val="21"/>
          <w:szCs w:val="21"/>
        </w:rPr>
        <w:t xml:space="preserve">(նախ` </w:t>
      </w:r>
      <w:r>
        <w:rPr>
          <w:rFonts w:cs="Times Armenian" w:ascii="Times Armenian" w:hAnsi="Times Armenian"/>
          <w:i/>
          <w:sz w:val="21"/>
          <w:szCs w:val="21"/>
        </w:rPr>
        <w:t>մուշտակ կարող, մորթե</w:t>
        <w:softHyphen/>
        <w:t>գործ, կաշեգործ,</w:t>
      </w:r>
      <w:r>
        <w:rPr>
          <w:rFonts w:cs="Times Armenian" w:ascii="Times Armenian" w:hAnsi="Times Armenian"/>
          <w:sz w:val="21"/>
          <w:szCs w:val="21"/>
        </w:rPr>
        <w:t xml:space="preserve"> հետո` </w:t>
      </w:r>
      <w:r>
        <w:rPr>
          <w:rFonts w:cs="Times Armenian" w:ascii="Times Armenian" w:hAnsi="Times Armenian"/>
          <w:i/>
          <w:sz w:val="21"/>
          <w:szCs w:val="21"/>
        </w:rPr>
        <w:t>գլխարկ կարող</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ճուճ </w:t>
      </w:r>
      <w:r>
        <w:rPr>
          <w:rFonts w:cs="Times Armenian" w:ascii="Times Armenian" w:hAnsi="Times Armenian"/>
          <w:sz w:val="21"/>
          <w:szCs w:val="21"/>
        </w:rPr>
        <w:t>(</w:t>
      </w:r>
      <w:r>
        <w:rPr>
          <w:rFonts w:cs="Times Armenian" w:ascii="Times Armenian" w:hAnsi="Times Armenian"/>
          <w:i/>
          <w:sz w:val="21"/>
          <w:szCs w:val="21"/>
        </w:rPr>
        <w:t>առնանդամ</w:t>
      </w:r>
      <w:r>
        <w:rPr>
          <w:rFonts w:cs="Times Armenian" w:ascii="Times Armenian" w:hAnsi="Times Armenian"/>
          <w:sz w:val="21"/>
          <w:szCs w:val="21"/>
        </w:rPr>
        <w:t>),</w:t>
      </w:r>
      <w:r>
        <w:rPr>
          <w:rFonts w:cs="Times Armenian" w:ascii="Times Armenian" w:hAnsi="Times Armenian"/>
          <w:b/>
          <w:i/>
          <w:sz w:val="21"/>
          <w:szCs w:val="21"/>
        </w:rPr>
        <w:t xml:space="preserve"> *ճուռակ </w:t>
      </w:r>
      <w:r>
        <w:rPr>
          <w:rFonts w:cs="Times Armenian" w:ascii="Times Armenian" w:hAnsi="Times Armenian"/>
          <w:sz w:val="21"/>
          <w:szCs w:val="21"/>
        </w:rPr>
        <w:t xml:space="preserve">(կամ </w:t>
      </w:r>
      <w:r>
        <w:rPr>
          <w:rFonts w:cs="Times Armenian" w:ascii="Times Armenian" w:hAnsi="Times Armenian"/>
          <w:i/>
          <w:sz w:val="21"/>
          <w:szCs w:val="21"/>
        </w:rPr>
        <w:t>ճու</w:t>
        <w:softHyphen/>
        <w:t>րակ = արու բազե</w:t>
      </w:r>
      <w:r>
        <w:rPr>
          <w:rFonts w:cs="Times Armenian" w:ascii="Times Armenian" w:hAnsi="Times Armenian"/>
          <w:sz w:val="21"/>
          <w:szCs w:val="21"/>
        </w:rPr>
        <w:t>),</w:t>
      </w:r>
      <w:r>
        <w:rPr>
          <w:rFonts w:cs="Times Armenian" w:ascii="Times Armenian" w:hAnsi="Times Armenian"/>
          <w:b/>
          <w:i/>
          <w:sz w:val="21"/>
          <w:szCs w:val="21"/>
        </w:rPr>
        <w:t xml:space="preserve"> *ճրագ:</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Heading4"/>
        <w:numPr>
          <w:ilvl w:val="0"/>
          <w:numId w:val="0"/>
        </w:numPr>
        <w:ind w:start="3600" w:hanging="0"/>
        <w:jc w:val="start"/>
        <w:rPr>
          <w:rFonts w:ascii="Times Armenian" w:hAnsi="Times Armenian" w:cs="Times Armenian"/>
        </w:rPr>
      </w:pPr>
      <w:r>
        <w:rPr>
          <w:rFonts w:cs="Times Armenian" w:ascii="Times Armenian" w:hAnsi="Times Armenian"/>
          <w:b/>
        </w:rPr>
        <w:t>մ</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մագաղաթ </w:t>
      </w:r>
      <w:r>
        <w:rPr>
          <w:rFonts w:cs="Times Armenian" w:ascii="Times Armenian" w:hAnsi="Times Armenian"/>
          <w:sz w:val="21"/>
          <w:szCs w:val="21"/>
        </w:rPr>
        <w:t>(</w:t>
      </w:r>
      <w:r>
        <w:rPr>
          <w:rFonts w:cs="Times Armenian" w:ascii="Times Armenian" w:hAnsi="Times Armenian"/>
          <w:i/>
          <w:sz w:val="21"/>
          <w:szCs w:val="21"/>
        </w:rPr>
        <w:t>կաշուց «թուղթ», գիրք;</w:t>
      </w:r>
      <w:r>
        <w:rPr>
          <w:rFonts w:cs="Times Armenian" w:ascii="Times Armenian" w:hAnsi="Times Armenian"/>
          <w:sz w:val="21"/>
          <w:szCs w:val="21"/>
        </w:rPr>
        <w:t xml:space="preserve"> մինչև տպագրության գյուտը հայերը մեծ մասամբ գրում էին մագաղաթի վրա; մեկ </w:t>
      </w:r>
      <w:r>
        <w:rPr>
          <w:rFonts w:cs="Times Armenian" w:ascii="Times Armenian" w:hAnsi="Times Armenian"/>
          <w:b/>
          <w:i/>
          <w:sz w:val="21"/>
          <w:szCs w:val="21"/>
        </w:rPr>
        <w:t>Աստվածաշունչ</w:t>
      </w:r>
      <w:r>
        <w:rPr>
          <w:rFonts w:cs="Times Armenian" w:ascii="Times Armenian" w:hAnsi="Times Armenian"/>
          <w:sz w:val="21"/>
          <w:szCs w:val="21"/>
        </w:rPr>
        <w:t xml:space="preserve"> գիրքը գրելու համար պետք էր լինում մոտ մեկ մեծ նախիր կովի կաշի; սրա համար էլ գիրն ու գրականությունն ու գրողները` «գրիչները», ու նաև կարդալն իմացողները Հայաստանում հազվագյուտ բան էին),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մագնեստիս </w:t>
      </w:r>
      <w:r>
        <w:rPr>
          <w:rFonts w:cs="Times Armenian" w:ascii="Times Armenian" w:hAnsi="Times Armenian"/>
          <w:sz w:val="21"/>
          <w:szCs w:val="21"/>
        </w:rPr>
        <w:t>(</w:t>
      </w:r>
      <w:r>
        <w:rPr>
          <w:rFonts w:cs="Times Armenian" w:ascii="Times Armenian" w:hAnsi="Times Armenian"/>
          <w:i/>
          <w:sz w:val="21"/>
          <w:szCs w:val="21"/>
        </w:rPr>
        <w:t>մագնիս</w:t>
      </w:r>
      <w:r>
        <w:rPr>
          <w:rFonts w:cs="Times Armenian" w:ascii="Times Armenian" w:hAnsi="Times Armenian"/>
          <w:sz w:val="21"/>
          <w:szCs w:val="21"/>
        </w:rPr>
        <w:t>),</w:t>
      </w:r>
      <w:r>
        <w:rPr>
          <w:rFonts w:cs="Times Armenian" w:ascii="Times Armenian" w:hAnsi="Times Armenian"/>
          <w:b/>
          <w:i/>
          <w:sz w:val="21"/>
          <w:szCs w:val="21"/>
        </w:rPr>
        <w:t xml:space="preserve"> *մազդեզն </w:t>
      </w:r>
      <w:r>
        <w:rPr>
          <w:rFonts w:cs="Times Armenian" w:ascii="Times Armenian" w:hAnsi="Times Armenian"/>
          <w:sz w:val="21"/>
          <w:szCs w:val="21"/>
        </w:rPr>
        <w:t>(</w:t>
      </w:r>
      <w:r>
        <w:rPr>
          <w:rFonts w:cs="Times Armenian" w:ascii="Times Armenian" w:hAnsi="Times Armenian"/>
          <w:i/>
          <w:sz w:val="21"/>
          <w:szCs w:val="21"/>
        </w:rPr>
        <w:t>զրադաշտական կրոնը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մազտաքէ </w:t>
      </w:r>
      <w:r>
        <w:rPr>
          <w:rFonts w:cs="Times Armenian" w:ascii="Times Armenian" w:hAnsi="Times Armenian"/>
          <w:sz w:val="21"/>
          <w:szCs w:val="21"/>
        </w:rPr>
        <w:t xml:space="preserve">(նաև՝ </w:t>
      </w:r>
      <w:r>
        <w:rPr>
          <w:rFonts w:cs="Times Armenian" w:ascii="Times Armenian" w:hAnsi="Times Armenian"/>
          <w:i/>
          <w:sz w:val="21"/>
          <w:szCs w:val="21"/>
        </w:rPr>
        <w:t>մազտաք, մազտաքէ, մազտաքի, մազդիքի, մաստաքէ, մազդիկ = ծամոն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մաթեմատիկոս,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մալ </w:t>
      </w:r>
      <w:r>
        <w:rPr>
          <w:rFonts w:cs="Times Armenian" w:ascii="Times Armenian" w:hAnsi="Times Armenian"/>
          <w:sz w:val="21"/>
          <w:szCs w:val="21"/>
        </w:rPr>
        <w:t>(</w:t>
      </w:r>
      <w:r>
        <w:rPr>
          <w:rFonts w:cs="Times Armenian" w:ascii="Times Armenian" w:hAnsi="Times Armenian"/>
          <w:i/>
          <w:sz w:val="21"/>
          <w:szCs w:val="21"/>
        </w:rPr>
        <w:t>եզ, տավար,</w:t>
      </w:r>
      <w:r>
        <w:rPr>
          <w:rFonts w:cs="Times Armenian" w:ascii="Times Armenian" w:hAnsi="Times Armenian"/>
          <w:sz w:val="21"/>
          <w:szCs w:val="21"/>
        </w:rPr>
        <w:t xml:space="preserve"> ևն; (</w:t>
      </w:r>
      <w:r>
        <w:rPr>
          <w:rFonts w:cs="Times Armenian" w:ascii="Times Armenian" w:hAnsi="Times Armenian"/>
          <w:i/>
          <w:sz w:val="21"/>
          <w:szCs w:val="21"/>
        </w:rPr>
        <w:t>ապրանք;</w:t>
      </w:r>
      <w:r>
        <w:rPr>
          <w:rFonts w:cs="Times Armenian" w:ascii="Times Armenian" w:hAnsi="Times Armenian"/>
          <w:sz w:val="21"/>
          <w:szCs w:val="21"/>
        </w:rPr>
        <w:t xml:space="preserve"> սրա ճյուղերից է` </w:t>
      </w:r>
      <w:r>
        <w:rPr>
          <w:rFonts w:cs="Times Armenian" w:ascii="Times Armenian" w:hAnsi="Times Armenian"/>
          <w:i/>
          <w:sz w:val="21"/>
          <w:szCs w:val="21"/>
        </w:rPr>
        <w:t>Մալիշկա</w:t>
      </w:r>
      <w:r>
        <w:rPr>
          <w:rFonts w:cs="Times Armenian" w:ascii="Times Armenian" w:hAnsi="Times Armenian"/>
          <w:sz w:val="21"/>
          <w:szCs w:val="21"/>
        </w:rPr>
        <w:t xml:space="preserve"> գյուղի անունը, իբրև </w:t>
      </w:r>
      <w:r>
        <w:rPr>
          <w:rFonts w:cs="Times Armenian" w:ascii="Times Armenian" w:hAnsi="Times Armenian"/>
          <w:b/>
          <w:i/>
          <w:sz w:val="21"/>
          <w:szCs w:val="21"/>
        </w:rPr>
        <w:t>Մալի Շուկա</w:t>
      </w:r>
      <w:r>
        <w:rPr>
          <w:rFonts w:cs="Times Armenian" w:ascii="Times Armenian" w:hAnsi="Times Armenian"/>
          <w:sz w:val="21"/>
          <w:szCs w:val="21"/>
        </w:rPr>
        <w:t xml:space="preserve"> = ապրանքի, այսինքն, տավար ոչխար փոխանակելու շուկա – Մ. Հ.)),</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մա</w:t>
        <w:softHyphen/>
        <w:t xml:space="preserve">լուխ  </w:t>
      </w:r>
      <w:r>
        <w:rPr>
          <w:rFonts w:cs="Times Armenian" w:ascii="Times Armenian" w:hAnsi="Times Armenian"/>
          <w:sz w:val="21"/>
          <w:szCs w:val="21"/>
        </w:rPr>
        <w:t>(</w:t>
      </w:r>
      <w:r>
        <w:rPr>
          <w:rFonts w:cs="Times Armenian" w:ascii="Times Armenian" w:hAnsi="Times Armenian"/>
          <w:b/>
          <w:i/>
          <w:sz w:val="21"/>
          <w:szCs w:val="21"/>
        </w:rPr>
        <w:t xml:space="preserve">հաստ պարան; </w:t>
      </w:r>
      <w:r>
        <w:rPr>
          <w:rFonts w:cs="Times Armenian" w:ascii="Times Armenian" w:hAnsi="Times Armenian"/>
          <w:sz w:val="21"/>
          <w:szCs w:val="21"/>
        </w:rPr>
        <w:t>փոխ է առնված ասորեստանի լեզվից; այսօր այս ա</w:t>
        <w:softHyphen/>
        <w:t>սո</w:t>
        <w:softHyphen/>
        <w:t xml:space="preserve">րեստանյան բառով փոխարինում են բոլորին ծանոթ «եվրոպական» </w:t>
      </w:r>
      <w:r>
        <w:rPr>
          <w:rFonts w:cs="Times Armenian" w:ascii="Times Armenian" w:hAnsi="Times Armenian"/>
          <w:b/>
          <w:i/>
          <w:sz w:val="21"/>
          <w:szCs w:val="21"/>
        </w:rPr>
        <w:t xml:space="preserve">կաբել </w:t>
      </w:r>
      <w:r>
        <w:rPr>
          <w:rFonts w:cs="Times Armenian" w:ascii="Times Armenian" w:hAnsi="Times Armenian"/>
          <w:sz w:val="21"/>
          <w:szCs w:val="21"/>
        </w:rPr>
        <w:t>բառը; ինչո՞ւ),</w:t>
      </w:r>
      <w:r>
        <w:rPr>
          <w:rFonts w:cs="Times Armenian" w:ascii="Times Armenian" w:hAnsi="Times Armenian"/>
          <w:b/>
          <w:i/>
          <w:sz w:val="21"/>
          <w:szCs w:val="21"/>
          <w:vertAlign w:val="superscript"/>
        </w:rPr>
        <w:t xml:space="preserve"> +</w:t>
      </w:r>
      <w:r>
        <w:rPr>
          <w:rFonts w:cs="Times Armenian" w:ascii="Times Armenian" w:hAnsi="Times Armenian"/>
          <w:b/>
          <w:i/>
          <w:sz w:val="21"/>
          <w:szCs w:val="21"/>
        </w:rPr>
        <w:t>մալում</w:t>
      </w:r>
      <w:r>
        <w:rPr>
          <w:rFonts w:cs="Times Armenian" w:ascii="Times Armenian" w:hAnsi="Times Armenian"/>
          <w:b/>
          <w:i/>
          <w:sz w:val="21"/>
          <w:szCs w:val="21"/>
          <w:vertAlign w:val="superscript"/>
        </w:rPr>
        <w:t xml:space="preserve"> </w:t>
      </w:r>
      <w:r>
        <w:rPr>
          <w:rFonts w:cs="Times Armenian" w:ascii="Times Armenian" w:hAnsi="Times Armenian"/>
          <w:sz w:val="21"/>
          <w:szCs w:val="21"/>
        </w:rPr>
        <w:t>(</w:t>
      </w:r>
      <w:r>
        <w:rPr>
          <w:rFonts w:cs="Times Armenian" w:ascii="Times Armenian" w:hAnsi="Times Armenian"/>
          <w:i/>
          <w:sz w:val="21"/>
          <w:szCs w:val="21"/>
        </w:rPr>
        <w:t>մահմեդականության ուսուցիչ, մալիմ, իմամ; ուսու</w:t>
        <w:softHyphen/>
        <w:t>ցիչ</w:t>
      </w:r>
      <w:r>
        <w:rPr>
          <w:rFonts w:cs="Times Armenian" w:ascii="Times Armenian" w:hAnsi="Times Armenian"/>
          <w:sz w:val="21"/>
          <w:szCs w:val="21"/>
        </w:rPr>
        <w:t>),</w:t>
      </w:r>
      <w:r>
        <w:rPr>
          <w:rFonts w:cs="Times Armenian" w:ascii="Times Armenian" w:hAnsi="Times Armenian"/>
          <w:b/>
          <w:i/>
          <w:sz w:val="21"/>
          <w:szCs w:val="21"/>
          <w:vertAlign w:val="superscript"/>
        </w:rPr>
        <w:t xml:space="preserve"> +</w:t>
      </w:r>
      <w:r>
        <w:rPr>
          <w:rFonts w:cs="Times Armenian" w:ascii="Times Armenian" w:hAnsi="Times Armenian"/>
          <w:b/>
          <w:i/>
          <w:sz w:val="21"/>
          <w:szCs w:val="21"/>
        </w:rPr>
        <w:t xml:space="preserve">մախաթ </w:t>
      </w:r>
      <w:r>
        <w:rPr>
          <w:rFonts w:cs="Times Armenian" w:ascii="Times Armenian" w:hAnsi="Times Armenian"/>
          <w:sz w:val="21"/>
          <w:szCs w:val="21"/>
        </w:rPr>
        <w:t>(</w:t>
      </w:r>
      <w:r>
        <w:rPr>
          <w:rFonts w:cs="Times Armenian" w:ascii="Times Armenian" w:hAnsi="Times Armenian"/>
          <w:i/>
          <w:sz w:val="21"/>
          <w:szCs w:val="21"/>
        </w:rPr>
        <w:t>մեծ ասեղ, հերյուն, բիզ; խթան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մակաղ </w:t>
      </w:r>
      <w:r>
        <w:rPr>
          <w:rFonts w:cs="Times Armenian" w:ascii="Times Armenian" w:hAnsi="Times Armenian"/>
          <w:sz w:val="21"/>
          <w:szCs w:val="21"/>
        </w:rPr>
        <w:t>(</w:t>
      </w:r>
      <w:r>
        <w:rPr>
          <w:rFonts w:cs="Times Armenian" w:ascii="Times Armenian" w:hAnsi="Times Armenian"/>
          <w:i/>
          <w:sz w:val="21"/>
          <w:szCs w:val="21"/>
        </w:rPr>
        <w:t>ոչխարի փա</w:t>
        <w:softHyphen/>
        <w:t>րախ</w:t>
      </w:r>
      <w:r>
        <w:rPr>
          <w:rFonts w:cs="Times Armenian" w:ascii="Times Armenian" w:hAnsi="Times Armenian"/>
          <w:sz w:val="21"/>
          <w:szCs w:val="21"/>
        </w:rPr>
        <w:t xml:space="preserve">; </w:t>
      </w:r>
      <w:r>
        <w:rPr>
          <w:rFonts w:cs="Times Armenian" w:ascii="Times Armenian" w:hAnsi="Times Armenian"/>
          <w:i/>
          <w:sz w:val="21"/>
          <w:szCs w:val="21"/>
        </w:rPr>
        <w:t>մա</w:t>
        <w:softHyphen/>
        <w:t>կաղելու տեղ</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մակարի </w:t>
      </w:r>
      <w:r>
        <w:rPr>
          <w:rFonts w:cs="Times Armenian" w:ascii="Times Armenian" w:hAnsi="Times Armenian"/>
          <w:sz w:val="21"/>
          <w:szCs w:val="21"/>
        </w:rPr>
        <w:t>(</w:t>
      </w:r>
      <w:r>
        <w:rPr>
          <w:rFonts w:cs="Times Armenian" w:ascii="Times Armenian" w:hAnsi="Times Armenian"/>
          <w:i/>
          <w:sz w:val="21"/>
          <w:szCs w:val="21"/>
        </w:rPr>
        <w:t xml:space="preserve">երանելի; </w:t>
      </w:r>
      <w:r>
        <w:rPr>
          <w:rFonts w:cs="Times Armenian" w:ascii="Times Armenian" w:hAnsi="Times Armenian"/>
          <w:sz w:val="21"/>
          <w:szCs w:val="21"/>
        </w:rPr>
        <w:t xml:space="preserve">սրա ճյուղերից է` ռուսերեն </w:t>
      </w:r>
      <w:r>
        <w:rPr>
          <w:rFonts w:cs="Times Armenian" w:ascii="Times Armenian" w:hAnsi="Times Armenian"/>
          <w:i/>
          <w:sz w:val="21"/>
          <w:szCs w:val="21"/>
        </w:rPr>
        <w:t>Մակար</w:t>
      </w:r>
      <w:r>
        <w:rPr>
          <w:rFonts w:cs="Times Armenian" w:ascii="Times Armenian" w:hAnsi="Times Armenian"/>
          <w:sz w:val="21"/>
          <w:szCs w:val="21"/>
        </w:rPr>
        <w:t xml:space="preserve"> անունը),</w:t>
      </w:r>
      <w:r>
        <w:rPr>
          <w:rFonts w:cs="Times Armenian" w:ascii="Times Armenian" w:hAnsi="Times Armenian"/>
          <w:b/>
          <w:i/>
          <w:sz w:val="21"/>
          <w:szCs w:val="21"/>
        </w:rPr>
        <w:t xml:space="preserve"> *մահիկ </w:t>
      </w:r>
      <w:r>
        <w:rPr>
          <w:rFonts w:cs="Times Armenian" w:ascii="Times Armenian" w:hAnsi="Times Armenian"/>
          <w:sz w:val="21"/>
          <w:szCs w:val="21"/>
        </w:rPr>
        <w:t>(</w:t>
      </w:r>
      <w:r>
        <w:rPr>
          <w:rFonts w:cs="Times Armenian" w:ascii="Times Armenian" w:hAnsi="Times Armenian"/>
          <w:i/>
          <w:sz w:val="21"/>
          <w:szCs w:val="21"/>
        </w:rPr>
        <w:t>նորալուսին, սրա եղջյուրը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մահտեսի </w:t>
      </w:r>
      <w:r>
        <w:rPr>
          <w:rFonts w:cs="Times Armenian" w:ascii="Times Armenian" w:hAnsi="Times Armenian"/>
          <w:sz w:val="21"/>
          <w:szCs w:val="21"/>
        </w:rPr>
        <w:t>(</w:t>
      </w:r>
      <w:r>
        <w:rPr>
          <w:rFonts w:cs="Times Armenian" w:ascii="Times Armenian" w:hAnsi="Times Armenian"/>
          <w:i/>
          <w:sz w:val="21"/>
          <w:szCs w:val="21"/>
        </w:rPr>
        <w:t>Երու</w:t>
        <w:softHyphen/>
        <w:t>սաղեմ ուխտ գնա</w:t>
        <w:softHyphen/>
        <w:t>ցած; մուղդսի, մուխսի, մղդսի</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մաղխազ </w:t>
      </w:r>
      <w:r>
        <w:rPr>
          <w:rFonts w:cs="Times Armenian" w:ascii="Times Armenian" w:hAnsi="Times Armenian"/>
          <w:sz w:val="21"/>
          <w:szCs w:val="21"/>
        </w:rPr>
        <w:t xml:space="preserve">(կամ </w:t>
      </w:r>
      <w:r>
        <w:rPr>
          <w:rFonts w:cs="Times Armenian" w:ascii="Times Armenian" w:hAnsi="Times Armenian"/>
          <w:i/>
          <w:sz w:val="21"/>
          <w:szCs w:val="21"/>
        </w:rPr>
        <w:t xml:space="preserve">մալխազ </w:t>
      </w:r>
      <w:r>
        <w:rPr>
          <w:rFonts w:cs="Times Armenian" w:ascii="Times Armenian" w:hAnsi="Times Armenian"/>
          <w:sz w:val="21"/>
          <w:szCs w:val="21"/>
        </w:rPr>
        <w:t xml:space="preserve">= </w:t>
      </w:r>
      <w:r>
        <w:rPr>
          <w:rFonts w:cs="Times Armenian" w:ascii="Times Armenian" w:hAnsi="Times Armenian"/>
          <w:i/>
          <w:sz w:val="21"/>
          <w:szCs w:val="21"/>
        </w:rPr>
        <w:t>թագավորի թիկնզորի պետը;</w:t>
      </w:r>
      <w:r>
        <w:rPr>
          <w:rFonts w:cs="Times Armenian" w:ascii="Times Armenian" w:hAnsi="Times Armenian"/>
          <w:sz w:val="21"/>
          <w:szCs w:val="21"/>
        </w:rPr>
        <w:t xml:space="preserve"> սրա ճյուղերից է` </w:t>
      </w:r>
      <w:r>
        <w:rPr>
          <w:rFonts w:cs="Times Armenian" w:ascii="Times Armenian" w:hAnsi="Times Armenian"/>
          <w:i/>
          <w:sz w:val="21"/>
          <w:szCs w:val="21"/>
        </w:rPr>
        <w:t>մաղխազություն</w:t>
      </w:r>
      <w:r>
        <w:rPr>
          <w:rFonts w:cs="Times Armenian" w:ascii="Times Armenian" w:hAnsi="Times Armenian"/>
          <w:sz w:val="21"/>
          <w:szCs w:val="21"/>
        </w:rPr>
        <w:t>),</w:t>
      </w:r>
      <w:r>
        <w:rPr>
          <w:rFonts w:cs="Times Armenian" w:ascii="Times Armenian" w:hAnsi="Times Armenian"/>
          <w:b/>
          <w:i/>
          <w:sz w:val="21"/>
          <w:szCs w:val="21"/>
        </w:rPr>
        <w:t xml:space="preserve"> *մաճ </w:t>
      </w:r>
      <w:r>
        <w:rPr>
          <w:rFonts w:cs="Times Armenian" w:ascii="Times Armenian" w:hAnsi="Times Armenian"/>
          <w:sz w:val="21"/>
          <w:szCs w:val="21"/>
        </w:rPr>
        <w:t>(</w:t>
      </w:r>
      <w:r>
        <w:rPr>
          <w:rFonts w:cs="Times Armenian" w:ascii="Times Armenian" w:hAnsi="Times Armenian"/>
          <w:i/>
          <w:sz w:val="21"/>
          <w:szCs w:val="21"/>
        </w:rPr>
        <w:t>արօ</w:t>
        <w:softHyphen/>
        <w:t>րի կամ</w:t>
      </w:r>
      <w:r>
        <w:rPr>
          <w:rFonts w:cs="Times Armenian" w:ascii="Times Armenian" w:hAnsi="Times Armenian"/>
          <w:sz w:val="21"/>
          <w:szCs w:val="21"/>
        </w:rPr>
        <w:t xml:space="preserve"> </w:t>
      </w:r>
      <w:r>
        <w:rPr>
          <w:rFonts w:cs="Times Armenian" w:ascii="Times Armenian" w:hAnsi="Times Armenian"/>
          <w:i/>
          <w:sz w:val="21"/>
          <w:szCs w:val="21"/>
        </w:rPr>
        <w:t>գե</w:t>
        <w:softHyphen/>
        <w:t xml:space="preserve">րանդու բռնակը; </w:t>
      </w:r>
      <w:r>
        <w:rPr>
          <w:rFonts w:cs="Times Armenian" w:ascii="Times Armenian" w:hAnsi="Times Armenian"/>
          <w:sz w:val="21"/>
          <w:szCs w:val="21"/>
        </w:rPr>
        <w:t xml:space="preserve">սրա ճյուղերից` </w:t>
      </w:r>
      <w:r>
        <w:rPr>
          <w:rFonts w:cs="Times Armenian" w:ascii="Times Armenian" w:hAnsi="Times Armenian"/>
          <w:i/>
          <w:sz w:val="21"/>
          <w:szCs w:val="21"/>
        </w:rPr>
        <w:t>մաճկալ</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մամ </w:t>
      </w:r>
      <w:r>
        <w:rPr>
          <w:rFonts w:cs="Times Armenian" w:ascii="Times Armenian" w:hAnsi="Times Armenian"/>
          <w:sz w:val="21"/>
          <w:szCs w:val="21"/>
        </w:rPr>
        <w:t>(</w:t>
      </w:r>
      <w:r>
        <w:rPr>
          <w:rFonts w:cs="Times Armenian" w:ascii="Times Armenian" w:hAnsi="Times Armenian"/>
          <w:i/>
          <w:sz w:val="21"/>
          <w:szCs w:val="21"/>
        </w:rPr>
        <w:t>տատի, մեծ մայր,</w:t>
      </w:r>
      <w:r>
        <w:rPr>
          <w:rFonts w:cs="Times Armenian" w:ascii="Times Armenian" w:hAnsi="Times Armenian"/>
          <w:b/>
          <w:i/>
          <w:sz w:val="21"/>
          <w:szCs w:val="21"/>
        </w:rPr>
        <w:t xml:space="preserve"> հանի</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մա</w:t>
        <w:softHyphen/>
        <w:t xml:space="preserve">մոնա-մամոնա </w:t>
      </w:r>
      <w:r>
        <w:rPr>
          <w:rFonts w:cs="Times Armenian" w:ascii="Times Armenian" w:hAnsi="Times Armenian"/>
          <w:sz w:val="21"/>
          <w:szCs w:val="21"/>
        </w:rPr>
        <w:t>(</w:t>
      </w:r>
      <w:r>
        <w:rPr>
          <w:rFonts w:cs="Times Armenian" w:ascii="Times Armenian" w:hAnsi="Times Armenian"/>
          <w:i/>
          <w:sz w:val="21"/>
          <w:szCs w:val="21"/>
        </w:rPr>
        <w:t>ինչք, հարստություն; սատանա;</w:t>
      </w:r>
      <w:r>
        <w:rPr>
          <w:rFonts w:cs="Times Armenian" w:ascii="Times Armenian" w:hAnsi="Times Armenian"/>
          <w:sz w:val="21"/>
          <w:szCs w:val="21"/>
        </w:rPr>
        <w:t xml:space="preserve"> ծագում է եբրա</w:t>
        <w:softHyphen/>
        <w:t xml:space="preserve">յերենից, ուր նշանակում էր` </w:t>
      </w:r>
      <w:r>
        <w:rPr>
          <w:rFonts w:cs="Times Armenian" w:ascii="Times Armenian" w:hAnsi="Times Armenian"/>
          <w:i/>
          <w:sz w:val="21"/>
          <w:szCs w:val="21"/>
        </w:rPr>
        <w:t>(ոսկուց) հորթ,</w:t>
      </w:r>
      <w:r>
        <w:rPr>
          <w:rFonts w:cs="Times Armenian" w:ascii="Times Armenian" w:hAnsi="Times Armenian"/>
          <w:sz w:val="21"/>
          <w:szCs w:val="21"/>
        </w:rPr>
        <w:t xml:space="preserve"> ինչին հին հրեա</w:t>
        <w:softHyphen/>
        <w:t>ները պաշ</w:t>
        <w:softHyphen/>
        <w:t xml:space="preserve">տում էին` մինչև միաստվածությունն ընդունելը </w:t>
      </w:r>
      <w:r>
        <w:rPr>
          <w:rFonts w:cs="Times Armenian" w:ascii="Times Armenian" w:hAnsi="Times Armenian"/>
          <w:b/>
          <w:i/>
          <w:sz w:val="21"/>
          <w:szCs w:val="21"/>
        </w:rPr>
        <w:t>(հորթի, եզան կամ ցլի պաշ</w:t>
        <w:softHyphen/>
        <w:t>տա</w:t>
        <w:softHyphen/>
        <w:t>մունքը պտղա</w:t>
        <w:softHyphen/>
        <w:t>բերության աստվածուհու` Մեծ Մոր  պաշտա</w:t>
        <w:softHyphen/>
        <w:t>մուն</w:t>
        <w:softHyphen/>
        <w:t>քի ար</w:t>
        <w:softHyphen/>
        <w:t>տա</w:t>
        <w:softHyphen/>
        <w:softHyphen/>
        <w:t>հայտու</w:t>
        <w:softHyphen/>
        <w:t>թյուն</w:t>
        <w:softHyphen/>
        <w:t>նե</w:t>
        <w:softHyphen/>
        <w:t>րից մեկն էր, ինչն ամբողջ Հին Աշխարհում թերևս ամենա</w:t>
        <w:softHyphen/>
        <w:t>տա</w:t>
        <w:softHyphen/>
        <w:t>րածված պաշ</w:t>
        <w:softHyphen/>
        <w:t>տա</w:t>
        <w:softHyphen/>
        <w:t>մունքն էր)</w:t>
      </w:r>
      <w:r>
        <w:rPr>
          <w:rFonts w:cs="Times Armenian" w:ascii="Times Armenian" w:hAnsi="Times Armenian"/>
          <w:sz w:val="21"/>
          <w:szCs w:val="21"/>
        </w:rPr>
        <w:t xml:space="preserve"> – Մ. Հ.),</w:t>
      </w:r>
      <w:r>
        <w:rPr>
          <w:rFonts w:cs="Times Armenian" w:ascii="Times Armenian" w:hAnsi="Times Armenian"/>
          <w:b/>
          <w:i/>
          <w:sz w:val="21"/>
          <w:szCs w:val="21"/>
        </w:rPr>
        <w:t xml:space="preserve">*մայա </w:t>
      </w:r>
      <w:r>
        <w:rPr>
          <w:rFonts w:cs="Times Armenian" w:ascii="Times Armenian" w:hAnsi="Times Armenian"/>
          <w:sz w:val="21"/>
          <w:szCs w:val="21"/>
        </w:rPr>
        <w:t>(</w:t>
      </w:r>
      <w:r>
        <w:rPr>
          <w:rFonts w:cs="Times Armenian" w:ascii="Times Armenian" w:hAnsi="Times Armenian"/>
          <w:i/>
          <w:sz w:val="21"/>
          <w:szCs w:val="21"/>
        </w:rPr>
        <w:t>թթխմոր; պանրի մերան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մայիս </w:t>
      </w:r>
      <w:r>
        <w:rPr>
          <w:rFonts w:cs="Times Armenian" w:ascii="Times Armenian" w:hAnsi="Times Armenian"/>
          <w:sz w:val="21"/>
          <w:szCs w:val="21"/>
        </w:rPr>
        <w:t xml:space="preserve">(5-րդ ամիսը; ծագում է </w:t>
      </w:r>
      <w:r>
        <w:rPr>
          <w:rFonts w:cs="Times Armenian" w:ascii="Times Armenian" w:hAnsi="Times Armenian"/>
          <w:i/>
          <w:sz w:val="21"/>
          <w:szCs w:val="21"/>
        </w:rPr>
        <w:t>Maius</w:t>
      </w:r>
      <w:r>
        <w:rPr>
          <w:rFonts w:cs="Times Armenian" w:ascii="Times Armenian" w:hAnsi="Times Armenian"/>
          <w:sz w:val="21"/>
          <w:szCs w:val="21"/>
        </w:rPr>
        <w:t xml:space="preserve"> աստծո անունից),</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լ</w:t>
      </w:r>
      <w:r>
        <w:rPr>
          <w:rFonts w:cs="Times Armenian" w:ascii="Times Armenian" w:hAnsi="Times Armenian"/>
          <w:b/>
          <w:i/>
          <w:sz w:val="21"/>
          <w:szCs w:val="21"/>
        </w:rPr>
        <w:t xml:space="preserve">մայծ-մայիս </w:t>
      </w:r>
      <w:r>
        <w:rPr>
          <w:rFonts w:cs="Times Armenian" w:ascii="Times Armenian" w:hAnsi="Times Armenian"/>
          <w:sz w:val="21"/>
          <w:szCs w:val="21"/>
        </w:rPr>
        <w:t xml:space="preserve">(լատ. </w:t>
      </w:r>
      <w:r>
        <w:rPr>
          <w:rFonts w:cs="Times Armenian" w:ascii="Times Armenian" w:hAnsi="Times Armenian"/>
          <w:i/>
          <w:sz w:val="21"/>
          <w:szCs w:val="21"/>
        </w:rPr>
        <w:t>mais = եգիպտացորեն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մայտան-մեյդան </w:t>
      </w:r>
      <w:r>
        <w:rPr>
          <w:rFonts w:cs="Times Armenian" w:ascii="Times Armenian" w:hAnsi="Times Armenian"/>
          <w:sz w:val="21"/>
          <w:szCs w:val="21"/>
        </w:rPr>
        <w:t>(</w:t>
      </w:r>
      <w:r>
        <w:rPr>
          <w:rFonts w:cs="Times Armenian" w:ascii="Times Armenian" w:hAnsi="Times Armenian"/>
          <w:i/>
          <w:sz w:val="21"/>
          <w:szCs w:val="21"/>
        </w:rPr>
        <w:t>հրապարակ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ման </w:t>
      </w:r>
      <w:r>
        <w:rPr>
          <w:rFonts w:cs="Times Armenian" w:ascii="Times Armenian" w:hAnsi="Times Armenian"/>
          <w:sz w:val="21"/>
          <w:szCs w:val="21"/>
        </w:rPr>
        <w:t>(</w:t>
      </w:r>
      <w:r>
        <w:rPr>
          <w:rFonts w:cs="Times Armenian" w:ascii="Times Armenian" w:hAnsi="Times Armenian"/>
          <w:i/>
          <w:sz w:val="21"/>
          <w:szCs w:val="21"/>
        </w:rPr>
        <w:t>մանա</w:t>
        <w:softHyphen/>
        <w:t>նա</w:t>
      </w:r>
      <w:r>
        <w:rPr>
          <w:rFonts w:cs="Times Armenian" w:ascii="Times Armenian" w:hAnsi="Times Armenian"/>
          <w:sz w:val="21"/>
          <w:szCs w:val="21"/>
        </w:rPr>
        <w:t>),</w:t>
      </w:r>
      <w:r>
        <w:rPr>
          <w:rFonts w:cs="Times Armenian" w:ascii="Times Armenian" w:hAnsi="Times Armenian"/>
          <w:b/>
          <w:i/>
          <w:sz w:val="21"/>
          <w:szCs w:val="21"/>
        </w:rPr>
        <w:t xml:space="preserve"> *ման</w:t>
      </w:r>
      <w:r>
        <w:rPr>
          <w:rFonts w:cs="Times Armenian" w:ascii="Times Armenian" w:hAnsi="Times Armenian"/>
          <w:b/>
          <w:i/>
          <w:sz w:val="21"/>
          <w:szCs w:val="21"/>
          <w:vertAlign w:val="superscript"/>
        </w:rPr>
        <w:t xml:space="preserve">  </w:t>
      </w:r>
      <w:r>
        <w:rPr>
          <w:rFonts w:cs="Times Armenian" w:ascii="Times Armenian" w:hAnsi="Times Armenian"/>
          <w:sz w:val="21"/>
          <w:szCs w:val="21"/>
        </w:rPr>
        <w:t>(</w:t>
      </w:r>
      <w:r>
        <w:rPr>
          <w:rFonts w:cs="Times Armenian" w:ascii="Times Armenian" w:hAnsi="Times Armenian"/>
          <w:i/>
          <w:sz w:val="21"/>
          <w:szCs w:val="21"/>
        </w:rPr>
        <w:t>44 ունցիա,</w:t>
      </w:r>
      <w:r>
        <w:rPr>
          <w:rFonts w:cs="Times Armenian" w:ascii="Times Armenian" w:hAnsi="Times Armenian"/>
          <w:sz w:val="21"/>
          <w:szCs w:val="21"/>
        </w:rPr>
        <w:t xml:space="preserve"> որ գոր</w:t>
        <w:softHyphen/>
        <w:t>ծ</w:t>
        <w:softHyphen/>
        <w:t>ածել է Անանիա Շիրակացին),</w:t>
      </w:r>
      <w:r>
        <w:rPr>
          <w:rFonts w:cs="Times Armenian" w:ascii="Times Armenian" w:hAnsi="Times Armenian"/>
          <w:b/>
          <w:i/>
          <w:sz w:val="21"/>
          <w:szCs w:val="21"/>
          <w:vertAlign w:val="superscript"/>
        </w:rPr>
        <w:t xml:space="preserve"> +</w:t>
      </w:r>
      <w:r>
        <w:rPr>
          <w:rFonts w:cs="Times Armenian" w:ascii="Times Armenian" w:hAnsi="Times Armenian"/>
          <w:b/>
          <w:i/>
          <w:sz w:val="21"/>
          <w:szCs w:val="21"/>
        </w:rPr>
        <w:t>մանանայ-մա</w:t>
        <w:softHyphen/>
        <w:t xml:space="preserve">նանա </w:t>
      </w:r>
      <w:r>
        <w:rPr>
          <w:rFonts w:cs="Times Armenian" w:ascii="Times Armenian" w:hAnsi="Times Armenian"/>
          <w:sz w:val="21"/>
          <w:szCs w:val="21"/>
        </w:rPr>
        <w:t>(</w:t>
      </w:r>
      <w:r>
        <w:rPr>
          <w:rFonts w:cs="Times Armenian" w:ascii="Times Armenian" w:hAnsi="Times Armenian"/>
          <w:i/>
          <w:sz w:val="21"/>
          <w:szCs w:val="21"/>
        </w:rPr>
        <w:t>ինչ որ մի ծառի տերե</w:t>
        <w:softHyphen/>
        <w:t>վների քաղցր հյութը`</w:t>
      </w:r>
      <w:r>
        <w:rPr>
          <w:rFonts w:cs="Times Armenian" w:ascii="Times Armenian" w:hAnsi="Times Armenian"/>
          <w:sz w:val="21"/>
          <w:szCs w:val="21"/>
        </w:rPr>
        <w:t xml:space="preserve"> </w:t>
      </w:r>
      <w:r>
        <w:rPr>
          <w:rFonts w:cs="Times Armenian" w:ascii="Times Armenian" w:hAnsi="Times Armenian"/>
          <w:i/>
          <w:sz w:val="21"/>
          <w:szCs w:val="21"/>
        </w:rPr>
        <w:t>գազպէն;</w:t>
      </w:r>
      <w:r>
        <w:rPr>
          <w:rFonts w:cs="Times Armenian" w:ascii="Times Armenian" w:hAnsi="Times Armenian"/>
          <w:sz w:val="21"/>
          <w:szCs w:val="21"/>
        </w:rPr>
        <w:t xml:space="preserve"> հիմա` </w:t>
      </w:r>
      <w:r>
        <w:rPr>
          <w:rFonts w:cs="Times Armenian" w:ascii="Times Armenian" w:hAnsi="Times Armenian"/>
          <w:i/>
          <w:sz w:val="21"/>
          <w:szCs w:val="21"/>
        </w:rPr>
        <w:t>երկ</w:t>
        <w:softHyphen/>
        <w:t>նային մանանա = զարմանահրաշ ու</w:t>
        <w:softHyphen/>
        <w:softHyphen/>
        <w:t>տելիք,</w:t>
      </w:r>
      <w:r>
        <w:rPr>
          <w:rFonts w:cs="Times Armenian" w:ascii="Times Armenian" w:hAnsi="Times Armenian"/>
          <w:sz w:val="21"/>
          <w:szCs w:val="21"/>
        </w:rPr>
        <w:t xml:space="preserve"> </w:t>
      </w:r>
      <w:r>
        <w:rPr>
          <w:rFonts w:cs="Times Armenian" w:ascii="Times Armenian" w:hAnsi="Times Armenian"/>
          <w:i/>
          <w:sz w:val="21"/>
          <w:szCs w:val="21"/>
        </w:rPr>
        <w:t>որ թափվել էր երկնքից, երբ Մովսեսը հրեաներին Եգիպտոսից տա</w:t>
        <w:softHyphen/>
        <w:t>նում էր հայրենիք</w:t>
      </w:r>
      <w:r>
        <w:rPr>
          <w:rFonts w:cs="Times Armenian" w:ascii="Times Armenian" w:hAnsi="Times Armenian"/>
          <w:sz w:val="21"/>
          <w:szCs w:val="21"/>
        </w:rPr>
        <w:t>),</w:t>
      </w:r>
      <w:r>
        <w:rPr>
          <w:rFonts w:cs="Times Armenian" w:ascii="Times Armenian" w:hAnsi="Times Armenian"/>
          <w:b/>
          <w:i/>
          <w:sz w:val="21"/>
          <w:szCs w:val="21"/>
          <w:vertAlign w:val="superscript"/>
        </w:rPr>
        <w:t xml:space="preserve"> +</w:t>
      </w:r>
      <w:r>
        <w:rPr>
          <w:rFonts w:cs="Times Armenian" w:ascii="Times Armenian" w:hAnsi="Times Armenian"/>
          <w:b/>
          <w:i/>
          <w:sz w:val="21"/>
          <w:szCs w:val="21"/>
        </w:rPr>
        <w:t xml:space="preserve">մանգաղ </w:t>
      </w:r>
      <w:r>
        <w:rPr>
          <w:rFonts w:cs="Times Armenian" w:ascii="Times Armenian" w:hAnsi="Times Armenian"/>
          <w:sz w:val="21"/>
          <w:szCs w:val="21"/>
        </w:rPr>
        <w:t xml:space="preserve">(նաև՝ </w:t>
      </w:r>
      <w:r>
        <w:rPr>
          <w:rFonts w:cs="Times Armenian" w:ascii="Times Armenian" w:hAnsi="Times Armenian"/>
          <w:i/>
          <w:sz w:val="21"/>
          <w:szCs w:val="21"/>
        </w:rPr>
        <w:t>ման</w:t>
        <w:softHyphen/>
        <w:t>կաղ</w:t>
      </w:r>
      <w:r>
        <w:rPr>
          <w:rFonts w:cs="Times Armenian" w:ascii="Times Armenian" w:hAnsi="Times Armenian"/>
          <w:sz w:val="21"/>
          <w:szCs w:val="21"/>
        </w:rPr>
        <w:t>),</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մանեակ </w:t>
      </w:r>
      <w:r>
        <w:rPr>
          <w:rFonts w:cs="Times Armenian" w:ascii="Times Armenian" w:hAnsi="Times Armenian"/>
          <w:sz w:val="21"/>
          <w:szCs w:val="21"/>
        </w:rPr>
        <w:t>(</w:t>
      </w:r>
      <w:r>
        <w:rPr>
          <w:rFonts w:cs="Times Armenian" w:ascii="Times Armenian" w:hAnsi="Times Armenian"/>
          <w:i/>
          <w:sz w:val="21"/>
          <w:szCs w:val="21"/>
        </w:rPr>
        <w:t xml:space="preserve">զարդ-վզնոց; </w:t>
      </w:r>
      <w:r>
        <w:rPr>
          <w:rFonts w:cs="Times Armenian" w:ascii="Times Armenian" w:hAnsi="Times Armenian"/>
          <w:sz w:val="21"/>
          <w:szCs w:val="21"/>
        </w:rPr>
        <w:t>նշա</w:t>
        <w:softHyphen/>
        <w:t xml:space="preserve">նակել է նաև` </w:t>
      </w:r>
      <w:r>
        <w:rPr>
          <w:rFonts w:cs="Times Armenian" w:ascii="Times Armenian" w:hAnsi="Times Armenian"/>
          <w:i/>
          <w:sz w:val="21"/>
          <w:szCs w:val="21"/>
        </w:rPr>
        <w:t>նավահանգիստ = մինա</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մանիա </w:t>
      </w:r>
      <w:r>
        <w:rPr>
          <w:rFonts w:cs="Times Armenian" w:ascii="Times Armenian" w:hAnsi="Times Armenian"/>
          <w:sz w:val="21"/>
          <w:szCs w:val="21"/>
        </w:rPr>
        <w:t>(</w:t>
      </w:r>
      <w:r>
        <w:rPr>
          <w:rFonts w:cs="Times Armenian" w:ascii="Times Armenian" w:hAnsi="Times Armenian"/>
          <w:i/>
          <w:sz w:val="21"/>
          <w:szCs w:val="21"/>
        </w:rPr>
        <w:t>զառանցանք, սև մաղձ, ման</w:t>
        <w:softHyphen/>
        <w:t>յա</w:t>
      </w:r>
      <w:r>
        <w:rPr>
          <w:rFonts w:cs="Times Armenian" w:ascii="Times Armenian" w:hAnsi="Times Armenian"/>
          <w:sz w:val="21"/>
          <w:szCs w:val="21"/>
        </w:rPr>
        <w:t>),</w:t>
      </w:r>
      <w:r>
        <w:rPr>
          <w:rFonts w:cs="Times Armenian" w:ascii="Times Armenian" w:hAnsi="Times Armenian"/>
          <w:b/>
          <w:i/>
          <w:sz w:val="21"/>
          <w:szCs w:val="21"/>
          <w:vertAlign w:val="superscript"/>
        </w:rPr>
        <w:t xml:space="preserve"> օ</w:t>
      </w:r>
      <w:r>
        <w:rPr>
          <w:rFonts w:cs="Times Armenian" w:ascii="Times Armenian" w:hAnsi="Times Armenian"/>
          <w:b/>
          <w:i/>
          <w:sz w:val="21"/>
          <w:szCs w:val="21"/>
        </w:rPr>
        <w:t xml:space="preserve">մանկլաւ(իկ)-մանկլավիկ </w:t>
      </w:r>
      <w:r>
        <w:rPr>
          <w:rFonts w:cs="Times Armenian" w:ascii="Times Armenian" w:hAnsi="Times Armenian"/>
          <w:sz w:val="21"/>
          <w:szCs w:val="21"/>
        </w:rPr>
        <w:t>(</w:t>
      </w:r>
      <w:r>
        <w:rPr>
          <w:rFonts w:cs="Times Armenian" w:ascii="Times Armenian" w:hAnsi="Times Armenian"/>
          <w:i/>
          <w:sz w:val="21"/>
          <w:szCs w:val="21"/>
        </w:rPr>
        <w:t>լախտ, բիր = ծեծելու բան; մանկլավիկ = արքունի սպասավոր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մաննայ-մաննա </w:t>
      </w:r>
      <w:r>
        <w:rPr>
          <w:rFonts w:cs="Times Armenian" w:ascii="Times Armenian" w:hAnsi="Times Armenian"/>
          <w:sz w:val="21"/>
          <w:szCs w:val="21"/>
        </w:rPr>
        <w:t>(</w:t>
      </w:r>
      <w:r>
        <w:rPr>
          <w:rFonts w:cs="Times Armenian" w:ascii="Times Armenian" w:hAnsi="Times Armenian"/>
          <w:i/>
          <w:sz w:val="21"/>
          <w:szCs w:val="21"/>
        </w:rPr>
        <w:t>նվեր, ընծա; անարյուն պատարագ</w:t>
      </w:r>
      <w:r>
        <w:rPr>
          <w:rFonts w:cs="Times Armenian" w:ascii="Times Armenian" w:hAnsi="Times Armenian"/>
          <w:sz w:val="21"/>
          <w:szCs w:val="21"/>
        </w:rPr>
        <w:t>)</w:t>
      </w:r>
      <w:r>
        <w:rPr>
          <w:rFonts w:cs="Times Armenian" w:ascii="Times Armenian" w:hAnsi="Times Armenian"/>
          <w:b/>
          <w:i/>
          <w:sz w:val="21"/>
          <w:szCs w:val="21"/>
          <w:vertAlign w:val="superscript"/>
        </w:rPr>
        <w:t xml:space="preserve"> +</w:t>
      </w:r>
      <w:r>
        <w:rPr>
          <w:rFonts w:cs="Times Armenian" w:ascii="Times Armenian" w:hAnsi="Times Armenian"/>
          <w:b/>
          <w:i/>
          <w:sz w:val="21"/>
          <w:szCs w:val="21"/>
        </w:rPr>
        <w:t xml:space="preserve">մանշուր </w:t>
      </w:r>
      <w:r>
        <w:rPr>
          <w:rFonts w:cs="Times Armenian" w:ascii="Times Armenian" w:hAnsi="Times Armenian"/>
          <w:sz w:val="21"/>
          <w:szCs w:val="21"/>
        </w:rPr>
        <w:t>(</w:t>
      </w:r>
      <w:r>
        <w:rPr>
          <w:rFonts w:cs="Times Armenian" w:ascii="Times Armenian" w:hAnsi="Times Armenian"/>
          <w:i/>
          <w:sz w:val="21"/>
          <w:szCs w:val="21"/>
        </w:rPr>
        <w:t>հրովարտակ;</w:t>
      </w:r>
      <w:r>
        <w:rPr>
          <w:rFonts w:cs="Times Armenian" w:ascii="Times Armenian" w:hAnsi="Times Armenian"/>
          <w:sz w:val="21"/>
          <w:szCs w:val="21"/>
        </w:rPr>
        <w:t xml:space="preserve"> սրա ճյուղերից ունենք` </w:t>
      </w:r>
      <w:r>
        <w:rPr>
          <w:rFonts w:cs="Times Armenian" w:ascii="Times Armenian" w:hAnsi="Times Armenian"/>
          <w:i/>
          <w:sz w:val="21"/>
          <w:szCs w:val="21"/>
        </w:rPr>
        <w:t>Մանշուրյան-Մանսուրյան</w:t>
      </w:r>
      <w:r>
        <w:rPr>
          <w:rFonts w:cs="Times Armenian" w:ascii="Times Armenian" w:hAnsi="Times Armenian"/>
          <w:sz w:val="21"/>
          <w:szCs w:val="21"/>
        </w:rPr>
        <w:t xml:space="preserve"> ազգանունը, ինչն անկասկած նոր փոխա</w:t>
        <w:softHyphen/>
        <w:t>ռու</w:t>
        <w:softHyphen/>
        <w:softHyphen/>
        <w:softHyphen/>
        <w:t xml:space="preserve">թյուն է, քանզի մինչև 19-րդ դարի կեսերը Արևելքում </w:t>
      </w:r>
      <w:r>
        <w:rPr>
          <w:rFonts w:cs="Times Armenian" w:ascii="Times Armenian" w:hAnsi="Times Armenian"/>
          <w:i/>
          <w:sz w:val="21"/>
          <w:szCs w:val="21"/>
        </w:rPr>
        <w:t>ազգանուն</w:t>
      </w:r>
      <w:r>
        <w:rPr>
          <w:rFonts w:cs="Times Armenian" w:ascii="Times Armenian" w:hAnsi="Times Armenian"/>
          <w:sz w:val="21"/>
          <w:szCs w:val="21"/>
        </w:rPr>
        <w:t xml:space="preserve"> ասածը չկար),</w:t>
      </w:r>
      <w:r>
        <w:rPr>
          <w:rFonts w:cs="Times Armenian" w:ascii="Times Armenian" w:hAnsi="Times Armenian"/>
          <w:b/>
          <w:i/>
          <w:sz w:val="21"/>
          <w:szCs w:val="21"/>
        </w:rPr>
        <w:t xml:space="preserve"> *մա</w:t>
        <w:softHyphen/>
        <w:t xml:space="preserve">նուշակ </w:t>
      </w:r>
      <w:r>
        <w:rPr>
          <w:rFonts w:cs="Times Armenian" w:ascii="Times Armenian" w:hAnsi="Times Armenian"/>
          <w:sz w:val="21"/>
          <w:szCs w:val="21"/>
        </w:rPr>
        <w:t xml:space="preserve">(կամ՝ </w:t>
      </w:r>
      <w:r>
        <w:rPr>
          <w:rFonts w:cs="Times Armenian" w:ascii="Times Armenian" w:hAnsi="Times Armenian"/>
          <w:i/>
          <w:sz w:val="21"/>
          <w:szCs w:val="21"/>
          <w:vertAlign w:val="superscript"/>
        </w:rPr>
        <w:t>+</w:t>
      </w:r>
      <w:r>
        <w:rPr>
          <w:rFonts w:cs="Times Armenian" w:ascii="Times Armenian" w:hAnsi="Times Armenian"/>
          <w:i/>
          <w:sz w:val="21"/>
          <w:szCs w:val="21"/>
        </w:rPr>
        <w:t>մանիշակ,</w:t>
      </w:r>
      <w:r>
        <w:rPr>
          <w:rFonts w:cs="Times Armenian" w:ascii="Times Armenian" w:hAnsi="Times Armenian"/>
          <w:sz w:val="21"/>
          <w:szCs w:val="21"/>
        </w:rPr>
        <w:t xml:space="preserve"> որ ծա</w:t>
        <w:softHyphen/>
        <w:t>գում է ասորի ձևից),</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մանրագոր </w:t>
      </w:r>
      <w:r>
        <w:rPr>
          <w:rFonts w:cs="Times Armenian" w:ascii="Times Armenian" w:hAnsi="Times Armenian"/>
          <w:sz w:val="21"/>
          <w:szCs w:val="21"/>
        </w:rPr>
        <w:t>(</w:t>
      </w:r>
      <w:r>
        <w:rPr>
          <w:rFonts w:cs="Times Armenian" w:ascii="Times Armenian" w:hAnsi="Times Armenian"/>
          <w:i/>
          <w:sz w:val="21"/>
          <w:szCs w:val="21"/>
        </w:rPr>
        <w:t>թմրեց</w:t>
        <w:softHyphen/>
        <w:t xml:space="preserve">նող բույս, </w:t>
      </w:r>
      <w:r>
        <w:rPr>
          <w:rFonts w:cs="Times Armenian" w:ascii="Times Armenian" w:hAnsi="Times Armenian"/>
          <w:i/>
          <w:sz w:val="21"/>
          <w:szCs w:val="21"/>
          <w:vertAlign w:val="superscript"/>
        </w:rPr>
        <w:t>լ</w:t>
      </w:r>
      <w:r>
        <w:rPr>
          <w:rFonts w:cs="Times Armenian" w:ascii="Times Armenian" w:hAnsi="Times Armenian"/>
          <w:i/>
          <w:sz w:val="21"/>
          <w:szCs w:val="21"/>
        </w:rPr>
        <w:t>atropa mandragora</w:t>
      </w:r>
      <w:r>
        <w:rPr>
          <w:rFonts w:cs="Times Armenian" w:ascii="Times Armenian" w:hAnsi="Times Armenian"/>
          <w:sz w:val="21"/>
          <w:szCs w:val="21"/>
        </w:rPr>
        <w:t>),</w:t>
      </w:r>
      <w:r>
        <w:rPr>
          <w:rFonts w:cs="Times Armenian" w:ascii="Times Armenian" w:hAnsi="Times Armenian"/>
          <w:b/>
          <w:i/>
          <w:sz w:val="21"/>
          <w:szCs w:val="21"/>
        </w:rPr>
        <w:t xml:space="preserve"> *մաշ </w:t>
      </w:r>
      <w:r>
        <w:rPr>
          <w:rFonts w:cs="Times Armenian" w:ascii="Times Armenian" w:hAnsi="Times Armenian"/>
          <w:sz w:val="21"/>
          <w:szCs w:val="21"/>
        </w:rPr>
        <w:t>(</w:t>
      </w:r>
      <w:r>
        <w:rPr>
          <w:rFonts w:cs="Times Armenian" w:ascii="Times Armenian" w:hAnsi="Times Armenian"/>
          <w:i/>
          <w:sz w:val="21"/>
          <w:szCs w:val="21"/>
        </w:rPr>
        <w:t>լոբի, phaseolus mungo կամ pisum sativum L կամ pise latius,</w:t>
      </w:r>
      <w:r>
        <w:rPr>
          <w:rFonts w:cs="Times Armenian" w:ascii="Times Armenian" w:hAnsi="Times Armenian"/>
          <w:sz w:val="21"/>
          <w:szCs w:val="21"/>
        </w:rPr>
        <w:t xml:space="preserve"> ըստ Աճառյանի; սա հետաքրքիր է, քանզի այս բառը դեռ կա Սալմաստի այսօրվա խոսվածքներում),</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մաշիք-մա</w:t>
        <w:softHyphen/>
        <w:t xml:space="preserve">շիկ,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մաշկ,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մառուլ </w:t>
      </w:r>
      <w:r>
        <w:rPr>
          <w:rFonts w:cs="Times Armenian" w:ascii="Times Armenian" w:hAnsi="Times Armenian"/>
          <w:sz w:val="21"/>
          <w:szCs w:val="21"/>
        </w:rPr>
        <w:t>(</w:t>
      </w:r>
      <w:r>
        <w:rPr>
          <w:rFonts w:cs="Times Armenian" w:ascii="Times Armenian" w:hAnsi="Times Armenian"/>
          <w:i/>
          <w:sz w:val="21"/>
          <w:szCs w:val="21"/>
        </w:rPr>
        <w:t xml:space="preserve">մարոլ = սալաթ բույսը, </w:t>
      </w:r>
      <w:r>
        <w:rPr>
          <w:rFonts w:cs="Times Armenian" w:ascii="Times Armenian" w:hAnsi="Times Armenian"/>
          <w:i/>
          <w:sz w:val="21"/>
          <w:szCs w:val="21"/>
          <w:vertAlign w:val="superscript"/>
        </w:rPr>
        <w:t>լ</w:t>
      </w:r>
      <w:r>
        <w:rPr>
          <w:rFonts w:cs="Times Armenian" w:ascii="Times Armenian" w:hAnsi="Times Armenian"/>
          <w:i/>
          <w:sz w:val="21"/>
          <w:szCs w:val="21"/>
        </w:rPr>
        <w:t>lactuca saligna</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մասխարայ </w:t>
      </w:r>
      <w:r>
        <w:rPr>
          <w:rFonts w:cs="Times Armenian" w:ascii="Times Armenian" w:hAnsi="Times Armenian"/>
          <w:sz w:val="21"/>
          <w:szCs w:val="21"/>
        </w:rPr>
        <w:t>(</w:t>
      </w:r>
      <w:r>
        <w:rPr>
          <w:rFonts w:cs="Times Armenian" w:ascii="Times Armenian" w:hAnsi="Times Armenian"/>
          <w:i/>
          <w:sz w:val="21"/>
          <w:szCs w:val="21"/>
        </w:rPr>
        <w:t>ծաղ</w:t>
        <w:softHyphen/>
        <w:t>րածու</w:t>
      </w:r>
      <w:r>
        <w:rPr>
          <w:rFonts w:cs="Times Armenian" w:ascii="Times Armenian" w:hAnsi="Times Armenian"/>
          <w:sz w:val="21"/>
          <w:szCs w:val="21"/>
        </w:rPr>
        <w:t>),</w:t>
      </w:r>
      <w:r>
        <w:rPr>
          <w:rFonts w:cs="Times Armenian" w:ascii="Times Armenian" w:hAnsi="Times Armenian"/>
          <w:b/>
          <w:i/>
          <w:sz w:val="21"/>
          <w:szCs w:val="21"/>
        </w:rPr>
        <w:t xml:space="preserve"> *մատակ </w:t>
      </w:r>
      <w:r>
        <w:rPr>
          <w:rFonts w:cs="Times Armenian" w:ascii="Times Armenian" w:hAnsi="Times Armenian"/>
          <w:sz w:val="21"/>
          <w:szCs w:val="21"/>
        </w:rPr>
        <w:t>(</w:t>
      </w:r>
      <w:r>
        <w:rPr>
          <w:rFonts w:cs="Times Armenian" w:ascii="Times Armenian" w:hAnsi="Times Armenian"/>
          <w:i/>
          <w:sz w:val="21"/>
          <w:szCs w:val="21"/>
        </w:rPr>
        <w:t>ձիու էգը</w:t>
      </w:r>
      <w:r>
        <w:rPr>
          <w:rFonts w:cs="Times Armenian" w:ascii="Times Armenian" w:hAnsi="Times Armenian"/>
          <w:sz w:val="21"/>
          <w:szCs w:val="21"/>
        </w:rPr>
        <w:t>),</w:t>
      </w:r>
      <w:r>
        <w:rPr>
          <w:rFonts w:cs="Times Armenian" w:ascii="Times Armenian" w:hAnsi="Times Armenian"/>
          <w:b/>
          <w:i/>
          <w:sz w:val="21"/>
          <w:szCs w:val="21"/>
        </w:rPr>
        <w:t xml:space="preserve"> *մատեան </w:t>
      </w:r>
      <w:r>
        <w:rPr>
          <w:rFonts w:cs="Times Armenian" w:ascii="Times Armenian" w:hAnsi="Times Armenian"/>
          <w:sz w:val="21"/>
          <w:szCs w:val="21"/>
        </w:rPr>
        <w:t>(մատակ-ձի, զամբիկ, մադյան),</w:t>
      </w:r>
      <w:r>
        <w:rPr>
          <w:rFonts w:cs="Times Armenian" w:ascii="Times Armenian" w:hAnsi="Times Armenian"/>
          <w:b/>
          <w:i/>
          <w:sz w:val="21"/>
          <w:szCs w:val="21"/>
        </w:rPr>
        <w:t xml:space="preserve"> *մատեան </w:t>
      </w:r>
      <w:r>
        <w:rPr>
          <w:rFonts w:cs="Times Armenian" w:ascii="Times Armenian" w:hAnsi="Times Armenian"/>
          <w:sz w:val="21"/>
          <w:szCs w:val="21"/>
        </w:rPr>
        <w:t>(</w:t>
      </w:r>
      <w:r>
        <w:rPr>
          <w:rFonts w:cs="Times Armenian" w:ascii="Times Armenian" w:hAnsi="Times Armenian"/>
          <w:i/>
          <w:sz w:val="21"/>
          <w:szCs w:val="21"/>
        </w:rPr>
        <w:t>պար</w:t>
        <w:softHyphen/>
        <w:t>սից անմահների գունդը =</w:t>
      </w:r>
      <w:r>
        <w:rPr>
          <w:rFonts w:cs="Times Armenian" w:ascii="Times Armenian" w:hAnsi="Times Armenian"/>
          <w:sz w:val="21"/>
          <w:szCs w:val="21"/>
        </w:rPr>
        <w:t xml:space="preserve"> 10000 ընտիր ու ազնվական զինվոր),</w:t>
      </w:r>
      <w:r>
        <w:rPr>
          <w:rFonts w:cs="Times Armenian" w:ascii="Times Armenian" w:hAnsi="Times Armenian"/>
          <w:b/>
          <w:i/>
          <w:sz w:val="21"/>
          <w:szCs w:val="21"/>
        </w:rPr>
        <w:t xml:space="preserve"> *մատեան </w:t>
      </w:r>
      <w:r>
        <w:rPr>
          <w:rFonts w:cs="Times Armenian" w:ascii="Times Armenian" w:hAnsi="Times Armenian"/>
          <w:sz w:val="21"/>
          <w:szCs w:val="21"/>
        </w:rPr>
        <w:t>(</w:t>
      </w:r>
      <w:r>
        <w:rPr>
          <w:rFonts w:cs="Times Armenian" w:ascii="Times Armenian" w:hAnsi="Times Armenian"/>
          <w:i/>
          <w:sz w:val="21"/>
          <w:szCs w:val="21"/>
        </w:rPr>
        <w:t xml:space="preserve">գիրք; </w:t>
      </w:r>
      <w:r>
        <w:rPr>
          <w:rFonts w:cs="Times Armenian" w:ascii="Times Armenian" w:hAnsi="Times Armenian"/>
          <w:sz w:val="21"/>
          <w:szCs w:val="21"/>
        </w:rPr>
        <w:t xml:space="preserve">սրա ճյուղերից` </w:t>
      </w:r>
      <w:r>
        <w:rPr>
          <w:rFonts w:cs="Times Armenian" w:ascii="Times Armenian" w:hAnsi="Times Armenian"/>
          <w:i/>
          <w:sz w:val="21"/>
          <w:szCs w:val="21"/>
        </w:rPr>
        <w:t>մատ</w:t>
        <w:softHyphen/>
        <w:t>յան, մատենադարան, մատենագիր, մատենաշար, մա</w:t>
        <w:softHyphen/>
        <w:t>տե</w:t>
        <w:softHyphen/>
        <w:t>նա</w:t>
        <w:softHyphen/>
        <w:t>գետ,</w:t>
      </w:r>
      <w:r>
        <w:rPr>
          <w:rFonts w:cs="Times Armenian" w:ascii="Times Armenian" w:hAnsi="Times Armenian"/>
          <w:sz w:val="21"/>
          <w:szCs w:val="21"/>
        </w:rPr>
        <w:t xml:space="preserve"> ևն,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մատիտ </w:t>
      </w:r>
      <w:r>
        <w:rPr>
          <w:rFonts w:cs="Times Armenian" w:ascii="Times Armenian" w:hAnsi="Times Armenian"/>
          <w:sz w:val="21"/>
          <w:szCs w:val="21"/>
        </w:rPr>
        <w:t xml:space="preserve">(իտալերենից է = </w:t>
      </w:r>
      <w:r>
        <w:rPr>
          <w:rFonts w:cs="Times Armenian" w:ascii="Times Armenian" w:hAnsi="Times Armenian"/>
          <w:i/>
          <w:sz w:val="21"/>
          <w:szCs w:val="21"/>
        </w:rPr>
        <w:t>կապարե գրիչ</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մատուռն </w:t>
      </w:r>
      <w:r>
        <w:rPr>
          <w:rFonts w:cs="Times Armenian" w:ascii="Times Armenian" w:hAnsi="Times Armenian"/>
          <w:sz w:val="21"/>
          <w:szCs w:val="21"/>
        </w:rPr>
        <w:t xml:space="preserve">(նշանակել է` </w:t>
      </w:r>
      <w:r>
        <w:rPr>
          <w:rFonts w:cs="Times Armenian" w:ascii="Times Armenian" w:hAnsi="Times Armenian"/>
          <w:i/>
          <w:sz w:val="21"/>
          <w:szCs w:val="21"/>
        </w:rPr>
        <w:t>վկա</w:t>
        <w:softHyphen/>
        <w:t>յա</w:t>
        <w:softHyphen/>
        <w:t>րան; նահատակի գերեզմանի վրա շինած փոքրիկ տա</w:t>
        <w:softHyphen/>
        <w:t>ճար;</w:t>
      </w:r>
      <w:r>
        <w:rPr>
          <w:rFonts w:cs="Times Armenian" w:ascii="Times Armenian" w:hAnsi="Times Armenian"/>
          <w:sz w:val="21"/>
          <w:szCs w:val="21"/>
        </w:rPr>
        <w:t xml:space="preserve"> ծագում է` </w:t>
      </w:r>
      <w:r>
        <w:rPr>
          <w:rFonts w:cs="Times Armenian" w:ascii="Times Armenian" w:hAnsi="Times Armenian"/>
          <w:i/>
          <w:sz w:val="21"/>
          <w:szCs w:val="21"/>
        </w:rPr>
        <w:t>մար</w:t>
        <w:softHyphen/>
        <w:t>տիրոս = նահատակ</w:t>
      </w:r>
      <w:r>
        <w:rPr>
          <w:rFonts w:cs="Times Armenian" w:ascii="Times Armenian" w:hAnsi="Times Armenian"/>
          <w:sz w:val="21"/>
          <w:szCs w:val="21"/>
        </w:rPr>
        <w:t xml:space="preserve"> բառից),</w:t>
      </w:r>
      <w:r>
        <w:rPr>
          <w:rFonts w:cs="Times Armenian" w:ascii="Times Armenian" w:hAnsi="Times Armenian"/>
          <w:b/>
          <w:i/>
          <w:sz w:val="21"/>
          <w:szCs w:val="21"/>
        </w:rPr>
        <w:t xml:space="preserve"> *մար</w:t>
        <w:softHyphen/>
        <w:t>ախ - մորեխ, մարա</w:t>
        <w:softHyphen/>
        <w:t xml:space="preserve">ջախտ </w:t>
      </w:r>
      <w:r>
        <w:rPr>
          <w:rFonts w:cs="Times Armenian" w:ascii="Times Armenian" w:hAnsi="Times Armenian"/>
          <w:sz w:val="21"/>
          <w:szCs w:val="21"/>
        </w:rPr>
        <w:t>(</w:t>
      </w:r>
      <w:r>
        <w:rPr>
          <w:rFonts w:cs="Times Armenian" w:ascii="Times Armenian" w:hAnsi="Times Armenian"/>
          <w:i/>
          <w:sz w:val="21"/>
          <w:szCs w:val="21"/>
        </w:rPr>
        <w:t>իշխան, զո</w:t>
        <w:softHyphen/>
        <w:t>րա</w:t>
        <w:softHyphen/>
        <w:t>վար;</w:t>
      </w:r>
      <w:r>
        <w:rPr>
          <w:rFonts w:cs="Times Armenian" w:ascii="Times Armenian" w:hAnsi="Times Armenian"/>
          <w:sz w:val="21"/>
          <w:szCs w:val="21"/>
        </w:rPr>
        <w:t xml:space="preserve"> ֆրանսերենից է; սրա ճյուղե</w:t>
        <w:softHyphen/>
        <w:t xml:space="preserve">րից` </w:t>
      </w:r>
      <w:r>
        <w:rPr>
          <w:rFonts w:cs="Times Armenian" w:ascii="Times Armenian" w:hAnsi="Times Armenian"/>
          <w:i/>
          <w:sz w:val="21"/>
          <w:szCs w:val="21"/>
        </w:rPr>
        <w:t>մարշալ;</w:t>
      </w:r>
      <w:r>
        <w:rPr>
          <w:rFonts w:cs="Times Armenian" w:ascii="Times Armenian" w:hAnsi="Times Armenian"/>
          <w:sz w:val="21"/>
          <w:szCs w:val="21"/>
        </w:rPr>
        <w:t xml:space="preserve"> սկզբ</w:t>
        <w:softHyphen/>
        <w:t>նա</w:t>
        <w:softHyphen/>
        <w:t xml:space="preserve">կանն է` գերմ. </w:t>
      </w:r>
      <w:r>
        <w:rPr>
          <w:rFonts w:cs="Times Armenian" w:ascii="Times Armenian" w:hAnsi="Times Armenian"/>
          <w:i/>
          <w:sz w:val="21"/>
          <w:szCs w:val="21"/>
        </w:rPr>
        <w:t>marah</w:t>
        <w:softHyphen/>
        <w:t>scale = ձիապան</w:t>
      </w:r>
      <w:r>
        <w:rPr>
          <w:rFonts w:cs="Times Armenian" w:ascii="Times Armenian" w:hAnsi="Times Armenian"/>
          <w:sz w:val="21"/>
          <w:szCs w:val="21"/>
        </w:rPr>
        <w:t>),</w:t>
      </w:r>
      <w:r>
        <w:rPr>
          <w:rFonts w:cs="Times Armenian" w:ascii="Times Armenian" w:hAnsi="Times Armenian"/>
          <w:b/>
          <w:i/>
          <w:sz w:val="21"/>
          <w:szCs w:val="21"/>
        </w:rPr>
        <w:t xml:space="preserve"> *մարգ </w:t>
      </w:r>
      <w:r>
        <w:rPr>
          <w:rFonts w:cs="Times Armenian" w:ascii="Times Armenian" w:hAnsi="Times Armenian"/>
          <w:sz w:val="21"/>
          <w:szCs w:val="21"/>
        </w:rPr>
        <w:t xml:space="preserve">(սրա ճյուղերից` </w:t>
      </w:r>
      <w:r>
        <w:rPr>
          <w:rFonts w:cs="Times Armenian" w:ascii="Times Armenian" w:hAnsi="Times Armenian"/>
          <w:i/>
          <w:sz w:val="21"/>
          <w:szCs w:val="21"/>
        </w:rPr>
        <w:t>մարգա</w:t>
        <w:softHyphen/>
        <w:t>գետին</w:t>
      </w:r>
      <w:r>
        <w:rPr>
          <w:rFonts w:cs="Times Armenian" w:ascii="Times Armenian" w:hAnsi="Times Armenian"/>
          <w:sz w:val="21"/>
          <w:szCs w:val="21"/>
        </w:rPr>
        <w:t>),</w:t>
      </w:r>
      <w:r>
        <w:rPr>
          <w:rFonts w:cs="Times Armenian" w:ascii="Times Armenian" w:hAnsi="Times Armenian"/>
          <w:b/>
          <w:i/>
          <w:sz w:val="21"/>
          <w:szCs w:val="21"/>
        </w:rPr>
        <w:t xml:space="preserve"> *մարգ </w:t>
      </w:r>
      <w:r>
        <w:rPr>
          <w:rFonts w:cs="Times Armenian" w:ascii="Times Armenian" w:hAnsi="Times Armenian"/>
          <w:sz w:val="21"/>
          <w:szCs w:val="21"/>
        </w:rPr>
        <w:t>(</w:t>
      </w:r>
      <w:r>
        <w:rPr>
          <w:rFonts w:cs="Times Armenian" w:ascii="Times Armenian" w:hAnsi="Times Armenian"/>
          <w:i/>
          <w:sz w:val="21"/>
          <w:szCs w:val="21"/>
        </w:rPr>
        <w:t>թռչուն է;</w:t>
      </w:r>
      <w:r>
        <w:rPr>
          <w:rFonts w:cs="Times Armenian" w:ascii="Times Armenian" w:hAnsi="Times Armenian"/>
          <w:sz w:val="21"/>
          <w:szCs w:val="21"/>
        </w:rPr>
        <w:t xml:space="preserve"> սրա ճյուղերից` </w:t>
      </w:r>
      <w:r>
        <w:rPr>
          <w:rFonts w:cs="Times Armenian" w:ascii="Times Armenian" w:hAnsi="Times Armenian"/>
          <w:i/>
          <w:sz w:val="21"/>
          <w:szCs w:val="21"/>
        </w:rPr>
        <w:t>լորամարգի</w:t>
      </w:r>
      <w:r>
        <w:rPr>
          <w:rFonts w:cs="Times Armenian" w:ascii="Times Armenian" w:hAnsi="Times Armenian"/>
          <w:sz w:val="21"/>
          <w:szCs w:val="21"/>
        </w:rPr>
        <w:t>),</w:t>
      </w:r>
      <w:r>
        <w:rPr>
          <w:rFonts w:cs="Times Armenian" w:ascii="Times Armenian" w:hAnsi="Times Armenian"/>
          <w:b/>
          <w:i/>
          <w:sz w:val="21"/>
          <w:szCs w:val="21"/>
        </w:rPr>
        <w:t xml:space="preserve"> *մարգարէ-մարգարե </w:t>
      </w:r>
      <w:r>
        <w:rPr>
          <w:rFonts w:cs="Times Armenian" w:ascii="Times Armenian" w:hAnsi="Times Armenian"/>
          <w:sz w:val="21"/>
          <w:szCs w:val="21"/>
        </w:rPr>
        <w:t>(</w:t>
      </w:r>
      <w:r>
        <w:rPr>
          <w:rFonts w:cs="Times Armenian" w:ascii="Times Armenian" w:hAnsi="Times Armenian"/>
          <w:i/>
          <w:sz w:val="21"/>
          <w:szCs w:val="21"/>
        </w:rPr>
        <w:t>ա</w:t>
        <w:softHyphen/>
        <w:t>պագա գուշա</w:t>
        <w:softHyphen/>
        <w:t xml:space="preserve">կող; </w:t>
      </w:r>
      <w:r>
        <w:rPr>
          <w:rFonts w:cs="Times Armenian" w:ascii="Times Armenian" w:hAnsi="Times Armenian"/>
          <w:sz w:val="21"/>
          <w:szCs w:val="21"/>
        </w:rPr>
        <w:t xml:space="preserve">սրա ճյուղերից է </w:t>
      </w:r>
      <w:r>
        <w:rPr>
          <w:rFonts w:cs="Times Armenian" w:ascii="Times Armenian" w:hAnsi="Times Armenian"/>
          <w:i/>
          <w:sz w:val="21"/>
          <w:szCs w:val="21"/>
        </w:rPr>
        <w:t>Մարգար</w:t>
      </w:r>
      <w:r>
        <w:rPr>
          <w:rFonts w:cs="Times Armenian" w:ascii="Times Armenian" w:hAnsi="Times Armenian"/>
          <w:sz w:val="21"/>
          <w:szCs w:val="21"/>
        </w:rPr>
        <w:t xml:space="preserve"> ա</w:t>
        <w:softHyphen/>
        <w:t>նունը),</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լօ</w:t>
      </w:r>
      <w:r>
        <w:rPr>
          <w:rFonts w:cs="Times Armenian" w:ascii="Times Armenian" w:hAnsi="Times Armenian"/>
          <w:b/>
          <w:i/>
          <w:sz w:val="21"/>
          <w:szCs w:val="21"/>
        </w:rPr>
        <w:t>մարգարիտ, *մար</w:t>
        <w:softHyphen/>
        <w:t xml:space="preserve">գաց </w:t>
      </w:r>
      <w:r>
        <w:rPr>
          <w:rFonts w:cs="Times Armenian" w:ascii="Times Armenian" w:hAnsi="Times Armenian"/>
          <w:sz w:val="21"/>
          <w:szCs w:val="21"/>
        </w:rPr>
        <w:t>(</w:t>
      </w:r>
      <w:r>
        <w:rPr>
          <w:rFonts w:cs="Times Armenian" w:ascii="Times Armenian" w:hAnsi="Times Armenian"/>
          <w:i/>
          <w:sz w:val="21"/>
          <w:szCs w:val="21"/>
        </w:rPr>
        <w:t>հայ տոմա</w:t>
        <w:softHyphen/>
        <w:t>րի 11-րդ ամիսը, հունիսի 7-ից հուլիսի 6-ը:</w:t>
      </w:r>
      <w:r>
        <w:rPr>
          <w:rFonts w:cs="Times Armenian" w:ascii="Times Armenian" w:hAnsi="Times Armenian"/>
          <w:sz w:val="21"/>
          <w:szCs w:val="21"/>
        </w:rPr>
        <w:t xml:space="preserve"> Հայերենը իրանական ամսանուն է, կա Բեհիսթունի արձանա</w:t>
        <w:softHyphen/>
        <w:t>գրու</w:t>
        <w:softHyphen/>
        <w:t xml:space="preserve">թյան մեջ. նշանակում է՝ </w:t>
      </w:r>
      <w:r>
        <w:rPr>
          <w:rFonts w:cs="Times Armenian" w:ascii="Times Armenian" w:hAnsi="Times Armenian"/>
          <w:i/>
          <w:sz w:val="21"/>
          <w:szCs w:val="21"/>
        </w:rPr>
        <w:t>թռչունի թուխսի ժա</w:t>
        <w:softHyphen/>
        <w:t>մանակը</w:t>
      </w:r>
      <w:r>
        <w:rPr>
          <w:rFonts w:cs="Times Armenian" w:ascii="Times Armenian" w:hAnsi="Times Armenian"/>
          <w:sz w:val="21"/>
          <w:szCs w:val="21"/>
        </w:rPr>
        <w:t>),</w:t>
      </w:r>
      <w:r>
        <w:rPr>
          <w:rFonts w:cs="Times Armenian" w:ascii="Times Armenian" w:hAnsi="Times Armenian"/>
          <w:b/>
          <w:i/>
          <w:sz w:val="21"/>
          <w:szCs w:val="21"/>
        </w:rPr>
        <w:t xml:space="preserve"> մարգիզ-մարկիզ </w:t>
      </w:r>
      <w:r>
        <w:rPr>
          <w:rFonts w:cs="Times Armenian" w:ascii="Times Armenian" w:hAnsi="Times Armenian"/>
          <w:sz w:val="21"/>
          <w:szCs w:val="21"/>
        </w:rPr>
        <w:t>(ֆրանս.),</w:t>
      </w:r>
      <w:r>
        <w:rPr>
          <w:rFonts w:cs="Times Armenian" w:ascii="Times Armenian" w:hAnsi="Times Armenian"/>
          <w:b/>
          <w:i/>
          <w:sz w:val="21"/>
          <w:szCs w:val="21"/>
        </w:rPr>
        <w:t xml:space="preserve"> *մարդպետ </w:t>
      </w:r>
      <w:r>
        <w:rPr>
          <w:rFonts w:cs="Times Armenian" w:ascii="Times Armenian" w:hAnsi="Times Armenian"/>
          <w:sz w:val="21"/>
          <w:szCs w:val="21"/>
        </w:rPr>
        <w:t>(</w:t>
      </w:r>
      <w:r>
        <w:rPr>
          <w:rFonts w:cs="Times Armenian" w:ascii="Times Armenian" w:hAnsi="Times Armenian"/>
          <w:b/>
          <w:i/>
          <w:sz w:val="21"/>
          <w:szCs w:val="21"/>
        </w:rPr>
        <w:t>մարդ</w:t>
      </w:r>
      <w:r>
        <w:rPr>
          <w:rFonts w:cs="Times Armenian" w:ascii="Times Armenian" w:hAnsi="Times Armenian"/>
          <w:sz w:val="21"/>
          <w:szCs w:val="21"/>
        </w:rPr>
        <w:t xml:space="preserve"> </w:t>
      </w:r>
      <w:r>
        <w:rPr>
          <w:rFonts w:cs="Times Armenian" w:ascii="Times Armenian" w:hAnsi="Times Armenian"/>
          <w:i/>
          <w:sz w:val="21"/>
          <w:szCs w:val="21"/>
        </w:rPr>
        <w:t>ցեղի պետը, որ հե</w:t>
        <w:softHyphen/>
        <w:t>տո դարձավ հայոց արքունի ներքինապետի տիտղոսը</w:t>
      </w:r>
      <w:r>
        <w:rPr>
          <w:rFonts w:cs="Times Armenian" w:ascii="Times Armenian" w:hAnsi="Times Armenian"/>
          <w:sz w:val="21"/>
          <w:szCs w:val="21"/>
        </w:rPr>
        <w:t>),</w:t>
      </w:r>
      <w:r>
        <w:rPr>
          <w:rFonts w:cs="Times Armenian" w:ascii="Times Armenian" w:hAnsi="Times Armenian"/>
          <w:b/>
          <w:i/>
          <w:sz w:val="21"/>
          <w:szCs w:val="21"/>
        </w:rPr>
        <w:t xml:space="preserve"> *մարերի </w:t>
      </w:r>
      <w:r>
        <w:rPr>
          <w:rFonts w:cs="Times Armenian" w:ascii="Times Armenian" w:hAnsi="Times Armenian"/>
          <w:sz w:val="21"/>
          <w:szCs w:val="21"/>
        </w:rPr>
        <w:t>(հայ տո</w:t>
        <w:softHyphen/>
        <w:t>մա</w:t>
        <w:softHyphen/>
        <w:t>րի 10-րդ ամիսը, մայիսի 2-ից հունիսի 5-ը; տես Աճ., հետաքրքիր է),</w:t>
      </w:r>
      <w:r>
        <w:rPr>
          <w:rFonts w:cs="Times Armenian" w:ascii="Times Armenian" w:hAnsi="Times Armenian"/>
          <w:b/>
          <w:i/>
          <w:sz w:val="21"/>
          <w:szCs w:val="21"/>
        </w:rPr>
        <w:t xml:space="preserve"> *մարզ </w:t>
      </w:r>
      <w:r>
        <w:rPr>
          <w:rFonts w:cs="Times Armenian" w:ascii="Times Armenian" w:hAnsi="Times Armenian"/>
          <w:sz w:val="21"/>
          <w:szCs w:val="21"/>
        </w:rPr>
        <w:t>(</w:t>
      </w:r>
      <w:r>
        <w:rPr>
          <w:rFonts w:cs="Times Armenian" w:ascii="Times Armenian" w:hAnsi="Times Armenian"/>
          <w:i/>
          <w:sz w:val="21"/>
          <w:szCs w:val="21"/>
        </w:rPr>
        <w:t xml:space="preserve">գավառ; </w:t>
      </w:r>
      <w:r>
        <w:rPr>
          <w:rFonts w:cs="Times Armenian" w:ascii="Times Armenian" w:hAnsi="Times Armenian"/>
          <w:sz w:val="21"/>
          <w:szCs w:val="21"/>
        </w:rPr>
        <w:t xml:space="preserve">այս բառը բնիկ հայ լիներ՝ կտար՝ </w:t>
      </w:r>
      <w:r>
        <w:rPr>
          <w:rFonts w:cs="Times Armenian" w:ascii="Times Armenian" w:hAnsi="Times Armenian"/>
          <w:b/>
          <w:i/>
          <w:sz w:val="21"/>
          <w:szCs w:val="21"/>
        </w:rPr>
        <w:t>մերծ</w:t>
      </w:r>
      <w:r>
        <w:rPr>
          <w:rFonts w:cs="Times Armenian" w:ascii="Times Armenian" w:hAnsi="Times Armenian"/>
          <w:sz w:val="21"/>
          <w:szCs w:val="21"/>
        </w:rPr>
        <w:t>),</w:t>
      </w:r>
      <w:r>
        <w:rPr>
          <w:rFonts w:cs="Times Armenian" w:ascii="Times Armenian" w:hAnsi="Times Armenian"/>
          <w:b/>
          <w:i/>
          <w:sz w:val="21"/>
          <w:szCs w:val="21"/>
        </w:rPr>
        <w:t xml:space="preserve"> *մարզ </w:t>
      </w:r>
      <w:r>
        <w:rPr>
          <w:rFonts w:cs="Times Armenian" w:ascii="Times Armenian" w:hAnsi="Times Armenian"/>
          <w:sz w:val="21"/>
          <w:szCs w:val="21"/>
        </w:rPr>
        <w:t xml:space="preserve">(սրա ճյուղերից՝ </w:t>
      </w:r>
      <w:r>
        <w:rPr>
          <w:rFonts w:cs="Times Armenian" w:ascii="Times Armenian" w:hAnsi="Times Armenian"/>
          <w:i/>
          <w:sz w:val="21"/>
          <w:szCs w:val="21"/>
        </w:rPr>
        <w:t>մար</w:t>
        <w:softHyphen/>
        <w:t>զել, մարզանք, մարզիչ,</w:t>
      </w:r>
      <w:r>
        <w:rPr>
          <w:rFonts w:cs="Times Armenian" w:ascii="Times Armenian" w:hAnsi="Times Armenian"/>
          <w:sz w:val="21"/>
          <w:szCs w:val="21"/>
        </w:rPr>
        <w:t xml:space="preserve"> ևն), </w:t>
      </w:r>
      <w:r>
        <w:rPr>
          <w:rFonts w:cs="Times Armenian" w:ascii="Times Armenian" w:hAnsi="Times Armenian"/>
          <w:b/>
          <w:i/>
          <w:sz w:val="21"/>
          <w:szCs w:val="21"/>
        </w:rPr>
        <w:t>*մարձել</w:t>
      </w:r>
      <w:r>
        <w:rPr>
          <w:rFonts w:cs="Times Armenian" w:ascii="Times Armenian" w:hAnsi="Times Armenian"/>
          <w:sz w:val="21"/>
          <w:szCs w:val="21"/>
        </w:rPr>
        <w:t xml:space="preserve"> (</w:t>
      </w:r>
      <w:r>
        <w:rPr>
          <w:rFonts w:cs="Times Armenian" w:ascii="Times Armenian" w:hAnsi="Times Armenian"/>
          <w:i/>
          <w:sz w:val="21"/>
          <w:szCs w:val="21"/>
        </w:rPr>
        <w:t>շփել, օծել, մարմինը յուղով տրո</w:t>
        <w:softHyphen/>
        <w:t>րել</w:t>
      </w:r>
      <w:r>
        <w:rPr>
          <w:rFonts w:cs="Times Armenian" w:ascii="Times Armenian" w:hAnsi="Times Armenian"/>
          <w:sz w:val="21"/>
          <w:szCs w:val="21"/>
        </w:rPr>
        <w:t>); բնիկ հայերեն լիներ` կունե</w:t>
        <w:softHyphen/>
        <w:t xml:space="preserve">նայինք` </w:t>
      </w:r>
      <w:r>
        <w:rPr>
          <w:rFonts w:cs="Times Armenian" w:ascii="Times Armenian" w:hAnsi="Times Armenian"/>
          <w:b/>
          <w:i/>
          <w:sz w:val="21"/>
          <w:szCs w:val="21"/>
        </w:rPr>
        <w:t>մերծ, մործ</w:t>
      </w:r>
      <w:r>
        <w:rPr>
          <w:rFonts w:cs="Times Armenian" w:ascii="Times Armenian" w:hAnsi="Times Armenian"/>
          <w:sz w:val="21"/>
          <w:szCs w:val="21"/>
        </w:rPr>
        <w:t xml:space="preserve">, կամ </w:t>
      </w:r>
      <w:r>
        <w:rPr>
          <w:rFonts w:cs="Times Armenian" w:ascii="Times Armenian" w:hAnsi="Times Armenian"/>
          <w:b/>
          <w:i/>
          <w:sz w:val="21"/>
          <w:szCs w:val="21"/>
        </w:rPr>
        <w:t>մարծ</w:t>
      </w:r>
      <w:r>
        <w:rPr>
          <w:rFonts w:cs="Times Armenian" w:ascii="Times Armenian" w:hAnsi="Times Armenian"/>
          <w:sz w:val="21"/>
          <w:szCs w:val="21"/>
        </w:rPr>
        <w:t xml:space="preserve">; կապվում է </w:t>
      </w:r>
      <w:r>
        <w:rPr>
          <w:rFonts w:cs="Times Armenian" w:ascii="Times Armenian" w:hAnsi="Times Armenian"/>
          <w:b/>
          <w:i/>
          <w:sz w:val="21"/>
          <w:szCs w:val="21"/>
        </w:rPr>
        <w:t>մարզ-ին</w:t>
      </w:r>
      <w:r>
        <w:rPr>
          <w:rFonts w:cs="Times Armenian" w:ascii="Times Armenian" w:hAnsi="Times Armenian"/>
          <w:sz w:val="21"/>
          <w:szCs w:val="21"/>
        </w:rPr>
        <w:t>),</w:t>
      </w:r>
      <w:r>
        <w:rPr>
          <w:rFonts w:cs="Times Armenian" w:ascii="Times Armenian" w:hAnsi="Times Armenian"/>
          <w:b/>
          <w:i/>
          <w:sz w:val="21"/>
          <w:szCs w:val="21"/>
        </w:rPr>
        <w:t xml:space="preserve"> *մարզպան </w:t>
      </w:r>
      <w:r>
        <w:rPr>
          <w:rFonts w:cs="Times Armenian" w:ascii="Times Armenian" w:hAnsi="Times Armenian"/>
          <w:sz w:val="21"/>
          <w:szCs w:val="21"/>
        </w:rPr>
        <w:t>(</w:t>
      </w:r>
      <w:r>
        <w:rPr>
          <w:rFonts w:cs="Times Armenian" w:ascii="Times Armenian" w:hAnsi="Times Armenian"/>
          <w:i/>
          <w:sz w:val="21"/>
          <w:szCs w:val="21"/>
        </w:rPr>
        <w:t>կուսակալ, արքայի փոխա</w:t>
        <w:softHyphen/>
        <w:t>նորդ),</w:t>
      </w:r>
      <w:r>
        <w:rPr>
          <w:rFonts w:cs="Times Armenian" w:ascii="Times Armenian" w:hAnsi="Times Armenian"/>
          <w:b/>
          <w:i/>
          <w:sz w:val="21"/>
          <w:szCs w:val="21"/>
        </w:rPr>
        <w:t xml:space="preserve"> *մարզպետ, *մարխ </w:t>
      </w:r>
      <w:r>
        <w:rPr>
          <w:rFonts w:cs="Times Armenian" w:ascii="Times Armenian" w:hAnsi="Times Armenian"/>
          <w:sz w:val="21"/>
          <w:szCs w:val="21"/>
        </w:rPr>
        <w:t xml:space="preserve">(կամ՝ </w:t>
      </w:r>
      <w:r>
        <w:rPr>
          <w:rFonts w:cs="Times Armenian" w:ascii="Times Armenian" w:hAnsi="Times Armenian"/>
          <w:i/>
          <w:sz w:val="21"/>
          <w:szCs w:val="21"/>
        </w:rPr>
        <w:t>մախր;</w:t>
      </w:r>
      <w:r>
        <w:rPr>
          <w:rFonts w:cs="Times Armenian" w:ascii="Times Armenian" w:hAnsi="Times Armenian"/>
          <w:sz w:val="21"/>
          <w:szCs w:val="21"/>
        </w:rPr>
        <w:t xml:space="preserve"> եղևին</w:t>
        <w:softHyphen/>
        <w:t xml:space="preserve">ների ցեղի ծառ է` </w:t>
      </w:r>
      <w:r>
        <w:rPr>
          <w:rFonts w:cs="Times Armenian" w:ascii="Times Armenian" w:hAnsi="Times Armenian"/>
          <w:i/>
          <w:sz w:val="21"/>
          <w:szCs w:val="21"/>
          <w:vertAlign w:val="superscript"/>
        </w:rPr>
        <w:t>լ</w:t>
      </w:r>
      <w:r>
        <w:rPr>
          <w:rFonts w:cs="Times Armenian" w:ascii="Times Armenian" w:hAnsi="Times Armenian"/>
          <w:i/>
          <w:sz w:val="21"/>
          <w:szCs w:val="21"/>
        </w:rPr>
        <w:t>pinus picea;</w:t>
      </w:r>
      <w:r>
        <w:rPr>
          <w:rFonts w:cs="Times Armenian" w:ascii="Times Armenian" w:hAnsi="Times Armenian"/>
          <w:sz w:val="21"/>
          <w:szCs w:val="21"/>
        </w:rPr>
        <w:t xml:space="preserve"> սրանից` </w:t>
      </w:r>
      <w:r>
        <w:rPr>
          <w:rFonts w:cs="Times Armenian" w:ascii="Times Armenian" w:hAnsi="Times Armenian"/>
          <w:i/>
          <w:sz w:val="21"/>
          <w:szCs w:val="21"/>
        </w:rPr>
        <w:t>դյուրավառ փայտ` մարխի-մարխ</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մարմար </w:t>
      </w:r>
      <w:r>
        <w:rPr>
          <w:rFonts w:cs="Times Armenian" w:ascii="Times Armenian" w:hAnsi="Times Armenian"/>
          <w:sz w:val="21"/>
          <w:szCs w:val="21"/>
        </w:rPr>
        <w:t>(քար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մարսել, </w:t>
      </w: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մարտ </w:t>
      </w:r>
      <w:r>
        <w:rPr>
          <w:rFonts w:cs="Times Armenian" w:ascii="Times Armenian" w:hAnsi="Times Armenian"/>
          <w:sz w:val="21"/>
          <w:szCs w:val="21"/>
        </w:rPr>
        <w:t>(3-րդ ամիսը),</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մար</w:t>
        <w:softHyphen/>
        <w:softHyphen/>
        <w:t>տիւ</w:t>
        <w:softHyphen/>
        <w:t xml:space="preserve">րոս-մարտիրոս </w:t>
      </w:r>
      <w:r>
        <w:rPr>
          <w:rFonts w:cs="Times Armenian" w:ascii="Times Armenian" w:hAnsi="Times Armenian"/>
          <w:sz w:val="21"/>
          <w:szCs w:val="21"/>
        </w:rPr>
        <w:t>(նահատակ),</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մաքառ </w:t>
      </w:r>
      <w:r>
        <w:rPr>
          <w:rFonts w:cs="Times Armenian" w:ascii="Times Armenian" w:hAnsi="Times Armenian"/>
          <w:sz w:val="21"/>
          <w:szCs w:val="21"/>
        </w:rPr>
        <w:t>(</w:t>
      </w:r>
      <w:r>
        <w:rPr>
          <w:rFonts w:cs="Times Armenian" w:ascii="Times Armenian" w:hAnsi="Times Armenian"/>
          <w:i/>
          <w:sz w:val="21"/>
          <w:szCs w:val="21"/>
        </w:rPr>
        <w:t>կռիվ, վեճ, պայ</w:t>
        <w:softHyphen/>
        <w:t>քար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մաքս </w:t>
      </w:r>
      <w:r>
        <w:rPr>
          <w:rFonts w:cs="Times Armenian" w:ascii="Times Armenian" w:hAnsi="Times Armenian"/>
          <w:sz w:val="21"/>
          <w:szCs w:val="21"/>
        </w:rPr>
        <w:t xml:space="preserve">(սրա ճյուղերից՝ </w:t>
      </w:r>
      <w:r>
        <w:rPr>
          <w:rFonts w:cs="Times Armenian" w:ascii="Times Armenian" w:hAnsi="Times Armenian"/>
          <w:i/>
          <w:sz w:val="21"/>
          <w:szCs w:val="21"/>
        </w:rPr>
        <w:t>մաքս</w:t>
        <w:softHyphen/>
        <w:t>աւոր, մաքսապետ, մա</w:t>
        <w:softHyphen/>
        <w:t>քսա</w:t>
        <w:softHyphen/>
        <w:t>տուն, մաքսա</w:t>
        <w:softHyphen/>
        <w:t>նենգ,</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մե</w:t>
        <w:softHyphen/>
        <w:t xml:space="preserve">թոտ-մեթոդ,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մելամաղձ </w:t>
      </w:r>
      <w:r>
        <w:rPr>
          <w:rFonts w:cs="Times Armenian" w:ascii="Times Armenian" w:hAnsi="Times Armenian"/>
          <w:sz w:val="21"/>
          <w:szCs w:val="21"/>
        </w:rPr>
        <w:t>(</w:t>
      </w:r>
      <w:r>
        <w:rPr>
          <w:rFonts w:cs="Times Armenian" w:ascii="Times Armenian" w:hAnsi="Times Armenian"/>
          <w:i/>
          <w:sz w:val="21"/>
          <w:szCs w:val="21"/>
        </w:rPr>
        <w:t>սևամաղձ</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մելան </w:t>
      </w:r>
      <w:r>
        <w:rPr>
          <w:rFonts w:cs="Times Armenian" w:ascii="Times Armenian" w:hAnsi="Times Armenian"/>
          <w:sz w:val="21"/>
          <w:szCs w:val="21"/>
        </w:rPr>
        <w:t>(</w:t>
      </w:r>
      <w:r>
        <w:rPr>
          <w:rFonts w:cs="Times Armenian" w:ascii="Times Armenian" w:hAnsi="Times Armenian"/>
          <w:i/>
          <w:sz w:val="21"/>
          <w:szCs w:val="21"/>
        </w:rPr>
        <w:t>թանաք</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մելիք, *մեխակ </w:t>
      </w:r>
      <w:r>
        <w:rPr>
          <w:rFonts w:cs="Times Armenian" w:ascii="Times Armenian" w:hAnsi="Times Armenian"/>
          <w:sz w:val="21"/>
          <w:szCs w:val="21"/>
        </w:rPr>
        <w:t>(</w:t>
      </w:r>
      <w:r>
        <w:rPr>
          <w:rFonts w:cs="Times Armenian" w:ascii="Times Armenian" w:hAnsi="Times Armenian"/>
          <w:i/>
          <w:sz w:val="21"/>
          <w:szCs w:val="21"/>
        </w:rPr>
        <w:t>փոքր մեխ` մեխիկ</w:t>
      </w:r>
      <w:r>
        <w:rPr>
          <w:rFonts w:cs="Times Armenian" w:ascii="Times Armenian" w:hAnsi="Times Armenian"/>
          <w:sz w:val="21"/>
          <w:szCs w:val="21"/>
        </w:rPr>
        <w:t>, նաև` ծա</w:t>
        <w:softHyphen/>
        <w:t>ղիկը),</w:t>
      </w:r>
      <w:r>
        <w:rPr>
          <w:rFonts w:cs="Times Armenian" w:ascii="Times Armenian" w:hAnsi="Times Armenian"/>
          <w:b/>
          <w:i/>
          <w:sz w:val="21"/>
          <w:szCs w:val="21"/>
        </w:rPr>
        <w:t xml:space="preserve"> *մեհեան-մեհյան </w:t>
      </w:r>
      <w:r>
        <w:rPr>
          <w:rFonts w:cs="Times Armenian" w:ascii="Times Armenian" w:hAnsi="Times Armenian"/>
          <w:sz w:val="21"/>
          <w:szCs w:val="21"/>
        </w:rPr>
        <w:t>(</w:t>
      </w:r>
      <w:r>
        <w:rPr>
          <w:rFonts w:cs="Times Armenian" w:ascii="Times Armenian" w:hAnsi="Times Armenian"/>
          <w:i/>
          <w:sz w:val="21"/>
          <w:szCs w:val="21"/>
        </w:rPr>
        <w:t>տաճար</w:t>
      </w:r>
      <w:r>
        <w:rPr>
          <w:rFonts w:cs="Times Armenian" w:ascii="Times Armenian" w:hAnsi="Times Armenian"/>
          <w:sz w:val="21"/>
          <w:szCs w:val="21"/>
        </w:rPr>
        <w:t>; հիմա` միայն հեթա</w:t>
        <w:softHyphen/>
        <w:t>նո</w:t>
        <w:softHyphen/>
        <w:t>սականը),</w:t>
      </w:r>
      <w:r>
        <w:rPr>
          <w:rFonts w:cs="Times Armenian" w:ascii="Times Armenian" w:hAnsi="Times Armenian"/>
          <w:b/>
          <w:i/>
          <w:sz w:val="21"/>
          <w:szCs w:val="21"/>
        </w:rPr>
        <w:t xml:space="preserve"> մեհեկան </w:t>
      </w:r>
      <w:r>
        <w:rPr>
          <w:rFonts w:cs="Times Armenian" w:ascii="Times Armenian" w:hAnsi="Times Armenian"/>
          <w:sz w:val="21"/>
          <w:szCs w:val="21"/>
        </w:rPr>
        <w:t>(</w:t>
      </w:r>
      <w:r>
        <w:rPr>
          <w:rFonts w:cs="Times Armenian" w:ascii="Times Armenian" w:hAnsi="Times Armenian"/>
          <w:i/>
          <w:sz w:val="21"/>
          <w:szCs w:val="21"/>
        </w:rPr>
        <w:t>հայ տոմարի 7-րդ ամիսը = Միհրի ամիսը, համապա</w:t>
        <w:softHyphen/>
        <w:t>տաս</w:t>
        <w:softHyphen/>
        <w:t>խան է փետրվա</w:t>
        <w:softHyphen/>
        <w:t>րին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մեհրապ </w:t>
      </w:r>
      <w:r>
        <w:rPr>
          <w:rFonts w:cs="Times Armenian" w:ascii="Times Armenian" w:hAnsi="Times Armenian"/>
          <w:sz w:val="21"/>
          <w:szCs w:val="21"/>
        </w:rPr>
        <w:t>(</w:t>
      </w:r>
      <w:r>
        <w:rPr>
          <w:rFonts w:cs="Times Armenian" w:ascii="Times Armenian" w:hAnsi="Times Armenian"/>
          <w:i/>
          <w:sz w:val="21"/>
          <w:szCs w:val="21"/>
        </w:rPr>
        <w:t>մզկիթի ավագ սեղանը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մեղեդի, </w:t>
      </w:r>
      <w:r>
        <w:rPr>
          <w:rFonts w:cs="Times Armenian" w:ascii="Times Armenian" w:hAnsi="Times Armenian"/>
          <w:b/>
          <w:i/>
          <w:sz w:val="21"/>
          <w:szCs w:val="21"/>
          <w:vertAlign w:val="superscript"/>
        </w:rPr>
        <w:t>օ+</w:t>
      </w:r>
      <w:r>
        <w:rPr>
          <w:rFonts w:cs="Times Armenian" w:ascii="Times Armenian" w:hAnsi="Times Armenian"/>
          <w:b/>
          <w:i/>
          <w:sz w:val="21"/>
          <w:szCs w:val="21"/>
        </w:rPr>
        <w:t>մե</w:t>
        <w:softHyphen/>
        <w:t xml:space="preserve">սիայ-մեսիա </w:t>
      </w:r>
      <w:r>
        <w:rPr>
          <w:rFonts w:cs="Times Armenian" w:ascii="Times Armenian" w:hAnsi="Times Armenian"/>
          <w:sz w:val="21"/>
          <w:szCs w:val="21"/>
        </w:rPr>
        <w:t>(</w:t>
      </w:r>
      <w:r>
        <w:rPr>
          <w:rFonts w:cs="Times Armenian" w:ascii="Times Armenian" w:hAnsi="Times Armenian"/>
          <w:i/>
          <w:sz w:val="21"/>
          <w:szCs w:val="21"/>
        </w:rPr>
        <w:t>օծյալ; Քրիս</w:t>
        <w:softHyphen/>
        <w:t>տոսը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o</w:t>
      </w:r>
      <w:r>
        <w:rPr>
          <w:rFonts w:cs="Times Armenian" w:ascii="Times Armenian" w:hAnsi="Times Armenian"/>
          <w:b/>
          <w:i/>
          <w:sz w:val="21"/>
          <w:szCs w:val="21"/>
        </w:rPr>
        <w:t xml:space="preserve">մետաղ, </w:t>
      </w:r>
      <w:r>
        <w:rPr>
          <w:rFonts w:cs="Times Armenian" w:ascii="Times Armenian" w:hAnsi="Times Armenian"/>
          <w:b/>
          <w:i/>
          <w:sz w:val="21"/>
          <w:szCs w:val="21"/>
          <w:vertAlign w:val="superscript"/>
        </w:rPr>
        <w:t>օ</w:t>
      </w:r>
      <w:r>
        <w:rPr>
          <w:rFonts w:cs="Times Armenian" w:ascii="Times Armenian" w:hAnsi="Times Armenian"/>
          <w:b/>
          <w:i/>
          <w:sz w:val="21"/>
          <w:szCs w:val="21"/>
        </w:rPr>
        <w:t>մետաքս, մե</w:t>
        <w:softHyphen/>
        <w:t xml:space="preserve">տէորայ-մետեորա-մետեոր </w:t>
      </w:r>
      <w:r>
        <w:rPr>
          <w:rFonts w:cs="Times Armenian" w:ascii="Times Armenian" w:hAnsi="Times Armenian"/>
          <w:sz w:val="21"/>
          <w:szCs w:val="21"/>
        </w:rPr>
        <w:t>(իտալերենից է, իսկ սա է՛լ հունա</w:t>
        <w:softHyphen/>
        <w:t xml:space="preserve">րենից է; նշանակել է` </w:t>
      </w:r>
      <w:r>
        <w:rPr>
          <w:rFonts w:cs="Times Armenian" w:ascii="Times Armenian" w:hAnsi="Times Armenian"/>
          <w:i/>
          <w:sz w:val="21"/>
          <w:szCs w:val="21"/>
        </w:rPr>
        <w:t>օդ</w:t>
        <w:softHyphen/>
        <w:t>երևույթ; ճյու</w:t>
        <w:softHyphen/>
        <w:softHyphen/>
        <w:t>ղերից` մետեոր – թռիչ աստղ, երկ</w:t>
        <w:softHyphen/>
        <w:softHyphen/>
        <w:t>նաքար, ևն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o</w:t>
      </w:r>
      <w:r>
        <w:rPr>
          <w:rFonts w:cs="Times Armenian" w:ascii="Times Armenian" w:hAnsi="Times Armenian"/>
          <w:b/>
          <w:i/>
          <w:sz w:val="21"/>
          <w:szCs w:val="21"/>
        </w:rPr>
        <w:t xml:space="preserve">մետրապոլիս </w:t>
      </w:r>
      <w:r>
        <w:rPr>
          <w:rFonts w:cs="Times Armenian" w:ascii="Times Armenian" w:hAnsi="Times Armenian"/>
          <w:sz w:val="21"/>
          <w:szCs w:val="21"/>
        </w:rPr>
        <w:t>(</w:t>
      </w:r>
      <w:r>
        <w:rPr>
          <w:rFonts w:cs="Times Armenian" w:ascii="Times Armenian" w:hAnsi="Times Armenian"/>
          <w:i/>
          <w:sz w:val="21"/>
          <w:szCs w:val="21"/>
        </w:rPr>
        <w:t>մայրաքա</w:t>
        <w:softHyphen/>
        <w:t>ղաք</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մետրապոլիտ </w:t>
      </w:r>
      <w:r>
        <w:rPr>
          <w:rFonts w:cs="Times Armenian" w:ascii="Times Armenian" w:hAnsi="Times Armenian"/>
          <w:sz w:val="21"/>
          <w:szCs w:val="21"/>
        </w:rPr>
        <w:t>(</w:t>
      </w:r>
      <w:r>
        <w:rPr>
          <w:rFonts w:cs="Times Armenian" w:ascii="Times Armenian" w:hAnsi="Times Armenian"/>
          <w:i/>
          <w:sz w:val="21"/>
          <w:szCs w:val="21"/>
        </w:rPr>
        <w:t>մայրաքա</w:t>
        <w:softHyphen/>
        <w:t>ղա</w:t>
        <w:softHyphen/>
        <w:t>քի արքեպի</w:t>
        <w:softHyphen/>
        <w:t>սկոպոս</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մեքենայ,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մզկիթ </w:t>
      </w:r>
      <w:r>
        <w:rPr>
          <w:rFonts w:cs="Times Armenian" w:ascii="Times Armenian" w:hAnsi="Times Armenian"/>
          <w:sz w:val="21"/>
          <w:szCs w:val="21"/>
        </w:rPr>
        <w:t>(</w:t>
      </w:r>
      <w:r>
        <w:rPr>
          <w:rFonts w:cs="Times Armenian" w:ascii="Times Armenian" w:hAnsi="Times Armenian"/>
          <w:i/>
          <w:sz w:val="21"/>
          <w:szCs w:val="21"/>
        </w:rPr>
        <w:t>մու</w:t>
        <w:softHyphen/>
        <w:softHyphen/>
        <w:t>սուլ</w:t>
        <w:softHyphen/>
        <w:t>մանական տա</w:t>
        <w:softHyphen/>
        <w:t>ճար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o</w:t>
      </w:r>
      <w:r>
        <w:rPr>
          <w:rFonts w:cs="Times Armenian" w:ascii="Times Armenian" w:hAnsi="Times Armenian"/>
          <w:b/>
          <w:i/>
          <w:sz w:val="21"/>
          <w:szCs w:val="21"/>
        </w:rPr>
        <w:t xml:space="preserve">միթր </w:t>
      </w:r>
      <w:r>
        <w:rPr>
          <w:rFonts w:cs="Times Armenian" w:ascii="Times Armenian" w:hAnsi="Times Armenian"/>
          <w:sz w:val="21"/>
          <w:szCs w:val="21"/>
        </w:rPr>
        <w:t>(</w:t>
      </w:r>
      <w:r>
        <w:rPr>
          <w:rFonts w:cs="Times Armenian" w:ascii="Times Armenian" w:hAnsi="Times Armenian"/>
          <w:i/>
          <w:sz w:val="21"/>
          <w:szCs w:val="21"/>
        </w:rPr>
        <w:t>միտր, խույր, գլխարկ; լատինական քա</w:t>
        <w:softHyphen/>
        <w:t>հա</w:t>
        <w:softHyphen/>
        <w:t>նայական թագ;</w:t>
      </w:r>
      <w:r>
        <w:rPr>
          <w:rFonts w:cs="Times Armenian" w:ascii="Times Armenian" w:hAnsi="Times Armenian"/>
          <w:sz w:val="21"/>
          <w:szCs w:val="21"/>
        </w:rPr>
        <w:t xml:space="preserve"> ծա</w:t>
        <w:softHyphen/>
        <w:t>գում է երևի փոքր</w:t>
        <w:softHyphen/>
        <w:t>ասիական լեզուներից),</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միմ </w:t>
      </w:r>
      <w:r>
        <w:rPr>
          <w:rFonts w:cs="Times Armenian" w:ascii="Times Armenian" w:hAnsi="Times Armenian"/>
          <w:sz w:val="21"/>
          <w:szCs w:val="21"/>
        </w:rPr>
        <w:t>(</w:t>
      </w:r>
      <w:r>
        <w:rPr>
          <w:rFonts w:cs="Times Armenian" w:ascii="Times Armenian" w:hAnsi="Times Armenian"/>
          <w:i/>
          <w:sz w:val="21"/>
          <w:szCs w:val="21"/>
        </w:rPr>
        <w:t>ծաղր</w:t>
        <w:softHyphen/>
        <w:t>ածու</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միմոս </w:t>
      </w:r>
      <w:r>
        <w:rPr>
          <w:rFonts w:cs="Times Armenian" w:ascii="Times Armenian" w:hAnsi="Times Armenian"/>
          <w:sz w:val="21"/>
          <w:szCs w:val="21"/>
        </w:rPr>
        <w:t>(</w:t>
      </w:r>
      <w:r>
        <w:rPr>
          <w:rFonts w:cs="Times Armenian" w:ascii="Times Armenian" w:hAnsi="Times Armenian"/>
          <w:i/>
          <w:sz w:val="21"/>
          <w:szCs w:val="21"/>
        </w:rPr>
        <w:t>ծաղր</w:t>
        <w:softHyphen/>
        <w:t xml:space="preserve">ածու; </w:t>
      </w:r>
      <w:r>
        <w:rPr>
          <w:rFonts w:cs="Times Armenian" w:ascii="Times Armenian" w:hAnsi="Times Armenian"/>
          <w:sz w:val="21"/>
          <w:szCs w:val="21"/>
        </w:rPr>
        <w:t>նույն նախորդն է),</w:t>
      </w:r>
      <w:r>
        <w:rPr>
          <w:rFonts w:cs="Times Armenian" w:ascii="Times Armenian" w:hAnsi="Times Armenian"/>
          <w:b/>
          <w:i/>
          <w:sz w:val="21"/>
          <w:szCs w:val="21"/>
        </w:rPr>
        <w:t xml:space="preserve"> *միշտ,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միւռոն-մյուռոն-միռոն-մեռոն,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մձղնեայ-մծղնյա  </w:t>
      </w:r>
      <w:r>
        <w:rPr>
          <w:rFonts w:cs="Times Armenian" w:ascii="Times Armenian" w:hAnsi="Times Armenian"/>
          <w:sz w:val="21"/>
          <w:szCs w:val="21"/>
        </w:rPr>
        <w:t>(</w:t>
      </w:r>
      <w:r>
        <w:rPr>
          <w:rFonts w:cs="Times Armenian" w:ascii="Times Armenian" w:hAnsi="Times Armenian"/>
          <w:i/>
          <w:sz w:val="21"/>
          <w:szCs w:val="21"/>
        </w:rPr>
        <w:t>քրիստոնեական աղանդ; պիղծ, զազիր, զզվելի</w:t>
      </w:r>
      <w:r>
        <w:rPr>
          <w:rFonts w:cs="Times Armenian" w:ascii="Times Armenian" w:hAnsi="Times Armenian"/>
          <w:sz w:val="21"/>
          <w:szCs w:val="21"/>
        </w:rPr>
        <w:t>),</w:t>
      </w:r>
      <w:r>
        <w:rPr>
          <w:rFonts w:cs="Times Armenian" w:ascii="Times Armenian" w:hAnsi="Times Armenian"/>
          <w:b/>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մկրատ,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մղլակ </w:t>
      </w:r>
      <w:r>
        <w:rPr>
          <w:rFonts w:cs="Times Armenian" w:ascii="Times Armenian" w:hAnsi="Times Armenian"/>
          <w:i/>
          <w:sz w:val="21"/>
          <w:szCs w:val="21"/>
        </w:rPr>
        <w:t>(դուռ փակելու երկաթի կամ փայտի կտոր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մղոն (&lt; </w:t>
      </w:r>
      <w:r>
        <w:rPr>
          <w:rFonts w:cs="Times Armenian" w:ascii="Times Armenian" w:hAnsi="Times Armenian"/>
          <w:b/>
          <w:i/>
          <w:sz w:val="21"/>
          <w:szCs w:val="21"/>
          <w:vertAlign w:val="superscript"/>
        </w:rPr>
        <w:t>օ</w:t>
      </w:r>
      <w:r>
        <w:rPr>
          <w:rFonts w:eastAsia="SymbolProp BT;Symbol" w:cs="SymbolProp BT;Symbol" w:ascii="SymbolProp BT;Symbol" w:hAnsi="SymbolProp BT;Symbol"/>
          <w:b/>
          <w:i/>
          <w:sz w:val="21"/>
          <w:szCs w:val="21"/>
        </w:rPr>
        <w:sym w:font="SymbolProp BT;Symbol" w:char="6d"/>
      </w:r>
      <w:r>
        <w:rPr>
          <w:b/>
          <w:i/>
          <w:sz w:val="21"/>
          <w:szCs w:val="21"/>
        </w:rPr>
        <w:t>ί</w:t>
      </w:r>
      <w:r>
        <w:rPr>
          <w:rFonts w:eastAsia="SymbolProp BT;Symbol" w:cs="SymbolProp BT;Symbol" w:ascii="SymbolProp BT;Symbol" w:hAnsi="SymbolProp BT;Symbol"/>
          <w:b/>
          <w:i/>
          <w:sz w:val="21"/>
          <w:szCs w:val="21"/>
        </w:rPr>
        <w:sym w:font="SymbolProp BT;Symbol" w:char="6c"/>
        <w:sym w:font="SymbolProp BT;Symbol" w:char="69"/>
        <w:sym w:font="SymbolProp BT;Symbol" w:char="6f"/>
        <w:sym w:font="SymbolProp BT;Symbol" w:char="6e"/>
      </w:r>
      <w:r>
        <w:rPr>
          <w:rFonts w:cs="Times Armenian" w:ascii="Times Armenian" w:hAnsi="Times Armenian"/>
          <w:b/>
          <w:i/>
          <w:sz w:val="21"/>
          <w:szCs w:val="21"/>
        </w:rPr>
        <w:t xml:space="preserve"> &lt; </w:t>
      </w:r>
      <w:r>
        <w:rPr>
          <w:rFonts w:cs="Times Armenian" w:ascii="Times Armenian" w:hAnsi="Times Armenian"/>
          <w:b/>
          <w:i/>
          <w:sz w:val="21"/>
          <w:szCs w:val="21"/>
          <w:vertAlign w:val="superscript"/>
        </w:rPr>
        <w:t>լ</w:t>
      </w:r>
      <w:r>
        <w:rPr>
          <w:rFonts w:cs="Times Armenian" w:ascii="Times Armenian" w:hAnsi="Times Armenian"/>
          <w:b/>
          <w:i/>
          <w:sz w:val="21"/>
          <w:szCs w:val="21"/>
        </w:rPr>
        <w:t xml:space="preserve">mille =1000),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մշակ, *մոգ </w:t>
      </w:r>
      <w:r>
        <w:rPr>
          <w:rFonts w:cs="Times Armenian" w:ascii="Times Armenian" w:hAnsi="Times Armenian"/>
          <w:i/>
          <w:sz w:val="21"/>
          <w:szCs w:val="21"/>
        </w:rPr>
        <w:t>(զրադաշտ կրոնավոր; կախարդ, ստղագետ</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մոծակ, *մողէզ-մողես,</w:t>
      </w:r>
      <w:r>
        <w:rPr>
          <w:rFonts w:cs="Times Armenian" w:ascii="Times Armenian" w:hAnsi="Times Armenian"/>
          <w:sz w:val="21"/>
          <w:szCs w:val="21"/>
        </w:rPr>
        <w:t xml:space="preserve"> (գրված է բազում ձևով; բնիկ հայերենն է` </w:t>
      </w:r>
      <w:r>
        <w:rPr>
          <w:rFonts w:cs="Times Armenian" w:ascii="Times Armenian" w:hAnsi="Times Armenian"/>
          <w:b/>
          <w:i/>
          <w:sz w:val="21"/>
          <w:szCs w:val="21"/>
        </w:rPr>
        <w:t>կովա</w:t>
        <w:softHyphen/>
        <w:t>դիաց</w:t>
      </w:r>
      <w:r>
        <w:rPr>
          <w:rFonts w:cs="Times Armenian" w:ascii="Times Armenian" w:hAnsi="Times Armenian"/>
          <w:sz w:val="21"/>
          <w:szCs w:val="21"/>
        </w:rPr>
        <w:t>),</w:t>
      </w:r>
      <w:r>
        <w:rPr>
          <w:rFonts w:cs="Times Armenian" w:ascii="Times Armenian" w:hAnsi="Times Armenian"/>
          <w:b/>
          <w:i/>
          <w:sz w:val="21"/>
          <w:szCs w:val="21"/>
        </w:rPr>
        <w:t xml:space="preserve"> *մոմ, * մոյկ-մույկ </w:t>
      </w:r>
      <w:r>
        <w:rPr>
          <w:rFonts w:cs="Times Armenian" w:ascii="Times Armenian" w:hAnsi="Times Armenian"/>
          <w:sz w:val="21"/>
          <w:szCs w:val="21"/>
        </w:rPr>
        <w:t>(</w:t>
      </w:r>
      <w:r>
        <w:rPr>
          <w:rFonts w:cs="Times Armenian" w:ascii="Times Armenian" w:hAnsi="Times Armenian"/>
          <w:i/>
          <w:sz w:val="21"/>
          <w:szCs w:val="21"/>
        </w:rPr>
        <w:t>կոշիկ</w:t>
      </w:r>
      <w:r>
        <w:rPr>
          <w:rFonts w:cs="Times Armenian" w:ascii="Times Armenian" w:hAnsi="Times Armenian"/>
          <w:sz w:val="21"/>
          <w:szCs w:val="21"/>
        </w:rPr>
        <w:t>),</w:t>
      </w:r>
      <w:r>
        <w:rPr>
          <w:rFonts w:cs="Times Armenian" w:ascii="Times Armenian" w:hAnsi="Times Armenian"/>
          <w:b/>
          <w:i/>
          <w:sz w:val="21"/>
          <w:szCs w:val="21"/>
        </w:rPr>
        <w:t xml:space="preserve"> *մոյր-մուր </w:t>
      </w:r>
      <w:r>
        <w:rPr>
          <w:rFonts w:cs="Times Armenian" w:ascii="Times Armenian" w:hAnsi="Times Armenian"/>
          <w:sz w:val="21"/>
          <w:szCs w:val="21"/>
        </w:rPr>
        <w:t xml:space="preserve">(սրա ճյուղերից են՝ </w:t>
      </w:r>
      <w:r>
        <w:rPr>
          <w:rFonts w:cs="Times Armenian" w:ascii="Times Armenian" w:hAnsi="Times Armenian"/>
          <w:i/>
          <w:sz w:val="21"/>
          <w:szCs w:val="21"/>
        </w:rPr>
        <w:t>մուրալ, մու</w:t>
        <w:softHyphen/>
        <w:t>րա</w:t>
        <w:softHyphen/>
        <w:softHyphen/>
        <w:t>ցիկ, մուրացկան</w:t>
      </w:r>
      <w:r>
        <w:rPr>
          <w:rFonts w:cs="Times Armenian" w:ascii="Times Armenian" w:hAnsi="Times Armenian"/>
          <w:sz w:val="21"/>
          <w:szCs w:val="21"/>
        </w:rPr>
        <w:t>),</w:t>
      </w:r>
      <w:r>
        <w:rPr>
          <w:rFonts w:cs="Times Armenian" w:ascii="Times Armenian" w:hAnsi="Times Armenian"/>
          <w:b/>
          <w:i/>
          <w:sz w:val="21"/>
          <w:szCs w:val="21"/>
        </w:rPr>
        <w:t xml:space="preserve"> *մովպետ </w:t>
      </w:r>
      <w:r>
        <w:rPr>
          <w:rFonts w:cs="Times Armenian" w:ascii="Times Armenian" w:hAnsi="Times Armenian"/>
          <w:sz w:val="21"/>
          <w:szCs w:val="21"/>
        </w:rPr>
        <w:t>(</w:t>
      </w:r>
      <w:r>
        <w:rPr>
          <w:rFonts w:cs="Times Armenian" w:ascii="Times Armenian" w:hAnsi="Times Armenian"/>
          <w:i/>
          <w:sz w:val="21"/>
          <w:szCs w:val="21"/>
        </w:rPr>
        <w:t>մոգպետ</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մորոս </w:t>
      </w:r>
      <w:r>
        <w:rPr>
          <w:rFonts w:cs="Times Armenian" w:ascii="Times Armenian" w:hAnsi="Times Armenian"/>
          <w:sz w:val="21"/>
          <w:szCs w:val="21"/>
        </w:rPr>
        <w:t>(</w:t>
      </w:r>
      <w:r>
        <w:rPr>
          <w:rFonts w:cs="Times Armenian" w:ascii="Times Armenian" w:hAnsi="Times Armenian"/>
          <w:i/>
          <w:sz w:val="21"/>
          <w:szCs w:val="21"/>
        </w:rPr>
        <w:t>հիմար, տխմար</w:t>
      </w:r>
      <w:r>
        <w:rPr>
          <w:rFonts w:cs="Times Armenian" w:ascii="Times Armenian" w:hAnsi="Times Armenian"/>
          <w:sz w:val="21"/>
          <w:szCs w:val="21"/>
        </w:rPr>
        <w:t>),</w:t>
      </w:r>
      <w:r>
        <w:rPr>
          <w:rFonts w:cs="Times Armenian" w:ascii="Times Armenian" w:hAnsi="Times Armenian"/>
          <w:b/>
          <w:i/>
          <w:sz w:val="21"/>
          <w:szCs w:val="21"/>
          <w:vertAlign w:val="superscript"/>
        </w:rPr>
        <w:t xml:space="preserve"> օ</w:t>
      </w:r>
      <w:r>
        <w:rPr>
          <w:rFonts w:cs="Times Armenian" w:ascii="Times Armenian" w:hAnsi="Times Armenian"/>
          <w:b/>
          <w:i/>
          <w:sz w:val="21"/>
          <w:szCs w:val="21"/>
        </w:rPr>
        <w:t xml:space="preserve">մուզայ-մուսայ-մուսա,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մուլք </w:t>
      </w:r>
      <w:r>
        <w:rPr>
          <w:rFonts w:cs="Times Armenian" w:ascii="Times Armenian" w:hAnsi="Times Armenian"/>
          <w:i/>
          <w:sz w:val="21"/>
          <w:szCs w:val="21"/>
        </w:rPr>
        <w:t>(հարստություն, իշխանություն, սեփականություն),</w:t>
      </w:r>
      <w:r>
        <w:rPr>
          <w:rFonts w:cs="Times Armenian" w:ascii="Times Armenian" w:hAnsi="Times Armenian"/>
          <w:b/>
          <w:i/>
          <w:sz w:val="21"/>
          <w:szCs w:val="21"/>
        </w:rPr>
        <w:t xml:space="preserve"> *մու</w:t>
        <w:softHyphen/>
        <w:softHyphen/>
        <w:t xml:space="preserve">ճակ </w:t>
      </w:r>
      <w:r>
        <w:rPr>
          <w:rFonts w:cs="Times Armenian" w:ascii="Times Armenian" w:hAnsi="Times Armenian"/>
          <w:sz w:val="21"/>
          <w:szCs w:val="21"/>
        </w:rPr>
        <w:t>(կոշիկ),</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մու</w:t>
        <w:softHyphen/>
        <w:t xml:space="preserve">միայ-մոմիա-մումիա,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մունետիկ </w:t>
      </w:r>
      <w:r>
        <w:rPr>
          <w:rFonts w:cs="Times Armenian" w:ascii="Times Armenian" w:hAnsi="Times Armenian"/>
          <w:sz w:val="21"/>
          <w:szCs w:val="21"/>
        </w:rPr>
        <w:t>(</w:t>
      </w:r>
      <w:r>
        <w:rPr>
          <w:rFonts w:cs="Times Armenian" w:ascii="Times Armenian" w:hAnsi="Times Armenian"/>
          <w:i/>
          <w:sz w:val="21"/>
          <w:szCs w:val="21"/>
        </w:rPr>
        <w:t>արքայական բանա</w:t>
        <w:softHyphen/>
        <w:t>վոր լրա</w:t>
        <w:softHyphen/>
        <w:t>տու</w:t>
      </w:r>
      <w:r>
        <w:rPr>
          <w:rFonts w:cs="Times Armenian" w:ascii="Times Armenian" w:hAnsi="Times Armenian"/>
          <w:sz w:val="21"/>
          <w:szCs w:val="21"/>
        </w:rPr>
        <w:t>),</w:t>
      </w:r>
      <w:r>
        <w:rPr>
          <w:rFonts w:cs="Times Armenian" w:ascii="Times Armenian" w:hAnsi="Times Armenian"/>
          <w:b/>
          <w:i/>
          <w:sz w:val="21"/>
          <w:szCs w:val="21"/>
        </w:rPr>
        <w:t xml:space="preserve"> *մուշկ </w:t>
      </w:r>
      <w:r>
        <w:rPr>
          <w:rFonts w:cs="Times Armenian" w:ascii="Times Armenian" w:hAnsi="Times Armenian"/>
          <w:sz w:val="21"/>
          <w:szCs w:val="21"/>
        </w:rPr>
        <w:t>(</w:t>
      </w:r>
      <w:r>
        <w:rPr>
          <w:rFonts w:cs="Times Armenian" w:ascii="Times Armenian" w:hAnsi="Times Armenian"/>
          <w:i/>
          <w:sz w:val="21"/>
          <w:szCs w:val="21"/>
        </w:rPr>
        <w:t>անուշահոտ կեն</w:t>
        <w:softHyphen/>
        <w:t>դա</w:t>
        <w:softHyphen/>
        <w:t>նական նյութ; հնդկական մկան պես կեն</w:t>
        <w:softHyphen/>
        <w:t>դանի;</w:t>
      </w:r>
      <w:r>
        <w:rPr>
          <w:rFonts w:cs="Times Armenian" w:ascii="Times Armenian" w:hAnsi="Times Armenian"/>
          <w:sz w:val="21"/>
          <w:szCs w:val="21"/>
        </w:rPr>
        <w:t xml:space="preserve"> սրա ճյուղերից են՝ </w:t>
      </w:r>
      <w:r>
        <w:rPr>
          <w:rFonts w:cs="Times Armenian" w:ascii="Times Armenian" w:hAnsi="Times Armenian"/>
          <w:i/>
          <w:sz w:val="21"/>
          <w:szCs w:val="21"/>
        </w:rPr>
        <w:t>մշկահամ, մշկաբույր, մշկընկույզ</w:t>
      </w:r>
      <w:r>
        <w:rPr>
          <w:rFonts w:cs="Times Armenian" w:ascii="Times Armenian" w:hAnsi="Times Armenian"/>
          <w:sz w:val="21"/>
          <w:szCs w:val="21"/>
        </w:rPr>
        <w:t>),</w:t>
      </w:r>
      <w:r>
        <w:rPr>
          <w:rFonts w:cs="Times Armenian" w:ascii="Times Armenian" w:hAnsi="Times Armenian"/>
          <w:b/>
          <w:i/>
          <w:sz w:val="21"/>
          <w:szCs w:val="21"/>
        </w:rPr>
        <w:t xml:space="preserve"> *մուշտ </w:t>
      </w:r>
      <w:r>
        <w:rPr>
          <w:rFonts w:cs="Times Armenian" w:ascii="Times Armenian" w:hAnsi="Times Armenian"/>
          <w:sz w:val="21"/>
          <w:szCs w:val="21"/>
        </w:rPr>
        <w:t>(</w:t>
      </w:r>
      <w:r>
        <w:rPr>
          <w:rFonts w:cs="Times Armenian" w:ascii="Times Armenian" w:hAnsi="Times Armenian"/>
          <w:i/>
          <w:sz w:val="21"/>
          <w:szCs w:val="21"/>
        </w:rPr>
        <w:t>բա</w:t>
        <w:softHyphen/>
        <w:t>զուկ; բռունցք; մուշտի = հարված</w:t>
      </w:r>
      <w:r>
        <w:rPr>
          <w:rFonts w:cs="Times Armenian" w:ascii="Times Armenian" w:hAnsi="Times Armenian"/>
          <w:sz w:val="21"/>
          <w:szCs w:val="21"/>
        </w:rPr>
        <w:t>),</w:t>
      </w:r>
      <w:r>
        <w:rPr>
          <w:rFonts w:cs="Times Armenian" w:ascii="Times Armenian" w:hAnsi="Times Armenian"/>
          <w:b/>
          <w:i/>
          <w:sz w:val="21"/>
          <w:szCs w:val="21"/>
        </w:rPr>
        <w:t xml:space="preserve">*մուշտակ </w:t>
      </w:r>
      <w:r>
        <w:rPr>
          <w:rFonts w:cs="Times Armenian" w:ascii="Times Armenian" w:hAnsi="Times Armenian"/>
          <w:sz w:val="21"/>
          <w:szCs w:val="21"/>
        </w:rPr>
        <w:t>(</w:t>
      </w:r>
      <w:r>
        <w:rPr>
          <w:rFonts w:cs="Times Armenian" w:ascii="Times Armenian" w:hAnsi="Times Armenian"/>
          <w:i/>
          <w:sz w:val="21"/>
          <w:szCs w:val="21"/>
        </w:rPr>
        <w:t>մորթ, մորթի, մորթե վերարկու</w:t>
      </w:r>
      <w:r>
        <w:rPr>
          <w:rFonts w:cs="Times Armenian" w:ascii="Times Armenian" w:hAnsi="Times Armenian"/>
          <w:sz w:val="21"/>
          <w:szCs w:val="21"/>
        </w:rPr>
        <w:t>),</w:t>
      </w:r>
      <w:r>
        <w:rPr>
          <w:rFonts w:cs="Times Armenian" w:ascii="Times Armenian" w:hAnsi="Times Armenian"/>
          <w:b/>
          <w:i/>
          <w:sz w:val="21"/>
          <w:szCs w:val="21"/>
        </w:rPr>
        <w:t xml:space="preserve"> *մուր</w:t>
        <w:softHyphen/>
        <w:softHyphen/>
        <w:t xml:space="preserve">հակ </w:t>
      </w:r>
      <w:r>
        <w:rPr>
          <w:rFonts w:cs="Times Armenian" w:ascii="Times Armenian" w:hAnsi="Times Armenian"/>
          <w:sz w:val="21"/>
          <w:szCs w:val="21"/>
        </w:rPr>
        <w:t>(</w:t>
      </w:r>
      <w:r>
        <w:rPr>
          <w:rFonts w:cs="Times Armenian" w:ascii="Times Armenian" w:hAnsi="Times Armenian"/>
          <w:i/>
          <w:sz w:val="21"/>
          <w:szCs w:val="21"/>
        </w:rPr>
        <w:t>պար</w:t>
        <w:softHyphen/>
        <w:t>տա</w:t>
        <w:softHyphen/>
        <w:t>թուղթ</w:t>
      </w:r>
      <w:r>
        <w:rPr>
          <w:rFonts w:cs="Times Armenian" w:ascii="Times Armenian" w:hAnsi="Times Armenian"/>
          <w:sz w:val="21"/>
          <w:szCs w:val="21"/>
        </w:rPr>
        <w:t>),</w:t>
      </w:r>
      <w:r>
        <w:rPr>
          <w:rFonts w:cs="Times Armenian" w:ascii="Times Armenian" w:hAnsi="Times Armenian"/>
          <w:b/>
          <w:i/>
          <w:sz w:val="21"/>
          <w:szCs w:val="21"/>
        </w:rPr>
        <w:t xml:space="preserve"> *մուրտ </w:t>
      </w:r>
      <w:r>
        <w:rPr>
          <w:rFonts w:cs="Times Armenian" w:ascii="Times Armenian" w:hAnsi="Times Armenian"/>
          <w:sz w:val="21"/>
          <w:szCs w:val="21"/>
        </w:rPr>
        <w:t xml:space="preserve">(բույս է, </w:t>
      </w:r>
      <w:r>
        <w:rPr>
          <w:rFonts w:cs="Times Armenian" w:ascii="Times Armenian" w:hAnsi="Times Armenian"/>
          <w:i/>
          <w:sz w:val="21"/>
          <w:szCs w:val="21"/>
          <w:vertAlign w:val="superscript"/>
        </w:rPr>
        <w:t>լ</w:t>
      </w:r>
      <w:r>
        <w:rPr>
          <w:rFonts w:cs="Times Armenian" w:ascii="Times Armenian" w:hAnsi="Times Armenian"/>
          <w:i/>
          <w:sz w:val="21"/>
          <w:szCs w:val="21"/>
        </w:rPr>
        <w:t>myrtus;</w:t>
      </w:r>
      <w:r>
        <w:rPr>
          <w:rFonts w:cs="Times Armenian" w:ascii="Times Armenian" w:hAnsi="Times Armenian"/>
          <w:sz w:val="21"/>
          <w:szCs w:val="21"/>
        </w:rPr>
        <w:t xml:space="preserve"> սրա ճյուղերից՝ </w:t>
      </w:r>
      <w:r>
        <w:rPr>
          <w:rFonts w:cs="Times Armenian" w:ascii="Times Armenian" w:hAnsi="Times Armenian"/>
          <w:i/>
          <w:sz w:val="21"/>
          <w:szCs w:val="21"/>
        </w:rPr>
        <w:t>մրտենի, մրտի</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մտրակ </w:t>
      </w:r>
      <w:r>
        <w:rPr>
          <w:rFonts w:cs="Times Armenian" w:ascii="Times Armenian" w:hAnsi="Times Armenian"/>
          <w:sz w:val="21"/>
          <w:szCs w:val="21"/>
        </w:rPr>
        <w:t>(</w:t>
      </w:r>
      <w:r>
        <w:rPr>
          <w:rFonts w:cs="Times Armenian" w:ascii="Times Armenian" w:hAnsi="Times Armenian"/>
          <w:i/>
          <w:sz w:val="21"/>
          <w:szCs w:val="21"/>
        </w:rPr>
        <w:t>խարազան</w:t>
      </w:r>
      <w:r>
        <w:rPr>
          <w:rFonts w:cs="Times Armenian" w:ascii="Times Armenian" w:hAnsi="Times Armenian"/>
          <w:sz w:val="21"/>
          <w:szCs w:val="21"/>
        </w:rPr>
        <w:t>):</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Normal"/>
        <w:jc w:val="center"/>
        <w:rPr>
          <w:rFonts w:ascii="Times Armenian" w:hAnsi="Times Armenian" w:cs="Times Armenian"/>
        </w:rPr>
      </w:pPr>
      <w:r>
        <w:rPr>
          <w:rFonts w:cs="Sylfaen" w:ascii="Sylfaen" w:hAnsi="Sylfaen"/>
        </w:rPr>
        <w:t>յ</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յակինթ-հակինթ </w:t>
      </w:r>
      <w:r>
        <w:rPr>
          <w:rFonts w:cs="Times Armenian" w:ascii="Times Armenian" w:hAnsi="Times Armenian"/>
          <w:sz w:val="21"/>
          <w:szCs w:val="21"/>
        </w:rPr>
        <w:t>(</w:t>
      </w:r>
      <w:r>
        <w:rPr>
          <w:rFonts w:cs="Times Armenian" w:ascii="Times Armenian" w:hAnsi="Times Armenian"/>
          <w:i/>
          <w:sz w:val="21"/>
          <w:szCs w:val="21"/>
        </w:rPr>
        <w:t>ծաղիկ ու թանկագին քար է;</w:t>
      </w:r>
      <w:r>
        <w:rPr>
          <w:rFonts w:cs="Times Armenian" w:ascii="Times Armenian" w:hAnsi="Times Armenian"/>
          <w:sz w:val="21"/>
          <w:szCs w:val="21"/>
        </w:rPr>
        <w:t xml:space="preserve"> նույնն է` </w:t>
      </w:r>
      <w:r>
        <w:rPr>
          <w:rFonts w:cs="Times Armenian" w:ascii="Times Armenian" w:hAnsi="Times Armenian"/>
          <w:i/>
          <w:sz w:val="21"/>
          <w:szCs w:val="21"/>
          <w:vertAlign w:val="superscript"/>
        </w:rPr>
        <w:t>+</w:t>
      </w:r>
      <w:r>
        <w:rPr>
          <w:rFonts w:cs="Times Armenian" w:ascii="Times Armenian" w:hAnsi="Times Armenian"/>
          <w:i/>
          <w:sz w:val="21"/>
          <w:szCs w:val="21"/>
        </w:rPr>
        <w:t xml:space="preserve">յաղութ, </w:t>
      </w:r>
      <w:r>
        <w:rPr>
          <w:rFonts w:cs="Times Armenian" w:ascii="Times Armenian" w:hAnsi="Times Armenian"/>
          <w:i/>
          <w:sz w:val="21"/>
          <w:szCs w:val="21"/>
          <w:vertAlign w:val="superscript"/>
        </w:rPr>
        <w:t>+</w:t>
      </w:r>
      <w:r>
        <w:rPr>
          <w:rFonts w:cs="Times Armenian" w:ascii="Times Armenian" w:hAnsi="Times Armenian"/>
          <w:i/>
          <w:sz w:val="21"/>
          <w:szCs w:val="21"/>
        </w:rPr>
        <w:t xml:space="preserve">աղութ, </w:t>
      </w:r>
      <w:r>
        <w:rPr>
          <w:rFonts w:cs="Times Armenian" w:ascii="Times Armenian" w:hAnsi="Times Armenian"/>
          <w:i/>
          <w:sz w:val="21"/>
          <w:szCs w:val="21"/>
          <w:vertAlign w:val="superscript"/>
        </w:rPr>
        <w:t>լ</w:t>
      </w:r>
      <w:r>
        <w:rPr>
          <w:rFonts w:cs="Times Armenian" w:ascii="Times Armenian" w:hAnsi="Times Armenian"/>
          <w:i/>
          <w:sz w:val="21"/>
          <w:szCs w:val="21"/>
        </w:rPr>
        <w:t xml:space="preserve">hyacintus, </w:t>
      </w:r>
      <w:r>
        <w:rPr>
          <w:rFonts w:cs="Russian Times" w:ascii="Russian Times" w:hAnsi="Russian Times"/>
          <w:i/>
          <w:sz w:val="21"/>
          <w:szCs w:val="21"/>
        </w:rPr>
        <w:t>гиацинт, яхонт</w:t>
      </w:r>
      <w:r>
        <w:rPr>
          <w:rFonts w:cs="Times Armenian" w:ascii="Times Armenian" w:hAnsi="Times Armenian"/>
          <w:i/>
          <w:sz w:val="21"/>
          <w:szCs w:val="21"/>
        </w:rPr>
        <w:t>,</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յամույր-համույր </w:t>
      </w:r>
      <w:r>
        <w:rPr>
          <w:rFonts w:cs="Times Armenian" w:ascii="Times Armenian" w:hAnsi="Times Armenian"/>
          <w:sz w:val="21"/>
          <w:szCs w:val="21"/>
        </w:rPr>
        <w:t>(</w:t>
      </w:r>
      <w:r>
        <w:rPr>
          <w:rFonts w:cs="Times Armenian" w:ascii="Times Armenian" w:hAnsi="Times Armenian"/>
          <w:i/>
          <w:sz w:val="21"/>
          <w:szCs w:val="21"/>
        </w:rPr>
        <w:t>այծյամ</w:t>
      </w:r>
      <w:r>
        <w:rPr>
          <w:rFonts w:cs="Times Armenian" w:ascii="Times Armenian" w:hAnsi="Times Armenian"/>
          <w:sz w:val="21"/>
          <w:szCs w:val="21"/>
        </w:rPr>
        <w:t>),</w:t>
      </w:r>
      <w:r>
        <w:rPr>
          <w:rFonts w:cs="Times Armenian" w:ascii="Times Armenian" w:hAnsi="Times Armenian"/>
          <w:b/>
          <w:i/>
          <w:sz w:val="21"/>
          <w:szCs w:val="21"/>
        </w:rPr>
        <w:t xml:space="preserve"> *յան</w:t>
        <w:softHyphen/>
        <w:t>դի</w:t>
        <w:softHyphen/>
        <w:t>ման</w:t>
        <w:softHyphen/>
        <w:t>-</w:t>
        <w:softHyphen/>
        <w:t xml:space="preserve">հանդիման, *յասմիկ-հասմիկ </w:t>
      </w:r>
      <w:r>
        <w:rPr>
          <w:rFonts w:cs="Times Armenian" w:ascii="Times Armenian" w:hAnsi="Times Armenian"/>
          <w:sz w:val="21"/>
          <w:szCs w:val="21"/>
        </w:rPr>
        <w:t>(</w:t>
      </w:r>
      <w:r>
        <w:rPr>
          <w:rFonts w:cs="Times Armenian" w:ascii="Times Armenian" w:hAnsi="Times Armenian"/>
          <w:i/>
          <w:sz w:val="21"/>
          <w:szCs w:val="21"/>
        </w:rPr>
        <w:t>ծաղիկ է;</w:t>
      </w:r>
      <w:r>
        <w:rPr>
          <w:rFonts w:cs="Times Armenian" w:ascii="Times Armenian" w:hAnsi="Times Armenian"/>
          <w:sz w:val="21"/>
          <w:szCs w:val="21"/>
        </w:rPr>
        <w:t xml:space="preserve"> </w:t>
      </w:r>
      <w:r>
        <w:rPr>
          <w:rFonts w:cs="Russian Times" w:ascii="Russian Times" w:hAnsi="Russian Times"/>
          <w:i/>
          <w:sz w:val="21"/>
          <w:szCs w:val="21"/>
        </w:rPr>
        <w:t>жасмин,</w:t>
      </w:r>
      <w:r>
        <w:rPr>
          <w:rFonts w:cs="Times Armenian" w:ascii="Times Armenian" w:hAnsi="Times Armenian"/>
          <w:i/>
          <w:sz w:val="21"/>
          <w:szCs w:val="21"/>
        </w:rPr>
        <w:t xml:space="preserve"> յասաման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յաս</w:t>
        <w:softHyphen/>
        <w:t xml:space="preserve">պիս-հասպիս </w:t>
      </w:r>
      <w:r>
        <w:rPr>
          <w:rFonts w:cs="Times Armenian" w:ascii="Times Armenian" w:hAnsi="Times Armenian"/>
          <w:sz w:val="21"/>
          <w:szCs w:val="21"/>
        </w:rPr>
        <w:t>(</w:t>
      </w:r>
      <w:r>
        <w:rPr>
          <w:rFonts w:cs="Times Armenian" w:ascii="Times Armenian" w:hAnsi="Times Armenian"/>
          <w:i/>
          <w:sz w:val="21"/>
          <w:szCs w:val="21"/>
        </w:rPr>
        <w:t xml:space="preserve">թանկ քար; </w:t>
      </w:r>
      <w:r>
        <w:rPr>
          <w:rFonts w:cs="Russian Times" w:ascii="Russian Times" w:hAnsi="Russian Times"/>
          <w:i/>
          <w:sz w:val="21"/>
          <w:szCs w:val="21"/>
        </w:rPr>
        <w:t>яспис</w:t>
      </w:r>
      <w:r>
        <w:rPr>
          <w:rFonts w:cs="Times Armenian" w:ascii="Times Armenian" w:hAnsi="Times Armenian"/>
          <w:sz w:val="21"/>
          <w:szCs w:val="21"/>
        </w:rPr>
        <w:t>),</w:t>
      </w:r>
      <w:r>
        <w:rPr>
          <w:rFonts w:cs="Times Armenian" w:ascii="Times Armenian" w:hAnsi="Times Armenian"/>
          <w:b/>
          <w:i/>
          <w:sz w:val="21"/>
          <w:szCs w:val="21"/>
        </w:rPr>
        <w:t xml:space="preserve"> *յավանակ-ավանակ </w:t>
      </w:r>
      <w:r>
        <w:rPr>
          <w:rFonts w:cs="Times Armenian" w:ascii="Times Armenian" w:hAnsi="Times Armenian"/>
          <w:sz w:val="21"/>
          <w:szCs w:val="21"/>
        </w:rPr>
        <w:t>(</w:t>
      </w:r>
      <w:r>
        <w:rPr>
          <w:rFonts w:cs="Times Armenian" w:ascii="Times Armenian" w:hAnsi="Times Armenian"/>
          <w:i/>
          <w:sz w:val="21"/>
          <w:szCs w:val="21"/>
        </w:rPr>
        <w:t>ձագ չորքո</w:t>
        <w:softHyphen/>
        <w:t>տանու, մա</w:t>
        <w:softHyphen/>
        <w:t>նա</w:t>
        <w:softHyphen/>
        <w:t xml:space="preserve">վանդ` էշի, ձիու, եղնիկի = </w:t>
      </w:r>
      <w:r>
        <w:rPr>
          <w:rFonts w:cs="Times Armenian" w:ascii="Times Armenian" w:hAnsi="Times Armenian"/>
          <w:i/>
          <w:sz w:val="21"/>
          <w:szCs w:val="21"/>
          <w:vertAlign w:val="superscript"/>
        </w:rPr>
        <w:t>անգլ.</w:t>
      </w:r>
      <w:r>
        <w:rPr>
          <w:rFonts w:cs="Times Armenian" w:ascii="Times Armenian" w:hAnsi="Times Armenian"/>
          <w:i/>
          <w:sz w:val="21"/>
          <w:szCs w:val="21"/>
        </w:rPr>
        <w:t xml:space="preserve">young, </w:t>
      </w:r>
      <w:r>
        <w:rPr>
          <w:rFonts w:cs="Russian Times" w:ascii="Russian Times" w:hAnsi="Russian Times"/>
          <w:i/>
          <w:sz w:val="21"/>
          <w:szCs w:val="21"/>
        </w:rPr>
        <w:t>юный</w:t>
      </w:r>
      <w:r>
        <w:rPr>
          <w:rFonts w:cs="Times Armenian" w:ascii="Times Armenian" w:hAnsi="Times Armenian"/>
          <w:sz w:val="21"/>
          <w:szCs w:val="21"/>
        </w:rPr>
        <w:t>),</w:t>
      </w:r>
      <w:r>
        <w:rPr>
          <w:rFonts w:cs="Times Armenian" w:ascii="Times Armenian" w:hAnsi="Times Armenian"/>
          <w:b/>
          <w:i/>
          <w:sz w:val="21"/>
          <w:szCs w:val="21"/>
        </w:rPr>
        <w:t xml:space="preserve"> *յաւէժ-հավերժ, *յաւէտ-հա</w:t>
        <w:softHyphen/>
        <w:t xml:space="preserve">վետ, *յիշատակ-հիշատակ, *յիշել-հիշել </w:t>
      </w:r>
      <w:r>
        <w:rPr>
          <w:rFonts w:cs="Times Armenian" w:ascii="Times Armenian" w:hAnsi="Times Armenian"/>
          <w:sz w:val="21"/>
          <w:szCs w:val="21"/>
        </w:rPr>
        <w:t xml:space="preserve">(նույնն է` </w:t>
      </w:r>
      <w:r>
        <w:rPr>
          <w:rFonts w:cs="Times Armenian" w:ascii="Times Armenian" w:hAnsi="Times Armenian"/>
          <w:i/>
          <w:sz w:val="21"/>
          <w:szCs w:val="21"/>
        </w:rPr>
        <w:t>ուշ(ք), հուշ</w:t>
      </w:r>
      <w:r>
        <w:rPr>
          <w:rFonts w:cs="Times Armenian" w:ascii="Times Armenian" w:hAnsi="Times Armenian"/>
          <w:sz w:val="21"/>
          <w:szCs w:val="21"/>
        </w:rPr>
        <w:t xml:space="preserve"> բառերի հետ, որ նույնպես իրանական փոխառություն են),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յոբելյան-հոբելյան </w:t>
      </w:r>
      <w:r>
        <w:rPr>
          <w:rFonts w:cs="Times Armenian" w:ascii="Times Armenian" w:hAnsi="Times Armenian"/>
          <w:sz w:val="21"/>
          <w:szCs w:val="21"/>
        </w:rPr>
        <w:t>(</w:t>
      </w:r>
      <w:r>
        <w:rPr>
          <w:rFonts w:cs="Times Armenian" w:ascii="Times Armenian" w:hAnsi="Times Armenian"/>
          <w:i/>
          <w:sz w:val="21"/>
          <w:szCs w:val="21"/>
        </w:rPr>
        <w:t>հրե</w:t>
        <w:softHyphen/>
        <w:t>ա</w:t>
        <w:softHyphen/>
        <w:softHyphen/>
        <w:t>կան թո</w:t>
        <w:softHyphen/>
        <w:t>ղության տարին՝ 50 տարին մեկ;</w:t>
      </w:r>
      <w:r>
        <w:rPr>
          <w:rFonts w:cs="Times Armenian" w:ascii="Times Armenian" w:hAnsi="Times Armenian"/>
          <w:b/>
          <w:i/>
          <w:sz w:val="21"/>
          <w:szCs w:val="21"/>
        </w:rPr>
        <w:t xml:space="preserve"> </w:t>
      </w:r>
      <w:r>
        <w:rPr>
          <w:rFonts w:cs="Times Armenian" w:ascii="Times Armenian" w:hAnsi="Times Armenian"/>
          <w:i/>
          <w:sz w:val="21"/>
          <w:szCs w:val="21"/>
        </w:rPr>
        <w:t>տարեդարձ</w:t>
      </w:r>
      <w:r>
        <w:rPr>
          <w:rFonts w:cs="Times Armenian" w:ascii="Times Armenian" w:hAnsi="Times Armenian"/>
          <w:sz w:val="21"/>
          <w:szCs w:val="21"/>
        </w:rPr>
        <w:t>),</w:t>
      </w:r>
      <w:r>
        <w:rPr>
          <w:rFonts w:cs="Times Armenian" w:ascii="Times Armenian" w:hAnsi="Times Armenian"/>
          <w:b/>
          <w:i/>
          <w:sz w:val="21"/>
          <w:szCs w:val="21"/>
        </w:rPr>
        <w:t xml:space="preserve"> յոբելեար-հոբելյար </w:t>
      </w:r>
      <w:r>
        <w:rPr>
          <w:rFonts w:cs="Times Armenian" w:ascii="Times Armenian" w:hAnsi="Times Armenian"/>
          <w:sz w:val="21"/>
          <w:szCs w:val="21"/>
        </w:rPr>
        <w:t>(ֆրան</w:t>
        <w:softHyphen/>
        <w:t>սերենից է),</w:t>
      </w:r>
      <w:r>
        <w:rPr>
          <w:rFonts w:cs="Times Armenian" w:ascii="Times Armenian" w:hAnsi="Times Armenian"/>
          <w:b/>
          <w:i/>
          <w:sz w:val="21"/>
          <w:szCs w:val="21"/>
        </w:rPr>
        <w:t xml:space="preserve"> *յոյզ-հույզ </w:t>
      </w:r>
      <w:r>
        <w:rPr>
          <w:rFonts w:cs="Times Armenian" w:ascii="Times Armenian" w:hAnsi="Times Armenian"/>
          <w:sz w:val="21"/>
          <w:szCs w:val="21"/>
        </w:rPr>
        <w:t xml:space="preserve">(նշանակել է` </w:t>
      </w:r>
      <w:r>
        <w:rPr>
          <w:rFonts w:cs="Times Armenian" w:ascii="Times Armenian" w:hAnsi="Times Armenian"/>
          <w:i/>
          <w:sz w:val="21"/>
          <w:szCs w:val="21"/>
        </w:rPr>
        <w:t>փնտռտուք, խուզարկություն, խռովու</w:t>
        <w:softHyphen/>
        <w:t>թյուն, շփոթ, աղմուկ, փնտրել, տակնուվրա անել, խնդրել, հարցնել,</w:t>
      </w:r>
      <w:r>
        <w:rPr>
          <w:rFonts w:cs="Times Armenian" w:ascii="Times Armenian" w:hAnsi="Times Armenian"/>
          <w:sz w:val="21"/>
          <w:szCs w:val="21"/>
        </w:rPr>
        <w:t xml:space="preserve"> ևն, ևն; սրա ճյուղերից են՝ </w:t>
      </w:r>
      <w:r>
        <w:rPr>
          <w:rFonts w:cs="Times Armenian" w:ascii="Times Armenian" w:hAnsi="Times Armenian"/>
          <w:i/>
          <w:sz w:val="21"/>
          <w:szCs w:val="21"/>
        </w:rPr>
        <w:t>հուզել, հուզմունք, հուզական; ուզել</w:t>
      </w:r>
      <w:r>
        <w:rPr>
          <w:rFonts w:cs="Times Armenian" w:ascii="Times Armenian" w:hAnsi="Times Armenian"/>
          <w:sz w:val="21"/>
          <w:szCs w:val="21"/>
        </w:rPr>
        <w:t>);</w:t>
      </w:r>
      <w:r>
        <w:rPr>
          <w:rFonts w:cs="Times Armenian" w:ascii="Times Armenian" w:hAnsi="Times Armenian"/>
          <w:b/>
          <w:i/>
          <w:sz w:val="21"/>
          <w:szCs w:val="21"/>
        </w:rPr>
        <w:t xml:space="preserve"> *յոյժ-հույժ </w:t>
      </w:r>
      <w:r>
        <w:rPr>
          <w:rFonts w:cs="Times Armenian" w:ascii="Times Armenian" w:hAnsi="Times Armenian"/>
          <w:sz w:val="21"/>
          <w:szCs w:val="21"/>
        </w:rPr>
        <w:t>(</w:t>
      </w:r>
      <w:r>
        <w:rPr>
          <w:rFonts w:cs="Times Armenian" w:ascii="Times Armenian" w:hAnsi="Times Armenian"/>
          <w:i/>
          <w:sz w:val="21"/>
          <w:szCs w:val="21"/>
        </w:rPr>
        <w:t>սաստիկ, շատ, խիստ, չափազանց շատ</w:t>
      </w:r>
      <w:r>
        <w:rPr>
          <w:rFonts w:cs="Times Armenian" w:ascii="Times Armenian" w:hAnsi="Times Armenian"/>
          <w:sz w:val="21"/>
          <w:szCs w:val="21"/>
        </w:rPr>
        <w:t>),</w:t>
      </w:r>
      <w:r>
        <w:rPr>
          <w:rFonts w:cs="Times Armenian" w:ascii="Times Armenian" w:hAnsi="Times Armenian"/>
          <w:b/>
          <w:i/>
          <w:sz w:val="21"/>
          <w:szCs w:val="21"/>
        </w:rPr>
        <w:t xml:space="preserve"> յովազ-հովազ </w:t>
      </w:r>
      <w:r>
        <w:rPr>
          <w:rFonts w:cs="Times Armenian" w:ascii="Times Armenian" w:hAnsi="Times Armenian"/>
          <w:sz w:val="21"/>
          <w:szCs w:val="21"/>
        </w:rPr>
        <w:t>(</w:t>
      </w:r>
      <w:r>
        <w:rPr>
          <w:rFonts w:cs="Times Armenian" w:ascii="Times Armenian" w:hAnsi="Times Armenian"/>
          <w:i/>
          <w:sz w:val="21"/>
          <w:szCs w:val="21"/>
        </w:rPr>
        <w:t>ինձ = ընձ</w:t>
        <w:softHyphen/>
        <w:t>առյուծ</w:t>
      </w:r>
      <w:r>
        <w:rPr>
          <w:rFonts w:cs="Times Armenian" w:ascii="Times Armenian" w:hAnsi="Times Armenian"/>
          <w:sz w:val="21"/>
          <w:szCs w:val="21"/>
        </w:rPr>
        <w:t xml:space="preserve">), </w:t>
      </w:r>
      <w:r>
        <w:rPr>
          <w:rFonts w:cs="Times Armenian" w:ascii="Times Armenian" w:hAnsi="Times Armenian"/>
          <w:b/>
          <w:i/>
          <w:sz w:val="21"/>
          <w:szCs w:val="21"/>
          <w:vertAlign w:val="superscript"/>
        </w:rPr>
        <w:t>օլ</w:t>
      </w:r>
      <w:r>
        <w:rPr>
          <w:rFonts w:cs="Times Armenian" w:ascii="Times Armenian" w:hAnsi="Times Armenian"/>
          <w:b/>
          <w:i/>
          <w:sz w:val="21"/>
          <w:szCs w:val="21"/>
        </w:rPr>
        <w:t>յուլիս-հուլիս</w:t>
      </w:r>
      <w:r>
        <w:rPr>
          <w:rFonts w:cs="Times Armenian" w:ascii="Times Armenian" w:hAnsi="Times Armenian"/>
          <w:sz w:val="21"/>
          <w:szCs w:val="21"/>
        </w:rPr>
        <w:t xml:space="preserve"> (</w:t>
      </w:r>
      <w:r>
        <w:rPr>
          <w:rFonts w:cs="Times Armenian" w:ascii="Times Armenian" w:hAnsi="Times Armenian"/>
          <w:i/>
          <w:sz w:val="21"/>
          <w:szCs w:val="21"/>
        </w:rPr>
        <w:t>Հուլիոս Կեսարի անունից է</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յունիս-հունիս </w:t>
      </w:r>
      <w:r>
        <w:rPr>
          <w:rFonts w:cs="Times Armenian" w:ascii="Times Armenian" w:hAnsi="Times Armenian"/>
          <w:sz w:val="21"/>
          <w:szCs w:val="21"/>
        </w:rPr>
        <w:t>(</w:t>
      </w:r>
      <w:r>
        <w:rPr>
          <w:rFonts w:cs="Times Armenian" w:ascii="Times Armenian" w:hAnsi="Times Armenian"/>
          <w:i/>
          <w:sz w:val="21"/>
          <w:szCs w:val="21"/>
        </w:rPr>
        <w:t>6-րդ ամիսը &lt;</w:t>
      </w:r>
      <w:r>
        <w:rPr>
          <w:rFonts w:cs="Times Armenian" w:ascii="Times Armenian" w:hAnsi="Times Armenian"/>
          <w:sz w:val="21"/>
          <w:szCs w:val="21"/>
        </w:rPr>
        <w:t xml:space="preserve"> </w:t>
      </w:r>
      <w:r>
        <w:rPr>
          <w:rFonts w:cs="Times Armenian" w:ascii="Times Armenian" w:hAnsi="Times Armenian"/>
          <w:i/>
          <w:sz w:val="21"/>
          <w:szCs w:val="21"/>
          <w:vertAlign w:val="superscript"/>
        </w:rPr>
        <w:t>լ</w:t>
      </w:r>
      <w:r>
        <w:rPr>
          <w:rFonts w:cs="Times Armenian" w:ascii="Times Armenian" w:hAnsi="Times Armenian"/>
          <w:i/>
          <w:sz w:val="21"/>
          <w:szCs w:val="21"/>
        </w:rPr>
        <w:t xml:space="preserve">junius; </w:t>
      </w:r>
      <w:r>
        <w:rPr>
          <w:rFonts w:cs="Times Armenian" w:ascii="Times Armenian" w:hAnsi="Times Armenian"/>
          <w:i/>
          <w:sz w:val="21"/>
          <w:szCs w:val="21"/>
          <w:vertAlign w:val="superscript"/>
        </w:rPr>
        <w:t>լ</w:t>
      </w:r>
      <w:r>
        <w:rPr>
          <w:rFonts w:cs="Times Armenian" w:ascii="Times Armenian" w:hAnsi="Times Armenian"/>
          <w:i/>
          <w:sz w:val="21"/>
          <w:szCs w:val="21"/>
        </w:rPr>
        <w:t>Juno</w:t>
      </w:r>
      <w:r>
        <w:rPr>
          <w:rFonts w:cs="Times Armenian" w:ascii="Times Armenian" w:hAnsi="Times Armenian"/>
          <w:sz w:val="21"/>
          <w:szCs w:val="21"/>
        </w:rPr>
        <w:t xml:space="preserve"> </w:t>
      </w:r>
      <w:r>
        <w:rPr>
          <w:rFonts w:cs="Times Armenian" w:ascii="Times Armenian" w:hAnsi="Times Armenian"/>
          <w:i/>
          <w:sz w:val="21"/>
          <w:szCs w:val="21"/>
        </w:rPr>
        <w:t>= Հունոնա աստվա</w:t>
        <w:softHyphen/>
        <w:t>ծուհու անունից</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յունուար-հուն</w:t>
        <w:softHyphen/>
        <w:t xml:space="preserve">վար </w:t>
      </w:r>
      <w:r>
        <w:rPr>
          <w:rFonts w:cs="Times Armenian" w:ascii="Times Armenian" w:hAnsi="Times Armenian"/>
          <w:sz w:val="21"/>
          <w:szCs w:val="21"/>
        </w:rPr>
        <w:t>(</w:t>
      </w:r>
      <w:r>
        <w:rPr>
          <w:rFonts w:cs="Times Armenian" w:ascii="Times Armenian" w:hAnsi="Times Armenian"/>
          <w:i/>
          <w:sz w:val="21"/>
          <w:szCs w:val="21"/>
          <w:vertAlign w:val="superscript"/>
        </w:rPr>
        <w:t>լ</w:t>
      </w:r>
      <w:r>
        <w:rPr>
          <w:rFonts w:cs="Times Armenian" w:ascii="Times Armenian" w:hAnsi="Times Armenian"/>
          <w:i/>
          <w:sz w:val="21"/>
          <w:szCs w:val="21"/>
        </w:rPr>
        <w:t>Janus</w:t>
      </w:r>
      <w:r>
        <w:rPr>
          <w:rFonts w:cs="Times Armenian" w:ascii="Times Armenian" w:hAnsi="Times Armenian"/>
          <w:sz w:val="21"/>
          <w:szCs w:val="21"/>
        </w:rPr>
        <w:t xml:space="preserve"> </w:t>
      </w:r>
      <w:r>
        <w:rPr>
          <w:rFonts w:cs="Times Armenian" w:ascii="Times Armenian" w:hAnsi="Times Armenian"/>
          <w:i/>
          <w:sz w:val="21"/>
          <w:szCs w:val="21"/>
        </w:rPr>
        <w:t>երկդիմի աստծո անունից</w:t>
      </w:r>
      <w:r>
        <w:rPr>
          <w:rFonts w:cs="Times Armenian" w:ascii="Times Armenian" w:hAnsi="Times Armenian"/>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յունապ-հունապ</w:t>
      </w:r>
      <w:r>
        <w:rPr>
          <w:rFonts w:cs="Times Armenian" w:ascii="Times Armenian" w:hAnsi="Times Armenian"/>
          <w:sz w:val="21"/>
          <w:szCs w:val="21"/>
        </w:rPr>
        <w:t xml:space="preserve"> (միրգն ու ծառը), </w:t>
      </w:r>
      <w:r>
        <w:rPr>
          <w:rFonts w:cs="Times Armenian" w:ascii="Times Armenian" w:hAnsi="Times Armenian"/>
          <w:b/>
          <w:i/>
          <w:sz w:val="21"/>
          <w:szCs w:val="21"/>
        </w:rPr>
        <w:t>*յուշկապա</w:t>
        <w:softHyphen/>
        <w:t>րիկ-հուշ</w:t>
        <w:softHyphen/>
        <w:t xml:space="preserve">կապարիկ </w:t>
      </w:r>
      <w:r>
        <w:rPr>
          <w:rFonts w:cs="Times Armenian" w:ascii="Times Armenian" w:hAnsi="Times Armenian"/>
          <w:sz w:val="21"/>
          <w:szCs w:val="21"/>
        </w:rPr>
        <w:t xml:space="preserve">(առասպելական մի էակ, </w:t>
      </w:r>
      <w:r>
        <w:rPr>
          <w:rFonts w:cs="Times Armenian" w:ascii="Times Armenian" w:hAnsi="Times Armenian"/>
          <w:b/>
          <w:i/>
          <w:sz w:val="21"/>
          <w:szCs w:val="21"/>
        </w:rPr>
        <w:t>*</w:t>
      </w:r>
      <w:r>
        <w:rPr>
          <w:rFonts w:cs="Times Armenian" w:ascii="Times Armenian" w:hAnsi="Times Armenian"/>
          <w:i/>
          <w:sz w:val="21"/>
          <w:szCs w:val="21"/>
        </w:rPr>
        <w:t>vušk = էշ = վշկապարիկ = իշա</w:t>
        <w:softHyphen/>
        <w:t>պա</w:t>
        <w:softHyphen/>
        <w:t>րիկ = իշակենտավրոս</w:t>
      </w:r>
      <w:r>
        <w:rPr>
          <w:rFonts w:cs="Times Armenian" w:ascii="Times Armenian" w:hAnsi="Times Armenian"/>
          <w:sz w:val="21"/>
          <w:szCs w:val="21"/>
        </w:rPr>
        <w:t>):</w:t>
      </w:r>
    </w:p>
    <w:p>
      <w:pPr>
        <w:pStyle w:val="Heading5"/>
        <w:jc w:val="center"/>
        <w:rPr>
          <w:rFonts w:ascii="Times Armenian" w:hAnsi="Times Armenian" w:cs="Times Armenian"/>
        </w:rPr>
      </w:pPr>
      <w:r>
        <w:rPr>
          <w:rFonts w:cs="Times Armenian" w:ascii="Times Armenian" w:hAnsi="Times Armenian"/>
          <w:sz w:val="21"/>
          <w:szCs w:val="21"/>
        </w:rPr>
        <w:t>ն</w:t>
      </w:r>
    </w:p>
    <w:p>
      <w:pPr>
        <w:pStyle w:val="Normal"/>
        <w:ind w:firstLine="426"/>
        <w:jc w:val="both"/>
        <w:rPr>
          <w:rFonts w:ascii="Times Armenian" w:hAnsi="Times Armenian" w:cs="Times Armenian"/>
        </w:rPr>
      </w:pPr>
      <w:r>
        <w:rPr>
          <w:rFonts w:cs="Times Armenian" w:ascii="Times Armenian" w:hAnsi="Times Armenian"/>
          <w:b/>
          <w:i/>
          <w:sz w:val="21"/>
          <w:szCs w:val="21"/>
        </w:rPr>
        <w:t xml:space="preserve">*նազ </w:t>
      </w:r>
      <w:r>
        <w:rPr>
          <w:rFonts w:cs="Times Armenian" w:ascii="Times Armenian" w:hAnsi="Times Armenian"/>
          <w:sz w:val="21"/>
          <w:szCs w:val="21"/>
        </w:rPr>
        <w:t xml:space="preserve">(նշանակել է` </w:t>
      </w:r>
      <w:r>
        <w:rPr>
          <w:rFonts w:cs="Times Armenian" w:ascii="Times Armenian" w:hAnsi="Times Armenian"/>
          <w:i/>
          <w:sz w:val="21"/>
          <w:szCs w:val="21"/>
        </w:rPr>
        <w:t>պատիվ, հարգանք, պարծանք, սիգանք;</w:t>
      </w:r>
      <w:r>
        <w:rPr>
          <w:rFonts w:cs="Times Armenian" w:ascii="Times Armenian" w:hAnsi="Times Armenian"/>
          <w:sz w:val="21"/>
          <w:szCs w:val="21"/>
        </w:rPr>
        <w:t xml:space="preserve"> նաև` </w:t>
      </w:r>
      <w:r>
        <w:rPr>
          <w:rFonts w:cs="Times Armenian" w:ascii="Times Armenian" w:hAnsi="Times Armenian"/>
          <w:i/>
          <w:sz w:val="21"/>
          <w:szCs w:val="21"/>
        </w:rPr>
        <w:t>նազել = պանծալ, սիգալ, պարծե(նա)լ; նազանք, նազելի,</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նալ </w:t>
      </w:r>
      <w:r>
        <w:rPr>
          <w:rFonts w:cs="Times Armenian" w:ascii="Times Armenian" w:hAnsi="Times Armenian"/>
          <w:sz w:val="21"/>
          <w:szCs w:val="21"/>
        </w:rPr>
        <w:t>(</w:t>
      </w:r>
      <w:r>
        <w:rPr>
          <w:rFonts w:cs="Times Armenian" w:ascii="Times Armenian" w:hAnsi="Times Armenian"/>
          <w:i/>
          <w:sz w:val="21"/>
          <w:szCs w:val="21"/>
        </w:rPr>
        <w:t>պայտ;</w:t>
      </w:r>
      <w:r>
        <w:rPr>
          <w:rFonts w:cs="Times Armenian" w:ascii="Times Armenian" w:hAnsi="Times Armenian"/>
          <w:sz w:val="21"/>
          <w:szCs w:val="21"/>
        </w:rPr>
        <w:t xml:space="preserve"> սրա ճյու</w:t>
        <w:softHyphen/>
        <w:t xml:space="preserve">ղերից է` </w:t>
      </w:r>
      <w:r>
        <w:rPr>
          <w:rFonts w:cs="Times Armenian" w:ascii="Times Armenian" w:hAnsi="Times Armenian"/>
          <w:i/>
          <w:sz w:val="21"/>
          <w:szCs w:val="21"/>
        </w:rPr>
        <w:t xml:space="preserve">նալբանդ = պայտար, պայտող; </w:t>
      </w:r>
      <w:r>
        <w:rPr>
          <w:rFonts w:cs="Times Armenian" w:ascii="Times Armenian" w:hAnsi="Times Armenian"/>
          <w:sz w:val="21"/>
          <w:szCs w:val="21"/>
        </w:rPr>
        <w:t xml:space="preserve">սրա ճյուղերից է` </w:t>
      </w:r>
      <w:r>
        <w:rPr>
          <w:rFonts w:cs="Times Armenian" w:ascii="Times Armenian" w:hAnsi="Times Armenian"/>
          <w:i/>
          <w:sz w:val="21"/>
          <w:szCs w:val="21"/>
        </w:rPr>
        <w:t>Նալբանդյան</w:t>
      </w:r>
      <w:r>
        <w:rPr>
          <w:rFonts w:cs="Times Armenian" w:ascii="Times Armenian" w:hAnsi="Times Armenian"/>
          <w:sz w:val="21"/>
          <w:szCs w:val="21"/>
        </w:rPr>
        <w:t xml:space="preserve"> ազգանունը),</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նալաթ </w:t>
      </w:r>
      <w:r>
        <w:rPr>
          <w:rFonts w:cs="Times Armenian" w:ascii="Times Armenian" w:hAnsi="Times Armenian"/>
          <w:sz w:val="21"/>
          <w:szCs w:val="21"/>
        </w:rPr>
        <w:t>(</w:t>
      </w:r>
      <w:r>
        <w:rPr>
          <w:rFonts w:cs="Times Armenian" w:ascii="Times Armenian" w:hAnsi="Times Armenian"/>
          <w:i/>
          <w:sz w:val="21"/>
          <w:szCs w:val="21"/>
        </w:rPr>
        <w:t>անեծք, նզովք</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նալբանդ </w:t>
      </w:r>
      <w:r>
        <w:rPr>
          <w:rFonts w:cs="Times Armenian" w:ascii="Times Armenian" w:hAnsi="Times Armenian"/>
          <w:sz w:val="21"/>
          <w:szCs w:val="21"/>
        </w:rPr>
        <w:t>(</w:t>
      </w:r>
      <w:r>
        <w:rPr>
          <w:rFonts w:cs="Times Armenian" w:ascii="Times Armenian" w:hAnsi="Times Armenian"/>
          <w:i/>
          <w:sz w:val="21"/>
          <w:szCs w:val="21"/>
        </w:rPr>
        <w:t>պայտար, պայտող</w:t>
      </w:r>
      <w:r>
        <w:rPr>
          <w:rFonts w:cs="Times Armenian" w:ascii="Times Armenian" w:hAnsi="Times Armenian"/>
          <w:sz w:val="21"/>
          <w:szCs w:val="21"/>
        </w:rPr>
        <w:t>),</w:t>
      </w:r>
      <w:r>
        <w:rPr>
          <w:rFonts w:cs="Times Armenian" w:ascii="Times Armenian" w:hAnsi="Times Armenian"/>
          <w:b/>
          <w:i/>
          <w:sz w:val="21"/>
          <w:szCs w:val="21"/>
        </w:rPr>
        <w:t xml:space="preserve"> *նա</w:t>
        <w:softHyphen/>
        <w:t>խա</w:t>
        <w:softHyphen/>
        <w:t xml:space="preserve">րար </w:t>
      </w:r>
      <w:r>
        <w:rPr>
          <w:rFonts w:cs="Times Armenian" w:ascii="Times Armenian" w:hAnsi="Times Armenian"/>
          <w:sz w:val="21"/>
          <w:szCs w:val="21"/>
        </w:rPr>
        <w:t>(</w:t>
      </w:r>
      <w:r>
        <w:rPr>
          <w:rFonts w:cs="Times Armenian" w:ascii="Times Armenian" w:hAnsi="Times Armenian"/>
          <w:i/>
          <w:sz w:val="21"/>
          <w:szCs w:val="21"/>
        </w:rPr>
        <w:t>հին հայերի իշխանական բարձրագույն աստիճաններից է,</w:t>
      </w:r>
      <w:r>
        <w:rPr>
          <w:rFonts w:cs="Times Armenian" w:ascii="Times Armenian" w:hAnsi="Times Armenian"/>
          <w:sz w:val="21"/>
          <w:szCs w:val="21"/>
        </w:rPr>
        <w:t xml:space="preserve"> բախտի ծաղրով հիմա նշանակում է` </w:t>
      </w:r>
      <w:r>
        <w:rPr>
          <w:rFonts w:cs="Times Armenian" w:ascii="Times Armenian" w:hAnsi="Times Armenian"/>
          <w:i/>
          <w:sz w:val="21"/>
          <w:szCs w:val="21"/>
        </w:rPr>
        <w:t>մինիստր</w:t>
      </w:r>
      <w:r>
        <w:rPr>
          <w:rFonts w:cs="Times Armenian" w:ascii="Times Armenian" w:hAnsi="Times Armenian"/>
          <w:sz w:val="21"/>
          <w:szCs w:val="21"/>
        </w:rPr>
        <w:t>),</w:t>
      </w:r>
      <w:r>
        <w:rPr>
          <w:rFonts w:cs="Times Armenian" w:ascii="Times Armenian" w:hAnsi="Times Armenian"/>
          <w:b/>
          <w:i/>
          <w:sz w:val="21"/>
          <w:szCs w:val="21"/>
        </w:rPr>
        <w:t xml:space="preserve"> *նախճիր </w:t>
      </w:r>
      <w:r>
        <w:rPr>
          <w:rFonts w:cs="Times Armenian" w:ascii="Times Armenian" w:hAnsi="Times Armenian"/>
          <w:sz w:val="21"/>
          <w:szCs w:val="21"/>
        </w:rPr>
        <w:t>(</w:t>
      </w:r>
      <w:r>
        <w:rPr>
          <w:rFonts w:cs="Times Armenian" w:ascii="Times Armenian" w:hAnsi="Times Armenian"/>
          <w:i/>
          <w:sz w:val="21"/>
          <w:szCs w:val="21"/>
        </w:rPr>
        <w:t>կոտո</w:t>
        <w:softHyphen/>
        <w:t>րած</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նահանգ, *նա</w:t>
        <w:softHyphen/>
        <w:t xml:space="preserve">հանջ, *նահապետ </w:t>
      </w:r>
      <w:r>
        <w:rPr>
          <w:rFonts w:cs="Times Armenian" w:ascii="Times Armenian" w:hAnsi="Times Armenian"/>
          <w:sz w:val="21"/>
          <w:szCs w:val="21"/>
        </w:rPr>
        <w:t>(</w:t>
      </w:r>
      <w:r>
        <w:rPr>
          <w:rFonts w:cs="Times Armenian" w:ascii="Times Armenian" w:hAnsi="Times Armenian"/>
          <w:i/>
          <w:sz w:val="21"/>
          <w:szCs w:val="21"/>
        </w:rPr>
        <w:t>ցեղապետ նախահայր, պապ</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նաղաշ </w:t>
      </w:r>
      <w:r>
        <w:rPr>
          <w:rFonts w:cs="Times Armenian" w:ascii="Times Armenian" w:hAnsi="Times Armenian"/>
          <w:i/>
          <w:sz w:val="21"/>
          <w:szCs w:val="21"/>
        </w:rPr>
        <w:t>(նկարիչ),</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 xml:space="preserve">նաղարայ </w:t>
      </w:r>
      <w:r>
        <w:rPr>
          <w:rFonts w:cs="Times Armenian" w:ascii="Times Armenian" w:hAnsi="Times Armenian"/>
          <w:sz w:val="21"/>
          <w:szCs w:val="21"/>
        </w:rPr>
        <w:t>(</w:t>
      </w:r>
      <w:r>
        <w:rPr>
          <w:rFonts w:cs="Times Armenian" w:ascii="Times Armenian" w:hAnsi="Times Armenian"/>
          <w:i/>
          <w:sz w:val="21"/>
          <w:szCs w:val="21"/>
        </w:rPr>
        <w:t>թմբուկ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նաղտ </w:t>
      </w:r>
      <w:r>
        <w:rPr>
          <w:rFonts w:cs="Times Armenian" w:ascii="Times Armenian" w:hAnsi="Times Armenian"/>
          <w:sz w:val="21"/>
          <w:szCs w:val="21"/>
        </w:rPr>
        <w:t>(= նաղդ փող),</w:t>
      </w:r>
      <w:r>
        <w:rPr>
          <w:rFonts w:cs="Times Armenian" w:ascii="Times Armenian" w:hAnsi="Times Armenian"/>
          <w:b/>
          <w:i/>
          <w:sz w:val="21"/>
          <w:szCs w:val="21"/>
        </w:rPr>
        <w:t xml:space="preserve"> *նամ </w:t>
      </w:r>
      <w:r>
        <w:rPr>
          <w:rFonts w:cs="Times Armenian" w:ascii="Times Armenian" w:hAnsi="Times Armenian"/>
          <w:sz w:val="21"/>
          <w:szCs w:val="21"/>
        </w:rPr>
        <w:t>(</w:t>
      </w:r>
      <w:r>
        <w:rPr>
          <w:rFonts w:cs="Times Armenian" w:ascii="Times Armenian" w:hAnsi="Times Armenian"/>
          <w:i/>
          <w:sz w:val="21"/>
          <w:szCs w:val="21"/>
        </w:rPr>
        <w:t>թաց, խոնավ =  գէջ</w:t>
      </w:r>
      <w:r>
        <w:rPr>
          <w:rFonts w:cs="Times Armenian" w:ascii="Times Armenian" w:hAnsi="Times Armenian"/>
          <w:sz w:val="21"/>
          <w:szCs w:val="21"/>
        </w:rPr>
        <w:t>)</w:t>
      </w:r>
      <w:r>
        <w:rPr>
          <w:rFonts w:cs="Times Armenian" w:ascii="Times Armenian" w:hAnsi="Times Armenian"/>
          <w:b/>
          <w:i/>
          <w:sz w:val="21"/>
          <w:szCs w:val="21"/>
        </w:rPr>
        <w:t>, *նա</w:t>
        <w:softHyphen/>
        <w:t xml:space="preserve">մակ,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նաշ </w:t>
      </w:r>
      <w:r>
        <w:rPr>
          <w:rFonts w:cs="Times Armenian" w:ascii="Times Armenian" w:hAnsi="Times Armenian"/>
          <w:sz w:val="21"/>
          <w:szCs w:val="21"/>
        </w:rPr>
        <w:t>(</w:t>
      </w:r>
      <w:r>
        <w:rPr>
          <w:rFonts w:cs="Times Armenian" w:ascii="Times Armenian" w:hAnsi="Times Armenian"/>
          <w:i/>
          <w:sz w:val="21"/>
          <w:szCs w:val="21"/>
        </w:rPr>
        <w:t>դագաղ</w:t>
      </w:r>
      <w:r>
        <w:rPr>
          <w:rFonts w:cs="Times Armenian" w:ascii="Times Armenian" w:hAnsi="Times Armenian"/>
          <w:sz w:val="21"/>
          <w:szCs w:val="21"/>
        </w:rPr>
        <w:t xml:space="preserve">), </w:t>
      </w:r>
      <w:r>
        <w:rPr>
          <w:rFonts w:cs="Times Armenian" w:ascii="Times Armenian" w:hAnsi="Times Armenian"/>
          <w:b/>
          <w:i/>
          <w:sz w:val="21"/>
          <w:szCs w:val="21"/>
        </w:rPr>
        <w:t>*նարգէս-նարգիս-նարգիզ</w:t>
      </w:r>
      <w:r>
        <w:rPr>
          <w:rFonts w:cs="Times Armenian" w:ascii="Times Armenian" w:hAnsi="Times Armenian"/>
          <w:sz w:val="21"/>
          <w:szCs w:val="21"/>
        </w:rPr>
        <w:t xml:space="preserve"> (</w:t>
      </w:r>
      <w:r>
        <w:rPr>
          <w:rFonts w:cs="Times Armenian" w:ascii="Times Armenian" w:hAnsi="Times Armenian"/>
          <w:i/>
          <w:sz w:val="21"/>
          <w:szCs w:val="21"/>
        </w:rPr>
        <w:t>ծաղիկ է;</w:t>
      </w:r>
      <w:r>
        <w:rPr>
          <w:rFonts w:cs="Times Armenian" w:ascii="Times Armenian" w:hAnsi="Times Armenian"/>
          <w:sz w:val="21"/>
          <w:szCs w:val="21"/>
        </w:rPr>
        <w:t xml:space="preserve"> բառը փոխ են առել նաև հույները (սրանցից էլ` այլք), ու այս բառին կապված մի առասպել են հորինել, կամ էլ` առասպելն է՛լ է փոխառյալ),</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նարդոս </w:t>
      </w:r>
      <w:r>
        <w:rPr>
          <w:rFonts w:cs="Times Armenian" w:ascii="Times Armenian" w:hAnsi="Times Armenian"/>
          <w:sz w:val="21"/>
          <w:szCs w:val="21"/>
        </w:rPr>
        <w:t>(</w:t>
      </w:r>
      <w:r>
        <w:rPr>
          <w:rFonts w:cs="Times Armenian" w:ascii="Times Armenian" w:hAnsi="Times Armenian"/>
          <w:i/>
          <w:sz w:val="21"/>
          <w:szCs w:val="21"/>
        </w:rPr>
        <w:t>բույսն ու ծաղիկը</w:t>
      </w:r>
      <w:r>
        <w:rPr>
          <w:rFonts w:cs="Times Armenian" w:ascii="Times Armenian" w:hAnsi="Times Armenian"/>
          <w:sz w:val="21"/>
          <w:szCs w:val="21"/>
        </w:rPr>
        <w:t>),</w:t>
      </w:r>
      <w:r>
        <w:rPr>
          <w:rFonts w:cs="Times Armenian" w:ascii="Times Armenian" w:hAnsi="Times Armenian"/>
          <w:b/>
          <w:i/>
          <w:sz w:val="21"/>
          <w:szCs w:val="21"/>
        </w:rPr>
        <w:t xml:space="preserve"> *նա</w:t>
        <w:softHyphen/>
        <w:t xml:space="preserve">րինջ </w:t>
      </w:r>
      <w:r>
        <w:rPr>
          <w:rFonts w:cs="Times Armenian" w:ascii="Times Armenian" w:hAnsi="Times Armenian"/>
          <w:sz w:val="21"/>
          <w:szCs w:val="21"/>
        </w:rPr>
        <w:t xml:space="preserve">(ծագում է հնդկերենից, իբրև` </w:t>
      </w:r>
      <w:r>
        <w:rPr>
          <w:rFonts w:cs="Times Armenian" w:ascii="Times Armenian" w:hAnsi="Times Armenian"/>
          <w:i/>
          <w:sz w:val="21"/>
          <w:szCs w:val="21"/>
        </w:rPr>
        <w:t>պղնձագույն</w:t>
      </w:r>
      <w:r>
        <w:rPr>
          <w:rFonts w:cs="Times Armenian" w:ascii="Times Armenian" w:hAnsi="Times Armenian"/>
          <w:sz w:val="21"/>
          <w:szCs w:val="21"/>
        </w:rPr>
        <w:t>),</w:t>
      </w:r>
      <w:r>
        <w:rPr>
          <w:rFonts w:cs="Times Armenian" w:ascii="Times Armenian" w:hAnsi="Times Armenian"/>
          <w:b/>
          <w:i/>
          <w:sz w:val="21"/>
          <w:szCs w:val="21"/>
        </w:rPr>
        <w:t xml:space="preserve"> *նարմ </w:t>
      </w:r>
      <w:r>
        <w:rPr>
          <w:rFonts w:cs="Times Armenian" w:ascii="Times Armenian" w:hAnsi="Times Armenian"/>
          <w:sz w:val="21"/>
          <w:szCs w:val="21"/>
        </w:rPr>
        <w:t>(</w:t>
      </w:r>
      <w:r>
        <w:rPr>
          <w:rFonts w:cs="Times Armenian" w:ascii="Times Armenian" w:hAnsi="Times Armenian"/>
          <w:i/>
          <w:sz w:val="21"/>
          <w:szCs w:val="21"/>
        </w:rPr>
        <w:t>հանդարտու</w:t>
        <w:softHyphen/>
        <w:t>թյուն, մեղմություն;</w:t>
      </w:r>
      <w:r>
        <w:rPr>
          <w:rFonts w:cs="Times Armenian" w:ascii="Times Armenian" w:hAnsi="Times Armenian"/>
          <w:sz w:val="21"/>
          <w:szCs w:val="21"/>
        </w:rPr>
        <w:t xml:space="preserve"> սրա ճյուղերից` </w:t>
      </w:r>
      <w:r>
        <w:rPr>
          <w:rFonts w:cs="Times Armenian" w:ascii="Times Armenian" w:hAnsi="Times Armenian"/>
          <w:i/>
          <w:sz w:val="21"/>
          <w:szCs w:val="21"/>
        </w:rPr>
        <w:t>նարմանազուկ</w:t>
      </w:r>
      <w:r>
        <w:rPr>
          <w:rFonts w:cs="Times Armenian" w:ascii="Times Armenian" w:hAnsi="Times Armenian"/>
          <w:sz w:val="21"/>
          <w:szCs w:val="21"/>
        </w:rPr>
        <w:t>),</w:t>
      </w:r>
      <w:r>
        <w:rPr>
          <w:rFonts w:cs="Times Armenian" w:ascii="Times Armenian" w:hAnsi="Times Armenian"/>
          <w:b/>
          <w:i/>
          <w:sz w:val="21"/>
          <w:szCs w:val="21"/>
        </w:rPr>
        <w:t xml:space="preserve"> *նարտ-նարդի </w:t>
      </w:r>
      <w:r>
        <w:rPr>
          <w:rFonts w:cs="Times Armenian" w:ascii="Times Armenian" w:hAnsi="Times Armenian"/>
          <w:sz w:val="21"/>
          <w:szCs w:val="21"/>
        </w:rPr>
        <w:t>(սա էլ փոխ է առած սան</w:t>
        <w:softHyphen/>
        <w:t>սկրի</w:t>
        <w:softHyphen/>
        <w:t xml:space="preserve">տից, որտեղ նշանակում էր` </w:t>
      </w:r>
      <w:r>
        <w:rPr>
          <w:rFonts w:cs="Times Armenian" w:ascii="Times Armenian" w:hAnsi="Times Armenian"/>
          <w:i/>
          <w:sz w:val="21"/>
          <w:szCs w:val="21"/>
        </w:rPr>
        <w:t>խաղի քվե, զառ,</w:t>
      </w:r>
      <w:r>
        <w:rPr>
          <w:rFonts w:cs="Times Armenian" w:ascii="Times Armenian" w:hAnsi="Times Armenian"/>
          <w:sz w:val="21"/>
          <w:szCs w:val="21"/>
        </w:rPr>
        <w:t xml:space="preserve"> որ ծա</w:t>
        <w:softHyphen/>
        <w:t xml:space="preserve">գում է սանսկրիտի </w:t>
      </w:r>
      <w:r>
        <w:rPr>
          <w:rFonts w:cs="Times Armenian" w:ascii="Times Armenian" w:hAnsi="Times Armenian"/>
          <w:i/>
          <w:sz w:val="21"/>
          <w:szCs w:val="21"/>
        </w:rPr>
        <w:t>բառաչել, մռնչալ, գոչել</w:t>
      </w:r>
      <w:r>
        <w:rPr>
          <w:rFonts w:cs="Times Armenian" w:ascii="Times Armenian" w:hAnsi="Times Armenian"/>
          <w:sz w:val="21"/>
          <w:szCs w:val="21"/>
        </w:rPr>
        <w:t xml:space="preserve"> իմաստով բայից),</w:t>
      </w:r>
      <w:r>
        <w:rPr>
          <w:rFonts w:cs="Times Armenian" w:ascii="Times Armenian" w:hAnsi="Times Armenian"/>
          <w:b/>
          <w:i/>
          <w:sz w:val="21"/>
          <w:szCs w:val="21"/>
        </w:rPr>
        <w:t xml:space="preserve"> *նաւազ-նավազ </w:t>
      </w:r>
      <w:r>
        <w:rPr>
          <w:rFonts w:cs="Times Armenian" w:ascii="Times Armenian" w:hAnsi="Times Armenian"/>
          <w:sz w:val="21"/>
          <w:szCs w:val="21"/>
        </w:rPr>
        <w:t>(</w:t>
      </w:r>
      <w:r>
        <w:rPr>
          <w:rFonts w:cs="Times Armenian" w:ascii="Times Armenian" w:hAnsi="Times Armenian"/>
          <w:i/>
          <w:sz w:val="21"/>
          <w:szCs w:val="21"/>
        </w:rPr>
        <w:t>նավավար;</w:t>
      </w:r>
      <w:r>
        <w:rPr>
          <w:rFonts w:cs="Times Armenian" w:ascii="Times Armenian" w:hAnsi="Times Armenian"/>
          <w:sz w:val="21"/>
          <w:szCs w:val="21"/>
        </w:rPr>
        <w:t xml:space="preserve"> հիմա համարում են` </w:t>
      </w:r>
      <w:r>
        <w:rPr>
          <w:rFonts w:cs="Times Armenian" w:ascii="Times Armenian" w:hAnsi="Times Armenian"/>
          <w:i/>
          <w:sz w:val="21"/>
          <w:szCs w:val="21"/>
        </w:rPr>
        <w:t>նավաստի</w:t>
      </w:r>
      <w:r>
        <w:rPr>
          <w:rFonts w:cs="Times Armenian" w:ascii="Times Armenian" w:hAnsi="Times Armenian"/>
          <w:sz w:val="21"/>
          <w:szCs w:val="21"/>
        </w:rPr>
        <w:t>),</w:t>
      </w:r>
      <w:r>
        <w:rPr>
          <w:rFonts w:cs="Times Armenian" w:ascii="Times Armenian" w:hAnsi="Times Armenian"/>
          <w:b/>
          <w:i/>
          <w:sz w:val="21"/>
          <w:szCs w:val="21"/>
        </w:rPr>
        <w:t xml:space="preserve"> *նաւակատիք </w:t>
      </w:r>
      <w:r>
        <w:rPr>
          <w:rFonts w:cs="Times Armenian" w:ascii="Times Armenian" w:hAnsi="Times Armenian"/>
          <w:sz w:val="21"/>
          <w:szCs w:val="21"/>
        </w:rPr>
        <w:t>(</w:t>
      </w:r>
      <w:r>
        <w:rPr>
          <w:rFonts w:cs="Times Armenian" w:ascii="Times Armenian" w:hAnsi="Times Armenian"/>
          <w:i/>
          <w:sz w:val="21"/>
          <w:szCs w:val="21"/>
        </w:rPr>
        <w:t>բացման հան</w:t>
        <w:softHyphen/>
        <w:t>դես; տարեդարձ</w:t>
      </w:r>
      <w:r>
        <w:rPr>
          <w:rFonts w:cs="Times Armenian" w:ascii="Times Armenian" w:hAnsi="Times Armenian"/>
          <w:sz w:val="21"/>
          <w:szCs w:val="21"/>
        </w:rPr>
        <w:t>),</w:t>
      </w:r>
      <w:r>
        <w:rPr>
          <w:rFonts w:cs="Times Armenian" w:ascii="Times Armenian" w:hAnsi="Times Armenian"/>
          <w:b/>
          <w:i/>
          <w:sz w:val="21"/>
          <w:szCs w:val="21"/>
        </w:rPr>
        <w:t xml:space="preserve"> *նաւասարդ </w:t>
      </w:r>
      <w:r>
        <w:rPr>
          <w:rFonts w:cs="Times Armenian" w:ascii="Times Armenian" w:hAnsi="Times Armenian"/>
          <w:sz w:val="21"/>
          <w:szCs w:val="21"/>
        </w:rPr>
        <w:t>(</w:t>
      </w:r>
      <w:r>
        <w:rPr>
          <w:rFonts w:cs="Times Armenian" w:ascii="Times Armenian" w:hAnsi="Times Armenian"/>
          <w:i/>
          <w:sz w:val="21"/>
          <w:szCs w:val="21"/>
        </w:rPr>
        <w:t>հայ տոմարի 1-ին ամիսը՝  օգոստ. 11-ից մին</w:t>
        <w:softHyphen/>
        <w:t>չև սեպտ. 9-ը</w:t>
      </w:r>
      <w:r>
        <w:rPr>
          <w:rFonts w:cs="Times Armenian" w:ascii="Times Armenian" w:hAnsi="Times Armenian"/>
          <w:sz w:val="21"/>
          <w:szCs w:val="21"/>
        </w:rPr>
        <w:t>),</w:t>
      </w:r>
      <w:r>
        <w:rPr>
          <w:rFonts w:cs="Times Armenian" w:ascii="Times Armenian" w:hAnsi="Times Armenian"/>
          <w:b/>
          <w:i/>
          <w:sz w:val="21"/>
          <w:szCs w:val="21"/>
        </w:rPr>
        <w:t xml:space="preserve"> *նաւթ-նավթ </w:t>
      </w:r>
      <w:r>
        <w:rPr>
          <w:rFonts w:cs="Times Armenian" w:ascii="Times Armenian" w:hAnsi="Times Armenian"/>
          <w:sz w:val="21"/>
          <w:szCs w:val="21"/>
        </w:rPr>
        <w:t xml:space="preserve">(գրված է նաև` </w:t>
      </w:r>
      <w:r>
        <w:rPr>
          <w:rFonts w:cs="Times Armenian" w:ascii="Times Armenian" w:hAnsi="Times Armenian"/>
          <w:i/>
          <w:sz w:val="21"/>
          <w:szCs w:val="21"/>
        </w:rPr>
        <w:t>նափաթ, նֆաթ, նփաթ,</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նա</w:t>
        <w:softHyphen/>
        <w:t xml:space="preserve">ֆաս </w:t>
      </w:r>
      <w:r>
        <w:rPr>
          <w:rFonts w:cs="Times Armenian" w:ascii="Times Armenian" w:hAnsi="Times Armenian"/>
          <w:sz w:val="21"/>
          <w:szCs w:val="21"/>
        </w:rPr>
        <w:t>(</w:t>
      </w:r>
      <w:r>
        <w:rPr>
          <w:rFonts w:cs="Times Armenian" w:ascii="Times Armenian" w:hAnsi="Times Armenian"/>
          <w:i/>
          <w:sz w:val="21"/>
          <w:szCs w:val="21"/>
        </w:rPr>
        <w:t>շունչ</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նեկտար </w:t>
      </w:r>
      <w:r>
        <w:rPr>
          <w:rFonts w:cs="Times Armenian" w:ascii="Times Armenian" w:hAnsi="Times Armenian"/>
          <w:i/>
          <w:sz w:val="21"/>
          <w:szCs w:val="21"/>
        </w:rPr>
        <w:t>(աստվածների խմիչք;</w:t>
      </w:r>
      <w:r>
        <w:rPr>
          <w:rFonts w:cs="Times Armenian" w:ascii="Times Armenian" w:hAnsi="Times Armenian"/>
          <w:sz w:val="21"/>
          <w:szCs w:val="21"/>
        </w:rPr>
        <w:t xml:space="preserve"> բուն նշանակում է` </w:t>
      </w:r>
      <w:r>
        <w:rPr>
          <w:rFonts w:cs="Times Armenian" w:ascii="Times Armenian" w:hAnsi="Times Armenian"/>
          <w:i/>
          <w:sz w:val="21"/>
          <w:szCs w:val="21"/>
        </w:rPr>
        <w:t>մահին հաղթող</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նեռն </w:t>
      </w:r>
      <w:r>
        <w:rPr>
          <w:rFonts w:cs="Times Armenian" w:ascii="Times Armenian" w:hAnsi="Times Armenian"/>
          <w:sz w:val="21"/>
          <w:szCs w:val="21"/>
        </w:rPr>
        <w:t>(</w:t>
      </w:r>
      <w:r>
        <w:rPr>
          <w:rFonts w:cs="Times Armenian" w:ascii="Times Armenian" w:hAnsi="Times Armenian"/>
          <w:i/>
          <w:sz w:val="21"/>
          <w:szCs w:val="21"/>
        </w:rPr>
        <w:t>Ներոն (կայսրը) = Nero = ուժեղ &lt; այր</w:t>
      </w:r>
      <w:r>
        <w:rPr>
          <w:rFonts w:cs="Times Armenian" w:ascii="Times Armenian" w:hAnsi="Times Armenian"/>
          <w:sz w:val="21"/>
          <w:szCs w:val="21"/>
        </w:rPr>
        <w:t>),</w:t>
      </w:r>
      <w:r>
        <w:rPr>
          <w:rFonts w:cs="Times Armenian" w:ascii="Times Armenian" w:hAnsi="Times Armenian"/>
          <w:b/>
          <w:i/>
          <w:sz w:val="21"/>
          <w:szCs w:val="21"/>
        </w:rPr>
        <w:t xml:space="preserve"> *նզով(ք) </w:t>
      </w:r>
      <w:r>
        <w:rPr>
          <w:rFonts w:cs="Times Armenian" w:ascii="Times Armenian" w:hAnsi="Times Armenian"/>
          <w:sz w:val="21"/>
          <w:szCs w:val="21"/>
        </w:rPr>
        <w:t>(</w:t>
      </w:r>
      <w:r>
        <w:rPr>
          <w:rFonts w:cs="Times Armenian" w:ascii="Times Armenian" w:hAnsi="Times Armenian"/>
          <w:i/>
          <w:sz w:val="21"/>
          <w:szCs w:val="21"/>
        </w:rPr>
        <w:t>ա</w:t>
        <w:softHyphen/>
        <w:softHyphen/>
        <w:t>նեծք, բանա</w:t>
        <w:softHyphen/>
        <w:t>դրանք</w:t>
      </w:r>
      <w:r>
        <w:rPr>
          <w:rFonts w:cs="Times Armenian" w:ascii="Times Armenian" w:hAnsi="Times Armenian"/>
          <w:sz w:val="21"/>
          <w:szCs w:val="21"/>
        </w:rPr>
        <w:t>),</w:t>
      </w:r>
      <w:r>
        <w:rPr>
          <w:rFonts w:cs="Times Armenian" w:ascii="Times Armenian" w:hAnsi="Times Armenian"/>
          <w:b/>
          <w:i/>
          <w:sz w:val="21"/>
          <w:szCs w:val="21"/>
        </w:rPr>
        <w:t xml:space="preserve"> նժար </w:t>
      </w:r>
      <w:r>
        <w:rPr>
          <w:rFonts w:cs="Times Armenian" w:ascii="Times Armenian" w:hAnsi="Times Armenian"/>
          <w:sz w:val="21"/>
          <w:szCs w:val="21"/>
        </w:rPr>
        <w:t>(</w:t>
      </w:r>
      <w:r>
        <w:rPr>
          <w:rFonts w:cs="Times Armenian" w:ascii="Times Armenian" w:hAnsi="Times Armenian"/>
          <w:i/>
          <w:sz w:val="21"/>
          <w:szCs w:val="21"/>
        </w:rPr>
        <w:t>կշեռքի թաթ;</w:t>
      </w:r>
      <w:r>
        <w:rPr>
          <w:rFonts w:cs="Times Armenian" w:ascii="Times Armenian" w:hAnsi="Times Armenian"/>
          <w:sz w:val="21"/>
          <w:szCs w:val="21"/>
        </w:rPr>
        <w:t xml:space="preserve"> աղբյուրն անհայտ է),</w:t>
      </w:r>
      <w:r>
        <w:rPr>
          <w:rFonts w:cs="Times Armenian" w:ascii="Times Armenian" w:hAnsi="Times Armenian"/>
          <w:b/>
          <w:i/>
          <w:sz w:val="21"/>
          <w:szCs w:val="21"/>
        </w:rPr>
        <w:t xml:space="preserve"> *նժդեհ </w:t>
      </w:r>
      <w:r>
        <w:rPr>
          <w:rFonts w:cs="Times Armenian" w:ascii="Times Armenian" w:hAnsi="Times Armenian"/>
          <w:sz w:val="21"/>
          <w:szCs w:val="21"/>
        </w:rPr>
        <w:t>(</w:t>
      </w:r>
      <w:r>
        <w:rPr>
          <w:rFonts w:cs="Times Armenian" w:ascii="Times Armenian" w:hAnsi="Times Armenian"/>
          <w:i/>
          <w:sz w:val="21"/>
          <w:szCs w:val="21"/>
        </w:rPr>
        <w:t>անտուն; պանդուխտ, օտար երկրում ապրող</w:t>
      </w:r>
      <w:r>
        <w:rPr>
          <w:rFonts w:cs="Times Armenian" w:ascii="Times Armenian" w:hAnsi="Times Armenian"/>
          <w:sz w:val="21"/>
          <w:szCs w:val="21"/>
        </w:rPr>
        <w:t xml:space="preserve">; ծագումը տես </w:t>
      </w:r>
      <w:r>
        <w:rPr>
          <w:rFonts w:cs="Times Armenian" w:ascii="Times Armenian" w:hAnsi="Times Armenian"/>
          <w:b/>
          <w:i/>
          <w:sz w:val="21"/>
          <w:szCs w:val="21"/>
        </w:rPr>
        <w:t>դեհ</w:t>
      </w:r>
      <w:r>
        <w:rPr>
          <w:rFonts w:cs="Times Armenian" w:ascii="Times Armenian" w:hAnsi="Times Armenian"/>
          <w:sz w:val="21"/>
          <w:szCs w:val="21"/>
        </w:rPr>
        <w:t xml:space="preserve"> բառի տակ),</w:t>
      </w:r>
      <w:r>
        <w:rPr>
          <w:rFonts w:cs="Times Armenian" w:ascii="Times Armenian" w:hAnsi="Times Armenian"/>
          <w:b/>
          <w:i/>
          <w:sz w:val="21"/>
          <w:szCs w:val="21"/>
        </w:rPr>
        <w:t xml:space="preserve"> *նիզակ </w:t>
      </w:r>
      <w:r>
        <w:rPr>
          <w:rFonts w:cs="Times Armenian" w:ascii="Times Armenian" w:hAnsi="Times Armenian"/>
          <w:sz w:val="21"/>
          <w:szCs w:val="21"/>
        </w:rPr>
        <w:t>(</w:t>
      </w:r>
      <w:r>
        <w:rPr>
          <w:rFonts w:cs="Times Armenian" w:ascii="Times Armenian" w:hAnsi="Times Armenian"/>
          <w:i/>
          <w:sz w:val="21"/>
          <w:szCs w:val="21"/>
        </w:rPr>
        <w:t>տեգ, գե</w:t>
        <w:softHyphen/>
        <w:t>ղարդ, գեղարդի կամ տեգի կոթ,</w:t>
      </w:r>
      <w:r>
        <w:rPr>
          <w:rFonts w:cs="Times Armenian" w:ascii="Times Armenian" w:hAnsi="Times Armenian"/>
          <w:sz w:val="21"/>
          <w:szCs w:val="21"/>
        </w:rPr>
        <w:t xml:space="preserve"> ևն),</w:t>
      </w:r>
      <w:r>
        <w:rPr>
          <w:rFonts w:cs="Times Armenian" w:ascii="Times Armenian" w:hAnsi="Times Armenian"/>
          <w:b/>
          <w:i/>
          <w:sz w:val="21"/>
          <w:szCs w:val="21"/>
        </w:rPr>
        <w:t xml:space="preserve"> *նիհար </w:t>
      </w:r>
      <w:r>
        <w:rPr>
          <w:rFonts w:cs="Times Armenian" w:ascii="Times Armenian" w:hAnsi="Times Armenian"/>
          <w:sz w:val="21"/>
          <w:szCs w:val="21"/>
        </w:rPr>
        <w:t>(</w:t>
      </w:r>
      <w:r>
        <w:rPr>
          <w:rFonts w:cs="Times Armenian" w:ascii="Times Armenian" w:hAnsi="Times Armenian"/>
          <w:i/>
          <w:sz w:val="21"/>
          <w:szCs w:val="21"/>
        </w:rPr>
        <w:t>լղար</w:t>
      </w:r>
      <w:r>
        <w:rPr>
          <w:rFonts w:cs="Times Armenian" w:ascii="Times Armenian" w:hAnsi="Times Armenian"/>
          <w:sz w:val="21"/>
          <w:szCs w:val="21"/>
        </w:rPr>
        <w:t>),</w:t>
      </w:r>
      <w:r>
        <w:rPr>
          <w:rFonts w:cs="Times Armenian" w:ascii="Times Armenian" w:hAnsi="Times Armenian"/>
          <w:b/>
          <w:i/>
          <w:sz w:val="21"/>
          <w:szCs w:val="21"/>
        </w:rPr>
        <w:t xml:space="preserve"> *նիշ </w:t>
      </w:r>
      <w:r>
        <w:rPr>
          <w:rFonts w:cs="Times Armenian" w:ascii="Times Armenian" w:hAnsi="Times Armenian"/>
          <w:sz w:val="21"/>
          <w:szCs w:val="21"/>
        </w:rPr>
        <w:t>(</w:t>
      </w:r>
      <w:r>
        <w:rPr>
          <w:rFonts w:cs="Times Armenian" w:ascii="Times Armenian" w:hAnsi="Times Armenian"/>
          <w:i/>
          <w:sz w:val="21"/>
          <w:szCs w:val="21"/>
        </w:rPr>
        <w:t>նշան, կետ, հետք;</w:t>
      </w:r>
      <w:r>
        <w:rPr>
          <w:rFonts w:cs="Times Armenian" w:ascii="Times Armenian" w:hAnsi="Times Armenian"/>
          <w:sz w:val="21"/>
          <w:szCs w:val="21"/>
        </w:rPr>
        <w:t xml:space="preserve"> ո</w:t>
        <w:softHyphen/>
        <w:t>մանք համարում են ասորերեն փոխառու</w:t>
        <w:softHyphen/>
        <w:t>թյուն),</w:t>
      </w:r>
      <w:r>
        <w:rPr>
          <w:rFonts w:cs="Times Armenian" w:ascii="Times Armenian" w:hAnsi="Times Armenian"/>
          <w:b/>
          <w:i/>
          <w:sz w:val="21"/>
          <w:szCs w:val="21"/>
        </w:rPr>
        <w:t xml:space="preserve"> *նիրհ </w:t>
      </w:r>
      <w:r>
        <w:rPr>
          <w:rFonts w:cs="Times Armenian" w:ascii="Times Armenian" w:hAnsi="Times Armenian"/>
          <w:sz w:val="21"/>
          <w:szCs w:val="21"/>
        </w:rPr>
        <w:t>(</w:t>
      </w:r>
      <w:r>
        <w:rPr>
          <w:rFonts w:cs="Times Armenian" w:ascii="Times Armenian" w:hAnsi="Times Armenian"/>
          <w:i/>
          <w:sz w:val="21"/>
          <w:szCs w:val="21"/>
        </w:rPr>
        <w:t>քուն, մրափ;</w:t>
      </w:r>
      <w:r>
        <w:rPr>
          <w:rFonts w:cs="Times Armenian" w:ascii="Times Armenian" w:hAnsi="Times Armenian"/>
          <w:sz w:val="21"/>
          <w:szCs w:val="21"/>
        </w:rPr>
        <w:t xml:space="preserve"> սրա ճյուղերից է` </w:t>
      </w:r>
      <w:r>
        <w:rPr>
          <w:rFonts w:cs="Times Armenian" w:ascii="Times Armenian" w:hAnsi="Times Armenian"/>
          <w:i/>
          <w:sz w:val="21"/>
          <w:szCs w:val="21"/>
        </w:rPr>
        <w:t>նիրհել,</w:t>
      </w:r>
      <w:r>
        <w:rPr>
          <w:rFonts w:cs="Times Armenian" w:ascii="Times Armenian" w:hAnsi="Times Armenian"/>
          <w:sz w:val="21"/>
          <w:szCs w:val="21"/>
        </w:rPr>
        <w:t xml:space="preserve"> ևն),</w:t>
      </w:r>
      <w:r>
        <w:rPr>
          <w:rFonts w:cs="Times Armenian" w:ascii="Times Armenian" w:hAnsi="Times Armenian"/>
          <w:b/>
          <w:i/>
          <w:sz w:val="21"/>
          <w:szCs w:val="21"/>
        </w:rPr>
        <w:t xml:space="preserve"> *նկան </w:t>
      </w:r>
      <w:r>
        <w:rPr>
          <w:rFonts w:cs="Times Armenian" w:ascii="Times Armenian" w:hAnsi="Times Armenian"/>
          <w:sz w:val="21"/>
          <w:szCs w:val="21"/>
        </w:rPr>
        <w:t>(</w:t>
      </w:r>
      <w:r>
        <w:rPr>
          <w:rFonts w:cs="Times Armenian" w:ascii="Times Armenian" w:hAnsi="Times Armenian"/>
          <w:i/>
          <w:sz w:val="21"/>
          <w:szCs w:val="21"/>
        </w:rPr>
        <w:t>մի տեսակ հաց;</w:t>
      </w:r>
      <w:r>
        <w:rPr>
          <w:rFonts w:cs="Times Armenian" w:ascii="Times Armenian" w:hAnsi="Times Armenian"/>
          <w:sz w:val="21"/>
          <w:szCs w:val="21"/>
        </w:rPr>
        <w:t xml:space="preserve"> սրա ճյու</w:t>
        <w:softHyphen/>
        <w:t>ղե</w:t>
        <w:softHyphen/>
        <w:t xml:space="preserve">րից` </w:t>
      </w:r>
      <w:r>
        <w:rPr>
          <w:rFonts w:cs="Times Armenian" w:ascii="Times Armenian" w:hAnsi="Times Armenian"/>
          <w:i/>
          <w:sz w:val="21"/>
          <w:szCs w:val="21"/>
        </w:rPr>
        <w:t>նկանակ</w:t>
      </w:r>
      <w:r>
        <w:rPr>
          <w:rFonts w:cs="Times Armenian" w:ascii="Times Armenian" w:hAnsi="Times Armenian"/>
          <w:sz w:val="21"/>
          <w:szCs w:val="21"/>
        </w:rPr>
        <w:t>),</w:t>
      </w:r>
      <w:r>
        <w:rPr>
          <w:rFonts w:cs="Times Armenian" w:ascii="Times Armenian" w:hAnsi="Times Armenian"/>
          <w:b/>
          <w:i/>
          <w:sz w:val="21"/>
          <w:szCs w:val="21"/>
        </w:rPr>
        <w:t xml:space="preserve"> *նկար(ել), *նկուն </w:t>
      </w:r>
      <w:r>
        <w:rPr>
          <w:rFonts w:cs="Times Armenian" w:ascii="Times Armenian" w:hAnsi="Times Armenian"/>
          <w:sz w:val="21"/>
          <w:szCs w:val="21"/>
        </w:rPr>
        <w:t>(</w:t>
      </w:r>
      <w:r>
        <w:rPr>
          <w:rFonts w:cs="Times Armenian" w:ascii="Times Armenian" w:hAnsi="Times Armenian"/>
          <w:i/>
          <w:sz w:val="21"/>
          <w:szCs w:val="21"/>
        </w:rPr>
        <w:t>նվաստ, ստորին, ցած, ընկճված;</w:t>
      </w:r>
      <w:r>
        <w:rPr>
          <w:rFonts w:cs="Times Armenian" w:ascii="Times Armenian" w:hAnsi="Times Armenian"/>
          <w:sz w:val="21"/>
          <w:szCs w:val="21"/>
        </w:rPr>
        <w:t xml:space="preserve"> սրա ճյու</w:t>
        <w:softHyphen/>
        <w:t xml:space="preserve">ղերից` </w:t>
      </w:r>
      <w:r>
        <w:rPr>
          <w:rFonts w:cs="Times Armenian" w:ascii="Times Armenian" w:hAnsi="Times Armenian"/>
          <w:i/>
          <w:sz w:val="21"/>
          <w:szCs w:val="21"/>
        </w:rPr>
        <w:t>աննկուն</w:t>
      </w:r>
      <w:r>
        <w:rPr>
          <w:rFonts w:cs="Times Armenian" w:ascii="Times Armenian" w:hAnsi="Times Armenian"/>
          <w:sz w:val="21"/>
          <w:szCs w:val="21"/>
        </w:rPr>
        <w:t>),</w:t>
      </w:r>
      <w:r>
        <w:rPr>
          <w:rFonts w:cs="Times Armenian" w:ascii="Times Armenian" w:hAnsi="Times Armenian"/>
          <w:b/>
          <w:i/>
          <w:sz w:val="21"/>
          <w:szCs w:val="21"/>
        </w:rPr>
        <w:t xml:space="preserve"> *նման </w:t>
      </w:r>
      <w:r>
        <w:rPr>
          <w:rFonts w:cs="Times Armenian" w:ascii="Times Armenian" w:hAnsi="Times Armenian"/>
          <w:sz w:val="21"/>
          <w:szCs w:val="21"/>
        </w:rPr>
        <w:t xml:space="preserve">(սրա ճյուղերից են` </w:t>
      </w:r>
      <w:r>
        <w:rPr>
          <w:rFonts w:cs="Times Armenian" w:ascii="Times Armenian" w:hAnsi="Times Armenian"/>
          <w:i/>
          <w:sz w:val="21"/>
          <w:szCs w:val="21"/>
        </w:rPr>
        <w:t>աննման</w:t>
      </w:r>
      <w:r>
        <w:rPr>
          <w:rFonts w:cs="Times Armenian" w:ascii="Times Armenian" w:hAnsi="Times Armenian"/>
          <w:sz w:val="21"/>
          <w:szCs w:val="21"/>
        </w:rPr>
        <w:t xml:space="preserve"> ու բազում ուրիշ բառ),</w:t>
      </w:r>
      <w:r>
        <w:rPr>
          <w:rFonts w:cs="Times Armenian" w:ascii="Times Armenian" w:hAnsi="Times Armenian"/>
          <w:b/>
          <w:i/>
          <w:sz w:val="21"/>
          <w:szCs w:val="21"/>
        </w:rPr>
        <w:t xml:space="preserve"> *նմոյշ-նմուշ </w:t>
      </w:r>
      <w:r>
        <w:rPr>
          <w:rFonts w:cs="Times Armenian" w:ascii="Times Armenian" w:hAnsi="Times Armenian"/>
          <w:sz w:val="21"/>
          <w:szCs w:val="21"/>
        </w:rPr>
        <w:t>(</w:t>
      </w:r>
      <w:r>
        <w:rPr>
          <w:rFonts w:cs="Times Armenian" w:ascii="Times Armenian" w:hAnsi="Times Armenian"/>
          <w:i/>
          <w:sz w:val="21"/>
          <w:szCs w:val="21"/>
        </w:rPr>
        <w:t>օրինակ, տեսք երևույթ, նշմար,</w:t>
      </w:r>
      <w:r>
        <w:rPr>
          <w:rFonts w:cs="Times Armenian" w:ascii="Times Armenian" w:hAnsi="Times Armenian"/>
          <w:sz w:val="21"/>
          <w:szCs w:val="21"/>
        </w:rPr>
        <w:t xml:space="preserve"> ևն),</w:t>
      </w:r>
      <w:r>
        <w:rPr>
          <w:rFonts w:cs="Times Armenian" w:ascii="Times Armenian" w:hAnsi="Times Armenian"/>
          <w:b/>
          <w:i/>
          <w:sz w:val="21"/>
          <w:szCs w:val="21"/>
        </w:rPr>
        <w:t xml:space="preserve"> *նշան </w:t>
      </w:r>
      <w:r>
        <w:rPr>
          <w:rFonts w:cs="Times Armenian" w:ascii="Times Armenian" w:hAnsi="Times Armenian"/>
          <w:sz w:val="21"/>
          <w:szCs w:val="21"/>
        </w:rPr>
        <w:t xml:space="preserve">(նշանակել է` </w:t>
      </w:r>
      <w:r>
        <w:rPr>
          <w:rFonts w:cs="Times Armenian" w:ascii="Times Armenian" w:hAnsi="Times Armenian"/>
          <w:i/>
          <w:sz w:val="21"/>
          <w:szCs w:val="21"/>
        </w:rPr>
        <w:t>նշան, դրոշմ, զինանշան, թիրախ, դրոշ, հայտանիշ, խաչ, հրաշք,</w:t>
      </w:r>
      <w:r>
        <w:rPr>
          <w:rFonts w:cs="Times Armenian" w:ascii="Times Armenian" w:hAnsi="Times Armenian"/>
          <w:sz w:val="21"/>
          <w:szCs w:val="21"/>
        </w:rPr>
        <w:t xml:space="preserve"> ևն, ևն),</w:t>
      </w:r>
      <w:r>
        <w:rPr>
          <w:rFonts w:cs="Times Armenian" w:ascii="Times Armenian" w:hAnsi="Times Armenian"/>
          <w:b/>
          <w:i/>
          <w:sz w:val="21"/>
          <w:szCs w:val="21"/>
        </w:rPr>
        <w:t xml:space="preserve"> *նշանակ </w:t>
      </w:r>
      <w:r>
        <w:rPr>
          <w:rFonts w:cs="Times Armenian" w:ascii="Times Armenian" w:hAnsi="Times Armenian"/>
          <w:sz w:val="21"/>
          <w:szCs w:val="21"/>
        </w:rPr>
        <w:t>(նշա</w:t>
        <w:softHyphen/>
        <w:t xml:space="preserve">նակել է` </w:t>
      </w:r>
      <w:r>
        <w:rPr>
          <w:rFonts w:cs="Times Armenian" w:ascii="Times Armenian" w:hAnsi="Times Armenian"/>
          <w:i/>
          <w:sz w:val="21"/>
          <w:szCs w:val="21"/>
        </w:rPr>
        <w:t>նշան, խորհրդանշան, հայտարարու</w:t>
        <w:softHyphen/>
        <w:t>թյուն, հրաշք</w:t>
      </w:r>
      <w:r>
        <w:rPr>
          <w:rFonts w:cs="Times Armenian" w:ascii="Times Armenian" w:hAnsi="Times Armenian"/>
          <w:sz w:val="21"/>
          <w:szCs w:val="21"/>
        </w:rPr>
        <w:t>),</w:t>
      </w:r>
      <w:r>
        <w:rPr>
          <w:rFonts w:cs="Times Armenian" w:ascii="Times Armenian" w:hAnsi="Times Armenian"/>
          <w:b/>
          <w:i/>
          <w:sz w:val="21"/>
          <w:szCs w:val="21"/>
        </w:rPr>
        <w:t xml:space="preserve"> *նշխար </w:t>
      </w:r>
      <w:r>
        <w:rPr>
          <w:rFonts w:cs="Times Armenian" w:ascii="Times Armenian" w:hAnsi="Times Armenian"/>
          <w:sz w:val="21"/>
          <w:szCs w:val="21"/>
        </w:rPr>
        <w:t>(</w:t>
      </w:r>
      <w:r>
        <w:rPr>
          <w:rFonts w:cs="Times Armenian" w:ascii="Times Armenian" w:hAnsi="Times Armenian"/>
          <w:i/>
          <w:sz w:val="21"/>
          <w:szCs w:val="21"/>
        </w:rPr>
        <w:t>հացի, կերակրի և այլ մնացորդ, կտոր; սրբերի ոսկրի կամ մարմնի մաս</w:t>
      </w:r>
      <w:r>
        <w:rPr>
          <w:rFonts w:cs="Times Armenian" w:ascii="Times Armenian" w:hAnsi="Times Armenian"/>
          <w:sz w:val="21"/>
          <w:szCs w:val="21"/>
        </w:rPr>
        <w:t>),</w:t>
      </w:r>
      <w:r>
        <w:rPr>
          <w:rFonts w:cs="Times Armenian" w:ascii="Times Armenian" w:hAnsi="Times Armenian"/>
          <w:b/>
          <w:i/>
          <w:sz w:val="21"/>
          <w:szCs w:val="21"/>
        </w:rPr>
        <w:t xml:space="preserve"> *նշմար </w:t>
      </w:r>
      <w:r>
        <w:rPr>
          <w:rFonts w:cs="Times Armenian" w:ascii="Times Armenian" w:hAnsi="Times Armenian"/>
          <w:sz w:val="21"/>
          <w:szCs w:val="21"/>
        </w:rPr>
        <w:t>(</w:t>
      </w:r>
      <w:r>
        <w:rPr>
          <w:rFonts w:cs="Times Armenian" w:ascii="Times Armenian" w:hAnsi="Times Armenian"/>
          <w:i/>
          <w:sz w:val="21"/>
          <w:szCs w:val="21"/>
        </w:rPr>
        <w:t>նշան, հետք երևույթ, տեսիլ;</w:t>
      </w:r>
      <w:r>
        <w:rPr>
          <w:rFonts w:cs="Times Armenian" w:ascii="Times Armenian" w:hAnsi="Times Armenian"/>
          <w:sz w:val="21"/>
          <w:szCs w:val="21"/>
        </w:rPr>
        <w:t xml:space="preserve"> սրա ճյուղերից է` </w:t>
      </w:r>
      <w:r>
        <w:rPr>
          <w:rFonts w:cs="Times Armenian" w:ascii="Times Armenian" w:hAnsi="Times Armenian"/>
          <w:i/>
          <w:sz w:val="21"/>
          <w:szCs w:val="21"/>
        </w:rPr>
        <w:t>նշմարել, աննշմար</w:t>
      </w:r>
      <w:r>
        <w:rPr>
          <w:rFonts w:cs="Times Armenian" w:ascii="Times Armenian" w:hAnsi="Times Armenian"/>
          <w:sz w:val="21"/>
          <w:szCs w:val="21"/>
        </w:rPr>
        <w:t>),</w:t>
      </w:r>
      <w:r>
        <w:rPr>
          <w:rFonts w:cs="Times Armenian" w:ascii="Times Armenian" w:hAnsi="Times Armenian"/>
          <w:b/>
          <w:i/>
          <w:sz w:val="21"/>
          <w:szCs w:val="21"/>
        </w:rPr>
        <w:t xml:space="preserve"> *նշտիր-նշտար </w:t>
      </w:r>
      <w:r>
        <w:rPr>
          <w:rFonts w:cs="Times Armenian" w:ascii="Times Armenian" w:hAnsi="Times Armenian"/>
          <w:sz w:val="21"/>
          <w:szCs w:val="21"/>
        </w:rPr>
        <w:t>(</w:t>
      </w:r>
      <w:r>
        <w:rPr>
          <w:rFonts w:cs="Times Armenian" w:ascii="Times Armenian" w:hAnsi="Times Armenian"/>
          <w:i/>
          <w:sz w:val="21"/>
          <w:szCs w:val="21"/>
        </w:rPr>
        <w:t>վիրաբույժի դանակ</w:t>
      </w:r>
      <w:r>
        <w:rPr>
          <w:rFonts w:cs="Times Armenian" w:ascii="Times Armenian" w:hAnsi="Times Armenian"/>
          <w:sz w:val="21"/>
          <w:szCs w:val="21"/>
        </w:rPr>
        <w:t>),</w:t>
      </w:r>
      <w:r>
        <w:rPr>
          <w:rFonts w:cs="Times Armenian" w:ascii="Times Armenian" w:hAnsi="Times Armenian"/>
          <w:b/>
          <w:i/>
          <w:sz w:val="21"/>
          <w:szCs w:val="21"/>
        </w:rPr>
        <w:t xml:space="preserve"> *նոխազ </w:t>
      </w:r>
      <w:r>
        <w:rPr>
          <w:rFonts w:cs="Times Armenian" w:ascii="Times Armenian" w:hAnsi="Times Armenian"/>
          <w:sz w:val="21"/>
          <w:szCs w:val="21"/>
        </w:rPr>
        <w:t>(</w:t>
      </w:r>
      <w:r>
        <w:rPr>
          <w:rFonts w:cs="Times Armenian" w:ascii="Times Armenian" w:hAnsi="Times Armenian"/>
          <w:i/>
          <w:sz w:val="21"/>
          <w:szCs w:val="21"/>
        </w:rPr>
        <w:t>արու այծ</w:t>
      </w:r>
      <w:r>
        <w:rPr>
          <w:rFonts w:cs="Times Armenian" w:ascii="Times Armenian" w:hAnsi="Times Armenian"/>
          <w:sz w:val="21"/>
          <w:szCs w:val="21"/>
        </w:rPr>
        <w:t>),</w:t>
      </w:r>
      <w:r>
        <w:rPr>
          <w:rFonts w:cs="Times Armenian" w:ascii="Times Armenian" w:hAnsi="Times Armenian"/>
          <w:b/>
          <w:i/>
          <w:sz w:val="21"/>
          <w:szCs w:val="21"/>
        </w:rPr>
        <w:t xml:space="preserve"> *նոճ-նոճի </w:t>
      </w:r>
      <w:r>
        <w:rPr>
          <w:rFonts w:cs="Times Armenian" w:ascii="Times Armenian" w:hAnsi="Times Armenian"/>
          <w:sz w:val="21"/>
          <w:szCs w:val="21"/>
        </w:rPr>
        <w:t>(</w:t>
      </w:r>
      <w:r>
        <w:rPr>
          <w:rFonts w:cs="Times Armenian" w:ascii="Times Armenian" w:hAnsi="Times Armenian"/>
          <w:i/>
          <w:sz w:val="21"/>
          <w:szCs w:val="21"/>
        </w:rPr>
        <w:t>կի</w:t>
        <w:softHyphen/>
        <w:t>պա</w:t>
        <w:softHyphen/>
        <w:t>րիս;</w:t>
      </w:r>
      <w:r>
        <w:rPr>
          <w:rFonts w:cs="Times Armenian" w:ascii="Times Armenian" w:hAnsi="Times Armenian"/>
          <w:sz w:val="21"/>
          <w:szCs w:val="21"/>
        </w:rPr>
        <w:t xml:space="preserve"> ծառ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նոյեմբեր </w:t>
      </w:r>
      <w:r>
        <w:rPr>
          <w:rFonts w:cs="Times Armenian" w:ascii="Times Armenian" w:hAnsi="Times Armenian"/>
          <w:sz w:val="21"/>
          <w:szCs w:val="21"/>
        </w:rPr>
        <w:t>(</w:t>
      </w:r>
      <w:r>
        <w:rPr>
          <w:rFonts w:cs="Times Armenian" w:ascii="Times Armenian" w:hAnsi="Times Armenian"/>
          <w:i/>
          <w:sz w:val="21"/>
          <w:szCs w:val="21"/>
        </w:rPr>
        <w:t>հռոմեական 9-րդ ամիսը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նոպայ-նոպա </w:t>
      </w:r>
      <w:r>
        <w:rPr>
          <w:rFonts w:cs="Times Armenian" w:ascii="Times Armenian" w:hAnsi="Times Armenian"/>
          <w:sz w:val="21"/>
          <w:szCs w:val="21"/>
        </w:rPr>
        <w:t>(</w:t>
      </w:r>
      <w:r>
        <w:rPr>
          <w:rFonts w:cs="Times Armenian" w:ascii="Times Armenian" w:hAnsi="Times Armenian"/>
          <w:i/>
          <w:sz w:val="21"/>
          <w:szCs w:val="21"/>
        </w:rPr>
        <w:t>հի</w:t>
        <w:softHyphen/>
        <w:t>վան</w:t>
        <w:softHyphen/>
        <w:t>դության կրկնվող դարձը</w:t>
      </w:r>
      <w:r>
        <w:rPr>
          <w:rFonts w:cs="Times Armenian" w:ascii="Times Armenian" w:hAnsi="Times Armenian"/>
          <w:sz w:val="21"/>
          <w:szCs w:val="21"/>
        </w:rPr>
        <w:t>),</w:t>
      </w:r>
      <w:r>
        <w:rPr>
          <w:rFonts w:cs="Times Armenian" w:ascii="Times Armenian" w:hAnsi="Times Armenian"/>
          <w:b/>
          <w:i/>
          <w:sz w:val="21"/>
          <w:szCs w:val="21"/>
        </w:rPr>
        <w:t xml:space="preserve"> *նուագ-նվագ </w:t>
      </w:r>
      <w:r>
        <w:rPr>
          <w:rFonts w:cs="Times Armenian" w:ascii="Times Armenian" w:hAnsi="Times Armenian"/>
          <w:sz w:val="21"/>
          <w:szCs w:val="21"/>
        </w:rPr>
        <w:t>(</w:t>
      </w:r>
      <w:r>
        <w:rPr>
          <w:rFonts w:cs="Times Armenian" w:ascii="Times Armenian" w:hAnsi="Times Armenian"/>
          <w:i/>
          <w:sz w:val="21"/>
          <w:szCs w:val="21"/>
        </w:rPr>
        <w:t xml:space="preserve">երգ, երգի եղանակ, </w:t>
      </w:r>
      <w:r>
        <w:rPr>
          <w:rFonts w:cs="Times Armenian" w:ascii="Times Armenian" w:hAnsi="Times Armenian"/>
          <w:sz w:val="21"/>
          <w:szCs w:val="21"/>
        </w:rPr>
        <w:t>ևն),</w:t>
      </w:r>
      <w:r>
        <w:rPr>
          <w:rFonts w:cs="Times Armenian" w:ascii="Times Armenian" w:hAnsi="Times Armenian"/>
          <w:b/>
          <w:i/>
          <w:sz w:val="21"/>
          <w:szCs w:val="21"/>
        </w:rPr>
        <w:t xml:space="preserve"> *նուէր-նվեր </w:t>
      </w:r>
      <w:r>
        <w:rPr>
          <w:rFonts w:cs="Times Armenian" w:ascii="Times Armenian" w:hAnsi="Times Armenian"/>
          <w:sz w:val="21"/>
          <w:szCs w:val="21"/>
        </w:rPr>
        <w:t>(</w:t>
      </w:r>
      <w:r>
        <w:rPr>
          <w:rFonts w:cs="Times Armenian" w:ascii="Times Armenian" w:hAnsi="Times Armenian"/>
          <w:i/>
          <w:sz w:val="21"/>
          <w:szCs w:val="21"/>
        </w:rPr>
        <w:t>ընծա;</w:t>
      </w:r>
      <w:r>
        <w:rPr>
          <w:rFonts w:cs="Times Armenian" w:ascii="Times Armenian" w:hAnsi="Times Armenian"/>
          <w:sz w:val="21"/>
          <w:szCs w:val="21"/>
        </w:rPr>
        <w:t xml:space="preserve"> նշանակել է նաև` </w:t>
      </w:r>
      <w:r>
        <w:rPr>
          <w:rFonts w:cs="Times Armenian" w:ascii="Times Armenian" w:hAnsi="Times Armenian"/>
          <w:i/>
          <w:sz w:val="21"/>
          <w:szCs w:val="21"/>
        </w:rPr>
        <w:t>առաջին պտուղ, զոհ, ձոն, գինու բաժակ,</w:t>
      </w:r>
      <w:r>
        <w:rPr>
          <w:rFonts w:cs="Times Armenian" w:ascii="Times Armenian" w:hAnsi="Times Armenian"/>
          <w:sz w:val="21"/>
          <w:szCs w:val="21"/>
        </w:rPr>
        <w:t xml:space="preserve"> ևն),</w:t>
      </w:r>
      <w:r>
        <w:rPr>
          <w:rFonts w:cs="Times Armenian" w:ascii="Times Armenian" w:hAnsi="Times Armenian"/>
          <w:b/>
          <w:i/>
          <w:sz w:val="21"/>
          <w:szCs w:val="21"/>
        </w:rPr>
        <w:t xml:space="preserve"> *նուիրակ-նվիրակ </w:t>
      </w:r>
      <w:r>
        <w:rPr>
          <w:rFonts w:cs="Times Armenian" w:ascii="Times Armenian" w:hAnsi="Times Armenian"/>
          <w:sz w:val="21"/>
          <w:szCs w:val="21"/>
        </w:rPr>
        <w:t>(</w:t>
      </w:r>
      <w:r>
        <w:rPr>
          <w:rFonts w:cs="Times Armenian" w:ascii="Times Armenian" w:hAnsi="Times Armenian"/>
          <w:i/>
          <w:sz w:val="21"/>
          <w:szCs w:val="21"/>
        </w:rPr>
        <w:t>պալատական ազդարար պաշտոնեա,</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նունուֆար </w:t>
      </w:r>
      <w:r>
        <w:rPr>
          <w:rFonts w:cs="Times Armenian" w:ascii="Times Armenian" w:hAnsi="Times Armenian"/>
          <w:sz w:val="21"/>
          <w:szCs w:val="21"/>
        </w:rPr>
        <w:t>(</w:t>
      </w:r>
      <w:r>
        <w:rPr>
          <w:rFonts w:cs="Times Armenian" w:ascii="Times Armenian" w:hAnsi="Times Armenian"/>
          <w:i/>
          <w:sz w:val="21"/>
          <w:szCs w:val="21"/>
        </w:rPr>
        <w:t>ծաղիկ է</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նուր </w:t>
      </w:r>
      <w:r>
        <w:rPr>
          <w:rFonts w:cs="Times Armenian" w:ascii="Times Armenian" w:hAnsi="Times Armenian"/>
          <w:sz w:val="21"/>
          <w:szCs w:val="21"/>
        </w:rPr>
        <w:t>(</w:t>
      </w:r>
      <w:r>
        <w:rPr>
          <w:rFonts w:cs="Times Armenian" w:ascii="Times Armenian" w:hAnsi="Times Armenian"/>
          <w:i/>
          <w:sz w:val="21"/>
          <w:szCs w:val="21"/>
        </w:rPr>
        <w:t>լույս</w:t>
      </w:r>
      <w:r>
        <w:rPr>
          <w:rFonts w:cs="Times Armenian" w:ascii="Times Armenian" w:hAnsi="Times Armenian"/>
          <w:sz w:val="21"/>
          <w:szCs w:val="21"/>
        </w:rPr>
        <w:t>),</w:t>
      </w:r>
      <w:r>
        <w:rPr>
          <w:rFonts w:cs="Times Armenian" w:ascii="Times Armenian" w:hAnsi="Times Armenian"/>
          <w:b/>
          <w:i/>
          <w:sz w:val="21"/>
          <w:szCs w:val="21"/>
        </w:rPr>
        <w:t xml:space="preserve"> *նպաստ </w:t>
      </w:r>
      <w:r>
        <w:rPr>
          <w:rFonts w:cs="Times Armenian" w:ascii="Times Armenian" w:hAnsi="Times Armenian"/>
          <w:sz w:val="21"/>
          <w:szCs w:val="21"/>
        </w:rPr>
        <w:t>(</w:t>
      </w:r>
      <w:r>
        <w:rPr>
          <w:rFonts w:cs="Times Armenian" w:ascii="Times Armenian" w:hAnsi="Times Armenian"/>
          <w:i/>
          <w:sz w:val="21"/>
          <w:szCs w:val="21"/>
        </w:rPr>
        <w:t>օգնություն, օժանդակություն;</w:t>
      </w:r>
      <w:r>
        <w:rPr>
          <w:rFonts w:cs="Times Armenian" w:ascii="Times Armenian" w:hAnsi="Times Armenian"/>
          <w:sz w:val="21"/>
          <w:szCs w:val="21"/>
        </w:rPr>
        <w:t xml:space="preserve"> հիմա` </w:t>
      </w:r>
      <w:r>
        <w:rPr>
          <w:rFonts w:cs="Times Armenian" w:ascii="Times Armenian" w:hAnsi="Times Armenian"/>
          <w:i/>
          <w:sz w:val="21"/>
          <w:szCs w:val="21"/>
        </w:rPr>
        <w:t>թո</w:t>
        <w:softHyphen/>
        <w:t>շակ;</w:t>
      </w:r>
      <w:r>
        <w:rPr>
          <w:rFonts w:cs="Times Armenian" w:ascii="Times Armenian" w:hAnsi="Times Armenian"/>
          <w:sz w:val="21"/>
          <w:szCs w:val="21"/>
        </w:rPr>
        <w:t xml:space="preserve"> ճյուղերից են` </w:t>
      </w:r>
      <w:r>
        <w:rPr>
          <w:rFonts w:cs="Times Armenian" w:ascii="Times Armenian" w:hAnsi="Times Armenian"/>
          <w:i/>
          <w:sz w:val="21"/>
          <w:szCs w:val="21"/>
        </w:rPr>
        <w:t>նպաստել, աննպաստ,</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նաւտար-նոտար </w:t>
      </w:r>
      <w:r>
        <w:rPr>
          <w:rFonts w:cs="Times Armenian" w:ascii="Times Armenian" w:hAnsi="Times Armenian"/>
          <w:sz w:val="21"/>
          <w:szCs w:val="21"/>
        </w:rPr>
        <w:t>(</w:t>
      </w:r>
      <w:r>
        <w:rPr>
          <w:rFonts w:cs="Times Armenian" w:ascii="Times Armenian" w:hAnsi="Times Armenian"/>
          <w:i/>
          <w:sz w:val="21"/>
          <w:szCs w:val="21"/>
        </w:rPr>
        <w:t xml:space="preserve">գրագիր; </w:t>
      </w:r>
      <w:r>
        <w:rPr>
          <w:rFonts w:cs="Times Armenian" w:ascii="Times Armenian" w:hAnsi="Times Armenian"/>
          <w:sz w:val="21"/>
          <w:szCs w:val="21"/>
        </w:rPr>
        <w:t xml:space="preserve">հիմա` </w:t>
      </w:r>
      <w:r>
        <w:rPr>
          <w:rFonts w:cs="Times Armenian" w:ascii="Times Armenian" w:hAnsi="Times Armenian"/>
          <w:i/>
          <w:sz w:val="21"/>
          <w:szCs w:val="21"/>
        </w:rPr>
        <w:t>նոտար</w:t>
      </w:r>
      <w:r>
        <w:rPr>
          <w:rFonts w:cs="Times Armenian" w:ascii="Times Armenian" w:hAnsi="Times Armenian"/>
          <w:sz w:val="21"/>
          <w:szCs w:val="21"/>
        </w:rPr>
        <w:t>):</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Normal"/>
        <w:ind w:firstLine="426"/>
        <w:jc w:val="center"/>
        <w:rPr>
          <w:rFonts w:ascii="Times Armenian" w:hAnsi="Times Armenian" w:cs="Times Armenian"/>
        </w:rPr>
      </w:pPr>
      <w:r>
        <w:rPr>
          <w:rFonts w:cs="Times Armenian" w:ascii="Times Armenian" w:hAnsi="Times Armenian"/>
          <w:b/>
          <w:i/>
          <w:sz w:val="21"/>
          <w:szCs w:val="21"/>
        </w:rPr>
        <w:t>շ</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w:t>
      </w:r>
      <w:r>
        <w:rPr>
          <w:rFonts w:cs="Times Armenian" w:ascii="Times Armenian" w:hAnsi="Times Armenian"/>
          <w:b/>
          <w:i/>
          <w:sz w:val="21"/>
          <w:szCs w:val="21"/>
        </w:rPr>
        <w:t xml:space="preserve">*շաբաթ </w:t>
      </w:r>
      <w:r>
        <w:rPr>
          <w:rFonts w:cs="Times Armenian" w:ascii="Times Armenian" w:hAnsi="Times Armenian"/>
          <w:sz w:val="21"/>
          <w:szCs w:val="21"/>
        </w:rPr>
        <w:t xml:space="preserve">(ծագում է` </w:t>
      </w:r>
      <w:r>
        <w:rPr>
          <w:rFonts w:cs="Times Armenian" w:ascii="Times Armenian" w:hAnsi="Times Armenian"/>
          <w:i/>
          <w:sz w:val="21"/>
          <w:szCs w:val="21"/>
        </w:rPr>
        <w:t>դադարելու, հանգստանալու</w:t>
      </w:r>
      <w:r>
        <w:rPr>
          <w:rFonts w:cs="Times Armenian" w:ascii="Times Armenian" w:hAnsi="Times Armenian"/>
          <w:sz w:val="21"/>
          <w:szCs w:val="21"/>
        </w:rPr>
        <w:t xml:space="preserve"> գաղափարից; ծագում է ասորերենից կամ իրանյան հին բարբառներից),</w:t>
      </w:r>
      <w:r>
        <w:rPr>
          <w:rFonts w:cs="Times Armenian" w:ascii="Times Armenian" w:hAnsi="Times Armenian"/>
          <w:b/>
          <w:i/>
          <w:sz w:val="21"/>
          <w:szCs w:val="21"/>
        </w:rPr>
        <w:t xml:space="preserve"> *շալակ </w:t>
      </w:r>
      <w:r>
        <w:rPr>
          <w:rFonts w:cs="Times Armenian" w:ascii="Times Armenian" w:hAnsi="Times Armenian"/>
          <w:sz w:val="21"/>
          <w:szCs w:val="21"/>
        </w:rPr>
        <w:t>(</w:t>
      </w:r>
      <w:r>
        <w:rPr>
          <w:rFonts w:cs="Times Armenian" w:ascii="Times Armenian" w:hAnsi="Times Armenian"/>
          <w:i/>
          <w:sz w:val="21"/>
          <w:szCs w:val="21"/>
        </w:rPr>
        <w:t>մախաղ, պարկ, տոպրակ, բեռ, կռնակ, թիկունք,</w:t>
      </w:r>
      <w:r>
        <w:rPr>
          <w:rFonts w:cs="Times Armenian" w:ascii="Times Armenian" w:hAnsi="Times Armenian"/>
          <w:sz w:val="21"/>
          <w:szCs w:val="21"/>
        </w:rPr>
        <w:t xml:space="preserve"> ևն, ևն),</w:t>
      </w:r>
      <w:r>
        <w:rPr>
          <w:rFonts w:cs="Times Armenian" w:ascii="Times Armenian" w:hAnsi="Times Armenian"/>
          <w:b/>
          <w:i/>
          <w:sz w:val="21"/>
          <w:szCs w:val="21"/>
        </w:rPr>
        <w:t xml:space="preserve"> *շահանշահ-շահնշահ </w:t>
      </w:r>
      <w:r>
        <w:rPr>
          <w:rFonts w:cs="Times Armenian" w:ascii="Times Armenian" w:hAnsi="Times Armenian"/>
          <w:sz w:val="21"/>
          <w:szCs w:val="21"/>
        </w:rPr>
        <w:t>(</w:t>
      </w:r>
      <w:r>
        <w:rPr>
          <w:rFonts w:cs="Times Armenian" w:ascii="Times Armenian" w:hAnsi="Times Armenian"/>
          <w:i/>
          <w:sz w:val="21"/>
          <w:szCs w:val="21"/>
        </w:rPr>
        <w:t>արքայից արքա</w:t>
      </w:r>
      <w:r>
        <w:rPr>
          <w:rFonts w:cs="Times Armenian" w:ascii="Times Armenian" w:hAnsi="Times Armenian"/>
          <w:sz w:val="21"/>
          <w:szCs w:val="21"/>
        </w:rPr>
        <w:t>),</w:t>
      </w:r>
      <w:r>
        <w:rPr>
          <w:rFonts w:cs="Times Armenian" w:ascii="Times Armenian" w:hAnsi="Times Armenian"/>
          <w:b/>
          <w:i/>
          <w:sz w:val="21"/>
          <w:szCs w:val="21"/>
        </w:rPr>
        <w:t xml:space="preserve"> *շահդանակ-շագանա</w:t>
      </w:r>
      <w:r>
        <w:rPr>
          <w:rFonts w:cs="Times Armenian" w:ascii="Times Armenian" w:hAnsi="Times Armenian"/>
          <w:sz w:val="21"/>
          <w:szCs w:val="21"/>
        </w:rPr>
        <w:t xml:space="preserve">կ (սկզբում` </w:t>
      </w:r>
      <w:r>
        <w:rPr>
          <w:rFonts w:cs="Times Armenian" w:ascii="Times Armenian" w:hAnsi="Times Armenian"/>
          <w:i/>
          <w:sz w:val="21"/>
          <w:szCs w:val="21"/>
        </w:rPr>
        <w:t>կանեփահատ;</w:t>
      </w:r>
      <w:r>
        <w:rPr>
          <w:rFonts w:cs="Times Armenian" w:ascii="Times Armenian" w:hAnsi="Times Armenian"/>
          <w:sz w:val="21"/>
          <w:szCs w:val="21"/>
        </w:rPr>
        <w:t xml:space="preserve"> գրված է նաև՝ շ</w:t>
      </w:r>
      <w:r>
        <w:rPr>
          <w:rFonts w:cs="Times Armenian" w:ascii="Times Armenian" w:hAnsi="Times Armenian"/>
          <w:i/>
          <w:sz w:val="21"/>
          <w:szCs w:val="21"/>
        </w:rPr>
        <w:t>ա</w:t>
        <w:softHyphen/>
        <w:t>հնդակ, շահտանահ, շատանայ, սատանէճ, աշահդանակ, շաղդանակ, շաղ</w:t>
        <w:softHyphen/>
        <w:t>գանակ;</w:t>
      </w:r>
      <w:r>
        <w:rPr>
          <w:rFonts w:cs="Times Armenian" w:ascii="Times Armenian" w:hAnsi="Times Armenian"/>
          <w:sz w:val="21"/>
          <w:szCs w:val="21"/>
        </w:rPr>
        <w:t xml:space="preserve"> հիմա միայն` </w:t>
      </w:r>
      <w:r>
        <w:rPr>
          <w:rFonts w:cs="Times Armenian" w:ascii="Times Armenian" w:hAnsi="Times Armenian"/>
          <w:i/>
          <w:sz w:val="21"/>
          <w:szCs w:val="21"/>
        </w:rPr>
        <w:t>շագանակ</w:t>
      </w:r>
      <w:r>
        <w:rPr>
          <w:rFonts w:cs="Russian Times" w:ascii="Russian Times" w:hAnsi="Russian Times"/>
          <w:i/>
          <w:sz w:val="21"/>
          <w:szCs w:val="21"/>
        </w:rPr>
        <w:t xml:space="preserve"> = каштан </w:t>
      </w:r>
      <w:r>
        <w:rPr>
          <w:rFonts w:cs="Times Armenian" w:ascii="Times Armenian" w:hAnsi="Times Armenian"/>
          <w:sz w:val="21"/>
          <w:szCs w:val="21"/>
        </w:rPr>
        <w:t>),</w:t>
      </w:r>
      <w:r>
        <w:rPr>
          <w:rFonts w:cs="Times Armenian" w:ascii="Times Armenian" w:hAnsi="Times Armenian"/>
          <w:b/>
          <w:i/>
          <w:sz w:val="21"/>
          <w:szCs w:val="21"/>
        </w:rPr>
        <w:t xml:space="preserve"> *շահէն-շահեն </w:t>
      </w:r>
      <w:r>
        <w:rPr>
          <w:rFonts w:cs="Times Armenian" w:ascii="Times Armenian" w:hAnsi="Times Armenian"/>
          <w:sz w:val="21"/>
          <w:szCs w:val="21"/>
        </w:rPr>
        <w:t>(</w:t>
      </w:r>
      <w:r>
        <w:rPr>
          <w:rFonts w:cs="Times Armenian" w:ascii="Times Armenian" w:hAnsi="Times Armenian"/>
          <w:i/>
          <w:sz w:val="21"/>
          <w:szCs w:val="21"/>
        </w:rPr>
        <w:t>վարժեցրած բազե</w:t>
      </w:r>
      <w:r>
        <w:rPr>
          <w:rFonts w:cs="Times Armenian" w:ascii="Times Armenian" w:hAnsi="Times Armenian"/>
          <w:sz w:val="21"/>
          <w:szCs w:val="21"/>
        </w:rPr>
        <w:t>),</w:t>
      </w:r>
      <w:r>
        <w:rPr>
          <w:rFonts w:cs="Times Armenian" w:ascii="Times Armenian" w:hAnsi="Times Armenian"/>
          <w:b/>
          <w:i/>
          <w:sz w:val="21"/>
          <w:szCs w:val="21"/>
        </w:rPr>
        <w:t xml:space="preserve"> *շահպրակ</w:t>
      </w:r>
      <w:r>
        <w:rPr>
          <w:rFonts w:cs="Times Armenian" w:ascii="Times Armenian" w:hAnsi="Times Armenian"/>
          <w:sz w:val="21"/>
          <w:szCs w:val="21"/>
        </w:rPr>
        <w:t xml:space="preserve"> (</w:t>
      </w:r>
      <w:r>
        <w:rPr>
          <w:rFonts w:cs="Times Armenian" w:ascii="Times Armenian" w:hAnsi="Times Armenian"/>
          <w:i/>
          <w:sz w:val="21"/>
          <w:szCs w:val="21"/>
        </w:rPr>
        <w:t>ծաղիկ է`</w:t>
      </w:r>
      <w:r>
        <w:rPr>
          <w:rFonts w:cs="Times Armenian" w:ascii="Times Armenian" w:hAnsi="Times Armenian"/>
          <w:sz w:val="21"/>
          <w:szCs w:val="21"/>
        </w:rPr>
        <w:t xml:space="preserve"> </w:t>
      </w:r>
      <w:r>
        <w:rPr>
          <w:rFonts w:cs="Times Armenian" w:ascii="Times Armenian" w:hAnsi="Times Armenian"/>
          <w:i/>
          <w:sz w:val="21"/>
          <w:szCs w:val="21"/>
          <w:vertAlign w:val="superscript"/>
        </w:rPr>
        <w:t>լ</w:t>
      </w:r>
      <w:r>
        <w:rPr>
          <w:rFonts w:cs="Times Armenian" w:ascii="Times Armenian" w:hAnsi="Times Armenian"/>
          <w:i/>
          <w:sz w:val="21"/>
          <w:szCs w:val="21"/>
        </w:rPr>
        <w:t>cheiranthum</w:t>
      </w:r>
      <w:r>
        <w:rPr>
          <w:rFonts w:cs="Times Armenian" w:ascii="Times Armenian" w:hAnsi="Times Armenian"/>
          <w:sz w:val="21"/>
          <w:szCs w:val="21"/>
        </w:rPr>
        <w:t>),</w:t>
      </w:r>
      <w:r>
        <w:rPr>
          <w:rFonts w:cs="Times Armenian" w:ascii="Times Armenian" w:hAnsi="Times Armenian"/>
          <w:b/>
          <w:i/>
          <w:sz w:val="21"/>
          <w:szCs w:val="21"/>
        </w:rPr>
        <w:t xml:space="preserve"> *շաղգամ </w:t>
      </w:r>
      <w:r>
        <w:rPr>
          <w:rFonts w:cs="Times Armenian" w:ascii="Times Armenian" w:hAnsi="Times Armenian"/>
          <w:sz w:val="21"/>
          <w:szCs w:val="21"/>
        </w:rPr>
        <w:t>(</w:t>
      </w:r>
      <w:r>
        <w:rPr>
          <w:rFonts w:cs="Times Armenian" w:ascii="Times Armenian" w:hAnsi="Times Armenian"/>
          <w:i/>
          <w:sz w:val="21"/>
          <w:szCs w:val="21"/>
        </w:rPr>
        <w:t>ճակնդեղ</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շամամ  </w:t>
      </w:r>
      <w:r>
        <w:rPr>
          <w:rFonts w:cs="Times Armenian" w:ascii="Times Armenian" w:hAnsi="Times Armenian"/>
          <w:sz w:val="21"/>
          <w:szCs w:val="21"/>
        </w:rPr>
        <w:t>(</w:t>
      </w:r>
      <w:r>
        <w:rPr>
          <w:rFonts w:cs="Times Armenian" w:ascii="Times Armenian" w:hAnsi="Times Armenian"/>
          <w:i/>
          <w:sz w:val="21"/>
          <w:szCs w:val="21"/>
        </w:rPr>
        <w:t>փոքր ու անուշահոտ սեխ է</w:t>
      </w:r>
      <w:r>
        <w:rPr>
          <w:rFonts w:cs="Times Armenian" w:ascii="Times Armenian" w:hAnsi="Times Armenian"/>
          <w:sz w:val="21"/>
          <w:szCs w:val="21"/>
        </w:rPr>
        <w:t>),</w:t>
      </w:r>
      <w:r>
        <w:rPr>
          <w:rFonts w:cs="Times Armenian" w:ascii="Times Armenian" w:hAnsi="Times Armenian"/>
          <w:b/>
          <w:i/>
          <w:sz w:val="21"/>
          <w:szCs w:val="21"/>
        </w:rPr>
        <w:t xml:space="preserve"> *շամբուշ </w:t>
      </w:r>
      <w:r>
        <w:rPr>
          <w:rFonts w:cs="Times Armenian" w:ascii="Times Armenian" w:hAnsi="Times Armenian"/>
          <w:sz w:val="21"/>
          <w:szCs w:val="21"/>
        </w:rPr>
        <w:t>(</w:t>
      </w:r>
      <w:r>
        <w:rPr>
          <w:rFonts w:cs="Times Armenian" w:ascii="Times Armenian" w:hAnsi="Times Armenian"/>
          <w:i/>
          <w:sz w:val="21"/>
          <w:szCs w:val="21"/>
        </w:rPr>
        <w:t>խենթ; կատաղի; վավաշոտ,</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շամս </w:t>
      </w:r>
      <w:r>
        <w:rPr>
          <w:rFonts w:cs="Times Armenian" w:ascii="Times Armenian" w:hAnsi="Times Armenian"/>
          <w:sz w:val="21"/>
          <w:szCs w:val="21"/>
        </w:rPr>
        <w:t>(</w:t>
      </w:r>
      <w:r>
        <w:rPr>
          <w:rFonts w:cs="Times Armenian" w:ascii="Times Armenian" w:hAnsi="Times Armenian"/>
          <w:i/>
          <w:sz w:val="21"/>
          <w:szCs w:val="21"/>
        </w:rPr>
        <w:t>արև</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շամփուր </w:t>
      </w:r>
      <w:r>
        <w:rPr>
          <w:rFonts w:cs="Times Armenian" w:ascii="Times Armenian" w:hAnsi="Times Armenian"/>
          <w:sz w:val="21"/>
          <w:szCs w:val="21"/>
        </w:rPr>
        <w:t>(</w:t>
      </w:r>
      <w:r>
        <w:rPr>
          <w:rFonts w:cs="Times Armenian" w:ascii="Times Armenian" w:hAnsi="Times Armenian"/>
          <w:i/>
          <w:sz w:val="21"/>
          <w:szCs w:val="21"/>
        </w:rPr>
        <w:t>սուր ձող, խորովածի շիշ</w:t>
      </w:r>
      <w:r>
        <w:rPr>
          <w:rFonts w:cs="Times Armenian" w:ascii="Times Armenian" w:hAnsi="Times Armenian"/>
          <w:sz w:val="21"/>
          <w:szCs w:val="21"/>
        </w:rPr>
        <w:t>),</w:t>
      </w:r>
      <w:r>
        <w:rPr>
          <w:rFonts w:cs="Times Armenian" w:ascii="Times Armenian" w:hAnsi="Times Armenian"/>
          <w:b/>
          <w:i/>
          <w:sz w:val="21"/>
          <w:szCs w:val="21"/>
        </w:rPr>
        <w:t xml:space="preserve"> *շապիկ </w:t>
      </w:r>
      <w:r>
        <w:rPr>
          <w:rFonts w:cs="Times Armenian" w:ascii="Times Armenian" w:hAnsi="Times Armenian"/>
          <w:sz w:val="21"/>
          <w:szCs w:val="21"/>
        </w:rPr>
        <w:t xml:space="preserve">(սկզբում` </w:t>
      </w:r>
      <w:r>
        <w:rPr>
          <w:rFonts w:cs="Times Armenian" w:ascii="Times Armenian" w:hAnsi="Times Armenian"/>
          <w:i/>
          <w:sz w:val="21"/>
          <w:szCs w:val="21"/>
        </w:rPr>
        <w:t>գի</w:t>
        <w:softHyphen/>
        <w:t>շե</w:t>
        <w:softHyphen/>
        <w:t>րա</w:t>
        <w:softHyphen/>
        <w:t>յին զգեստ</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շառ </w:t>
      </w:r>
      <w:r>
        <w:rPr>
          <w:rFonts w:cs="Times Armenian" w:ascii="Times Armenian" w:hAnsi="Times Armenian"/>
          <w:sz w:val="21"/>
          <w:szCs w:val="21"/>
        </w:rPr>
        <w:t>(</w:t>
      </w:r>
      <w:r>
        <w:rPr>
          <w:rFonts w:cs="Times Armenian" w:ascii="Times Armenian" w:hAnsi="Times Armenian"/>
          <w:i/>
          <w:sz w:val="21"/>
          <w:szCs w:val="21"/>
        </w:rPr>
        <w:t xml:space="preserve">ամբոխ; խռովություն, կռիվ; </w:t>
      </w:r>
      <w:r>
        <w:rPr>
          <w:rFonts w:cs="Times Armenian" w:ascii="Times Armenian" w:hAnsi="Times Armenian"/>
          <w:sz w:val="21"/>
          <w:szCs w:val="21"/>
        </w:rPr>
        <w:t>հիմա`</w:t>
      </w:r>
      <w:r>
        <w:rPr>
          <w:rFonts w:cs="Times Armenian" w:ascii="Times Armenian" w:hAnsi="Times Armenian"/>
          <w:i/>
          <w:sz w:val="21"/>
          <w:szCs w:val="21"/>
        </w:rPr>
        <w:t xml:space="preserve"> փորձանք, աղետ, զրպար</w:t>
        <w:softHyphen/>
        <w:t>տական չարիք</w:t>
      </w:r>
      <w:r>
        <w:rPr>
          <w:rFonts w:cs="Times Armenian" w:ascii="Times Armenian" w:hAnsi="Times Armenian"/>
          <w:sz w:val="21"/>
          <w:szCs w:val="21"/>
        </w:rPr>
        <w:t>),</w:t>
      </w:r>
      <w:r>
        <w:rPr>
          <w:rFonts w:cs="Times Armenian" w:ascii="Times Armenian" w:hAnsi="Times Armenian"/>
          <w:b/>
          <w:i/>
          <w:sz w:val="21"/>
          <w:szCs w:val="21"/>
        </w:rPr>
        <w:t xml:space="preserve"> *շատ </w:t>
      </w:r>
      <w:r>
        <w:rPr>
          <w:rFonts w:cs="Times Armenian" w:ascii="Times Armenian" w:hAnsi="Times Armenian"/>
          <w:i/>
          <w:sz w:val="21"/>
          <w:szCs w:val="21"/>
        </w:rPr>
        <w:t>(առատ, բազում, ստեպ, հաճախ</w:t>
      </w:r>
      <w:r>
        <w:rPr>
          <w:rFonts w:cs="Times Armenian" w:ascii="Times Armenian" w:hAnsi="Times Armenian"/>
          <w:sz w:val="21"/>
          <w:szCs w:val="21"/>
        </w:rPr>
        <w:t>, ևն),</w:t>
      </w:r>
      <w:r>
        <w:rPr>
          <w:rFonts w:cs="Times Armenian" w:ascii="Times Armenian" w:hAnsi="Times Armenian"/>
          <w:b/>
          <w:i/>
          <w:sz w:val="21"/>
          <w:szCs w:val="21"/>
        </w:rPr>
        <w:t xml:space="preserve"> *շատ </w:t>
      </w:r>
      <w:r>
        <w:rPr>
          <w:rFonts w:cs="Times Armenian" w:ascii="Times Armenian" w:hAnsi="Times Armenian"/>
          <w:b/>
          <w:sz w:val="21"/>
          <w:szCs w:val="21"/>
        </w:rPr>
        <w:t>(</w:t>
      </w:r>
      <w:r>
        <w:rPr>
          <w:rFonts w:cs="Times Armenian" w:ascii="Times Armenian" w:hAnsi="Times Armenian"/>
          <w:i/>
          <w:sz w:val="21"/>
          <w:szCs w:val="21"/>
        </w:rPr>
        <w:t>քաղաք;</w:t>
      </w:r>
      <w:r>
        <w:rPr>
          <w:rFonts w:cs="Times Armenian" w:ascii="Times Armenian" w:hAnsi="Times Armenian"/>
          <w:sz w:val="21"/>
          <w:szCs w:val="21"/>
        </w:rPr>
        <w:t xml:space="preserve"> օրինակ` </w:t>
      </w:r>
      <w:r>
        <w:rPr>
          <w:rFonts w:cs="Times Armenian" w:ascii="Times Armenian" w:hAnsi="Times Armenian"/>
          <w:i/>
          <w:sz w:val="21"/>
          <w:szCs w:val="21"/>
        </w:rPr>
        <w:t>Արտաշատ, Երվանդաշատ,</w:t>
      </w:r>
      <w:r>
        <w:rPr>
          <w:rFonts w:cs="Times Armenian" w:ascii="Times Armenian" w:hAnsi="Times Armenian"/>
          <w:sz w:val="21"/>
          <w:szCs w:val="21"/>
        </w:rPr>
        <w:t xml:space="preserve"> ևն; սկզբնական իմաստն է՝ </w:t>
      </w:r>
      <w:r>
        <w:rPr>
          <w:rFonts w:cs="Times Armenian" w:ascii="Times Armenian" w:hAnsi="Times Armenian"/>
          <w:i/>
          <w:sz w:val="21"/>
          <w:szCs w:val="21"/>
        </w:rPr>
        <w:t>ուրախ</w:t>
      </w:r>
      <w:r>
        <w:rPr>
          <w:rFonts w:cs="Times Armenian" w:ascii="Times Armenian" w:hAnsi="Times Armenian"/>
          <w:sz w:val="21"/>
          <w:szCs w:val="21"/>
        </w:rPr>
        <w:t>),</w:t>
      </w:r>
      <w:r>
        <w:rPr>
          <w:rFonts w:cs="Times Armenian" w:ascii="Times Armenian" w:hAnsi="Times Armenian"/>
          <w:b/>
          <w:i/>
          <w:sz w:val="21"/>
          <w:szCs w:val="21"/>
        </w:rPr>
        <w:t xml:space="preserve"> *շատրուան-շատրվան, *շար </w:t>
      </w:r>
      <w:r>
        <w:rPr>
          <w:rFonts w:cs="Times Armenian" w:ascii="Times Armenian" w:hAnsi="Times Armenian"/>
          <w:sz w:val="21"/>
          <w:szCs w:val="21"/>
        </w:rPr>
        <w:t>(</w:t>
      </w:r>
      <w:r>
        <w:rPr>
          <w:rFonts w:cs="Times Armenian" w:ascii="Times Armenian" w:hAnsi="Times Armenian"/>
          <w:i/>
          <w:sz w:val="21"/>
          <w:szCs w:val="21"/>
        </w:rPr>
        <w:t xml:space="preserve">քող, շղարշ, </w:t>
      </w:r>
      <w:r>
        <w:rPr>
          <w:rFonts w:cs="Russian Times" w:ascii="Russian Times" w:hAnsi="Russian Times"/>
          <w:i/>
          <w:sz w:val="21"/>
          <w:szCs w:val="21"/>
        </w:rPr>
        <w:t>тюль;</w:t>
      </w:r>
      <w:r>
        <w:rPr>
          <w:rFonts w:cs="Times Armenian" w:ascii="Times Armenian" w:hAnsi="Times Armenian"/>
          <w:sz w:val="21"/>
          <w:szCs w:val="21"/>
        </w:rPr>
        <w:t xml:space="preserve"> (հմմտ. Սալմաստի բարբառի </w:t>
      </w:r>
      <w:r>
        <w:rPr>
          <w:rFonts w:cs="Times Armenian" w:ascii="Times Armenian" w:hAnsi="Times Armenian"/>
          <w:i/>
          <w:sz w:val="21"/>
          <w:szCs w:val="21"/>
        </w:rPr>
        <w:t>չարե-չամբար</w:t>
      </w:r>
      <w:r>
        <w:rPr>
          <w:rFonts w:cs="Times Armenian" w:ascii="Times Armenian" w:hAnsi="Times Armenian"/>
          <w:sz w:val="21"/>
          <w:szCs w:val="21"/>
        </w:rPr>
        <w:t xml:space="preserve"> արտահայտության հետ – Մ. Հ.)),</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շա</w:t>
        <w:softHyphen/>
        <w:t xml:space="preserve">րաբ </w:t>
      </w:r>
      <w:r>
        <w:rPr>
          <w:rFonts w:cs="Times Armenian" w:ascii="Times Armenian" w:hAnsi="Times Armenian"/>
          <w:sz w:val="21"/>
          <w:szCs w:val="21"/>
        </w:rPr>
        <w:t>(</w:t>
      </w:r>
      <w:r>
        <w:rPr>
          <w:rFonts w:cs="Times Armenian" w:ascii="Times Armenian" w:hAnsi="Times Armenian"/>
          <w:i/>
          <w:sz w:val="21"/>
          <w:szCs w:val="21"/>
        </w:rPr>
        <w:t>սիրոպ = քաղցրաջուր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շարբաթ </w:t>
      </w:r>
      <w:r>
        <w:rPr>
          <w:rFonts w:cs="Times Armenian" w:ascii="Times Armenian" w:hAnsi="Times Armenian"/>
          <w:sz w:val="21"/>
          <w:szCs w:val="21"/>
        </w:rPr>
        <w:t>(</w:t>
      </w:r>
      <w:r>
        <w:rPr>
          <w:rFonts w:cs="Times Armenian" w:ascii="Times Armenian" w:hAnsi="Times Armenian"/>
          <w:i/>
          <w:sz w:val="21"/>
          <w:szCs w:val="21"/>
        </w:rPr>
        <w:t>օշարակ = սիրոպ = քաղցրաջուր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շաւիղ-շավիղ </w:t>
      </w:r>
      <w:r>
        <w:rPr>
          <w:rFonts w:cs="Times Armenian" w:ascii="Times Armenian" w:hAnsi="Times Armenian"/>
          <w:sz w:val="21"/>
          <w:szCs w:val="21"/>
        </w:rPr>
        <w:t>(ա</w:t>
        <w:softHyphen/>
        <w:t>րահետ, կածան),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շափիղայ-շափիւղայ-շափյուղա </w:t>
      </w:r>
      <w:r>
        <w:rPr>
          <w:rFonts w:cs="Times Armenian" w:ascii="Times Armenian" w:hAnsi="Times Armenian"/>
          <w:sz w:val="21"/>
          <w:szCs w:val="21"/>
        </w:rPr>
        <w:t>(կամ՝</w:t>
      </w:r>
      <w:r>
        <w:rPr>
          <w:rFonts w:cs="Times Armenian" w:ascii="Times Armenian" w:hAnsi="Times Armenian"/>
          <w:i/>
          <w:sz w:val="21"/>
          <w:szCs w:val="21"/>
        </w:rPr>
        <w:t xml:space="preserve"> շափիլայ = </w:t>
      </w:r>
      <w:r>
        <w:rPr>
          <w:rFonts w:cs="Russian Times" w:ascii="Russian Times" w:hAnsi="Russian Times"/>
          <w:i/>
          <w:sz w:val="21"/>
          <w:szCs w:val="21"/>
        </w:rPr>
        <w:t>сап</w:t>
        <w:softHyphen/>
        <w:t>фир</w:t>
      </w:r>
      <w:r>
        <w:rPr>
          <w:rFonts w:cs="Times Armenian" w:ascii="Times Armenian" w:hAnsi="Times Armenian"/>
          <w:sz w:val="21"/>
          <w:szCs w:val="21"/>
        </w:rPr>
        <w:t>),</w:t>
      </w:r>
      <w:r>
        <w:rPr>
          <w:rFonts w:cs="Times Armenian" w:ascii="Times Armenian" w:hAnsi="Times Armenian"/>
          <w:b/>
          <w:i/>
          <w:sz w:val="21"/>
          <w:szCs w:val="21"/>
        </w:rPr>
        <w:t xml:space="preserve"> *շաքար </w:t>
      </w:r>
      <w:r>
        <w:rPr>
          <w:rFonts w:cs="Times Armenian" w:ascii="Times Armenian" w:hAnsi="Times Armenian"/>
          <w:sz w:val="21"/>
          <w:szCs w:val="21"/>
        </w:rPr>
        <w:t>(փոխ է առած հնդկական լեզուներից),</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շեխ-շեյխ </w:t>
      </w:r>
      <w:r>
        <w:rPr>
          <w:rFonts w:cs="Times Armenian" w:ascii="Times Armenian" w:hAnsi="Times Armenian"/>
          <w:sz w:val="21"/>
          <w:szCs w:val="21"/>
        </w:rPr>
        <w:t>(</w:t>
      </w:r>
      <w:r>
        <w:rPr>
          <w:rFonts w:cs="Times Armenian" w:ascii="Times Armenian" w:hAnsi="Times Armenian"/>
          <w:i/>
          <w:sz w:val="21"/>
          <w:szCs w:val="21"/>
        </w:rPr>
        <w:t>ծեր; իսլա</w:t>
        <w:softHyphen/>
        <w:t>մա</w:t>
        <w:softHyphen/>
        <w:softHyphen/>
        <w:t>կան վանքի մեծավոր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շեղբ </w:t>
      </w:r>
      <w:r>
        <w:rPr>
          <w:rFonts w:cs="Times Armenian" w:ascii="Times Armenian" w:hAnsi="Times Armenian"/>
          <w:sz w:val="21"/>
          <w:szCs w:val="21"/>
        </w:rPr>
        <w:t>(</w:t>
      </w:r>
      <w:r>
        <w:rPr>
          <w:rFonts w:cs="Times Armenian" w:ascii="Times Armenian" w:hAnsi="Times Armenian"/>
          <w:i/>
          <w:sz w:val="21"/>
          <w:szCs w:val="21"/>
        </w:rPr>
        <w:t>դանակի ու սրա պես բանե</w:t>
        <w:softHyphen/>
        <w:t>րի երկաթե մա</w:t>
        <w:softHyphen/>
        <w:t>սը</w:t>
      </w:r>
      <w:r>
        <w:rPr>
          <w:rFonts w:cs="Times Armenian" w:ascii="Times Armenian" w:hAnsi="Times Armenian"/>
          <w:sz w:val="21"/>
          <w:szCs w:val="21"/>
        </w:rPr>
        <w:t>),</w:t>
      </w:r>
      <w:r>
        <w:rPr>
          <w:rFonts w:cs="Times Armenian" w:ascii="Times Armenian" w:hAnsi="Times Armenian"/>
          <w:b/>
          <w:i/>
          <w:sz w:val="21"/>
          <w:szCs w:val="21"/>
        </w:rPr>
        <w:t xml:space="preserve"> շերաս-շէրաս-շերամ </w:t>
      </w:r>
      <w:r>
        <w:rPr>
          <w:rFonts w:cs="Times Armenian" w:ascii="Times Armenian" w:hAnsi="Times Armenian"/>
          <w:sz w:val="21"/>
          <w:szCs w:val="21"/>
        </w:rPr>
        <w:t>(</w:t>
      </w:r>
      <w:r>
        <w:rPr>
          <w:rFonts w:cs="Times Armenian" w:ascii="Times Armenian" w:hAnsi="Times Armenian"/>
          <w:i/>
          <w:sz w:val="21"/>
          <w:szCs w:val="21"/>
        </w:rPr>
        <w:t>աղբյուրը հայտնի չի</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շեփորայ-շէփորայ-շե</w:t>
        <w:softHyphen/>
        <w:t xml:space="preserve">փոր </w:t>
      </w:r>
      <w:r>
        <w:rPr>
          <w:rFonts w:cs="Times Armenian" w:ascii="Times Armenian" w:hAnsi="Times Armenian"/>
          <w:sz w:val="21"/>
          <w:szCs w:val="21"/>
        </w:rPr>
        <w:t>(կամ՝</w:t>
      </w:r>
      <w:r>
        <w:rPr>
          <w:rFonts w:cs="Times Armenian" w:ascii="Times Armenian" w:hAnsi="Times Armenian"/>
          <w:i/>
          <w:sz w:val="21"/>
          <w:szCs w:val="21"/>
        </w:rPr>
        <w:t xml:space="preserve"> շիփոր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շեք </w:t>
      </w:r>
      <w:r>
        <w:rPr>
          <w:rFonts w:cs="Times Armenian" w:ascii="Times Armenian" w:hAnsi="Times Armenian"/>
          <w:sz w:val="21"/>
          <w:szCs w:val="21"/>
        </w:rPr>
        <w:t>(</w:t>
      </w:r>
      <w:r>
        <w:rPr>
          <w:rFonts w:cs="Times Armenian" w:ascii="Times Armenian" w:hAnsi="Times Armenian"/>
          <w:i/>
          <w:sz w:val="21"/>
          <w:szCs w:val="21"/>
        </w:rPr>
        <w:t>քայլ</w:t>
      </w:r>
      <w:r>
        <w:rPr>
          <w:rFonts w:cs="Times Armenian" w:ascii="Times Armenian" w:hAnsi="Times Armenian"/>
          <w:sz w:val="21"/>
          <w:szCs w:val="21"/>
        </w:rPr>
        <w:t xml:space="preserve"> կամ </w:t>
      </w:r>
      <w:r>
        <w:rPr>
          <w:rFonts w:cs="Times Armenian" w:ascii="Times Armenian" w:hAnsi="Times Armenian"/>
          <w:i/>
          <w:sz w:val="21"/>
          <w:szCs w:val="21"/>
        </w:rPr>
        <w:t>երկու ոտի արանքը</w:t>
      </w:r>
      <w:r>
        <w:rPr>
          <w:rFonts w:cs="Times Armenian" w:ascii="Times Armenian" w:hAnsi="Times Armenian"/>
          <w:sz w:val="21"/>
          <w:szCs w:val="21"/>
        </w:rPr>
        <w:t>),</w:t>
      </w:r>
      <w:r>
        <w:rPr>
          <w:rFonts w:cs="Times Armenian" w:ascii="Times Armenian" w:hAnsi="Times Armenian"/>
          <w:b/>
          <w:i/>
          <w:sz w:val="21"/>
          <w:szCs w:val="21"/>
        </w:rPr>
        <w:t xml:space="preserve"> շէն-շեն </w:t>
      </w:r>
      <w:r>
        <w:rPr>
          <w:rFonts w:cs="Times Armenian" w:ascii="Times Armenian" w:hAnsi="Times Armenian"/>
          <w:sz w:val="21"/>
          <w:szCs w:val="21"/>
        </w:rPr>
        <w:t>(սրա ճյուղե</w:t>
        <w:softHyphen/>
        <w:t xml:space="preserve">րից՝ </w:t>
      </w:r>
      <w:r>
        <w:rPr>
          <w:rFonts w:cs="Times Armenian" w:ascii="Times Armenian" w:hAnsi="Times Armenian"/>
          <w:i/>
          <w:sz w:val="21"/>
          <w:szCs w:val="21"/>
        </w:rPr>
        <w:t>շենք, շինել, շինություն, շինական, Շակաշէն; գյուղ, ավան</w:t>
      </w:r>
      <w:r>
        <w:rPr>
          <w:rFonts w:cs="Times Armenian" w:ascii="Times Armenian" w:hAnsi="Times Armenian"/>
          <w:sz w:val="21"/>
          <w:szCs w:val="21"/>
        </w:rPr>
        <w:t>, ևն),</w:t>
      </w:r>
      <w:r>
        <w:rPr>
          <w:rFonts w:cs="Times Armenian" w:ascii="Times Armenian" w:hAnsi="Times Armenian"/>
          <w:b/>
          <w:i/>
          <w:sz w:val="21"/>
          <w:szCs w:val="21"/>
        </w:rPr>
        <w:t xml:space="preserve"> *շիշ </w:t>
      </w:r>
      <w:r>
        <w:rPr>
          <w:rFonts w:cs="Times Armenian" w:ascii="Times Armenian" w:hAnsi="Times Armenian"/>
          <w:sz w:val="21"/>
          <w:szCs w:val="21"/>
        </w:rPr>
        <w:t>(</w:t>
      </w:r>
      <w:r>
        <w:rPr>
          <w:rFonts w:cs="Times Armenian" w:ascii="Times Armenian" w:hAnsi="Times Armenian"/>
          <w:i/>
          <w:sz w:val="21"/>
          <w:szCs w:val="21"/>
        </w:rPr>
        <w:t>ա</w:t>
        <w:softHyphen/>
        <w:t xml:space="preserve">պակե աման; </w:t>
      </w:r>
      <w:r>
        <w:rPr>
          <w:rFonts w:cs="Times Armenian" w:ascii="Times Armenian" w:hAnsi="Times Armenian"/>
          <w:sz w:val="21"/>
          <w:szCs w:val="21"/>
        </w:rPr>
        <w:t xml:space="preserve">կա՝ </w:t>
      </w:r>
      <w:r>
        <w:rPr>
          <w:rFonts w:cs="Times Armenian" w:ascii="Times Armenian" w:hAnsi="Times Armenian"/>
          <w:i/>
          <w:sz w:val="21"/>
          <w:szCs w:val="21"/>
        </w:rPr>
        <w:t>շիշայ, շուշ, շուշայ;</w:t>
      </w:r>
      <w:r>
        <w:rPr>
          <w:rFonts w:cs="Times Armenian" w:ascii="Times Armenian" w:hAnsi="Times Armenian"/>
          <w:sz w:val="21"/>
          <w:szCs w:val="21"/>
        </w:rPr>
        <w:t xml:space="preserve"> sic!),</w:t>
      </w:r>
      <w:r>
        <w:rPr>
          <w:rFonts w:cs="Times Armenian" w:ascii="Times Armenian" w:hAnsi="Times Armenian"/>
          <w:b/>
          <w:i/>
          <w:sz w:val="21"/>
          <w:szCs w:val="21"/>
        </w:rPr>
        <w:t xml:space="preserve"> *շիշակ </w:t>
      </w:r>
      <w:r>
        <w:rPr>
          <w:rFonts w:cs="Times Armenian" w:ascii="Times Armenian" w:hAnsi="Times Armenian"/>
          <w:sz w:val="21"/>
          <w:szCs w:val="21"/>
        </w:rPr>
        <w:t>(</w:t>
      </w:r>
      <w:r>
        <w:rPr>
          <w:rFonts w:cs="Times Armenian" w:ascii="Times Armenian" w:hAnsi="Times Armenian"/>
          <w:i/>
          <w:sz w:val="21"/>
          <w:szCs w:val="21"/>
        </w:rPr>
        <w:t>գառնուկ; ընձյուղ</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շիպ-շիբ, *շի</w:t>
        <w:softHyphen/>
        <w:t xml:space="preserve">ւան-շիվան </w:t>
      </w:r>
      <w:r>
        <w:rPr>
          <w:rFonts w:cs="Times Armenian" w:ascii="Times Armenian" w:hAnsi="Times Armenian"/>
          <w:sz w:val="21"/>
          <w:szCs w:val="21"/>
        </w:rPr>
        <w:t>(լաց, ողբ),</w:t>
      </w:r>
      <w:r>
        <w:rPr>
          <w:rFonts w:cs="Times Armenian" w:ascii="Times Armenian" w:hAnsi="Times Armenian"/>
          <w:b/>
          <w:i/>
          <w:sz w:val="21"/>
          <w:szCs w:val="21"/>
        </w:rPr>
        <w:t xml:space="preserve"> *շիփ </w:t>
      </w:r>
      <w:r>
        <w:rPr>
          <w:rFonts w:cs="Times Armenian" w:ascii="Times Armenian" w:hAnsi="Times Armenian"/>
          <w:sz w:val="21"/>
          <w:szCs w:val="21"/>
        </w:rPr>
        <w:t>(</w:t>
      </w:r>
      <w:r>
        <w:rPr>
          <w:rFonts w:cs="Times Armenian" w:ascii="Times Armenian" w:hAnsi="Times Armenian"/>
          <w:i/>
          <w:sz w:val="21"/>
          <w:szCs w:val="21"/>
        </w:rPr>
        <w:t>շփոթ, տարակուսանք, շփոթություն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շլոռոս </w:t>
      </w:r>
      <w:r>
        <w:rPr>
          <w:rFonts w:cs="Times Armenian" w:ascii="Times Armenian" w:hAnsi="Times Armenian"/>
          <w:sz w:val="21"/>
          <w:szCs w:val="21"/>
        </w:rPr>
        <w:t>(</w:t>
      </w:r>
      <w:r>
        <w:rPr>
          <w:rFonts w:cs="Times Armenian" w:ascii="Times Armenian" w:hAnsi="Times Armenian"/>
          <w:i/>
          <w:sz w:val="21"/>
          <w:szCs w:val="21"/>
        </w:rPr>
        <w:t>կանաչ կամ դեղ</w:t>
        <w:softHyphen/>
        <w:t xml:space="preserve">նավուն բույս; խաղողի տեսակ; շլոր </w:t>
      </w:r>
      <w:r>
        <w:rPr>
          <w:rFonts w:cs="Times Armenian" w:ascii="Times Armenian" w:hAnsi="Times Armenian"/>
          <w:sz w:val="21"/>
          <w:szCs w:val="21"/>
        </w:rPr>
        <w:t>բառը սրանի՞ց է – Մ. Հ.),</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շղթայ-շղթա, </w:t>
      </w:r>
      <w:r>
        <w:rPr>
          <w:rFonts w:cs="Times Armenian" w:ascii="Times Armenian" w:hAnsi="Times Armenian"/>
          <w:b/>
          <w:i/>
          <w:sz w:val="21"/>
          <w:szCs w:val="21"/>
          <w:vertAlign w:val="superscript"/>
        </w:rPr>
        <w:t xml:space="preserve"> </w:t>
      </w:r>
      <w:r>
        <w:rPr>
          <w:rFonts w:cs="Times Armenian" w:ascii="Times Armenian" w:hAnsi="Times Armenian"/>
          <w:b/>
          <w:i/>
          <w:sz w:val="21"/>
          <w:szCs w:val="21"/>
        </w:rPr>
        <w:t xml:space="preserve">*շնորհ(ք) </w:t>
      </w:r>
      <w:r>
        <w:rPr>
          <w:rFonts w:cs="Times Armenian" w:ascii="Times Armenian" w:hAnsi="Times Armenian"/>
          <w:sz w:val="21"/>
          <w:szCs w:val="21"/>
        </w:rPr>
        <w:t>(</w:t>
      </w:r>
      <w:r>
        <w:rPr>
          <w:rFonts w:cs="Times Armenian" w:ascii="Times Armenian" w:hAnsi="Times Armenian"/>
          <w:i/>
          <w:sz w:val="21"/>
          <w:szCs w:val="21"/>
        </w:rPr>
        <w:t>պարգև, վայելչու</w:t>
        <w:softHyphen/>
        <w:t>թյուն, գեղեցկություն,</w:t>
      </w:r>
      <w:r>
        <w:rPr>
          <w:rFonts w:cs="Times Armenian" w:ascii="Times Armenian" w:hAnsi="Times Armenian"/>
          <w:sz w:val="21"/>
          <w:szCs w:val="21"/>
        </w:rPr>
        <w:t xml:space="preserve"> ևն, ևն, ևն),</w:t>
      </w:r>
      <w:r>
        <w:rPr>
          <w:rFonts w:cs="Times Armenian" w:ascii="Times Armenian" w:hAnsi="Times Armenian"/>
          <w:b/>
          <w:i/>
          <w:sz w:val="21"/>
          <w:szCs w:val="21"/>
        </w:rPr>
        <w:t xml:space="preserve"> </w:t>
      </w:r>
      <w:r>
        <w:rPr>
          <w:b/>
          <w:i/>
          <w:sz w:val="21"/>
          <w:szCs w:val="21"/>
          <w:vertAlign w:val="superscript"/>
        </w:rPr>
        <w:t>+</w:t>
      </w:r>
      <w:r>
        <w:rPr>
          <w:rFonts w:cs="Times Armenian" w:ascii="Times Armenian" w:hAnsi="Times Armenian"/>
          <w:b/>
          <w:i/>
          <w:sz w:val="21"/>
          <w:szCs w:val="21"/>
        </w:rPr>
        <w:t xml:space="preserve">շուկայ-շուկա, </w:t>
      </w:r>
      <w:r>
        <w:rPr>
          <w:rFonts w:cs="Times Armenian" w:ascii="Times Armenian" w:hAnsi="Times Armenian"/>
          <w:sz w:val="21"/>
          <w:szCs w:val="21"/>
        </w:rPr>
        <w:t xml:space="preserve">(սկզբում` </w:t>
      </w:r>
      <w:r>
        <w:rPr>
          <w:rFonts w:cs="Times Armenian" w:ascii="Times Armenian" w:hAnsi="Times Armenian"/>
          <w:i/>
          <w:sz w:val="21"/>
          <w:szCs w:val="21"/>
        </w:rPr>
        <w:t xml:space="preserve">փողոց, հրապարակ, բազառ; </w:t>
      </w:r>
      <w:r>
        <w:rPr>
          <w:rFonts w:cs="Times Armenian" w:ascii="Times Armenian" w:hAnsi="Times Armenian"/>
          <w:sz w:val="21"/>
          <w:szCs w:val="21"/>
        </w:rPr>
        <w:t>տես</w:t>
      </w:r>
      <w:r>
        <w:rPr>
          <w:rFonts w:cs="Times Armenian" w:ascii="Times Armenian" w:hAnsi="Times Armenian"/>
          <w:i/>
          <w:sz w:val="21"/>
          <w:szCs w:val="21"/>
        </w:rPr>
        <w:t xml:space="preserve"> Մալիշկա </w:t>
      </w:r>
      <w:r>
        <w:rPr>
          <w:rFonts w:cs="Times Armenian" w:ascii="Times Armenian" w:hAnsi="Times Armenian"/>
          <w:sz w:val="21"/>
          <w:szCs w:val="21"/>
        </w:rPr>
        <w:t>անվան</w:t>
      </w:r>
      <w:r>
        <w:rPr>
          <w:rFonts w:cs="Times Armenian" w:ascii="Times Armenian" w:hAnsi="Times Armenian"/>
          <w:i/>
          <w:sz w:val="21"/>
          <w:szCs w:val="21"/>
        </w:rPr>
        <w:t xml:space="preserve"> </w:t>
      </w:r>
      <w:r>
        <w:rPr>
          <w:rFonts w:cs="Times Armenian" w:ascii="Times Armenian" w:hAnsi="Times Armenian"/>
          <w:sz w:val="21"/>
          <w:szCs w:val="21"/>
        </w:rPr>
        <w:t xml:space="preserve">ծագումը` </w:t>
      </w:r>
      <w:r>
        <w:rPr>
          <w:rFonts w:cs="Times Armenian" w:ascii="Times Armenian" w:hAnsi="Times Armenian"/>
          <w:b/>
          <w:i/>
          <w:sz w:val="21"/>
          <w:szCs w:val="21"/>
          <w:vertAlign w:val="superscript"/>
        </w:rPr>
        <w:t>+</w:t>
      </w:r>
      <w:r>
        <w:rPr>
          <w:rFonts w:cs="Times Armenian" w:ascii="Times Armenian" w:hAnsi="Times Armenian"/>
          <w:b/>
          <w:i/>
          <w:sz w:val="21"/>
          <w:szCs w:val="21"/>
        </w:rPr>
        <w:t>մալ</w:t>
      </w:r>
      <w:r>
        <w:rPr>
          <w:rFonts w:cs="Times Armenian" w:ascii="Times Armenian" w:hAnsi="Times Armenian"/>
          <w:i/>
          <w:sz w:val="21"/>
          <w:szCs w:val="21"/>
        </w:rPr>
        <w:t xml:space="preserve"> </w:t>
      </w:r>
      <w:r>
        <w:rPr>
          <w:rFonts w:cs="Times Armenian" w:ascii="Times Armenian" w:hAnsi="Times Armenian"/>
          <w:sz w:val="21"/>
          <w:szCs w:val="21"/>
        </w:rPr>
        <w:t>բառի տակ – Մ. Հ.),</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շուշան </w:t>
      </w:r>
      <w:r>
        <w:rPr>
          <w:rFonts w:cs="Times Armenian" w:ascii="Times Armenian" w:hAnsi="Times Armenian"/>
          <w:sz w:val="21"/>
          <w:szCs w:val="21"/>
        </w:rPr>
        <w:t>(ծաղիկ է; ծագում է ե</w:t>
        <w:softHyphen/>
        <w:t>գիպ</w:t>
        <w:softHyphen/>
        <w:t>տե</w:t>
        <w:softHyphen/>
        <w:t>րենից),</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շպար </w:t>
      </w:r>
      <w:r>
        <w:rPr>
          <w:rFonts w:cs="Times Armenian" w:ascii="Times Armenian" w:hAnsi="Times Armenian"/>
          <w:sz w:val="21"/>
          <w:szCs w:val="21"/>
        </w:rPr>
        <w:t>(</w:t>
      </w:r>
      <w:r>
        <w:rPr>
          <w:rFonts w:cs="Times Armenian" w:ascii="Times Armenian" w:hAnsi="Times Armenian"/>
          <w:i/>
          <w:sz w:val="21"/>
          <w:szCs w:val="21"/>
        </w:rPr>
        <w:t>երեսի ներկ, սնգույր</w:t>
      </w:r>
      <w:r>
        <w:rPr>
          <w:rFonts w:cs="Times Armenian" w:ascii="Times Armenian" w:hAnsi="Times Armenian"/>
          <w:sz w:val="21"/>
          <w:szCs w:val="21"/>
        </w:rPr>
        <w:t>),</w:t>
      </w:r>
      <w:r>
        <w:rPr>
          <w:rFonts w:cs="Times Armenian" w:ascii="Times Armenian" w:hAnsi="Times Armenian"/>
          <w:b/>
          <w:i/>
          <w:sz w:val="21"/>
          <w:szCs w:val="21"/>
        </w:rPr>
        <w:t xml:space="preserve"> *շտապ(մունք) </w:t>
      </w:r>
      <w:r>
        <w:rPr>
          <w:rFonts w:cs="Times Armenian" w:ascii="Times Armenian" w:hAnsi="Times Armenian"/>
          <w:i/>
          <w:sz w:val="21"/>
          <w:szCs w:val="21"/>
        </w:rPr>
        <w:t>(աճապարանք, խուճապ; շուտով, փութով,</w:t>
      </w:r>
      <w:r>
        <w:rPr>
          <w:rFonts w:cs="Times Armenian" w:ascii="Times Armenian" w:hAnsi="Times Armenian"/>
          <w:sz w:val="21"/>
          <w:szCs w:val="21"/>
        </w:rPr>
        <w:t xml:space="preserve"> ևն),</w:t>
      </w:r>
      <w:r>
        <w:rPr>
          <w:rFonts w:cs="Times Armenian" w:ascii="Times Armenian" w:hAnsi="Times Armenian"/>
          <w:b/>
          <w:i/>
          <w:sz w:val="21"/>
          <w:szCs w:val="21"/>
        </w:rPr>
        <w:t xml:space="preserve"> *շրէշ-շրեշ </w:t>
      </w:r>
      <w:r>
        <w:rPr>
          <w:rFonts w:cs="Times Armenian" w:ascii="Times Armenian" w:hAnsi="Times Armenian"/>
          <w:sz w:val="21"/>
          <w:szCs w:val="21"/>
        </w:rPr>
        <w:t>(</w:t>
      </w:r>
      <w:r>
        <w:rPr>
          <w:rFonts w:cs="Times Armenian" w:ascii="Times Armenian" w:hAnsi="Times Armenian"/>
          <w:i/>
          <w:sz w:val="21"/>
          <w:szCs w:val="21"/>
        </w:rPr>
        <w:t>ուտելու բանջար է</w:t>
      </w:r>
      <w:r>
        <w:rPr>
          <w:rFonts w:cs="Times Armenian" w:ascii="Times Armenian" w:hAnsi="Times Armenian"/>
          <w:sz w:val="21"/>
          <w:szCs w:val="21"/>
        </w:rPr>
        <w:t>):</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Normal"/>
        <w:jc w:val="center"/>
        <w:rPr>
          <w:rFonts w:ascii="Times Armenian" w:hAnsi="Times Armenian" w:cs="Times Armenian"/>
        </w:rPr>
      </w:pPr>
      <w:r>
        <w:rPr>
          <w:rFonts w:cs="Times Armenian" w:ascii="Times Armenian" w:hAnsi="Times Armenian"/>
          <w:b/>
          <w:i/>
          <w:sz w:val="21"/>
          <w:szCs w:val="21"/>
        </w:rPr>
        <w:t>ո</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ոբողոս-օբոլ(ոս) </w:t>
      </w:r>
      <w:r>
        <w:rPr>
          <w:rFonts w:cs="Times Armenian" w:ascii="Times Armenian" w:hAnsi="Times Armenian"/>
          <w:sz w:val="21"/>
          <w:szCs w:val="21"/>
        </w:rPr>
        <w:t>(</w:t>
      </w:r>
      <w:r>
        <w:rPr>
          <w:rFonts w:cs="Times Armenian" w:ascii="Times Armenian" w:hAnsi="Times Armenian"/>
          <w:i/>
          <w:sz w:val="21"/>
          <w:szCs w:val="21"/>
        </w:rPr>
        <w:t>հունական մանր փող,</w:t>
      </w:r>
      <w:r>
        <w:rPr>
          <w:rFonts w:cs="Times Armenian" w:ascii="Times Armenian" w:hAnsi="Times Armenian"/>
          <w:sz w:val="21"/>
          <w:szCs w:val="21"/>
        </w:rPr>
        <w:t xml:space="preserve"> </w:t>
      </w:r>
      <w:r>
        <w:rPr>
          <w:rFonts w:cs="Times Armenian" w:ascii="Times Armenian" w:hAnsi="Times Armenian"/>
          <w:i/>
          <w:sz w:val="21"/>
          <w:szCs w:val="21"/>
        </w:rPr>
        <w:t>դրաքմե = դրամի</w:t>
      </w:r>
      <w:r>
        <w:rPr>
          <w:rFonts w:cs="Times Armenian" w:ascii="Times Armenian" w:hAnsi="Times Armenian"/>
          <w:sz w:val="21"/>
          <w:szCs w:val="21"/>
        </w:rPr>
        <w:t xml:space="preserve"> </w:t>
      </w:r>
      <w:r>
        <w:rPr>
          <w:rFonts w:cs="Times Armenian" w:ascii="Times Armenian" w:hAnsi="Times Armenian"/>
          <w:i/>
          <w:sz w:val="21"/>
          <w:szCs w:val="21"/>
        </w:rPr>
        <w:t>6-րդ մասը,</w:t>
      </w:r>
      <w:r>
        <w:rPr>
          <w:rFonts w:cs="Times Armenian" w:ascii="Times Armenian" w:hAnsi="Times Armenian"/>
          <w:sz w:val="21"/>
          <w:szCs w:val="21"/>
        </w:rPr>
        <w:t>)</w:t>
      </w:r>
      <w:r>
        <w:rPr>
          <w:rFonts w:cs="Times Armenian" w:ascii="Times Armenian" w:hAnsi="Times Armenian"/>
          <w:b/>
          <w:i/>
          <w:sz w:val="21"/>
          <w:szCs w:val="21"/>
          <w:vertAlign w:val="superscript"/>
        </w:rPr>
        <w:t xml:space="preserve"> օ</w:t>
      </w:r>
      <w:r>
        <w:rPr>
          <w:rFonts w:cs="Times Armenian" w:ascii="Times Armenian" w:hAnsi="Times Armenian"/>
          <w:b/>
          <w:i/>
          <w:sz w:val="21"/>
          <w:szCs w:val="21"/>
        </w:rPr>
        <w:t xml:space="preserve">ողոմպիադ-օլիմպիադա </w:t>
      </w:r>
      <w:r>
        <w:rPr>
          <w:rFonts w:cs="Times Armenian" w:ascii="Times Armenian" w:hAnsi="Times Armenian"/>
          <w:sz w:val="21"/>
          <w:szCs w:val="21"/>
        </w:rPr>
        <w:t>(գրված 10-ից ավել ձևով),</w:t>
      </w:r>
      <w:r>
        <w:rPr>
          <w:rFonts w:cs="Times Armenian" w:ascii="Times Armenian" w:hAnsi="Times Armenian"/>
          <w:b/>
          <w:i/>
          <w:sz w:val="21"/>
          <w:szCs w:val="21"/>
        </w:rPr>
        <w:t xml:space="preserve"> *ոյժ-ուժ </w:t>
      </w:r>
      <w:r>
        <w:rPr>
          <w:rFonts w:cs="Times Armenian" w:ascii="Times Armenian" w:hAnsi="Times Armenian"/>
          <w:sz w:val="21"/>
          <w:szCs w:val="21"/>
        </w:rPr>
        <w:t xml:space="preserve">(սրա ճյուղերից է` </w:t>
      </w:r>
      <w:r>
        <w:rPr>
          <w:rFonts w:cs="Times Armenian" w:ascii="Times Armenian" w:hAnsi="Times Armenian"/>
          <w:i/>
          <w:sz w:val="21"/>
          <w:szCs w:val="21"/>
        </w:rPr>
        <w:t>ուժգին, հուժկու,</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ոչխար, *ոստան </w:t>
      </w:r>
      <w:r>
        <w:rPr>
          <w:rFonts w:cs="Times Armenian" w:ascii="Times Armenian" w:hAnsi="Times Armenian"/>
          <w:sz w:val="21"/>
          <w:szCs w:val="21"/>
        </w:rPr>
        <w:t>(</w:t>
      </w:r>
      <w:r>
        <w:rPr>
          <w:rFonts w:cs="Times Armenian" w:ascii="Times Armenian" w:hAnsi="Times Armenian"/>
          <w:i/>
          <w:sz w:val="21"/>
          <w:szCs w:val="21"/>
        </w:rPr>
        <w:t>թագավորական (հետո նաև իշխա</w:t>
        <w:softHyphen/>
        <w:t>նա</w:t>
        <w:softHyphen/>
        <w:t>կան)` քաղաք, տուն, գունդ</w:t>
      </w:r>
      <w:r>
        <w:rPr>
          <w:rFonts w:cs="Times Armenian" w:ascii="Times Armenian" w:hAnsi="Times Armenian"/>
          <w:sz w:val="21"/>
          <w:szCs w:val="21"/>
        </w:rPr>
        <w:t>),</w:t>
      </w:r>
      <w:r>
        <w:rPr>
          <w:rFonts w:cs="Times Armenian" w:ascii="Times Armenian" w:hAnsi="Times Armenian"/>
          <w:b/>
          <w:i/>
          <w:sz w:val="21"/>
          <w:szCs w:val="21"/>
        </w:rPr>
        <w:t xml:space="preserve"> *ոստիկան </w:t>
      </w:r>
      <w:r>
        <w:rPr>
          <w:rFonts w:cs="Times Armenian" w:ascii="Times Armenian" w:hAnsi="Times Armenian"/>
          <w:sz w:val="21"/>
          <w:szCs w:val="21"/>
        </w:rPr>
        <w:t>(</w:t>
      </w:r>
      <w:r>
        <w:rPr>
          <w:rFonts w:cs="Times Armenian" w:ascii="Times Armenian" w:hAnsi="Times Armenian"/>
          <w:i/>
          <w:sz w:val="21"/>
          <w:szCs w:val="21"/>
        </w:rPr>
        <w:t>վերակացու հրամանատար, իշ</w:t>
        <w:softHyphen/>
        <w:t xml:space="preserve">խան, կուսակալ, </w:t>
      </w:r>
      <w:r>
        <w:rPr>
          <w:rFonts w:cs="Times Armenian" w:ascii="Times Armenian" w:hAnsi="Times Armenian"/>
          <w:sz w:val="21"/>
          <w:szCs w:val="21"/>
        </w:rPr>
        <w:t>հիմա`</w:t>
      </w:r>
      <w:r>
        <w:rPr>
          <w:rFonts w:cs="Times Armenian" w:ascii="Times Armenian" w:hAnsi="Times Armenian"/>
          <w:i/>
          <w:sz w:val="21"/>
          <w:szCs w:val="21"/>
        </w:rPr>
        <w:t xml:space="preserve"> ոստիկան, միլիցիոներ;</w:t>
      </w:r>
      <w:r>
        <w:rPr>
          <w:rFonts w:cs="Times Armenian" w:ascii="Times Armenian" w:hAnsi="Times Armenian"/>
          <w:sz w:val="21"/>
          <w:szCs w:val="21"/>
        </w:rPr>
        <w:t xml:space="preserve"> ծագում է </w:t>
      </w:r>
      <w:r>
        <w:rPr>
          <w:rFonts w:cs="Times Armenian" w:ascii="Times Armenian" w:hAnsi="Times Armenian"/>
          <w:i/>
          <w:sz w:val="21"/>
          <w:szCs w:val="21"/>
        </w:rPr>
        <w:t>հավատարմու</w:t>
        <w:softHyphen/>
        <w:t>թյան</w:t>
      </w:r>
      <w:r>
        <w:rPr>
          <w:rFonts w:cs="Times Armenian" w:ascii="Times Armenian" w:hAnsi="Times Armenian"/>
          <w:sz w:val="21"/>
          <w:szCs w:val="21"/>
        </w:rPr>
        <w:t xml:space="preserve"> գաղափարից),</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ոստրէոս-ոստրե,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ովասիս-օազիս </w:t>
      </w:r>
      <w:r>
        <w:rPr>
          <w:rFonts w:cs="Times Armenian" w:ascii="Times Armenian" w:hAnsi="Times Armenian"/>
          <w:sz w:val="21"/>
          <w:szCs w:val="21"/>
        </w:rPr>
        <w:t>(</w:t>
      </w:r>
      <w:r>
        <w:rPr>
          <w:rFonts w:cs="Times Armenian" w:ascii="Times Armenian" w:hAnsi="Times Armenian"/>
          <w:i/>
          <w:sz w:val="21"/>
          <w:szCs w:val="21"/>
        </w:rPr>
        <w:t>կանաչ տեղ` անա</w:t>
        <w:softHyphen/>
        <w:t>պա</w:t>
        <w:softHyphen/>
        <w:softHyphen/>
        <w:t>տում</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ովկիանոս-օվկիանոս,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ովսաննայ-օվսաննա </w:t>
      </w:r>
      <w:r>
        <w:rPr>
          <w:rFonts w:cs="Times Armenian" w:ascii="Times Armenian" w:hAnsi="Times Armenian"/>
          <w:sz w:val="21"/>
          <w:szCs w:val="21"/>
        </w:rPr>
        <w:t>(</w:t>
      </w:r>
      <w:r>
        <w:rPr>
          <w:rFonts w:cs="Times Armenian" w:ascii="Times Armenian" w:hAnsi="Times Armenian"/>
          <w:i/>
          <w:sz w:val="21"/>
          <w:szCs w:val="21"/>
        </w:rPr>
        <w:t>օրհնություն;</w:t>
      </w:r>
      <w:r>
        <w:rPr>
          <w:rFonts w:cs="Times Armenian" w:ascii="Times Armenian" w:hAnsi="Times Armenian"/>
          <w:sz w:val="21"/>
          <w:szCs w:val="21"/>
        </w:rPr>
        <w:t xml:space="preserve"> նշա</w:t>
        <w:softHyphen/>
        <w:t>նա</w:t>
        <w:softHyphen/>
        <w:t xml:space="preserve">կում է՝ </w:t>
      </w:r>
      <w:r>
        <w:rPr>
          <w:rFonts w:cs="Times Armenian" w:ascii="Times Armenian" w:hAnsi="Times Armenian"/>
          <w:i/>
          <w:sz w:val="21"/>
          <w:szCs w:val="21"/>
        </w:rPr>
        <w:t>ազա</w:t>
        <w:softHyphen/>
        <w:t>տի՛ր, օգնի՛ր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որթոդոքս-օրթոդոքս </w:t>
      </w:r>
      <w:r>
        <w:rPr>
          <w:rFonts w:cs="Times Armenian" w:ascii="Times Armenian" w:hAnsi="Times Armenian"/>
          <w:sz w:val="21"/>
          <w:szCs w:val="21"/>
        </w:rPr>
        <w:t>(</w:t>
      </w:r>
      <w:r>
        <w:rPr>
          <w:rFonts w:cs="Times Armenian" w:ascii="Times Armenian" w:hAnsi="Times Armenian"/>
          <w:i/>
          <w:sz w:val="21"/>
          <w:szCs w:val="21"/>
        </w:rPr>
        <w:t>ուղղափառ, տվյալ կրո</w:t>
        <w:softHyphen/>
        <w:t>նին հավատարիմ</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 xml:space="preserve">որտու-հորդա </w:t>
      </w:r>
      <w:r>
        <w:rPr>
          <w:rFonts w:cs="Times Armenian" w:ascii="Times Armenian" w:hAnsi="Times Armenian"/>
          <w:sz w:val="21"/>
          <w:szCs w:val="21"/>
        </w:rPr>
        <w:t>(</w:t>
      </w:r>
      <w:r>
        <w:rPr>
          <w:rFonts w:cs="Times Armenian" w:ascii="Times Armenian" w:hAnsi="Times Armenian"/>
          <w:i/>
          <w:sz w:val="21"/>
          <w:szCs w:val="21"/>
        </w:rPr>
        <w:t>բանակ</w:t>
      </w:r>
      <w:r>
        <w:rPr>
          <w:rFonts w:cs="Times Armenian" w:ascii="Times Armenian" w:hAnsi="Times Armenian"/>
          <w:sz w:val="21"/>
          <w:szCs w:val="21"/>
        </w:rPr>
        <w:t>),</w:t>
      </w:r>
      <w:r>
        <w:rPr>
          <w:rFonts w:cs="Times Armenian" w:ascii="Times Armenian" w:hAnsi="Times Armenian"/>
          <w:b/>
          <w:i/>
          <w:sz w:val="21"/>
          <w:szCs w:val="21"/>
        </w:rPr>
        <w:t xml:space="preserve"> *ուխտ </w:t>
      </w:r>
      <w:r>
        <w:rPr>
          <w:rFonts w:cs="Times Armenian" w:ascii="Times Armenian" w:hAnsi="Times Armenian"/>
          <w:sz w:val="21"/>
          <w:szCs w:val="21"/>
        </w:rPr>
        <w:t>(</w:t>
      </w:r>
      <w:r>
        <w:rPr>
          <w:rFonts w:cs="Times Armenian" w:ascii="Times Armenian" w:hAnsi="Times Armenian"/>
          <w:i/>
          <w:sz w:val="21"/>
          <w:szCs w:val="21"/>
        </w:rPr>
        <w:t>հաստատ խոսք, պայ</w:t>
        <w:softHyphen/>
        <w:softHyphen/>
        <w:t>ման; վանք, կրոնական միաբանություն;</w:t>
      </w:r>
      <w:r>
        <w:rPr>
          <w:rFonts w:cs="Times Armenian" w:ascii="Times Armenian" w:hAnsi="Times Armenian"/>
          <w:sz w:val="21"/>
          <w:szCs w:val="21"/>
        </w:rPr>
        <w:t xml:space="preserve"> սրա ճյուղերից` </w:t>
      </w:r>
      <w:r>
        <w:rPr>
          <w:rFonts w:cs="Times Armenian" w:ascii="Times Armenian" w:hAnsi="Times Armenian"/>
          <w:i/>
          <w:sz w:val="21"/>
          <w:szCs w:val="21"/>
        </w:rPr>
        <w:t>ուխտել, ուխ</w:t>
        <w:softHyphen/>
        <w:t>տա</w:t>
        <w:softHyphen/>
        <w:t>դրուժ, ուխտավոր,</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ուղտ </w:t>
      </w:r>
      <w:r>
        <w:rPr>
          <w:rFonts w:cs="Times Armenian" w:ascii="Times Armenian" w:hAnsi="Times Armenian"/>
          <w:sz w:val="21"/>
          <w:szCs w:val="21"/>
        </w:rPr>
        <w:t xml:space="preserve">(սրա ճյուղերից` </w:t>
      </w:r>
      <w:r>
        <w:rPr>
          <w:rFonts w:cs="Times Armenian" w:ascii="Times Armenian" w:hAnsi="Times Armenian"/>
          <w:i/>
          <w:sz w:val="21"/>
          <w:szCs w:val="21"/>
        </w:rPr>
        <w:t>ուղ</w:t>
        <w:softHyphen/>
        <w:t>տապան, ուղտափուշ, ընձ</w:t>
        <w:softHyphen/>
        <w:t>ուղտ</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ունկի </w:t>
      </w:r>
      <w:r>
        <w:rPr>
          <w:rFonts w:cs="Times Armenian" w:ascii="Times Armenian" w:hAnsi="Times Armenian"/>
          <w:sz w:val="21"/>
          <w:szCs w:val="21"/>
        </w:rPr>
        <w:t xml:space="preserve">(նաև` </w:t>
      </w:r>
      <w:r>
        <w:rPr>
          <w:rFonts w:cs="Times Armenian" w:ascii="Times Armenian" w:hAnsi="Times Armenian"/>
          <w:i/>
          <w:sz w:val="21"/>
          <w:szCs w:val="21"/>
        </w:rPr>
        <w:t xml:space="preserve">ունծայ, նուկի = </w:t>
      </w:r>
      <w:r>
        <w:rPr>
          <w:rFonts w:cs="Russian Times" w:ascii="Russian Times" w:hAnsi="Russian Times"/>
          <w:i/>
          <w:sz w:val="21"/>
          <w:szCs w:val="21"/>
        </w:rPr>
        <w:t>ун</w:t>
        <w:softHyphen/>
        <w:t>ция</w:t>
      </w:r>
      <w:r>
        <w:rPr>
          <w:rFonts w:cs="Times Armenian" w:ascii="Times Armenian" w:hAnsi="Times Armenian"/>
          <w:sz w:val="21"/>
          <w:szCs w:val="21"/>
        </w:rPr>
        <w:t>),</w:t>
      </w:r>
      <w:r>
        <w:rPr>
          <w:rFonts w:cs="Times Armenian" w:ascii="Times Armenian" w:hAnsi="Times Armenian"/>
          <w:b/>
          <w:i/>
          <w:sz w:val="21"/>
          <w:szCs w:val="21"/>
        </w:rPr>
        <w:t xml:space="preserve"> *ուշ </w:t>
      </w:r>
      <w:r>
        <w:rPr>
          <w:rFonts w:cs="Times Armenian" w:ascii="Times Armenian" w:hAnsi="Times Armenian"/>
          <w:sz w:val="21"/>
          <w:szCs w:val="21"/>
        </w:rPr>
        <w:t>(</w:t>
      </w:r>
      <w:r>
        <w:rPr>
          <w:rFonts w:cs="Times Armenian" w:ascii="Times Armenian" w:hAnsi="Times Armenian"/>
          <w:i/>
          <w:sz w:val="21"/>
          <w:szCs w:val="21"/>
        </w:rPr>
        <w:t>խելք;</w:t>
      </w:r>
      <w:r>
        <w:rPr>
          <w:rFonts w:cs="Times Armenian" w:ascii="Times Armenian" w:hAnsi="Times Armenian"/>
          <w:sz w:val="21"/>
          <w:szCs w:val="21"/>
        </w:rPr>
        <w:t xml:space="preserve"> սրա ճյուղերից` </w:t>
      </w:r>
      <w:r>
        <w:rPr>
          <w:rFonts w:cs="Times Armenian" w:ascii="Times Armenian" w:hAnsi="Times Armenian"/>
          <w:i/>
          <w:sz w:val="21"/>
          <w:szCs w:val="21"/>
        </w:rPr>
        <w:t>ուշ դնել, ու</w:t>
        <w:softHyphen/>
        <w:t>շի ուշով, ուշիմ, ապուշ, ապշել; յուշ = հուշ, յուշարար, հիշել, հի</w:t>
        <w:softHyphen/>
        <w:t>շա</w:t>
        <w:softHyphen/>
        <w:t>տակ, յու</w:t>
        <w:softHyphen/>
        <w:t>շիկ, յուշանալ, ուշադիր</w:t>
      </w:r>
      <w:r>
        <w:rPr>
          <w:rFonts w:cs="Times Armenian" w:ascii="Times Armenian" w:hAnsi="Times Armenian"/>
          <w:sz w:val="21"/>
          <w:szCs w:val="21"/>
        </w:rPr>
        <w:t>, ևն),</w:t>
      </w:r>
      <w:r>
        <w:rPr>
          <w:rFonts w:cs="Times Armenian" w:ascii="Times Armenian" w:hAnsi="Times Armenian"/>
          <w:b/>
          <w:i/>
          <w:sz w:val="21"/>
          <w:szCs w:val="21"/>
        </w:rPr>
        <w:t xml:space="preserve"> *ուսթայ-ուստա </w:t>
      </w:r>
      <w:r>
        <w:rPr>
          <w:rFonts w:cs="Times Armenian" w:ascii="Times Armenian" w:hAnsi="Times Armenian"/>
          <w:sz w:val="21"/>
          <w:szCs w:val="21"/>
        </w:rPr>
        <w:t>(</w:t>
      </w:r>
      <w:r>
        <w:rPr>
          <w:rFonts w:cs="Times Armenian" w:ascii="Times Armenian" w:hAnsi="Times Armenian"/>
          <w:i/>
          <w:sz w:val="21"/>
          <w:szCs w:val="21"/>
        </w:rPr>
        <w:t>վարպետ, ուսուցիչ</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ուրար </w:t>
      </w:r>
      <w:r>
        <w:rPr>
          <w:rFonts w:cs="Times Armenian" w:ascii="Times Armenian" w:hAnsi="Times Armenian"/>
          <w:i/>
          <w:sz w:val="21"/>
          <w:szCs w:val="21"/>
        </w:rPr>
        <w:t>(եկեղե</w:t>
        <w:softHyphen/>
        <w:t>ցա</w:t>
        <w:softHyphen/>
        <w:t>կանի ուսանոց-շոր,</w:t>
      </w:r>
      <w:r>
        <w:rPr>
          <w:rFonts w:cs="Times Armenian" w:ascii="Times Armenian" w:hAnsi="Times Armenian"/>
          <w:sz w:val="21"/>
          <w:szCs w:val="21"/>
        </w:rPr>
        <w:t xml:space="preserve"> ևն),</w:t>
      </w:r>
      <w:r>
        <w:rPr>
          <w:rFonts w:cs="Times Armenian" w:ascii="Times Armenian" w:hAnsi="Times Armenian"/>
          <w:b/>
          <w:i/>
          <w:sz w:val="21"/>
          <w:szCs w:val="21"/>
          <w:vertAlign w:val="superscript"/>
        </w:rPr>
        <w:t xml:space="preserve"> +</w:t>
      </w:r>
      <w:r>
        <w:rPr>
          <w:rFonts w:cs="Times Armenian" w:ascii="Times Armenian" w:hAnsi="Times Armenian"/>
          <w:b/>
          <w:i/>
          <w:sz w:val="21"/>
          <w:szCs w:val="21"/>
        </w:rPr>
        <w:t xml:space="preserve">ուրբաթ </w:t>
      </w:r>
      <w:r>
        <w:rPr>
          <w:rFonts w:cs="Times Armenian" w:ascii="Times Armenian" w:hAnsi="Times Armenian"/>
          <w:sz w:val="21"/>
          <w:szCs w:val="21"/>
        </w:rPr>
        <w:t>(</w:t>
      </w:r>
      <w:r>
        <w:rPr>
          <w:rFonts w:cs="Times Armenian" w:ascii="Times Armenian" w:hAnsi="Times Armenian"/>
          <w:i/>
          <w:sz w:val="21"/>
          <w:szCs w:val="21"/>
        </w:rPr>
        <w:t>պատրաստու</w:t>
        <w:softHyphen/>
        <w:t>թյուն</w:t>
      </w:r>
      <w:r>
        <w:rPr>
          <w:rFonts w:cs="Times Armenian" w:ascii="Times Armenian" w:hAnsi="Times Armenian"/>
          <w:sz w:val="21"/>
          <w:szCs w:val="21"/>
        </w:rPr>
        <w:t xml:space="preserve"> (շաբաթ օր</w:t>
        <w:softHyphen/>
        <w:t>վա համար? – Մ. Հ.)):</w:t>
      </w:r>
    </w:p>
    <w:p>
      <w:pPr>
        <w:pStyle w:val="Normal"/>
        <w:rPr>
          <w:rFonts w:ascii="Times Armenian" w:hAnsi="Times Armenian" w:cs="Times Armenian"/>
        </w:rPr>
      </w:pPr>
      <w:r>
        <w:rPr>
          <w:rFonts w:cs="Times Armenian" w:ascii="Times Armenian" w:hAnsi="Times Armenian"/>
          <w:b/>
          <w:i/>
          <w:sz w:val="21"/>
          <w:szCs w:val="21"/>
        </w:rPr>
      </w:r>
      <w:r>
        <w:br w:type="page"/>
      </w:r>
    </w:p>
    <w:p>
      <w:pPr>
        <w:pStyle w:val="Normal"/>
        <w:jc w:val="center"/>
        <w:rPr>
          <w:rFonts w:ascii="Times Armenian" w:hAnsi="Times Armenian" w:cs="Times Armenian"/>
        </w:rPr>
      </w:pPr>
      <w:r>
        <w:rPr>
          <w:rFonts w:cs="Times Armenian" w:ascii="Times Armenian" w:hAnsi="Times Armenian"/>
          <w:b/>
          <w:i/>
          <w:sz w:val="21"/>
          <w:szCs w:val="21"/>
        </w:rPr>
      </w:r>
    </w:p>
    <w:p>
      <w:pPr>
        <w:pStyle w:val="Normal"/>
        <w:jc w:val="center"/>
        <w:rPr>
          <w:rFonts w:ascii="Times Armenian" w:hAnsi="Times Armenian" w:cs="Times Armenian"/>
        </w:rPr>
      </w:pPr>
      <w:r>
        <w:rPr>
          <w:rFonts w:cs="Times Armenian" w:ascii="Times Armenian" w:hAnsi="Times Armenian"/>
          <w:b/>
          <w:i/>
          <w:sz w:val="21"/>
          <w:szCs w:val="21"/>
        </w:rPr>
        <w:t>չ</w:t>
      </w:r>
    </w:p>
    <w:p>
      <w:pPr>
        <w:pStyle w:val="Normal"/>
        <w:ind w:firstLine="426"/>
        <w:jc w:val="both"/>
        <w:rPr>
          <w:rFonts w:ascii="Times Armenian" w:hAnsi="Times Armenian" w:cs="Times Armenian"/>
        </w:rPr>
      </w:pPr>
      <w:r>
        <w:rPr>
          <w:rFonts w:cs="Times Armenian" w:ascii="Times Armenian" w:hAnsi="Times Armenian"/>
          <w:b/>
          <w:i/>
          <w:sz w:val="21"/>
          <w:szCs w:val="21"/>
        </w:rPr>
        <w:t xml:space="preserve">*չաման </w:t>
      </w:r>
      <w:r>
        <w:rPr>
          <w:rFonts w:cs="Times Armenian" w:ascii="Times Armenian" w:hAnsi="Times Armenian"/>
          <w:sz w:val="21"/>
          <w:szCs w:val="21"/>
        </w:rPr>
        <w:t>(</w:t>
      </w:r>
      <w:r>
        <w:rPr>
          <w:rFonts w:cs="Times Armenian" w:ascii="Times Armenian" w:hAnsi="Times Armenian"/>
          <w:i/>
          <w:sz w:val="21"/>
          <w:szCs w:val="21"/>
        </w:rPr>
        <w:t>համեմունքի տեսակ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չանչ </w:t>
      </w:r>
      <w:r>
        <w:rPr>
          <w:rFonts w:cs="Times Armenian" w:ascii="Times Armenian" w:hAnsi="Times Armenian"/>
          <w:sz w:val="21"/>
          <w:szCs w:val="21"/>
        </w:rPr>
        <w:t>(</w:t>
      </w:r>
      <w:r>
        <w:rPr>
          <w:rFonts w:cs="Times Armenian" w:ascii="Times Armenian" w:hAnsi="Times Armenian"/>
          <w:i/>
          <w:sz w:val="21"/>
          <w:szCs w:val="21"/>
        </w:rPr>
        <w:t>ճզմած խաղողի ոչ հեղուկ մասը</w:t>
      </w:r>
      <w:r>
        <w:rPr>
          <w:rFonts w:cs="Times Armenian" w:ascii="Times Armenian" w:hAnsi="Times Armenian"/>
          <w:sz w:val="21"/>
          <w:szCs w:val="21"/>
        </w:rPr>
        <w:t>),</w:t>
      </w:r>
      <w:r>
        <w:rPr>
          <w:rFonts w:cs="Times Armenian" w:ascii="Times Armenian" w:hAnsi="Times Armenian"/>
          <w:b/>
          <w:i/>
          <w:sz w:val="21"/>
          <w:szCs w:val="21"/>
        </w:rPr>
        <w:t xml:space="preserve"> *չարեկ-չարեք (քառորդ), </w:t>
      </w:r>
      <w:r>
        <w:rPr>
          <w:rFonts w:cs="Times Armenian" w:ascii="Times Armenian" w:hAnsi="Times Armenian"/>
          <w:b/>
          <w:i/>
          <w:sz w:val="21"/>
          <w:szCs w:val="21"/>
          <w:vertAlign w:val="superscript"/>
        </w:rPr>
        <w:t>թ</w:t>
      </w:r>
      <w:r>
        <w:rPr>
          <w:rFonts w:cs="Times Armenian" w:ascii="Times Armenian" w:hAnsi="Times Armenian"/>
          <w:b/>
          <w:i/>
          <w:sz w:val="21"/>
          <w:szCs w:val="21"/>
        </w:rPr>
        <w:t xml:space="preserve">չաւուշ-չավուշ </w:t>
      </w:r>
      <w:r>
        <w:rPr>
          <w:rFonts w:cs="Times Armenian" w:ascii="Times Armenian" w:hAnsi="Times Armenian"/>
          <w:sz w:val="21"/>
          <w:szCs w:val="21"/>
        </w:rPr>
        <w:t>(</w:t>
      </w:r>
      <w:r>
        <w:rPr>
          <w:rFonts w:cs="Times Armenian" w:ascii="Times Armenian" w:hAnsi="Times Armenian"/>
          <w:i/>
          <w:sz w:val="21"/>
          <w:szCs w:val="21"/>
        </w:rPr>
        <w:t>ոստիկան; նվիրակ</w:t>
      </w:r>
      <w:r>
        <w:rPr>
          <w:rFonts w:cs="Times Armenian" w:ascii="Times Armenian" w:hAnsi="Times Armenian"/>
          <w:sz w:val="21"/>
          <w:szCs w:val="21"/>
        </w:rPr>
        <w:t>),</w:t>
      </w:r>
      <w:r>
        <w:rPr>
          <w:rFonts w:cs="Times Armenian" w:ascii="Times Armenian" w:hAnsi="Times Armenian"/>
          <w:b/>
          <w:i/>
          <w:sz w:val="21"/>
          <w:szCs w:val="21"/>
        </w:rPr>
        <w:t xml:space="preserve"> *չափար,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չեչ </w:t>
      </w:r>
      <w:r>
        <w:rPr>
          <w:rFonts w:cs="Times Armenian" w:ascii="Times Armenian" w:hAnsi="Times Armenian"/>
          <w:sz w:val="21"/>
          <w:szCs w:val="21"/>
        </w:rPr>
        <w:t>(</w:t>
      </w:r>
      <w:r>
        <w:rPr>
          <w:rFonts w:cs="Times Armenian" w:ascii="Times Armenian" w:hAnsi="Times Armenian"/>
          <w:i/>
          <w:sz w:val="21"/>
          <w:szCs w:val="21"/>
        </w:rPr>
        <w:t>չանչ;</w:t>
      </w:r>
      <w:r>
        <w:rPr>
          <w:rFonts w:cs="Times Armenian" w:ascii="Times Armenian" w:hAnsi="Times Armenian"/>
          <w:sz w:val="21"/>
          <w:szCs w:val="21"/>
        </w:rPr>
        <w:t xml:space="preserve"> (Սալմաստի բարբառում` </w:t>
      </w:r>
      <w:r>
        <w:rPr>
          <w:rFonts w:cs="Times Armenian" w:ascii="Times Armenian" w:hAnsi="Times Armenian"/>
          <w:b/>
          <w:i/>
          <w:sz w:val="21"/>
          <w:szCs w:val="21"/>
        </w:rPr>
        <w:t>ջեջ</w:t>
      </w:r>
      <w:r>
        <w:rPr>
          <w:rFonts w:cs="Times Armenian" w:ascii="Times Armenian" w:hAnsi="Times Armenian"/>
          <w:sz w:val="21"/>
          <w:szCs w:val="21"/>
        </w:rPr>
        <w:t xml:space="preserve"> – Մ. Հ.)),</w:t>
      </w:r>
      <w:r>
        <w:rPr>
          <w:rFonts w:cs="Times Armenian" w:ascii="Times Armenian" w:hAnsi="Times Armenian"/>
          <w:b/>
          <w:i/>
          <w:sz w:val="21"/>
          <w:szCs w:val="21"/>
        </w:rPr>
        <w:t xml:space="preserve"> *չմուշկ </w:t>
      </w:r>
      <w:r>
        <w:rPr>
          <w:rFonts w:cs="Times Armenian" w:ascii="Times Armenian" w:hAnsi="Times Armenian"/>
          <w:sz w:val="21"/>
          <w:szCs w:val="21"/>
        </w:rPr>
        <w:t>(</w:t>
      </w:r>
      <w:r>
        <w:rPr>
          <w:rFonts w:cs="Times Armenian" w:ascii="Times Armenian" w:hAnsi="Times Armenian"/>
          <w:i/>
          <w:sz w:val="21"/>
          <w:szCs w:val="21"/>
        </w:rPr>
        <w:t>կոշիկ</w:t>
      </w:r>
      <w:r>
        <w:rPr>
          <w:rFonts w:cs="Times Armenian" w:ascii="Times Armenian" w:hAnsi="Times Armenian"/>
          <w:sz w:val="21"/>
          <w:szCs w:val="21"/>
        </w:rPr>
        <w:t>),</w:t>
      </w:r>
      <w:r>
        <w:rPr>
          <w:rFonts w:cs="Times Armenian" w:ascii="Times Armenian" w:hAnsi="Times Armenian"/>
          <w:b/>
          <w:i/>
          <w:sz w:val="21"/>
          <w:szCs w:val="21"/>
        </w:rPr>
        <w:t xml:space="preserve"> *չուխայ-չուխա </w:t>
      </w:r>
      <w:r>
        <w:rPr>
          <w:rFonts w:cs="Times Armenian" w:ascii="Times Armenian" w:hAnsi="Times Armenian"/>
          <w:sz w:val="21"/>
          <w:szCs w:val="21"/>
        </w:rPr>
        <w:t>(</w:t>
      </w:r>
      <w:r>
        <w:rPr>
          <w:rFonts w:cs="Times Armenian" w:ascii="Times Armenian" w:hAnsi="Times Armenian"/>
          <w:i/>
          <w:sz w:val="21"/>
          <w:szCs w:val="21"/>
        </w:rPr>
        <w:t>վերարկու, թիկ</w:t>
        <w:softHyphen/>
        <w:t>նոց</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չոք(ել):</w:t>
      </w:r>
    </w:p>
    <w:p>
      <w:pPr>
        <w:pStyle w:val="Normal"/>
        <w:rPr>
          <w:rFonts w:ascii="Times Armenian" w:hAnsi="Times Armenian" w:cs="Times Armenian"/>
        </w:rPr>
      </w:pPr>
      <w:r>
        <w:rPr>
          <w:rFonts w:cs="Times Armenian" w:ascii="Times Armenian" w:hAnsi="Times Armenian"/>
          <w:b/>
          <w:i/>
          <w:sz w:val="21"/>
          <w:szCs w:val="21"/>
        </w:rPr>
      </w:r>
    </w:p>
    <w:p>
      <w:pPr>
        <w:pStyle w:val="Normal"/>
        <w:jc w:val="center"/>
        <w:rPr>
          <w:rFonts w:ascii="Times Armenian" w:hAnsi="Times Armenian" w:cs="Times Armenian"/>
        </w:rPr>
      </w:pPr>
      <w:r>
        <w:rPr>
          <w:rFonts w:cs="Times Armenian" w:ascii="Times Armenian" w:hAnsi="Times Armenian"/>
          <w:b/>
          <w:i/>
          <w:sz w:val="21"/>
          <w:szCs w:val="21"/>
        </w:rPr>
        <w:t>պ</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պալատն-պաղատն-պալատ </w:t>
      </w:r>
      <w:r>
        <w:rPr>
          <w:rFonts w:cs="Times Armenian" w:ascii="Times Armenian" w:hAnsi="Times Armenian"/>
          <w:i/>
          <w:sz w:val="21"/>
          <w:szCs w:val="21"/>
        </w:rPr>
        <w:t>(ապարանք, արքունիք, արքունի վրան;</w:t>
      </w:r>
      <w:r>
        <w:rPr>
          <w:rFonts w:cs="Times Armenian" w:ascii="Times Armenian" w:hAnsi="Times Armenian"/>
          <w:sz w:val="21"/>
          <w:szCs w:val="21"/>
        </w:rPr>
        <w:t xml:space="preserve"> </w:t>
      </w:r>
      <w:r>
        <w:rPr>
          <w:rFonts w:cs="Times Armenian" w:ascii="Times Armenian" w:hAnsi="Times Armenian"/>
          <w:i/>
          <w:sz w:val="21"/>
          <w:szCs w:val="21"/>
        </w:rPr>
        <w:t xml:space="preserve">պալատ: </w:t>
      </w:r>
      <w:r>
        <w:rPr>
          <w:rFonts w:cs="Times Armenian" w:ascii="Times Armenian" w:hAnsi="Times Armenian"/>
          <w:sz w:val="21"/>
          <w:szCs w:val="21"/>
        </w:rPr>
        <w:t xml:space="preserve">հմմտ ռուս. </w:t>
      </w:r>
      <w:r>
        <w:rPr>
          <w:rFonts w:cs="Russian Times" w:ascii="Russian Times" w:hAnsi="Russian Times"/>
          <w:i/>
          <w:sz w:val="21"/>
          <w:szCs w:val="21"/>
        </w:rPr>
        <w:t>палатка;</w:t>
      </w:r>
      <w:r>
        <w:rPr>
          <w:rFonts w:cs="Russian Times" w:ascii="Russian Times" w:hAnsi="Russian Times"/>
          <w:sz w:val="21"/>
          <w:szCs w:val="21"/>
        </w:rPr>
        <w:t xml:space="preserve"> </w:t>
      </w:r>
      <w:r>
        <w:rPr>
          <w:rFonts w:cs="Times Armenian" w:ascii="Times Armenian" w:hAnsi="Times Armenian"/>
          <w:sz w:val="21"/>
          <w:szCs w:val="21"/>
        </w:rPr>
        <w:t xml:space="preserve">ծագում է Հռոմի </w:t>
      </w:r>
      <w:r>
        <w:rPr>
          <w:rFonts w:cs="Times Armenian" w:ascii="Times Armenian" w:hAnsi="Times Armenian"/>
          <w:i/>
          <w:sz w:val="21"/>
          <w:szCs w:val="21"/>
        </w:rPr>
        <w:t>Պալատինյան բլրի</w:t>
      </w:r>
      <w:r>
        <w:rPr>
          <w:rFonts w:cs="Times Armenian" w:ascii="Times Armenian" w:hAnsi="Times Armenian"/>
          <w:sz w:val="21"/>
          <w:szCs w:val="21"/>
        </w:rPr>
        <w:t xml:space="preserve"> անունից),</w:t>
      </w:r>
      <w:r>
        <w:rPr>
          <w:rFonts w:cs="Times Armenian" w:ascii="Times Armenian" w:hAnsi="Times Armenian"/>
          <w:b/>
          <w:i/>
          <w:sz w:val="21"/>
          <w:szCs w:val="21"/>
        </w:rPr>
        <w:t xml:space="preserve"> *պահ-պարհ </w:t>
      </w:r>
      <w:r>
        <w:rPr>
          <w:rFonts w:cs="Times Armenian" w:ascii="Times Armenian" w:hAnsi="Times Armenian"/>
          <w:sz w:val="21"/>
          <w:szCs w:val="21"/>
        </w:rPr>
        <w:t xml:space="preserve">(նշանակել է` </w:t>
      </w:r>
      <w:r>
        <w:rPr>
          <w:rFonts w:cs="Times Armenian" w:ascii="Times Armenian" w:hAnsi="Times Armenian"/>
          <w:i/>
          <w:sz w:val="21"/>
          <w:szCs w:val="21"/>
        </w:rPr>
        <w:t>պահելը; գիշերային պահպանության երեք ժամա</w:t>
        <w:softHyphen/>
        <w:t>նոց հերթը, ժամանակ, բանտ(արկություն), մեկ ժամ, պահք = ծոմ, ծած</w:t>
        <w:softHyphen/>
        <w:t>կել, թաք</w:t>
        <w:softHyphen/>
        <w:t xml:space="preserve">ցնել, զգուշանալ; </w:t>
      </w:r>
      <w:r>
        <w:rPr>
          <w:rFonts w:cs="Times Armenian" w:ascii="Times Armenian" w:hAnsi="Times Armenian"/>
          <w:sz w:val="21"/>
          <w:szCs w:val="21"/>
        </w:rPr>
        <w:t>ճյուղերից են`</w:t>
      </w:r>
      <w:r>
        <w:rPr>
          <w:rFonts w:cs="Times Armenian" w:ascii="Times Armenian" w:hAnsi="Times Armenian"/>
          <w:i/>
          <w:sz w:val="21"/>
          <w:szCs w:val="21"/>
        </w:rPr>
        <w:t xml:space="preserve"> ուղտապան, ջորեպան, պա</w:t>
        <w:softHyphen/>
        <w:t>հեստ, գիշե</w:t>
        <w:softHyphen/>
        <w:t>րապահ, գանձապահ, ժամապահ, կողմնապահ, թիկնապահ, դռնա</w:t>
        <w:softHyphen/>
        <w:t>պահ, ան</w:t>
        <w:softHyphen/>
        <w:t>վե</w:t>
        <w:softHyphen/>
        <w:t>րա</w:t>
        <w:softHyphen/>
        <w:t>պահ, պահակ, պահարան, պահանգ,</w:t>
      </w:r>
      <w:r>
        <w:rPr>
          <w:rFonts w:cs="Times Armenian" w:ascii="Times Armenian" w:hAnsi="Times Armenian"/>
          <w:sz w:val="21"/>
          <w:szCs w:val="21"/>
        </w:rPr>
        <w:t xml:space="preserve"> ևն, ևն, ևն), </w:t>
      </w:r>
      <w:r>
        <w:rPr>
          <w:rFonts w:cs="Times Armenian" w:ascii="Times Armenian" w:hAnsi="Times Armenian"/>
          <w:b/>
          <w:i/>
          <w:sz w:val="21"/>
          <w:szCs w:val="21"/>
        </w:rPr>
        <w:t>*պա</w:t>
        <w:softHyphen/>
        <w:t>հակ, *պահա</w:t>
        <w:softHyphen/>
        <w:t>պան, *</w:t>
      </w:r>
      <w:r>
        <w:rPr>
          <w:rFonts w:cs="Times Armenian" w:ascii="Times Armenian" w:hAnsi="Times Armenian"/>
          <w:b/>
          <w:i/>
          <w:sz w:val="21"/>
          <w:szCs w:val="21"/>
          <w:vertAlign w:val="superscript"/>
        </w:rPr>
        <w:t>թ</w:t>
      </w:r>
      <w:r>
        <w:rPr>
          <w:rFonts w:cs="Times Armenian" w:ascii="Times Armenian" w:hAnsi="Times Armenian"/>
          <w:b/>
          <w:i/>
          <w:sz w:val="21"/>
          <w:szCs w:val="21"/>
        </w:rPr>
        <w:t>պա</w:t>
        <w:softHyphen/>
        <w:t xml:space="preserve">ղան-փալան </w:t>
      </w:r>
      <w:r>
        <w:rPr>
          <w:rFonts w:cs="Times Armenian" w:ascii="Times Armenian" w:hAnsi="Times Armenian"/>
          <w:sz w:val="21"/>
          <w:szCs w:val="21"/>
        </w:rPr>
        <w:t>(</w:t>
      </w:r>
      <w:r>
        <w:rPr>
          <w:rFonts w:cs="Times Armenian" w:ascii="Times Armenian" w:hAnsi="Times Armenian"/>
          <w:i/>
          <w:sz w:val="21"/>
          <w:szCs w:val="21"/>
        </w:rPr>
        <w:t>համետ, թամբ;</w:t>
      </w:r>
      <w:r>
        <w:rPr>
          <w:rFonts w:cs="Times Armenian" w:ascii="Times Armenian" w:hAnsi="Times Armenian"/>
          <w:sz w:val="21"/>
          <w:szCs w:val="21"/>
        </w:rPr>
        <w:t xml:space="preserve"> հիմա` </w:t>
      </w:r>
      <w:r>
        <w:rPr>
          <w:rFonts w:cs="Times Armenian" w:ascii="Times Armenian" w:hAnsi="Times Armenian"/>
          <w:i/>
          <w:sz w:val="21"/>
          <w:szCs w:val="21"/>
        </w:rPr>
        <w:t>միայն էշի վրա դրվելիքը</w:t>
      </w:r>
      <w:r>
        <w:rPr>
          <w:rFonts w:cs="Times Armenian" w:ascii="Times Armenian" w:hAnsi="Times Armenian"/>
          <w:sz w:val="21"/>
          <w:szCs w:val="21"/>
        </w:rPr>
        <w:t>),</w:t>
      </w:r>
      <w:r>
        <w:rPr>
          <w:rFonts w:cs="Times Armenian" w:ascii="Times Armenian" w:hAnsi="Times Armenian"/>
          <w:b/>
          <w:i/>
          <w:sz w:val="21"/>
          <w:szCs w:val="21"/>
        </w:rPr>
        <w:t xml:space="preserve"> *պա</w:t>
        <w:softHyphen/>
        <w:t xml:space="preserve">հէզ </w:t>
      </w:r>
      <w:r>
        <w:rPr>
          <w:rFonts w:cs="Times Armenian" w:ascii="Times Armenian" w:hAnsi="Times Armenian"/>
          <w:sz w:val="21"/>
          <w:szCs w:val="21"/>
        </w:rPr>
        <w:t>(</w:t>
      </w:r>
      <w:r>
        <w:rPr>
          <w:rFonts w:cs="Times Armenian" w:ascii="Times Armenian" w:hAnsi="Times Armenian"/>
          <w:i/>
          <w:sz w:val="21"/>
          <w:szCs w:val="21"/>
        </w:rPr>
        <w:t>պարտէզի ձևերից է;</w:t>
      </w:r>
      <w:r>
        <w:rPr>
          <w:rFonts w:cs="Times Armenian" w:ascii="Times Armenian" w:hAnsi="Times Armenian"/>
          <w:sz w:val="21"/>
          <w:szCs w:val="21"/>
        </w:rPr>
        <w:t xml:space="preserve"> նշանակում էր` </w:t>
      </w:r>
      <w:r>
        <w:rPr>
          <w:rFonts w:cs="Times Armenian" w:ascii="Times Armenian" w:hAnsi="Times Armenian"/>
          <w:i/>
          <w:sz w:val="21"/>
          <w:szCs w:val="21"/>
        </w:rPr>
        <w:t>ձմերուկի ու սեխի այգի-բանջարանոց</w:t>
      </w:r>
      <w:r>
        <w:rPr>
          <w:rFonts w:cs="Times Armenian" w:ascii="Times Armenian" w:hAnsi="Times Armenian"/>
          <w:sz w:val="21"/>
          <w:szCs w:val="21"/>
        </w:rPr>
        <w:t>),</w:t>
      </w:r>
      <w:r>
        <w:rPr>
          <w:rFonts w:cs="Times Armenian" w:ascii="Times Armenian" w:hAnsi="Times Armenian"/>
          <w:b/>
          <w:i/>
          <w:sz w:val="21"/>
          <w:szCs w:val="21"/>
        </w:rPr>
        <w:t xml:space="preserve"> *պայազատ </w:t>
      </w:r>
      <w:r>
        <w:rPr>
          <w:rFonts w:cs="Times Armenian" w:ascii="Times Armenian" w:hAnsi="Times Armenian"/>
          <w:sz w:val="21"/>
          <w:szCs w:val="21"/>
        </w:rPr>
        <w:t>(</w:t>
      </w:r>
      <w:r>
        <w:rPr>
          <w:rFonts w:cs="Times Armenian" w:ascii="Times Armenian" w:hAnsi="Times Armenian"/>
          <w:i/>
          <w:sz w:val="21"/>
          <w:szCs w:val="21"/>
        </w:rPr>
        <w:t>ժառանգորդ, հաջորդ; ազնվատոհմ,</w:t>
      </w:r>
      <w:r>
        <w:rPr>
          <w:rFonts w:cs="Times Armenian" w:ascii="Times Armenian" w:hAnsi="Times Armenian"/>
          <w:sz w:val="21"/>
          <w:szCs w:val="21"/>
        </w:rPr>
        <w:t xml:space="preserve"> ևն),</w:t>
      </w:r>
      <w:r>
        <w:rPr>
          <w:rFonts w:cs="Times Armenian" w:ascii="Times Armenian" w:hAnsi="Times Armenian"/>
          <w:b/>
          <w:i/>
          <w:sz w:val="21"/>
          <w:szCs w:val="21"/>
        </w:rPr>
        <w:t xml:space="preserve"> *պայ</w:t>
        <w:softHyphen/>
        <w:t xml:space="preserve">ման </w:t>
      </w:r>
      <w:r>
        <w:rPr>
          <w:rFonts w:cs="Times Armenian" w:ascii="Times Armenian" w:hAnsi="Times Armenian"/>
          <w:sz w:val="21"/>
          <w:szCs w:val="21"/>
        </w:rPr>
        <w:t>(</w:t>
      </w:r>
      <w:r>
        <w:rPr>
          <w:rFonts w:cs="Times Armenian" w:ascii="Times Armenian" w:hAnsi="Times Armenian"/>
          <w:i/>
          <w:sz w:val="21"/>
          <w:szCs w:val="21"/>
        </w:rPr>
        <w:t>դաշն, դա</w:t>
        <w:softHyphen/>
        <w:t xml:space="preserve">շինք, </w:t>
      </w:r>
      <w:r>
        <w:rPr>
          <w:rFonts w:cs="Times Armenian" w:ascii="Times Armenian" w:hAnsi="Times Armenian"/>
          <w:sz w:val="21"/>
          <w:szCs w:val="21"/>
        </w:rPr>
        <w:t xml:space="preserve">ևն; սրա ճյուղերից են` </w:t>
      </w:r>
      <w:r>
        <w:rPr>
          <w:rFonts w:cs="Times Armenian" w:ascii="Times Armenian" w:hAnsi="Times Armenian"/>
          <w:i/>
          <w:sz w:val="21"/>
          <w:szCs w:val="21"/>
        </w:rPr>
        <w:t>անպայման,</w:t>
      </w:r>
      <w:r>
        <w:rPr>
          <w:rFonts w:cs="Times Armenian" w:ascii="Times Armenian" w:hAnsi="Times Armenian"/>
          <w:sz w:val="21"/>
          <w:szCs w:val="21"/>
        </w:rPr>
        <w:t xml:space="preserve"> ևն),</w:t>
      </w:r>
      <w:r>
        <w:rPr>
          <w:rFonts w:cs="Times Armenian" w:ascii="Times Armenian" w:hAnsi="Times Armenian"/>
          <w:b/>
          <w:i/>
          <w:sz w:val="21"/>
          <w:szCs w:val="21"/>
        </w:rPr>
        <w:t xml:space="preserve"> *պայու</w:t>
        <w:softHyphen/>
        <w:t xml:space="preserve">սակ </w:t>
      </w:r>
      <w:r>
        <w:rPr>
          <w:rFonts w:cs="Times Armenian" w:ascii="Times Armenian" w:hAnsi="Times Armenian"/>
          <w:sz w:val="21"/>
          <w:szCs w:val="21"/>
        </w:rPr>
        <w:t>(</w:t>
      </w:r>
      <w:r>
        <w:rPr>
          <w:rFonts w:cs="Times Armenian" w:ascii="Times Armenian" w:hAnsi="Times Armenian"/>
          <w:i/>
          <w:sz w:val="21"/>
          <w:szCs w:val="21"/>
        </w:rPr>
        <w:t>պարկ, քսակ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պայ</w:t>
        <w:softHyphen/>
        <w:t xml:space="preserve">տար </w:t>
      </w:r>
      <w:r>
        <w:rPr>
          <w:rFonts w:cs="Times Armenian" w:ascii="Times Armenian" w:hAnsi="Times Armenian"/>
          <w:sz w:val="21"/>
          <w:szCs w:val="21"/>
        </w:rPr>
        <w:t>(</w:t>
      </w:r>
      <w:r>
        <w:rPr>
          <w:rFonts w:cs="Times Armenian" w:ascii="Times Armenian" w:hAnsi="Times Armenian"/>
          <w:i/>
          <w:sz w:val="21"/>
          <w:szCs w:val="21"/>
        </w:rPr>
        <w:t>նալբանդ, պայտող</w:t>
      </w:r>
      <w:r>
        <w:rPr>
          <w:rFonts w:cs="Times Armenian" w:ascii="Times Armenian" w:hAnsi="Times Armenian"/>
          <w:sz w:val="21"/>
          <w:szCs w:val="21"/>
        </w:rPr>
        <w:t>),</w:t>
      </w:r>
      <w:r>
        <w:rPr>
          <w:rFonts w:cs="Times Armenian" w:ascii="Times Armenian" w:hAnsi="Times Armenian"/>
          <w:b/>
          <w:i/>
          <w:sz w:val="21"/>
          <w:szCs w:val="21"/>
        </w:rPr>
        <w:t xml:space="preserve"> *պայքար(ել), </w:t>
      </w:r>
      <w:r>
        <w:rPr>
          <w:rFonts w:cs="Times Armenian" w:ascii="Times Armenian" w:hAnsi="Times Armenian"/>
          <w:sz w:val="21"/>
          <w:szCs w:val="21"/>
        </w:rPr>
        <w:t xml:space="preserve">(նաև` </w:t>
      </w:r>
      <w:r>
        <w:rPr>
          <w:rFonts w:cs="Times Armenian" w:ascii="Times Armenian" w:hAnsi="Times Armenian"/>
          <w:i/>
          <w:sz w:val="21"/>
          <w:szCs w:val="21"/>
        </w:rPr>
        <w:t>ի</w:t>
        <w:softHyphen/>
        <w:t>րար հետ դատվելը</w:t>
      </w:r>
      <w:r>
        <w:rPr>
          <w:rFonts w:cs="Times Armenian" w:ascii="Times Armenian" w:hAnsi="Times Armenian"/>
          <w:sz w:val="21"/>
          <w:szCs w:val="21"/>
        </w:rPr>
        <w:t>),</w:t>
      </w:r>
      <w:r>
        <w:rPr>
          <w:rFonts w:cs="Times Armenian" w:ascii="Times Armenian" w:hAnsi="Times Armenian"/>
          <w:b/>
          <w:i/>
          <w:sz w:val="21"/>
          <w:szCs w:val="21"/>
          <w:vertAlign w:val="superscript"/>
        </w:rPr>
        <w:t xml:space="preserve"> օ</w:t>
      </w:r>
      <w:r>
        <w:rPr>
          <w:rFonts w:cs="Times Armenian" w:ascii="Times Armenian" w:hAnsi="Times Armenian"/>
          <w:b/>
          <w:i/>
          <w:sz w:val="21"/>
          <w:szCs w:val="21"/>
        </w:rPr>
        <w:t xml:space="preserve">պանդոկի-պանդոկ </w:t>
      </w:r>
      <w:r>
        <w:rPr>
          <w:rFonts w:cs="Times Armenian" w:ascii="Times Armenian" w:hAnsi="Times Armenian"/>
          <w:sz w:val="21"/>
          <w:szCs w:val="21"/>
        </w:rPr>
        <w:t>(</w:t>
      </w:r>
      <w:r>
        <w:rPr>
          <w:rFonts w:cs="Times Armenian" w:ascii="Times Armenian" w:hAnsi="Times Armenian"/>
          <w:i/>
          <w:sz w:val="21"/>
          <w:szCs w:val="21"/>
        </w:rPr>
        <w:t>իջևան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պանթեռ-պանտերա </w:t>
      </w:r>
      <w:r>
        <w:rPr>
          <w:rFonts w:cs="Times Armenian" w:ascii="Times Armenian" w:hAnsi="Times Armenian"/>
          <w:sz w:val="21"/>
          <w:szCs w:val="21"/>
        </w:rPr>
        <w:t>(</w:t>
      </w:r>
      <w:r>
        <w:rPr>
          <w:rFonts w:cs="Times Armenian" w:ascii="Times Armenian" w:hAnsi="Times Armenian"/>
          <w:i/>
          <w:sz w:val="21"/>
          <w:szCs w:val="21"/>
        </w:rPr>
        <w:t>հո</w:t>
        <w:softHyphen/>
        <w:t>վազ, ինձ = ընձառյուծ</w:t>
      </w:r>
      <w:r>
        <w:rPr>
          <w:rFonts w:cs="Times Armenian" w:ascii="Times Armenian" w:hAnsi="Times Armenian"/>
          <w:sz w:val="21"/>
          <w:szCs w:val="21"/>
        </w:rPr>
        <w:t>),</w:t>
      </w:r>
      <w:r>
        <w:rPr>
          <w:rFonts w:cs="Times Armenian" w:ascii="Times Armenian" w:hAnsi="Times Armenian"/>
          <w:b/>
          <w:i/>
          <w:sz w:val="21"/>
          <w:szCs w:val="21"/>
        </w:rPr>
        <w:t xml:space="preserve"> *պանիր, *պա</w:t>
        <w:softHyphen/>
        <w:t xml:space="preserve">շար, *պաշտել </w:t>
      </w:r>
      <w:r>
        <w:rPr>
          <w:rFonts w:cs="Times Armenian" w:ascii="Times Armenian" w:hAnsi="Times Armenian"/>
          <w:sz w:val="21"/>
          <w:szCs w:val="21"/>
        </w:rPr>
        <w:t xml:space="preserve">(նշանակել է` </w:t>
      </w:r>
      <w:r>
        <w:rPr>
          <w:rFonts w:cs="Times Armenian" w:ascii="Times Armenian" w:hAnsi="Times Armenian"/>
          <w:i/>
          <w:sz w:val="21"/>
          <w:szCs w:val="21"/>
        </w:rPr>
        <w:t>ծառայել, մատուցել, մատռվակել, հոգ տանել, պաշտոն ունենալ, երկրպագել;</w:t>
      </w:r>
      <w:r>
        <w:rPr>
          <w:rFonts w:cs="Times Armenian" w:ascii="Times Armenian" w:hAnsi="Times Armenian"/>
          <w:sz w:val="21"/>
          <w:szCs w:val="21"/>
        </w:rPr>
        <w:t xml:space="preserve"> սրա ճյու</w:t>
        <w:softHyphen/>
        <w:t xml:space="preserve">ղերից՝ </w:t>
      </w:r>
      <w:r>
        <w:rPr>
          <w:rFonts w:cs="Times Armenian" w:ascii="Times Armenian" w:hAnsi="Times Armenian"/>
          <w:i/>
          <w:sz w:val="21"/>
          <w:szCs w:val="21"/>
        </w:rPr>
        <w:t>պաշտօն, պաշտօ</w:t>
        <w:softHyphen/>
        <w:t>նեայ, ամբարիշտ, բարեպաշտ;</w:t>
      </w:r>
      <w:r>
        <w:rPr>
          <w:rFonts w:cs="Times Armenian" w:ascii="Times Armenian" w:hAnsi="Times Armenian"/>
          <w:sz w:val="21"/>
          <w:szCs w:val="21"/>
        </w:rPr>
        <w:t xml:space="preserve"> նախավոր ձևն է` </w:t>
      </w:r>
      <w:r>
        <w:rPr>
          <w:rFonts w:cs="Times Armenian" w:ascii="Times Armenian" w:hAnsi="Times Armenian"/>
          <w:i/>
          <w:sz w:val="21"/>
          <w:szCs w:val="21"/>
        </w:rPr>
        <w:t>պարիշտել;</w:t>
      </w:r>
      <w:r>
        <w:rPr>
          <w:rFonts w:cs="Times Armenian" w:ascii="Times Armenian" w:hAnsi="Times Armenian"/>
          <w:sz w:val="21"/>
          <w:szCs w:val="21"/>
        </w:rPr>
        <w:t xml:space="preserve"> ևն, ևն, ևն),</w:t>
      </w:r>
      <w:r>
        <w:rPr>
          <w:rFonts w:cs="Times Armenian" w:ascii="Times Armenian" w:hAnsi="Times Armenian"/>
          <w:b/>
          <w:i/>
          <w:sz w:val="21"/>
          <w:szCs w:val="21"/>
        </w:rPr>
        <w:t xml:space="preserve"> *պաշտպան, *պապ  </w:t>
      </w:r>
      <w:r>
        <w:rPr>
          <w:rFonts w:cs="Times Armenian" w:ascii="Times Armenian" w:hAnsi="Times Armenian"/>
          <w:sz w:val="21"/>
          <w:szCs w:val="21"/>
        </w:rPr>
        <w:t>(</w:t>
      </w:r>
      <w:r>
        <w:rPr>
          <w:rFonts w:cs="Times Armenian" w:ascii="Times Armenian" w:hAnsi="Times Armenian"/>
          <w:i/>
          <w:sz w:val="21"/>
          <w:szCs w:val="21"/>
        </w:rPr>
        <w:t>մեծ հայր = հոր հայր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պապ </w:t>
      </w:r>
      <w:r>
        <w:rPr>
          <w:rFonts w:cs="Times Armenian" w:ascii="Times Armenian" w:hAnsi="Times Armenian"/>
          <w:sz w:val="21"/>
          <w:szCs w:val="21"/>
        </w:rPr>
        <w:t>(</w:t>
      </w:r>
      <w:r>
        <w:rPr>
          <w:rFonts w:cs="Times Armenian" w:ascii="Times Armenian" w:hAnsi="Times Armenian"/>
          <w:i/>
          <w:sz w:val="21"/>
          <w:szCs w:val="21"/>
        </w:rPr>
        <w:t>Հռոմի պապը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պապա  </w:t>
      </w:r>
      <w:r>
        <w:rPr>
          <w:rFonts w:cs="Times Armenian" w:ascii="Times Armenian" w:hAnsi="Times Armenian"/>
          <w:sz w:val="21"/>
          <w:szCs w:val="21"/>
        </w:rPr>
        <w:t>(</w:t>
      </w:r>
      <w:r>
        <w:rPr>
          <w:rFonts w:cs="Times Armenian" w:ascii="Times Armenian" w:hAnsi="Times Armenian"/>
          <w:i/>
          <w:sz w:val="21"/>
          <w:szCs w:val="21"/>
        </w:rPr>
        <w:t>հայ</w:t>
        <w:softHyphen/>
        <w:t>րիկ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պապկայ </w:t>
      </w:r>
      <w:r>
        <w:rPr>
          <w:rFonts w:cs="Russian Times" w:ascii="Russian Times" w:hAnsi="Russian Times"/>
          <w:sz w:val="21"/>
          <w:szCs w:val="21"/>
        </w:rPr>
        <w:t>(</w:t>
      </w:r>
      <w:r>
        <w:rPr>
          <w:rFonts w:cs="Russian Times" w:ascii="Russian Times" w:hAnsi="Russian Times"/>
          <w:i/>
          <w:sz w:val="21"/>
          <w:szCs w:val="21"/>
        </w:rPr>
        <w:t xml:space="preserve">попугай, </w:t>
      </w:r>
      <w:r>
        <w:rPr>
          <w:rFonts w:cs="Times Armenian" w:ascii="Times Armenian" w:hAnsi="Times Armenian"/>
          <w:i/>
          <w:sz w:val="21"/>
          <w:szCs w:val="21"/>
        </w:rPr>
        <w:t>թութակ</w:t>
      </w:r>
      <w:r>
        <w:rPr>
          <w:rFonts w:cs="Times Armenian" w:ascii="Times Armenian" w:hAnsi="Times Armenian"/>
          <w:sz w:val="21"/>
          <w:szCs w:val="21"/>
        </w:rPr>
        <w:t>),</w:t>
      </w:r>
      <w:r>
        <w:rPr>
          <w:rFonts w:cs="Times Armenian" w:ascii="Times Armenian" w:hAnsi="Times Armenian"/>
          <w:b/>
          <w:i/>
          <w:sz w:val="21"/>
          <w:szCs w:val="21"/>
        </w:rPr>
        <w:t xml:space="preserve"> *պառակ </w:t>
      </w:r>
      <w:r>
        <w:rPr>
          <w:rFonts w:cs="Times Armenian" w:ascii="Times Armenian" w:hAnsi="Times Armenian"/>
          <w:sz w:val="21"/>
          <w:szCs w:val="21"/>
        </w:rPr>
        <w:t>(</w:t>
      </w:r>
      <w:r>
        <w:rPr>
          <w:rFonts w:cs="Times Armenian" w:ascii="Times Armenian" w:hAnsi="Times Armenian"/>
          <w:i/>
          <w:sz w:val="21"/>
          <w:szCs w:val="21"/>
        </w:rPr>
        <w:t>կող;</w:t>
      </w:r>
      <w:r>
        <w:rPr>
          <w:rFonts w:cs="Times Armenian" w:ascii="Times Armenian" w:hAnsi="Times Armenian"/>
          <w:sz w:val="21"/>
          <w:szCs w:val="21"/>
        </w:rPr>
        <w:t xml:space="preserve"> սրա ճյուղերից է` </w:t>
      </w:r>
      <w:r>
        <w:rPr>
          <w:rFonts w:cs="Times Armenian" w:ascii="Times Armenian" w:hAnsi="Times Armenian"/>
          <w:i/>
          <w:sz w:val="21"/>
          <w:szCs w:val="21"/>
        </w:rPr>
        <w:t>կողի ընկնել-պառկել-հաստակողություն անել-պա</w:t>
        <w:softHyphen/>
        <w:t xml:space="preserve">ռակիլ, պառակ(տ)ել </w:t>
      </w:r>
      <w:r>
        <w:rPr>
          <w:rFonts w:cs="Times Armenian" w:ascii="Times Armenian" w:hAnsi="Times Armenian"/>
          <w:sz w:val="21"/>
          <w:szCs w:val="21"/>
        </w:rPr>
        <w:t>(Մ. Հ.),</w:t>
      </w:r>
      <w:r>
        <w:rPr>
          <w:rFonts w:cs="Times Armenian" w:ascii="Times Armenian" w:hAnsi="Times Armenian"/>
          <w:i/>
          <w:sz w:val="21"/>
          <w:szCs w:val="21"/>
        </w:rPr>
        <w:t xml:space="preserve"> երկ</w:t>
        <w:softHyphen/>
        <w:t>պա</w:t>
        <w:softHyphen/>
        <w:softHyphen/>
        <w:t>ռա</w:t>
        <w:softHyphen/>
        <w:softHyphen/>
        <w:t>կու</w:t>
        <w:softHyphen/>
        <w:t>թյուն</w:t>
      </w:r>
      <w:r>
        <w:rPr>
          <w:rFonts w:cs="Times Armenian" w:ascii="Times Armenian" w:hAnsi="Times Armenian"/>
          <w:sz w:val="21"/>
          <w:szCs w:val="21"/>
        </w:rPr>
        <w:t>, ևն),</w:t>
      </w:r>
      <w:r>
        <w:rPr>
          <w:rFonts w:cs="Times Armenian" w:ascii="Times Armenian" w:hAnsi="Times Armenian"/>
          <w:b/>
          <w:i/>
          <w:sz w:val="21"/>
          <w:szCs w:val="21"/>
        </w:rPr>
        <w:t xml:space="preserve"> *պառաւ-պառավ </w:t>
      </w:r>
      <w:r>
        <w:rPr>
          <w:rFonts w:cs="Times Armenian" w:ascii="Times Armenian" w:hAnsi="Times Armenian"/>
          <w:sz w:val="21"/>
          <w:szCs w:val="21"/>
        </w:rPr>
        <w:t>(</w:t>
      </w:r>
      <w:r>
        <w:rPr>
          <w:rFonts w:cs="Times Armenian" w:ascii="Times Armenian" w:hAnsi="Times Armenian"/>
          <w:i/>
          <w:sz w:val="21"/>
          <w:szCs w:val="21"/>
        </w:rPr>
        <w:t>ծեր կին; ծերացած</w:t>
      </w:r>
      <w:r>
        <w:rPr>
          <w:rFonts w:cs="Times Armenian" w:ascii="Times Armenian" w:hAnsi="Times Armenian"/>
          <w:sz w:val="21"/>
          <w:szCs w:val="21"/>
        </w:rPr>
        <w:t>),</w:t>
      </w:r>
      <w:r>
        <w:rPr>
          <w:rFonts w:cs="Times Armenian" w:ascii="Times Armenian" w:hAnsi="Times Armenian"/>
          <w:b/>
          <w:i/>
          <w:sz w:val="21"/>
          <w:szCs w:val="21"/>
        </w:rPr>
        <w:t xml:space="preserve"> *պաստառ  </w:t>
      </w:r>
      <w:r>
        <w:rPr>
          <w:rFonts w:cs="Times Armenian" w:ascii="Times Armenian" w:hAnsi="Times Armenian"/>
          <w:sz w:val="21"/>
          <w:szCs w:val="21"/>
        </w:rPr>
        <w:t>(</w:t>
      </w:r>
      <w:r>
        <w:rPr>
          <w:rFonts w:cs="Times Armenian" w:ascii="Times Armenian" w:hAnsi="Times Armenian"/>
          <w:i/>
          <w:sz w:val="21"/>
          <w:szCs w:val="21"/>
        </w:rPr>
        <w:t>շոր, սավան, ծածկոց, պաստառ-</w:t>
      </w:r>
      <w:r>
        <w:rPr>
          <w:rFonts w:cs="Russian Times" w:ascii="Russian Times" w:hAnsi="Russian Times"/>
          <w:i/>
          <w:sz w:val="21"/>
          <w:szCs w:val="21"/>
        </w:rPr>
        <w:t>обои</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պաս</w:t>
        <w:softHyphen/>
        <w:t xml:space="preserve">տեղ </w:t>
      </w:r>
      <w:r>
        <w:rPr>
          <w:rFonts w:cs="Times Armenian" w:ascii="Times Armenian" w:hAnsi="Times Armenian"/>
          <w:sz w:val="21"/>
          <w:szCs w:val="21"/>
        </w:rPr>
        <w:t>(</w:t>
      </w:r>
      <w:r>
        <w:rPr>
          <w:rFonts w:cs="Times Armenian" w:ascii="Times Armenian" w:hAnsi="Times Armenian"/>
          <w:i/>
          <w:sz w:val="21"/>
          <w:szCs w:val="21"/>
        </w:rPr>
        <w:t>պտուղի եփած խյուսի չոր թերթ</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պասքա </w:t>
      </w:r>
      <w:r>
        <w:rPr>
          <w:rFonts w:cs="Times Armenian" w:ascii="Times Armenian" w:hAnsi="Times Armenian"/>
          <w:sz w:val="21"/>
          <w:szCs w:val="21"/>
        </w:rPr>
        <w:t>(</w:t>
      </w:r>
      <w:r>
        <w:rPr>
          <w:rFonts w:cs="Times Armenian" w:ascii="Times Armenian" w:hAnsi="Times Armenian"/>
          <w:i/>
          <w:sz w:val="21"/>
          <w:szCs w:val="21"/>
        </w:rPr>
        <w:t>Զատիկ; հրեաների համար Եգիպտոսից դուրս գալու, իսկ քրիստոնյաների համար` Քրիստոսի հարու</w:t>
        <w:softHyphen/>
        <w:t>թյան հիշատակը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պատագրոս </w:t>
      </w:r>
      <w:r>
        <w:rPr>
          <w:rFonts w:cs="Times Armenian" w:ascii="Times Armenian" w:hAnsi="Times Armenian"/>
          <w:sz w:val="21"/>
          <w:szCs w:val="21"/>
        </w:rPr>
        <w:t>(</w:t>
      </w:r>
      <w:r>
        <w:rPr>
          <w:rFonts w:cs="Russian Times" w:ascii="Russian Times" w:hAnsi="Russian Times"/>
          <w:i/>
          <w:sz w:val="21"/>
          <w:szCs w:val="21"/>
        </w:rPr>
        <w:t>подагра</w:t>
      </w:r>
      <w:r>
        <w:rPr>
          <w:rFonts w:cs="Times Armenian" w:ascii="Times Armenian" w:hAnsi="Times Armenian"/>
          <w:i/>
          <w:sz w:val="21"/>
          <w:szCs w:val="21"/>
        </w:rPr>
        <w:t>, ոտքի ցավ ունեցող</w:t>
      </w:r>
      <w:r>
        <w:rPr>
          <w:rFonts w:cs="Times Armenian" w:ascii="Times Armenian" w:hAnsi="Times Armenian"/>
          <w:sz w:val="21"/>
          <w:szCs w:val="21"/>
        </w:rPr>
        <w:t xml:space="preserve">), </w:t>
      </w:r>
      <w:r>
        <w:rPr>
          <w:rFonts w:cs="Times Armenian" w:ascii="Times Armenian" w:hAnsi="Times Armenian"/>
          <w:b/>
          <w:i/>
          <w:sz w:val="21"/>
          <w:szCs w:val="21"/>
        </w:rPr>
        <w:t>*պա</w:t>
        <w:softHyphen/>
        <w:t>տաս</w:t>
        <w:softHyphen/>
        <w:t xml:space="preserve">խանի-պատասխան,*պատգամ </w:t>
      </w:r>
      <w:r>
        <w:rPr>
          <w:rFonts w:cs="Times Armenian" w:ascii="Times Armenian" w:hAnsi="Times Armenian"/>
          <w:sz w:val="21"/>
          <w:szCs w:val="21"/>
        </w:rPr>
        <w:t>(</w:t>
      </w:r>
      <w:r>
        <w:rPr>
          <w:rFonts w:cs="Times Armenian" w:ascii="Times Armenian" w:hAnsi="Times Armenian"/>
          <w:i/>
          <w:sz w:val="21"/>
          <w:szCs w:val="21"/>
        </w:rPr>
        <w:t>հրա</w:t>
        <w:softHyphen/>
        <w:t>ման, պատվեր, վճիռ, լուր, համբավ</w:t>
      </w:r>
      <w:r>
        <w:rPr>
          <w:rFonts w:cs="Times Armenian" w:ascii="Times Armenian" w:hAnsi="Times Armenian"/>
          <w:sz w:val="21"/>
          <w:szCs w:val="21"/>
        </w:rPr>
        <w:t>),</w:t>
      </w:r>
      <w:r>
        <w:rPr>
          <w:rFonts w:cs="Times Armenian" w:ascii="Times Armenian" w:hAnsi="Times Armenian"/>
          <w:b/>
          <w:i/>
          <w:sz w:val="21"/>
          <w:szCs w:val="21"/>
        </w:rPr>
        <w:t xml:space="preserve"> *պատերազմ,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պատինճան </w:t>
      </w:r>
      <w:r>
        <w:rPr>
          <w:rFonts w:cs="Times Armenian" w:ascii="Times Armenian" w:hAnsi="Times Armenian"/>
          <w:sz w:val="21"/>
          <w:szCs w:val="21"/>
        </w:rPr>
        <w:t>(</w:t>
      </w:r>
      <w:r>
        <w:rPr>
          <w:rFonts w:cs="Times Armenian" w:ascii="Times Armenian" w:hAnsi="Times Armenian"/>
          <w:i/>
          <w:sz w:val="21"/>
          <w:szCs w:val="21"/>
        </w:rPr>
        <w:t>բա</w:t>
        <w:softHyphen/>
        <w:t>դրիջան;</w:t>
      </w:r>
      <w:r>
        <w:rPr>
          <w:rFonts w:cs="Times Armenian" w:ascii="Times Armenian" w:hAnsi="Times Armenian"/>
          <w:sz w:val="21"/>
          <w:szCs w:val="21"/>
        </w:rPr>
        <w:t xml:space="preserve"> գրած է բազում ձևով; հիմա իբր` </w:t>
      </w:r>
      <w:r>
        <w:rPr>
          <w:rFonts w:cs="Times Armenian" w:ascii="Times Armenian" w:hAnsi="Times Armenian"/>
          <w:i/>
          <w:sz w:val="21"/>
          <w:szCs w:val="21"/>
        </w:rPr>
        <w:t xml:space="preserve">սմբուկ; </w:t>
      </w:r>
      <w:r>
        <w:rPr>
          <w:rFonts w:cs="Times Armenian" w:ascii="Times Armenian" w:hAnsi="Times Armenian"/>
          <w:sz w:val="21"/>
          <w:szCs w:val="21"/>
        </w:rPr>
        <w:t xml:space="preserve">տես </w:t>
      </w:r>
      <w:r>
        <w:rPr>
          <w:rFonts w:cs="Times Armenian" w:ascii="Times Armenian" w:hAnsi="Times Armenian"/>
          <w:b/>
          <w:i/>
          <w:sz w:val="21"/>
          <w:szCs w:val="21"/>
        </w:rPr>
        <w:t>սմբուկ</w:t>
      </w:r>
      <w:r>
        <w:rPr>
          <w:rFonts w:cs="Times Armenian" w:ascii="Times Armenian" w:hAnsi="Times Armenian"/>
          <w:sz w:val="21"/>
          <w:szCs w:val="21"/>
        </w:rPr>
        <w:t xml:space="preserve"> բառը),</w:t>
      </w:r>
      <w:r>
        <w:rPr>
          <w:rFonts w:cs="Times Armenian" w:ascii="Times Armenian" w:hAnsi="Times Armenian"/>
          <w:b/>
          <w:i/>
          <w:sz w:val="21"/>
          <w:szCs w:val="21"/>
        </w:rPr>
        <w:t xml:space="preserve"> *պատիր  </w:t>
      </w:r>
      <w:r>
        <w:rPr>
          <w:rFonts w:cs="Times Armenian" w:ascii="Times Armenian" w:hAnsi="Times Armenian"/>
          <w:sz w:val="21"/>
          <w:szCs w:val="21"/>
        </w:rPr>
        <w:t>(</w:t>
      </w:r>
      <w:r>
        <w:rPr>
          <w:rFonts w:cs="Times Armenian" w:ascii="Times Armenian" w:hAnsi="Times Armenian"/>
          <w:i/>
          <w:sz w:val="21"/>
          <w:szCs w:val="21"/>
        </w:rPr>
        <w:t>խաբեա</w:t>
        <w:softHyphen/>
        <w:t>կան, սուտ; խաբե</w:t>
        <w:softHyphen/>
        <w:t>բա; խաբեկ, դավել, որսալ, մոլորություն,</w:t>
      </w:r>
      <w:r>
        <w:rPr>
          <w:rFonts w:cs="Times Armenian" w:ascii="Times Armenian" w:hAnsi="Times Armenian"/>
          <w:sz w:val="21"/>
          <w:szCs w:val="21"/>
        </w:rPr>
        <w:t xml:space="preserve"> ևն; սրա ճյուղերից` </w:t>
      </w:r>
      <w:r>
        <w:rPr>
          <w:rFonts w:cs="Times Armenian" w:ascii="Times Armenian" w:hAnsi="Times Armenian"/>
          <w:i/>
          <w:sz w:val="21"/>
          <w:szCs w:val="21"/>
        </w:rPr>
        <w:t>պատիրք = խաբեություն, մոլորություն, պատրանք,</w:t>
      </w:r>
      <w:r>
        <w:rPr>
          <w:rFonts w:cs="Times Armenian" w:ascii="Times Armenian" w:hAnsi="Times Armenian"/>
          <w:sz w:val="21"/>
          <w:szCs w:val="21"/>
        </w:rPr>
        <w:t xml:space="preserve"> ևն),</w:t>
      </w:r>
      <w:r>
        <w:rPr>
          <w:rFonts w:cs="Times Armenian" w:ascii="Times Armenian" w:hAnsi="Times Armenian"/>
          <w:b/>
          <w:i/>
          <w:sz w:val="21"/>
          <w:szCs w:val="21"/>
        </w:rPr>
        <w:t xml:space="preserve"> *պատիւ-պատիվ </w:t>
      </w:r>
      <w:r>
        <w:rPr>
          <w:rFonts w:cs="Times Armenian" w:ascii="Times Armenian" w:hAnsi="Times Armenian"/>
          <w:sz w:val="21"/>
          <w:szCs w:val="21"/>
        </w:rPr>
        <w:t>(</w:t>
      </w:r>
      <w:r>
        <w:rPr>
          <w:rFonts w:cs="Times Armenian" w:ascii="Times Armenian" w:hAnsi="Times Armenian"/>
          <w:i/>
          <w:sz w:val="21"/>
          <w:szCs w:val="21"/>
        </w:rPr>
        <w:t>պատիվ, փառք, պարծանք, պար</w:t>
        <w:softHyphen/>
        <w:t>գև, պատվի տեղ-աթոռ, պատվո բարձր նշան,</w:t>
      </w:r>
      <w:r>
        <w:rPr>
          <w:rFonts w:cs="Times Armenian" w:ascii="Times Armenian" w:hAnsi="Times Armenian"/>
          <w:sz w:val="21"/>
          <w:szCs w:val="21"/>
        </w:rPr>
        <w:t xml:space="preserve"> ևն, ևն),</w:t>
      </w:r>
      <w:r>
        <w:rPr>
          <w:rFonts w:cs="Times Armenian" w:ascii="Times Armenian" w:hAnsi="Times Armenian"/>
          <w:b/>
          <w:i/>
          <w:sz w:val="21"/>
          <w:szCs w:val="21"/>
        </w:rPr>
        <w:t xml:space="preserve"> *պատկեր </w:t>
      </w:r>
      <w:r>
        <w:rPr>
          <w:rFonts w:cs="Times Armenian" w:ascii="Times Armenian" w:hAnsi="Times Armenian"/>
          <w:sz w:val="21"/>
          <w:szCs w:val="21"/>
        </w:rPr>
        <w:t xml:space="preserve">(նշանակել է նաև` </w:t>
      </w:r>
      <w:r>
        <w:rPr>
          <w:rFonts w:cs="Times Armenian" w:ascii="Times Armenian" w:hAnsi="Times Armenian"/>
          <w:i/>
          <w:sz w:val="21"/>
          <w:szCs w:val="21"/>
        </w:rPr>
        <w:t>կերպարանք, արձան, կուռք, օրինակ, գաղա</w:t>
        <w:softHyphen/>
        <w:t>փար, տեսք, երևույթ, մարդահամար, պորտ</w:t>
      </w:r>
      <w:r>
        <w:rPr>
          <w:rFonts w:cs="Times Armenian" w:ascii="Times Armenian" w:hAnsi="Times Armenian"/>
          <w:sz w:val="21"/>
          <w:szCs w:val="21"/>
        </w:rPr>
        <w:t>),</w:t>
      </w:r>
      <w:r>
        <w:rPr>
          <w:rFonts w:cs="Times Armenian" w:ascii="Times Armenian" w:hAnsi="Times Armenian"/>
          <w:b/>
          <w:i/>
          <w:sz w:val="21"/>
          <w:szCs w:val="21"/>
        </w:rPr>
        <w:t xml:space="preserve"> *պատճէն-պատճեն </w:t>
      </w:r>
      <w:r>
        <w:rPr>
          <w:rFonts w:cs="Times Armenian" w:ascii="Times Armenian" w:hAnsi="Times Armenian"/>
          <w:sz w:val="21"/>
          <w:szCs w:val="21"/>
        </w:rPr>
        <w:t>(</w:t>
      </w:r>
      <w:r>
        <w:rPr>
          <w:rFonts w:cs="Times Armenian" w:ascii="Times Armenian" w:hAnsi="Times Armenian"/>
          <w:i/>
          <w:sz w:val="21"/>
          <w:szCs w:val="21"/>
        </w:rPr>
        <w:t>օրինակ, կոպիա</w:t>
      </w:r>
      <w:r>
        <w:rPr>
          <w:rFonts w:cs="Times Armenian" w:ascii="Times Armenian" w:hAnsi="Times Armenian"/>
          <w:sz w:val="21"/>
          <w:szCs w:val="21"/>
        </w:rPr>
        <w:t>),</w:t>
      </w:r>
      <w:r>
        <w:rPr>
          <w:rFonts w:cs="Times Armenian" w:ascii="Times Armenian" w:hAnsi="Times Armenian"/>
          <w:b/>
          <w:i/>
          <w:sz w:val="21"/>
          <w:szCs w:val="21"/>
        </w:rPr>
        <w:t xml:space="preserve"> *պատ</w:t>
        <w:softHyphen/>
        <w:t xml:space="preserve">մուճան </w:t>
      </w:r>
      <w:r>
        <w:rPr>
          <w:rFonts w:cs="Times Armenian" w:ascii="Times Armenian" w:hAnsi="Times Armenian"/>
          <w:sz w:val="21"/>
          <w:szCs w:val="21"/>
        </w:rPr>
        <w:t>(</w:t>
      </w:r>
      <w:r>
        <w:rPr>
          <w:rFonts w:cs="Times Armenian" w:ascii="Times Armenian" w:hAnsi="Times Armenian"/>
          <w:i/>
          <w:sz w:val="21"/>
          <w:szCs w:val="21"/>
        </w:rPr>
        <w:t>շքեղ երկար վերարկու, զգեստ</w:t>
      </w:r>
      <w:r>
        <w:rPr>
          <w:rFonts w:cs="Times Armenian" w:ascii="Times Armenian" w:hAnsi="Times Armenian"/>
          <w:sz w:val="21"/>
          <w:szCs w:val="21"/>
        </w:rPr>
        <w:t>),</w:t>
      </w:r>
      <w:r>
        <w:rPr>
          <w:rFonts w:cs="Times Armenian" w:ascii="Times Armenian" w:hAnsi="Times Armenian"/>
          <w:b/>
          <w:i/>
          <w:sz w:val="21"/>
          <w:szCs w:val="21"/>
        </w:rPr>
        <w:t xml:space="preserve"> *պատշաճ </w:t>
      </w:r>
      <w:r>
        <w:rPr>
          <w:rFonts w:cs="Times Armenian" w:ascii="Times Armenian" w:hAnsi="Times Armenian"/>
          <w:sz w:val="21"/>
          <w:szCs w:val="21"/>
        </w:rPr>
        <w:t>(</w:t>
      </w:r>
      <w:r>
        <w:rPr>
          <w:rFonts w:cs="Times Armenian" w:ascii="Times Armenian" w:hAnsi="Times Armenian"/>
          <w:i/>
          <w:sz w:val="21"/>
          <w:szCs w:val="21"/>
        </w:rPr>
        <w:t>հար</w:t>
        <w:softHyphen/>
        <w:t>մար, վայելուչ</w:t>
      </w:r>
      <w:r>
        <w:rPr>
          <w:rFonts w:cs="Times Armenian" w:ascii="Times Armenian" w:hAnsi="Times Armenian"/>
          <w:sz w:val="21"/>
          <w:szCs w:val="21"/>
        </w:rPr>
        <w:t>),</w:t>
      </w:r>
      <w:r>
        <w:rPr>
          <w:rFonts w:cs="Times Armenian" w:ascii="Times Armenian" w:hAnsi="Times Armenian"/>
          <w:b/>
          <w:i/>
          <w:sz w:val="21"/>
          <w:szCs w:val="21"/>
        </w:rPr>
        <w:t xml:space="preserve"> *պատշգամ-պատշգամբ </w:t>
      </w:r>
      <w:r>
        <w:rPr>
          <w:rFonts w:cs="Times Armenian" w:ascii="Times Armenian" w:hAnsi="Times Armenian"/>
          <w:sz w:val="21"/>
          <w:szCs w:val="21"/>
        </w:rPr>
        <w:t>(</w:t>
      </w:r>
      <w:r>
        <w:rPr>
          <w:rFonts w:cs="Times Armenian" w:ascii="Times Armenian" w:hAnsi="Times Armenian"/>
          <w:i/>
          <w:sz w:val="21"/>
          <w:szCs w:val="21"/>
        </w:rPr>
        <w:t>բալկոն, դահլիճ, դստիկոն,</w:t>
      </w:r>
      <w:r>
        <w:rPr>
          <w:rFonts w:cs="Times Armenian" w:ascii="Times Armenian" w:hAnsi="Times Armenian"/>
          <w:sz w:val="21"/>
          <w:szCs w:val="21"/>
        </w:rPr>
        <w:t xml:space="preserve"> ևն),</w:t>
      </w:r>
      <w:r>
        <w:rPr>
          <w:rFonts w:cs="Times Armenian" w:ascii="Times Armenian" w:hAnsi="Times Armenian"/>
          <w:b/>
          <w:i/>
          <w:sz w:val="21"/>
          <w:szCs w:val="21"/>
        </w:rPr>
        <w:t xml:space="preserve"> *պատ</w:t>
        <w:softHyphen/>
        <w:t xml:space="preserve">ուաստ-պատվաստ </w:t>
      </w:r>
      <w:r>
        <w:rPr>
          <w:rFonts w:cs="Times Armenian" w:ascii="Times Armenian" w:hAnsi="Times Armenian"/>
          <w:sz w:val="21"/>
          <w:szCs w:val="21"/>
        </w:rPr>
        <w:t>(</w:t>
      </w:r>
      <w:r>
        <w:rPr>
          <w:rFonts w:cs="Times Armenian" w:ascii="Times Armenian" w:hAnsi="Times Armenian"/>
          <w:i/>
          <w:sz w:val="21"/>
          <w:szCs w:val="21"/>
        </w:rPr>
        <w:t>ծառի պատրույս</w:t>
      </w:r>
      <w:r>
        <w:rPr>
          <w:rFonts w:cs="Times Armenian" w:ascii="Times Armenian" w:hAnsi="Times Armenian"/>
          <w:sz w:val="21"/>
          <w:szCs w:val="21"/>
        </w:rPr>
        <w:t>),</w:t>
      </w:r>
      <w:r>
        <w:rPr>
          <w:rFonts w:cs="Times Armenian" w:ascii="Times Armenian" w:hAnsi="Times Armenian"/>
          <w:b/>
          <w:i/>
          <w:sz w:val="21"/>
          <w:szCs w:val="21"/>
        </w:rPr>
        <w:t xml:space="preserve"> *պատուար-պատ</w:t>
        <w:softHyphen/>
        <w:t xml:space="preserve">վար, </w:t>
      </w:r>
      <w:r>
        <w:rPr>
          <w:rFonts w:cs="Times Armenian" w:ascii="Times Armenian" w:hAnsi="Times Armenian"/>
          <w:sz w:val="21"/>
          <w:szCs w:val="21"/>
        </w:rPr>
        <w:t>(</w:t>
      </w:r>
      <w:r>
        <w:rPr>
          <w:rFonts w:cs="Times Armenian" w:ascii="Times Armenian" w:hAnsi="Times Armenian"/>
          <w:i/>
          <w:sz w:val="21"/>
          <w:szCs w:val="21"/>
        </w:rPr>
        <w:t>պատ, արգելք պատնեշ</w:t>
      </w:r>
      <w:r>
        <w:rPr>
          <w:rFonts w:cs="Times Armenian" w:ascii="Times Armenian" w:hAnsi="Times Armenian"/>
          <w:sz w:val="21"/>
          <w:szCs w:val="21"/>
        </w:rPr>
        <w:t>),</w:t>
      </w:r>
      <w:r>
        <w:rPr>
          <w:rFonts w:cs="Times Armenian" w:ascii="Times Armenian" w:hAnsi="Times Armenian"/>
          <w:b/>
          <w:i/>
          <w:sz w:val="21"/>
          <w:szCs w:val="21"/>
        </w:rPr>
        <w:t xml:space="preserve"> *պատուէր-պատվեր </w:t>
      </w:r>
      <w:r>
        <w:rPr>
          <w:rFonts w:cs="Times Armenian" w:ascii="Times Armenian" w:hAnsi="Times Armenian"/>
          <w:sz w:val="21"/>
          <w:szCs w:val="21"/>
        </w:rPr>
        <w:t xml:space="preserve">(նաև` </w:t>
      </w:r>
      <w:r>
        <w:rPr>
          <w:rFonts w:cs="Times Armenian" w:ascii="Times Armenian" w:hAnsi="Times Armenian"/>
          <w:i/>
          <w:sz w:val="21"/>
          <w:szCs w:val="21"/>
        </w:rPr>
        <w:t>հրաման, կարգադրություն</w:t>
      </w:r>
      <w:r>
        <w:rPr>
          <w:rFonts w:cs="Times Armenian" w:ascii="Times Armenian" w:hAnsi="Times Armenian"/>
          <w:sz w:val="21"/>
          <w:szCs w:val="21"/>
        </w:rPr>
        <w:t>),</w:t>
      </w:r>
      <w:r>
        <w:rPr>
          <w:rFonts w:cs="Times Armenian" w:ascii="Times Armenian" w:hAnsi="Times Armenian"/>
          <w:b/>
          <w:i/>
          <w:sz w:val="21"/>
          <w:szCs w:val="21"/>
        </w:rPr>
        <w:t xml:space="preserve"> *պատ</w:t>
        <w:softHyphen/>
        <w:t xml:space="preserve">վիրակ </w:t>
      </w:r>
      <w:r>
        <w:rPr>
          <w:rFonts w:cs="Times Armenian" w:ascii="Times Armenian" w:hAnsi="Times Armenian"/>
          <w:sz w:val="21"/>
          <w:szCs w:val="21"/>
        </w:rPr>
        <w:t>(</w:t>
      </w:r>
      <w:r>
        <w:rPr>
          <w:rFonts w:cs="Times Armenian" w:ascii="Times Armenian" w:hAnsi="Times Armenian"/>
          <w:i/>
          <w:sz w:val="21"/>
          <w:szCs w:val="21"/>
        </w:rPr>
        <w:t>մունետիկ, նվիրակ;</w:t>
      </w:r>
      <w:r>
        <w:rPr>
          <w:rFonts w:cs="Times Armenian" w:ascii="Times Armenian" w:hAnsi="Times Armenian"/>
          <w:sz w:val="21"/>
          <w:szCs w:val="21"/>
        </w:rPr>
        <w:t xml:space="preserve"> սրա ճյուղերից` </w:t>
      </w:r>
      <w:r>
        <w:rPr>
          <w:rFonts w:cs="Times Armenian" w:ascii="Times Armenian" w:hAnsi="Times Armenian"/>
          <w:i/>
          <w:sz w:val="21"/>
          <w:szCs w:val="21"/>
        </w:rPr>
        <w:t>պատ</w:t>
        <w:softHyphen/>
        <w:t>վի</w:t>
        <w:softHyphen/>
        <w:t>րա</w:t>
        <w:softHyphen/>
        <w:t>կություն</w:t>
      </w:r>
      <w:r>
        <w:rPr>
          <w:rFonts w:cs="Times Armenian" w:ascii="Times Armenian" w:hAnsi="Times Armenian"/>
          <w:sz w:val="21"/>
          <w:szCs w:val="21"/>
        </w:rPr>
        <w:t>),</w:t>
      </w:r>
      <w:r>
        <w:rPr>
          <w:rFonts w:cs="Times Armenian" w:ascii="Times Armenian" w:hAnsi="Times Armenian"/>
          <w:b/>
          <w:i/>
          <w:sz w:val="21"/>
          <w:szCs w:val="21"/>
        </w:rPr>
        <w:t xml:space="preserve"> *պատ</w:t>
        <w:softHyphen/>
        <w:t xml:space="preserve">ուիրան-պատվիրան </w:t>
      </w:r>
      <w:r>
        <w:rPr>
          <w:rFonts w:cs="Times Armenian" w:ascii="Times Armenian" w:hAnsi="Times Armenian"/>
          <w:sz w:val="21"/>
          <w:szCs w:val="21"/>
        </w:rPr>
        <w:t>(</w:t>
      </w:r>
      <w:r>
        <w:rPr>
          <w:rFonts w:cs="Times Armenian" w:ascii="Times Armenian" w:hAnsi="Times Armenian"/>
          <w:i/>
          <w:sz w:val="21"/>
          <w:szCs w:val="21"/>
        </w:rPr>
        <w:t>պատվեր, հրաման</w:t>
      </w:r>
      <w:r>
        <w:rPr>
          <w:rFonts w:cs="Times Armenian" w:ascii="Times Armenian" w:hAnsi="Times Armenian"/>
          <w:sz w:val="21"/>
          <w:szCs w:val="21"/>
        </w:rPr>
        <w:t>),</w:t>
      </w:r>
      <w:r>
        <w:rPr>
          <w:rFonts w:cs="Times Armenian" w:ascii="Times Armenian" w:hAnsi="Times Armenian"/>
          <w:b/>
          <w:i/>
          <w:sz w:val="21"/>
          <w:szCs w:val="21"/>
        </w:rPr>
        <w:t xml:space="preserve"> *պատու</w:t>
        <w:softHyphen/>
        <w:t xml:space="preserve">հաս </w:t>
      </w:r>
      <w:r>
        <w:rPr>
          <w:rFonts w:cs="Times Armenian" w:ascii="Times Armenian" w:hAnsi="Times Armenian"/>
          <w:sz w:val="21"/>
          <w:szCs w:val="21"/>
        </w:rPr>
        <w:t>(</w:t>
      </w:r>
      <w:r>
        <w:rPr>
          <w:rFonts w:cs="Times Armenian" w:ascii="Times Armenian" w:hAnsi="Times Armenian"/>
          <w:i/>
          <w:sz w:val="21"/>
          <w:szCs w:val="21"/>
        </w:rPr>
        <w:t>չարիք;</w:t>
      </w:r>
      <w:r>
        <w:rPr>
          <w:rFonts w:cs="Times Armenian" w:ascii="Times Armenian" w:hAnsi="Times Armenian"/>
          <w:sz w:val="21"/>
          <w:szCs w:val="21"/>
        </w:rPr>
        <w:t xml:space="preserve"> նաև` </w:t>
      </w:r>
      <w:r>
        <w:rPr>
          <w:rFonts w:cs="Times Armenian" w:ascii="Times Armenian" w:hAnsi="Times Armenian"/>
          <w:i/>
          <w:sz w:val="21"/>
          <w:szCs w:val="21"/>
        </w:rPr>
        <w:t>պա</w:t>
        <w:softHyphen/>
        <w:t>տիժ, սաստ, հանդիմանություն, հանցանք</w:t>
      </w:r>
      <w:r>
        <w:rPr>
          <w:rFonts w:cs="Times Armenian" w:ascii="Times Armenian" w:hAnsi="Times Armenian"/>
          <w:sz w:val="21"/>
          <w:szCs w:val="21"/>
        </w:rPr>
        <w:t>),</w:t>
      </w:r>
      <w:r>
        <w:rPr>
          <w:rFonts w:cs="Times Armenian" w:ascii="Times Armenian" w:hAnsi="Times Armenian"/>
          <w:b/>
          <w:i/>
          <w:sz w:val="21"/>
          <w:szCs w:val="21"/>
        </w:rPr>
        <w:t xml:space="preserve"> *պատ</w:t>
        <w:softHyphen/>
        <w:t xml:space="preserve">սպար(ել) </w:t>
      </w:r>
      <w:r>
        <w:rPr>
          <w:rFonts w:cs="Times Armenian" w:ascii="Times Armenian" w:hAnsi="Times Armenian"/>
          <w:sz w:val="21"/>
          <w:szCs w:val="21"/>
        </w:rPr>
        <w:t>(</w:t>
      </w:r>
      <w:r>
        <w:rPr>
          <w:rFonts w:cs="Times Armenian" w:ascii="Times Armenian" w:hAnsi="Times Armenian"/>
          <w:i/>
          <w:sz w:val="21"/>
          <w:szCs w:val="21"/>
        </w:rPr>
        <w:t>պահպանել, պաշտ</w:t>
        <w:softHyphen/>
        <w:t>պանել, հանգստացնել, ուժ տալ շրջապա</w:t>
        <w:softHyphen/>
        <w:t>տել, ապաստան(վ)ել,</w:t>
      </w:r>
      <w:r>
        <w:rPr>
          <w:rFonts w:cs="Times Armenian" w:ascii="Times Armenian" w:hAnsi="Times Armenian"/>
          <w:sz w:val="21"/>
          <w:szCs w:val="21"/>
        </w:rPr>
        <w:t xml:space="preserve"> ևն, ևն),</w:t>
      </w:r>
      <w:r>
        <w:rPr>
          <w:rFonts w:cs="Times Armenian" w:ascii="Times Armenian" w:hAnsi="Times Armenian"/>
          <w:b/>
          <w:i/>
          <w:sz w:val="21"/>
          <w:szCs w:val="21"/>
        </w:rPr>
        <w:t xml:space="preserve"> *պատրաստ </w:t>
      </w:r>
      <w:r>
        <w:rPr>
          <w:rFonts w:cs="Times Armenian" w:ascii="Times Armenian" w:hAnsi="Times Armenian"/>
          <w:sz w:val="21"/>
          <w:szCs w:val="21"/>
        </w:rPr>
        <w:t xml:space="preserve">(նաև` </w:t>
      </w:r>
      <w:r>
        <w:rPr>
          <w:rFonts w:cs="Times Armenian" w:ascii="Times Armenian" w:hAnsi="Times Armenian"/>
          <w:i/>
          <w:sz w:val="21"/>
          <w:szCs w:val="21"/>
        </w:rPr>
        <w:t>զգույշ, ինչք, կարասիք,</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պատրիարք </w:t>
      </w:r>
      <w:r>
        <w:rPr>
          <w:rFonts w:cs="Times Armenian" w:ascii="Times Armenian" w:hAnsi="Times Armenian"/>
          <w:sz w:val="21"/>
          <w:szCs w:val="21"/>
        </w:rPr>
        <w:t>(</w:t>
      </w:r>
      <w:r>
        <w:rPr>
          <w:rFonts w:cs="Times Armenian" w:ascii="Times Armenian" w:hAnsi="Times Armenian"/>
          <w:i/>
          <w:sz w:val="21"/>
          <w:szCs w:val="21"/>
        </w:rPr>
        <w:t>հայրապետ, եպիսկոպոսապետ</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պատրիկ </w:t>
      </w:r>
      <w:r>
        <w:rPr>
          <w:rFonts w:cs="Times Armenian" w:ascii="Times Armenian" w:hAnsi="Times Armenian"/>
          <w:sz w:val="21"/>
          <w:szCs w:val="21"/>
        </w:rPr>
        <w:t>(</w:t>
      </w:r>
      <w:r>
        <w:rPr>
          <w:rFonts w:cs="Times Armenian" w:ascii="Times Armenian" w:hAnsi="Times Armenian"/>
          <w:i/>
          <w:sz w:val="21"/>
          <w:szCs w:val="21"/>
        </w:rPr>
        <w:t>իշխանական տիտղոս, երևելի, ազնվական, ոչ պլեբեյ</w:t>
      </w:r>
      <w:r>
        <w:rPr>
          <w:rFonts w:cs="Times Armenian" w:ascii="Times Armenian" w:hAnsi="Times Armenian"/>
          <w:sz w:val="21"/>
          <w:szCs w:val="21"/>
        </w:rPr>
        <w:t>),</w:t>
      </w:r>
      <w:r>
        <w:rPr>
          <w:rFonts w:cs="Times Armenian" w:ascii="Times Armenian" w:hAnsi="Times Armenian"/>
          <w:b/>
          <w:i/>
          <w:sz w:val="21"/>
          <w:szCs w:val="21"/>
        </w:rPr>
        <w:t xml:space="preserve"> *պատրոյգ-պատրոյկ-պատրույգ </w:t>
      </w:r>
      <w:r>
        <w:rPr>
          <w:rFonts w:cs="Times Armenian" w:ascii="Times Armenian" w:hAnsi="Times Armenian"/>
          <w:i/>
          <w:sz w:val="21"/>
          <w:szCs w:val="21"/>
        </w:rPr>
        <w:t>(ճրագի ֆիթիլը;</w:t>
      </w:r>
      <w:r>
        <w:rPr>
          <w:rFonts w:cs="Times Armenian" w:ascii="Times Armenian" w:hAnsi="Times Armenian"/>
          <w:sz w:val="21"/>
          <w:szCs w:val="21"/>
        </w:rPr>
        <w:t xml:space="preserve"> սրա բնիկ հայե</w:t>
        <w:softHyphen/>
        <w:t xml:space="preserve">րենն է` </w:t>
      </w:r>
      <w:r>
        <w:rPr>
          <w:rFonts w:cs="Times Armenian" w:ascii="Times Armenian" w:hAnsi="Times Armenian"/>
          <w:i/>
          <w:sz w:val="21"/>
          <w:szCs w:val="21"/>
        </w:rPr>
        <w:t>լոյս-լույս</w:t>
      </w:r>
      <w:r>
        <w:rPr>
          <w:rFonts w:cs="Times Armenian" w:ascii="Times Armenian" w:hAnsi="Times Armenian"/>
          <w:sz w:val="21"/>
          <w:szCs w:val="21"/>
        </w:rPr>
        <w:t xml:space="preserve"> բառը),</w:t>
      </w:r>
      <w:r>
        <w:rPr>
          <w:rFonts w:cs="Times Armenian" w:ascii="Times Armenian" w:hAnsi="Times Armenian"/>
          <w:b/>
          <w:i/>
          <w:sz w:val="21"/>
          <w:szCs w:val="21"/>
        </w:rPr>
        <w:t xml:space="preserve"> *պարար </w:t>
      </w:r>
      <w:r>
        <w:rPr>
          <w:rFonts w:cs="Times Armenian" w:ascii="Times Armenian" w:hAnsi="Times Armenian"/>
          <w:sz w:val="21"/>
          <w:szCs w:val="21"/>
        </w:rPr>
        <w:t>(</w:t>
      </w:r>
      <w:r>
        <w:rPr>
          <w:rFonts w:cs="Times Armenian" w:ascii="Times Armenian" w:hAnsi="Times Armenian"/>
          <w:i/>
          <w:sz w:val="21"/>
          <w:szCs w:val="21"/>
        </w:rPr>
        <w:t>գիրանալը, մեծանալը;</w:t>
      </w:r>
      <w:r>
        <w:rPr>
          <w:rFonts w:cs="Times Armenian" w:ascii="Times Armenian" w:hAnsi="Times Armenian"/>
          <w:sz w:val="21"/>
          <w:szCs w:val="21"/>
        </w:rPr>
        <w:t xml:space="preserve"> սրանից` </w:t>
      </w:r>
      <w:r>
        <w:rPr>
          <w:rFonts w:cs="Times Armenian" w:ascii="Times Armenian" w:hAnsi="Times Armenian"/>
          <w:i/>
          <w:sz w:val="21"/>
          <w:szCs w:val="21"/>
        </w:rPr>
        <w:t>հո</w:t>
        <w:softHyphen/>
        <w:t>գե</w:t>
        <w:softHyphen/>
        <w:t>պա</w:t>
        <w:softHyphen/>
        <w:t>րար</w:t>
      </w:r>
      <w:r>
        <w:rPr>
          <w:rFonts w:cs="Times Armenian" w:ascii="Times Armenian" w:hAnsi="Times Armenian"/>
          <w:sz w:val="21"/>
          <w:szCs w:val="21"/>
        </w:rPr>
        <w:t>),</w:t>
      </w:r>
      <w:r>
        <w:rPr>
          <w:rFonts w:cs="Times Armenian" w:ascii="Times Armenian" w:hAnsi="Times Armenian"/>
          <w:b/>
          <w:i/>
          <w:sz w:val="21"/>
          <w:szCs w:val="21"/>
        </w:rPr>
        <w:t xml:space="preserve"> *պարարտ </w:t>
      </w:r>
      <w:r>
        <w:rPr>
          <w:rFonts w:cs="Times Armenian" w:ascii="Times Armenian" w:hAnsi="Times Armenian"/>
          <w:sz w:val="21"/>
          <w:szCs w:val="21"/>
        </w:rPr>
        <w:t>(</w:t>
      </w:r>
      <w:r>
        <w:rPr>
          <w:rFonts w:cs="Times Armenian" w:ascii="Times Armenian" w:hAnsi="Times Armenian"/>
          <w:i/>
          <w:sz w:val="21"/>
          <w:szCs w:val="21"/>
        </w:rPr>
        <w:t xml:space="preserve">գեր, չաղ; արգավանդ, բերրի, ճարպ; </w:t>
      </w:r>
      <w:r>
        <w:rPr>
          <w:rFonts w:cs="Times Armenian" w:ascii="Times Armenian" w:hAnsi="Times Armenian"/>
          <w:sz w:val="21"/>
          <w:szCs w:val="21"/>
        </w:rPr>
        <w:t>նույնն է նա</w:t>
        <w:softHyphen/>
        <w:t>խոր</w:t>
        <w:softHyphen/>
        <w:t>դի հետ),</w:t>
      </w:r>
      <w:r>
        <w:rPr>
          <w:rFonts w:cs="Times Armenian" w:ascii="Times Armenian" w:hAnsi="Times Armenian"/>
          <w:b/>
          <w:i/>
          <w:sz w:val="21"/>
          <w:szCs w:val="21"/>
        </w:rPr>
        <w:t xml:space="preserve"> պարեգօտ-պարեգոտ </w:t>
      </w:r>
      <w:r>
        <w:rPr>
          <w:rFonts w:cs="Times Armenian" w:ascii="Times Armenian" w:hAnsi="Times Armenian"/>
          <w:sz w:val="21"/>
          <w:szCs w:val="21"/>
        </w:rPr>
        <w:t>(</w:t>
      </w:r>
      <w:r>
        <w:rPr>
          <w:rFonts w:cs="Times Armenian" w:ascii="Times Armenian" w:hAnsi="Times Armenian"/>
          <w:i/>
          <w:sz w:val="21"/>
          <w:szCs w:val="21"/>
        </w:rPr>
        <w:t>կապա, թիկնոց, վեր</w:t>
        <w:softHyphen/>
        <w:t>արկու</w:t>
      </w:r>
      <w:r>
        <w:rPr>
          <w:rFonts w:cs="Times Armenian" w:ascii="Times Armenian" w:hAnsi="Times Armenian"/>
          <w:sz w:val="21"/>
          <w:szCs w:val="21"/>
        </w:rPr>
        <w:t>),</w:t>
      </w:r>
      <w:r>
        <w:rPr>
          <w:rFonts w:cs="Times Armenian" w:ascii="Times Armenian" w:hAnsi="Times Armenian"/>
          <w:b/>
          <w:i/>
          <w:sz w:val="21"/>
          <w:szCs w:val="21"/>
        </w:rPr>
        <w:t xml:space="preserve"> *պարեկ </w:t>
      </w:r>
      <w:r>
        <w:rPr>
          <w:rFonts w:cs="Times Armenian" w:ascii="Times Armenian" w:hAnsi="Times Armenian"/>
          <w:sz w:val="21"/>
          <w:szCs w:val="21"/>
        </w:rPr>
        <w:t>(</w:t>
      </w:r>
      <w:r>
        <w:rPr>
          <w:rFonts w:cs="Times Armenian" w:ascii="Times Armenian" w:hAnsi="Times Armenian"/>
          <w:i/>
          <w:sz w:val="21"/>
          <w:szCs w:val="21"/>
        </w:rPr>
        <w:t>պա</w:t>
        <w:softHyphen/>
        <w:t>հա</w:t>
        <w:softHyphen/>
        <w:t>պան, շրջիկ հսկող-դիտող,</w:t>
      </w:r>
      <w:r>
        <w:rPr>
          <w:rFonts w:cs="Times Armenian" w:ascii="Times Armenian" w:hAnsi="Times Armenian"/>
          <w:sz w:val="21"/>
          <w:szCs w:val="21"/>
        </w:rPr>
        <w:t xml:space="preserve"> ևն),</w:t>
      </w:r>
      <w:r>
        <w:rPr>
          <w:rFonts w:cs="Times Armenian" w:ascii="Times Armenian" w:hAnsi="Times Armenian"/>
          <w:b/>
          <w:i/>
          <w:sz w:val="21"/>
          <w:szCs w:val="21"/>
        </w:rPr>
        <w:t xml:space="preserve"> *պարզ </w:t>
      </w:r>
      <w:r>
        <w:rPr>
          <w:rFonts w:cs="Times Armenian" w:ascii="Times Armenian" w:hAnsi="Times Armenian"/>
          <w:sz w:val="21"/>
          <w:szCs w:val="21"/>
        </w:rPr>
        <w:t xml:space="preserve">(նաև` </w:t>
      </w:r>
      <w:r>
        <w:rPr>
          <w:rFonts w:cs="Times Armenian" w:ascii="Times Armenian" w:hAnsi="Times Armenian"/>
          <w:i/>
          <w:sz w:val="21"/>
          <w:szCs w:val="21"/>
        </w:rPr>
        <w:t>ան</w:t>
        <w:softHyphen/>
        <w:t>խառն, անապակ, մաքուր, ան</w:t>
        <w:softHyphen/>
        <w:t>մրուր; բաց, չծածկած; անկեղծ, միամիտ, պարզսիրտ, պարզխոս, համար</w:t>
        <w:softHyphen/>
        <w:t>ձակ,</w:t>
      </w:r>
      <w:r>
        <w:rPr>
          <w:rFonts w:cs="Times Armenian" w:ascii="Times Armenian" w:hAnsi="Times Armenian"/>
          <w:sz w:val="21"/>
          <w:szCs w:val="21"/>
        </w:rPr>
        <w:t xml:space="preserve"> ևն, ևն; սրա ճյուղերից է` </w:t>
      </w:r>
      <w:r>
        <w:rPr>
          <w:rFonts w:cs="Times Armenian" w:ascii="Times Armenian" w:hAnsi="Times Armenian"/>
          <w:i/>
          <w:sz w:val="21"/>
          <w:szCs w:val="21"/>
        </w:rPr>
        <w:t>պարզկա-ձմեռվա պարզ ու սառնամա</w:t>
        <w:softHyphen/>
        <w:t>նիք ե</w:t>
        <w:softHyphen/>
        <w:t>ղա</w:t>
        <w:softHyphen/>
        <w:t>նակ</w:t>
      </w:r>
      <w:r>
        <w:rPr>
          <w:rFonts w:cs="Times Armenian" w:ascii="Times Armenian" w:hAnsi="Times Armenian"/>
          <w:sz w:val="21"/>
          <w:szCs w:val="21"/>
        </w:rPr>
        <w:t>),</w:t>
      </w:r>
      <w:r>
        <w:rPr>
          <w:rFonts w:cs="Times Armenian" w:ascii="Times Armenian" w:hAnsi="Times Armenian"/>
          <w:b/>
          <w:i/>
          <w:sz w:val="21"/>
          <w:szCs w:val="21"/>
        </w:rPr>
        <w:t xml:space="preserve"> *պարիկ </w:t>
      </w:r>
      <w:r>
        <w:rPr>
          <w:rFonts w:cs="Times Armenian" w:ascii="Times Armenian" w:hAnsi="Times Armenian"/>
          <w:sz w:val="21"/>
          <w:szCs w:val="21"/>
        </w:rPr>
        <w:t>(</w:t>
      </w:r>
      <w:r>
        <w:rPr>
          <w:rFonts w:cs="Times Armenian" w:ascii="Times Armenian" w:hAnsi="Times Armenian"/>
          <w:i/>
          <w:sz w:val="21"/>
          <w:szCs w:val="21"/>
        </w:rPr>
        <w:t>ոգի՝ հուշկապարիկ</w:t>
      </w:r>
      <w:r>
        <w:rPr>
          <w:rFonts w:cs="Times Armenian" w:ascii="Times Armenian" w:hAnsi="Times Armenian"/>
          <w:sz w:val="21"/>
          <w:szCs w:val="21"/>
        </w:rPr>
        <w:t>, ևն),</w:t>
      </w:r>
      <w:r>
        <w:rPr>
          <w:rFonts w:cs="Times Armenian" w:ascii="Times Armenian" w:hAnsi="Times Armenian"/>
          <w:b/>
          <w:i/>
          <w:sz w:val="21"/>
          <w:szCs w:val="21"/>
        </w:rPr>
        <w:t xml:space="preserve"> *պարիսպ, պարոն </w:t>
      </w:r>
      <w:r>
        <w:rPr>
          <w:rFonts w:cs="Times Armenian" w:ascii="Times Armenian" w:hAnsi="Times Armenian"/>
          <w:sz w:val="21"/>
          <w:szCs w:val="21"/>
        </w:rPr>
        <w:t>(հին ֆը</w:t>
        <w:softHyphen/>
        <w:t>րան</w:t>
        <w:softHyphen/>
        <w:t xml:space="preserve">սերեն </w:t>
      </w:r>
      <w:r>
        <w:rPr>
          <w:rFonts w:cs="Times Armenian" w:ascii="Times Armenian" w:hAnsi="Times Armenian"/>
          <w:i/>
          <w:sz w:val="21"/>
          <w:szCs w:val="21"/>
        </w:rPr>
        <w:t>baron-ից</w:t>
      </w:r>
      <w:r>
        <w:rPr>
          <w:rFonts w:cs="Times Armenian" w:ascii="Times Armenian" w:hAnsi="Times Armenian"/>
          <w:sz w:val="21"/>
          <w:szCs w:val="21"/>
        </w:rPr>
        <w:t xml:space="preserve"> է),</w:t>
      </w:r>
      <w:r>
        <w:rPr>
          <w:rFonts w:cs="Times Armenian" w:ascii="Times Armenian" w:hAnsi="Times Armenian"/>
          <w:b/>
          <w:i/>
          <w:sz w:val="21"/>
          <w:szCs w:val="21"/>
        </w:rPr>
        <w:t xml:space="preserve"> *պարս </w:t>
      </w:r>
      <w:r>
        <w:rPr>
          <w:rFonts w:cs="Times Armenian" w:ascii="Times Armenian" w:hAnsi="Times Armenian"/>
          <w:sz w:val="21"/>
          <w:szCs w:val="21"/>
        </w:rPr>
        <w:t>(</w:t>
      </w:r>
      <w:r>
        <w:rPr>
          <w:rFonts w:cs="Times Armenian" w:ascii="Times Armenian" w:hAnsi="Times Armenian"/>
          <w:i/>
          <w:sz w:val="21"/>
          <w:szCs w:val="21"/>
        </w:rPr>
        <w:t>քար նետելու փոկ;</w:t>
      </w:r>
      <w:r>
        <w:rPr>
          <w:rFonts w:cs="Times Armenian" w:ascii="Times Armenian" w:hAnsi="Times Armenian"/>
          <w:sz w:val="21"/>
          <w:szCs w:val="21"/>
        </w:rPr>
        <w:t xml:space="preserve"> սրա ճյուղերից են` </w:t>
      </w:r>
      <w:r>
        <w:rPr>
          <w:rFonts w:cs="Times Armenian" w:ascii="Times Armenian" w:hAnsi="Times Armenian"/>
          <w:i/>
          <w:sz w:val="21"/>
          <w:szCs w:val="21"/>
        </w:rPr>
        <w:t>պար</w:t>
        <w:softHyphen/>
        <w:t>սետ-պար</w:t>
        <w:softHyphen/>
        <w:t>սէտ-պարսատիկ,</w:t>
      </w:r>
      <w:r>
        <w:rPr>
          <w:rFonts w:cs="Times Armenian" w:ascii="Times Armenian" w:hAnsi="Times Armenian"/>
          <w:sz w:val="21"/>
          <w:szCs w:val="21"/>
        </w:rPr>
        <w:t xml:space="preserve"> ևն),</w:t>
      </w:r>
      <w:r>
        <w:rPr>
          <w:rFonts w:cs="Times Armenian" w:ascii="Times Armenian" w:hAnsi="Times Armenian"/>
          <w:b/>
          <w:i/>
          <w:sz w:val="21"/>
          <w:szCs w:val="21"/>
        </w:rPr>
        <w:t xml:space="preserve"> *պարտ </w:t>
      </w:r>
      <w:r>
        <w:rPr>
          <w:rFonts w:cs="Times Armenian" w:ascii="Times Armenian" w:hAnsi="Times Armenian"/>
          <w:sz w:val="21"/>
          <w:szCs w:val="21"/>
        </w:rPr>
        <w:t>(</w:t>
      </w:r>
      <w:r>
        <w:rPr>
          <w:rFonts w:cs="Times Armenian" w:ascii="Times Armenian" w:hAnsi="Times Armenian"/>
          <w:i/>
          <w:sz w:val="21"/>
          <w:szCs w:val="21"/>
        </w:rPr>
        <w:t>տալիք,</w:t>
      </w:r>
      <w:r>
        <w:rPr>
          <w:rFonts w:cs="Times Armenian" w:ascii="Times Armenian" w:hAnsi="Times Armenian"/>
          <w:sz w:val="21"/>
          <w:szCs w:val="21"/>
        </w:rPr>
        <w:t xml:space="preserve"> ևն; սրա ճյուղերից են՝ </w:t>
      </w:r>
      <w:r>
        <w:rPr>
          <w:rFonts w:cs="Times Armenian" w:ascii="Times Armenian" w:hAnsi="Times Armenian"/>
          <w:i/>
          <w:sz w:val="21"/>
          <w:szCs w:val="21"/>
        </w:rPr>
        <w:t>պարտ է, պարտ և պատշաճ, պարտք, պարտական, պարտապան, պարտա</w:t>
        <w:softHyphen/>
        <w:t>տեր, պար</w:t>
        <w:softHyphen/>
        <w:t>տա</w:t>
        <w:softHyphen/>
        <w:t>վոր, դատապարտել, զրպարտել, մահա</w:t>
        <w:softHyphen/>
        <w:t>պարտ, մեղապարտ, երախտա</w:t>
        <w:softHyphen/>
        <w:t>պարտ</w:t>
      </w:r>
      <w:r>
        <w:rPr>
          <w:rFonts w:cs="Times Armenian" w:ascii="Times Armenian" w:hAnsi="Times Armenian"/>
          <w:sz w:val="21"/>
          <w:szCs w:val="21"/>
        </w:rPr>
        <w:t xml:space="preserve"> ևն; </w:t>
      </w:r>
      <w:r>
        <w:rPr>
          <w:rFonts w:cs="Times Armenian" w:ascii="Times Armenian" w:hAnsi="Times Armenian"/>
          <w:i/>
          <w:sz w:val="21"/>
          <w:szCs w:val="21"/>
        </w:rPr>
        <w:t>պարտվել, պարտություն, անպար</w:t>
        <w:softHyphen/>
        <w:t>տելի,</w:t>
      </w:r>
      <w:r>
        <w:rPr>
          <w:rFonts w:cs="Times Armenian" w:ascii="Times Armenian" w:hAnsi="Times Armenian"/>
          <w:sz w:val="21"/>
          <w:szCs w:val="21"/>
        </w:rPr>
        <w:t xml:space="preserve"> ևն),</w:t>
      </w:r>
      <w:r>
        <w:rPr>
          <w:rFonts w:cs="Times Armenian" w:ascii="Times Armenian" w:hAnsi="Times Armenian"/>
          <w:b/>
          <w:i/>
          <w:sz w:val="21"/>
          <w:szCs w:val="21"/>
        </w:rPr>
        <w:t xml:space="preserve">*պարտակ </w:t>
      </w:r>
      <w:r>
        <w:rPr>
          <w:rFonts w:cs="Times Armenian" w:ascii="Times Armenian" w:hAnsi="Times Armenian"/>
          <w:sz w:val="21"/>
          <w:szCs w:val="21"/>
        </w:rPr>
        <w:t>(</w:t>
      </w:r>
      <w:r>
        <w:rPr>
          <w:rFonts w:cs="Times Armenian" w:ascii="Times Armenian" w:hAnsi="Times Armenian"/>
          <w:i/>
          <w:sz w:val="21"/>
          <w:szCs w:val="21"/>
        </w:rPr>
        <w:t>ծածկույթ, ծածկոց;</w:t>
      </w:r>
      <w:r>
        <w:rPr>
          <w:rFonts w:cs="Times Armenian" w:ascii="Times Armenian" w:hAnsi="Times Armenian"/>
          <w:sz w:val="21"/>
          <w:szCs w:val="21"/>
        </w:rPr>
        <w:t xml:space="preserve"> սրա ճյուղերից` </w:t>
      </w:r>
      <w:r>
        <w:rPr>
          <w:rFonts w:cs="Times Armenian" w:ascii="Times Armenian" w:hAnsi="Times Armenian"/>
          <w:i/>
          <w:sz w:val="21"/>
          <w:szCs w:val="21"/>
        </w:rPr>
        <w:t>պարտակել-թաքցնել, պարտակող,</w:t>
      </w:r>
      <w:r>
        <w:rPr>
          <w:rFonts w:cs="Times Armenian" w:ascii="Times Armenian" w:hAnsi="Times Armenian"/>
          <w:sz w:val="21"/>
          <w:szCs w:val="21"/>
        </w:rPr>
        <w:t xml:space="preserve"> ևն),</w:t>
      </w:r>
      <w:r>
        <w:rPr>
          <w:rFonts w:cs="Times Armenian" w:ascii="Times Armenian" w:hAnsi="Times Armenian"/>
          <w:b/>
          <w:i/>
          <w:sz w:val="21"/>
          <w:szCs w:val="21"/>
        </w:rPr>
        <w:t xml:space="preserve"> *պարտէզ-պարտեզ </w:t>
      </w:r>
      <w:r>
        <w:rPr>
          <w:rFonts w:cs="Times Armenian" w:ascii="Times Armenian" w:hAnsi="Times Armenian"/>
          <w:sz w:val="21"/>
          <w:szCs w:val="21"/>
        </w:rPr>
        <w:t>(</w:t>
      </w:r>
      <w:r>
        <w:rPr>
          <w:rFonts w:cs="Times Armenian" w:ascii="Times Armenian" w:hAnsi="Times Armenian"/>
          <w:i/>
          <w:sz w:val="21"/>
          <w:szCs w:val="21"/>
        </w:rPr>
        <w:t>այգի, բանջարանոց, մրգաս</w:t>
        <w:softHyphen/>
        <w:t>տան,</w:t>
      </w:r>
      <w:r>
        <w:rPr>
          <w:rFonts w:cs="Times Armenian" w:ascii="Times Armenian" w:hAnsi="Times Armenian"/>
          <w:sz w:val="21"/>
          <w:szCs w:val="21"/>
        </w:rPr>
        <w:t xml:space="preserve"> ևն; սրա ճյուղերից է՝ </w:t>
      </w:r>
      <w:r>
        <w:rPr>
          <w:rFonts w:cs="Times Armenian" w:ascii="Times Armenian" w:hAnsi="Times Armenian"/>
          <w:i/>
          <w:sz w:val="21"/>
          <w:szCs w:val="21"/>
        </w:rPr>
        <w:t>պարտիզ</w:t>
        <w:softHyphen/>
        <w:t>պան,</w:t>
      </w:r>
      <w:r>
        <w:rPr>
          <w:rFonts w:cs="Times Armenian" w:ascii="Times Armenian" w:hAnsi="Times Armenian"/>
          <w:sz w:val="21"/>
          <w:szCs w:val="21"/>
        </w:rPr>
        <w:t xml:space="preserve"> ֆրանսերեն </w:t>
      </w:r>
      <w:r>
        <w:rPr>
          <w:rFonts w:cs="Times Armenian" w:ascii="Times Armenian" w:hAnsi="Times Armenian"/>
          <w:i/>
          <w:sz w:val="21"/>
          <w:szCs w:val="21"/>
        </w:rPr>
        <w:t>Paradis</w:t>
      </w:r>
      <w:r>
        <w:rPr>
          <w:rFonts w:cs="Times Armenian" w:ascii="Times Armenian" w:hAnsi="Times Armenian"/>
          <w:sz w:val="21"/>
          <w:szCs w:val="21"/>
        </w:rPr>
        <w:t xml:space="preserve"> ու </w:t>
      </w:r>
      <w:r>
        <w:rPr>
          <w:rFonts w:cs="Times Armenian" w:ascii="Times Armenian" w:hAnsi="Times Armenian"/>
          <w:i/>
          <w:sz w:val="21"/>
          <w:szCs w:val="21"/>
        </w:rPr>
        <w:t>Ֆիրդուսի</w:t>
      </w:r>
      <w:r>
        <w:rPr>
          <w:rFonts w:cs="Times Armenian" w:ascii="Times Armenian" w:hAnsi="Times Armenian"/>
          <w:sz w:val="21"/>
          <w:szCs w:val="21"/>
        </w:rPr>
        <w:t xml:space="preserve"> անունը, իբրև` </w:t>
      </w:r>
      <w:r>
        <w:rPr>
          <w:rFonts w:cs="Times Armenian" w:ascii="Times Armenian" w:hAnsi="Times Armenian"/>
          <w:i/>
          <w:sz w:val="21"/>
          <w:szCs w:val="21"/>
        </w:rPr>
        <w:t>դրախտա</w:t>
        <w:softHyphen/>
        <w:t>բնակ</w:t>
      </w:r>
      <w:r>
        <w:rPr>
          <w:rFonts w:cs="Times Armenian" w:ascii="Times Armenian" w:hAnsi="Times Armenian"/>
          <w:sz w:val="21"/>
          <w:szCs w:val="21"/>
        </w:rPr>
        <w:t>,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պաք</w:t>
        <w:softHyphen/>
        <w:t xml:space="preserve">սիմատ </w:t>
      </w:r>
      <w:r>
        <w:rPr>
          <w:rFonts w:cs="Times Armenian" w:ascii="Times Armenian" w:hAnsi="Times Armenian"/>
          <w:sz w:val="21"/>
          <w:szCs w:val="21"/>
        </w:rPr>
        <w:t>(</w:t>
      </w:r>
      <w:r>
        <w:rPr>
          <w:rFonts w:cs="Times Armenian" w:ascii="Times Armenian" w:hAnsi="Times Armenian"/>
          <w:i/>
          <w:sz w:val="21"/>
          <w:szCs w:val="21"/>
        </w:rPr>
        <w:t>կրկին եփած կամ չո</w:t>
        <w:softHyphen/>
        <w:softHyphen/>
        <w:t>րացրած հաց;</w:t>
      </w:r>
      <w:r>
        <w:rPr>
          <w:rFonts w:cs="Times Armenian" w:ascii="Times Armenian" w:hAnsi="Times Armenian"/>
          <w:sz w:val="21"/>
          <w:szCs w:val="21"/>
        </w:rPr>
        <w:t xml:space="preserve"> հույն բառի ծագումն ան</w:t>
        <w:softHyphen/>
        <w:t>հայտ է),</w:t>
      </w:r>
      <w:r>
        <w:rPr>
          <w:rFonts w:cs="Times Armenian" w:ascii="Times Armenian" w:hAnsi="Times Armenian"/>
          <w:b/>
          <w:i/>
          <w:sz w:val="21"/>
          <w:szCs w:val="21"/>
        </w:rPr>
        <w:t xml:space="preserve"> *պետ </w:t>
      </w:r>
      <w:r>
        <w:rPr>
          <w:rFonts w:cs="Times Armenian" w:ascii="Times Armenian" w:hAnsi="Times Armenian"/>
          <w:i/>
          <w:sz w:val="21"/>
          <w:szCs w:val="21"/>
        </w:rPr>
        <w:t xml:space="preserve">(գլխավոր, մեծավոր; </w:t>
      </w:r>
      <w:r>
        <w:rPr>
          <w:rFonts w:cs="Times Armenian" w:ascii="Times Armenian" w:hAnsi="Times Armenian"/>
          <w:sz w:val="21"/>
          <w:szCs w:val="21"/>
        </w:rPr>
        <w:t xml:space="preserve">սրա ճյուղերից՝ </w:t>
      </w:r>
      <w:r>
        <w:rPr>
          <w:rFonts w:cs="Times Armenian" w:ascii="Times Armenian" w:hAnsi="Times Armenian"/>
          <w:i/>
          <w:sz w:val="21"/>
          <w:szCs w:val="21"/>
        </w:rPr>
        <w:t>պետու</w:t>
        <w:softHyphen/>
        <w:t>թյուն, մարդպետ, հայրապետ, քահանայապետ, հա</w:t>
        <w:softHyphen/>
        <w:t>զա</w:t>
        <w:softHyphen/>
        <w:t>րապետ, դահճապետ, զորապետ, գա</w:t>
        <w:softHyphen/>
        <w:t>վա</w:t>
        <w:softHyphen/>
        <w:t>ռապետ, մարզպետ, խմբապետ (հանրա)</w:t>
        <w:softHyphen/>
        <w:t>պետություն,</w:t>
      </w:r>
      <w:r>
        <w:rPr>
          <w:rFonts w:cs="Times Armenian" w:ascii="Times Armenian" w:hAnsi="Times Armenian"/>
          <w:sz w:val="21"/>
          <w:szCs w:val="21"/>
        </w:rPr>
        <w:t xml:space="preserve"> ևն, ևն),</w:t>
      </w:r>
      <w:r>
        <w:rPr>
          <w:rFonts w:cs="Times Armenian" w:ascii="Times Armenian" w:hAnsi="Times Armenian"/>
          <w:b/>
          <w:i/>
          <w:sz w:val="21"/>
          <w:szCs w:val="21"/>
        </w:rPr>
        <w:t xml:space="preserve"> *պզտիկ-պստիկ </w:t>
      </w:r>
      <w:r>
        <w:rPr>
          <w:rFonts w:cs="Times Armenian" w:ascii="Times Armenian" w:hAnsi="Times Armenian"/>
          <w:sz w:val="21"/>
          <w:szCs w:val="21"/>
        </w:rPr>
        <w:t>(</w:t>
      </w:r>
      <w:r>
        <w:rPr>
          <w:rFonts w:cs="Times Armenian" w:ascii="Times Armenian" w:hAnsi="Times Armenian"/>
          <w:i/>
          <w:sz w:val="21"/>
          <w:szCs w:val="21"/>
        </w:rPr>
        <w:t>փոքր</w:t>
      </w:r>
      <w:r>
        <w:rPr>
          <w:rFonts w:cs="Times Armenian" w:ascii="Times Armenian" w:hAnsi="Times Armenian"/>
          <w:sz w:val="21"/>
          <w:szCs w:val="21"/>
        </w:rPr>
        <w:t xml:space="preserve">), </w:t>
      </w:r>
      <w:r>
        <w:rPr>
          <w:rFonts w:cs="Times Armenian" w:ascii="Times Armenian" w:hAnsi="Times Armenian"/>
          <w:b/>
          <w:i/>
          <w:sz w:val="21"/>
          <w:szCs w:val="21"/>
        </w:rPr>
        <w:t>*պէս-պես</w:t>
      </w:r>
      <w:r>
        <w:rPr>
          <w:rFonts w:cs="Times Armenian" w:ascii="Times Armenian" w:hAnsi="Times Armenian"/>
          <w:sz w:val="21"/>
          <w:szCs w:val="21"/>
        </w:rPr>
        <w:t xml:space="preserve"> (</w:t>
      </w:r>
      <w:r>
        <w:rPr>
          <w:rFonts w:cs="Times Armenian" w:ascii="Times Armenian" w:hAnsi="Times Armenian"/>
          <w:i/>
          <w:sz w:val="21"/>
          <w:szCs w:val="21"/>
        </w:rPr>
        <w:t>նման;</w:t>
      </w:r>
      <w:r>
        <w:rPr>
          <w:rFonts w:cs="Times Armenian" w:ascii="Times Armenian" w:hAnsi="Times Armenian"/>
          <w:sz w:val="21"/>
          <w:szCs w:val="21"/>
        </w:rPr>
        <w:t xml:space="preserve"> սրա ճյուղերից են`  </w:t>
      </w:r>
      <w:r>
        <w:rPr>
          <w:rFonts w:cs="Times Armenian" w:ascii="Times Armenian" w:hAnsi="Times Armenian"/>
          <w:i/>
          <w:sz w:val="21"/>
          <w:szCs w:val="21"/>
        </w:rPr>
        <w:t>այսպես, այդպես, այն</w:t>
        <w:softHyphen/>
        <w:t>պես, որպես, որպիսի, որպեսզի, որ</w:t>
        <w:softHyphen/>
        <w:t>պի</w:t>
        <w:softHyphen/>
        <w:t xml:space="preserve">սություն; </w:t>
      </w:r>
      <w:r>
        <w:rPr>
          <w:rFonts w:cs="Times Armenian" w:ascii="Times Armenian" w:hAnsi="Times Armenian"/>
          <w:sz w:val="21"/>
          <w:szCs w:val="21"/>
        </w:rPr>
        <w:t>նորերից`</w:t>
      </w:r>
      <w:r>
        <w:rPr>
          <w:rFonts w:cs="Times Armenian" w:ascii="Times Armenian" w:hAnsi="Times Armenian"/>
          <w:i/>
          <w:sz w:val="21"/>
          <w:szCs w:val="21"/>
        </w:rPr>
        <w:t xml:space="preserve"> վերջապես, ընդհան</w:t>
        <w:softHyphen/>
        <w:t>րապես, այլապես,</w:t>
      </w:r>
      <w:r>
        <w:rPr>
          <w:rFonts w:cs="Times Armenian" w:ascii="Times Armenian" w:hAnsi="Times Armenian"/>
          <w:sz w:val="21"/>
          <w:szCs w:val="21"/>
        </w:rPr>
        <w:t xml:space="preserve"> ևն),</w:t>
      </w:r>
      <w:r>
        <w:rPr>
          <w:rFonts w:cs="Times Armenian" w:ascii="Times Armenian" w:hAnsi="Times Armenian"/>
          <w:b/>
          <w:i/>
          <w:sz w:val="21"/>
          <w:szCs w:val="21"/>
        </w:rPr>
        <w:t xml:space="preserve"> պէտ-պետ(ք) </w:t>
      </w:r>
      <w:r>
        <w:rPr>
          <w:rFonts w:cs="Times Armenian" w:ascii="Times Armenian" w:hAnsi="Times Armenian"/>
          <w:sz w:val="21"/>
          <w:szCs w:val="21"/>
        </w:rPr>
        <w:t>(</w:t>
      </w:r>
      <w:r>
        <w:rPr>
          <w:rFonts w:cs="Times Armenian" w:ascii="Times Armenian" w:hAnsi="Times Armenian"/>
          <w:i/>
          <w:sz w:val="21"/>
          <w:szCs w:val="21"/>
        </w:rPr>
        <w:t>կարիք, հարկավորություն;</w:t>
      </w:r>
      <w:r>
        <w:rPr>
          <w:rFonts w:cs="Times Armenian" w:ascii="Times Armenian" w:hAnsi="Times Armenian"/>
          <w:sz w:val="21"/>
          <w:szCs w:val="21"/>
        </w:rPr>
        <w:t xml:space="preserve"> սրա ճյու</w:t>
        <w:softHyphen/>
        <w:t xml:space="preserve">ղերից են` </w:t>
      </w:r>
      <w:r>
        <w:rPr>
          <w:rFonts w:cs="Times Armenian" w:ascii="Times Armenian" w:hAnsi="Times Armenian"/>
          <w:i/>
          <w:sz w:val="21"/>
          <w:szCs w:val="21"/>
        </w:rPr>
        <w:t>թեպետ, պիտանի, անպիտան, անպետք, պիտույք, պիտի,</w:t>
      </w:r>
      <w:r>
        <w:rPr>
          <w:rFonts w:cs="Times Armenian" w:ascii="Times Armenian" w:hAnsi="Times Armenian"/>
          <w:sz w:val="21"/>
          <w:szCs w:val="21"/>
        </w:rPr>
        <w:t xml:space="preserve"> ևն,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Պիգասոս, </w:t>
      </w:r>
      <w:r>
        <w:rPr>
          <w:rFonts w:cs="Times Armenian" w:ascii="Times Armenian" w:hAnsi="Times Armenian"/>
          <w:sz w:val="21"/>
          <w:szCs w:val="21"/>
        </w:rPr>
        <w:t>(</w:t>
      </w:r>
      <w:r>
        <w:rPr>
          <w:rFonts w:cs="Times Armenian" w:ascii="Times Armenian" w:hAnsi="Times Armenian"/>
          <w:i/>
          <w:sz w:val="21"/>
          <w:szCs w:val="21"/>
        </w:rPr>
        <w:t>Պեգասը՝ Պերսևսի թևավոր ձին</w:t>
      </w:r>
      <w:r>
        <w:rPr>
          <w:rFonts w:cs="Times Armenian" w:ascii="Times Armenian" w:hAnsi="Times Armenian"/>
          <w:sz w:val="21"/>
          <w:szCs w:val="21"/>
        </w:rPr>
        <w:t>),</w:t>
      </w:r>
      <w:r>
        <w:rPr>
          <w:rFonts w:cs="Times Armenian" w:ascii="Times Armenian" w:hAnsi="Times Armenian"/>
          <w:b/>
          <w:i/>
          <w:sz w:val="21"/>
          <w:szCs w:val="21"/>
        </w:rPr>
        <w:t xml:space="preserve"> *պիսակ </w:t>
      </w:r>
      <w:r>
        <w:rPr>
          <w:rFonts w:cs="Times Armenian" w:ascii="Times Armenian" w:hAnsi="Times Armenian"/>
          <w:sz w:val="21"/>
          <w:szCs w:val="21"/>
        </w:rPr>
        <w:t>(</w:t>
      </w:r>
      <w:r>
        <w:rPr>
          <w:rFonts w:cs="Times Armenian" w:ascii="Times Armenian" w:hAnsi="Times Armenian"/>
          <w:i/>
          <w:sz w:val="21"/>
          <w:szCs w:val="21"/>
        </w:rPr>
        <w:t>սև բիծ; բորոտ, քո</w:t>
        <w:softHyphen/>
        <w:t>սոտ; պիսակ բզեզը,</w:t>
      </w:r>
      <w:r>
        <w:rPr>
          <w:rFonts w:cs="Times Armenian" w:ascii="Times Armenian" w:hAnsi="Times Armenian"/>
          <w:sz w:val="21"/>
          <w:szCs w:val="21"/>
        </w:rPr>
        <w:t xml:space="preserve"> ևն),</w:t>
      </w:r>
      <w:r>
        <w:rPr>
          <w:rFonts w:cs="Times Armenian" w:ascii="Times Armenian" w:hAnsi="Times Armenian"/>
          <w:b/>
          <w:i/>
          <w:sz w:val="21"/>
          <w:szCs w:val="21"/>
        </w:rPr>
        <w:t xml:space="preserve"> *պիստակ </w:t>
      </w:r>
      <w:r>
        <w:rPr>
          <w:rFonts w:cs="Times Armenian" w:ascii="Times Armenian" w:hAnsi="Times Armenian"/>
          <w:sz w:val="21"/>
          <w:szCs w:val="21"/>
        </w:rPr>
        <w:t>(</w:t>
      </w:r>
      <w:r>
        <w:rPr>
          <w:rFonts w:cs="Times Armenian" w:ascii="Times Armenian" w:hAnsi="Times Armenian"/>
          <w:i/>
          <w:sz w:val="21"/>
          <w:szCs w:val="21"/>
        </w:rPr>
        <w:t>պտուղ է՝  ֆիստակ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պիտակ </w:t>
      </w:r>
      <w:r>
        <w:rPr>
          <w:rFonts w:cs="Times Armenian" w:ascii="Times Armenian" w:hAnsi="Times Armenian"/>
          <w:sz w:val="21"/>
          <w:szCs w:val="21"/>
        </w:rPr>
        <w:t xml:space="preserve">(սկզբում` </w:t>
      </w:r>
      <w:r>
        <w:rPr>
          <w:rFonts w:cs="Times Armenian" w:ascii="Times Armenian" w:hAnsi="Times Armenian"/>
          <w:i/>
          <w:sz w:val="21"/>
          <w:szCs w:val="21"/>
        </w:rPr>
        <w:t xml:space="preserve">թղթիկ, բացիկ; </w:t>
      </w:r>
      <w:r>
        <w:rPr>
          <w:rFonts w:cs="Russian Times" w:ascii="Russian Times" w:hAnsi="Russian Times"/>
          <w:i/>
          <w:sz w:val="21"/>
          <w:szCs w:val="21"/>
        </w:rPr>
        <w:t xml:space="preserve">ярлык; </w:t>
      </w:r>
      <w:r>
        <w:rPr>
          <w:rFonts w:cs="Times Armenian" w:ascii="Times Armenian" w:hAnsi="Times Armenian"/>
          <w:sz w:val="21"/>
          <w:szCs w:val="21"/>
        </w:rPr>
        <w:t>հիմա միայն`</w:t>
      </w:r>
      <w:r>
        <w:rPr>
          <w:rFonts w:cs="Times Armenian" w:ascii="Times Armenian" w:hAnsi="Times Armenian"/>
          <w:i/>
          <w:sz w:val="21"/>
          <w:szCs w:val="21"/>
        </w:rPr>
        <w:t xml:space="preserve"> պիտակ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պիւրամիդ-պիրամիդ </w:t>
      </w:r>
      <w:r>
        <w:rPr>
          <w:rFonts w:cs="Times Armenian" w:ascii="Times Armenian" w:hAnsi="Times Armenian"/>
          <w:sz w:val="21"/>
          <w:szCs w:val="21"/>
        </w:rPr>
        <w:t>(</w:t>
      </w:r>
      <w:r>
        <w:rPr>
          <w:rFonts w:cs="Times Armenian" w:ascii="Times Armenian" w:hAnsi="Times Armenian"/>
          <w:i/>
          <w:sz w:val="21"/>
          <w:szCs w:val="21"/>
        </w:rPr>
        <w:t>բուրգ</w:t>
      </w:r>
      <w:r>
        <w:rPr>
          <w:rFonts w:cs="Times Armenian" w:ascii="Times Armenian" w:hAnsi="Times Armenian"/>
          <w:sz w:val="21"/>
          <w:szCs w:val="21"/>
        </w:rPr>
        <w:t>),</w:t>
      </w:r>
      <w:r>
        <w:rPr>
          <w:rFonts w:cs="Times Armenian" w:ascii="Times Armenian" w:hAnsi="Times Armenian"/>
          <w:b/>
          <w:i/>
          <w:sz w:val="21"/>
          <w:szCs w:val="21"/>
          <w:vertAlign w:val="superscript"/>
        </w:rPr>
        <w:t xml:space="preserve"> օ</w:t>
      </w:r>
      <w:r>
        <w:rPr>
          <w:rFonts w:cs="Times Armenian" w:ascii="Times Armenian" w:hAnsi="Times Armenian"/>
          <w:b/>
          <w:i/>
          <w:sz w:val="21"/>
          <w:szCs w:val="21"/>
        </w:rPr>
        <w:t xml:space="preserve">Պղայիդա-պլեյադա </w:t>
      </w:r>
      <w:r>
        <w:rPr>
          <w:rFonts w:cs="Times Armenian" w:ascii="Times Armenian" w:hAnsi="Times Armenian"/>
          <w:i/>
          <w:sz w:val="21"/>
          <w:szCs w:val="21"/>
        </w:rPr>
        <w:t>(</w:t>
      </w:r>
      <w:r>
        <w:rPr>
          <w:rFonts w:cs="Russian Times" w:ascii="Russian Times" w:hAnsi="Russian Times"/>
          <w:i/>
          <w:sz w:val="21"/>
          <w:szCs w:val="21"/>
        </w:rPr>
        <w:t>плеяда,</w:t>
      </w:r>
      <w:r>
        <w:rPr>
          <w:rFonts w:cs="Times Armenian" w:ascii="Times Armenian" w:hAnsi="Times Armenian"/>
          <w:i/>
          <w:sz w:val="21"/>
          <w:szCs w:val="21"/>
        </w:rPr>
        <w:t xml:space="preserve"> աստղաբույլ,</w:t>
      </w:r>
      <w:r>
        <w:rPr>
          <w:rFonts w:cs="Times Armenian" w:ascii="Times Armenian" w:hAnsi="Times Armenian"/>
          <w:sz w:val="21"/>
          <w:szCs w:val="21"/>
        </w:rPr>
        <w:t xml:space="preserve"> նաև` </w:t>
      </w:r>
      <w:r>
        <w:rPr>
          <w:rFonts w:cs="Times Armenian" w:ascii="Times Armenian" w:hAnsi="Times Armenian"/>
          <w:b/>
          <w:i/>
          <w:sz w:val="21"/>
          <w:szCs w:val="21"/>
        </w:rPr>
        <w:t>Բազումք</w:t>
      </w:r>
      <w:r>
        <w:rPr>
          <w:rFonts w:cs="Times Armenian" w:ascii="Times Armenian" w:hAnsi="Times Armenian"/>
          <w:sz w:val="21"/>
          <w:szCs w:val="21"/>
        </w:rPr>
        <w:t xml:space="preserve"> </w:t>
      </w:r>
      <w:r>
        <w:rPr>
          <w:rFonts w:cs="Times Armenian" w:ascii="Times Armenian" w:hAnsi="Times Armenian"/>
          <w:i/>
          <w:sz w:val="21"/>
          <w:szCs w:val="21"/>
        </w:rPr>
        <w:t>համաստեղության անունն է</w:t>
      </w:r>
      <w:r>
        <w:rPr>
          <w:rFonts w:cs="Times Armenian" w:ascii="Times Armenian" w:hAnsi="Times Armenian"/>
          <w:sz w:val="21"/>
          <w:szCs w:val="21"/>
        </w:rPr>
        <w:t>),</w:t>
      </w:r>
      <w:r>
        <w:rPr>
          <w:rFonts w:cs="Times Armenian" w:ascii="Times Armenian" w:hAnsi="Times Armenian"/>
          <w:b/>
          <w:i/>
          <w:sz w:val="21"/>
          <w:szCs w:val="21"/>
        </w:rPr>
        <w:t xml:space="preserve"> *պղինձ, </w:t>
      </w:r>
      <w:r>
        <w:rPr>
          <w:rFonts w:cs="Times Armenian" w:ascii="Times Armenian" w:hAnsi="Times Armenian"/>
          <w:sz w:val="21"/>
          <w:szCs w:val="21"/>
        </w:rPr>
        <w:t xml:space="preserve">(նաև` </w:t>
      </w:r>
      <w:r>
        <w:rPr>
          <w:rFonts w:cs="Times Armenian" w:ascii="Times Armenian" w:hAnsi="Times Armenian"/>
          <w:i/>
          <w:sz w:val="21"/>
          <w:szCs w:val="21"/>
        </w:rPr>
        <w:t>փող-դրամ, կաթ</w:t>
        <w:softHyphen/>
        <w:t>սա,</w:t>
      </w:r>
      <w:r>
        <w:rPr>
          <w:rFonts w:cs="Times Armenian" w:ascii="Times Armenian" w:hAnsi="Times Armenian"/>
          <w:sz w:val="21"/>
          <w:szCs w:val="21"/>
        </w:rPr>
        <w:t xml:space="preserve"> ևն),</w:t>
      </w:r>
      <w:r>
        <w:rPr>
          <w:rFonts w:cs="Times Armenian" w:ascii="Times Armenian" w:hAnsi="Times Armenian"/>
          <w:b/>
          <w:i/>
          <w:sz w:val="21"/>
          <w:szCs w:val="21"/>
        </w:rPr>
        <w:t xml:space="preserve"> *պղպեղ </w:t>
      </w:r>
      <w:r>
        <w:rPr>
          <w:rFonts w:cs="Times Armenian" w:ascii="Times Armenian" w:hAnsi="Times Armenian"/>
          <w:sz w:val="21"/>
          <w:szCs w:val="21"/>
        </w:rPr>
        <w:t>(բուն ծագումը հնդկական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պնակ </w:t>
      </w:r>
      <w:r>
        <w:rPr>
          <w:rFonts w:cs="Times Armenian" w:ascii="Times Armenian" w:hAnsi="Times Armenian"/>
          <w:i/>
          <w:sz w:val="21"/>
          <w:szCs w:val="21"/>
        </w:rPr>
        <w:t>(ափ</w:t>
        <w:softHyphen/>
        <w:t>սե, կերակրի ա</w:t>
        <w:softHyphen/>
        <w:t>ման;</w:t>
      </w:r>
      <w:r>
        <w:rPr>
          <w:rFonts w:cs="Times Armenian" w:ascii="Times Armenian" w:hAnsi="Times Armenian"/>
          <w:sz w:val="21"/>
          <w:szCs w:val="21"/>
        </w:rPr>
        <w:t xml:space="preserve"> սրա ճյուղերից՝ </w:t>
      </w:r>
      <w:r>
        <w:rPr>
          <w:rFonts w:cs="Times Armenian" w:ascii="Times Armenian" w:hAnsi="Times Armenian"/>
          <w:i/>
          <w:sz w:val="21"/>
          <w:szCs w:val="21"/>
        </w:rPr>
        <w:t>պնակալեզ</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պնակիտ </w:t>
      </w:r>
      <w:r>
        <w:rPr>
          <w:rFonts w:cs="Times Armenian" w:ascii="Times Armenian" w:hAnsi="Times Armenian"/>
          <w:sz w:val="21"/>
          <w:szCs w:val="21"/>
        </w:rPr>
        <w:t>(</w:t>
      </w:r>
      <w:r>
        <w:rPr>
          <w:rFonts w:cs="Times Armenian" w:ascii="Times Armenian" w:hAnsi="Times Armenian"/>
          <w:i/>
          <w:sz w:val="21"/>
          <w:szCs w:val="21"/>
        </w:rPr>
        <w:t>այբուբեն սովո</w:t>
        <w:softHyphen/>
        <w:t>րելու տախտակ;</w:t>
      </w:r>
      <w:r>
        <w:rPr>
          <w:rFonts w:cs="Times Armenian" w:ascii="Times Armenian" w:hAnsi="Times Armenian"/>
          <w:sz w:val="21"/>
          <w:szCs w:val="21"/>
        </w:rPr>
        <w:t xml:space="preserve"> նաև` </w:t>
      </w:r>
      <w:r>
        <w:rPr>
          <w:rFonts w:cs="Times Armenian" w:ascii="Times Armenian" w:hAnsi="Times Armenian"/>
          <w:i/>
          <w:sz w:val="21"/>
          <w:szCs w:val="21"/>
        </w:rPr>
        <w:t>10 պատվիրանի այն տախ</w:t>
        <w:softHyphen/>
        <w:t>տակները, որ Աստվածը տվեց Մովսեսին-</w:t>
      </w:r>
      <w:r>
        <w:rPr>
          <w:rFonts w:cs="Russian Times" w:ascii="Russian Times" w:hAnsi="Russian Times"/>
          <w:i/>
          <w:sz w:val="21"/>
          <w:szCs w:val="21"/>
        </w:rPr>
        <w:t>скрижали</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պոլոճ-բլոճ </w:t>
      </w:r>
      <w:r>
        <w:rPr>
          <w:rFonts w:cs="Times Armenian" w:ascii="Times Armenian" w:hAnsi="Times Armenian"/>
          <w:sz w:val="21"/>
          <w:szCs w:val="21"/>
        </w:rPr>
        <w:t>(</w:t>
      </w:r>
      <w:r>
        <w:rPr>
          <w:rFonts w:cs="Times Armenian" w:ascii="Times Armenian" w:hAnsi="Times Armenian"/>
          <w:i/>
          <w:sz w:val="21"/>
          <w:szCs w:val="21"/>
        </w:rPr>
        <w:t>միջատ</w:t>
      </w:r>
      <w:r>
        <w:rPr>
          <w:rFonts w:cs="Times Armenian" w:ascii="Times Armenian" w:hAnsi="Times Armenian"/>
          <w:sz w:val="21"/>
          <w:szCs w:val="21"/>
        </w:rPr>
        <w:t>),</w:t>
      </w:r>
      <w:r>
        <w:rPr>
          <w:rFonts w:cs="Times Armenian" w:ascii="Times Armenian" w:hAnsi="Times Armenian"/>
          <w:b/>
          <w:i/>
          <w:sz w:val="21"/>
          <w:szCs w:val="21"/>
        </w:rPr>
        <w:t xml:space="preserve"> *պողովատ-պողպատ, </w:t>
      </w:r>
      <w:r>
        <w:rPr>
          <w:rFonts w:cs="Times Armenian" w:ascii="Times Armenian" w:hAnsi="Times Armenian"/>
          <w:b/>
          <w:i/>
          <w:sz w:val="21"/>
          <w:szCs w:val="21"/>
          <w:vertAlign w:val="superscript"/>
        </w:rPr>
        <w:t>+</w:t>
      </w:r>
      <w:r>
        <w:rPr>
          <w:rFonts w:cs="Times Armenian" w:ascii="Times Armenian" w:hAnsi="Times Armenian"/>
          <w:b/>
          <w:i/>
          <w:sz w:val="21"/>
          <w:szCs w:val="21"/>
        </w:rPr>
        <w:t>պողոտայ-պողո</w:t>
        <w:softHyphen/>
        <w:t xml:space="preserve">տա,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պոռնիկ,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պուետէս-պոետ </w:t>
      </w:r>
      <w:r>
        <w:rPr>
          <w:rFonts w:cs="Times Armenian" w:ascii="Times Armenian" w:hAnsi="Times Armenian"/>
          <w:sz w:val="21"/>
          <w:szCs w:val="21"/>
        </w:rPr>
        <w:t xml:space="preserve">(կամ՝ </w:t>
      </w:r>
      <w:r>
        <w:rPr>
          <w:rFonts w:cs="Times Armenian" w:ascii="Times Armenian" w:hAnsi="Times Armenian"/>
          <w:i/>
          <w:sz w:val="21"/>
          <w:szCs w:val="21"/>
        </w:rPr>
        <w:t>պուետիկոս,</w:t>
      </w:r>
      <w:r>
        <w:rPr>
          <w:rFonts w:cs="Times Armenian" w:ascii="Times Armenian" w:hAnsi="Times Armenian"/>
          <w:sz w:val="21"/>
          <w:szCs w:val="21"/>
        </w:rPr>
        <w:t xml:space="preserve"> ևն; </w:t>
      </w:r>
      <w:r>
        <w:rPr>
          <w:rFonts w:cs="Times Armenian" w:ascii="Times Armenian" w:hAnsi="Times Armenian"/>
          <w:i/>
          <w:sz w:val="21"/>
          <w:szCs w:val="21"/>
        </w:rPr>
        <w:t>գրող, բանաստեղծ, իմաստուն</w:t>
      </w:r>
      <w:r>
        <w:rPr>
          <w:rFonts w:cs="Times Armenian" w:ascii="Times Armenian" w:hAnsi="Times Armenian"/>
          <w:sz w:val="21"/>
          <w:szCs w:val="21"/>
        </w:rPr>
        <w:t>),</w:t>
      </w:r>
      <w:r>
        <w:rPr>
          <w:rFonts w:cs="Times Armenian" w:ascii="Times Armenian" w:hAnsi="Times Armenian"/>
          <w:b/>
          <w:i/>
          <w:sz w:val="21"/>
          <w:szCs w:val="21"/>
        </w:rPr>
        <w:t xml:space="preserve"> *պուրակ </w:t>
      </w:r>
      <w:r>
        <w:rPr>
          <w:rFonts w:cs="Times Armenian" w:ascii="Times Armenian" w:hAnsi="Times Armenian"/>
          <w:sz w:val="21"/>
          <w:szCs w:val="21"/>
        </w:rPr>
        <w:t>(</w:t>
      </w:r>
      <w:r>
        <w:rPr>
          <w:rFonts w:cs="Times Armenian" w:ascii="Times Armenian" w:hAnsi="Times Armenian"/>
          <w:i/>
          <w:sz w:val="21"/>
          <w:szCs w:val="21"/>
        </w:rPr>
        <w:t>անտառակ;</w:t>
      </w:r>
      <w:r>
        <w:rPr>
          <w:rFonts w:cs="Times Armenian" w:ascii="Times Armenian" w:hAnsi="Times Armenian"/>
          <w:b/>
          <w:sz w:val="21"/>
          <w:szCs w:val="21"/>
        </w:rPr>
        <w:t xml:space="preserve"> </w:t>
      </w:r>
      <w:r>
        <w:rPr>
          <w:rFonts w:cs="Times Armenian" w:ascii="Times Armenian" w:hAnsi="Times Armenian"/>
          <w:sz w:val="21"/>
          <w:szCs w:val="21"/>
        </w:rPr>
        <w:t>երևի հնդկականից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պուրճ-բուրջ, </w:t>
      </w:r>
      <w:r>
        <w:rPr>
          <w:rFonts w:cs="Times Armenian" w:ascii="Times Armenian" w:hAnsi="Times Armenian"/>
          <w:sz w:val="21"/>
          <w:szCs w:val="21"/>
        </w:rPr>
        <w:t>(</w:t>
      </w:r>
      <w:r>
        <w:rPr>
          <w:rFonts w:cs="Times Armenian" w:ascii="Times Armenian" w:hAnsi="Times Armenian"/>
          <w:i/>
          <w:sz w:val="21"/>
          <w:szCs w:val="21"/>
        </w:rPr>
        <w:t>բուրգ</w:t>
      </w:r>
      <w:r>
        <w:rPr>
          <w:rFonts w:cs="Times Armenian" w:ascii="Times Armenian" w:hAnsi="Times Armenian"/>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պռոտոն-պռոտին </w:t>
      </w:r>
      <w:r>
        <w:rPr>
          <w:rFonts w:cs="Times Armenian" w:ascii="Times Armenian" w:hAnsi="Times Armenian"/>
          <w:sz w:val="21"/>
          <w:szCs w:val="21"/>
        </w:rPr>
        <w:t>(</w:t>
      </w:r>
      <w:r>
        <w:rPr>
          <w:rFonts w:cs="Times Armenian" w:ascii="Times Armenian" w:hAnsi="Times Armenian"/>
          <w:i/>
          <w:sz w:val="21"/>
          <w:szCs w:val="21"/>
        </w:rPr>
        <w:t>առաջին-նախնա</w:t>
        <w:softHyphen/>
        <w:t>կան;</w:t>
      </w:r>
      <w:r>
        <w:rPr>
          <w:rFonts w:cs="Times Armenian" w:ascii="Times Armenian" w:hAnsi="Times Armenian"/>
          <w:sz w:val="21"/>
          <w:szCs w:val="21"/>
        </w:rPr>
        <w:t xml:space="preserve"> հիմա` </w:t>
      </w:r>
      <w:r>
        <w:rPr>
          <w:rFonts w:cs="Times Armenian" w:ascii="Times Armenian" w:hAnsi="Times Armenian"/>
          <w:i/>
          <w:sz w:val="21"/>
          <w:szCs w:val="21"/>
        </w:rPr>
        <w:t>պրո</w:t>
        <w:softHyphen/>
        <w:t>տոն</w:t>
      </w:r>
      <w:r>
        <w:rPr>
          <w:rFonts w:cs="Times Armenian" w:ascii="Times Armenian" w:hAnsi="Times Armenian"/>
          <w:sz w:val="21"/>
          <w:szCs w:val="21"/>
        </w:rPr>
        <w:t xml:space="preserve"> մասնիկի անունն է),</w:t>
      </w:r>
      <w:r>
        <w:rPr>
          <w:rFonts w:cs="Times Armenian" w:ascii="Times Armenian" w:hAnsi="Times Armenian"/>
          <w:b/>
          <w:i/>
          <w:sz w:val="21"/>
          <w:szCs w:val="21"/>
        </w:rPr>
        <w:t xml:space="preserve"> *պսակ, </w:t>
      </w:r>
      <w:r>
        <w:rPr>
          <w:rFonts w:cs="Times Armenian" w:ascii="Times Armenian" w:hAnsi="Times Armenian"/>
          <w:sz w:val="21"/>
          <w:szCs w:val="21"/>
        </w:rPr>
        <w:t>(</w:t>
      </w:r>
      <w:r>
        <w:rPr>
          <w:rFonts w:cs="Times Armenian" w:ascii="Times Armenian" w:hAnsi="Times Armenian"/>
          <w:i/>
          <w:sz w:val="21"/>
          <w:szCs w:val="21"/>
        </w:rPr>
        <w:t>թագ, գլխի բոլորակ զարդ; ամուսնություն;</w:t>
      </w:r>
      <w:r>
        <w:rPr>
          <w:rFonts w:cs="Times Armenian" w:ascii="Times Armenian" w:hAnsi="Times Armenian"/>
          <w:sz w:val="21"/>
          <w:szCs w:val="21"/>
        </w:rPr>
        <w:t xml:space="preserve"> սրա ճյուղե</w:t>
        <w:softHyphen/>
        <w:t xml:space="preserve">րից` </w:t>
      </w:r>
      <w:r>
        <w:rPr>
          <w:rFonts w:cs="Times Armenian" w:ascii="Times Armenian" w:hAnsi="Times Armenian"/>
          <w:i/>
          <w:sz w:val="21"/>
          <w:szCs w:val="21"/>
        </w:rPr>
        <w:t>պսակել, պսակավոր,</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պրակ </w:t>
      </w:r>
      <w:r>
        <w:rPr>
          <w:rFonts w:cs="Times Armenian" w:ascii="Times Armenian" w:hAnsi="Times Armenian"/>
          <w:sz w:val="21"/>
          <w:szCs w:val="21"/>
        </w:rPr>
        <w:t xml:space="preserve">(սկզբում` </w:t>
      </w:r>
      <w:r>
        <w:rPr>
          <w:rFonts w:cs="Times Armenian" w:ascii="Times Armenian" w:hAnsi="Times Armenian"/>
          <w:b/>
          <w:i/>
          <w:sz w:val="21"/>
          <w:szCs w:val="21"/>
        </w:rPr>
        <w:t>Գործք Առա</w:t>
        <w:softHyphen/>
        <w:t>քելոց,</w:t>
      </w:r>
      <w:r>
        <w:rPr>
          <w:rFonts w:cs="Times Armenian" w:ascii="Times Armenian" w:hAnsi="Times Armenian"/>
          <w:sz w:val="21"/>
          <w:szCs w:val="21"/>
        </w:rPr>
        <w:t xml:space="preserve"> հետո` </w:t>
      </w:r>
      <w:r>
        <w:rPr>
          <w:rFonts w:cs="Times Armenian" w:ascii="Times Armenian" w:hAnsi="Times Armenian"/>
          <w:i/>
          <w:sz w:val="21"/>
          <w:szCs w:val="21"/>
        </w:rPr>
        <w:t>գրքի գլուխ կամ մաս</w:t>
      </w:r>
      <w:r>
        <w:rPr>
          <w:rFonts w:cs="Times Armenian" w:ascii="Times Armenian" w:hAnsi="Times Armenian"/>
          <w:sz w:val="21"/>
          <w:szCs w:val="21"/>
        </w:rPr>
        <w:t xml:space="preserve">), </w:t>
      </w: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պրետոր </w:t>
      </w:r>
      <w:r>
        <w:rPr>
          <w:rFonts w:cs="Times Armenian" w:ascii="Times Armenian" w:hAnsi="Times Armenian"/>
          <w:sz w:val="21"/>
          <w:szCs w:val="21"/>
        </w:rPr>
        <w:t>(</w:t>
      </w:r>
      <w:r>
        <w:rPr>
          <w:rFonts w:cs="Times Armenian" w:ascii="Times Armenian" w:hAnsi="Times Armenian"/>
          <w:i/>
          <w:sz w:val="21"/>
          <w:szCs w:val="21"/>
        </w:rPr>
        <w:t>նախագահող դատավոր, խորհրդարան,</w:t>
      </w:r>
      <w:r>
        <w:rPr>
          <w:rFonts w:cs="Times Armenian" w:ascii="Times Armenian" w:hAnsi="Times Armenian"/>
          <w:sz w:val="21"/>
          <w:szCs w:val="21"/>
        </w:rPr>
        <w:t xml:space="preserve"> ևն),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պրիւտան-պրյուտան-պրիտան </w:t>
      </w:r>
      <w:r>
        <w:rPr>
          <w:rFonts w:cs="Times Armenian" w:ascii="Times Armenian" w:hAnsi="Times Armenian"/>
          <w:sz w:val="21"/>
          <w:szCs w:val="21"/>
        </w:rPr>
        <w:t>(</w:t>
      </w:r>
      <w:r>
        <w:rPr>
          <w:rFonts w:cs="Times Armenian" w:ascii="Times Armenian" w:hAnsi="Times Armenian"/>
          <w:i/>
          <w:sz w:val="21"/>
          <w:szCs w:val="21"/>
        </w:rPr>
        <w:t>հունական քաղաք-պետության կառա</w:t>
        <w:softHyphen/>
        <w:t>վա</w:t>
        <w:softHyphen/>
        <w:t>րիչ-արքոնտի 9 տեղակալից ամեն մեկը</w:t>
      </w:r>
      <w:r>
        <w:rPr>
          <w:rFonts w:cs="Times Armenian" w:ascii="Times Armenian" w:hAnsi="Times Armenian"/>
          <w:sz w:val="21"/>
          <w:szCs w:val="21"/>
        </w:rPr>
        <w:t>),</w:t>
      </w:r>
      <w:r>
        <w:rPr>
          <w:rFonts w:cs="Times Armenian" w:ascii="Times Armenian" w:hAnsi="Times Armenian"/>
          <w:b/>
          <w:i/>
          <w:sz w:val="21"/>
          <w:szCs w:val="21"/>
        </w:rPr>
        <w:t xml:space="preserve">  *պօզ </w:t>
      </w:r>
      <w:r>
        <w:rPr>
          <w:rFonts w:cs="Times Armenian" w:ascii="Times Armenian" w:hAnsi="Times Armenian"/>
          <w:sz w:val="21"/>
          <w:szCs w:val="21"/>
        </w:rPr>
        <w:t>(</w:t>
      </w:r>
      <w:r>
        <w:rPr>
          <w:rFonts w:cs="Times Armenian" w:ascii="Times Armenian" w:hAnsi="Times Armenian"/>
          <w:i/>
          <w:sz w:val="21"/>
          <w:szCs w:val="21"/>
        </w:rPr>
        <w:t>գորշ, մոխրագույն</w:t>
      </w:r>
      <w:r>
        <w:rPr>
          <w:rFonts w:cs="Times Armenian" w:ascii="Times Armenian" w:hAnsi="Times Armenian"/>
          <w:sz w:val="21"/>
          <w:szCs w:val="21"/>
        </w:rPr>
        <w:t>):</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Normal"/>
        <w:jc w:val="center"/>
        <w:rPr>
          <w:rFonts w:ascii="Times Armenian" w:hAnsi="Times Armenian" w:cs="Times Armenian"/>
        </w:rPr>
      </w:pPr>
      <w:r>
        <w:rPr>
          <w:rFonts w:cs="Times Armenian" w:ascii="Times Armenian" w:hAnsi="Times Armenian"/>
          <w:b/>
          <w:i/>
          <w:sz w:val="21"/>
          <w:szCs w:val="21"/>
        </w:rPr>
        <w:t>ջ</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w:t>
      </w:r>
      <w:r>
        <w:rPr>
          <w:rFonts w:cs="Times Armenian" w:ascii="Times Armenian" w:hAnsi="Times Armenian"/>
          <w:b/>
          <w:i/>
          <w:sz w:val="21"/>
          <w:szCs w:val="21"/>
        </w:rPr>
        <w:t xml:space="preserve">ջայլամն-ջայլեամն-ջայլամ, *ջատագով </w:t>
      </w:r>
      <w:r>
        <w:rPr>
          <w:rFonts w:cs="Times Armenian" w:ascii="Times Armenian" w:hAnsi="Times Armenian"/>
          <w:sz w:val="21"/>
          <w:szCs w:val="21"/>
        </w:rPr>
        <w:t>(</w:t>
      </w:r>
      <w:r>
        <w:rPr>
          <w:rFonts w:cs="Times Armenian" w:ascii="Times Armenian" w:hAnsi="Times Armenian"/>
          <w:i/>
          <w:sz w:val="21"/>
          <w:szCs w:val="21"/>
        </w:rPr>
        <w:t>կողմնակից;</w:t>
      </w:r>
      <w:r>
        <w:rPr>
          <w:rFonts w:cs="Times Armenian" w:ascii="Times Armenian" w:hAnsi="Times Armenian"/>
          <w:sz w:val="21"/>
          <w:szCs w:val="21"/>
        </w:rPr>
        <w:t xml:space="preserve"> սկզբում նշանա</w:t>
        <w:softHyphen/>
        <w:t xml:space="preserve">կել է` </w:t>
      </w:r>
      <w:r>
        <w:rPr>
          <w:rFonts w:cs="Times Armenian" w:ascii="Times Armenian" w:hAnsi="Times Armenian"/>
          <w:i/>
          <w:sz w:val="21"/>
          <w:szCs w:val="21"/>
        </w:rPr>
        <w:t>դատա</w:t>
        <w:softHyphen/>
        <w:t>պաշտ</w:t>
        <w:softHyphen/>
        <w:t>պան, բարեխոս; դատախազ</w:t>
      </w:r>
      <w:r>
        <w:rPr>
          <w:rFonts w:cs="Times Armenian" w:ascii="Times Armenian" w:hAnsi="Times Armenian"/>
          <w:sz w:val="21"/>
          <w:szCs w:val="21"/>
        </w:rPr>
        <w:t>),</w:t>
      </w:r>
      <w:r>
        <w:rPr>
          <w:rFonts w:cs="Times Armenian" w:ascii="Times Armenian" w:hAnsi="Times Armenian"/>
          <w:b/>
          <w:i/>
          <w:sz w:val="21"/>
          <w:szCs w:val="21"/>
        </w:rPr>
        <w:t xml:space="preserve"> ջատուկ-ջադու </w:t>
      </w:r>
      <w:r>
        <w:rPr>
          <w:rFonts w:cs="Times Armenian" w:ascii="Times Armenian" w:hAnsi="Times Armenian"/>
          <w:sz w:val="21"/>
          <w:szCs w:val="21"/>
        </w:rPr>
        <w:t>(</w:t>
      </w:r>
      <w:r>
        <w:rPr>
          <w:rFonts w:cs="Times Armenian" w:ascii="Times Armenian" w:hAnsi="Times Armenian"/>
          <w:i/>
          <w:sz w:val="21"/>
          <w:szCs w:val="21"/>
        </w:rPr>
        <w:t>կախարդ;</w:t>
      </w:r>
      <w:r>
        <w:rPr>
          <w:rFonts w:cs="Times Armenian" w:ascii="Times Armenian" w:hAnsi="Times Armenian"/>
          <w:sz w:val="21"/>
          <w:szCs w:val="21"/>
        </w:rPr>
        <w:t xml:space="preserve"> հիմա միայն` </w:t>
      </w:r>
      <w:r>
        <w:rPr>
          <w:rFonts w:cs="Times Armenian" w:ascii="Times Armenian" w:hAnsi="Times Armenian"/>
          <w:i/>
          <w:sz w:val="21"/>
          <w:szCs w:val="21"/>
        </w:rPr>
        <w:t>կին-կախարդ</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 xml:space="preserve">ջիգր </w:t>
      </w:r>
      <w:r>
        <w:rPr>
          <w:rFonts w:cs="Times Armenian" w:ascii="Times Armenian" w:hAnsi="Times Armenian"/>
          <w:sz w:val="21"/>
          <w:szCs w:val="21"/>
        </w:rPr>
        <w:t>(</w:t>
      </w:r>
      <w:r>
        <w:rPr>
          <w:rFonts w:cs="Times Armenian" w:ascii="Times Armenian" w:hAnsi="Times Armenian"/>
          <w:i/>
          <w:sz w:val="21"/>
          <w:szCs w:val="21"/>
        </w:rPr>
        <w:t>վրեժ, ոխ;</w:t>
      </w:r>
      <w:r>
        <w:rPr>
          <w:rFonts w:cs="Times Armenian" w:ascii="Times Armenian" w:hAnsi="Times Armenian"/>
          <w:sz w:val="21"/>
          <w:szCs w:val="21"/>
        </w:rPr>
        <w:t xml:space="preserve"> սրա ճյուղերից` </w:t>
      </w:r>
      <w:r>
        <w:rPr>
          <w:rFonts w:cs="Times Armenian" w:ascii="Times Armenian" w:hAnsi="Times Armenian"/>
          <w:i/>
          <w:sz w:val="21"/>
          <w:szCs w:val="21"/>
        </w:rPr>
        <w:t>ջգրու = ի վը</w:t>
        <w:softHyphen/>
        <w:t>րեժ, ի հեճուկս</w:t>
      </w:r>
      <w:r>
        <w:rPr>
          <w:rFonts w:cs="Times Armenian" w:ascii="Times Armenian" w:hAnsi="Times Armenian"/>
          <w:sz w:val="21"/>
          <w:szCs w:val="21"/>
        </w:rPr>
        <w:t>),</w:t>
      </w:r>
      <w:r>
        <w:rPr>
          <w:rFonts w:cs="Times Armenian" w:ascii="Times Armenian" w:hAnsi="Times Armenian"/>
          <w:b/>
          <w:i/>
          <w:sz w:val="21"/>
          <w:szCs w:val="21"/>
        </w:rPr>
        <w:t xml:space="preserve"> *ջիհանգիր-ջահանգիր </w:t>
      </w:r>
      <w:r>
        <w:rPr>
          <w:rFonts w:cs="Times Armenian" w:ascii="Times Armenian" w:hAnsi="Times Armenian"/>
          <w:sz w:val="21"/>
          <w:szCs w:val="21"/>
        </w:rPr>
        <w:t>(</w:t>
      </w:r>
      <w:r>
        <w:rPr>
          <w:rFonts w:cs="Times Armenian" w:ascii="Times Armenian" w:hAnsi="Times Armenian"/>
          <w:i/>
          <w:sz w:val="21"/>
          <w:szCs w:val="21"/>
        </w:rPr>
        <w:t>աշխարհակալ</w:t>
      </w:r>
      <w:r>
        <w:rPr>
          <w:rFonts w:cs="Times Armenian" w:ascii="Times Armenian" w:hAnsi="Times Armenian"/>
          <w:sz w:val="21"/>
          <w:szCs w:val="21"/>
        </w:rPr>
        <w:t>),</w:t>
      </w:r>
      <w:r>
        <w:rPr>
          <w:rFonts w:cs="Times Armenian" w:ascii="Times Armenian" w:hAnsi="Times Armenian"/>
          <w:b/>
          <w:i/>
          <w:sz w:val="21"/>
          <w:szCs w:val="21"/>
        </w:rPr>
        <w:t xml:space="preserve"> *ջոկ </w:t>
      </w:r>
      <w:r>
        <w:rPr>
          <w:rFonts w:cs="Times Armenian" w:ascii="Times Armenian" w:hAnsi="Times Armenian"/>
          <w:sz w:val="21"/>
          <w:szCs w:val="21"/>
        </w:rPr>
        <w:t xml:space="preserve">(սկզբում` </w:t>
      </w:r>
      <w:r>
        <w:rPr>
          <w:rFonts w:cs="Times Armenian" w:ascii="Times Armenian" w:hAnsi="Times Armenian"/>
          <w:i/>
          <w:sz w:val="21"/>
          <w:szCs w:val="21"/>
        </w:rPr>
        <w:t>խումբ;</w:t>
      </w:r>
      <w:r>
        <w:rPr>
          <w:rFonts w:cs="Times Armenian" w:ascii="Times Armenian" w:hAnsi="Times Armenian"/>
          <w:sz w:val="21"/>
          <w:szCs w:val="21"/>
        </w:rPr>
        <w:t xml:space="preserve"> սրա ճյուղերից՝ </w:t>
      </w:r>
      <w:r>
        <w:rPr>
          <w:rFonts w:cs="Times Armenian" w:ascii="Times Armenian" w:hAnsi="Times Armenian"/>
          <w:i/>
          <w:sz w:val="21"/>
          <w:szCs w:val="21"/>
        </w:rPr>
        <w:t>ջոկատ, ջոկել,</w:t>
      </w:r>
      <w:r>
        <w:rPr>
          <w:rFonts w:cs="Times Armenian" w:ascii="Times Armenian" w:hAnsi="Times Armenian"/>
          <w:sz w:val="21"/>
          <w:szCs w:val="21"/>
        </w:rPr>
        <w:t xml:space="preserve"> ևն),</w:t>
      </w:r>
      <w:r>
        <w:rPr>
          <w:rFonts w:cs="Times Armenian" w:ascii="Times Armenian" w:hAnsi="Times Armenian"/>
          <w:b/>
          <w:i/>
          <w:sz w:val="21"/>
          <w:szCs w:val="21"/>
        </w:rPr>
        <w:t xml:space="preserve"> *ջոհար-ջուհար </w:t>
      </w:r>
      <w:r>
        <w:rPr>
          <w:rFonts w:cs="Times Armenian" w:ascii="Times Armenian" w:hAnsi="Times Armenian"/>
          <w:sz w:val="21"/>
          <w:szCs w:val="21"/>
        </w:rPr>
        <w:t>(</w:t>
      </w:r>
      <w:r>
        <w:rPr>
          <w:rFonts w:cs="Times Armenian" w:ascii="Times Armenian" w:hAnsi="Times Armenian"/>
          <w:i/>
          <w:sz w:val="21"/>
          <w:szCs w:val="21"/>
        </w:rPr>
        <w:t>գոհար</w:t>
      </w:r>
      <w:r>
        <w:rPr>
          <w:rFonts w:cs="Times Armenian" w:ascii="Times Armenian" w:hAnsi="Times Armenian"/>
          <w:sz w:val="21"/>
          <w:szCs w:val="21"/>
        </w:rPr>
        <w:t>),</w:t>
      </w:r>
      <w:r>
        <w:rPr>
          <w:rFonts w:cs="Times Armenian" w:ascii="Times Armenian" w:hAnsi="Times Armenian"/>
          <w:b/>
          <w:i/>
          <w:sz w:val="21"/>
          <w:szCs w:val="21"/>
        </w:rPr>
        <w:t xml:space="preserve"> *ջուլհակ </w:t>
      </w:r>
      <w:r>
        <w:rPr>
          <w:rFonts w:cs="Times Armenian" w:ascii="Times Armenian" w:hAnsi="Times Armenian"/>
          <w:sz w:val="21"/>
          <w:szCs w:val="21"/>
        </w:rPr>
        <w:t>(</w:t>
      </w:r>
      <w:r>
        <w:rPr>
          <w:rFonts w:cs="Times Armenian" w:ascii="Times Armenian" w:hAnsi="Times Armenian"/>
          <w:i/>
          <w:sz w:val="21"/>
          <w:szCs w:val="21"/>
        </w:rPr>
        <w:t>շոր գործող</w:t>
      </w:r>
      <w:r>
        <w:rPr>
          <w:rFonts w:cs="Times Armenian" w:ascii="Times Armenian" w:hAnsi="Times Armenian"/>
          <w:sz w:val="21"/>
          <w:szCs w:val="21"/>
        </w:rPr>
        <w:t>),</w:t>
      </w:r>
      <w:r>
        <w:rPr>
          <w:rFonts w:cs="Times Armenian" w:ascii="Times Armenian" w:hAnsi="Times Armenian"/>
          <w:b/>
          <w:i/>
          <w:sz w:val="21"/>
          <w:szCs w:val="21"/>
        </w:rPr>
        <w:t xml:space="preserve"> *ջուխտ </w:t>
      </w:r>
      <w:r>
        <w:rPr>
          <w:rFonts w:cs="Times Armenian" w:ascii="Times Armenian" w:hAnsi="Times Armenian"/>
          <w:sz w:val="21"/>
          <w:szCs w:val="21"/>
        </w:rPr>
        <w:t>(</w:t>
      </w:r>
      <w:r>
        <w:rPr>
          <w:rFonts w:cs="Times Armenian" w:ascii="Times Armenian" w:hAnsi="Times Armenian"/>
          <w:i/>
          <w:sz w:val="21"/>
          <w:szCs w:val="21"/>
        </w:rPr>
        <w:t>զույգ;</w:t>
      </w:r>
      <w:r>
        <w:rPr>
          <w:rFonts w:cs="Times Armenian" w:ascii="Times Armenian" w:hAnsi="Times Armenian"/>
          <w:sz w:val="21"/>
          <w:szCs w:val="21"/>
        </w:rPr>
        <w:t xml:space="preserve"> սրա հայ ձևը կլիներ՝ </w:t>
      </w:r>
      <w:r>
        <w:rPr>
          <w:rFonts w:cs="Times Armenian" w:ascii="Times Armenian" w:hAnsi="Times Armenian"/>
          <w:b/>
          <w:i/>
          <w:sz w:val="21"/>
          <w:szCs w:val="21"/>
        </w:rPr>
        <w:t>լուծ</w:t>
      </w:r>
      <w:r>
        <w:rPr>
          <w:rFonts w:cs="Times Armenian" w:ascii="Times Armenian" w:hAnsi="Times Armenian"/>
          <w:sz w:val="21"/>
          <w:szCs w:val="21"/>
        </w:rPr>
        <w:t>):</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Normal"/>
        <w:jc w:val="center"/>
        <w:rPr>
          <w:rFonts w:ascii="Times Armenian" w:hAnsi="Times Armenian" w:cs="Times Armenian"/>
        </w:rPr>
      </w:pPr>
      <w:r>
        <w:rPr>
          <w:rFonts w:cs="Times Armenian" w:ascii="Times Armenian" w:hAnsi="Times Armenian"/>
          <w:b/>
          <w:i/>
          <w:sz w:val="21"/>
          <w:szCs w:val="21"/>
        </w:rPr>
        <w:t>ռ</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w:t>
      </w:r>
      <w:r>
        <w:rPr>
          <w:rFonts w:cs="Times Armenian" w:ascii="Times Armenian" w:hAnsi="Times Armenian"/>
          <w:b/>
          <w:i/>
          <w:sz w:val="21"/>
          <w:szCs w:val="21"/>
        </w:rPr>
        <w:t xml:space="preserve">ռաբբի-ռաբի </w:t>
      </w:r>
      <w:r>
        <w:rPr>
          <w:rFonts w:cs="Times Armenian" w:ascii="Times Armenian" w:hAnsi="Times Armenian"/>
          <w:sz w:val="21"/>
          <w:szCs w:val="21"/>
        </w:rPr>
        <w:t>(</w:t>
      </w:r>
      <w:r>
        <w:rPr>
          <w:rFonts w:cs="Times Armenian" w:ascii="Times Armenian" w:hAnsi="Times Armenian"/>
          <w:i/>
          <w:sz w:val="21"/>
          <w:szCs w:val="21"/>
        </w:rPr>
        <w:t>վարդապետ, տեր</w:t>
      </w:r>
      <w:r>
        <w:rPr>
          <w:rFonts w:cs="Times Armenian" w:ascii="Times Armenian" w:hAnsi="Times Armenian"/>
          <w:sz w:val="21"/>
          <w:szCs w:val="21"/>
        </w:rPr>
        <w:t>),</w:t>
      </w:r>
      <w:r>
        <w:rPr>
          <w:rFonts w:cs="Times Armenian" w:ascii="Times Armenian" w:hAnsi="Times Armenian"/>
          <w:b/>
          <w:i/>
          <w:sz w:val="21"/>
          <w:szCs w:val="21"/>
        </w:rPr>
        <w:t xml:space="preserve"> *ռազմ </w:t>
      </w:r>
      <w:r>
        <w:rPr>
          <w:rFonts w:cs="Times Armenian" w:ascii="Times Armenian" w:hAnsi="Times Armenian"/>
          <w:sz w:val="21"/>
          <w:szCs w:val="21"/>
        </w:rPr>
        <w:t>(</w:t>
      </w:r>
      <w:r>
        <w:rPr>
          <w:rFonts w:cs="Times Armenian" w:ascii="Times Armenian" w:hAnsi="Times Armenian"/>
          <w:i/>
          <w:sz w:val="21"/>
          <w:szCs w:val="21"/>
        </w:rPr>
        <w:t>պատերազմ, կռիվ;</w:t>
      </w:r>
      <w:r>
        <w:rPr>
          <w:rFonts w:cs="Times Armenian" w:ascii="Times Armenian" w:hAnsi="Times Armenian"/>
          <w:sz w:val="21"/>
          <w:szCs w:val="21"/>
        </w:rPr>
        <w:t xml:space="preserve"> սրա ճյու</w:t>
        <w:softHyphen/>
        <w:t xml:space="preserve">ղերից՝ </w:t>
      </w:r>
      <w:r>
        <w:rPr>
          <w:rFonts w:cs="Times Armenian" w:ascii="Times Armenian" w:hAnsi="Times Armenian"/>
          <w:i/>
          <w:sz w:val="21"/>
          <w:szCs w:val="21"/>
        </w:rPr>
        <w:t>ռազմիկ, ռազմաբեմ, ռազմագետ,</w:t>
      </w:r>
      <w:r>
        <w:rPr>
          <w:rFonts w:cs="Times Armenian" w:ascii="Times Armenian" w:hAnsi="Times Armenian"/>
          <w:sz w:val="21"/>
          <w:szCs w:val="21"/>
        </w:rPr>
        <w:t xml:space="preserve"> ևն),</w:t>
      </w:r>
      <w:r>
        <w:rPr>
          <w:rFonts w:cs="Times Armenian" w:ascii="Times Armenian" w:hAnsi="Times Armenian"/>
          <w:b/>
          <w:i/>
          <w:sz w:val="21"/>
          <w:szCs w:val="21"/>
        </w:rPr>
        <w:t xml:space="preserve"> *ռահ </w:t>
      </w:r>
      <w:r>
        <w:rPr>
          <w:rFonts w:cs="Times Armenian" w:ascii="Times Armenian" w:hAnsi="Times Armenian"/>
          <w:sz w:val="21"/>
          <w:szCs w:val="21"/>
        </w:rPr>
        <w:t>(</w:t>
      </w:r>
      <w:r>
        <w:rPr>
          <w:rFonts w:cs="Times Armenian" w:ascii="Times Armenian" w:hAnsi="Times Armenian"/>
          <w:i/>
          <w:sz w:val="21"/>
          <w:szCs w:val="21"/>
        </w:rPr>
        <w:t>ճամփա;</w:t>
      </w:r>
      <w:r>
        <w:rPr>
          <w:rFonts w:cs="Times Armenian" w:ascii="Times Armenian" w:hAnsi="Times Armenian"/>
          <w:sz w:val="21"/>
          <w:szCs w:val="21"/>
        </w:rPr>
        <w:t xml:space="preserve"> սրա ճյուղերից` </w:t>
      </w:r>
      <w:r>
        <w:rPr>
          <w:rFonts w:cs="Times Armenian" w:ascii="Times Armenian" w:hAnsi="Times Armenian"/>
          <w:i/>
          <w:sz w:val="21"/>
          <w:szCs w:val="21"/>
        </w:rPr>
        <w:t>ռահվիրա = ճամփա բացող</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ռահան-ռէհան-ռեհան, *ռամ </w:t>
      </w:r>
      <w:r>
        <w:rPr>
          <w:rFonts w:cs="Times Armenian" w:ascii="Times Armenian" w:hAnsi="Times Armenian"/>
          <w:sz w:val="21"/>
          <w:szCs w:val="21"/>
        </w:rPr>
        <w:t>(</w:t>
      </w:r>
      <w:r>
        <w:rPr>
          <w:rFonts w:cs="Times Armenian" w:ascii="Times Armenian" w:hAnsi="Times Armenian"/>
          <w:i/>
          <w:sz w:val="21"/>
          <w:szCs w:val="21"/>
        </w:rPr>
        <w:t>հասարակ ժողո</w:t>
        <w:softHyphen/>
        <w:t>վուրդ; ռամկական, գռեհիկ;</w:t>
      </w:r>
      <w:r>
        <w:rPr>
          <w:rFonts w:cs="Times Armenian" w:ascii="Times Armenian" w:hAnsi="Times Armenian"/>
          <w:sz w:val="21"/>
          <w:szCs w:val="21"/>
        </w:rPr>
        <w:t xml:space="preserve"> սրա ճյուղերից` </w:t>
      </w:r>
      <w:r>
        <w:rPr>
          <w:rFonts w:cs="Times Armenian" w:ascii="Times Armenian" w:hAnsi="Times Armenian"/>
          <w:i/>
          <w:sz w:val="21"/>
          <w:szCs w:val="21"/>
        </w:rPr>
        <w:t>ռա</w:t>
        <w:softHyphen/>
        <w:t>միկ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ռայիս </w:t>
      </w:r>
      <w:r>
        <w:rPr>
          <w:rFonts w:cs="Times Armenian" w:ascii="Times Armenian" w:hAnsi="Times Armenian"/>
          <w:sz w:val="21"/>
          <w:szCs w:val="21"/>
        </w:rPr>
        <w:t>(</w:t>
      </w:r>
      <w:r>
        <w:rPr>
          <w:rFonts w:cs="Times Armenian" w:ascii="Times Armenian" w:hAnsi="Times Armenian"/>
          <w:i/>
          <w:sz w:val="21"/>
          <w:szCs w:val="21"/>
        </w:rPr>
        <w:t>գլխա</w:t>
        <w:softHyphen/>
        <w:t xml:space="preserve">վոր, պետ; </w:t>
      </w:r>
      <w:r>
        <w:rPr>
          <w:rFonts w:cs="Times Armenian" w:ascii="Times Armenian" w:hAnsi="Times Armenian"/>
          <w:sz w:val="21"/>
          <w:szCs w:val="21"/>
        </w:rPr>
        <w:t xml:space="preserve">բարբառներում` </w:t>
      </w:r>
      <w:r>
        <w:rPr>
          <w:rFonts w:cs="Times Armenian" w:ascii="Times Armenian" w:hAnsi="Times Armenian"/>
          <w:i/>
          <w:sz w:val="21"/>
          <w:szCs w:val="21"/>
        </w:rPr>
        <w:t>ռէս-ռես = գյուղապետ</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ռետին </w:t>
      </w:r>
      <w:r>
        <w:rPr>
          <w:rFonts w:cs="Times Armenian" w:ascii="Times Armenian" w:hAnsi="Times Armenian"/>
          <w:sz w:val="21"/>
          <w:szCs w:val="21"/>
        </w:rPr>
        <w:t xml:space="preserve">(սկզբում` </w:t>
      </w:r>
      <w:r>
        <w:rPr>
          <w:rFonts w:cs="Times Armenian" w:ascii="Times Armenian" w:hAnsi="Times Armenian"/>
          <w:i/>
          <w:sz w:val="21"/>
          <w:szCs w:val="21"/>
        </w:rPr>
        <w:t>մի տեսակ խեժ, կաուչուկը;</w:t>
      </w:r>
      <w:r>
        <w:rPr>
          <w:rFonts w:cs="Times Armenian" w:ascii="Times Armenian" w:hAnsi="Times Armenian"/>
          <w:sz w:val="21"/>
          <w:szCs w:val="21"/>
        </w:rPr>
        <w:t xml:space="preserve"> հիմա` </w:t>
      </w:r>
      <w:r>
        <w:rPr>
          <w:rFonts w:cs="Times Armenian" w:ascii="Times Armenian" w:hAnsi="Times Armenian"/>
          <w:i/>
          <w:sz w:val="21"/>
          <w:szCs w:val="21"/>
        </w:rPr>
        <w:t>ռետին-ռեզին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ռեքտոր-ռեկտոր </w:t>
      </w:r>
      <w:r>
        <w:rPr>
          <w:rFonts w:cs="Times Armenian" w:ascii="Times Armenian" w:hAnsi="Times Armenian"/>
          <w:sz w:val="21"/>
          <w:szCs w:val="21"/>
        </w:rPr>
        <w:t>(</w:t>
      </w:r>
      <w:r>
        <w:rPr>
          <w:rFonts w:cs="Times Armenian" w:ascii="Times Armenian" w:hAnsi="Times Armenian"/>
          <w:i/>
          <w:sz w:val="21"/>
          <w:szCs w:val="21"/>
        </w:rPr>
        <w:t>տեր, կառավարիչ</w:t>
      </w:r>
      <w:r>
        <w:rPr>
          <w:rFonts w:cs="Times Armenian" w:ascii="Times Armenian" w:hAnsi="Times Armenian"/>
          <w:sz w:val="21"/>
          <w:szCs w:val="21"/>
        </w:rPr>
        <w:t>),</w:t>
      </w:r>
      <w:r>
        <w:rPr>
          <w:rFonts w:cs="Times Armenian" w:ascii="Times Armenian" w:hAnsi="Times Armenian"/>
          <w:b/>
          <w:i/>
          <w:sz w:val="21"/>
          <w:szCs w:val="21"/>
        </w:rPr>
        <w:t xml:space="preserve"> *ռինտ </w:t>
      </w:r>
      <w:r>
        <w:rPr>
          <w:rFonts w:cs="Times Armenian" w:ascii="Times Armenian" w:hAnsi="Times Armenian"/>
          <w:sz w:val="21"/>
          <w:szCs w:val="21"/>
        </w:rPr>
        <w:t>(</w:t>
      </w:r>
      <w:r>
        <w:rPr>
          <w:rFonts w:cs="Times Armenian" w:ascii="Times Armenian" w:hAnsi="Times Armenian"/>
          <w:i/>
          <w:sz w:val="21"/>
          <w:szCs w:val="21"/>
        </w:rPr>
        <w:t xml:space="preserve">լավ, գեղեցիկ; </w:t>
      </w:r>
      <w:r>
        <w:rPr>
          <w:rFonts w:cs="Times Armenian" w:ascii="Times Armenian" w:hAnsi="Times Armenian"/>
          <w:sz w:val="21"/>
          <w:szCs w:val="21"/>
        </w:rPr>
        <w:t xml:space="preserve">Եղեգնաձորում </w:t>
      </w:r>
      <w:r>
        <w:rPr>
          <w:rFonts w:cs="Times Armenian" w:ascii="Times Armenian" w:hAnsi="Times Armenian"/>
          <w:i/>
          <w:sz w:val="21"/>
          <w:szCs w:val="21"/>
        </w:rPr>
        <w:t xml:space="preserve">Ռինդ </w:t>
      </w:r>
      <w:r>
        <w:rPr>
          <w:rFonts w:cs="Times Armenian" w:ascii="Times Armenian" w:hAnsi="Times Armenian"/>
          <w:sz w:val="21"/>
          <w:szCs w:val="21"/>
        </w:rPr>
        <w:t>անունով գյուղ կա),</w:t>
      </w:r>
      <w:r>
        <w:rPr>
          <w:rFonts w:cs="Times Armenian" w:ascii="Times Armenian" w:hAnsi="Times Armenian"/>
          <w:b/>
          <w:i/>
          <w:sz w:val="21"/>
          <w:szCs w:val="21"/>
        </w:rPr>
        <w:t xml:space="preserve">*ռոճիկ </w:t>
      </w:r>
      <w:r>
        <w:rPr>
          <w:rFonts w:cs="Times Armenian" w:ascii="Times Armenian" w:hAnsi="Times Armenian"/>
          <w:sz w:val="21"/>
          <w:szCs w:val="21"/>
        </w:rPr>
        <w:t>(</w:t>
      </w:r>
      <w:r>
        <w:rPr>
          <w:rFonts w:cs="Times Armenian" w:ascii="Times Armenian" w:hAnsi="Times Armenian"/>
          <w:i/>
          <w:sz w:val="21"/>
          <w:szCs w:val="21"/>
        </w:rPr>
        <w:t>ուտելու օրա</w:t>
        <w:softHyphen/>
        <w:t>պարիկ, թոշակ, աշխատավարձ</w:t>
      </w:r>
      <w:r>
        <w:rPr>
          <w:rFonts w:cs="Times Armenian" w:ascii="Times Armenian" w:hAnsi="Times Armenian"/>
          <w:sz w:val="21"/>
          <w:szCs w:val="21"/>
        </w:rPr>
        <w:t>):</w:t>
      </w:r>
    </w:p>
    <w:p>
      <w:pPr>
        <w:pStyle w:val="Normal"/>
        <w:rPr>
          <w:rFonts w:ascii="Times Armenian" w:hAnsi="Times Armenian" w:cs="Times Armenian"/>
        </w:rPr>
      </w:pPr>
      <w:r>
        <w:rPr>
          <w:rFonts w:cs="Times Armenian" w:ascii="Times Armenian" w:hAnsi="Times Armenian"/>
          <w:b/>
          <w:i/>
          <w:sz w:val="21"/>
          <w:szCs w:val="21"/>
        </w:rPr>
      </w:r>
    </w:p>
    <w:p>
      <w:pPr>
        <w:pStyle w:val="Normal"/>
        <w:jc w:val="center"/>
        <w:rPr>
          <w:rFonts w:ascii="Times Armenian" w:hAnsi="Times Armenian" w:cs="Times Armenian"/>
        </w:rPr>
      </w:pPr>
      <w:r>
        <w:rPr>
          <w:rFonts w:cs="Times Armenian" w:ascii="Times Armenian" w:hAnsi="Times Armenian"/>
          <w:b/>
          <w:i/>
          <w:sz w:val="21"/>
          <w:szCs w:val="21"/>
        </w:rPr>
        <w:t>ս</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w:t>
      </w:r>
      <w:r>
        <w:rPr>
          <w:rFonts w:cs="Times Armenian" w:ascii="Times Armenian" w:hAnsi="Times Armenian"/>
          <w:b/>
          <w:i/>
          <w:sz w:val="21"/>
          <w:szCs w:val="21"/>
        </w:rPr>
        <w:t xml:space="preserve">սաբաւովթ-սաբավովթ </w:t>
      </w:r>
      <w:r>
        <w:rPr>
          <w:rFonts w:cs="Times Armenian" w:ascii="Times Armenian" w:hAnsi="Times Armenian"/>
          <w:sz w:val="21"/>
          <w:szCs w:val="21"/>
        </w:rPr>
        <w:t>(</w:t>
      </w:r>
      <w:r>
        <w:rPr>
          <w:rFonts w:cs="Times Armenian" w:ascii="Times Armenian" w:hAnsi="Times Armenian"/>
          <w:i/>
          <w:sz w:val="21"/>
          <w:szCs w:val="21"/>
        </w:rPr>
        <w:t>երկնային զորությունները` Զորքը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սադա-սադ</w:t>
        <w:softHyphen/>
        <w:t xml:space="preserve">դայ </w:t>
      </w:r>
      <w:r>
        <w:rPr>
          <w:rFonts w:cs="Times Armenian" w:ascii="Times Armenian" w:hAnsi="Times Armenian"/>
          <w:sz w:val="21"/>
          <w:szCs w:val="21"/>
        </w:rPr>
        <w:t>(</w:t>
      </w:r>
      <w:r>
        <w:rPr>
          <w:rFonts w:cs="Times Armenian" w:ascii="Times Armenian" w:hAnsi="Times Armenian"/>
          <w:i/>
          <w:sz w:val="21"/>
          <w:szCs w:val="21"/>
        </w:rPr>
        <w:t xml:space="preserve">ամենակարող Աստված; </w:t>
      </w:r>
      <w:r>
        <w:rPr>
          <w:rFonts w:cs="Times Armenian" w:ascii="Times Armenian" w:hAnsi="Times Armenian"/>
          <w:sz w:val="21"/>
          <w:szCs w:val="21"/>
        </w:rPr>
        <w:t xml:space="preserve">եբրայերենից է, ու սա աստծո անուններից մեկն է, ու երևի նշանակում է` </w:t>
      </w:r>
      <w:r>
        <w:rPr>
          <w:rFonts w:cs="Times Armenian" w:ascii="Times Armenian" w:hAnsi="Times Armenian"/>
          <w:i/>
          <w:sz w:val="21"/>
          <w:szCs w:val="21"/>
        </w:rPr>
        <w:t>աստված;</w:t>
      </w:r>
      <w:r>
        <w:rPr>
          <w:rFonts w:cs="Times Armenian" w:ascii="Times Armenian" w:hAnsi="Times Armenian"/>
          <w:sz w:val="21"/>
          <w:szCs w:val="21"/>
        </w:rPr>
        <w:t xml:space="preserve"> ծագում է` </w:t>
      </w:r>
      <w:r>
        <w:rPr>
          <w:rFonts w:cs="Times Armenian" w:ascii="Times Armenian" w:hAnsi="Times Armenian"/>
          <w:i/>
          <w:sz w:val="21"/>
          <w:szCs w:val="21"/>
        </w:rPr>
        <w:t>զորավորության</w:t>
      </w:r>
      <w:r>
        <w:rPr>
          <w:rFonts w:cs="Times Armenian" w:ascii="Times Armenian" w:hAnsi="Times Armenian"/>
          <w:sz w:val="21"/>
          <w:szCs w:val="21"/>
        </w:rPr>
        <w:t xml:space="preserve"> գաղա</w:t>
        <w:softHyphen/>
        <w:t>փարից),</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սադայէլ-սադայել </w:t>
      </w:r>
      <w:r>
        <w:rPr>
          <w:rFonts w:cs="Times Armenian" w:ascii="Times Armenian" w:hAnsi="Times Armenian"/>
          <w:sz w:val="21"/>
          <w:szCs w:val="21"/>
        </w:rPr>
        <w:t>(</w:t>
      </w:r>
      <w:r>
        <w:rPr>
          <w:rFonts w:cs="Times Armenian" w:ascii="Times Armenian" w:hAnsi="Times Armenian"/>
          <w:i/>
          <w:sz w:val="21"/>
          <w:szCs w:val="21"/>
        </w:rPr>
        <w:t>սատանայապետ;</w:t>
      </w:r>
      <w:r>
        <w:rPr>
          <w:rFonts w:cs="Times Armenian" w:ascii="Times Armenian" w:hAnsi="Times Armenian"/>
          <w:sz w:val="21"/>
          <w:szCs w:val="21"/>
        </w:rPr>
        <w:t xml:space="preserve"> (եթե սա կապվում է նախորդ բառին, ուրեմն սկզբում նշանակել է` </w:t>
      </w:r>
      <w:r>
        <w:rPr>
          <w:rFonts w:cs="Times Armenian" w:ascii="Times Armenian" w:hAnsi="Times Armenian"/>
          <w:i/>
          <w:sz w:val="21"/>
          <w:szCs w:val="21"/>
        </w:rPr>
        <w:t>ամենակարող աստված,</w:t>
      </w:r>
      <w:r>
        <w:rPr>
          <w:rFonts w:cs="Times Armenian" w:ascii="Times Armenian" w:hAnsi="Times Armenian"/>
          <w:sz w:val="21"/>
          <w:szCs w:val="21"/>
        </w:rPr>
        <w:t xml:space="preserve"> որովհետև «</w:t>
      </w:r>
      <w:r>
        <w:rPr>
          <w:rFonts w:cs="Times Armenian" w:ascii="Times Armenian" w:hAnsi="Times Armenian"/>
          <w:b/>
          <w:i/>
          <w:sz w:val="21"/>
          <w:szCs w:val="21"/>
        </w:rPr>
        <w:t>էլ»</w:t>
      </w:r>
      <w:r>
        <w:rPr>
          <w:rFonts w:cs="Times Armenian" w:ascii="Times Armenian" w:hAnsi="Times Armenian"/>
          <w:sz w:val="21"/>
          <w:szCs w:val="21"/>
        </w:rPr>
        <w:t xml:space="preserve"> բառը սեմական լեզուներում նշանակում է` </w:t>
      </w:r>
      <w:r>
        <w:rPr>
          <w:rFonts w:cs="Times Armenian" w:ascii="Times Armenian" w:hAnsi="Times Armenian"/>
          <w:i/>
          <w:sz w:val="21"/>
          <w:szCs w:val="21"/>
        </w:rPr>
        <w:t>աստված-տեր</w:t>
      </w:r>
      <w:r>
        <w:rPr>
          <w:rFonts w:cs="Times Armenian" w:ascii="Times Armenian" w:hAnsi="Times Armenian"/>
          <w:sz w:val="21"/>
          <w:szCs w:val="21"/>
        </w:rPr>
        <w:t xml:space="preserve"> – Մ. Հ.)), </w:t>
      </w:r>
      <w:r>
        <w:rPr>
          <w:rFonts w:cs="Times Armenian" w:ascii="Times Armenian" w:hAnsi="Times Armenian"/>
          <w:b/>
          <w:i/>
          <w:sz w:val="21"/>
          <w:szCs w:val="21"/>
        </w:rPr>
        <w:t xml:space="preserve">*սազել </w:t>
      </w:r>
      <w:r>
        <w:rPr>
          <w:rFonts w:cs="Times Armenian" w:ascii="Times Armenian" w:hAnsi="Times Armenian"/>
          <w:sz w:val="21"/>
          <w:szCs w:val="21"/>
        </w:rPr>
        <w:t>(</w:t>
      </w:r>
      <w:r>
        <w:rPr>
          <w:rFonts w:cs="Times Armenian" w:ascii="Times Armenian" w:hAnsi="Times Armenian"/>
          <w:i/>
          <w:sz w:val="21"/>
          <w:szCs w:val="21"/>
        </w:rPr>
        <w:t>կազմել, հորինել, կարգավորել հարմարել, գոհացնել, զարդարել, պճնել</w:t>
      </w:r>
      <w:r>
        <w:rPr>
          <w:rFonts w:cs="Times Armenian" w:ascii="Times Armenian" w:hAnsi="Times Armenian"/>
          <w:sz w:val="21"/>
          <w:szCs w:val="21"/>
        </w:rPr>
        <w:t xml:space="preserve">; սրա ճյուղերից` </w:t>
      </w:r>
      <w:r>
        <w:rPr>
          <w:rFonts w:cs="Times Armenian" w:ascii="Times Armenian" w:hAnsi="Times Armenian"/>
          <w:i/>
          <w:sz w:val="21"/>
          <w:szCs w:val="21"/>
        </w:rPr>
        <w:t>սազական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սալա-սալայ </w:t>
      </w:r>
      <w:r>
        <w:rPr>
          <w:rFonts w:cs="Times Armenian" w:ascii="Times Armenian" w:hAnsi="Times Armenian"/>
          <w:sz w:val="21"/>
          <w:szCs w:val="21"/>
        </w:rPr>
        <w:t>(</w:t>
      </w:r>
      <w:r>
        <w:rPr>
          <w:rFonts w:cs="Times Armenian" w:ascii="Times Armenian" w:hAnsi="Times Armenian"/>
          <w:i/>
          <w:sz w:val="21"/>
          <w:szCs w:val="21"/>
        </w:rPr>
        <w:t>կողով;</w:t>
      </w:r>
      <w:r>
        <w:rPr>
          <w:rFonts w:cs="Times Armenian" w:ascii="Times Armenian" w:hAnsi="Times Armenian"/>
          <w:sz w:val="21"/>
          <w:szCs w:val="21"/>
        </w:rPr>
        <w:t xml:space="preserve"> հիմա` </w:t>
      </w:r>
      <w:r>
        <w:rPr>
          <w:rFonts w:cs="Times Armenian" w:ascii="Times Armenian" w:hAnsi="Times Armenian"/>
          <w:i/>
          <w:sz w:val="21"/>
          <w:szCs w:val="21"/>
        </w:rPr>
        <w:t>ուռի ճյուղերից հյուսած սինի</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սալաթ(ա) </w:t>
      </w:r>
      <w:r>
        <w:rPr>
          <w:rFonts w:cs="Times Armenian" w:ascii="Times Armenian" w:hAnsi="Times Armenian"/>
          <w:sz w:val="21"/>
          <w:szCs w:val="21"/>
        </w:rPr>
        <w:t>(</w:t>
      </w:r>
      <w:r>
        <w:rPr>
          <w:rFonts w:cs="Times Armenian" w:ascii="Times Armenian" w:hAnsi="Times Armenian"/>
          <w:i/>
          <w:sz w:val="21"/>
          <w:szCs w:val="21"/>
        </w:rPr>
        <w:t>ցորենի պես մի բան</w:t>
      </w:r>
      <w:r>
        <w:rPr>
          <w:rFonts w:cs="Times Armenian" w:ascii="Times Armenian" w:hAnsi="Times Armenian"/>
          <w:sz w:val="21"/>
          <w:szCs w:val="21"/>
        </w:rPr>
        <w:t xml:space="preserve">; հիմա` </w:t>
      </w:r>
      <w:r>
        <w:rPr>
          <w:rFonts w:cs="Times Armenian" w:ascii="Times Armenian" w:hAnsi="Times Armenian"/>
          <w:i/>
          <w:sz w:val="21"/>
          <w:szCs w:val="21"/>
        </w:rPr>
        <w:t>սալաթ</w:t>
      </w:r>
      <w:r>
        <w:rPr>
          <w:rFonts w:cs="Times Armenian" w:ascii="Times Armenian" w:hAnsi="Times Armenian"/>
          <w:sz w:val="21"/>
          <w:szCs w:val="21"/>
        </w:rPr>
        <w:t>),</w:t>
      </w:r>
      <w:r>
        <w:rPr>
          <w:rFonts w:cs="Times Armenian" w:ascii="Times Armenian" w:hAnsi="Times Armenian"/>
          <w:b/>
          <w:i/>
          <w:sz w:val="21"/>
          <w:szCs w:val="21"/>
        </w:rPr>
        <w:t xml:space="preserve"> *սակ </w:t>
      </w:r>
      <w:r>
        <w:rPr>
          <w:rFonts w:cs="Times Armenian" w:ascii="Times Armenian" w:hAnsi="Times Armenian"/>
          <w:sz w:val="21"/>
          <w:szCs w:val="21"/>
        </w:rPr>
        <w:t>(</w:t>
      </w:r>
      <w:r>
        <w:rPr>
          <w:rFonts w:cs="Times Armenian" w:ascii="Times Armenian" w:hAnsi="Times Armenian"/>
          <w:i/>
          <w:sz w:val="21"/>
          <w:szCs w:val="21"/>
        </w:rPr>
        <w:t>տուրք, հարկ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սակուր </w:t>
      </w:r>
      <w:r>
        <w:rPr>
          <w:rFonts w:cs="Times Armenian" w:ascii="Times Armenian" w:hAnsi="Times Armenian"/>
          <w:sz w:val="21"/>
          <w:szCs w:val="21"/>
        </w:rPr>
        <w:t>(</w:t>
      </w:r>
      <w:r>
        <w:rPr>
          <w:rFonts w:cs="Times Armenian" w:ascii="Times Armenian" w:hAnsi="Times Armenian"/>
          <w:i/>
          <w:sz w:val="21"/>
          <w:szCs w:val="21"/>
        </w:rPr>
        <w:t>սակր, ռազմական տապար</w:t>
      </w:r>
      <w:r>
        <w:rPr>
          <w:rFonts w:cs="Times Armenian" w:ascii="Times Armenian" w:hAnsi="Times Armenian"/>
          <w:sz w:val="21"/>
          <w:szCs w:val="21"/>
        </w:rPr>
        <w:t>),</w:t>
      </w:r>
      <w:r>
        <w:rPr>
          <w:rFonts w:cs="Times Armenian" w:ascii="Times Armenian" w:hAnsi="Times Armenian"/>
          <w:b/>
          <w:i/>
          <w:sz w:val="21"/>
          <w:szCs w:val="21"/>
        </w:rPr>
        <w:t xml:space="preserve"> *սահման </w:t>
      </w:r>
      <w:r>
        <w:rPr>
          <w:rFonts w:cs="Times Armenian" w:ascii="Times Armenian" w:hAnsi="Times Armenian"/>
          <w:sz w:val="21"/>
          <w:szCs w:val="21"/>
        </w:rPr>
        <w:t>(</w:t>
      </w:r>
      <w:r>
        <w:rPr>
          <w:rFonts w:cs="Times Armenian" w:ascii="Times Armenian" w:hAnsi="Times Armenian"/>
          <w:i/>
          <w:sz w:val="21"/>
          <w:szCs w:val="21"/>
        </w:rPr>
        <w:t>չափ, ծայր, վերջ; սահմա</w:t>
        <w:softHyphen/>
        <w:t xml:space="preserve">նում </w:t>
      </w:r>
      <w:r>
        <w:rPr>
          <w:rFonts w:cs="Times Armenian" w:ascii="Times Armenian" w:hAnsi="Times Armenian"/>
          <w:sz w:val="21"/>
          <w:szCs w:val="21"/>
        </w:rPr>
        <w:t xml:space="preserve">(մաթեմատիկայի; Դավիթ Անհաղթի գործերի մեջ </w:t>
      </w:r>
      <w:r>
        <w:rPr>
          <w:rFonts w:cs="Times Armenian" w:ascii="Times Armenian" w:hAnsi="Times Armenian"/>
          <w:i/>
          <w:sz w:val="21"/>
          <w:szCs w:val="21"/>
        </w:rPr>
        <w:t>սահմանում</w:t>
      </w:r>
      <w:r>
        <w:rPr>
          <w:rFonts w:cs="Times Armenian" w:ascii="Times Armenian" w:hAnsi="Times Armenian"/>
          <w:sz w:val="21"/>
          <w:szCs w:val="21"/>
        </w:rPr>
        <w:t xml:space="preserve"> բառի տեղը գրված է </w:t>
      </w:r>
      <w:r>
        <w:rPr>
          <w:rFonts w:cs="Times Armenian" w:ascii="Times Armenian" w:hAnsi="Times Armenian"/>
          <w:i/>
          <w:sz w:val="21"/>
          <w:szCs w:val="21"/>
        </w:rPr>
        <w:t>սահման,</w:t>
      </w:r>
      <w:r>
        <w:rPr>
          <w:rFonts w:cs="Times Armenian" w:ascii="Times Armenian" w:hAnsi="Times Armenian"/>
          <w:sz w:val="21"/>
          <w:szCs w:val="21"/>
        </w:rPr>
        <w:t xml:space="preserve"> ինչը շատ տեղին է – Մ. Հ.);</w:t>
      </w:r>
      <w:r>
        <w:rPr>
          <w:rFonts w:cs="Times Armenian" w:ascii="Times Armenian" w:hAnsi="Times Armenian"/>
          <w:i/>
          <w:sz w:val="21"/>
          <w:szCs w:val="21"/>
        </w:rPr>
        <w:t xml:space="preserve"> որոշել, կարգել; </w:t>
      </w:r>
      <w:r>
        <w:rPr>
          <w:rFonts w:cs="Times Armenian" w:ascii="Times Armenian" w:hAnsi="Times Armenian"/>
          <w:sz w:val="21"/>
          <w:szCs w:val="21"/>
        </w:rPr>
        <w:t xml:space="preserve">սրա ճյուղերից` </w:t>
      </w:r>
      <w:r>
        <w:rPr>
          <w:rFonts w:cs="Times Armenian" w:ascii="Times Armenian" w:hAnsi="Times Armenian"/>
          <w:i/>
          <w:sz w:val="21"/>
          <w:szCs w:val="21"/>
        </w:rPr>
        <w:t>սահմանադրություն, սահմանա</w:t>
        <w:softHyphen/>
        <w:t xml:space="preserve">կից, սահմանապահ, անսահման, </w:t>
      </w:r>
      <w:r>
        <w:rPr>
          <w:rFonts w:cs="Times Armenian" w:ascii="Times Armenian" w:hAnsi="Times Armenian"/>
          <w:sz w:val="21"/>
          <w:szCs w:val="21"/>
        </w:rPr>
        <w:t>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սահմի </w:t>
      </w:r>
      <w:r>
        <w:rPr>
          <w:rFonts w:cs="Times Armenian" w:ascii="Times Armenian" w:hAnsi="Times Armenian"/>
          <w:sz w:val="21"/>
          <w:szCs w:val="21"/>
        </w:rPr>
        <w:t>(</w:t>
      </w:r>
      <w:r>
        <w:rPr>
          <w:rFonts w:cs="Times Armenian" w:ascii="Times Armenian" w:hAnsi="Times Armenian"/>
          <w:i/>
          <w:sz w:val="21"/>
          <w:szCs w:val="21"/>
        </w:rPr>
        <w:t>հայ տոմարի եր</w:t>
        <w:softHyphen/>
        <w:t>րորդ ամիսը;</w:t>
      </w:r>
      <w:r>
        <w:rPr>
          <w:rFonts w:cs="Times Armenian" w:ascii="Times Armenian" w:hAnsi="Times Armenian"/>
          <w:sz w:val="21"/>
          <w:szCs w:val="21"/>
        </w:rPr>
        <w:t xml:space="preserve"> վրացերեն՝ </w:t>
      </w:r>
      <w:r>
        <w:rPr>
          <w:rFonts w:cs="Times Armenian" w:ascii="Times Armenian" w:hAnsi="Times Armenian"/>
          <w:i/>
          <w:sz w:val="21"/>
          <w:szCs w:val="21"/>
        </w:rPr>
        <w:t>սամի</w:t>
      </w:r>
      <w:r>
        <w:rPr>
          <w:rFonts w:cs="Times Armenian" w:ascii="Times Armenian" w:hAnsi="Times Armenian"/>
          <w:sz w:val="21"/>
          <w:szCs w:val="21"/>
        </w:rPr>
        <w:t xml:space="preserve"> = 3, իսկ` </w:t>
      </w:r>
      <w:r>
        <w:rPr>
          <w:rFonts w:cs="Times Armenian" w:ascii="Times Armenian" w:hAnsi="Times Armenian"/>
          <w:i/>
          <w:sz w:val="21"/>
          <w:szCs w:val="21"/>
        </w:rPr>
        <w:t>հոռի</w:t>
      </w:r>
      <w:r>
        <w:rPr>
          <w:rFonts w:cs="Times Armenian" w:ascii="Times Armenian" w:hAnsi="Times Armenian"/>
          <w:sz w:val="21"/>
          <w:szCs w:val="21"/>
        </w:rPr>
        <w:t xml:space="preserve"> = 2, ինչը հայ տոմարի երկրորդ ամիսն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սաղամանդր </w:t>
      </w:r>
      <w:r>
        <w:rPr>
          <w:rFonts w:cs="Times Armenian" w:ascii="Times Armenian" w:hAnsi="Times Armenian"/>
          <w:sz w:val="21"/>
          <w:szCs w:val="21"/>
        </w:rPr>
        <w:t>(</w:t>
      </w:r>
      <w:r>
        <w:rPr>
          <w:rFonts w:cs="Russian Times" w:ascii="Russian Times" w:hAnsi="Russian Times"/>
          <w:i/>
          <w:sz w:val="21"/>
          <w:szCs w:val="21"/>
        </w:rPr>
        <w:t>саламандр;</w:t>
      </w:r>
      <w:r>
        <w:rPr>
          <w:rFonts w:cs="Russian Times" w:ascii="Russian Times" w:hAnsi="Russian Times"/>
          <w:sz w:val="21"/>
          <w:szCs w:val="21"/>
        </w:rPr>
        <w:t xml:space="preserve"> </w:t>
      </w:r>
      <w:r>
        <w:rPr>
          <w:rFonts w:cs="Times Armenian" w:ascii="Times Armenian" w:hAnsi="Times Armenian"/>
          <w:i/>
          <w:sz w:val="21"/>
          <w:szCs w:val="21"/>
        </w:rPr>
        <w:t>իբր կրա</w:t>
        <w:softHyphen/>
        <w:t>կին դիմացող մի</w:t>
      </w:r>
      <w:r>
        <w:rPr>
          <w:rFonts w:cs="Times Armenian" w:ascii="Times Armenian" w:hAnsi="Times Armenian"/>
          <w:sz w:val="21"/>
          <w:szCs w:val="21"/>
        </w:rPr>
        <w:t xml:space="preserve"> </w:t>
      </w:r>
      <w:r>
        <w:rPr>
          <w:rFonts w:cs="Times Armenian" w:ascii="Times Armenian" w:hAnsi="Times Armenian"/>
          <w:i/>
          <w:sz w:val="21"/>
          <w:szCs w:val="21"/>
        </w:rPr>
        <w:t>մողես-սալամանդր</w:t>
      </w:r>
      <w:r>
        <w:rPr>
          <w:rFonts w:cs="Times Armenian" w:ascii="Times Armenian" w:hAnsi="Times Armenian"/>
          <w:sz w:val="21"/>
          <w:szCs w:val="21"/>
        </w:rPr>
        <w:t>),</w:t>
      </w:r>
      <w:r>
        <w:rPr>
          <w:rFonts w:cs="Times Armenian" w:ascii="Times Armenian" w:hAnsi="Times Armenian"/>
          <w:b/>
          <w:i/>
          <w:sz w:val="21"/>
          <w:szCs w:val="21"/>
        </w:rPr>
        <w:t xml:space="preserve"> *սաղար </w:t>
      </w:r>
      <w:r>
        <w:rPr>
          <w:rFonts w:cs="Times Armenian" w:ascii="Times Armenian" w:hAnsi="Times Armenian"/>
          <w:sz w:val="21"/>
          <w:szCs w:val="21"/>
        </w:rPr>
        <w:t>(</w:t>
      </w:r>
      <w:r>
        <w:rPr>
          <w:rFonts w:cs="Times Armenian" w:ascii="Times Armenian" w:hAnsi="Times Armenian"/>
          <w:i/>
          <w:sz w:val="21"/>
          <w:szCs w:val="21"/>
        </w:rPr>
        <w:t>սալար՝ զորապետ;</w:t>
      </w:r>
      <w:r>
        <w:rPr>
          <w:rFonts w:cs="Times Armenian" w:ascii="Times Armenian" w:hAnsi="Times Armenian"/>
          <w:sz w:val="21"/>
          <w:szCs w:val="21"/>
        </w:rPr>
        <w:t xml:space="preserve"> ծագում է իրանյան </w:t>
      </w:r>
      <w:r>
        <w:rPr>
          <w:rFonts w:cs="Times Armenian" w:ascii="Times Armenian" w:hAnsi="Times Armenian"/>
          <w:i/>
          <w:sz w:val="21"/>
          <w:szCs w:val="21"/>
        </w:rPr>
        <w:t>սարդար = գլխավոր</w:t>
      </w:r>
      <w:r>
        <w:rPr>
          <w:rFonts w:cs="Times Armenian" w:ascii="Times Armenian" w:hAnsi="Times Armenian"/>
          <w:sz w:val="21"/>
          <w:szCs w:val="21"/>
        </w:rPr>
        <w:t xml:space="preserve"> բա</w:t>
        <w:softHyphen/>
        <w:t>ռից),</w:t>
      </w:r>
      <w:r>
        <w:rPr>
          <w:rFonts w:cs="Times Armenian" w:ascii="Times Armenian" w:hAnsi="Times Armenian"/>
          <w:b/>
          <w:i/>
          <w:sz w:val="21"/>
          <w:szCs w:val="21"/>
        </w:rPr>
        <w:t xml:space="preserve"> *սաղաւարտ-սաղավարտ </w:t>
      </w:r>
      <w:r>
        <w:rPr>
          <w:rFonts w:cs="Times Armenian" w:ascii="Times Armenian" w:hAnsi="Times Armenian"/>
          <w:sz w:val="21"/>
          <w:szCs w:val="21"/>
        </w:rPr>
        <w:t>(</w:t>
      </w:r>
      <w:r>
        <w:rPr>
          <w:rFonts w:cs="Times Armenian" w:ascii="Times Armenian" w:hAnsi="Times Armenian"/>
          <w:i/>
          <w:sz w:val="21"/>
          <w:szCs w:val="21"/>
        </w:rPr>
        <w:t>մետաղե զինվորա</w:t>
        <w:softHyphen/>
        <w:t>կան գլխա</w:t>
        <w:softHyphen/>
        <w:t>նոց; պալատա</w:t>
        <w:softHyphen/>
        <w:t>կանի խույր, հոգևորականի թագ),</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սաղմոս </w:t>
      </w:r>
      <w:r>
        <w:rPr>
          <w:rFonts w:cs="Times Armenian" w:ascii="Times Armenian" w:hAnsi="Times Armenian"/>
          <w:sz w:val="21"/>
          <w:szCs w:val="21"/>
        </w:rPr>
        <w:t xml:space="preserve">(հունարեն </w:t>
      </w:r>
      <w:r>
        <w:rPr>
          <w:rFonts w:cs="Times Armenian" w:ascii="Times Armenian" w:hAnsi="Times Armenian"/>
          <w:i/>
          <w:sz w:val="21"/>
          <w:szCs w:val="21"/>
        </w:rPr>
        <w:t>«փսալ</w:t>
        <w:softHyphen/>
        <w:t>մոս»</w:t>
      </w:r>
      <w:r>
        <w:rPr>
          <w:rFonts w:cs="Times Armenian" w:ascii="Times Armenian" w:hAnsi="Times Armenian"/>
          <w:sz w:val="21"/>
          <w:szCs w:val="21"/>
        </w:rPr>
        <w:t xml:space="preserve"> բառից է;</w:t>
      </w:r>
      <w:r>
        <w:rPr>
          <w:rFonts w:cs="Times Armenian" w:ascii="Times Armenian" w:hAnsi="Times Armenian"/>
          <w:i/>
          <w:sz w:val="21"/>
          <w:szCs w:val="21"/>
        </w:rPr>
        <w:t xml:space="preserve"> </w:t>
      </w:r>
      <w:r>
        <w:rPr>
          <w:rFonts w:cs="Times Armenian" w:ascii="Times Armenian" w:hAnsi="Times Armenian"/>
          <w:sz w:val="21"/>
          <w:szCs w:val="21"/>
        </w:rPr>
        <w:t>սկզբում`</w:t>
      </w:r>
      <w:r>
        <w:rPr>
          <w:rFonts w:cs="Times Armenian" w:ascii="Times Armenian" w:hAnsi="Times Armenian"/>
          <w:i/>
          <w:sz w:val="21"/>
          <w:szCs w:val="21"/>
        </w:rPr>
        <w:t xml:space="preserve"> նվագ; Դավիդ մարգարեի երգերը; </w:t>
      </w:r>
      <w:r>
        <w:rPr>
          <w:rFonts w:cs="Times Armenian" w:ascii="Times Armenian" w:hAnsi="Times Armenian"/>
          <w:sz w:val="21"/>
          <w:szCs w:val="21"/>
        </w:rPr>
        <w:t>հիմա`</w:t>
      </w:r>
      <w:r>
        <w:rPr>
          <w:rFonts w:cs="Times Armenian" w:ascii="Times Armenian" w:hAnsi="Times Armenian"/>
          <w:i/>
          <w:sz w:val="21"/>
          <w:szCs w:val="21"/>
        </w:rPr>
        <w:t xml:space="preserve"> սաղմոս</w:t>
      </w:r>
      <w:r>
        <w:rPr>
          <w:rFonts w:cs="Times Armenian" w:ascii="Times Armenian" w:hAnsi="Times Armenian"/>
          <w:sz w:val="21"/>
          <w:szCs w:val="21"/>
        </w:rPr>
        <w:t>),</w:t>
      </w:r>
      <w:r>
        <w:rPr>
          <w:rFonts w:cs="Times Armenian" w:ascii="Times Armenian" w:hAnsi="Times Armenian"/>
          <w:b/>
          <w:i/>
          <w:sz w:val="21"/>
          <w:szCs w:val="21"/>
        </w:rPr>
        <w:t xml:space="preserve"> *սամոյր-սամույր </w:t>
      </w:r>
      <w:r>
        <w:rPr>
          <w:rFonts w:cs="Times Armenian" w:ascii="Times Armenian" w:hAnsi="Times Armenian"/>
          <w:sz w:val="21"/>
          <w:szCs w:val="21"/>
        </w:rPr>
        <w:t>(կեն</w:t>
        <w:softHyphen/>
        <w:t>դանի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 xml:space="preserve">*սայայ-սայա </w:t>
      </w:r>
      <w:r>
        <w:rPr>
          <w:rFonts w:cs="Times Armenian" w:ascii="Times Armenian" w:hAnsi="Times Armenian"/>
          <w:sz w:val="21"/>
          <w:szCs w:val="21"/>
        </w:rPr>
        <w:t>(</w:t>
      </w:r>
      <w:r>
        <w:rPr>
          <w:rFonts w:cs="Times Armenian" w:ascii="Times Armenian" w:hAnsi="Times Armenian"/>
          <w:i/>
          <w:sz w:val="21"/>
          <w:szCs w:val="21"/>
        </w:rPr>
        <w:t>պարզ, ան</w:t>
        <w:softHyphen/>
        <w:t>զարդ</w:t>
      </w:r>
      <w:r>
        <w:rPr>
          <w:rFonts w:cs="Times Armenian" w:ascii="Times Armenian" w:hAnsi="Times Armenian"/>
          <w:sz w:val="21"/>
          <w:szCs w:val="21"/>
        </w:rPr>
        <w:t>),</w:t>
      </w:r>
      <w:r>
        <w:rPr>
          <w:rFonts w:cs="Times Armenian" w:ascii="Times Armenian" w:hAnsi="Times Armenian"/>
          <w:b/>
          <w:i/>
          <w:sz w:val="21"/>
          <w:szCs w:val="21"/>
        </w:rPr>
        <w:t xml:space="preserve"> սայլ </w:t>
      </w:r>
      <w:r>
        <w:rPr>
          <w:rFonts w:cs="Times Armenian" w:ascii="Times Armenian" w:hAnsi="Times Armenian"/>
          <w:sz w:val="21"/>
          <w:szCs w:val="21"/>
        </w:rPr>
        <w:t>(փռ</w:t>
        <w:softHyphen/>
        <w:t>յու</w:t>
        <w:softHyphen/>
        <w:t xml:space="preserve">գերենից է; </w:t>
      </w:r>
      <w:r>
        <w:rPr>
          <w:rFonts w:cs="Times Armenian" w:ascii="Times Armenian" w:hAnsi="Times Armenian"/>
          <w:i/>
          <w:sz w:val="21"/>
          <w:szCs w:val="21"/>
        </w:rPr>
        <w:t>սայլ; Փոքր Արջի մի ծայրը; հյուսիս, առանցք, թափառա</w:t>
        <w:softHyphen/>
        <w:t xml:space="preserve">կան, վաչկատուն, քոչվոր, </w:t>
      </w:r>
      <w:r>
        <w:rPr>
          <w:rFonts w:cs="Times Armenian" w:ascii="Times Armenian" w:hAnsi="Times Armenian"/>
          <w:sz w:val="21"/>
          <w:szCs w:val="21"/>
        </w:rPr>
        <w:t>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սանդալ </w:t>
      </w:r>
      <w:r>
        <w:rPr>
          <w:rFonts w:cs="Times Armenian" w:ascii="Times Armenian" w:hAnsi="Times Armenian"/>
          <w:sz w:val="21"/>
          <w:szCs w:val="21"/>
        </w:rPr>
        <w:t>(</w:t>
      </w:r>
      <w:r>
        <w:rPr>
          <w:rFonts w:cs="Times Armenian" w:ascii="Times Armenian" w:hAnsi="Times Armenian"/>
          <w:i/>
          <w:sz w:val="21"/>
          <w:szCs w:val="21"/>
        </w:rPr>
        <w:t>կոշիկ;</w:t>
      </w:r>
      <w:r>
        <w:rPr>
          <w:rFonts w:cs="Times Armenian" w:ascii="Times Armenian" w:hAnsi="Times Armenian"/>
          <w:sz w:val="21"/>
          <w:szCs w:val="21"/>
        </w:rPr>
        <w:t xml:space="preserve"> ո՞ր մեկից է փոխ առած` հայտնի չի),</w:t>
      </w:r>
      <w:r>
        <w:rPr>
          <w:rFonts w:cs="Times Armenian" w:ascii="Times Armenian" w:hAnsi="Times Armenian"/>
          <w:b/>
          <w:i/>
          <w:sz w:val="21"/>
          <w:szCs w:val="21"/>
        </w:rPr>
        <w:t xml:space="preserve"> *սանդա</w:t>
        <w:softHyphen/>
        <w:t xml:space="preserve">րամետ </w:t>
      </w:r>
      <w:r>
        <w:rPr>
          <w:rFonts w:cs="Times Armenian" w:ascii="Times Armenian" w:hAnsi="Times Armenian"/>
          <w:sz w:val="21"/>
          <w:szCs w:val="21"/>
        </w:rPr>
        <w:t>(</w:t>
      </w:r>
      <w:r>
        <w:rPr>
          <w:rFonts w:cs="Times Armenian" w:ascii="Times Armenian" w:hAnsi="Times Armenian"/>
          <w:i/>
          <w:sz w:val="21"/>
          <w:szCs w:val="21"/>
        </w:rPr>
        <w:t>երկրի խորագույն անդունդները, ստոր</w:t>
        <w:softHyphen/>
        <w:t>երկրյա վիհ, տար</w:t>
        <w:softHyphen/>
        <w:t>տարոս;</w:t>
      </w:r>
      <w:r>
        <w:rPr>
          <w:rFonts w:cs="Times Armenian" w:ascii="Times Armenian" w:hAnsi="Times Armenian"/>
          <w:sz w:val="21"/>
          <w:szCs w:val="21"/>
        </w:rPr>
        <w:t xml:space="preserve"> այս բառի հին ձևն է` </w:t>
      </w:r>
      <w:r>
        <w:rPr>
          <w:rFonts w:cs="Times Armenian" w:ascii="Times Armenian" w:hAnsi="Times Armenian"/>
          <w:i/>
          <w:sz w:val="21"/>
          <w:szCs w:val="21"/>
        </w:rPr>
        <w:t>սպանդարամետ = զեխության ու շվայ</w:t>
        <w:softHyphen/>
        <w:t>տության Դիոնիսոս կամ Բաքոս աստվածը, ով իրաներենում` երկրի ու ծառ-անտառի աստվածն էր;</w:t>
      </w:r>
      <w:r>
        <w:rPr>
          <w:rFonts w:cs="Times Armenian" w:ascii="Times Armenian" w:hAnsi="Times Armenian"/>
          <w:sz w:val="21"/>
          <w:szCs w:val="21"/>
        </w:rPr>
        <w:t xml:space="preserve"> (թերևս </w:t>
      </w:r>
      <w:r>
        <w:rPr>
          <w:rFonts w:cs="Times Armenian" w:ascii="Times Armenian" w:hAnsi="Times Armenian"/>
          <w:i/>
          <w:sz w:val="21"/>
          <w:szCs w:val="21"/>
        </w:rPr>
        <w:t>Մեծ Մոր</w:t>
      </w:r>
      <w:r>
        <w:rPr>
          <w:rFonts w:cs="Times Armenian" w:ascii="Times Armenian" w:hAnsi="Times Armenian"/>
          <w:sz w:val="21"/>
          <w:szCs w:val="21"/>
        </w:rPr>
        <w:t xml:space="preserve"> նամանակը – Մ. Հ.)),</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սանտալ-սանդալ </w:t>
      </w:r>
      <w:r>
        <w:rPr>
          <w:rFonts w:cs="Times Armenian" w:ascii="Times Armenian" w:hAnsi="Times Armenian"/>
          <w:sz w:val="21"/>
          <w:szCs w:val="21"/>
        </w:rPr>
        <w:t>(</w:t>
      </w:r>
      <w:r>
        <w:rPr>
          <w:rFonts w:cs="Times Armenian" w:ascii="Times Armenian" w:hAnsi="Times Armenian"/>
          <w:i/>
          <w:sz w:val="21"/>
          <w:szCs w:val="21"/>
        </w:rPr>
        <w:t>ճանդան ծառի փայտը</w:t>
      </w:r>
      <w:r>
        <w:rPr>
          <w:rFonts w:cs="Times Armenian" w:ascii="Times Armenian" w:hAnsi="Times Armenian"/>
          <w:sz w:val="21"/>
          <w:szCs w:val="21"/>
        </w:rPr>
        <w:t xml:space="preserve">), </w:t>
      </w:r>
      <w:r>
        <w:rPr>
          <w:rFonts w:cs="Times Armenian" w:ascii="Times Armenian" w:hAnsi="Times Armenian"/>
          <w:b/>
          <w:i/>
          <w:sz w:val="21"/>
          <w:szCs w:val="21"/>
        </w:rPr>
        <w:t xml:space="preserve">*սապատ </w:t>
      </w:r>
      <w:r>
        <w:rPr>
          <w:rFonts w:cs="Times Armenian" w:ascii="Times Armenian" w:hAnsi="Times Armenian"/>
          <w:sz w:val="21"/>
          <w:szCs w:val="21"/>
        </w:rPr>
        <w:t>(</w:t>
      </w:r>
      <w:r>
        <w:rPr>
          <w:rFonts w:cs="Times Armenian" w:ascii="Times Armenian" w:hAnsi="Times Armenian"/>
          <w:i/>
          <w:sz w:val="21"/>
          <w:szCs w:val="21"/>
        </w:rPr>
        <w:t>կողով;</w:t>
      </w:r>
      <w:r>
        <w:rPr>
          <w:rFonts w:cs="Times Armenian" w:ascii="Times Armenian" w:hAnsi="Times Armenian"/>
          <w:sz w:val="21"/>
          <w:szCs w:val="21"/>
        </w:rPr>
        <w:t xml:space="preserve"> </w:t>
      </w:r>
      <w:r>
        <w:rPr>
          <w:rFonts w:cs="Times Armenian" w:ascii="Times Armenian" w:hAnsi="Times Armenian"/>
          <w:i/>
          <w:sz w:val="21"/>
          <w:szCs w:val="21"/>
        </w:rPr>
        <w:t>սապատավոր;</w:t>
      </w:r>
      <w:r>
        <w:rPr>
          <w:rFonts w:cs="Times Armenian" w:ascii="Times Armenian" w:hAnsi="Times Armenian"/>
          <w:sz w:val="21"/>
          <w:szCs w:val="21"/>
        </w:rPr>
        <w:t xml:space="preserve"> սկզբում նշանակել է` </w:t>
      </w:r>
      <w:r>
        <w:rPr>
          <w:rFonts w:cs="Times Armenian" w:ascii="Times Armenian" w:hAnsi="Times Armenian"/>
          <w:i/>
          <w:sz w:val="21"/>
          <w:szCs w:val="21"/>
        </w:rPr>
        <w:t xml:space="preserve">շրջիկ վաճառական-փերեզակ; </w:t>
      </w:r>
      <w:r>
        <w:rPr>
          <w:rFonts w:cs="Times Armenian" w:ascii="Times Armenian" w:hAnsi="Times Armenian"/>
          <w:sz w:val="21"/>
          <w:szCs w:val="21"/>
        </w:rPr>
        <w:t>սրա ճյուղերից` փոխա</w:t>
        <w:softHyphen/>
        <w:t>բերու</w:t>
        <w:softHyphen/>
        <w:t xml:space="preserve">թյամբ` </w:t>
      </w:r>
      <w:r>
        <w:rPr>
          <w:rFonts w:cs="Times Armenian" w:ascii="Times Armenian" w:hAnsi="Times Armenian"/>
          <w:i/>
          <w:sz w:val="21"/>
          <w:szCs w:val="21"/>
        </w:rPr>
        <w:t>կուզ,</w:t>
      </w:r>
      <w:r>
        <w:rPr>
          <w:rFonts w:cs="Times Armenian" w:ascii="Times Armenian" w:hAnsi="Times Armenian"/>
          <w:sz w:val="21"/>
          <w:szCs w:val="21"/>
        </w:rPr>
        <w:t xml:space="preserve"> ինչից էլ այսօրվա </w:t>
      </w:r>
      <w:r>
        <w:rPr>
          <w:rFonts w:cs="Times Armenian" w:ascii="Times Armenian" w:hAnsi="Times Armenian"/>
          <w:i/>
          <w:sz w:val="21"/>
          <w:szCs w:val="21"/>
        </w:rPr>
        <w:t>սապատ-մեջքի կուզ</w:t>
      </w:r>
      <w:r>
        <w:rPr>
          <w:rFonts w:cs="Times Armenian" w:ascii="Times Armenian" w:hAnsi="Times Armenian"/>
          <w:sz w:val="21"/>
          <w:szCs w:val="21"/>
        </w:rPr>
        <w:t xml:space="preserve"> բառը), </w:t>
      </w:r>
      <w:r>
        <w:rPr>
          <w:rFonts w:cs="Times Armenian" w:ascii="Times Armenian" w:hAnsi="Times Armenian"/>
          <w:b/>
          <w:i/>
          <w:sz w:val="21"/>
          <w:szCs w:val="21"/>
          <w:vertAlign w:val="superscript"/>
        </w:rPr>
        <w:t>օլ</w:t>
      </w:r>
      <w:r>
        <w:rPr>
          <w:rFonts w:cs="Times Armenian" w:ascii="Times Armenian" w:hAnsi="Times Armenian"/>
          <w:b/>
          <w:i/>
          <w:sz w:val="21"/>
          <w:szCs w:val="21"/>
        </w:rPr>
        <w:t>սապոն</w:t>
      </w:r>
      <w:r>
        <w:rPr>
          <w:rFonts w:cs="Times Armenian" w:ascii="Times Armenian" w:hAnsi="Times Armenian"/>
          <w:b/>
          <w:i/>
          <w:sz w:val="21"/>
          <w:szCs w:val="21"/>
          <w:vertAlign w:val="superscript"/>
        </w:rPr>
        <w:t xml:space="preserve"> </w:t>
      </w:r>
      <w:r>
        <w:rPr>
          <w:rFonts w:cs="Times Armenian" w:ascii="Times Armenian" w:hAnsi="Times Armenian"/>
          <w:sz w:val="21"/>
          <w:szCs w:val="21"/>
        </w:rPr>
        <w:t>(</w:t>
      </w:r>
      <w:r>
        <w:rPr>
          <w:rFonts w:cs="Times Armenian" w:ascii="Times Armenian" w:hAnsi="Times Armenian"/>
          <w:i/>
          <w:sz w:val="21"/>
          <w:szCs w:val="21"/>
        </w:rPr>
        <w:t>օճառ կամ օճառախոտ = օշնան;</w:t>
      </w:r>
      <w:r>
        <w:rPr>
          <w:rFonts w:cs="Times Armenian" w:ascii="Times Armenian" w:hAnsi="Times Armenian"/>
          <w:sz w:val="21"/>
          <w:szCs w:val="21"/>
        </w:rPr>
        <w:t xml:space="preserve"> այս բառը հույները վերցրել են լատինե</w:t>
        <w:softHyphen/>
        <w:t>րենից, հռոմեացիք էլ վերցրել են հին գերմաններից; օճառ հնարողները գեր</w:t>
        <w:softHyphen/>
        <w:t>մաններն են),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սատան-սատանայ-սատանա </w:t>
      </w:r>
      <w:r>
        <w:rPr>
          <w:rFonts w:cs="Times Armenian" w:ascii="Times Armenian" w:hAnsi="Times Armenian"/>
          <w:sz w:val="21"/>
          <w:szCs w:val="21"/>
        </w:rPr>
        <w:t xml:space="preserve">(առաջինը եբրայերեն </w:t>
      </w:r>
      <w:r>
        <w:rPr>
          <w:rFonts w:cs="Times Armenian" w:ascii="Times Armenian" w:hAnsi="Times Armenian"/>
          <w:i/>
          <w:sz w:val="21"/>
          <w:szCs w:val="21"/>
        </w:rPr>
        <w:t>ո</w:t>
        <w:softHyphen/>
        <w:t>սոխ-թշնամի</w:t>
      </w:r>
      <w:r>
        <w:rPr>
          <w:rFonts w:cs="Times Armenian" w:ascii="Times Armenian" w:hAnsi="Times Armenian"/>
          <w:sz w:val="21"/>
          <w:szCs w:val="21"/>
        </w:rPr>
        <w:t xml:space="preserve"> բառից է, որ հայերեն նշանա</w:t>
        <w:softHyphen/>
        <w:t xml:space="preserve">կել է` </w:t>
      </w:r>
      <w:r>
        <w:rPr>
          <w:rFonts w:cs="Times Armenian" w:ascii="Times Armenian" w:hAnsi="Times Armenian"/>
          <w:i/>
          <w:sz w:val="21"/>
          <w:szCs w:val="21"/>
        </w:rPr>
        <w:t>հակառակորդ, ապստամբ իշ</w:t>
        <w:softHyphen/>
        <w:t xml:space="preserve">խան, չարախոս, մատնիչ ու սատանա; </w:t>
      </w:r>
      <w:r>
        <w:rPr>
          <w:rFonts w:cs="Times Armenian" w:ascii="Times Armenian" w:hAnsi="Times Armenian"/>
          <w:sz w:val="21"/>
          <w:szCs w:val="21"/>
        </w:rPr>
        <w:t xml:space="preserve">երկրորդն էլ է եբրայերենից ու նշանակել է` </w:t>
      </w:r>
      <w:r>
        <w:rPr>
          <w:rFonts w:cs="Times Armenian" w:ascii="Times Armenian" w:hAnsi="Times Armenian"/>
          <w:i/>
          <w:sz w:val="21"/>
          <w:szCs w:val="21"/>
        </w:rPr>
        <w:t>հակառակորդ, սատանա, չար ոգի, դև),</w:t>
      </w:r>
      <w:r>
        <w:rPr>
          <w:rFonts w:cs="Times Armenian" w:ascii="Times Armenian" w:hAnsi="Times Armenian"/>
          <w:i/>
          <w:sz w:val="21"/>
          <w:szCs w:val="21"/>
          <w:vertAlign w:val="superscript"/>
        </w:rPr>
        <w:t xml:space="preserve"> </w:t>
      </w:r>
      <w:r>
        <w:rPr>
          <w:rFonts w:cs="Times Armenian" w:ascii="Times Armenian" w:hAnsi="Times Armenian"/>
          <w:b/>
          <w:i/>
          <w:sz w:val="21"/>
          <w:szCs w:val="21"/>
          <w:vertAlign w:val="superscript"/>
        </w:rPr>
        <w:t>o</w:t>
      </w:r>
      <w:r>
        <w:rPr>
          <w:rFonts w:cs="Times Armenian" w:ascii="Times Armenian" w:hAnsi="Times Armenian"/>
          <w:b/>
          <w:i/>
          <w:sz w:val="21"/>
          <w:szCs w:val="21"/>
        </w:rPr>
        <w:t xml:space="preserve">սատիր </w:t>
      </w:r>
      <w:r>
        <w:rPr>
          <w:rFonts w:cs="Times Armenian" w:ascii="Times Armenian" w:hAnsi="Times Armenian"/>
          <w:sz w:val="21"/>
          <w:szCs w:val="21"/>
        </w:rPr>
        <w:t>(</w:t>
      </w:r>
      <w:r>
        <w:rPr>
          <w:rFonts w:cs="Times Armenian" w:ascii="Times Armenian" w:hAnsi="Times Armenian"/>
          <w:i/>
          <w:sz w:val="21"/>
          <w:szCs w:val="21"/>
        </w:rPr>
        <w:t>կապիկ; միմոս, խեղկա</w:t>
        <w:softHyphen/>
        <w:t>տակ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*սատրապ </w:t>
      </w:r>
      <w:r>
        <w:rPr>
          <w:rFonts w:cs="Times Armenian" w:ascii="Times Armenian" w:hAnsi="Times Armenian"/>
          <w:sz w:val="21"/>
          <w:szCs w:val="21"/>
        </w:rPr>
        <w:t>(</w:t>
      </w:r>
      <w:r>
        <w:rPr>
          <w:rFonts w:cs="Times Armenian" w:ascii="Times Armenian" w:hAnsi="Times Armenian"/>
          <w:i/>
          <w:sz w:val="21"/>
          <w:szCs w:val="21"/>
        </w:rPr>
        <w:t>գավառապետ, նախարար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սարակ </w:t>
      </w:r>
      <w:r>
        <w:rPr>
          <w:rFonts w:cs="Times Armenian" w:ascii="Times Armenian" w:hAnsi="Times Armenian"/>
          <w:sz w:val="21"/>
          <w:szCs w:val="21"/>
        </w:rPr>
        <w:t>(</w:t>
      </w:r>
      <w:r>
        <w:rPr>
          <w:rFonts w:cs="Times Armenian" w:ascii="Times Armenian" w:hAnsi="Times Armenian"/>
          <w:i/>
          <w:sz w:val="21"/>
          <w:szCs w:val="21"/>
        </w:rPr>
        <w:t>բանվոր, մշակ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սարդիոն </w:t>
      </w:r>
      <w:r>
        <w:rPr>
          <w:rFonts w:cs="Times Armenian" w:ascii="Times Armenian" w:hAnsi="Times Armenian"/>
          <w:sz w:val="21"/>
          <w:szCs w:val="21"/>
        </w:rPr>
        <w:t>(</w:t>
      </w:r>
      <w:r>
        <w:rPr>
          <w:rFonts w:cs="Times Armenian" w:ascii="Times Armenian" w:hAnsi="Times Armenian"/>
          <w:i/>
          <w:sz w:val="21"/>
          <w:szCs w:val="21"/>
        </w:rPr>
        <w:t>թանկարժեք քար է,</w:t>
      </w:r>
      <w:r>
        <w:rPr>
          <w:rFonts w:cs="Times Armenian" w:ascii="Times Armenian" w:hAnsi="Times Armenian"/>
          <w:sz w:val="21"/>
          <w:szCs w:val="21"/>
        </w:rPr>
        <w:t xml:space="preserve"> ծագում է Լիդիայի մայրաքաղաք </w:t>
      </w:r>
      <w:r>
        <w:rPr>
          <w:rFonts w:cs="Times Armenian" w:ascii="Times Armenian" w:hAnsi="Times Armenian"/>
          <w:i/>
          <w:sz w:val="21"/>
          <w:szCs w:val="21"/>
        </w:rPr>
        <w:t>Սարդեսի</w:t>
      </w:r>
      <w:r>
        <w:rPr>
          <w:rFonts w:cs="Times Armenian" w:ascii="Times Armenian" w:hAnsi="Times Armenian"/>
          <w:sz w:val="21"/>
          <w:szCs w:val="21"/>
        </w:rPr>
        <w:t xml:space="preserve"> անունից),</w:t>
      </w:r>
      <w:r>
        <w:rPr>
          <w:rFonts w:cs="Times Armenian" w:ascii="Times Armenian" w:hAnsi="Times Armenian"/>
          <w:b/>
          <w:i/>
          <w:sz w:val="21"/>
          <w:szCs w:val="21"/>
        </w:rPr>
        <w:t xml:space="preserve"> *սարեակ-սարյակ </w:t>
      </w:r>
      <w:r>
        <w:rPr>
          <w:rFonts w:cs="Times Armenian" w:ascii="Times Armenian" w:hAnsi="Times Armenian"/>
          <w:sz w:val="21"/>
          <w:szCs w:val="21"/>
        </w:rPr>
        <w:t xml:space="preserve">(թռչուն է` </w:t>
      </w:r>
      <w:r>
        <w:rPr>
          <w:rFonts w:cs="Times Armenian" w:ascii="Times Armenian" w:hAnsi="Times Armenian"/>
          <w:i/>
          <w:sz w:val="21"/>
          <w:szCs w:val="21"/>
        </w:rPr>
        <w:t>կեռնեխ, տարմահավ,</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սաւան-սավան</w:t>
      </w:r>
      <w:r>
        <w:rPr>
          <w:rFonts w:cs="Times Armenian" w:ascii="Times Armenian" w:hAnsi="Times Armenian"/>
          <w:b/>
          <w:i/>
          <w:sz w:val="21"/>
          <w:szCs w:val="21"/>
          <w:vertAlign w:val="superscript"/>
        </w:rPr>
        <w:t xml:space="preserve"> </w:t>
      </w:r>
      <w:r>
        <w:rPr>
          <w:rFonts w:cs="Times Armenian" w:ascii="Times Armenian" w:hAnsi="Times Armenian"/>
          <w:sz w:val="21"/>
          <w:szCs w:val="21"/>
        </w:rPr>
        <w:t>(</w:t>
      </w:r>
      <w:r>
        <w:rPr>
          <w:rFonts w:cs="Times Armenian" w:ascii="Times Armenian" w:hAnsi="Times Armenian"/>
          <w:i/>
          <w:sz w:val="21"/>
          <w:szCs w:val="21"/>
        </w:rPr>
        <w:t xml:space="preserve">մեծ շոր; հիմա` </w:t>
      </w:r>
      <w:r>
        <w:rPr>
          <w:rFonts w:cs="Russian Times" w:ascii="Russian Times" w:hAnsi="Russian Times"/>
          <w:i/>
          <w:sz w:val="21"/>
          <w:szCs w:val="21"/>
        </w:rPr>
        <w:t>са</w:t>
      </w:r>
      <w:r>
        <w:rPr>
          <w:rFonts w:cs="Times Armenian" w:ascii="Times Armenian" w:hAnsi="Times Armenian"/>
          <w:i/>
          <w:sz w:val="21"/>
          <w:szCs w:val="21"/>
        </w:rPr>
        <w:t>՛</w:t>
      </w:r>
      <w:r>
        <w:rPr>
          <w:rFonts w:cs="Russian Times" w:ascii="Russian Times" w:hAnsi="Russian Times"/>
          <w:i/>
          <w:sz w:val="21"/>
          <w:szCs w:val="21"/>
        </w:rPr>
        <w:t>ван, простыня</w:t>
      </w:r>
      <w:r>
        <w:rPr>
          <w:rFonts w:cs="Times Armenian" w:ascii="Times Armenian" w:hAnsi="Times Armenian"/>
          <w:sz w:val="21"/>
          <w:szCs w:val="21"/>
        </w:rPr>
        <w:t>)</w:t>
      </w:r>
      <w:r>
        <w:rPr>
          <w:rFonts w:cs="Times Armenian" w:ascii="Times Armenian" w:hAnsi="Times Armenian"/>
          <w:b/>
          <w:i/>
          <w:sz w:val="21"/>
          <w:szCs w:val="21"/>
          <w:vertAlign w:val="superscript"/>
        </w:rPr>
        <w:t xml:space="preserve"> +</w:t>
      </w:r>
      <w:r>
        <w:rPr>
          <w:rFonts w:cs="Times Armenian" w:ascii="Times Armenian" w:hAnsi="Times Armenian"/>
          <w:b/>
          <w:i/>
          <w:sz w:val="21"/>
          <w:szCs w:val="21"/>
        </w:rPr>
        <w:t xml:space="preserve">սափիրայ </w:t>
      </w:r>
      <w:r>
        <w:rPr>
          <w:rFonts w:cs="Times Armenian" w:ascii="Times Armenian" w:hAnsi="Times Armenian"/>
          <w:sz w:val="21"/>
          <w:szCs w:val="21"/>
        </w:rPr>
        <w:t xml:space="preserve">(= </w:t>
      </w:r>
      <w:r>
        <w:rPr>
          <w:rFonts w:cs="Times Armenian" w:ascii="Times Armenian" w:hAnsi="Times Armenian"/>
          <w:i/>
          <w:sz w:val="21"/>
          <w:szCs w:val="21"/>
        </w:rPr>
        <w:t>շափյուղա;</w:t>
      </w:r>
      <w:r>
        <w:rPr>
          <w:rFonts w:cs="Times Armenian" w:ascii="Times Armenian" w:hAnsi="Times Armenian"/>
          <w:sz w:val="21"/>
          <w:szCs w:val="21"/>
        </w:rPr>
        <w:t xml:space="preserve"> թանկ քար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սափրել </w:t>
      </w:r>
      <w:r>
        <w:rPr>
          <w:rFonts w:cs="Times Armenian" w:ascii="Times Armenian" w:hAnsi="Times Armenian"/>
          <w:sz w:val="21"/>
          <w:szCs w:val="21"/>
        </w:rPr>
        <w:t>(</w:t>
      </w:r>
      <w:r>
        <w:rPr>
          <w:rFonts w:cs="Times Armenian" w:ascii="Times Armenian" w:hAnsi="Times Armenian"/>
          <w:i/>
          <w:sz w:val="21"/>
          <w:szCs w:val="21"/>
        </w:rPr>
        <w:t>մազերը կտրել; ածիլել</w:t>
      </w:r>
      <w:r>
        <w:rPr>
          <w:rFonts w:cs="Times Armenian" w:ascii="Times Armenian" w:hAnsi="Times Armenian"/>
          <w:sz w:val="21"/>
          <w:szCs w:val="21"/>
        </w:rPr>
        <w:t>),</w:t>
      </w:r>
      <w:r>
        <w:rPr>
          <w:rFonts w:cs="Times Armenian" w:ascii="Times Armenian" w:hAnsi="Times Armenian"/>
          <w:b/>
          <w:i/>
          <w:sz w:val="21"/>
          <w:szCs w:val="21"/>
        </w:rPr>
        <w:t xml:space="preserve"> *սեաւ </w:t>
      </w:r>
      <w:r>
        <w:rPr>
          <w:rFonts w:cs="Times Armenian" w:ascii="Times Armenian" w:hAnsi="Times Armenian"/>
          <w:sz w:val="21"/>
          <w:szCs w:val="21"/>
        </w:rPr>
        <w:t>(</w:t>
      </w:r>
      <w:r>
        <w:rPr>
          <w:rFonts w:cs="Times Armenian" w:ascii="Times Armenian" w:hAnsi="Times Armenian"/>
          <w:i/>
          <w:sz w:val="21"/>
          <w:szCs w:val="21"/>
        </w:rPr>
        <w:t xml:space="preserve">սև; </w:t>
      </w:r>
      <w:r>
        <w:rPr>
          <w:rFonts w:cs="Times Armenian" w:ascii="Times Armenian" w:hAnsi="Times Armenian"/>
          <w:sz w:val="21"/>
          <w:szCs w:val="21"/>
        </w:rPr>
        <w:t xml:space="preserve">հայերենի </w:t>
      </w:r>
      <w:r>
        <w:rPr>
          <w:rFonts w:cs="Times Armenian" w:ascii="Times Armenian" w:hAnsi="Times Armenian"/>
          <w:i/>
          <w:sz w:val="21"/>
          <w:szCs w:val="21"/>
        </w:rPr>
        <w:t>կարմիր, կա</w:t>
        <w:softHyphen/>
        <w:t>պույտ, սպիտակ, սև, գույն, երանգ</w:t>
      </w:r>
      <w:r>
        <w:rPr>
          <w:rFonts w:cs="Times Armenian" w:ascii="Times Armenian" w:hAnsi="Times Armenian"/>
          <w:sz w:val="21"/>
          <w:szCs w:val="21"/>
        </w:rPr>
        <w:t xml:space="preserve"> բառերն իրանականից են, </w:t>
      </w:r>
      <w:r>
        <w:rPr>
          <w:rFonts w:cs="Times Armenian" w:ascii="Times Armenian" w:hAnsi="Times Armenian"/>
          <w:i/>
          <w:sz w:val="21"/>
          <w:szCs w:val="21"/>
        </w:rPr>
        <w:t>մելան-թա</w:t>
        <w:softHyphen/>
        <w:t>նաք</w:t>
      </w:r>
      <w:r>
        <w:rPr>
          <w:rFonts w:cs="Times Armenian" w:ascii="Times Armenian" w:hAnsi="Times Armenian"/>
          <w:sz w:val="21"/>
          <w:szCs w:val="21"/>
        </w:rPr>
        <w:t xml:space="preserve"> բառը հունարենից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սեբաստոս </w:t>
      </w:r>
      <w:r>
        <w:rPr>
          <w:rFonts w:cs="Times Armenian" w:ascii="Times Armenian" w:hAnsi="Times Armenian"/>
          <w:sz w:val="21"/>
          <w:szCs w:val="21"/>
        </w:rPr>
        <w:t>(</w:t>
      </w:r>
      <w:r>
        <w:rPr>
          <w:rFonts w:cs="Times Armenian" w:ascii="Times Armenian" w:hAnsi="Times Armenian"/>
          <w:i/>
          <w:sz w:val="21"/>
          <w:szCs w:val="21"/>
        </w:rPr>
        <w:t>վեհափառ, օգոստոսափառ</w:t>
      </w:r>
      <w:r>
        <w:rPr>
          <w:rFonts w:cs="Times Armenian" w:ascii="Times Armenian" w:hAnsi="Times Armenian"/>
          <w:sz w:val="21"/>
          <w:szCs w:val="21"/>
        </w:rPr>
        <w:t>),</w:t>
      </w:r>
      <w:r>
        <w:rPr>
          <w:rFonts w:cs="Times Armenian" w:ascii="Times Armenian" w:hAnsi="Times Armenian"/>
          <w:b/>
          <w:i/>
          <w:sz w:val="21"/>
          <w:szCs w:val="21"/>
        </w:rPr>
        <w:t xml:space="preserve"> սեխ </w:t>
      </w:r>
      <w:r>
        <w:rPr>
          <w:rFonts w:cs="Times Armenian" w:ascii="Times Armenian" w:hAnsi="Times Armenian"/>
          <w:sz w:val="21"/>
          <w:szCs w:val="21"/>
        </w:rPr>
        <w:t>(</w:t>
      </w:r>
      <w:r>
        <w:rPr>
          <w:rFonts w:cs="Times Armenian" w:ascii="Times Armenian" w:hAnsi="Times Armenian"/>
          <w:i/>
          <w:sz w:val="21"/>
          <w:szCs w:val="21"/>
        </w:rPr>
        <w:t>ե</w:t>
        <w:softHyphen/>
        <w:t xml:space="preserve">միշ; </w:t>
      </w:r>
      <w:r>
        <w:rPr>
          <w:rFonts w:cs="Times Armenian" w:ascii="Times Armenian" w:hAnsi="Times Armenian"/>
          <w:sz w:val="21"/>
          <w:szCs w:val="21"/>
        </w:rPr>
        <w:t>թեր</w:t>
        <w:softHyphen/>
        <w:t>ևս հունարենի միջոցով փոխ է առնված փռյուգերենից),</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սենատոր, </w:t>
      </w: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սեպտեմբեր </w:t>
      </w:r>
      <w:r>
        <w:rPr>
          <w:rFonts w:cs="Times Armenian" w:ascii="Times Armenian" w:hAnsi="Times Armenian"/>
          <w:sz w:val="21"/>
          <w:szCs w:val="21"/>
        </w:rPr>
        <w:t>(</w:t>
      </w:r>
      <w:r>
        <w:rPr>
          <w:rFonts w:cs="Times Armenian" w:ascii="Times Armenian" w:hAnsi="Times Armenian"/>
          <w:i/>
          <w:sz w:val="21"/>
          <w:szCs w:val="21"/>
        </w:rPr>
        <w:t>7-րդ;</w:t>
      </w:r>
      <w:r>
        <w:rPr>
          <w:rFonts w:cs="Times Armenian" w:ascii="Times Armenian" w:hAnsi="Times Armenian"/>
          <w:sz w:val="21"/>
          <w:szCs w:val="21"/>
        </w:rPr>
        <w:t xml:space="preserve"> հռոմեա</w:t>
        <w:softHyphen/>
        <w:t>կան տարին սկսվում էր մարտից, այսինքն, բնու</w:t>
        <w:softHyphen/>
        <w:t>թյան զարթոնքից, ու սեպ</w:t>
        <w:softHyphen/>
        <w:t>տեմ</w:t>
        <w:softHyphen/>
        <w:t>բերը յոթերորդ ամիսն էր),</w:t>
      </w:r>
      <w:r>
        <w:rPr>
          <w:rFonts w:cs="Times Armenian" w:ascii="Times Armenian" w:hAnsi="Times Armenian"/>
          <w:b/>
          <w:i/>
          <w:sz w:val="21"/>
          <w:szCs w:val="21"/>
        </w:rPr>
        <w:t xml:space="preserve"> *սեպուհ-սեպուրհ </w:t>
      </w:r>
      <w:r>
        <w:rPr>
          <w:rFonts w:cs="Times Armenian" w:ascii="Times Armenian" w:hAnsi="Times Armenian"/>
          <w:sz w:val="21"/>
          <w:szCs w:val="21"/>
        </w:rPr>
        <w:t>(</w:t>
      </w:r>
      <w:r>
        <w:rPr>
          <w:rFonts w:cs="Times Armenian" w:ascii="Times Armenian" w:hAnsi="Times Armenian"/>
          <w:i/>
          <w:sz w:val="21"/>
          <w:szCs w:val="21"/>
        </w:rPr>
        <w:t>ազ</w:t>
        <w:softHyphen/>
        <w:softHyphen/>
        <w:t>նվա</w:t>
        <w:softHyphen/>
        <w:t>կան մի աստի</w:t>
        <w:softHyphen/>
        <w:t xml:space="preserve">ճան, ասպետ; </w:t>
      </w:r>
      <w:r>
        <w:rPr>
          <w:rFonts w:cs="Times Armenian" w:ascii="Times Armenian" w:hAnsi="Times Armenian"/>
          <w:sz w:val="21"/>
          <w:szCs w:val="21"/>
        </w:rPr>
        <w:t xml:space="preserve">սրա ճյուղերից է` </w:t>
      </w:r>
      <w:r>
        <w:rPr>
          <w:rFonts w:cs="Times Armenian" w:ascii="Times Armenian" w:hAnsi="Times Armenian"/>
          <w:i/>
          <w:sz w:val="21"/>
          <w:szCs w:val="21"/>
        </w:rPr>
        <w:t>սեպհական = սեփա</w:t>
        <w:softHyphen/>
        <w:t>կան</w:t>
        <w:softHyphen/>
        <w:t>(ություն)</w:t>
      </w:r>
      <w:r>
        <w:rPr>
          <w:rFonts w:cs="Times Armenian" w:ascii="Times Armenian" w:hAnsi="Times Armenian"/>
          <w:sz w:val="21"/>
          <w:szCs w:val="21"/>
        </w:rPr>
        <w:t xml:space="preserve"> բառը,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սեռն-սռնի </w:t>
      </w:r>
      <w:r>
        <w:rPr>
          <w:rFonts w:cs="Times Armenian" w:ascii="Times Armenian" w:hAnsi="Times Armenian"/>
          <w:sz w:val="21"/>
          <w:szCs w:val="21"/>
        </w:rPr>
        <w:t>(</w:t>
      </w:r>
      <w:r>
        <w:rPr>
          <w:rFonts w:cs="Times Armenian" w:ascii="Times Armenian" w:hAnsi="Times Armenian"/>
          <w:i/>
          <w:sz w:val="21"/>
          <w:szCs w:val="21"/>
        </w:rPr>
        <w:t xml:space="preserve">անվի առանցք, </w:t>
      </w:r>
      <w:r>
        <w:rPr>
          <w:rFonts w:cs="Russian Times" w:ascii="Russian Times" w:hAnsi="Russian Times"/>
          <w:i/>
          <w:sz w:val="21"/>
          <w:szCs w:val="21"/>
        </w:rPr>
        <w:t>ось</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սիբիղղա-սիբիլլա </w:t>
      </w:r>
      <w:r>
        <w:rPr>
          <w:rFonts w:cs="Times Armenian" w:ascii="Times Armenian" w:hAnsi="Times Armenian"/>
          <w:sz w:val="21"/>
          <w:szCs w:val="21"/>
        </w:rPr>
        <w:t>(</w:t>
      </w:r>
      <w:r>
        <w:rPr>
          <w:rFonts w:cs="Times Armenian" w:ascii="Times Armenian" w:hAnsi="Times Armenian"/>
          <w:i/>
          <w:sz w:val="21"/>
          <w:szCs w:val="21"/>
        </w:rPr>
        <w:t>գուշակուհի</w:t>
      </w:r>
      <w:r>
        <w:rPr>
          <w:rFonts w:cs="Times Armenian" w:ascii="Times Armenian" w:hAnsi="Times Armenian"/>
          <w:sz w:val="21"/>
          <w:szCs w:val="21"/>
        </w:rPr>
        <w:t>),</w:t>
      </w:r>
      <w:r>
        <w:rPr>
          <w:rFonts w:cs="Times Armenian" w:ascii="Times Armenian" w:hAnsi="Times Armenian"/>
          <w:b/>
          <w:i/>
          <w:sz w:val="21"/>
          <w:szCs w:val="21"/>
        </w:rPr>
        <w:t xml:space="preserve"> *սիկ-սըկել </w:t>
      </w:r>
      <w:r>
        <w:rPr>
          <w:rFonts w:cs="Times Armenian" w:ascii="Times Armenian" w:hAnsi="Times Armenian"/>
          <w:sz w:val="21"/>
          <w:szCs w:val="21"/>
        </w:rPr>
        <w:t>(սկզբում`</w:t>
      </w:r>
      <w:r>
        <w:rPr>
          <w:rFonts w:cs="Times Armenian" w:ascii="Times Armenian" w:hAnsi="Times Armenian"/>
          <w:i/>
          <w:sz w:val="21"/>
          <w:szCs w:val="21"/>
        </w:rPr>
        <w:t xml:space="preserve"> ցեխ, տիղմ; սըկել</w:t>
      </w:r>
      <w:r>
        <w:rPr>
          <w:rFonts w:cs="Times Armenian" w:ascii="Times Armenian" w:hAnsi="Times Armenian"/>
          <w:sz w:val="21"/>
          <w:szCs w:val="21"/>
        </w:rPr>
        <w:t xml:space="preserve"> իմաստը ցեխի ջրի տակ սուզվելու իմաստից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սիկղ </w:t>
      </w:r>
      <w:r>
        <w:rPr>
          <w:rFonts w:cs="Times Armenian" w:ascii="Times Armenian" w:hAnsi="Times Armenian"/>
          <w:sz w:val="21"/>
          <w:szCs w:val="21"/>
        </w:rPr>
        <w:t xml:space="preserve">(հունարենը եբրայական </w:t>
      </w:r>
      <w:r>
        <w:rPr>
          <w:rFonts w:cs="Times Armenian" w:ascii="Times Armenian" w:hAnsi="Times Armenian"/>
          <w:i/>
          <w:sz w:val="21"/>
          <w:szCs w:val="21"/>
        </w:rPr>
        <w:t>շեկել-ից</w:t>
      </w:r>
      <w:r>
        <w:rPr>
          <w:rFonts w:cs="Times Armenian" w:ascii="Times Armenian" w:hAnsi="Times Armenian"/>
          <w:sz w:val="21"/>
          <w:szCs w:val="21"/>
        </w:rPr>
        <w:t xml:space="preserve">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սիղ</w:t>
        <w:softHyphen/>
        <w:t xml:space="preserve">ղոբայ </w:t>
      </w:r>
      <w:r>
        <w:rPr>
          <w:rFonts w:cs="Times Armenian" w:ascii="Times Armenian" w:hAnsi="Times Armenian"/>
          <w:sz w:val="21"/>
          <w:szCs w:val="21"/>
        </w:rPr>
        <w:t>(</w:t>
      </w:r>
      <w:r>
        <w:rPr>
          <w:rFonts w:cs="Times Armenian" w:ascii="Times Armenian" w:hAnsi="Times Armenian"/>
          <w:i/>
          <w:sz w:val="21"/>
          <w:szCs w:val="21"/>
        </w:rPr>
        <w:t>վանկ, հեգ, տառ</w:t>
      </w:r>
      <w:r>
        <w:rPr>
          <w:rFonts w:cs="Times Armenian" w:ascii="Times Armenian" w:hAnsi="Times Armenian"/>
          <w:sz w:val="21"/>
          <w:szCs w:val="21"/>
        </w:rPr>
        <w:t>),</w:t>
      </w:r>
      <w:r>
        <w:rPr>
          <w:rFonts w:cs="Times Armenian" w:ascii="Times Armenian" w:hAnsi="Times Armenian"/>
          <w:b/>
          <w:i/>
          <w:sz w:val="21"/>
          <w:szCs w:val="21"/>
        </w:rPr>
        <w:t xml:space="preserve"> *սինի </w:t>
      </w:r>
      <w:r>
        <w:rPr>
          <w:rFonts w:cs="Times Armenian" w:ascii="Times Armenian" w:hAnsi="Times Armenian"/>
          <w:sz w:val="21"/>
          <w:szCs w:val="21"/>
        </w:rPr>
        <w:t>(</w:t>
      </w:r>
      <w:r>
        <w:rPr>
          <w:rFonts w:cs="Times Armenian" w:ascii="Times Armenian" w:hAnsi="Times Armenian"/>
          <w:i/>
          <w:sz w:val="21"/>
          <w:szCs w:val="21"/>
        </w:rPr>
        <w:t>ափսե, սկուտեղ</w:t>
      </w:r>
      <w:r>
        <w:rPr>
          <w:rFonts w:cs="Times Armenian" w:ascii="Times Armenian" w:hAnsi="Times Armenian"/>
          <w:sz w:val="21"/>
          <w:szCs w:val="21"/>
        </w:rPr>
        <w:t>),</w:t>
      </w:r>
      <w:r>
        <w:rPr>
          <w:rFonts w:cs="Times Armenian" w:ascii="Times Armenian" w:hAnsi="Times Armenian"/>
          <w:b/>
          <w:i/>
          <w:sz w:val="21"/>
          <w:szCs w:val="21"/>
        </w:rPr>
        <w:t xml:space="preserve"> *սիսամբար-սուսամ</w:t>
        <w:softHyphen/>
        <w:t xml:space="preserve">բար </w:t>
      </w:r>
      <w:r>
        <w:rPr>
          <w:rFonts w:cs="Times Armenian" w:ascii="Times Armenian" w:hAnsi="Times Armenian"/>
          <w:sz w:val="21"/>
          <w:szCs w:val="21"/>
        </w:rPr>
        <w:t>(</w:t>
      </w:r>
      <w:r>
        <w:rPr>
          <w:rFonts w:cs="Times Armenian" w:ascii="Times Armenian" w:hAnsi="Times Armenian"/>
          <w:i/>
          <w:sz w:val="21"/>
          <w:szCs w:val="21"/>
        </w:rPr>
        <w:t>բույս է ու ծաղիկ</w:t>
      </w:r>
      <w:r>
        <w:rPr>
          <w:rFonts w:cs="Times Armenian" w:ascii="Times Armenian" w:hAnsi="Times Armenian"/>
          <w:sz w:val="21"/>
          <w:szCs w:val="21"/>
        </w:rPr>
        <w:t>),</w:t>
      </w:r>
      <w:r>
        <w:rPr>
          <w:rFonts w:cs="Times Armenian" w:ascii="Times Armenian" w:hAnsi="Times Armenian"/>
          <w:b/>
          <w:i/>
          <w:sz w:val="21"/>
          <w:szCs w:val="21"/>
        </w:rPr>
        <w:t xml:space="preserve"> *սիրա</w:t>
        <w:softHyphen/>
        <w:t xml:space="preserve">մարգ </w:t>
      </w:r>
      <w:r>
        <w:rPr>
          <w:rFonts w:cs="Times Armenian" w:ascii="Times Armenian" w:hAnsi="Times Armenian"/>
          <w:sz w:val="21"/>
          <w:szCs w:val="21"/>
        </w:rPr>
        <w:t>(</w:t>
      </w:r>
      <w:r>
        <w:rPr>
          <w:rFonts w:cs="Times Armenian" w:ascii="Times Armenian" w:hAnsi="Times Armenian"/>
          <w:i/>
          <w:sz w:val="21"/>
          <w:szCs w:val="21"/>
        </w:rPr>
        <w:t>սինամարգ</w:t>
      </w:r>
      <w:r>
        <w:rPr>
          <w:rFonts w:cs="Times Armenian" w:ascii="Times Armenian" w:hAnsi="Times Armenian"/>
          <w:sz w:val="21"/>
          <w:szCs w:val="21"/>
        </w:rPr>
        <w:t xml:space="preserve"> ձևից է), </w:t>
      </w:r>
      <w:r>
        <w:rPr>
          <w:rFonts w:cs="Times Armenian" w:ascii="Times Armenian" w:hAnsi="Times Armenian"/>
          <w:b/>
          <w:i/>
          <w:sz w:val="21"/>
          <w:szCs w:val="21"/>
          <w:vertAlign w:val="superscript"/>
        </w:rPr>
        <w:t>+o</w:t>
      </w:r>
      <w:r>
        <w:rPr>
          <w:rFonts w:cs="Times Armenian" w:ascii="Times Armenian" w:hAnsi="Times Armenian"/>
          <w:b/>
          <w:i/>
          <w:sz w:val="21"/>
          <w:szCs w:val="21"/>
        </w:rPr>
        <w:t xml:space="preserve">սիւնհոդոս-սինոդ </w:t>
      </w:r>
      <w:r>
        <w:rPr>
          <w:rFonts w:cs="Times Armenian" w:ascii="Times Armenian" w:hAnsi="Times Armenian"/>
          <w:sz w:val="21"/>
          <w:szCs w:val="21"/>
        </w:rPr>
        <w:t>(</w:t>
      </w:r>
      <w:r>
        <w:rPr>
          <w:rFonts w:cs="Times Armenian" w:ascii="Times Armenian" w:hAnsi="Times Armenian"/>
          <w:i/>
          <w:sz w:val="21"/>
          <w:szCs w:val="21"/>
        </w:rPr>
        <w:t>ե</w:t>
        <w:softHyphen/>
        <w:t>կե</w:t>
        <w:softHyphen/>
        <w:t>ղեցական մեծ ժողով</w:t>
      </w:r>
      <w:r>
        <w:rPr>
          <w:rFonts w:cs="Times Armenian" w:ascii="Times Armenian" w:hAnsi="Times Armenian"/>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սիփոն-սիֆուն-սիֆոն</w:t>
      </w:r>
      <w:r>
        <w:rPr>
          <w:rFonts w:cs="Times Armenian" w:ascii="Times Armenian" w:hAnsi="Times Armenian"/>
          <w:sz w:val="21"/>
          <w:szCs w:val="21"/>
        </w:rPr>
        <w:t xml:space="preserve"> </w:t>
      </w:r>
      <w:r>
        <w:rPr>
          <w:rFonts w:cs="Times Armenian" w:ascii="Times Armenian" w:hAnsi="Times Armenian"/>
          <w:i/>
          <w:sz w:val="21"/>
          <w:szCs w:val="21"/>
        </w:rPr>
        <w:t>(փո</w:t>
        <w:softHyphen/>
        <w:t>ղա</w:t>
        <w:softHyphen/>
        <w:t>յին մի նվագարան; կարասից գինի քաշելու խողովակ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սիք-սիւք-սյուք  </w:t>
      </w:r>
      <w:r>
        <w:rPr>
          <w:rFonts w:cs="Times Armenian" w:ascii="Times Armenian" w:hAnsi="Times Armenian"/>
          <w:sz w:val="21"/>
          <w:szCs w:val="21"/>
        </w:rPr>
        <w:t>(</w:t>
      </w:r>
      <w:r>
        <w:rPr>
          <w:rFonts w:cs="Times Armenian" w:ascii="Times Armenian" w:hAnsi="Times Armenian"/>
          <w:i/>
          <w:sz w:val="21"/>
          <w:szCs w:val="21"/>
        </w:rPr>
        <w:t>զեփյուռ</w:t>
      </w:r>
      <w:r>
        <w:rPr>
          <w:rFonts w:cs="Times Armenian" w:ascii="Times Armenian" w:hAnsi="Times Armenian"/>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սկա(հակ)-սկիհ </w:t>
      </w:r>
      <w:r>
        <w:rPr>
          <w:rFonts w:cs="Times Armenian" w:ascii="Times Armenian" w:hAnsi="Times Armenian"/>
          <w:sz w:val="21"/>
          <w:szCs w:val="21"/>
        </w:rPr>
        <w:t>(</w:t>
      </w:r>
      <w:r>
        <w:rPr>
          <w:rFonts w:cs="Times Armenian" w:ascii="Times Armenian" w:hAnsi="Times Armenian"/>
          <w:i/>
          <w:sz w:val="21"/>
          <w:szCs w:val="21"/>
        </w:rPr>
        <w:t>մեծ գավաթ</w:t>
      </w:r>
      <w:r>
        <w:rPr>
          <w:rFonts w:cs="Times Armenian" w:ascii="Times Armenian" w:hAnsi="Times Armenian"/>
          <w:sz w:val="21"/>
          <w:szCs w:val="21"/>
        </w:rPr>
        <w:t>),</w:t>
      </w:r>
      <w:r>
        <w:rPr>
          <w:rFonts w:cs="Times Armenian" w:ascii="Times Armenian" w:hAnsi="Times Armenian"/>
          <w:b/>
          <w:i/>
          <w:sz w:val="21"/>
          <w:szCs w:val="21"/>
        </w:rPr>
        <w:t xml:space="preserve"> *սկա</w:t>
        <w:softHyphen/>
        <w:t>ւա</w:t>
        <w:softHyphen/>
        <w:t xml:space="preserve">ռակ-սկավառակ </w:t>
      </w:r>
      <w:r>
        <w:rPr>
          <w:rFonts w:cs="Times Armenian" w:ascii="Times Armenian" w:hAnsi="Times Armenian"/>
          <w:sz w:val="21"/>
          <w:szCs w:val="21"/>
        </w:rPr>
        <w:t xml:space="preserve">(սկզբում` </w:t>
      </w:r>
      <w:r>
        <w:rPr>
          <w:rFonts w:cs="Times Armenian" w:ascii="Times Armenian" w:hAnsi="Times Armenian"/>
          <w:i/>
          <w:sz w:val="21"/>
          <w:szCs w:val="21"/>
        </w:rPr>
        <w:t>կերակրի աման; գանգ;</w:t>
      </w:r>
      <w:r>
        <w:rPr>
          <w:rFonts w:cs="Times Armenian" w:ascii="Times Armenian" w:hAnsi="Times Armenian"/>
          <w:sz w:val="21"/>
          <w:szCs w:val="21"/>
        </w:rPr>
        <w:t xml:space="preserve"> հիմա` </w:t>
      </w:r>
      <w:r>
        <w:rPr>
          <w:rFonts w:cs="Times Armenian" w:ascii="Times Armenian" w:hAnsi="Times Armenian"/>
          <w:i/>
          <w:sz w:val="21"/>
          <w:szCs w:val="21"/>
        </w:rPr>
        <w:t xml:space="preserve">սկավառակ, </w:t>
      </w:r>
      <w:r>
        <w:rPr>
          <w:rFonts w:cs="Times Armenian" w:ascii="Times Armenian" w:hAnsi="Times Armenian"/>
          <w:i/>
          <w:color w:val="000000"/>
          <w:sz w:val="21"/>
          <w:szCs w:val="21"/>
        </w:rPr>
        <w:t>դիսկ</w:t>
      </w:r>
      <w:r>
        <w:rPr>
          <w:rFonts w:cs="Times Armenian" w:ascii="Times Armenian" w:hAnsi="Times Armenian"/>
          <w:color w:val="000000"/>
          <w:sz w:val="21"/>
          <w:szCs w:val="21"/>
        </w:rPr>
        <w:t>),</w:t>
      </w:r>
      <w:r>
        <w:rPr>
          <w:rFonts w:cs="Times Armenian" w:ascii="Times Armenian" w:hAnsi="Times Armenian"/>
          <w:b/>
          <w:i/>
          <w:color w:val="000000"/>
          <w:sz w:val="21"/>
          <w:szCs w:val="21"/>
        </w:rPr>
        <w:t xml:space="preserve"> սկիւռ-սկյուռ, </w:t>
      </w:r>
      <w:r>
        <w:rPr>
          <w:rFonts w:cs="Times Armenian" w:ascii="Times Armenian" w:hAnsi="Times Armenian"/>
          <w:b/>
          <w:i/>
          <w:color w:val="000000"/>
          <w:sz w:val="21"/>
          <w:szCs w:val="21"/>
          <w:vertAlign w:val="superscript"/>
        </w:rPr>
        <w:t>լ</w:t>
      </w:r>
      <w:r>
        <w:rPr>
          <w:rFonts w:cs="Times Armenian" w:ascii="Times Armenian" w:hAnsi="Times Armenian"/>
          <w:b/>
          <w:i/>
          <w:color w:val="000000"/>
          <w:sz w:val="21"/>
          <w:szCs w:val="21"/>
        </w:rPr>
        <w:t xml:space="preserve">սկուտղ-սկուտեղ </w:t>
      </w:r>
      <w:r>
        <w:rPr>
          <w:rFonts w:cs="Times Armenian" w:ascii="Times Armenian" w:hAnsi="Times Armenian"/>
          <w:color w:val="000000"/>
          <w:sz w:val="21"/>
          <w:szCs w:val="21"/>
        </w:rPr>
        <w:t>(</w:t>
      </w:r>
      <w:r>
        <w:rPr>
          <w:rFonts w:cs="Times Armenian" w:ascii="Times Armenian" w:hAnsi="Times Armenian"/>
          <w:i/>
          <w:color w:val="000000"/>
          <w:sz w:val="21"/>
          <w:szCs w:val="21"/>
        </w:rPr>
        <w:t>ափսե; սինի</w:t>
      </w:r>
      <w:r>
        <w:rPr>
          <w:rFonts w:cs="Times Armenian" w:ascii="Times Armenian" w:hAnsi="Times Armenian"/>
          <w:color w:val="000000"/>
          <w:sz w:val="21"/>
          <w:szCs w:val="21"/>
        </w:rPr>
        <w:t>),</w:t>
      </w:r>
      <w:r>
        <w:rPr>
          <w:rFonts w:cs="Times Armenian" w:ascii="Times Armenian" w:hAnsi="Times Armenian"/>
          <w:b/>
          <w:i/>
          <w:color w:val="000000"/>
          <w:sz w:val="21"/>
          <w:szCs w:val="21"/>
        </w:rPr>
        <w:t xml:space="preserve"> </w:t>
      </w:r>
      <w:r>
        <w:rPr>
          <w:rFonts w:cs="Times Armenian" w:ascii="Times Armenian" w:hAnsi="Times Armenian"/>
          <w:b/>
          <w:i/>
          <w:color w:val="000000"/>
          <w:sz w:val="21"/>
          <w:szCs w:val="21"/>
          <w:vertAlign w:val="superscript"/>
        </w:rPr>
        <w:t>+</w:t>
      </w:r>
      <w:r>
        <w:rPr>
          <w:rFonts w:cs="Times Armenian" w:ascii="Times Armenian" w:hAnsi="Times Armenian"/>
          <w:b/>
          <w:i/>
          <w:color w:val="000000"/>
          <w:sz w:val="21"/>
          <w:szCs w:val="21"/>
        </w:rPr>
        <w:t>սղկել-սխկել</w:t>
      </w:r>
      <w:r>
        <w:rPr>
          <w:rFonts w:cs="Times Armenian" w:ascii="Times Armenian" w:hAnsi="Times Armenian"/>
          <w:color w:val="000000"/>
          <w:sz w:val="21"/>
          <w:szCs w:val="21"/>
        </w:rPr>
        <w:t xml:space="preserve"> (</w:t>
      </w:r>
      <w:r>
        <w:rPr>
          <w:rFonts w:cs="Times Armenian" w:ascii="Times Armenian" w:hAnsi="Times Armenian"/>
          <w:i/>
          <w:color w:val="000000"/>
          <w:sz w:val="21"/>
          <w:szCs w:val="21"/>
        </w:rPr>
        <w:t>մանրացնել</w:t>
      </w:r>
      <w:r>
        <w:rPr>
          <w:rFonts w:cs="Times Armenian" w:ascii="Times Armenian" w:hAnsi="Times Armenian"/>
          <w:color w:val="000000"/>
          <w:sz w:val="21"/>
          <w:szCs w:val="21"/>
        </w:rPr>
        <w:t>),</w:t>
      </w:r>
      <w:r>
        <w:rPr>
          <w:rFonts w:cs="Times Armenian" w:ascii="Times Armenian" w:hAnsi="Times Armenian"/>
          <w:b/>
          <w:i/>
          <w:color w:val="000000"/>
          <w:sz w:val="21"/>
          <w:szCs w:val="21"/>
        </w:rPr>
        <w:t xml:space="preserve"> *սմբակ </w:t>
      </w:r>
      <w:r>
        <w:rPr>
          <w:rFonts w:cs="Times Armenian" w:ascii="Times Armenian" w:hAnsi="Times Armenian"/>
          <w:color w:val="000000"/>
          <w:sz w:val="21"/>
          <w:szCs w:val="21"/>
        </w:rPr>
        <w:t xml:space="preserve">(բնիկ հայերենը կտար` </w:t>
      </w:r>
      <w:r>
        <w:rPr>
          <w:rFonts w:cs="Times Armenian" w:ascii="Times Armenian" w:hAnsi="Times Armenian"/>
          <w:b/>
          <w:i/>
          <w:color w:val="000000"/>
          <w:sz w:val="21"/>
          <w:szCs w:val="21"/>
        </w:rPr>
        <w:t>սափ</w:t>
      </w:r>
      <w:r>
        <w:rPr>
          <w:rFonts w:cs="Times Armenian" w:ascii="Times Armenian" w:hAnsi="Times Armenian"/>
          <w:color w:val="000000"/>
          <w:sz w:val="21"/>
          <w:szCs w:val="21"/>
        </w:rPr>
        <w:t>),</w:t>
      </w:r>
      <w:r>
        <w:rPr>
          <w:rFonts w:cs="Times Armenian" w:ascii="Times Armenian" w:hAnsi="Times Armenian"/>
          <w:b/>
          <w:i/>
          <w:color w:val="000000"/>
          <w:sz w:val="21"/>
          <w:szCs w:val="21"/>
        </w:rPr>
        <w:t xml:space="preserve"> *սմբուլ </w:t>
      </w:r>
      <w:r>
        <w:rPr>
          <w:rFonts w:cs="Times Armenian" w:ascii="Times Armenian" w:hAnsi="Times Armenian"/>
          <w:color w:val="000000"/>
          <w:sz w:val="21"/>
          <w:szCs w:val="21"/>
        </w:rPr>
        <w:t>(</w:t>
      </w:r>
      <w:r>
        <w:rPr>
          <w:rFonts w:cs="Times Armenian" w:ascii="Times Armenian" w:hAnsi="Times Armenian"/>
          <w:i/>
          <w:color w:val="000000"/>
          <w:sz w:val="21"/>
          <w:szCs w:val="21"/>
        </w:rPr>
        <w:t>ծաղիկ է</w:t>
      </w:r>
      <w:r>
        <w:rPr>
          <w:rFonts w:cs="Times Armenian" w:ascii="Times Armenian" w:hAnsi="Times Armenian"/>
          <w:color w:val="000000"/>
          <w:sz w:val="21"/>
          <w:szCs w:val="21"/>
        </w:rPr>
        <w:t>),</w:t>
      </w:r>
      <w:r>
        <w:rPr>
          <w:rFonts w:cs="Times Armenian" w:ascii="Times Armenian" w:hAnsi="Times Armenian"/>
          <w:b/>
          <w:i/>
          <w:color w:val="000000"/>
          <w:sz w:val="21"/>
          <w:szCs w:val="21"/>
        </w:rPr>
        <w:t xml:space="preserve"> </w:t>
      </w:r>
      <w:r>
        <w:rPr>
          <w:rFonts w:cs="Times Armenian" w:ascii="Times Armenian" w:hAnsi="Times Armenian"/>
          <w:b/>
          <w:i/>
          <w:color w:val="000000"/>
          <w:sz w:val="21"/>
          <w:szCs w:val="21"/>
          <w:vertAlign w:val="superscript"/>
        </w:rPr>
        <w:t>+</w:t>
      </w:r>
      <w:r>
        <w:rPr>
          <w:rFonts w:cs="Times Armenian" w:ascii="Times Armenian" w:hAnsi="Times Armenian"/>
          <w:b/>
          <w:i/>
          <w:color w:val="000000"/>
          <w:sz w:val="21"/>
          <w:szCs w:val="21"/>
        </w:rPr>
        <w:t xml:space="preserve">սմբուկ </w:t>
      </w:r>
      <w:r>
        <w:rPr>
          <w:rFonts w:cs="Times Armenian" w:ascii="Times Armenian" w:hAnsi="Times Armenian"/>
          <w:color w:val="000000"/>
          <w:sz w:val="21"/>
          <w:szCs w:val="21"/>
        </w:rPr>
        <w:t>(</w:t>
      </w:r>
      <w:r>
        <w:rPr>
          <w:rFonts w:cs="Times Armenian" w:ascii="Times Armenian" w:hAnsi="Times Armenian"/>
          <w:i/>
          <w:color w:val="000000"/>
          <w:sz w:val="21"/>
          <w:szCs w:val="21"/>
        </w:rPr>
        <w:t xml:space="preserve">բադինջան-բադրջան; </w:t>
      </w:r>
      <w:r>
        <w:rPr>
          <w:rFonts w:cs="Times Armenian" w:ascii="Times Armenian" w:hAnsi="Times Armenian"/>
          <w:b/>
          <w:i/>
          <w:color w:val="000000"/>
          <w:sz w:val="21"/>
          <w:szCs w:val="21"/>
        </w:rPr>
        <w:t>սմբուկ</w:t>
      </w:r>
      <w:r>
        <w:rPr>
          <w:rFonts w:cs="Times Armenian" w:ascii="Times Armenian" w:hAnsi="Times Armenian"/>
          <w:color w:val="000000"/>
          <w:sz w:val="21"/>
          <w:szCs w:val="21"/>
        </w:rPr>
        <w:t xml:space="preserve"> ձևը սխալ գրության արդյունք է, եղել է` </w:t>
      </w:r>
      <w:r>
        <w:rPr>
          <w:rFonts w:cs="Times Armenian" w:ascii="Times Armenian" w:hAnsi="Times Armenian"/>
          <w:b/>
          <w:i/>
          <w:color w:val="000000"/>
          <w:sz w:val="21"/>
          <w:szCs w:val="21"/>
        </w:rPr>
        <w:t>ամբուկ,</w:t>
      </w:r>
      <w:r>
        <w:rPr>
          <w:rFonts w:cs="Times Armenian" w:ascii="Times Armenian" w:hAnsi="Times Armenian"/>
          <w:color w:val="000000"/>
          <w:sz w:val="21"/>
          <w:szCs w:val="21"/>
        </w:rPr>
        <w:t xml:space="preserve"> ու սրա </w:t>
      </w:r>
      <w:r>
        <w:rPr>
          <w:rFonts w:cs="Times Armenian" w:ascii="Times Armenian" w:hAnsi="Times Armenian"/>
          <w:b/>
          <w:i/>
          <w:color w:val="000000"/>
          <w:sz w:val="21"/>
          <w:szCs w:val="21"/>
        </w:rPr>
        <w:t>ա-ն</w:t>
      </w:r>
      <w:r>
        <w:rPr>
          <w:rFonts w:cs="Times Armenian" w:ascii="Times Armenian" w:hAnsi="Times Armenian"/>
          <w:color w:val="000000"/>
          <w:sz w:val="21"/>
          <w:szCs w:val="21"/>
        </w:rPr>
        <w:t xml:space="preserve"> շփոթվել է </w:t>
      </w:r>
      <w:r>
        <w:rPr>
          <w:rFonts w:cs="Times Armenian" w:ascii="Times Armenian" w:hAnsi="Times Armenian"/>
          <w:b/>
          <w:i/>
          <w:color w:val="000000"/>
          <w:sz w:val="21"/>
          <w:szCs w:val="21"/>
        </w:rPr>
        <w:t>ս-ի</w:t>
      </w:r>
      <w:r>
        <w:rPr>
          <w:rFonts w:cs="Times Armenian" w:ascii="Times Armenian" w:hAnsi="Times Armenian"/>
          <w:color w:val="000000"/>
          <w:sz w:val="21"/>
          <w:szCs w:val="21"/>
        </w:rPr>
        <w:t xml:space="preserve"> հետ ու գրվել է </w:t>
      </w:r>
      <w:r>
        <w:rPr>
          <w:rFonts w:cs="Times Armenian" w:ascii="Times Armenian" w:hAnsi="Times Armenian"/>
          <w:b/>
          <w:i/>
          <w:color w:val="000000"/>
          <w:sz w:val="21"/>
          <w:szCs w:val="21"/>
        </w:rPr>
        <w:t>սմբուկ</w:t>
      </w:r>
      <w:r>
        <w:rPr>
          <w:rFonts w:cs="Times Armenian" w:ascii="Times Armenian" w:hAnsi="Times Armenian"/>
          <w:color w:val="000000"/>
          <w:sz w:val="21"/>
          <w:szCs w:val="21"/>
        </w:rPr>
        <w:t>),</w:t>
      </w:r>
      <w:r>
        <w:rPr>
          <w:rFonts w:cs="Times Armenian" w:ascii="Times Armenian" w:hAnsi="Times Armenian"/>
          <w:b/>
          <w:i/>
          <w:color w:val="000000"/>
          <w:sz w:val="21"/>
          <w:szCs w:val="21"/>
        </w:rPr>
        <w:t xml:space="preserve"> *սնգոյր </w:t>
      </w:r>
      <w:r>
        <w:rPr>
          <w:rFonts w:cs="Times Armenian" w:ascii="Times Armenian" w:hAnsi="Times Armenian"/>
          <w:color w:val="000000"/>
          <w:sz w:val="21"/>
          <w:szCs w:val="21"/>
        </w:rPr>
        <w:t>(</w:t>
      </w:r>
      <w:r>
        <w:rPr>
          <w:rFonts w:cs="Times Armenian" w:ascii="Times Armenian" w:hAnsi="Times Armenian"/>
          <w:i/>
          <w:color w:val="000000"/>
          <w:sz w:val="21"/>
          <w:szCs w:val="21"/>
        </w:rPr>
        <w:t>կարմիր շպար, երեսի ներկ</w:t>
      </w:r>
      <w:r>
        <w:rPr>
          <w:rFonts w:cs="Times Armenian" w:ascii="Times Armenian" w:hAnsi="Times Armenian"/>
          <w:color w:val="000000"/>
          <w:sz w:val="21"/>
          <w:szCs w:val="21"/>
        </w:rPr>
        <w:t>),</w:t>
      </w:r>
      <w:r>
        <w:rPr>
          <w:rFonts w:cs="Times Armenian" w:ascii="Times Armenian" w:hAnsi="Times Armenian"/>
          <w:b/>
          <w:i/>
          <w:color w:val="000000"/>
          <w:sz w:val="21"/>
          <w:szCs w:val="21"/>
        </w:rPr>
        <w:t xml:space="preserve"> </w:t>
      </w:r>
      <w:r>
        <w:rPr>
          <w:rFonts w:cs="Times Armenian" w:ascii="Times Armenian" w:hAnsi="Times Armenian"/>
          <w:b/>
          <w:i/>
          <w:color w:val="000000"/>
          <w:sz w:val="21"/>
          <w:szCs w:val="21"/>
          <w:vertAlign w:val="superscript"/>
        </w:rPr>
        <w:t>+</w:t>
      </w:r>
      <w:r>
        <w:rPr>
          <w:rFonts w:cs="Times Armenian" w:ascii="Times Armenian" w:hAnsi="Times Armenian"/>
          <w:b/>
          <w:i/>
          <w:color w:val="000000"/>
          <w:sz w:val="21"/>
          <w:szCs w:val="21"/>
        </w:rPr>
        <w:t xml:space="preserve">սնդուկ, *սնդուս </w:t>
      </w:r>
      <w:r>
        <w:rPr>
          <w:rFonts w:cs="Times Armenian" w:ascii="Times Armenian" w:hAnsi="Times Armenian"/>
          <w:color w:val="000000"/>
          <w:sz w:val="21"/>
          <w:szCs w:val="21"/>
        </w:rPr>
        <w:t>(</w:t>
      </w:r>
      <w:r>
        <w:rPr>
          <w:rFonts w:cs="Times Armenian" w:ascii="Times Armenian" w:hAnsi="Times Armenian"/>
          <w:i/>
          <w:color w:val="000000"/>
          <w:sz w:val="21"/>
          <w:szCs w:val="21"/>
        </w:rPr>
        <w:t>մետաքս, դիպակ</w:t>
      </w:r>
      <w:r>
        <w:rPr>
          <w:rFonts w:cs="Times Armenian" w:ascii="Times Armenian" w:hAnsi="Times Armenian"/>
          <w:color w:val="000000"/>
          <w:sz w:val="21"/>
          <w:szCs w:val="21"/>
        </w:rPr>
        <w:t>),</w:t>
      </w:r>
      <w:r>
        <w:rPr>
          <w:rFonts w:cs="Times Armenian" w:ascii="Times Armenian" w:hAnsi="Times Armenian"/>
          <w:b/>
          <w:i/>
          <w:color w:val="000000"/>
          <w:sz w:val="21"/>
          <w:szCs w:val="21"/>
        </w:rPr>
        <w:t xml:space="preserve"> *սոխ, *սոնիճ </w:t>
      </w:r>
      <w:r>
        <w:rPr>
          <w:rFonts w:cs="Times Armenian" w:ascii="Times Armenian" w:hAnsi="Times Armenian"/>
          <w:color w:val="000000"/>
          <w:sz w:val="21"/>
          <w:szCs w:val="21"/>
        </w:rPr>
        <w:t>(</w:t>
      </w:r>
      <w:r>
        <w:rPr>
          <w:rFonts w:cs="Times Armenian" w:ascii="Times Armenian" w:hAnsi="Times Armenian"/>
          <w:i/>
          <w:color w:val="000000"/>
          <w:sz w:val="21"/>
          <w:szCs w:val="21"/>
        </w:rPr>
        <w:t>արջնդեղ</w:t>
      </w:r>
      <w:r>
        <w:rPr>
          <w:rFonts w:cs="Times Armenian" w:ascii="Times Armenian" w:hAnsi="Times Armenian"/>
          <w:color w:val="000000"/>
          <w:sz w:val="21"/>
          <w:szCs w:val="21"/>
        </w:rPr>
        <w:t>),</w:t>
      </w:r>
      <w:r>
        <w:rPr>
          <w:rFonts w:cs="Times Armenian" w:ascii="Times Armenian" w:hAnsi="Times Armenian"/>
          <w:b/>
          <w:i/>
          <w:color w:val="000000"/>
          <w:sz w:val="21"/>
          <w:szCs w:val="21"/>
        </w:rPr>
        <w:t xml:space="preserve"> *սուգ, սուին-սվին</w:t>
      </w:r>
      <w:r>
        <w:rPr>
          <w:rFonts w:cs="Times Armenian" w:ascii="Times Armenian" w:hAnsi="Times Armenian"/>
          <w:color w:val="000000"/>
          <w:sz w:val="21"/>
          <w:szCs w:val="21"/>
        </w:rPr>
        <w:t xml:space="preserve"> (</w:t>
      </w:r>
      <w:r>
        <w:rPr>
          <w:rFonts w:cs="Russian Times" w:ascii="Russian Times" w:hAnsi="Russian Times"/>
          <w:i/>
          <w:color w:val="000000"/>
          <w:sz w:val="21"/>
          <w:szCs w:val="21"/>
        </w:rPr>
        <w:t xml:space="preserve">штык; </w:t>
      </w:r>
      <w:r>
        <w:rPr>
          <w:rFonts w:cs="Times Armenian" w:ascii="Times Armenian" w:hAnsi="Times Armenian"/>
          <w:color w:val="000000"/>
          <w:sz w:val="21"/>
          <w:szCs w:val="21"/>
        </w:rPr>
        <w:t>փոխ է առած անհայտ մի լեզվից),</w:t>
      </w:r>
      <w:r>
        <w:rPr>
          <w:rFonts w:cs="Times Armenian" w:ascii="Times Armenian" w:hAnsi="Times Armenian"/>
          <w:b/>
          <w:i/>
          <w:color w:val="000000"/>
          <w:sz w:val="21"/>
          <w:szCs w:val="21"/>
        </w:rPr>
        <w:t xml:space="preserve"> </w:t>
      </w:r>
      <w:r>
        <w:rPr>
          <w:rFonts w:cs="Times Armenian" w:ascii="Times Armenian" w:hAnsi="Times Armenian"/>
          <w:b/>
          <w:i/>
          <w:color w:val="000000"/>
          <w:sz w:val="21"/>
          <w:szCs w:val="21"/>
          <w:vertAlign w:val="superscript"/>
        </w:rPr>
        <w:t>+</w:t>
      </w:r>
      <w:r>
        <w:rPr>
          <w:rFonts w:cs="Times Armenian" w:ascii="Times Armenian" w:hAnsi="Times Armenian"/>
          <w:b/>
          <w:i/>
          <w:color w:val="000000"/>
          <w:sz w:val="21"/>
          <w:szCs w:val="21"/>
        </w:rPr>
        <w:t xml:space="preserve">սուլտան-սուլթան, </w:t>
      </w:r>
      <w:r>
        <w:rPr>
          <w:rFonts w:cs="Times Armenian" w:ascii="Times Armenian" w:hAnsi="Times Armenian"/>
          <w:b/>
          <w:i/>
          <w:color w:val="000000"/>
          <w:sz w:val="21"/>
          <w:szCs w:val="21"/>
          <w:vertAlign w:val="superscript"/>
        </w:rPr>
        <w:t>+</w:t>
      </w:r>
      <w:r>
        <w:rPr>
          <w:rFonts w:cs="Times Armenian" w:ascii="Times Armenian" w:hAnsi="Times Armenian"/>
          <w:b/>
          <w:i/>
          <w:color w:val="000000"/>
          <w:sz w:val="21"/>
          <w:szCs w:val="21"/>
        </w:rPr>
        <w:t xml:space="preserve">սունաթ </w:t>
      </w:r>
      <w:r>
        <w:rPr>
          <w:rFonts w:cs="Times Armenian" w:ascii="Times Armenian" w:hAnsi="Times Armenian"/>
          <w:color w:val="000000"/>
          <w:sz w:val="21"/>
          <w:szCs w:val="21"/>
        </w:rPr>
        <w:t>(</w:t>
      </w:r>
      <w:r>
        <w:rPr>
          <w:rFonts w:cs="Times Armenian" w:ascii="Times Armenian" w:hAnsi="Times Armenian"/>
          <w:i/>
          <w:color w:val="000000"/>
          <w:sz w:val="21"/>
          <w:szCs w:val="21"/>
        </w:rPr>
        <w:t>թլփատություն</w:t>
      </w:r>
      <w:r>
        <w:rPr>
          <w:rFonts w:cs="Times Armenian" w:ascii="Times Armenian" w:hAnsi="Times Armenian"/>
          <w:color w:val="000000"/>
          <w:sz w:val="21"/>
          <w:szCs w:val="21"/>
        </w:rPr>
        <w:t>),</w:t>
      </w:r>
      <w:r>
        <w:rPr>
          <w:rFonts w:cs="Times Armenian" w:ascii="Times Armenian" w:hAnsi="Times Armenian"/>
          <w:b/>
          <w:i/>
          <w:color w:val="000000"/>
          <w:sz w:val="21"/>
          <w:szCs w:val="21"/>
        </w:rPr>
        <w:t xml:space="preserve"> </w:t>
      </w:r>
      <w:r>
        <w:rPr>
          <w:rFonts w:cs="Times Armenian" w:ascii="Times Armenian" w:hAnsi="Times Armenian"/>
          <w:b/>
          <w:i/>
          <w:color w:val="000000"/>
          <w:sz w:val="21"/>
          <w:szCs w:val="21"/>
          <w:vertAlign w:val="superscript"/>
        </w:rPr>
        <w:t>+օ</w:t>
      </w:r>
      <w:r>
        <w:rPr>
          <w:rFonts w:cs="Times Armenian" w:ascii="Times Armenian" w:hAnsi="Times Armenian"/>
          <w:b/>
          <w:i/>
          <w:color w:val="000000"/>
          <w:sz w:val="21"/>
          <w:szCs w:val="21"/>
        </w:rPr>
        <w:t xml:space="preserve">սուսեր </w:t>
      </w:r>
      <w:r>
        <w:rPr>
          <w:rFonts w:cs="Times Armenian" w:ascii="Times Armenian" w:hAnsi="Times Armenian"/>
          <w:color w:val="000000"/>
          <w:sz w:val="21"/>
          <w:szCs w:val="21"/>
        </w:rPr>
        <w:t>(</w:t>
      </w:r>
      <w:r>
        <w:rPr>
          <w:rFonts w:cs="Times Armenian" w:ascii="Times Armenian" w:hAnsi="Times Armenian"/>
          <w:i/>
          <w:color w:val="000000"/>
          <w:sz w:val="21"/>
          <w:szCs w:val="21"/>
        </w:rPr>
        <w:t>սուր-թուր</w:t>
      </w:r>
      <w:r>
        <w:rPr>
          <w:rFonts w:cs="Times Armenian" w:ascii="Times Armenian" w:hAnsi="Times Armenian"/>
          <w:color w:val="000000"/>
          <w:sz w:val="21"/>
          <w:szCs w:val="21"/>
        </w:rPr>
        <w:t>),</w:t>
      </w:r>
      <w:r>
        <w:rPr>
          <w:rFonts w:cs="Times Armenian" w:ascii="Times Armenian" w:hAnsi="Times Armenian"/>
          <w:b/>
          <w:i/>
          <w:color w:val="000000"/>
          <w:sz w:val="21"/>
          <w:szCs w:val="21"/>
        </w:rPr>
        <w:t xml:space="preserve"> </w:t>
      </w:r>
      <w:r>
        <w:rPr>
          <w:rFonts w:cs="Times Armenian" w:ascii="Times Armenian" w:hAnsi="Times Armenian"/>
          <w:b/>
          <w:i/>
          <w:color w:val="000000"/>
          <w:sz w:val="21"/>
          <w:szCs w:val="21"/>
          <w:vertAlign w:val="superscript"/>
        </w:rPr>
        <w:t>+</w:t>
      </w:r>
      <w:r>
        <w:rPr>
          <w:rFonts w:cs="Times Armenian" w:ascii="Times Armenian" w:hAnsi="Times Armenian"/>
          <w:b/>
          <w:i/>
          <w:color w:val="000000"/>
          <w:sz w:val="21"/>
          <w:szCs w:val="21"/>
        </w:rPr>
        <w:t xml:space="preserve">սուսր </w:t>
      </w:r>
      <w:r>
        <w:rPr>
          <w:rFonts w:cs="Times Armenian" w:ascii="Times Armenian" w:hAnsi="Times Armenian"/>
          <w:color w:val="000000"/>
          <w:sz w:val="21"/>
          <w:szCs w:val="21"/>
        </w:rPr>
        <w:t>(</w:t>
      </w:r>
      <w:r>
        <w:rPr>
          <w:rFonts w:cs="Times Armenian" w:ascii="Times Armenian" w:hAnsi="Times Armenian"/>
          <w:i/>
          <w:color w:val="000000"/>
          <w:sz w:val="21"/>
          <w:szCs w:val="21"/>
        </w:rPr>
        <w:t>կարմիր ներկ</w:t>
      </w:r>
      <w:r>
        <w:rPr>
          <w:rFonts w:cs="Times Armenian" w:ascii="Times Armenian" w:hAnsi="Times Armenian"/>
          <w:color w:val="000000"/>
          <w:sz w:val="21"/>
          <w:szCs w:val="21"/>
        </w:rPr>
        <w:t>),</w:t>
      </w:r>
      <w:r>
        <w:rPr>
          <w:rFonts w:cs="Times Armenian" w:ascii="Times Armenian" w:hAnsi="Times Armenian"/>
          <w:b/>
          <w:i/>
          <w:color w:val="000000"/>
          <w:sz w:val="21"/>
          <w:szCs w:val="21"/>
        </w:rPr>
        <w:t xml:space="preserve"> </w:t>
      </w:r>
      <w:r>
        <w:rPr>
          <w:rFonts w:cs="Times Armenian" w:ascii="Times Armenian" w:hAnsi="Times Armenian"/>
          <w:b/>
          <w:i/>
          <w:color w:val="000000"/>
          <w:sz w:val="21"/>
          <w:szCs w:val="21"/>
          <w:vertAlign w:val="superscript"/>
        </w:rPr>
        <w:t>օ</w:t>
      </w:r>
      <w:r>
        <w:rPr>
          <w:rFonts w:cs="Times Armenian" w:ascii="Times Armenian" w:hAnsi="Times Armenian"/>
          <w:b/>
          <w:i/>
          <w:color w:val="000000"/>
          <w:sz w:val="21"/>
          <w:szCs w:val="21"/>
        </w:rPr>
        <w:t xml:space="preserve">սոփեստէս </w:t>
      </w:r>
      <w:r>
        <w:rPr>
          <w:rFonts w:cs="Times Armenian" w:ascii="Times Armenian" w:hAnsi="Times Armenian"/>
          <w:color w:val="000000"/>
          <w:sz w:val="21"/>
          <w:szCs w:val="21"/>
        </w:rPr>
        <w:t>(</w:t>
      </w:r>
      <w:r>
        <w:rPr>
          <w:rFonts w:cs="Times Armenian" w:ascii="Times Armenian" w:hAnsi="Times Armenian"/>
          <w:i/>
          <w:color w:val="000000"/>
          <w:sz w:val="21"/>
          <w:szCs w:val="21"/>
        </w:rPr>
        <w:t>սոփեստ, իմաստուն</w:t>
      </w:r>
      <w:r>
        <w:rPr>
          <w:rFonts w:cs="Times Armenian" w:ascii="Times Armenian" w:hAnsi="Times Armenian"/>
          <w:color w:val="000000"/>
          <w:sz w:val="21"/>
          <w:szCs w:val="21"/>
        </w:rPr>
        <w:t>),</w:t>
      </w:r>
      <w:r>
        <w:rPr>
          <w:rFonts w:cs="Times Armenian" w:ascii="Times Armenian" w:hAnsi="Times Armenian"/>
          <w:b/>
          <w:i/>
          <w:color w:val="000000"/>
          <w:sz w:val="21"/>
          <w:szCs w:val="21"/>
        </w:rPr>
        <w:t xml:space="preserve"> </w:t>
      </w:r>
      <w:r>
        <w:rPr>
          <w:rFonts w:cs="Times Armenian" w:ascii="Times Armenian" w:hAnsi="Times Armenian"/>
          <w:b/>
          <w:i/>
          <w:color w:val="000000"/>
          <w:sz w:val="21"/>
          <w:szCs w:val="21"/>
          <w:vertAlign w:val="superscript"/>
        </w:rPr>
        <w:t>օ</w:t>
      </w:r>
      <w:r>
        <w:rPr>
          <w:rFonts w:cs="Times Armenian" w:ascii="Times Armenian" w:hAnsi="Times Armenian"/>
          <w:b/>
          <w:i/>
          <w:color w:val="000000"/>
          <w:sz w:val="21"/>
          <w:szCs w:val="21"/>
        </w:rPr>
        <w:t xml:space="preserve">սոփիայ-սոֆիա </w:t>
      </w:r>
      <w:r>
        <w:rPr>
          <w:rFonts w:cs="Times Armenian" w:ascii="Times Armenian" w:hAnsi="Times Armenian"/>
          <w:color w:val="000000"/>
          <w:sz w:val="21"/>
          <w:szCs w:val="21"/>
        </w:rPr>
        <w:t>(</w:t>
      </w:r>
      <w:r>
        <w:rPr>
          <w:rFonts w:cs="Times Armenian" w:ascii="Times Armenian" w:hAnsi="Times Armenian"/>
          <w:i/>
          <w:color w:val="000000"/>
          <w:sz w:val="21"/>
          <w:szCs w:val="21"/>
        </w:rPr>
        <w:t>իմաստություն</w:t>
      </w:r>
      <w:r>
        <w:rPr>
          <w:rFonts w:cs="Times Armenian" w:ascii="Times Armenian" w:hAnsi="Times Armenian"/>
          <w:color w:val="000000"/>
          <w:sz w:val="21"/>
          <w:szCs w:val="21"/>
        </w:rPr>
        <w:t>),</w:t>
      </w:r>
      <w:r>
        <w:rPr>
          <w:rFonts w:cs="Times Armenian" w:ascii="Times Armenian" w:hAnsi="Times Armenian"/>
          <w:b/>
          <w:i/>
          <w:color w:val="000000"/>
          <w:sz w:val="21"/>
          <w:szCs w:val="21"/>
        </w:rPr>
        <w:t xml:space="preserve"> *սպայ-սպահ-սպա </w:t>
      </w:r>
      <w:r>
        <w:rPr>
          <w:rFonts w:cs="Times Armenian" w:ascii="Times Armenian" w:hAnsi="Times Armenian"/>
          <w:color w:val="000000"/>
          <w:sz w:val="21"/>
          <w:szCs w:val="21"/>
        </w:rPr>
        <w:t xml:space="preserve">(նշանակել է` </w:t>
      </w:r>
      <w:r>
        <w:rPr>
          <w:rFonts w:cs="Times Armenian" w:ascii="Times Armenian" w:hAnsi="Times Armenian"/>
          <w:b/>
          <w:i/>
          <w:color w:val="000000"/>
          <w:sz w:val="21"/>
          <w:szCs w:val="21"/>
        </w:rPr>
        <w:t>գունդ, բանակ, զորական</w:t>
      </w:r>
      <w:r>
        <w:rPr>
          <w:rFonts w:cs="Times Armenian" w:ascii="Times Armenian" w:hAnsi="Times Armenian"/>
          <w:color w:val="000000"/>
          <w:sz w:val="21"/>
          <w:szCs w:val="21"/>
        </w:rPr>
        <w:t>),</w:t>
      </w:r>
      <w:r>
        <w:rPr>
          <w:rFonts w:cs="Times Armenian" w:ascii="Times Armenian" w:hAnsi="Times Armenian"/>
          <w:b/>
          <w:i/>
          <w:color w:val="000000"/>
          <w:sz w:val="21"/>
          <w:szCs w:val="21"/>
        </w:rPr>
        <w:t xml:space="preserve"> *սպանախ, *սպառ </w:t>
      </w:r>
      <w:r>
        <w:rPr>
          <w:rFonts w:cs="Times Armenian" w:ascii="Times Armenian" w:hAnsi="Times Armenian"/>
          <w:color w:val="000000"/>
          <w:sz w:val="21"/>
          <w:szCs w:val="21"/>
        </w:rPr>
        <w:t>(</w:t>
      </w:r>
      <w:r>
        <w:rPr>
          <w:rFonts w:cs="Times Armenian" w:ascii="Times Armenian" w:hAnsi="Times Armenian"/>
          <w:i/>
          <w:color w:val="000000"/>
          <w:sz w:val="21"/>
          <w:szCs w:val="21"/>
        </w:rPr>
        <w:t>վերջ;</w:t>
      </w:r>
      <w:r>
        <w:rPr>
          <w:rFonts w:cs="Times Armenian" w:ascii="Times Armenian" w:hAnsi="Times Armenian"/>
          <w:color w:val="000000"/>
          <w:sz w:val="21"/>
          <w:szCs w:val="21"/>
        </w:rPr>
        <w:t xml:space="preserve"> սրա ճյուղերից են՝ </w:t>
      </w:r>
      <w:r>
        <w:rPr>
          <w:rFonts w:cs="Times Armenian" w:ascii="Times Armenian" w:hAnsi="Times Armenian"/>
          <w:i/>
          <w:color w:val="000000"/>
          <w:sz w:val="21"/>
          <w:szCs w:val="21"/>
        </w:rPr>
        <w:t>իսպառ, սպառել, սպառազեն, ան</w:t>
        <w:softHyphen/>
        <w:t xml:space="preserve">սպառ, հևասպառ, շնչասպառ, </w:t>
      </w:r>
      <w:r>
        <w:rPr>
          <w:rFonts w:cs="Times Armenian" w:ascii="Times Armenian" w:hAnsi="Times Armenian"/>
          <w:color w:val="000000"/>
          <w:sz w:val="21"/>
          <w:szCs w:val="21"/>
        </w:rPr>
        <w:t>ևն),</w:t>
      </w:r>
      <w:r>
        <w:rPr>
          <w:rFonts w:cs="Times Armenian" w:ascii="Times Armenian" w:hAnsi="Times Armenian"/>
          <w:b/>
          <w:i/>
          <w:color w:val="000000"/>
          <w:sz w:val="21"/>
          <w:szCs w:val="21"/>
        </w:rPr>
        <w:t xml:space="preserve">*(ը)սպաս </w:t>
      </w:r>
      <w:r>
        <w:rPr>
          <w:rFonts w:cs="Times Armenian" w:ascii="Times Armenian" w:hAnsi="Times Armenian"/>
          <w:color w:val="000000"/>
          <w:sz w:val="21"/>
          <w:szCs w:val="21"/>
        </w:rPr>
        <w:t xml:space="preserve">(սկզբում` </w:t>
      </w:r>
      <w:r>
        <w:rPr>
          <w:rFonts w:cs="Times Armenian" w:ascii="Times Armenian" w:hAnsi="Times Armenian"/>
          <w:i/>
          <w:color w:val="000000"/>
          <w:sz w:val="21"/>
          <w:szCs w:val="21"/>
        </w:rPr>
        <w:t>պաշտոն, ծառա</w:t>
        <w:softHyphen/>
        <w:t>յու</w:t>
        <w:softHyphen/>
        <w:t>թյուն; կահ</w:t>
        <w:softHyphen/>
        <w:t>-կա</w:t>
        <w:softHyphen/>
        <w:t>րասիք, աման-չաման, սպասք, տաճարի սուրբ</w:t>
      </w:r>
      <w:r>
        <w:rPr>
          <w:rFonts w:cs="Times Armenian" w:ascii="Times Armenian" w:hAnsi="Times Armenian"/>
          <w:i/>
          <w:sz w:val="21"/>
          <w:szCs w:val="21"/>
        </w:rPr>
        <w:t xml:space="preserve"> բաժակ; սեղան, ճաշ, ապուր-ոսպով ապուր; </w:t>
      </w:r>
      <w:r>
        <w:rPr>
          <w:rFonts w:cs="Times Armenian" w:ascii="Times Armenian" w:hAnsi="Times Armenian"/>
          <w:sz w:val="21"/>
          <w:szCs w:val="21"/>
        </w:rPr>
        <w:t xml:space="preserve">սրա ճյուղերից են՝ </w:t>
      </w:r>
      <w:r>
        <w:rPr>
          <w:rFonts w:cs="Times Armenian" w:ascii="Times Armenian" w:hAnsi="Times Armenian"/>
          <w:b/>
          <w:i/>
          <w:sz w:val="21"/>
          <w:szCs w:val="21"/>
        </w:rPr>
        <w:t>(ը)սպաս</w:t>
      </w:r>
      <w:r>
        <w:rPr>
          <w:rFonts w:cs="Times Armenian" w:ascii="Times Armenian" w:hAnsi="Times Armenian"/>
          <w:i/>
          <w:sz w:val="21"/>
          <w:szCs w:val="21"/>
        </w:rPr>
        <w:t xml:space="preserve"> = ապուր, սպասք, սպա</w:t>
        <w:softHyphen/>
        <w:t>սել, սպասավոր, սպասյակ, սպասուհի (այս վերջին երեքը` իրենց տիրոջ հետևը կանգնած «սպասող» ծառաներն էին), անսպասելի,</w:t>
      </w:r>
      <w:r>
        <w:rPr>
          <w:rFonts w:cs="Times Armenian" w:ascii="Times Armenian" w:hAnsi="Times Armenian"/>
          <w:sz w:val="21"/>
          <w:szCs w:val="21"/>
        </w:rPr>
        <w:t xml:space="preserve"> ևն, ևն, ևն),</w:t>
      </w:r>
      <w:r>
        <w:rPr>
          <w:rFonts w:cs="Times Armenian" w:ascii="Times Armenian" w:hAnsi="Times Armenian"/>
          <w:b/>
          <w:i/>
          <w:sz w:val="21"/>
          <w:szCs w:val="21"/>
        </w:rPr>
        <w:t xml:space="preserve"> *սպա</w:t>
        <w:softHyphen/>
        <w:t xml:space="preserve">սալար </w:t>
      </w:r>
      <w:r>
        <w:rPr>
          <w:rFonts w:cs="Times Armenian" w:ascii="Times Armenian" w:hAnsi="Times Armenian"/>
          <w:sz w:val="21"/>
          <w:szCs w:val="21"/>
        </w:rPr>
        <w:t>(</w:t>
      </w:r>
      <w:r>
        <w:rPr>
          <w:rFonts w:cs="Times Armenian" w:ascii="Times Armenian" w:hAnsi="Times Armenian"/>
          <w:i/>
          <w:sz w:val="21"/>
          <w:szCs w:val="21"/>
        </w:rPr>
        <w:t>զորապետ</w:t>
      </w:r>
      <w:r>
        <w:rPr>
          <w:rFonts w:cs="Times Armenian" w:ascii="Times Armenian" w:hAnsi="Times Armenian"/>
          <w:sz w:val="21"/>
          <w:szCs w:val="21"/>
        </w:rPr>
        <w:t>),</w:t>
      </w:r>
      <w:r>
        <w:rPr>
          <w:rFonts w:cs="Times Armenian" w:ascii="Times Armenian" w:hAnsi="Times Armenian"/>
          <w:b/>
          <w:i/>
          <w:sz w:val="21"/>
          <w:szCs w:val="21"/>
        </w:rPr>
        <w:t xml:space="preserve"> *սպարապետ,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սպեղանի </w:t>
      </w:r>
      <w:r>
        <w:rPr>
          <w:rFonts w:cs="Times Armenian" w:ascii="Times Armenian" w:hAnsi="Times Armenian"/>
          <w:sz w:val="21"/>
          <w:szCs w:val="21"/>
        </w:rPr>
        <w:t>(</w:t>
      </w:r>
      <w:r>
        <w:rPr>
          <w:rFonts w:cs="Times Armenian" w:ascii="Times Armenian" w:hAnsi="Times Armenian"/>
          <w:i/>
          <w:sz w:val="21"/>
          <w:szCs w:val="21"/>
        </w:rPr>
        <w:t>դեղ, վերքի քսուք</w:t>
      </w:r>
      <w:r>
        <w:rPr>
          <w:rFonts w:cs="Times Armenian" w:ascii="Times Armenian" w:hAnsi="Times Armenian"/>
          <w:sz w:val="21"/>
          <w:szCs w:val="21"/>
        </w:rPr>
        <w:t>),</w:t>
      </w:r>
      <w:r>
        <w:rPr>
          <w:rFonts w:cs="Times Armenian" w:ascii="Times Armenian" w:hAnsi="Times Armenian"/>
          <w:b/>
          <w:i/>
          <w:sz w:val="21"/>
          <w:szCs w:val="21"/>
        </w:rPr>
        <w:t xml:space="preserve"> *սպի</w:t>
        <w:softHyphen/>
        <w:t xml:space="preserve">տակ </w:t>
      </w:r>
      <w:r>
        <w:rPr>
          <w:rFonts w:cs="Times Armenian" w:ascii="Times Armenian" w:hAnsi="Times Armenian"/>
          <w:sz w:val="21"/>
          <w:szCs w:val="21"/>
        </w:rPr>
        <w:t xml:space="preserve">(հայերենի </w:t>
      </w:r>
      <w:r>
        <w:rPr>
          <w:rFonts w:cs="Times Armenian" w:ascii="Times Armenian" w:hAnsi="Times Armenian"/>
          <w:i/>
          <w:sz w:val="21"/>
          <w:szCs w:val="21"/>
        </w:rPr>
        <w:t>կարմիր, կապույտ, սպիտակ, սև, գույն, երանգ</w:t>
      </w:r>
      <w:r>
        <w:rPr>
          <w:rFonts w:cs="Times Armenian" w:ascii="Times Armenian" w:hAnsi="Times Armenian"/>
          <w:sz w:val="21"/>
          <w:szCs w:val="21"/>
        </w:rPr>
        <w:t xml:space="preserve"> բառերն իրանա</w:t>
        <w:softHyphen/>
        <w:t>կա</w:t>
        <w:softHyphen/>
        <w:t xml:space="preserve">նից են, իսկ </w:t>
      </w:r>
      <w:r>
        <w:rPr>
          <w:rFonts w:cs="Times Armenian" w:ascii="Times Armenian" w:hAnsi="Times Armenian"/>
          <w:i/>
          <w:sz w:val="21"/>
          <w:szCs w:val="21"/>
        </w:rPr>
        <w:t>մելան-թանաք</w:t>
      </w:r>
      <w:r>
        <w:rPr>
          <w:rFonts w:cs="Times Armenian" w:ascii="Times Armenian" w:hAnsi="Times Armenian"/>
          <w:sz w:val="21"/>
          <w:szCs w:val="21"/>
        </w:rPr>
        <w:t xml:space="preserve"> բառը հունարենից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սպունգ </w:t>
      </w:r>
      <w:r>
        <w:rPr>
          <w:rFonts w:cs="Times Armenian" w:ascii="Times Armenian" w:hAnsi="Times Armenian"/>
          <w:sz w:val="21"/>
          <w:szCs w:val="21"/>
        </w:rPr>
        <w:t xml:space="preserve">(տես </w:t>
      </w:r>
      <w:r>
        <w:rPr>
          <w:rFonts w:cs="Times Armenian" w:ascii="Times Armenian" w:hAnsi="Times Armenian"/>
          <w:i/>
          <w:sz w:val="21"/>
          <w:szCs w:val="21"/>
        </w:rPr>
        <w:t>սունկն</w:t>
      </w:r>
      <w:r>
        <w:rPr>
          <w:rFonts w:cs="Times Armenian" w:ascii="Times Armenian" w:hAnsi="Times Armenian"/>
          <w:sz w:val="21"/>
          <w:szCs w:val="21"/>
        </w:rPr>
        <w:t xml:space="preserve"> բառը),</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ստադիոն, *ստամբակ </w:t>
      </w:r>
      <w:r>
        <w:rPr>
          <w:rFonts w:cs="Times Armenian" w:ascii="Times Armenian" w:hAnsi="Times Armenian"/>
          <w:sz w:val="21"/>
          <w:szCs w:val="21"/>
        </w:rPr>
        <w:t>(</w:t>
      </w:r>
      <w:r>
        <w:rPr>
          <w:rFonts w:cs="Times Armenian" w:ascii="Times Armenian" w:hAnsi="Times Armenian"/>
          <w:i/>
          <w:sz w:val="21"/>
          <w:szCs w:val="21"/>
        </w:rPr>
        <w:t>ըմ</w:t>
        <w:softHyphen/>
        <w:t>բոստ, խիստ, բուռն, ան</w:t>
        <w:softHyphen/>
        <w:t>սաստ</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ստամոքս, *ստաշխն-ստաշխ </w:t>
      </w:r>
      <w:r>
        <w:rPr>
          <w:rFonts w:cs="Times Armenian" w:ascii="Times Armenian" w:hAnsi="Times Armenian"/>
          <w:sz w:val="21"/>
          <w:szCs w:val="21"/>
        </w:rPr>
        <w:t>(</w:t>
      </w:r>
      <w:r>
        <w:rPr>
          <w:rFonts w:cs="Times Armenian" w:ascii="Times Armenian" w:hAnsi="Times Armenian"/>
          <w:i/>
          <w:sz w:val="21"/>
          <w:szCs w:val="21"/>
        </w:rPr>
        <w:t>զմուռսի ծառի խունկ, յուղը կամ խեժը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ստեպղին </w:t>
      </w:r>
      <w:r>
        <w:rPr>
          <w:rFonts w:cs="Times Armenian" w:ascii="Times Armenian" w:hAnsi="Times Armenian"/>
          <w:sz w:val="21"/>
          <w:szCs w:val="21"/>
        </w:rPr>
        <w:t>(</w:t>
      </w:r>
      <w:r>
        <w:rPr>
          <w:rFonts w:cs="Times Armenian" w:ascii="Times Armenian" w:hAnsi="Times Armenian"/>
          <w:i/>
          <w:sz w:val="21"/>
          <w:szCs w:val="21"/>
        </w:rPr>
        <w:t>գազար</w:t>
      </w:r>
      <w:r>
        <w:rPr>
          <w:rFonts w:cs="Times Armenian" w:ascii="Times Armenian" w:hAnsi="Times Armenian"/>
          <w:sz w:val="21"/>
          <w:szCs w:val="21"/>
        </w:rPr>
        <w:t>),</w:t>
      </w:r>
      <w:r>
        <w:rPr>
          <w:rFonts w:cs="Times Armenian" w:ascii="Times Armenian" w:hAnsi="Times Armenian"/>
          <w:b/>
          <w:i/>
          <w:sz w:val="21"/>
          <w:szCs w:val="21"/>
          <w:vertAlign w:val="superscript"/>
        </w:rPr>
        <w:t xml:space="preserve"> օ</w:t>
      </w:r>
      <w:r>
        <w:rPr>
          <w:rFonts w:cs="Times Armenian" w:ascii="Times Armenian" w:hAnsi="Times Armenian"/>
          <w:b/>
          <w:i/>
          <w:sz w:val="21"/>
          <w:szCs w:val="21"/>
        </w:rPr>
        <w:t xml:space="preserve">ստիքս </w:t>
      </w:r>
      <w:r>
        <w:rPr>
          <w:rFonts w:cs="Times Armenian" w:ascii="Times Armenian" w:hAnsi="Times Armenian"/>
          <w:sz w:val="21"/>
          <w:szCs w:val="21"/>
        </w:rPr>
        <w:t>(</w:t>
      </w:r>
      <w:r>
        <w:rPr>
          <w:rFonts w:cs="Times Armenian" w:ascii="Times Armenian" w:hAnsi="Times Armenian"/>
          <w:i/>
          <w:sz w:val="21"/>
          <w:szCs w:val="21"/>
        </w:rPr>
        <w:t xml:space="preserve">տարր, տարերք, </w:t>
      </w:r>
      <w:r>
        <w:rPr>
          <w:rFonts w:cs="Russian Times" w:ascii="Russian Times" w:hAnsi="Russian Times"/>
          <w:i/>
          <w:sz w:val="21"/>
          <w:szCs w:val="21"/>
        </w:rPr>
        <w:t xml:space="preserve">стихия; </w:t>
      </w:r>
      <w:r>
        <w:rPr>
          <w:rFonts w:cs="Times Armenian" w:ascii="Times Armenian" w:hAnsi="Times Armenian"/>
          <w:i/>
          <w:sz w:val="21"/>
          <w:szCs w:val="21"/>
        </w:rPr>
        <w:t xml:space="preserve">ոտանավորի տող, </w:t>
      </w:r>
      <w:r>
        <w:rPr>
          <w:rFonts w:cs="Times Armenian" w:ascii="Times Armenian" w:hAnsi="Times Armenian"/>
          <w:sz w:val="21"/>
          <w:szCs w:val="21"/>
        </w:rPr>
        <w:t>ևն),</w:t>
      </w:r>
      <w:r>
        <w:rPr>
          <w:rFonts w:cs="Times Armenian" w:ascii="Times Armenian" w:hAnsi="Times Armenian"/>
          <w:b/>
          <w:i/>
          <w:sz w:val="21"/>
          <w:szCs w:val="21"/>
        </w:rPr>
        <w:t xml:space="preserve"> ստուար-ստվար </w:t>
      </w:r>
      <w:r>
        <w:rPr>
          <w:rFonts w:cs="Times Armenian" w:ascii="Times Armenian" w:hAnsi="Times Armenian"/>
          <w:sz w:val="21"/>
          <w:szCs w:val="21"/>
        </w:rPr>
        <w:t>(</w:t>
      </w:r>
      <w:r>
        <w:rPr>
          <w:rFonts w:cs="Times Armenian" w:ascii="Times Armenian" w:hAnsi="Times Armenian"/>
          <w:i/>
          <w:sz w:val="21"/>
          <w:szCs w:val="21"/>
        </w:rPr>
        <w:t>հաստ; թանձր, հոծ; ծանր; թավ ձայն; ստվար;</w:t>
      </w:r>
      <w:r>
        <w:rPr>
          <w:rFonts w:cs="Times Armenian" w:ascii="Times Armenian" w:hAnsi="Times Armenian"/>
          <w:sz w:val="21"/>
          <w:szCs w:val="21"/>
        </w:rPr>
        <w:t xml:space="preserve"> բնիկ լիներ, կտար` </w:t>
      </w:r>
      <w:r>
        <w:rPr>
          <w:rFonts w:cs="Times Armenian" w:ascii="Times Armenian" w:hAnsi="Times Armenian"/>
          <w:i/>
          <w:sz w:val="21"/>
          <w:szCs w:val="21"/>
        </w:rPr>
        <w:t>ստոյր, ստօր, ստուր, ստոր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ստրատ</w:t>
        <w:softHyphen/>
        <w:t xml:space="preserve">ելատ </w:t>
      </w:r>
      <w:r>
        <w:rPr>
          <w:rFonts w:cs="Times Armenian" w:ascii="Times Armenian" w:hAnsi="Times Armenian"/>
          <w:sz w:val="21"/>
          <w:szCs w:val="21"/>
        </w:rPr>
        <w:t>(</w:t>
      </w:r>
      <w:r>
        <w:rPr>
          <w:rFonts w:cs="Times Armenian" w:ascii="Times Armenian" w:hAnsi="Times Armenian"/>
          <w:i/>
          <w:sz w:val="21"/>
          <w:szCs w:val="21"/>
        </w:rPr>
        <w:t>զորավար</w:t>
      </w:r>
      <w:r>
        <w:rPr>
          <w:rFonts w:cs="Times Armenian" w:ascii="Times Armenian" w:hAnsi="Times Armenian"/>
          <w:sz w:val="21"/>
          <w:szCs w:val="21"/>
        </w:rPr>
        <w:t xml:space="preserve">), </w:t>
      </w:r>
      <w:r>
        <w:rPr>
          <w:rFonts w:cs="Times Armenian" w:ascii="Times Armenian" w:hAnsi="Times Armenian"/>
          <w:b/>
          <w:i/>
          <w:sz w:val="21"/>
          <w:szCs w:val="21"/>
        </w:rPr>
        <w:t xml:space="preserve">*սրահ </w:t>
      </w:r>
      <w:r>
        <w:rPr>
          <w:rFonts w:cs="Times Armenian" w:ascii="Times Armenian" w:hAnsi="Times Armenian"/>
          <w:sz w:val="21"/>
          <w:szCs w:val="21"/>
        </w:rPr>
        <w:t xml:space="preserve">(նշանակել է նաև` </w:t>
      </w:r>
      <w:r>
        <w:rPr>
          <w:rFonts w:cs="Times Armenian" w:ascii="Times Armenian" w:hAnsi="Times Armenian"/>
          <w:i/>
          <w:sz w:val="21"/>
          <w:szCs w:val="21"/>
        </w:rPr>
        <w:t>վարագույր, պատի զարդ),</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սրիկայ-սրիկա,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սրինգ </w:t>
      </w:r>
      <w:r>
        <w:rPr>
          <w:rFonts w:cs="Times Armenian" w:ascii="Times Armenian" w:hAnsi="Times Armenian"/>
          <w:sz w:val="21"/>
          <w:szCs w:val="21"/>
        </w:rPr>
        <w:t>(հույն բառը երևի փռյուգերենիցէ, սա էլ` ոչ հնդեվրո</w:t>
        <w:softHyphen/>
        <w:t>պա</w:t>
        <w:softHyphen/>
        <w:t>կան ինչ-որ  մի լեզ</w:t>
        <w:softHyphen/>
        <w:t>վից),</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սրովբէ-սրոբէ-սերովբե </w:t>
      </w:r>
      <w:r>
        <w:rPr>
          <w:rFonts w:cs="Times Armenian" w:ascii="Times Armenian" w:hAnsi="Times Armenian"/>
          <w:sz w:val="21"/>
          <w:szCs w:val="21"/>
        </w:rPr>
        <w:t>(</w:t>
      </w:r>
      <w:r>
        <w:rPr>
          <w:rFonts w:cs="Times Armenian" w:ascii="Times Armenian" w:hAnsi="Times Armenian"/>
          <w:i/>
          <w:sz w:val="21"/>
          <w:szCs w:val="21"/>
        </w:rPr>
        <w:t>I կամ II կարգի հրեշ</w:t>
        <w:softHyphen/>
        <w:t>տակ;</w:t>
      </w:r>
      <w:r>
        <w:rPr>
          <w:rFonts w:cs="Times Armenian" w:ascii="Times Armenian" w:hAnsi="Times Armenian"/>
          <w:sz w:val="21"/>
          <w:szCs w:val="21"/>
        </w:rPr>
        <w:t xml:space="preserve"> սրա ճյուղերից են` </w:t>
      </w:r>
      <w:r>
        <w:rPr>
          <w:rFonts w:cs="Times Armenian" w:ascii="Times Armenian" w:hAnsi="Times Armenian"/>
          <w:i/>
          <w:sz w:val="21"/>
          <w:szCs w:val="21"/>
        </w:rPr>
        <w:t>Սերոբ ու Սիրարփի</w:t>
      </w:r>
      <w:r>
        <w:rPr>
          <w:rFonts w:cs="Times Armenian" w:ascii="Times Armenian" w:hAnsi="Times Armenian"/>
          <w:sz w:val="21"/>
          <w:szCs w:val="21"/>
        </w:rPr>
        <w:t xml:space="preserve"> անունները; վերջինը բառախա</w:t>
        <w:softHyphen/>
        <w:t>ղով Շնորհալին է հար</w:t>
        <w:softHyphen/>
        <w:t xml:space="preserve">մարել, </w:t>
      </w:r>
      <w:r>
        <w:rPr>
          <w:rFonts w:cs="Times Armenian" w:ascii="Times Armenian" w:hAnsi="Times Armenian"/>
          <w:i/>
          <w:sz w:val="21"/>
          <w:szCs w:val="21"/>
        </w:rPr>
        <w:t>սերափիմ</w:t>
      </w:r>
      <w:r>
        <w:rPr>
          <w:rFonts w:cs="Times Armenian" w:ascii="Times Armenian" w:hAnsi="Times Armenian"/>
          <w:sz w:val="21"/>
          <w:szCs w:val="21"/>
        </w:rPr>
        <w:t xml:space="preserve"> ձևից, իբր` </w:t>
      </w:r>
      <w:r>
        <w:rPr>
          <w:rFonts w:cs="Times Armenian" w:ascii="Times Armenian" w:hAnsi="Times Armenian"/>
          <w:i/>
          <w:sz w:val="21"/>
          <w:szCs w:val="21"/>
        </w:rPr>
        <w:t>հրեշտակ</w:t>
      </w:r>
      <w:r>
        <w:rPr>
          <w:rFonts w:cs="Times Armenian" w:ascii="Times Armenian" w:hAnsi="Times Armenian"/>
          <w:sz w:val="21"/>
          <w:szCs w:val="21"/>
        </w:rPr>
        <w:t xml:space="preserve"> կամ </w:t>
      </w:r>
      <w:r>
        <w:rPr>
          <w:rFonts w:cs="Times Armenian" w:ascii="Times Armenian" w:hAnsi="Times Armenian"/>
          <w:i/>
          <w:sz w:val="21"/>
          <w:szCs w:val="21"/>
        </w:rPr>
        <w:t>սիրով արփաց</w:t>
        <w:softHyphen/>
        <w:t>յալ</w:t>
      </w:r>
      <w:r>
        <w:rPr>
          <w:rFonts w:cs="Times Armenian" w:ascii="Times Armenian" w:hAnsi="Times Armenian"/>
          <w:sz w:val="21"/>
          <w:szCs w:val="21"/>
        </w:rPr>
        <w:t>),</w:t>
      </w:r>
      <w:r>
        <w:rPr>
          <w:rFonts w:cs="Times Armenian" w:ascii="Times Armenian" w:hAnsi="Times Armenian"/>
          <w:b/>
          <w:i/>
          <w:sz w:val="21"/>
          <w:szCs w:val="21"/>
        </w:rPr>
        <w:t xml:space="preserve"> *սրուակ-սըր</w:t>
        <w:softHyphen/>
        <w:t xml:space="preserve">վակ </w:t>
      </w:r>
      <w:r>
        <w:rPr>
          <w:rFonts w:cs="Times Armenian" w:ascii="Times Armenian" w:hAnsi="Times Armenian"/>
          <w:sz w:val="21"/>
          <w:szCs w:val="21"/>
        </w:rPr>
        <w:t xml:space="preserve">(սկզբում` </w:t>
      </w:r>
      <w:r>
        <w:rPr>
          <w:rFonts w:cs="Times Armenian" w:ascii="Times Armenian" w:hAnsi="Times Armenian"/>
          <w:i/>
          <w:sz w:val="21"/>
          <w:szCs w:val="21"/>
        </w:rPr>
        <w:t>յուղի շիշ; չոր նյութի չափ; արյուն քաշելու եղջյուր-շպրից</w:t>
      </w:r>
      <w:r>
        <w:rPr>
          <w:rFonts w:cs="Times Armenian" w:ascii="Times Armenian" w:hAnsi="Times Armenian"/>
          <w:sz w:val="21"/>
          <w:szCs w:val="21"/>
        </w:rPr>
        <w:t>),</w:t>
      </w:r>
      <w:r>
        <w:rPr>
          <w:rFonts w:cs="Times Armenian" w:ascii="Times Armenian" w:hAnsi="Times Armenian"/>
          <w:b/>
          <w:i/>
          <w:sz w:val="21"/>
          <w:szCs w:val="21"/>
        </w:rPr>
        <w:t xml:space="preserve"> *սրսկել </w:t>
      </w:r>
      <w:r>
        <w:rPr>
          <w:rFonts w:cs="Times Armenian" w:ascii="Times Armenian" w:hAnsi="Times Armenian"/>
          <w:sz w:val="21"/>
          <w:szCs w:val="21"/>
        </w:rPr>
        <w:t>(</w:t>
      </w:r>
      <w:r>
        <w:rPr>
          <w:rFonts w:cs="Times Armenian" w:ascii="Times Armenian" w:hAnsi="Times Armenian"/>
          <w:i/>
          <w:sz w:val="21"/>
          <w:szCs w:val="21"/>
        </w:rPr>
        <w:t>ջրջնել, ցանել-ցանցնել, ցողել, ևն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սքեմ </w:t>
      </w:r>
      <w:r>
        <w:rPr>
          <w:rFonts w:cs="Times Armenian" w:ascii="Times Armenian" w:hAnsi="Times Armenian"/>
          <w:sz w:val="21"/>
          <w:szCs w:val="21"/>
        </w:rPr>
        <w:t>(</w:t>
      </w:r>
      <w:r>
        <w:rPr>
          <w:rFonts w:cs="Times Armenian" w:ascii="Times Armenian" w:hAnsi="Times Armenian"/>
          <w:i/>
          <w:sz w:val="21"/>
          <w:szCs w:val="21"/>
        </w:rPr>
        <w:t>կրոնա</w:t>
        <w:softHyphen/>
        <w:t>վորի հագուստ</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սքողաստիկոս-սքոլաստիկոս </w:t>
      </w:r>
      <w:r>
        <w:rPr>
          <w:rFonts w:cs="Times Armenian" w:ascii="Times Armenian" w:hAnsi="Times Armenian"/>
          <w:sz w:val="21"/>
          <w:szCs w:val="21"/>
        </w:rPr>
        <w:t>(</w:t>
      </w:r>
      <w:r>
        <w:rPr>
          <w:rFonts w:cs="Times Armenian" w:ascii="Times Armenian" w:hAnsi="Times Armenian"/>
          <w:i/>
          <w:sz w:val="21"/>
          <w:szCs w:val="21"/>
        </w:rPr>
        <w:t>սխոլաստ, ուսումնա</w:t>
        <w:softHyphen/>
        <w:t>կան, փի</w:t>
        <w:softHyphen/>
        <w:t>լիսոփա</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 xml:space="preserve">լ </w:t>
      </w:r>
      <w:r>
        <w:rPr>
          <w:rFonts w:cs="Times Armenian" w:ascii="Times Armenian" w:hAnsi="Times Armenian"/>
          <w:b/>
          <w:i/>
          <w:sz w:val="21"/>
          <w:szCs w:val="21"/>
        </w:rPr>
        <w:t xml:space="preserve">սօլ-սոլ </w:t>
      </w:r>
      <w:r>
        <w:rPr>
          <w:rFonts w:cs="Times Armenian" w:ascii="Times Armenian" w:hAnsi="Times Armenian"/>
          <w:sz w:val="21"/>
          <w:szCs w:val="21"/>
        </w:rPr>
        <w:t>(</w:t>
      </w:r>
      <w:r>
        <w:rPr>
          <w:rFonts w:cs="Times Armenian" w:ascii="Times Armenian" w:hAnsi="Times Armenian"/>
          <w:i/>
          <w:sz w:val="21"/>
          <w:szCs w:val="21"/>
        </w:rPr>
        <w:t>կոշիկ, տրեխ</w:t>
      </w:r>
      <w:r>
        <w:rPr>
          <w:rFonts w:cs="Times Armenian" w:ascii="Times Armenian" w:hAnsi="Times Armenian"/>
          <w:sz w:val="21"/>
          <w:szCs w:val="21"/>
        </w:rPr>
        <w:t>):</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Normal"/>
        <w:jc w:val="center"/>
        <w:rPr>
          <w:rFonts w:ascii="Times Armenian" w:hAnsi="Times Armenian" w:cs="Times Armenian"/>
        </w:rPr>
      </w:pPr>
      <w:r>
        <w:rPr>
          <w:rFonts w:cs="Times Armenian" w:ascii="Times Armenian" w:hAnsi="Times Armenian"/>
          <w:b/>
          <w:i/>
          <w:sz w:val="21"/>
          <w:szCs w:val="21"/>
        </w:rPr>
        <w:t>վ</w:t>
      </w:r>
    </w:p>
    <w:p>
      <w:pPr>
        <w:pStyle w:val="Normal"/>
        <w:ind w:firstLine="426"/>
        <w:jc w:val="both"/>
        <w:rPr>
          <w:rFonts w:ascii="Times Armenian" w:hAnsi="Times Armenian" w:cs="Times Armenian"/>
        </w:rPr>
      </w:pPr>
      <w:r>
        <w:rPr>
          <w:rFonts w:cs="Times Armenian" w:ascii="Times Armenian" w:hAnsi="Times Armenian"/>
          <w:b/>
          <w:i/>
          <w:sz w:val="21"/>
          <w:szCs w:val="21"/>
        </w:rPr>
        <w:t xml:space="preserve">*վագր </w:t>
      </w:r>
      <w:r>
        <w:rPr>
          <w:rFonts w:cs="Times Armenian" w:ascii="Times Armenian" w:hAnsi="Times Armenian"/>
          <w:sz w:val="21"/>
          <w:szCs w:val="21"/>
        </w:rPr>
        <w:t>(իրանական ձևը փոխ է առած սանսկրիտից, սրա ծագումն էլ անհայտ է),</w:t>
      </w:r>
      <w:r>
        <w:rPr>
          <w:rFonts w:cs="Times Armenian" w:ascii="Times Armenian" w:hAnsi="Times Armenian"/>
          <w:b/>
          <w:i/>
          <w:sz w:val="21"/>
          <w:szCs w:val="21"/>
        </w:rPr>
        <w:t xml:space="preserve"> *վահան, վաղ </w:t>
      </w:r>
      <w:r>
        <w:rPr>
          <w:rFonts w:cs="Times Armenian" w:ascii="Times Armenian" w:hAnsi="Times Armenian"/>
          <w:sz w:val="21"/>
          <w:szCs w:val="21"/>
        </w:rPr>
        <w:t>(</w:t>
      </w:r>
      <w:r>
        <w:rPr>
          <w:rFonts w:cs="Times Armenian" w:ascii="Times Armenian" w:hAnsi="Times Armenian"/>
          <w:i/>
          <w:sz w:val="21"/>
          <w:szCs w:val="21"/>
        </w:rPr>
        <w:t>շուտ, առաջ, հին;</w:t>
      </w:r>
      <w:r>
        <w:rPr>
          <w:rFonts w:cs="Times Armenian" w:ascii="Times Armenian" w:hAnsi="Times Armenian"/>
          <w:sz w:val="21"/>
          <w:szCs w:val="21"/>
        </w:rPr>
        <w:t xml:space="preserve"> սրա ճյուղերից են՝ </w:t>
      </w:r>
      <w:r>
        <w:rPr>
          <w:rFonts w:cs="Times Armenian" w:ascii="Times Armenian" w:hAnsi="Times Armenian"/>
          <w:i/>
          <w:sz w:val="21"/>
          <w:szCs w:val="21"/>
        </w:rPr>
        <w:t>վաղը, վա</w:t>
        <w:softHyphen/>
        <w:t>ղա</w:t>
        <w:softHyphen/>
        <w:t>հաս, վա</w:t>
        <w:softHyphen/>
        <w:t>ղուց, վաղորդյան, վաղվաղակի, վաղնջական, վաղաժամ,</w:t>
      </w:r>
      <w:r>
        <w:rPr>
          <w:rFonts w:cs="Times Armenian" w:ascii="Times Armenian" w:hAnsi="Times Armenian"/>
          <w:sz w:val="21"/>
          <w:szCs w:val="21"/>
        </w:rPr>
        <w:t xml:space="preserve"> ևն; փո</w:t>
        <w:softHyphen/>
        <w:t>խառության աղբյուրը հայտնի չի),</w:t>
      </w:r>
      <w:r>
        <w:rPr>
          <w:rFonts w:cs="Times Armenian" w:ascii="Times Armenian" w:hAnsi="Times Armenian"/>
          <w:b/>
          <w:i/>
          <w:sz w:val="21"/>
          <w:szCs w:val="21"/>
        </w:rPr>
        <w:t xml:space="preserve"> *վաճառ </w:t>
      </w:r>
      <w:r>
        <w:rPr>
          <w:rFonts w:cs="Times Armenian" w:ascii="Times Armenian" w:hAnsi="Times Armenian"/>
          <w:sz w:val="21"/>
          <w:szCs w:val="21"/>
        </w:rPr>
        <w:t>(</w:t>
      </w:r>
      <w:r>
        <w:rPr>
          <w:rFonts w:cs="Times Armenian" w:ascii="Times Armenian" w:hAnsi="Times Armenian"/>
          <w:i/>
          <w:sz w:val="21"/>
          <w:szCs w:val="21"/>
        </w:rPr>
        <w:t>սակարկություն, շուկա, առ</w:t>
        <w:softHyphen/>
        <w:t xml:space="preserve"> ու</w:t>
        <w:softHyphen/>
        <w:t xml:space="preserve"> ծախը, ստացած վճարը; նվեր, ընծա; գանձ(ատուն),</w:t>
      </w:r>
      <w:r>
        <w:rPr>
          <w:rFonts w:cs="Times Armenian" w:ascii="Times Armenian" w:hAnsi="Times Armenian"/>
          <w:sz w:val="21"/>
          <w:szCs w:val="21"/>
        </w:rPr>
        <w:t xml:space="preserve"> ևն, ևն, ևն; սրա ճյու</w:t>
        <w:softHyphen/>
        <w:t xml:space="preserve">ղերից՝ </w:t>
      </w:r>
      <w:r>
        <w:rPr>
          <w:rFonts w:cs="Times Armenian" w:ascii="Times Armenian" w:hAnsi="Times Armenian"/>
          <w:i/>
          <w:sz w:val="21"/>
          <w:szCs w:val="21"/>
        </w:rPr>
        <w:t xml:space="preserve">վաճառական, ժամավաճառ, մսավաճառ, վաճառորդ, </w:t>
      </w:r>
      <w:r>
        <w:rPr>
          <w:rFonts w:cs="Times Armenian" w:ascii="Times Armenian" w:hAnsi="Times Armenian"/>
          <w:sz w:val="21"/>
          <w:szCs w:val="21"/>
        </w:rPr>
        <w:t xml:space="preserve">ևն; այս բառը հետո զանազան ձևերով անցել է ուրիշ շատ լեզվի, ու սրանցից մեկից հայերը հետո մի անգամ էլ են փոխ առել՝ </w:t>
      </w:r>
      <w:r>
        <w:rPr>
          <w:rFonts w:cs="Times Armenian" w:ascii="Times Armenian" w:hAnsi="Times Armenian"/>
          <w:i/>
          <w:sz w:val="21"/>
          <w:szCs w:val="21"/>
        </w:rPr>
        <w:t>բազառ, բազրգյան</w:t>
      </w:r>
      <w:r>
        <w:rPr>
          <w:rFonts w:cs="Times Armenian" w:ascii="Times Armenian" w:hAnsi="Times Armenian"/>
          <w:sz w:val="21"/>
          <w:szCs w:val="21"/>
        </w:rPr>
        <w:t xml:space="preserve"> </w:t>
      </w:r>
      <w:r>
        <w:rPr>
          <w:rFonts w:cs="Times Armenian" w:ascii="Times Armenian" w:hAnsi="Times Armenian"/>
          <w:i/>
          <w:sz w:val="21"/>
          <w:szCs w:val="21"/>
        </w:rPr>
        <w:t>= վաճառական</w:t>
      </w:r>
      <w:r>
        <w:rPr>
          <w:rFonts w:cs="Times Armenian" w:ascii="Times Armenian" w:hAnsi="Times Armenian"/>
          <w:sz w:val="21"/>
          <w:szCs w:val="21"/>
        </w:rPr>
        <w:t xml:space="preserve"> ձևե</w:t>
        <w:softHyphen/>
        <w:t>րով),</w:t>
      </w:r>
      <w:r>
        <w:rPr>
          <w:rFonts w:cs="Times Armenian" w:ascii="Times Armenian" w:hAnsi="Times Armenian"/>
          <w:b/>
          <w:i/>
          <w:sz w:val="21"/>
          <w:szCs w:val="21"/>
        </w:rPr>
        <w:t xml:space="preserve"> *վան </w:t>
      </w:r>
      <w:r>
        <w:rPr>
          <w:rFonts w:cs="Times Armenian" w:ascii="Times Armenian" w:hAnsi="Times Armenian"/>
          <w:sz w:val="21"/>
          <w:szCs w:val="21"/>
        </w:rPr>
        <w:t>(</w:t>
      </w:r>
      <w:r>
        <w:rPr>
          <w:rFonts w:cs="Times Armenian" w:ascii="Times Armenian" w:hAnsi="Times Armenian"/>
          <w:i/>
          <w:sz w:val="21"/>
          <w:szCs w:val="21"/>
        </w:rPr>
        <w:t xml:space="preserve">վանելը, վռնդելը, </w:t>
      </w:r>
      <w:r>
        <w:rPr>
          <w:rFonts w:cs="Times Armenian" w:ascii="Times Armenian" w:hAnsi="Times Armenian"/>
          <w:sz w:val="21"/>
          <w:szCs w:val="21"/>
        </w:rPr>
        <w:t xml:space="preserve">ևն; բնիկ լիներ, կլիներ` </w:t>
      </w:r>
      <w:r>
        <w:rPr>
          <w:rFonts w:cs="Times Armenian" w:ascii="Times Armenian" w:hAnsi="Times Armenian"/>
          <w:b/>
          <w:i/>
          <w:sz w:val="21"/>
          <w:szCs w:val="21"/>
        </w:rPr>
        <w:t>գուն</w:t>
      </w:r>
      <w:r>
        <w:rPr>
          <w:rFonts w:cs="Times Armenian" w:ascii="Times Armenian" w:hAnsi="Times Armenian"/>
          <w:sz w:val="21"/>
          <w:szCs w:val="21"/>
        </w:rPr>
        <w:t>),</w:t>
      </w:r>
      <w:r>
        <w:rPr>
          <w:rFonts w:cs="Times Armenian" w:ascii="Times Armenian" w:hAnsi="Times Armenian"/>
          <w:b/>
          <w:i/>
          <w:sz w:val="21"/>
          <w:szCs w:val="21"/>
        </w:rPr>
        <w:t xml:space="preserve"> *վան </w:t>
      </w:r>
      <w:r>
        <w:rPr>
          <w:rFonts w:cs="Times Armenian" w:ascii="Times Armenian" w:hAnsi="Times Armenian"/>
          <w:sz w:val="21"/>
          <w:szCs w:val="21"/>
        </w:rPr>
        <w:t>(</w:t>
      </w:r>
      <w:r>
        <w:rPr>
          <w:rFonts w:cs="Times Armenian" w:ascii="Times Armenian" w:hAnsi="Times Armenian"/>
          <w:i/>
          <w:sz w:val="21"/>
          <w:szCs w:val="21"/>
        </w:rPr>
        <w:t>բնակու</w:t>
        <w:softHyphen/>
        <w:t>թյուն, բնակարան;</w:t>
      </w:r>
      <w:r>
        <w:rPr>
          <w:rFonts w:cs="Times Armenian" w:ascii="Times Armenian" w:hAnsi="Times Armenian"/>
          <w:sz w:val="21"/>
          <w:szCs w:val="21"/>
        </w:rPr>
        <w:t xml:space="preserve"> սրա ճյուղերից են՝ </w:t>
      </w:r>
      <w:r>
        <w:rPr>
          <w:rFonts w:cs="Times Armenian" w:ascii="Times Armenian" w:hAnsi="Times Armenian"/>
          <w:i/>
          <w:sz w:val="21"/>
          <w:szCs w:val="21"/>
        </w:rPr>
        <w:t>վանք = հյուրանոց = իջևան = տաճար՝ մենաստան; վանական, վանատուր, իջևան, օթևան, վանահայր, վանամայր, հարևան,</w:t>
      </w:r>
      <w:r>
        <w:rPr>
          <w:rFonts w:cs="Times Armenian" w:ascii="Times Armenian" w:hAnsi="Times Armenian"/>
          <w:sz w:val="21"/>
          <w:szCs w:val="21"/>
        </w:rPr>
        <w:t xml:space="preserve"> ևն),</w:t>
      </w:r>
      <w:r>
        <w:rPr>
          <w:rFonts w:cs="Times Armenian" w:ascii="Times Armenian" w:hAnsi="Times Armenian"/>
          <w:b/>
          <w:i/>
          <w:sz w:val="21"/>
          <w:szCs w:val="21"/>
        </w:rPr>
        <w:t xml:space="preserve"> *վանգ-վանկ </w:t>
      </w:r>
      <w:r>
        <w:rPr>
          <w:rFonts w:cs="Times Armenian" w:ascii="Times Armenian" w:hAnsi="Times Armenian"/>
          <w:sz w:val="21"/>
          <w:szCs w:val="21"/>
        </w:rPr>
        <w:t>(</w:t>
      </w:r>
      <w:r>
        <w:rPr>
          <w:rFonts w:cs="Times Armenian" w:ascii="Times Armenian" w:hAnsi="Times Armenian"/>
          <w:i/>
          <w:sz w:val="21"/>
          <w:szCs w:val="21"/>
        </w:rPr>
        <w:t>հնչյուն, ձայն, հեգ, երգի եղանակ, երգի խազ;</w:t>
      </w:r>
      <w:r>
        <w:rPr>
          <w:rFonts w:cs="Times Armenian" w:ascii="Times Armenian" w:hAnsi="Times Armenian"/>
          <w:sz w:val="21"/>
          <w:szCs w:val="21"/>
        </w:rPr>
        <w:t xml:space="preserve"> հիմա` </w:t>
      </w:r>
      <w:r>
        <w:rPr>
          <w:rFonts w:cs="Times Armenian" w:ascii="Times Armenian" w:hAnsi="Times Armenian"/>
          <w:i/>
          <w:sz w:val="21"/>
          <w:szCs w:val="21"/>
        </w:rPr>
        <w:t>վանկ-հեգ),</w:t>
      </w:r>
      <w:r>
        <w:rPr>
          <w:rFonts w:cs="Times Armenian" w:ascii="Times Armenian" w:hAnsi="Times Armenian"/>
          <w:b/>
          <w:i/>
          <w:sz w:val="21"/>
          <w:szCs w:val="21"/>
        </w:rPr>
        <w:t xml:space="preserve"> *վանդակ </w:t>
      </w:r>
      <w:r>
        <w:rPr>
          <w:rFonts w:cs="Times Armenian" w:ascii="Times Armenian" w:hAnsi="Times Armenian"/>
          <w:sz w:val="21"/>
          <w:szCs w:val="21"/>
        </w:rPr>
        <w:t>(</w:t>
      </w:r>
      <w:r>
        <w:rPr>
          <w:rFonts w:cs="Times Armenian" w:ascii="Times Armenian" w:hAnsi="Times Armenian"/>
          <w:i/>
          <w:sz w:val="21"/>
          <w:szCs w:val="21"/>
        </w:rPr>
        <w:t xml:space="preserve">ամեն մի հյուսած բան, </w:t>
      </w:r>
      <w:r>
        <w:rPr>
          <w:rFonts w:cs="Times Armenian" w:ascii="Times Armenian" w:hAnsi="Times Armenian"/>
          <w:sz w:val="21"/>
          <w:szCs w:val="21"/>
        </w:rPr>
        <w:t xml:space="preserve">օրինակ, </w:t>
      </w:r>
      <w:r>
        <w:rPr>
          <w:rFonts w:cs="Times Armenian" w:ascii="Times Armenian" w:hAnsi="Times Armenian"/>
          <w:i/>
          <w:sz w:val="21"/>
          <w:szCs w:val="21"/>
        </w:rPr>
        <w:t>ուռկան, ցանց, ևն; զամբյուղ, կողով; վանդակապատ, ճաղ;</w:t>
      </w:r>
      <w:r>
        <w:rPr>
          <w:rFonts w:cs="Times Armenian" w:ascii="Times Armenian" w:hAnsi="Times Armenian"/>
          <w:sz w:val="21"/>
          <w:szCs w:val="21"/>
        </w:rPr>
        <w:t xml:space="preserve"> հիմա` </w:t>
      </w:r>
      <w:r>
        <w:rPr>
          <w:rFonts w:cs="Times Armenian" w:ascii="Times Armenian" w:hAnsi="Times Armenian"/>
          <w:i/>
          <w:sz w:val="21"/>
          <w:szCs w:val="21"/>
        </w:rPr>
        <w:t>վանդակ</w:t>
      </w:r>
      <w:r>
        <w:rPr>
          <w:rFonts w:cs="Times Armenian" w:ascii="Times Armenian" w:hAnsi="Times Armenian"/>
          <w:sz w:val="21"/>
          <w:szCs w:val="21"/>
        </w:rPr>
        <w:t>),</w:t>
      </w:r>
      <w:r>
        <w:rPr>
          <w:rFonts w:cs="Times Armenian" w:ascii="Times Armenian" w:hAnsi="Times Armenian"/>
          <w:b/>
          <w:i/>
          <w:sz w:val="21"/>
          <w:szCs w:val="21"/>
        </w:rPr>
        <w:t xml:space="preserve"> *վաշխ </w:t>
      </w:r>
      <w:r>
        <w:rPr>
          <w:rFonts w:cs="Times Armenian" w:ascii="Times Armenian" w:hAnsi="Times Armenian"/>
          <w:sz w:val="21"/>
          <w:szCs w:val="21"/>
        </w:rPr>
        <w:t>(</w:t>
      </w:r>
      <w:r>
        <w:rPr>
          <w:rFonts w:cs="Times Armenian" w:ascii="Times Armenian" w:hAnsi="Times Armenian"/>
          <w:i/>
          <w:sz w:val="21"/>
          <w:szCs w:val="21"/>
        </w:rPr>
        <w:t>ան</w:t>
        <w:softHyphen/>
        <w:t xml:space="preserve">իրավ տոկոս; </w:t>
      </w:r>
      <w:r>
        <w:rPr>
          <w:rFonts w:cs="Times Armenian" w:ascii="Times Armenian" w:hAnsi="Times Armenian"/>
          <w:sz w:val="21"/>
          <w:szCs w:val="21"/>
        </w:rPr>
        <w:t xml:space="preserve">սրա ճյուղերից՝ </w:t>
      </w:r>
      <w:r>
        <w:rPr>
          <w:rFonts w:cs="Times Armenian" w:ascii="Times Armenian" w:hAnsi="Times Armenian"/>
          <w:i/>
          <w:sz w:val="21"/>
          <w:szCs w:val="21"/>
        </w:rPr>
        <w:t>վաշխառ = առնված տոկոսը, վաշ</w:t>
        <w:softHyphen/>
        <w:t>խառու, վաշ</w:t>
        <w:softHyphen/>
        <w:t>խատու,</w:t>
      </w:r>
      <w:r>
        <w:rPr>
          <w:rFonts w:cs="Times Armenian" w:ascii="Times Armenian" w:hAnsi="Times Armenian"/>
          <w:sz w:val="21"/>
          <w:szCs w:val="21"/>
        </w:rPr>
        <w:t xml:space="preserve"> ևն),</w:t>
      </w:r>
      <w:r>
        <w:rPr>
          <w:rFonts w:cs="Times Armenian" w:ascii="Times Armenian" w:hAnsi="Times Armenian"/>
          <w:b/>
          <w:i/>
          <w:sz w:val="21"/>
          <w:szCs w:val="21"/>
        </w:rPr>
        <w:t xml:space="preserve"> *վաշտ </w:t>
      </w:r>
      <w:r>
        <w:rPr>
          <w:rFonts w:cs="Times Armenian" w:ascii="Times Armenian" w:hAnsi="Times Armenian"/>
          <w:sz w:val="21"/>
          <w:szCs w:val="21"/>
        </w:rPr>
        <w:t>(</w:t>
      </w:r>
      <w:r>
        <w:rPr>
          <w:rFonts w:cs="Times Armenian" w:ascii="Times Armenian" w:hAnsi="Times Armenian"/>
          <w:i/>
          <w:sz w:val="21"/>
          <w:szCs w:val="21"/>
        </w:rPr>
        <w:t>մի դրոշով առաջնորդվող զորքը;</w:t>
      </w:r>
      <w:r>
        <w:rPr>
          <w:rFonts w:cs="Times Armenian" w:ascii="Times Armenian" w:hAnsi="Times Armenian"/>
          <w:sz w:val="21"/>
          <w:szCs w:val="21"/>
        </w:rPr>
        <w:t xml:space="preserve"> հիմա` </w:t>
      </w:r>
      <w:r>
        <w:rPr>
          <w:rFonts w:cs="Times Armenian" w:ascii="Times Armenian" w:hAnsi="Times Armenian"/>
          <w:i/>
          <w:sz w:val="21"/>
          <w:szCs w:val="21"/>
        </w:rPr>
        <w:t>վաշտ</w:t>
      </w:r>
      <w:r>
        <w:rPr>
          <w:rFonts w:cs="Times Armenian" w:ascii="Times Armenian" w:hAnsi="Times Armenian"/>
          <w:sz w:val="21"/>
          <w:szCs w:val="21"/>
        </w:rPr>
        <w:t xml:space="preserve">), </w:t>
      </w:r>
      <w:r>
        <w:rPr>
          <w:rFonts w:cs="Times Armenian" w:ascii="Times Armenian" w:hAnsi="Times Armenian"/>
          <w:b/>
          <w:i/>
          <w:sz w:val="21"/>
          <w:szCs w:val="21"/>
        </w:rPr>
        <w:t xml:space="preserve">*վառ </w:t>
      </w:r>
      <w:r>
        <w:rPr>
          <w:rFonts w:cs="Times Armenian" w:ascii="Times Armenian" w:hAnsi="Times Armenian"/>
          <w:sz w:val="21"/>
          <w:szCs w:val="21"/>
        </w:rPr>
        <w:t>(փոխ է առած երևի կա</w:t>
        <w:softHyphen/>
        <w:t xml:space="preserve">միսերենից; սրա ճյուղերից՝ </w:t>
      </w:r>
      <w:r>
        <w:rPr>
          <w:rFonts w:cs="Times Armenian" w:ascii="Times Armenian" w:hAnsi="Times Armenian"/>
          <w:i/>
          <w:sz w:val="21"/>
          <w:szCs w:val="21"/>
        </w:rPr>
        <w:t>վառել, բոցավառ, լուսա</w:t>
        <w:softHyphen/>
        <w:t>վառ, հրավառ, վառ</w:t>
        <w:softHyphen/>
        <w:t>վռուն, խանդավառ,</w:t>
      </w:r>
      <w:r>
        <w:rPr>
          <w:rFonts w:cs="Times Armenian" w:ascii="Times Armenian" w:hAnsi="Times Armenian"/>
          <w:b/>
          <w:sz w:val="21"/>
          <w:szCs w:val="21"/>
        </w:rPr>
        <w:t xml:space="preserve"> ևն),</w:t>
      </w:r>
      <w:r>
        <w:rPr>
          <w:rFonts w:cs="Times Armenian" w:ascii="Times Armenian" w:hAnsi="Times Armenian"/>
          <w:b/>
          <w:i/>
          <w:sz w:val="21"/>
          <w:szCs w:val="21"/>
        </w:rPr>
        <w:t xml:space="preserve"> *վասն </w:t>
      </w:r>
      <w:r>
        <w:rPr>
          <w:rFonts w:cs="Times Armenian" w:ascii="Times Armenian" w:hAnsi="Times Armenian"/>
          <w:sz w:val="21"/>
          <w:szCs w:val="21"/>
        </w:rPr>
        <w:t>(</w:t>
      </w:r>
      <w:r>
        <w:rPr>
          <w:rFonts w:cs="Times Armenian" w:ascii="Times Armenian" w:hAnsi="Times Armenian"/>
          <w:i/>
          <w:sz w:val="21"/>
          <w:szCs w:val="21"/>
        </w:rPr>
        <w:t>համար, պատճառով; միջոցով;</w:t>
      </w:r>
      <w:r>
        <w:rPr>
          <w:rFonts w:cs="Times Armenian" w:ascii="Times Armenian" w:hAnsi="Times Armenian"/>
          <w:sz w:val="21"/>
          <w:szCs w:val="21"/>
        </w:rPr>
        <w:t xml:space="preserve"> սրա ճյու</w:t>
        <w:softHyphen/>
        <w:t xml:space="preserve">ղերից՝ </w:t>
      </w:r>
      <w:r>
        <w:rPr>
          <w:rFonts w:cs="Times Armenian" w:ascii="Times Armenian" w:hAnsi="Times Armenian"/>
          <w:i/>
          <w:sz w:val="21"/>
          <w:szCs w:val="21"/>
        </w:rPr>
        <w:t>վասն զի,</w:t>
      </w:r>
      <w:r>
        <w:rPr>
          <w:rFonts w:cs="Times Armenian" w:ascii="Times Armenian" w:hAnsi="Times Armenian"/>
          <w:sz w:val="21"/>
          <w:szCs w:val="21"/>
        </w:rPr>
        <w:t xml:space="preserve"> ևն; բնիկ լիներ, կտար` </w:t>
      </w:r>
      <w:r>
        <w:rPr>
          <w:rFonts w:cs="Times Armenian" w:ascii="Times Armenian" w:hAnsi="Times Armenian"/>
          <w:b/>
          <w:i/>
          <w:sz w:val="21"/>
          <w:szCs w:val="21"/>
        </w:rPr>
        <w:t>գես</w:t>
      </w:r>
      <w:r>
        <w:rPr>
          <w:rFonts w:cs="Times Armenian" w:ascii="Times Armenian" w:hAnsi="Times Armenian"/>
          <w:sz w:val="21"/>
          <w:szCs w:val="21"/>
        </w:rPr>
        <w:t>),</w:t>
      </w:r>
      <w:r>
        <w:rPr>
          <w:rFonts w:cs="Times Armenian" w:ascii="Times Armenian" w:hAnsi="Times Armenian"/>
          <w:b/>
          <w:i/>
          <w:sz w:val="21"/>
          <w:szCs w:val="21"/>
        </w:rPr>
        <w:t xml:space="preserve"> *վասպու</w:t>
        <w:softHyphen/>
        <w:t>րա</w:t>
        <w:softHyphen/>
        <w:t xml:space="preserve">կան </w:t>
      </w:r>
      <w:r>
        <w:rPr>
          <w:rFonts w:cs="Times Armenian" w:ascii="Times Armenian" w:hAnsi="Times Armenian"/>
          <w:sz w:val="21"/>
          <w:szCs w:val="21"/>
        </w:rPr>
        <w:t>(</w:t>
      </w:r>
      <w:r>
        <w:rPr>
          <w:rFonts w:cs="Times Armenian" w:ascii="Times Armenian" w:hAnsi="Times Armenian"/>
          <w:i/>
          <w:sz w:val="21"/>
          <w:szCs w:val="21"/>
        </w:rPr>
        <w:t>ազնվական</w:t>
      </w:r>
      <w:r>
        <w:rPr>
          <w:rFonts w:cs="Times Armenian" w:ascii="Times Armenian" w:hAnsi="Times Armenian"/>
          <w:sz w:val="21"/>
          <w:szCs w:val="21"/>
        </w:rPr>
        <w:t>),</w:t>
      </w:r>
      <w:r>
        <w:rPr>
          <w:rFonts w:cs="Times Armenian" w:ascii="Times Armenian" w:hAnsi="Times Armenian"/>
          <w:b/>
          <w:i/>
          <w:sz w:val="21"/>
          <w:szCs w:val="21"/>
        </w:rPr>
        <w:t xml:space="preserve"> *վատ </w:t>
      </w:r>
      <w:r>
        <w:rPr>
          <w:rFonts w:cs="Times Armenian" w:ascii="Times Armenian" w:hAnsi="Times Armenian"/>
          <w:sz w:val="21"/>
          <w:szCs w:val="21"/>
        </w:rPr>
        <w:t>(</w:t>
      </w:r>
      <w:r>
        <w:rPr>
          <w:rFonts w:cs="Times Armenian" w:ascii="Times Armenian" w:hAnsi="Times Armenian"/>
          <w:i/>
          <w:sz w:val="21"/>
          <w:szCs w:val="21"/>
        </w:rPr>
        <w:t>վատ, գեշ, չար; անպիտան, ծույլ, ան</w:t>
        <w:softHyphen/>
        <w:t>արի, թույլ</w:t>
      </w:r>
      <w:r>
        <w:rPr>
          <w:rFonts w:cs="Times Armenian" w:ascii="Times Armenian" w:hAnsi="Times Armenian"/>
          <w:sz w:val="21"/>
          <w:szCs w:val="21"/>
        </w:rPr>
        <w:t>),</w:t>
      </w:r>
      <w:r>
        <w:rPr>
          <w:rFonts w:cs="Times Armenian" w:ascii="Times Armenian" w:hAnsi="Times Armenian"/>
          <w:b/>
          <w:i/>
          <w:sz w:val="21"/>
          <w:szCs w:val="21"/>
        </w:rPr>
        <w:t xml:space="preserve"> *վատ</w:t>
        <w:softHyphen/>
        <w:t xml:space="preserve">թար </w:t>
      </w:r>
      <w:r>
        <w:rPr>
          <w:rFonts w:cs="Times Armenian" w:ascii="Times Armenian" w:hAnsi="Times Armenian"/>
          <w:sz w:val="21"/>
          <w:szCs w:val="21"/>
        </w:rPr>
        <w:t>(նախորդ բառի համեմատական աստիճանից է; հի</w:t>
        <w:softHyphen/>
        <w:t xml:space="preserve">մա` </w:t>
      </w:r>
      <w:r>
        <w:rPr>
          <w:rFonts w:cs="Times Armenian" w:ascii="Times Armenian" w:hAnsi="Times Armenian"/>
          <w:i/>
          <w:sz w:val="21"/>
          <w:szCs w:val="21"/>
        </w:rPr>
        <w:t>ավելի վատ</w:t>
      </w:r>
      <w:r>
        <w:rPr>
          <w:rFonts w:cs="Times Armenian" w:ascii="Times Armenian" w:hAnsi="Times Armenian"/>
          <w:sz w:val="21"/>
          <w:szCs w:val="21"/>
        </w:rPr>
        <w:t>),</w:t>
      </w:r>
      <w:r>
        <w:rPr>
          <w:rFonts w:cs="Times Armenian" w:ascii="Times Armenian" w:hAnsi="Times Armenian"/>
          <w:b/>
          <w:i/>
          <w:sz w:val="21"/>
          <w:szCs w:val="21"/>
        </w:rPr>
        <w:t xml:space="preserve"> *վար </w:t>
      </w:r>
      <w:r>
        <w:rPr>
          <w:rFonts w:cs="Times Armenian" w:ascii="Times Armenian" w:hAnsi="Times Armenian"/>
          <w:sz w:val="21"/>
          <w:szCs w:val="21"/>
        </w:rPr>
        <w:t>(սրա ճյու</w:t>
        <w:softHyphen/>
        <w:t>ղերից՝</w:t>
      </w:r>
      <w:r>
        <w:rPr>
          <w:rFonts w:cs="Times Armenian" w:ascii="Times Armenian" w:hAnsi="Times Armenian"/>
          <w:i/>
          <w:sz w:val="21"/>
          <w:szCs w:val="21"/>
        </w:rPr>
        <w:t xml:space="preserve"> վար, վարել (հողը), վարել (քշել), վա</w:t>
        <w:softHyphen/>
        <w:t>րիչ, վարոց (ճիպոտ), կառավար, գերեվար, գիշերավար, զօրավար, վարորդ,</w:t>
      </w:r>
      <w:r>
        <w:rPr>
          <w:rFonts w:cs="Times Armenian" w:ascii="Times Armenian" w:hAnsi="Times Armenian"/>
          <w:b/>
          <w:sz w:val="21"/>
          <w:szCs w:val="21"/>
        </w:rPr>
        <w:t xml:space="preserve"> </w:t>
      </w:r>
      <w:r>
        <w:rPr>
          <w:rFonts w:cs="Times Armenian" w:ascii="Times Armenian" w:hAnsi="Times Armenian"/>
          <w:sz w:val="21"/>
          <w:szCs w:val="21"/>
        </w:rPr>
        <w:t>ևն),</w:t>
      </w:r>
      <w:r>
        <w:rPr>
          <w:rFonts w:cs="Times Armenian" w:ascii="Times Armenian" w:hAnsi="Times Armenian"/>
          <w:b/>
          <w:i/>
          <w:sz w:val="21"/>
          <w:szCs w:val="21"/>
        </w:rPr>
        <w:t xml:space="preserve"> *վա</w:t>
        <w:softHyphen/>
        <w:t xml:space="preserve">րազ </w:t>
      </w:r>
      <w:r>
        <w:rPr>
          <w:rFonts w:cs="Times Armenian" w:ascii="Times Armenian" w:hAnsi="Times Armenian"/>
          <w:sz w:val="21"/>
          <w:szCs w:val="21"/>
        </w:rPr>
        <w:t>(</w:t>
      </w:r>
      <w:r>
        <w:rPr>
          <w:rFonts w:cs="Times Armenian" w:ascii="Times Armenian" w:hAnsi="Times Armenian"/>
          <w:i/>
          <w:sz w:val="21"/>
          <w:szCs w:val="21"/>
        </w:rPr>
        <w:t>վայրի արու խոզ</w:t>
      </w:r>
      <w:r>
        <w:rPr>
          <w:rFonts w:cs="Times Armenian" w:ascii="Times Armenian" w:hAnsi="Times Armenian"/>
          <w:sz w:val="21"/>
          <w:szCs w:val="21"/>
        </w:rPr>
        <w:t>),</w:t>
      </w:r>
      <w:r>
        <w:rPr>
          <w:rFonts w:cs="Times Armenian" w:ascii="Times Armenian" w:hAnsi="Times Armenian"/>
          <w:b/>
          <w:i/>
          <w:sz w:val="21"/>
          <w:szCs w:val="21"/>
        </w:rPr>
        <w:t xml:space="preserve"> *վարդ </w:t>
      </w:r>
      <w:r>
        <w:rPr>
          <w:rFonts w:cs="Times Armenian" w:ascii="Times Armenian" w:hAnsi="Times Armenian"/>
          <w:sz w:val="21"/>
          <w:szCs w:val="21"/>
        </w:rPr>
        <w:t xml:space="preserve">(սրա ճյուղերից` </w:t>
      </w:r>
      <w:r>
        <w:rPr>
          <w:rFonts w:cs="Times Armenian" w:ascii="Times Armenian" w:hAnsi="Times Armenian"/>
          <w:i/>
          <w:sz w:val="21"/>
          <w:szCs w:val="21"/>
        </w:rPr>
        <w:t>վարդավառ;</w:t>
      </w:r>
      <w:r>
        <w:rPr>
          <w:rFonts w:cs="Times Armenian" w:ascii="Times Armenian" w:hAnsi="Times Armenian"/>
          <w:sz w:val="21"/>
          <w:szCs w:val="21"/>
        </w:rPr>
        <w:t xml:space="preserve"> հին հա</w:t>
        <w:softHyphen/>
        <w:softHyphen/>
        <w:t>յերը ի</w:t>
        <w:softHyphen/>
        <w:t xml:space="preserve">րար վրա վարդաջուր էին ցանում, տես Աճառյանի </w:t>
      </w:r>
      <w:r>
        <w:rPr>
          <w:rFonts w:cs="Times Armenian" w:ascii="Times Armenian" w:hAnsi="Times Armenian"/>
          <w:i/>
          <w:sz w:val="21"/>
          <w:szCs w:val="21"/>
        </w:rPr>
        <w:t>վառ</w:t>
      </w:r>
      <w:r>
        <w:rPr>
          <w:rFonts w:cs="Times Armenian" w:ascii="Times Armenian" w:hAnsi="Times Armenian"/>
          <w:sz w:val="21"/>
          <w:szCs w:val="21"/>
        </w:rPr>
        <w:t xml:space="preserve"> բառը),</w:t>
      </w:r>
      <w:r>
        <w:rPr>
          <w:rFonts w:cs="Times Armenian" w:ascii="Times Armenian" w:hAnsi="Times Armenian"/>
          <w:b/>
          <w:i/>
          <w:sz w:val="21"/>
          <w:szCs w:val="21"/>
        </w:rPr>
        <w:t xml:space="preserve"> *վարդապետ </w:t>
      </w:r>
      <w:r>
        <w:rPr>
          <w:rFonts w:cs="Times Armenian" w:ascii="Times Armenian" w:hAnsi="Times Armenian"/>
          <w:sz w:val="21"/>
          <w:szCs w:val="21"/>
        </w:rPr>
        <w:t>(</w:t>
      </w:r>
      <w:r>
        <w:rPr>
          <w:rFonts w:cs="Times Armenian" w:ascii="Times Armenian" w:hAnsi="Times Armenian"/>
          <w:i/>
          <w:sz w:val="21"/>
          <w:szCs w:val="21"/>
        </w:rPr>
        <w:t>ուսուցիչ; վարպետ;</w:t>
      </w:r>
      <w:r>
        <w:rPr>
          <w:rFonts w:cs="Times Armenian" w:ascii="Times Armenian" w:hAnsi="Times Armenian"/>
          <w:sz w:val="21"/>
          <w:szCs w:val="21"/>
        </w:rPr>
        <w:t xml:space="preserve"> ըստ Խորենացու` </w:t>
      </w:r>
      <w:r>
        <w:rPr>
          <w:rFonts w:cs="Times Armenian" w:ascii="Times Armenian" w:hAnsi="Times Armenian"/>
          <w:i/>
          <w:sz w:val="21"/>
          <w:szCs w:val="21"/>
        </w:rPr>
        <w:t>դրդիչ, գրգռիչ, սադրիչ;</w:t>
      </w:r>
      <w:r>
        <w:rPr>
          <w:rFonts w:cs="Times Armenian" w:ascii="Times Armenian" w:hAnsi="Times Armenian"/>
          <w:sz w:val="21"/>
          <w:szCs w:val="21"/>
        </w:rPr>
        <w:t xml:space="preserve"> հիմա միայն` </w:t>
      </w:r>
      <w:r>
        <w:rPr>
          <w:rFonts w:cs="Times Armenian" w:ascii="Times Armenian" w:hAnsi="Times Armenian"/>
          <w:i/>
          <w:sz w:val="21"/>
          <w:szCs w:val="21"/>
        </w:rPr>
        <w:t>վարդապետ</w:t>
      </w:r>
      <w:r>
        <w:rPr>
          <w:rFonts w:cs="Times Armenian" w:ascii="Times Armenian" w:hAnsi="Times Armenian"/>
          <w:sz w:val="21"/>
          <w:szCs w:val="21"/>
        </w:rPr>
        <w:t>),</w:t>
      </w:r>
      <w:r>
        <w:rPr>
          <w:rFonts w:cs="Times Armenian" w:ascii="Times Armenian" w:hAnsi="Times Armenian"/>
          <w:b/>
          <w:i/>
          <w:sz w:val="21"/>
          <w:szCs w:val="21"/>
        </w:rPr>
        <w:t xml:space="preserve"> *վարժ </w:t>
      </w:r>
      <w:r>
        <w:rPr>
          <w:rFonts w:cs="Times Armenian" w:ascii="Times Armenian" w:hAnsi="Times Armenian"/>
          <w:sz w:val="21"/>
          <w:szCs w:val="21"/>
        </w:rPr>
        <w:t>(</w:t>
      </w:r>
      <w:r>
        <w:rPr>
          <w:rFonts w:cs="Times Armenian" w:ascii="Times Armenian" w:hAnsi="Times Armenian"/>
          <w:i/>
          <w:sz w:val="21"/>
          <w:szCs w:val="21"/>
        </w:rPr>
        <w:t>կր</w:t>
        <w:softHyphen/>
        <w:t>թու</w:t>
        <w:softHyphen/>
        <w:t>թյուն, ուսմունք; վարժել = կրթել-հրահանգել; վար</w:t>
        <w:softHyphen/>
        <w:t xml:space="preserve">ժիլ = սովորել; </w:t>
      </w:r>
      <w:r>
        <w:rPr>
          <w:rFonts w:cs="Times Armenian" w:ascii="Times Armenian" w:hAnsi="Times Armenian"/>
          <w:sz w:val="21"/>
          <w:szCs w:val="21"/>
        </w:rPr>
        <w:t xml:space="preserve">ևն; բնիկ լիներ, կտար` </w:t>
      </w:r>
      <w:r>
        <w:rPr>
          <w:rFonts w:cs="Times Armenian" w:ascii="Times Armenian" w:hAnsi="Times Armenian"/>
          <w:b/>
          <w:i/>
          <w:sz w:val="21"/>
          <w:szCs w:val="21"/>
        </w:rPr>
        <w:t>գործ</w:t>
      </w:r>
      <w:r>
        <w:rPr>
          <w:rFonts w:cs="Times Armenian" w:ascii="Times Armenian" w:hAnsi="Times Armenian"/>
          <w:sz w:val="21"/>
          <w:szCs w:val="21"/>
        </w:rPr>
        <w:t>),</w:t>
      </w:r>
      <w:r>
        <w:rPr>
          <w:rFonts w:cs="Times Armenian" w:ascii="Times Armenian" w:hAnsi="Times Armenian"/>
          <w:b/>
          <w:i/>
          <w:sz w:val="21"/>
          <w:szCs w:val="21"/>
        </w:rPr>
        <w:t xml:space="preserve"> *վարձ, *վա</w:t>
        <w:softHyphen/>
        <w:t xml:space="preserve">րունգ </w:t>
      </w:r>
      <w:r>
        <w:rPr>
          <w:rFonts w:cs="Times Armenian" w:ascii="Times Armenian" w:hAnsi="Times Armenian"/>
          <w:sz w:val="21"/>
          <w:szCs w:val="21"/>
        </w:rPr>
        <w:t xml:space="preserve">(կամ՝ </w:t>
      </w:r>
      <w:r>
        <w:rPr>
          <w:rFonts w:cs="Times Armenian" w:ascii="Times Armenian" w:hAnsi="Times Armenian"/>
          <w:i/>
          <w:sz w:val="21"/>
          <w:szCs w:val="21"/>
        </w:rPr>
        <w:t>վարունկ</w:t>
      </w:r>
      <w:r>
        <w:rPr>
          <w:rFonts w:cs="Times Armenian" w:ascii="Times Armenian" w:hAnsi="Times Armenian"/>
          <w:sz w:val="21"/>
          <w:szCs w:val="21"/>
        </w:rPr>
        <w:t>),</w:t>
      </w:r>
      <w:r>
        <w:rPr>
          <w:rFonts w:cs="Times Armenian" w:ascii="Times Armenian" w:hAnsi="Times Armenian"/>
          <w:b/>
          <w:i/>
          <w:sz w:val="21"/>
          <w:szCs w:val="21"/>
        </w:rPr>
        <w:t xml:space="preserve"> *վարս </w:t>
      </w:r>
      <w:r>
        <w:rPr>
          <w:rFonts w:cs="Times Armenian" w:ascii="Times Armenian" w:hAnsi="Times Armenian"/>
          <w:sz w:val="21"/>
          <w:szCs w:val="21"/>
        </w:rPr>
        <w:t>(</w:t>
      </w:r>
      <w:r>
        <w:rPr>
          <w:rFonts w:cs="Times Armenian" w:ascii="Times Armenian" w:hAnsi="Times Armenian"/>
          <w:i/>
          <w:sz w:val="21"/>
          <w:szCs w:val="21"/>
        </w:rPr>
        <w:t>մազ, ծամ; աստղի ճաճանչ; ծառի սաղարթ;</w:t>
      </w:r>
      <w:r>
        <w:rPr>
          <w:rFonts w:cs="Times Armenian" w:ascii="Times Armenian" w:hAnsi="Times Armenian"/>
          <w:sz w:val="21"/>
          <w:szCs w:val="21"/>
        </w:rPr>
        <w:t xml:space="preserve"> սրա ճյուղե</w:t>
        <w:softHyphen/>
        <w:t xml:space="preserve">րից՝ </w:t>
      </w:r>
      <w:r>
        <w:rPr>
          <w:rFonts w:cs="Times Armenian" w:ascii="Times Armenian" w:hAnsi="Times Armenian"/>
          <w:i/>
          <w:sz w:val="21"/>
          <w:szCs w:val="21"/>
        </w:rPr>
        <w:t>վարսամ = գիսավոր աստղ, վարսավիր, վարսակալ,</w:t>
      </w:r>
      <w:r>
        <w:rPr>
          <w:rFonts w:cs="Times Armenian" w:ascii="Times Armenian" w:hAnsi="Times Armenian"/>
          <w:sz w:val="21"/>
          <w:szCs w:val="21"/>
        </w:rPr>
        <w:t xml:space="preserve"> ևն),</w:t>
      </w:r>
      <w:r>
        <w:rPr>
          <w:rFonts w:cs="Times Armenian" w:ascii="Times Armenian" w:hAnsi="Times Armenian"/>
          <w:b/>
          <w:i/>
          <w:sz w:val="21"/>
          <w:szCs w:val="21"/>
        </w:rPr>
        <w:t xml:space="preserve"> *վարտիք </w:t>
      </w:r>
      <w:r>
        <w:rPr>
          <w:rFonts w:cs="Times Armenian" w:ascii="Times Armenian" w:hAnsi="Times Armenian"/>
          <w:i/>
          <w:sz w:val="21"/>
          <w:szCs w:val="21"/>
        </w:rPr>
        <w:t>(մեջ</w:t>
        <w:softHyphen/>
        <w:t xml:space="preserve">քից ցած զգեստ; </w:t>
      </w:r>
      <w:r>
        <w:rPr>
          <w:rFonts w:cs="Times Armenian" w:ascii="Times Armenian" w:hAnsi="Times Armenian"/>
          <w:sz w:val="21"/>
          <w:szCs w:val="21"/>
        </w:rPr>
        <w:t xml:space="preserve">սրա ճյուղերից` </w:t>
      </w:r>
      <w:r>
        <w:rPr>
          <w:rFonts w:cs="Times Armenian" w:ascii="Times Armenian" w:hAnsi="Times Armenian"/>
          <w:i/>
          <w:sz w:val="21"/>
          <w:szCs w:val="21"/>
        </w:rPr>
        <w:t>անդրավարտիք),</w:t>
      </w:r>
      <w:r>
        <w:rPr>
          <w:rFonts w:cs="Times Armenian" w:ascii="Times Armenian" w:hAnsi="Times Armenian"/>
          <w:b/>
          <w:i/>
          <w:sz w:val="21"/>
          <w:szCs w:val="21"/>
        </w:rPr>
        <w:t xml:space="preserve"> վաւեր-վավեր </w:t>
      </w:r>
      <w:r>
        <w:rPr>
          <w:rFonts w:cs="Times Armenian" w:ascii="Times Armenian" w:hAnsi="Times Armenian"/>
          <w:sz w:val="21"/>
          <w:szCs w:val="21"/>
        </w:rPr>
        <w:t>(</w:t>
      </w:r>
      <w:r>
        <w:rPr>
          <w:rFonts w:cs="Times Armenian" w:ascii="Times Armenian" w:hAnsi="Times Armenian"/>
          <w:i/>
          <w:sz w:val="21"/>
          <w:szCs w:val="21"/>
        </w:rPr>
        <w:t>իսկա</w:t>
        <w:softHyphen/>
        <w:t xml:space="preserve">կան, հաստատ; </w:t>
      </w:r>
      <w:r>
        <w:rPr>
          <w:rFonts w:cs="Times Armenian" w:ascii="Times Armenian" w:hAnsi="Times Armenian"/>
          <w:sz w:val="21"/>
          <w:szCs w:val="21"/>
        </w:rPr>
        <w:t xml:space="preserve">սրա ճյուղերից են՝ </w:t>
      </w:r>
      <w:r>
        <w:rPr>
          <w:rFonts w:cs="Times Armenian" w:ascii="Times Armenian" w:hAnsi="Times Armenian"/>
          <w:i/>
          <w:sz w:val="21"/>
          <w:szCs w:val="21"/>
        </w:rPr>
        <w:t>ան</w:t>
        <w:softHyphen/>
        <w:t xml:space="preserve">վավեր, </w:t>
      </w:r>
      <w:r>
        <w:rPr>
          <w:rFonts w:cs="Times Armenian" w:ascii="Times Armenian" w:hAnsi="Times Armenian"/>
          <w:sz w:val="21"/>
          <w:szCs w:val="21"/>
        </w:rPr>
        <w:t>ևն),</w:t>
      </w:r>
      <w:r>
        <w:rPr>
          <w:rFonts w:cs="Times Armenian" w:ascii="Times Armenian" w:hAnsi="Times Armenian"/>
          <w:b/>
          <w:i/>
          <w:sz w:val="21"/>
          <w:szCs w:val="21"/>
        </w:rPr>
        <w:t xml:space="preserve"> *վեհ </w:t>
      </w:r>
      <w:r>
        <w:rPr>
          <w:rFonts w:cs="Times Armenian" w:ascii="Times Armenian" w:hAnsi="Times Armenian"/>
          <w:sz w:val="21"/>
          <w:szCs w:val="21"/>
        </w:rPr>
        <w:t>(</w:t>
      </w:r>
      <w:r>
        <w:rPr>
          <w:rFonts w:cs="Times Armenian" w:ascii="Times Armenian" w:hAnsi="Times Armenian"/>
          <w:i/>
          <w:sz w:val="21"/>
          <w:szCs w:val="21"/>
        </w:rPr>
        <w:t>բարձր, վսեմ,</w:t>
      </w:r>
      <w:r>
        <w:rPr>
          <w:rFonts w:cs="Times Armenian" w:ascii="Times Armenian" w:hAnsi="Times Armenian"/>
          <w:sz w:val="21"/>
          <w:szCs w:val="21"/>
        </w:rPr>
        <w:t xml:space="preserve"> ևն; </w:t>
      </w:r>
      <w:r>
        <w:rPr>
          <w:rFonts w:cs="Times Armenian" w:ascii="Times Armenian" w:hAnsi="Times Armenian"/>
          <w:i/>
          <w:sz w:val="21"/>
          <w:szCs w:val="21"/>
        </w:rPr>
        <w:t>երկնա</w:t>
        <w:softHyphen/>
        <w:t>յին էակներ</w:t>
      </w:r>
      <w:r>
        <w:rPr>
          <w:rFonts w:cs="Times Armenian" w:ascii="Times Armenian" w:hAnsi="Times Armenian"/>
          <w:sz w:val="21"/>
          <w:szCs w:val="21"/>
        </w:rPr>
        <w:t xml:space="preserve">; սրա ճյուղերից են՝ </w:t>
      </w:r>
      <w:r>
        <w:rPr>
          <w:rFonts w:cs="Times Armenian" w:ascii="Times Armenian" w:hAnsi="Times Armenian"/>
          <w:i/>
          <w:sz w:val="21"/>
          <w:szCs w:val="21"/>
        </w:rPr>
        <w:t>վեհա</w:t>
        <w:softHyphen/>
        <w:t>գույն, վեհափառ, վեհա</w:t>
        <w:softHyphen/>
        <w:t xml:space="preserve">պետ, վեհանձն, Վեհմիհր &gt; Վեհմիր, </w:t>
      </w:r>
      <w:r>
        <w:rPr>
          <w:rFonts w:cs="Times Armenian" w:ascii="Times Armenian" w:hAnsi="Times Armenian"/>
          <w:sz w:val="21"/>
          <w:szCs w:val="21"/>
        </w:rPr>
        <w:t>ևն,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վեղար </w:t>
      </w:r>
      <w:r>
        <w:rPr>
          <w:rFonts w:cs="Times Armenian" w:ascii="Times Armenian" w:hAnsi="Times Armenian"/>
          <w:sz w:val="21"/>
          <w:szCs w:val="21"/>
        </w:rPr>
        <w:t>(</w:t>
      </w:r>
      <w:r>
        <w:rPr>
          <w:rFonts w:cs="Times Armenian" w:ascii="Times Armenian" w:hAnsi="Times Armenian"/>
          <w:i/>
          <w:sz w:val="21"/>
          <w:szCs w:val="21"/>
        </w:rPr>
        <w:t>կնգուղ, գլխանոց</w:t>
      </w:r>
      <w:r>
        <w:rPr>
          <w:rFonts w:cs="Times Armenian" w:ascii="Times Armenian" w:hAnsi="Times Armenian"/>
          <w:sz w:val="21"/>
          <w:szCs w:val="21"/>
        </w:rPr>
        <w:t>),</w:t>
      </w:r>
      <w:r>
        <w:rPr>
          <w:rFonts w:cs="Times Armenian" w:ascii="Times Armenian" w:hAnsi="Times Armenian"/>
          <w:b/>
          <w:i/>
          <w:sz w:val="21"/>
          <w:szCs w:val="21"/>
        </w:rPr>
        <w:t xml:space="preserve"> *վեր</w:t>
        <w:softHyphen/>
        <w:softHyphen/>
        <w:t xml:space="preserve">մակ, *վզուրկ </w:t>
      </w:r>
      <w:r>
        <w:rPr>
          <w:rFonts w:cs="Times Armenian" w:ascii="Times Armenian" w:hAnsi="Times Armenian"/>
          <w:sz w:val="21"/>
          <w:szCs w:val="21"/>
        </w:rPr>
        <w:t>(</w:t>
      </w:r>
      <w:r>
        <w:rPr>
          <w:rFonts w:cs="Times Armenian" w:ascii="Times Armenian" w:hAnsi="Times Armenian"/>
          <w:i/>
          <w:sz w:val="21"/>
          <w:szCs w:val="21"/>
        </w:rPr>
        <w:t>մեծ, ավագ),</w:t>
      </w:r>
      <w:r>
        <w:rPr>
          <w:rFonts w:cs="Times Armenian" w:ascii="Times Armenian" w:hAnsi="Times Armenian"/>
          <w:b/>
          <w:i/>
          <w:sz w:val="21"/>
          <w:szCs w:val="21"/>
        </w:rPr>
        <w:t xml:space="preserve"> *վէմ-վեմ </w:t>
      </w:r>
      <w:r>
        <w:rPr>
          <w:rFonts w:cs="Times Armenian" w:ascii="Times Armenian" w:hAnsi="Times Armenian"/>
          <w:sz w:val="21"/>
          <w:szCs w:val="21"/>
        </w:rPr>
        <w:t>(</w:t>
      </w:r>
      <w:r>
        <w:rPr>
          <w:rFonts w:cs="Times Armenian" w:ascii="Times Armenian" w:hAnsi="Times Armenian"/>
          <w:i/>
          <w:sz w:val="21"/>
          <w:szCs w:val="21"/>
        </w:rPr>
        <w:t>քար;</w:t>
      </w:r>
      <w:r>
        <w:rPr>
          <w:rFonts w:cs="Times Armenian" w:ascii="Times Armenian" w:hAnsi="Times Armenian"/>
          <w:sz w:val="21"/>
          <w:szCs w:val="21"/>
        </w:rPr>
        <w:t xml:space="preserve"> սրա ճյու</w:t>
        <w:softHyphen/>
        <w:t xml:space="preserve">ղերից՝ </w:t>
      </w:r>
      <w:r>
        <w:rPr>
          <w:rFonts w:cs="Times Armenian" w:ascii="Times Armenian" w:hAnsi="Times Armenian"/>
          <w:i/>
          <w:sz w:val="21"/>
          <w:szCs w:val="21"/>
        </w:rPr>
        <w:t>վիմաշեն, վիմագիր, վիմագրու</w:t>
        <w:softHyphen/>
        <w:t xml:space="preserve">թյուն, վիմատիպ, </w:t>
      </w:r>
      <w:r>
        <w:rPr>
          <w:rFonts w:cs="Times Armenian" w:ascii="Times Armenian" w:hAnsi="Times Armenian"/>
          <w:sz w:val="21"/>
          <w:szCs w:val="21"/>
        </w:rPr>
        <w:t>ևն),</w:t>
      </w:r>
      <w:r>
        <w:rPr>
          <w:rFonts w:cs="Times Armenian" w:ascii="Times Armenian" w:hAnsi="Times Armenian"/>
          <w:b/>
          <w:i/>
          <w:sz w:val="21"/>
          <w:szCs w:val="21"/>
        </w:rPr>
        <w:t xml:space="preserve"> *վիճակ </w:t>
      </w:r>
      <w:r>
        <w:rPr>
          <w:rFonts w:cs="Times Armenian" w:ascii="Times Armenian" w:hAnsi="Times Armenian"/>
          <w:sz w:val="21"/>
          <w:szCs w:val="21"/>
        </w:rPr>
        <w:t>(</w:t>
      </w:r>
      <w:r>
        <w:rPr>
          <w:rFonts w:cs="Times Armenian" w:ascii="Times Armenian" w:hAnsi="Times Armenian"/>
          <w:i/>
          <w:sz w:val="21"/>
          <w:szCs w:val="21"/>
        </w:rPr>
        <w:t>վի</w:t>
        <w:softHyphen/>
        <w:t>ճակահանություն; բախտ, բախտի բեր</w:t>
        <w:softHyphen/>
        <w:t>մունք; բաժին, ժառանգության մաս; մի շնչին հասած մասը; նահանգ; թեմ;</w:t>
      </w:r>
      <w:r>
        <w:rPr>
          <w:rFonts w:cs="Times Armenian" w:ascii="Times Armenian" w:hAnsi="Times Armenian"/>
          <w:sz w:val="21"/>
          <w:szCs w:val="21"/>
        </w:rPr>
        <w:t xml:space="preserve"> սրա ճյուղերից են` </w:t>
      </w:r>
      <w:r>
        <w:rPr>
          <w:rFonts w:cs="Times Armenian" w:ascii="Times Armenian" w:hAnsi="Times Armenian"/>
          <w:i/>
          <w:sz w:val="21"/>
          <w:szCs w:val="21"/>
        </w:rPr>
        <w:t>վիճակախաղ, վիճա</w:t>
        <w:softHyphen/>
        <w:t>կագրություն,</w:t>
      </w:r>
      <w:r>
        <w:rPr>
          <w:rFonts w:cs="Times Armenian" w:ascii="Times Armenian" w:hAnsi="Times Armenian"/>
          <w:sz w:val="21"/>
          <w:szCs w:val="21"/>
        </w:rPr>
        <w:t xml:space="preserve"> ևն),</w:t>
      </w:r>
      <w:r>
        <w:rPr>
          <w:rFonts w:cs="Times Armenian" w:ascii="Times Armenian" w:hAnsi="Times Armenian"/>
          <w:b/>
          <w:i/>
          <w:sz w:val="21"/>
          <w:szCs w:val="21"/>
        </w:rPr>
        <w:t xml:space="preserve"> *վին </w:t>
      </w:r>
      <w:r>
        <w:rPr>
          <w:rFonts w:cs="Times Armenian" w:ascii="Times Armenian" w:hAnsi="Times Armenian"/>
          <w:sz w:val="21"/>
          <w:szCs w:val="21"/>
        </w:rPr>
        <w:t>(</w:t>
      </w:r>
      <w:r>
        <w:rPr>
          <w:rFonts w:cs="Times Armenian" w:ascii="Times Armenian" w:hAnsi="Times Armenian"/>
          <w:i/>
          <w:sz w:val="21"/>
          <w:szCs w:val="21"/>
        </w:rPr>
        <w:t>մի տեսակ քը</w:t>
        <w:softHyphen/>
        <w:t>նար</w:t>
      </w:r>
      <w:r>
        <w:rPr>
          <w:rFonts w:cs="Times Armenian" w:ascii="Times Armenian" w:hAnsi="Times Armenian"/>
          <w:sz w:val="21"/>
          <w:szCs w:val="21"/>
        </w:rPr>
        <w:t>),</w:t>
      </w:r>
      <w:r>
        <w:rPr>
          <w:rFonts w:cs="Times Armenian" w:ascii="Times Armenian" w:hAnsi="Times Armenian"/>
          <w:b/>
          <w:i/>
          <w:sz w:val="21"/>
          <w:szCs w:val="21"/>
        </w:rPr>
        <w:t xml:space="preserve"> *վիշապ </w:t>
      </w:r>
      <w:r>
        <w:rPr>
          <w:rFonts w:cs="Times Armenian" w:ascii="Times Armenian" w:hAnsi="Times Armenian"/>
          <w:sz w:val="21"/>
          <w:szCs w:val="21"/>
        </w:rPr>
        <w:t>(</w:t>
      </w:r>
      <w:r>
        <w:rPr>
          <w:rFonts w:cs="Times Armenian" w:ascii="Times Armenian" w:hAnsi="Times Armenian"/>
          <w:i/>
          <w:sz w:val="21"/>
          <w:szCs w:val="21"/>
        </w:rPr>
        <w:t>մեծ օձ, կետ ձուկը; փոթորիկ; տոռ</w:t>
        <w:softHyphen/>
        <w:t>նադո;</w:t>
      </w:r>
      <w:r>
        <w:rPr>
          <w:rFonts w:cs="Times Armenian" w:ascii="Times Armenian" w:hAnsi="Times Armenian"/>
          <w:sz w:val="21"/>
          <w:szCs w:val="21"/>
        </w:rPr>
        <w:t xml:space="preserve"> սրա ճյուղերից` </w:t>
      </w:r>
      <w:r>
        <w:rPr>
          <w:rFonts w:cs="Times Armenian" w:ascii="Times Armenian" w:hAnsi="Times Armenian"/>
          <w:i/>
          <w:sz w:val="21"/>
          <w:szCs w:val="21"/>
        </w:rPr>
        <w:t>վի</w:t>
        <w:softHyphen/>
        <w:t>շա</w:t>
        <w:softHyphen/>
        <w:t>պաքաղ, վիշապազունք; վիշա</w:t>
        <w:softHyphen/>
        <w:t>պաշունչ,</w:t>
      </w:r>
      <w:r>
        <w:rPr>
          <w:rFonts w:cs="Times Armenian" w:ascii="Times Armenian" w:hAnsi="Times Armenian"/>
          <w:sz w:val="21"/>
          <w:szCs w:val="21"/>
        </w:rPr>
        <w:t xml:space="preserve"> ևն),</w:t>
      </w:r>
      <w:r>
        <w:rPr>
          <w:rFonts w:cs="Times Armenian" w:ascii="Times Armenian" w:hAnsi="Times Armenian"/>
          <w:b/>
          <w:i/>
          <w:sz w:val="21"/>
          <w:szCs w:val="21"/>
        </w:rPr>
        <w:t xml:space="preserve"> *վիշտ </w:t>
      </w:r>
      <w:r>
        <w:rPr>
          <w:rFonts w:cs="Times Armenian" w:ascii="Times Armenian" w:hAnsi="Times Armenian"/>
          <w:sz w:val="21"/>
          <w:szCs w:val="21"/>
        </w:rPr>
        <w:t xml:space="preserve">(սրա ճյուղերից` </w:t>
      </w:r>
      <w:r>
        <w:rPr>
          <w:rFonts w:cs="Times Armenian" w:ascii="Times Armenian" w:hAnsi="Times Armenian"/>
          <w:i/>
          <w:sz w:val="21"/>
          <w:szCs w:val="21"/>
        </w:rPr>
        <w:t>վը</w:t>
        <w:softHyphen/>
        <w:t>շտա</w:t>
        <w:softHyphen/>
        <w:t>նալ, վշտագին,</w:t>
      </w:r>
      <w:r>
        <w:rPr>
          <w:rFonts w:cs="Times Armenian" w:ascii="Times Armenian" w:hAnsi="Times Armenian"/>
          <w:sz w:val="21"/>
          <w:szCs w:val="21"/>
        </w:rPr>
        <w:t xml:space="preserve"> ևն),</w:t>
      </w:r>
      <w:r>
        <w:rPr>
          <w:rFonts w:cs="Times Armenian" w:ascii="Times Armenian" w:hAnsi="Times Armenian"/>
          <w:b/>
          <w:i/>
          <w:sz w:val="21"/>
          <w:szCs w:val="21"/>
        </w:rPr>
        <w:t xml:space="preserve"> *վիրալ </w:t>
      </w:r>
      <w:r>
        <w:rPr>
          <w:rFonts w:cs="Times Armenian" w:ascii="Times Armenian" w:hAnsi="Times Armenian"/>
          <w:sz w:val="21"/>
          <w:szCs w:val="21"/>
        </w:rPr>
        <w:t>(</w:t>
      </w:r>
      <w:r>
        <w:rPr>
          <w:rFonts w:cs="Times Armenian" w:ascii="Times Armenian" w:hAnsi="Times Armenian"/>
          <w:b/>
          <w:i/>
          <w:sz w:val="21"/>
          <w:szCs w:val="21"/>
        </w:rPr>
        <w:t>սա</w:t>
        <w:softHyphen/>
        <w:t>փրել;</w:t>
      </w:r>
      <w:r>
        <w:rPr>
          <w:rFonts w:cs="Times Armenian" w:ascii="Times Armenian" w:hAnsi="Times Armenian"/>
          <w:sz w:val="21"/>
          <w:szCs w:val="21"/>
        </w:rPr>
        <w:t xml:space="preserve"> սրա ճյուղերից` </w:t>
      </w:r>
      <w:r>
        <w:rPr>
          <w:rFonts w:cs="Times Armenian" w:ascii="Times Armenian" w:hAnsi="Times Armenian"/>
          <w:i/>
          <w:sz w:val="21"/>
          <w:szCs w:val="21"/>
        </w:rPr>
        <w:t>վար</w:t>
        <w:softHyphen/>
        <w:t>սա</w:t>
        <w:softHyphen/>
        <w:t>վիրայ &gt; վարսավիր</w:t>
      </w:r>
      <w:r>
        <w:rPr>
          <w:rFonts w:cs="Times Armenian" w:ascii="Times Armenian" w:hAnsi="Times Armenian"/>
          <w:sz w:val="21"/>
          <w:szCs w:val="21"/>
        </w:rPr>
        <w:t>),</w:t>
      </w:r>
      <w:r>
        <w:rPr>
          <w:rFonts w:cs="Times Armenian" w:ascii="Times Armenian" w:hAnsi="Times Armenian"/>
          <w:b/>
          <w:i/>
          <w:sz w:val="21"/>
          <w:szCs w:val="21"/>
        </w:rPr>
        <w:t xml:space="preserve"> *վկայ-վկա </w:t>
      </w:r>
      <w:r>
        <w:rPr>
          <w:rFonts w:cs="Times Armenian" w:ascii="Times Armenian" w:hAnsi="Times Armenian"/>
          <w:sz w:val="21"/>
          <w:szCs w:val="21"/>
        </w:rPr>
        <w:t>(</w:t>
      </w:r>
      <w:r>
        <w:rPr>
          <w:rFonts w:cs="Times Armenian" w:ascii="Times Armenian" w:hAnsi="Times Armenian"/>
          <w:i/>
          <w:sz w:val="21"/>
          <w:szCs w:val="21"/>
        </w:rPr>
        <w:t>վկա; նահա</w:t>
        <w:softHyphen/>
        <w:t>տակ; վկայել, նահատակ</w:t>
        <w:softHyphen/>
        <w:t xml:space="preserve">վել; </w:t>
      </w:r>
      <w:r>
        <w:rPr>
          <w:rFonts w:cs="Times Armenian" w:ascii="Times Armenian" w:hAnsi="Times Armenian"/>
          <w:sz w:val="21"/>
          <w:szCs w:val="21"/>
        </w:rPr>
        <w:t>սրա ճյու</w:t>
        <w:softHyphen/>
        <w:t xml:space="preserve">ղերից՝ </w:t>
      </w:r>
      <w:r>
        <w:rPr>
          <w:rFonts w:cs="Times Armenian" w:ascii="Times Armenian" w:hAnsi="Times Armenian"/>
          <w:i/>
          <w:sz w:val="21"/>
          <w:szCs w:val="21"/>
        </w:rPr>
        <w:t>վկայություն, վկայական, վկա</w:t>
        <w:softHyphen/>
        <w:t xml:space="preserve">յագիր, </w:t>
      </w:r>
      <w:r>
        <w:rPr>
          <w:rFonts w:cs="Times Armenian" w:ascii="Times Armenian" w:hAnsi="Times Armenian"/>
          <w:sz w:val="21"/>
          <w:szCs w:val="21"/>
        </w:rPr>
        <w:t>ևն),</w:t>
      </w:r>
      <w:r>
        <w:rPr>
          <w:rFonts w:cs="Times Armenian" w:ascii="Times Armenian" w:hAnsi="Times Armenian"/>
          <w:b/>
          <w:i/>
          <w:sz w:val="21"/>
          <w:szCs w:val="21"/>
        </w:rPr>
        <w:t xml:space="preserve"> *վճար </w:t>
      </w:r>
      <w:r>
        <w:rPr>
          <w:rFonts w:cs="Times Armenian" w:ascii="Times Armenian" w:hAnsi="Times Armenian"/>
          <w:sz w:val="21"/>
          <w:szCs w:val="21"/>
        </w:rPr>
        <w:t xml:space="preserve">(նշանակել է նաև` </w:t>
      </w:r>
      <w:r>
        <w:rPr>
          <w:rFonts w:cs="Times Armenian" w:ascii="Times Armenian" w:hAnsi="Times Armenian"/>
          <w:i/>
          <w:sz w:val="21"/>
          <w:szCs w:val="21"/>
        </w:rPr>
        <w:t>վերջ, ծայր ավարտ;</w:t>
      </w:r>
      <w:r>
        <w:rPr>
          <w:rFonts w:cs="Times Armenian" w:ascii="Times Armenian" w:hAnsi="Times Armenian"/>
          <w:sz w:val="21"/>
          <w:szCs w:val="21"/>
        </w:rPr>
        <w:t xml:space="preserve"> սրանցից են` </w:t>
      </w:r>
      <w:r>
        <w:rPr>
          <w:rFonts w:cs="Times Armenian" w:ascii="Times Armenian" w:hAnsi="Times Armenian"/>
          <w:i/>
          <w:sz w:val="21"/>
          <w:szCs w:val="21"/>
        </w:rPr>
        <w:t>վճարել, կա</w:t>
        <w:softHyphen/>
        <w:t>տարել, ավարտել, վախճանվել; պարտքը տալ; արգելել,</w:t>
      </w:r>
      <w:r>
        <w:rPr>
          <w:rFonts w:cs="Times Armenian" w:ascii="Times Armenian" w:hAnsi="Times Armenian"/>
          <w:sz w:val="21"/>
          <w:szCs w:val="21"/>
        </w:rPr>
        <w:t xml:space="preserve"> ևն,),</w:t>
      </w:r>
      <w:r>
        <w:rPr>
          <w:rFonts w:cs="Times Armenian" w:ascii="Times Armenian" w:hAnsi="Times Armenian"/>
          <w:b/>
          <w:i/>
          <w:sz w:val="21"/>
          <w:szCs w:val="21"/>
        </w:rPr>
        <w:t xml:space="preserve"> *վճիռ </w:t>
      </w:r>
      <w:r>
        <w:rPr>
          <w:rFonts w:cs="Times Armenian" w:ascii="Times Armenian" w:hAnsi="Times Armenian"/>
          <w:sz w:val="21"/>
          <w:szCs w:val="21"/>
        </w:rPr>
        <w:t>(</w:t>
      </w:r>
      <w:r>
        <w:rPr>
          <w:rFonts w:cs="Times Armenian" w:ascii="Times Armenian" w:hAnsi="Times Armenian"/>
          <w:i/>
          <w:sz w:val="21"/>
          <w:szCs w:val="21"/>
        </w:rPr>
        <w:t>հրա</w:t>
        <w:softHyphen/>
        <w:t xml:space="preserve">ման, դատարանի վճիռ, դատակնիք; </w:t>
      </w:r>
      <w:r>
        <w:rPr>
          <w:rFonts w:cs="Times Armenian" w:ascii="Times Armenian" w:hAnsi="Times Armenian"/>
          <w:sz w:val="21"/>
          <w:szCs w:val="21"/>
        </w:rPr>
        <w:t xml:space="preserve">սրա ճյուղերից՝ </w:t>
      </w:r>
      <w:r>
        <w:rPr>
          <w:rFonts w:cs="Times Armenian" w:ascii="Times Armenian" w:hAnsi="Times Armenian"/>
          <w:i/>
          <w:sz w:val="21"/>
          <w:szCs w:val="21"/>
        </w:rPr>
        <w:t>վճռել, վճռական, դատա</w:t>
        <w:softHyphen/>
        <w:t>վճիռ</w:t>
      </w:r>
      <w:r>
        <w:rPr>
          <w:rFonts w:cs="Times Armenian" w:ascii="Times Armenian" w:hAnsi="Times Armenian"/>
          <w:sz w:val="21"/>
          <w:szCs w:val="21"/>
        </w:rPr>
        <w:t>),</w:t>
      </w:r>
      <w:r>
        <w:rPr>
          <w:rFonts w:cs="Times Armenian" w:ascii="Times Armenian" w:hAnsi="Times Armenian"/>
          <w:b/>
          <w:i/>
          <w:sz w:val="21"/>
          <w:szCs w:val="21"/>
        </w:rPr>
        <w:t xml:space="preserve"> *վնաս(ել) </w:t>
      </w:r>
      <w:r>
        <w:rPr>
          <w:rFonts w:cs="Times Armenian" w:ascii="Times Armenian" w:hAnsi="Times Armenian"/>
          <w:sz w:val="21"/>
          <w:szCs w:val="21"/>
        </w:rPr>
        <w:t xml:space="preserve">(նաև` </w:t>
      </w:r>
      <w:r>
        <w:rPr>
          <w:rFonts w:cs="Times Armenian" w:ascii="Times Armenian" w:hAnsi="Times Armenian"/>
          <w:i/>
          <w:sz w:val="21"/>
          <w:szCs w:val="21"/>
        </w:rPr>
        <w:t>տուգանք; հանցանք, չարիք;</w:t>
      </w:r>
      <w:r>
        <w:rPr>
          <w:rFonts w:cs="Times Armenian" w:ascii="Times Armenian" w:hAnsi="Times Armenian"/>
          <w:sz w:val="21"/>
          <w:szCs w:val="21"/>
        </w:rPr>
        <w:t xml:space="preserve"> սրա ճյուղերից` </w:t>
      </w:r>
      <w:r>
        <w:rPr>
          <w:rFonts w:cs="Times Armenian" w:ascii="Times Armenian" w:hAnsi="Times Armenian"/>
          <w:i/>
          <w:sz w:val="21"/>
          <w:szCs w:val="21"/>
        </w:rPr>
        <w:t xml:space="preserve">վնասակար = հանցավոր, չար, անվնաս, </w:t>
      </w:r>
      <w:r>
        <w:rPr>
          <w:rFonts w:cs="Times Armenian" w:ascii="Times Armenian" w:hAnsi="Times Armenian"/>
          <w:sz w:val="21"/>
          <w:szCs w:val="21"/>
        </w:rPr>
        <w:t>ևն),</w:t>
      </w:r>
      <w:r>
        <w:rPr>
          <w:rFonts w:cs="Times Armenian" w:ascii="Times Armenian" w:hAnsi="Times Armenian"/>
          <w:b/>
          <w:i/>
          <w:sz w:val="21"/>
          <w:szCs w:val="21"/>
        </w:rPr>
        <w:t xml:space="preserve"> *վստահ </w:t>
      </w:r>
      <w:r>
        <w:rPr>
          <w:rFonts w:cs="Times Armenian" w:ascii="Times Armenian" w:hAnsi="Times Armenian"/>
          <w:sz w:val="21"/>
          <w:szCs w:val="21"/>
        </w:rPr>
        <w:t>(</w:t>
      </w:r>
      <w:r>
        <w:rPr>
          <w:rFonts w:cs="Times Armenian" w:ascii="Times Armenian" w:hAnsi="Times Armenian"/>
          <w:i/>
          <w:sz w:val="21"/>
          <w:szCs w:val="21"/>
        </w:rPr>
        <w:t>ապահով, ինքնա</w:t>
        <w:softHyphen/>
        <w:t>վըս</w:t>
        <w:softHyphen/>
        <w:t>տահ, համարձակ, անվախ, վստահ; վըս</w:t>
        <w:softHyphen/>
        <w:t>տա</w:t>
        <w:softHyphen/>
        <w:t xml:space="preserve">հել, անվստահ, </w:t>
      </w:r>
      <w:r>
        <w:rPr>
          <w:rFonts w:cs="Times Armenian" w:ascii="Times Armenian" w:hAnsi="Times Armenian"/>
          <w:sz w:val="21"/>
          <w:szCs w:val="21"/>
        </w:rPr>
        <w:t>ևն),</w:t>
      </w:r>
      <w:r>
        <w:rPr>
          <w:rFonts w:cs="Times Armenian" w:ascii="Times Armenian" w:hAnsi="Times Armenian"/>
          <w:b/>
          <w:i/>
          <w:sz w:val="21"/>
          <w:szCs w:val="21"/>
        </w:rPr>
        <w:t xml:space="preserve"> *վտակ </w:t>
      </w:r>
      <w:r>
        <w:rPr>
          <w:rFonts w:cs="Times Armenian" w:ascii="Times Armenian" w:hAnsi="Times Armenian"/>
          <w:sz w:val="21"/>
          <w:szCs w:val="21"/>
        </w:rPr>
        <w:t>(</w:t>
      </w:r>
      <w:r>
        <w:rPr>
          <w:rFonts w:cs="Times Armenian" w:ascii="Times Armenian" w:hAnsi="Times Armenian"/>
          <w:i/>
          <w:sz w:val="21"/>
          <w:szCs w:val="21"/>
        </w:rPr>
        <w:t>առու, գետակ</w:t>
      </w:r>
      <w:r>
        <w:rPr>
          <w:rFonts w:cs="Times Armenian" w:ascii="Times Armenian" w:hAnsi="Times Armenian"/>
          <w:sz w:val="21"/>
          <w:szCs w:val="21"/>
        </w:rPr>
        <w:t>),</w:t>
      </w:r>
      <w:r>
        <w:rPr>
          <w:rFonts w:cs="Times Armenian" w:ascii="Times Armenian" w:hAnsi="Times Armenian"/>
          <w:b/>
          <w:i/>
          <w:sz w:val="21"/>
          <w:szCs w:val="21"/>
        </w:rPr>
        <w:t xml:space="preserve"> *վտանգ </w:t>
      </w:r>
      <w:r>
        <w:rPr>
          <w:rFonts w:cs="Times Armenian" w:ascii="Times Armenian" w:hAnsi="Times Armenian"/>
          <w:sz w:val="21"/>
          <w:szCs w:val="21"/>
        </w:rPr>
        <w:t xml:space="preserve">(նաև` </w:t>
      </w:r>
      <w:r>
        <w:rPr>
          <w:rFonts w:cs="Times Armenian" w:ascii="Times Armenian" w:hAnsi="Times Armenian"/>
          <w:i/>
          <w:sz w:val="21"/>
          <w:szCs w:val="21"/>
        </w:rPr>
        <w:t>փորձանք, ա</w:t>
        <w:softHyphen/>
        <w:t>ղետ, նեղություն; հանցանք, պատու</w:t>
        <w:softHyphen/>
        <w:t>հաս;</w:t>
      </w:r>
      <w:r>
        <w:rPr>
          <w:rFonts w:cs="Times Armenian" w:ascii="Times Armenian" w:hAnsi="Times Armenian"/>
          <w:sz w:val="21"/>
          <w:szCs w:val="21"/>
        </w:rPr>
        <w:t xml:space="preserve"> սրա ճյուղերից` </w:t>
      </w:r>
      <w:r>
        <w:rPr>
          <w:rFonts w:cs="Times Armenian" w:ascii="Times Armenian" w:hAnsi="Times Armenian"/>
          <w:i/>
          <w:sz w:val="21"/>
          <w:szCs w:val="21"/>
        </w:rPr>
        <w:t>վտանգավոր, անվտանգ,</w:t>
      </w:r>
      <w:r>
        <w:rPr>
          <w:rFonts w:cs="Times Armenian" w:ascii="Times Armenian" w:hAnsi="Times Armenian"/>
          <w:sz w:val="21"/>
          <w:szCs w:val="21"/>
        </w:rPr>
        <w:t xml:space="preserve"> ևն),</w:t>
      </w:r>
      <w:r>
        <w:rPr>
          <w:rFonts w:cs="Times Armenian" w:ascii="Times Armenian" w:hAnsi="Times Armenian"/>
          <w:b/>
          <w:i/>
          <w:sz w:val="21"/>
          <w:szCs w:val="21"/>
        </w:rPr>
        <w:t xml:space="preserve"> *վտար(ել) </w:t>
      </w:r>
      <w:r>
        <w:rPr>
          <w:rFonts w:cs="Times Armenian" w:ascii="Times Armenian" w:hAnsi="Times Armenian"/>
          <w:sz w:val="21"/>
          <w:szCs w:val="21"/>
        </w:rPr>
        <w:t xml:space="preserve">(նաև` </w:t>
      </w:r>
      <w:r>
        <w:rPr>
          <w:rFonts w:cs="Times Armenian" w:ascii="Times Armenian" w:hAnsi="Times Armenian"/>
          <w:i/>
          <w:sz w:val="21"/>
          <w:szCs w:val="21"/>
        </w:rPr>
        <w:t>խլել, հափշտակել;</w:t>
      </w:r>
      <w:r>
        <w:rPr>
          <w:rFonts w:cs="Times Armenian" w:ascii="Times Armenian" w:hAnsi="Times Armenian"/>
          <w:sz w:val="21"/>
          <w:szCs w:val="21"/>
        </w:rPr>
        <w:t xml:space="preserve"> սրա ճյուղերից է՝ </w:t>
      </w:r>
      <w:r>
        <w:rPr>
          <w:rFonts w:cs="Times Armenian" w:ascii="Times Armenian" w:hAnsi="Times Armenian"/>
          <w:i/>
          <w:sz w:val="21"/>
          <w:szCs w:val="21"/>
        </w:rPr>
        <w:t>վտա</w:t>
        <w:softHyphen/>
        <w:t>րանդի</w:t>
      </w:r>
      <w:r>
        <w:rPr>
          <w:rFonts w:cs="Times Armenian" w:ascii="Times Armenian" w:hAnsi="Times Armenian"/>
          <w:sz w:val="21"/>
          <w:szCs w:val="21"/>
        </w:rPr>
        <w:t>),</w:t>
      </w:r>
      <w:r>
        <w:rPr>
          <w:rFonts w:cs="Times Armenian" w:ascii="Times Armenian" w:hAnsi="Times Armenian"/>
          <w:b/>
          <w:i/>
          <w:sz w:val="21"/>
          <w:szCs w:val="21"/>
        </w:rPr>
        <w:t xml:space="preserve"> *վրէպ-վրիպել </w:t>
      </w:r>
      <w:r>
        <w:rPr>
          <w:rFonts w:cs="Times Armenian" w:ascii="Times Armenian" w:hAnsi="Times Armenian"/>
          <w:sz w:val="21"/>
          <w:szCs w:val="21"/>
        </w:rPr>
        <w:t>(</w:t>
      </w:r>
      <w:r>
        <w:rPr>
          <w:rFonts w:cs="Times Armenian" w:ascii="Times Armenian" w:hAnsi="Times Armenian"/>
          <w:i/>
          <w:sz w:val="21"/>
          <w:szCs w:val="21"/>
        </w:rPr>
        <w:t>սխալ; խո</w:t>
        <w:softHyphen/>
        <w:t>տոր</w:t>
        <w:softHyphen/>
        <w:softHyphen/>
        <w:t xml:space="preserve">ված, թյուր, ծուռ, դատարկ, թափուր;  </w:t>
      </w:r>
      <w:r>
        <w:rPr>
          <w:rFonts w:cs="Times Armenian" w:ascii="Times Armenian" w:hAnsi="Times Armenian"/>
          <w:sz w:val="21"/>
          <w:szCs w:val="21"/>
        </w:rPr>
        <w:t xml:space="preserve">սրա ճյուղերից՝ </w:t>
      </w:r>
      <w:r>
        <w:rPr>
          <w:rFonts w:cs="Times Armenian" w:ascii="Times Armenian" w:hAnsi="Times Armenian"/>
          <w:i/>
          <w:sz w:val="21"/>
          <w:szCs w:val="21"/>
        </w:rPr>
        <w:t>վրիպակ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վրձին:</w:t>
      </w:r>
    </w:p>
    <w:p>
      <w:pPr>
        <w:pStyle w:val="Normal"/>
        <w:jc w:val="center"/>
        <w:rPr>
          <w:rFonts w:ascii="Times Armenian" w:hAnsi="Times Armenian" w:cs="Times Armenian"/>
        </w:rPr>
      </w:pPr>
      <w:r>
        <w:rPr>
          <w:rFonts w:cs="Times Armenian" w:ascii="Times Armenian" w:hAnsi="Times Armenian"/>
          <w:b/>
          <w:i/>
          <w:sz w:val="21"/>
          <w:szCs w:val="21"/>
        </w:rPr>
        <w:t>տ</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տալիթայ </w:t>
      </w:r>
      <w:r>
        <w:rPr>
          <w:rFonts w:cs="Times Armenian" w:ascii="Times Armenian" w:hAnsi="Times Armenian"/>
          <w:sz w:val="21"/>
          <w:szCs w:val="21"/>
        </w:rPr>
        <w:t>(</w:t>
      </w:r>
      <w:r>
        <w:rPr>
          <w:rFonts w:cs="Times Armenian" w:ascii="Times Armenian" w:hAnsi="Times Armenian"/>
          <w:i/>
          <w:sz w:val="21"/>
          <w:szCs w:val="21"/>
        </w:rPr>
        <w:t>աղջիկ; Մարիամ կույսը,</w:t>
      </w:r>
      <w:r>
        <w:rPr>
          <w:rFonts w:cs="Times Armenian" w:ascii="Times Armenian" w:hAnsi="Times Armenian"/>
          <w:sz w:val="21"/>
          <w:szCs w:val="21"/>
        </w:rPr>
        <w:t xml:space="preserve"> ևն; հունարենը փոխ է առած արա</w:t>
        <w:softHyphen/>
        <w:t xml:space="preserve">մեերենից, սա էլ` ասորերենի հետ միասին` </w:t>
      </w:r>
      <w:r>
        <w:rPr>
          <w:rFonts w:cs="Times Armenian" w:ascii="Times Armenian" w:hAnsi="Times Armenian"/>
          <w:i/>
          <w:sz w:val="21"/>
          <w:szCs w:val="21"/>
        </w:rPr>
        <w:t>talia = տղա</w:t>
      </w:r>
      <w:r>
        <w:rPr>
          <w:rFonts w:cs="Times Armenian" w:ascii="Times Armenian" w:hAnsi="Times Armenian"/>
          <w:sz w:val="21"/>
          <w:szCs w:val="21"/>
        </w:rPr>
        <w:t xml:space="preserve"> բառի իգականն է; այս </w:t>
      </w:r>
      <w:r>
        <w:rPr>
          <w:rFonts w:cs="Times Armenian" w:ascii="Times Armenian" w:hAnsi="Times Armenian"/>
          <w:i/>
          <w:sz w:val="21"/>
          <w:szCs w:val="21"/>
        </w:rPr>
        <w:t>talia-ից</w:t>
      </w:r>
      <w:r>
        <w:rPr>
          <w:rFonts w:cs="Times Armenian" w:ascii="Times Armenian" w:hAnsi="Times Armenian"/>
          <w:sz w:val="21"/>
          <w:szCs w:val="21"/>
        </w:rPr>
        <w:t xml:space="preserve"> է նաև հայերեն </w:t>
      </w:r>
      <w:r>
        <w:rPr>
          <w:rFonts w:cs="Times Armenian" w:ascii="Times Armenian" w:hAnsi="Times Armenian"/>
          <w:b/>
          <w:i/>
          <w:sz w:val="21"/>
          <w:szCs w:val="21"/>
        </w:rPr>
        <w:t>տղա</w:t>
      </w:r>
      <w:r>
        <w:rPr>
          <w:rFonts w:cs="Times Armenian" w:ascii="Times Armenian" w:hAnsi="Times Armenian"/>
          <w:sz w:val="21"/>
          <w:szCs w:val="21"/>
        </w:rPr>
        <w:t xml:space="preserve"> բառը; սրա ճյուղերից է` </w:t>
      </w:r>
      <w:r>
        <w:rPr>
          <w:rFonts w:cs="Times Armenian" w:ascii="Times Armenian" w:hAnsi="Times Armenian"/>
          <w:b/>
          <w:i/>
          <w:sz w:val="21"/>
          <w:szCs w:val="21"/>
        </w:rPr>
        <w:t>Դալիդա</w:t>
      </w:r>
      <w:r>
        <w:rPr>
          <w:rFonts w:cs="Times Armenian" w:ascii="Times Armenian" w:hAnsi="Times Armenian"/>
          <w:sz w:val="21"/>
          <w:szCs w:val="21"/>
        </w:rPr>
        <w:t xml:space="preserve"> անունը; ու</w:t>
        <w:softHyphen/>
        <w:softHyphen/>
        <w:t xml:space="preserve">րեմն, սեմական </w:t>
      </w:r>
      <w:r>
        <w:rPr>
          <w:rFonts w:cs="Times Armenian" w:ascii="Times Armenian" w:hAnsi="Times Armenian"/>
          <w:b/>
          <w:i/>
          <w:sz w:val="21"/>
          <w:szCs w:val="21"/>
        </w:rPr>
        <w:t>Դալիդա</w:t>
      </w:r>
      <w:r>
        <w:rPr>
          <w:rFonts w:cs="Times Armenian" w:ascii="Times Armenian" w:hAnsi="Times Armenian"/>
          <w:sz w:val="21"/>
          <w:szCs w:val="21"/>
        </w:rPr>
        <w:t xml:space="preserve"> ու հայերեն </w:t>
      </w:r>
      <w:r>
        <w:rPr>
          <w:rFonts w:cs="Times Armenian" w:ascii="Times Armenian" w:hAnsi="Times Armenian"/>
          <w:b/>
          <w:i/>
          <w:sz w:val="21"/>
          <w:szCs w:val="21"/>
        </w:rPr>
        <w:t>տղա</w:t>
      </w:r>
      <w:r>
        <w:rPr>
          <w:rFonts w:cs="Times Armenian" w:ascii="Times Armenian" w:hAnsi="Times Armenian"/>
          <w:sz w:val="21"/>
          <w:szCs w:val="21"/>
        </w:rPr>
        <w:t xml:space="preserve"> բառերը, ըստ էության, նույնն են),</w:t>
      </w:r>
      <w:r>
        <w:rPr>
          <w:rFonts w:cs="Times Armenian" w:ascii="Times Armenian" w:hAnsi="Times Armenian"/>
          <w:b/>
          <w:i/>
          <w:sz w:val="21"/>
          <w:szCs w:val="21"/>
        </w:rPr>
        <w:t xml:space="preserve"> *տախտ </w:t>
      </w:r>
      <w:r>
        <w:rPr>
          <w:rFonts w:cs="Times Armenian" w:ascii="Times Armenian" w:hAnsi="Times Armenian"/>
          <w:sz w:val="21"/>
          <w:szCs w:val="21"/>
        </w:rPr>
        <w:t>(</w:t>
      </w:r>
      <w:r>
        <w:rPr>
          <w:rFonts w:cs="Times Armenian" w:ascii="Times Armenian" w:hAnsi="Times Armenian"/>
          <w:i/>
          <w:sz w:val="21"/>
          <w:szCs w:val="21"/>
        </w:rPr>
        <w:t>գահ, աթոռ = թախտ</w:t>
      </w:r>
      <w:r>
        <w:rPr>
          <w:rFonts w:cs="Times Armenian" w:ascii="Times Armenian" w:hAnsi="Times Armenian"/>
          <w:sz w:val="21"/>
          <w:szCs w:val="21"/>
        </w:rPr>
        <w:t>),</w:t>
      </w:r>
      <w:r>
        <w:rPr>
          <w:rFonts w:cs="Times Armenian" w:ascii="Times Armenian" w:hAnsi="Times Armenian"/>
          <w:b/>
          <w:i/>
          <w:sz w:val="21"/>
          <w:szCs w:val="21"/>
        </w:rPr>
        <w:t xml:space="preserve"> *տախտակ </w:t>
      </w:r>
      <w:r>
        <w:rPr>
          <w:rFonts w:cs="Times Armenian" w:ascii="Times Armenian" w:hAnsi="Times Armenian"/>
          <w:sz w:val="21"/>
          <w:szCs w:val="21"/>
        </w:rPr>
        <w:t>(նաև` մետաղից; սրա ճյու</w:t>
        <w:softHyphen/>
        <w:softHyphen/>
        <w:t>ղե</w:t>
        <w:softHyphen/>
        <w:t xml:space="preserve">րից է` </w:t>
      </w:r>
      <w:r>
        <w:rPr>
          <w:rFonts w:cs="Times Armenian" w:ascii="Times Armenian" w:hAnsi="Times Armenian"/>
          <w:i/>
          <w:sz w:val="21"/>
          <w:szCs w:val="21"/>
        </w:rPr>
        <w:t>տախտակամած</w:t>
      </w:r>
      <w:r>
        <w:rPr>
          <w:rFonts w:cs="Times Armenian" w:ascii="Times Armenian" w:hAnsi="Times Armenian"/>
          <w:sz w:val="21"/>
          <w:szCs w:val="21"/>
        </w:rPr>
        <w:t>),</w:t>
      </w:r>
      <w:r>
        <w:rPr>
          <w:rFonts w:cs="Times Armenian" w:ascii="Times Armenian" w:hAnsi="Times Armenian"/>
          <w:b/>
          <w:i/>
          <w:sz w:val="21"/>
          <w:szCs w:val="21"/>
        </w:rPr>
        <w:t xml:space="preserve"> *տակ </w:t>
      </w:r>
      <w:r>
        <w:rPr>
          <w:rFonts w:cs="Times Armenian" w:ascii="Times Armenian" w:hAnsi="Times Armenian"/>
          <w:sz w:val="21"/>
          <w:szCs w:val="21"/>
        </w:rPr>
        <w:t xml:space="preserve">(նաև` </w:t>
      </w:r>
      <w:r>
        <w:rPr>
          <w:rFonts w:cs="Times Armenian" w:ascii="Times Armenian" w:hAnsi="Times Armenian"/>
          <w:i/>
          <w:sz w:val="21"/>
          <w:szCs w:val="21"/>
        </w:rPr>
        <w:t>խորքը, արմատ,</w:t>
      </w:r>
      <w:r>
        <w:rPr>
          <w:rFonts w:cs="Times Armenian" w:ascii="Times Armenian" w:hAnsi="Times Armenian"/>
          <w:sz w:val="21"/>
          <w:szCs w:val="21"/>
        </w:rPr>
        <w:t xml:space="preserve"> ևն),</w:t>
      </w:r>
      <w:r>
        <w:rPr>
          <w:rFonts w:cs="Times Armenian" w:ascii="Times Armenian" w:hAnsi="Times Armenian"/>
          <w:b/>
          <w:i/>
          <w:sz w:val="21"/>
          <w:szCs w:val="21"/>
        </w:rPr>
        <w:t xml:space="preserve"> *տակ </w:t>
      </w:r>
      <w:r>
        <w:rPr>
          <w:rFonts w:cs="Times Armenian" w:ascii="Times Armenian" w:hAnsi="Times Armenian"/>
          <w:sz w:val="21"/>
          <w:szCs w:val="21"/>
        </w:rPr>
        <w:t>((</w:t>
      </w:r>
      <w:r>
        <w:rPr>
          <w:rFonts w:cs="Times Armenian" w:ascii="Times Armenian" w:hAnsi="Times Armenian"/>
          <w:i/>
          <w:sz w:val="21"/>
          <w:szCs w:val="21"/>
        </w:rPr>
        <w:t>մար</w:t>
        <w:softHyphen/>
        <w:softHyphen/>
        <w:softHyphen/>
        <w:t>գար</w:t>
        <w:softHyphen/>
        <w:t>տի</w:t>
      </w:r>
      <w:r>
        <w:rPr>
          <w:rFonts w:cs="Times Armenian" w:ascii="Times Armenian" w:hAnsi="Times Armenian"/>
          <w:sz w:val="21"/>
          <w:szCs w:val="21"/>
        </w:rPr>
        <w:t>)</w:t>
      </w:r>
      <w:r>
        <w:rPr>
          <w:rFonts w:cs="Times Armenian" w:ascii="Times Armenian" w:hAnsi="Times Armenian"/>
          <w:i/>
          <w:sz w:val="21"/>
          <w:szCs w:val="21"/>
        </w:rPr>
        <w:t xml:space="preserve"> շարք, կանաչու տրցակ, փունջ; </w:t>
      </w:r>
      <w:r>
        <w:rPr>
          <w:rFonts w:cs="Times Armenian" w:ascii="Times Armenian" w:hAnsi="Times Armenian"/>
          <w:sz w:val="21"/>
          <w:szCs w:val="21"/>
        </w:rPr>
        <w:t xml:space="preserve">սրա ճյուղերից՝ </w:t>
      </w:r>
      <w:r>
        <w:rPr>
          <w:rFonts w:cs="Times Armenian" w:ascii="Times Armenian" w:hAnsi="Times Armenian"/>
          <w:i/>
          <w:sz w:val="21"/>
          <w:szCs w:val="21"/>
        </w:rPr>
        <w:t xml:space="preserve">երկտակ, երեքտակ; </w:t>
      </w:r>
      <w:r>
        <w:rPr>
          <w:rFonts w:cs="Times Armenian" w:ascii="Times Armenian" w:hAnsi="Times Armenian"/>
          <w:sz w:val="21"/>
          <w:szCs w:val="21"/>
        </w:rPr>
        <w:t xml:space="preserve">իրանականում </w:t>
      </w:r>
      <w:r>
        <w:rPr>
          <w:rFonts w:cs="Times Armenian" w:ascii="Times Armenian" w:hAnsi="Times Armenian"/>
          <w:i/>
          <w:sz w:val="21"/>
          <w:szCs w:val="21"/>
        </w:rPr>
        <w:t>տակ</w:t>
      </w:r>
      <w:r>
        <w:rPr>
          <w:rFonts w:cs="Times Armenian" w:ascii="Times Armenian" w:hAnsi="Times Armenian"/>
          <w:sz w:val="21"/>
          <w:szCs w:val="21"/>
        </w:rPr>
        <w:t xml:space="preserve"> նշանակում է` </w:t>
      </w:r>
      <w:r>
        <w:rPr>
          <w:rFonts w:cs="Times Armenian" w:ascii="Times Armenian" w:hAnsi="Times Armenian"/>
          <w:b/>
          <w:i/>
          <w:sz w:val="21"/>
          <w:szCs w:val="21"/>
        </w:rPr>
        <w:t>հատ, կտոր,</w:t>
      </w:r>
      <w:r>
        <w:rPr>
          <w:rFonts w:cs="Times Armenian" w:ascii="Times Armenian" w:hAnsi="Times Armenian"/>
          <w:sz w:val="21"/>
          <w:szCs w:val="21"/>
        </w:rPr>
        <w:t xml:space="preserve"> ուրեմն, սրա ճյու</w:t>
        <w:softHyphen/>
        <w:t xml:space="preserve">ղերից է` բարբառային </w:t>
      </w:r>
      <w:r>
        <w:rPr>
          <w:rFonts w:cs="Times Armenian" w:ascii="Times Armenian" w:hAnsi="Times Armenian"/>
          <w:i/>
          <w:sz w:val="21"/>
          <w:szCs w:val="21"/>
        </w:rPr>
        <w:t>թաք, թաք ու բիր, ջուխտ ու թաք</w:t>
      </w:r>
      <w:r>
        <w:rPr>
          <w:rFonts w:cs="Times Armenian" w:ascii="Times Armenian" w:hAnsi="Times Armenian"/>
          <w:sz w:val="21"/>
          <w:szCs w:val="21"/>
        </w:rPr>
        <w:t xml:space="preserve"> բառերի </w:t>
      </w:r>
      <w:r>
        <w:rPr>
          <w:rFonts w:cs="Times Armenian" w:ascii="Times Armenian" w:hAnsi="Times Armenian"/>
          <w:i/>
          <w:sz w:val="21"/>
          <w:szCs w:val="21"/>
        </w:rPr>
        <w:t>թաք = կենտ-ը</w:t>
      </w:r>
      <w:r>
        <w:rPr>
          <w:rFonts w:cs="Times Armenian" w:ascii="Times Armenian" w:hAnsi="Times Armenian"/>
          <w:sz w:val="21"/>
          <w:szCs w:val="21"/>
        </w:rPr>
        <w:t>),</w:t>
      </w:r>
      <w:r>
        <w:rPr>
          <w:rFonts w:cs="Times Armenian" w:ascii="Times Armenian" w:hAnsi="Times Armenian"/>
          <w:b/>
          <w:i/>
          <w:sz w:val="21"/>
          <w:szCs w:val="21"/>
        </w:rPr>
        <w:t xml:space="preserve"> *տա</w:t>
        <w:softHyphen/>
        <w:t xml:space="preserve">կառ </w:t>
      </w:r>
      <w:r>
        <w:rPr>
          <w:rFonts w:cs="Times Armenian" w:ascii="Times Armenian" w:hAnsi="Times Armenian"/>
          <w:sz w:val="21"/>
          <w:szCs w:val="21"/>
        </w:rPr>
        <w:t xml:space="preserve">(սկզբում` </w:t>
      </w:r>
      <w:r>
        <w:rPr>
          <w:rFonts w:cs="Times Armenian" w:ascii="Times Armenian" w:hAnsi="Times Armenian"/>
          <w:i/>
          <w:sz w:val="21"/>
          <w:szCs w:val="21"/>
        </w:rPr>
        <w:t xml:space="preserve">գինու կարաս; </w:t>
      </w:r>
      <w:r>
        <w:rPr>
          <w:rFonts w:cs="Times Armenian" w:ascii="Times Armenian" w:hAnsi="Times Armenian"/>
          <w:sz w:val="21"/>
          <w:szCs w:val="21"/>
        </w:rPr>
        <w:t xml:space="preserve">սրա ճյուղերից է` </w:t>
      </w:r>
      <w:r>
        <w:rPr>
          <w:rFonts w:cs="Times Armenian" w:ascii="Times Armenian" w:hAnsi="Times Armenian"/>
          <w:i/>
          <w:sz w:val="21"/>
          <w:szCs w:val="21"/>
        </w:rPr>
        <w:t>թաղար</w:t>
      </w:r>
      <w:r>
        <w:rPr>
          <w:rFonts w:cs="Times Armenian" w:ascii="Times Armenian" w:hAnsi="Times Armenian"/>
          <w:sz w:val="21"/>
          <w:szCs w:val="21"/>
        </w:rPr>
        <w:t>),</w:t>
      </w:r>
      <w:r>
        <w:rPr>
          <w:rFonts w:cs="Times Armenian" w:ascii="Times Armenian" w:hAnsi="Times Armenian"/>
          <w:b/>
          <w:i/>
          <w:sz w:val="21"/>
          <w:szCs w:val="21"/>
        </w:rPr>
        <w:t xml:space="preserve"> տակաւ-տակա</w:t>
        <w:softHyphen/>
        <w:t>վ</w:t>
        <w:softHyphen/>
        <w:t xml:space="preserve">(ին) </w:t>
      </w:r>
      <w:r>
        <w:rPr>
          <w:rFonts w:cs="Times Armenian" w:ascii="Times Armenian" w:hAnsi="Times Armenian"/>
          <w:sz w:val="21"/>
          <w:szCs w:val="21"/>
        </w:rPr>
        <w:t>(</w:t>
      </w:r>
      <w:r>
        <w:rPr>
          <w:rFonts w:cs="Times Armenian" w:ascii="Times Armenian" w:hAnsi="Times Armenian"/>
          <w:i/>
          <w:sz w:val="21"/>
          <w:szCs w:val="21"/>
        </w:rPr>
        <w:t>մեղմ, կամաց, դեռ, մինչև),</w:t>
      </w:r>
      <w:r>
        <w:rPr>
          <w:rFonts w:cs="Times Armenian" w:ascii="Times Armenian" w:hAnsi="Times Armenian"/>
          <w:b/>
          <w:i/>
          <w:sz w:val="21"/>
          <w:szCs w:val="21"/>
        </w:rPr>
        <w:t xml:space="preserve"> *տաղ(ել)-դաղ(ել) </w:t>
      </w:r>
      <w:r>
        <w:rPr>
          <w:rFonts w:cs="Times Armenian" w:ascii="Times Armenian" w:hAnsi="Times Armenian"/>
          <w:sz w:val="21"/>
          <w:szCs w:val="21"/>
        </w:rPr>
        <w:t>(</w:t>
      </w:r>
      <w:r>
        <w:rPr>
          <w:rFonts w:cs="Times Armenian" w:ascii="Times Armenian" w:hAnsi="Times Armenian"/>
          <w:i/>
          <w:sz w:val="21"/>
          <w:szCs w:val="21"/>
        </w:rPr>
        <w:t>խարան, վառածի դրոշմ; ար</w:t>
        <w:softHyphen/>
        <w:softHyphen/>
        <w:t>ձա</w:t>
        <w:softHyphen/>
        <w:t>նագրություն, գրավոր նշան; տաղել-դաղել = վառելով դրոշմել-խարա</w:t>
        <w:softHyphen/>
        <w:t xml:space="preserve">նել; </w:t>
      </w:r>
      <w:r>
        <w:rPr>
          <w:rFonts w:cs="Times Armenian" w:ascii="Times Armenian" w:hAnsi="Times Armenian"/>
          <w:sz w:val="21"/>
          <w:szCs w:val="21"/>
        </w:rPr>
        <w:t xml:space="preserve">փխբ. </w:t>
      </w:r>
      <w:r>
        <w:rPr>
          <w:rFonts w:cs="Times Armenian" w:ascii="Times Armenian" w:hAnsi="Times Armenian"/>
          <w:i/>
          <w:sz w:val="21"/>
          <w:szCs w:val="21"/>
        </w:rPr>
        <w:t>հոգեկան սուր ցավ պատճառել;</w:t>
      </w:r>
      <w:r>
        <w:rPr>
          <w:rFonts w:cs="Times Armenian" w:ascii="Times Armenian" w:hAnsi="Times Armenian"/>
          <w:sz w:val="21"/>
          <w:szCs w:val="21"/>
        </w:rPr>
        <w:t xml:space="preserve"> բնիկ հայը կտար՝ </w:t>
      </w:r>
      <w:r>
        <w:rPr>
          <w:rFonts w:cs="Times Armenian" w:ascii="Times Armenian" w:hAnsi="Times Armenian"/>
          <w:b/>
          <w:i/>
          <w:sz w:val="21"/>
          <w:szCs w:val="21"/>
        </w:rPr>
        <w:t>դեգ</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տաղակ </w:t>
      </w:r>
      <w:r>
        <w:rPr>
          <w:rFonts w:cs="Times Armenian" w:ascii="Times Armenian" w:hAnsi="Times Armenian"/>
          <w:sz w:val="21"/>
          <w:szCs w:val="21"/>
        </w:rPr>
        <w:t>(</w:t>
      </w:r>
      <w:r>
        <w:rPr>
          <w:rFonts w:cs="Times Armenian" w:ascii="Times Armenian" w:hAnsi="Times Armenian"/>
          <w:i/>
          <w:sz w:val="21"/>
          <w:szCs w:val="21"/>
        </w:rPr>
        <w:t>ապահարզան; = տալախ</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տաղանդ-տաղանտ </w:t>
      </w:r>
      <w:r>
        <w:rPr>
          <w:rFonts w:cs="Times Armenian" w:ascii="Times Armenian" w:hAnsi="Times Armenian"/>
          <w:sz w:val="21"/>
          <w:szCs w:val="21"/>
        </w:rPr>
        <w:t>(</w:t>
      </w:r>
      <w:r>
        <w:rPr>
          <w:rFonts w:cs="Times Armenian" w:ascii="Times Armenian" w:hAnsi="Times Armenian"/>
          <w:i/>
          <w:sz w:val="21"/>
          <w:szCs w:val="21"/>
        </w:rPr>
        <w:t>կշռի չափ՝ 40 կգ 800 գ;</w:t>
      </w:r>
      <w:r>
        <w:rPr>
          <w:rFonts w:cs="Times Armenian" w:ascii="Times Armenian" w:hAnsi="Times Armenian"/>
          <w:sz w:val="21"/>
          <w:szCs w:val="21"/>
        </w:rPr>
        <w:t xml:space="preserve"> նաև` </w:t>
      </w:r>
      <w:r>
        <w:rPr>
          <w:rFonts w:cs="Times Armenian" w:ascii="Times Armenian" w:hAnsi="Times Armenian"/>
          <w:i/>
          <w:sz w:val="21"/>
          <w:szCs w:val="21"/>
        </w:rPr>
        <w:t>շնորհք, ձիրք</w:t>
      </w:r>
      <w:r>
        <w:rPr>
          <w:rFonts w:cs="Times Armenian" w:ascii="Times Armenian" w:hAnsi="Times Armenian"/>
          <w:sz w:val="21"/>
          <w:szCs w:val="21"/>
        </w:rPr>
        <w:t>),</w:t>
      </w:r>
      <w:r>
        <w:rPr>
          <w:rFonts w:cs="Times Armenian" w:ascii="Times Armenian" w:hAnsi="Times Armenian"/>
          <w:b/>
          <w:i/>
          <w:sz w:val="21"/>
          <w:szCs w:val="21"/>
        </w:rPr>
        <w:t xml:space="preserve"> *տաճար </w:t>
      </w:r>
      <w:r>
        <w:rPr>
          <w:rFonts w:cs="Times Armenian" w:ascii="Times Armenian" w:hAnsi="Times Armenian"/>
          <w:sz w:val="21"/>
          <w:szCs w:val="21"/>
        </w:rPr>
        <w:t>(</w:t>
      </w:r>
      <w:r>
        <w:rPr>
          <w:rFonts w:cs="Times Armenian" w:ascii="Times Armenian" w:hAnsi="Times Armenian"/>
          <w:i/>
          <w:sz w:val="21"/>
          <w:szCs w:val="21"/>
        </w:rPr>
        <w:t>սկզբում` պալատ, արքունիք; ան</w:t>
        <w:softHyphen/>
        <w:t>կելանոց-ծե</w:t>
        <w:softHyphen/>
        <w:t>րանոց-հիվանդանոց; սեղանատուն, սեղան-կոչունք; կուռքի մեհ</w:t>
        <w:softHyphen/>
        <w:t>յան, աղո</w:t>
        <w:softHyphen/>
        <w:t>թատուն</w:t>
      </w:r>
      <w:r>
        <w:rPr>
          <w:rFonts w:cs="Times Armenian" w:ascii="Times Armenian" w:hAnsi="Times Armenian"/>
          <w:sz w:val="21"/>
          <w:szCs w:val="21"/>
        </w:rPr>
        <w:t>),</w:t>
      </w:r>
      <w:r>
        <w:rPr>
          <w:rFonts w:cs="Times Armenian" w:ascii="Times Armenian" w:hAnsi="Times Armenian"/>
          <w:b/>
          <w:i/>
          <w:sz w:val="21"/>
          <w:szCs w:val="21"/>
        </w:rPr>
        <w:t xml:space="preserve"> *տաճիկ </w:t>
      </w:r>
      <w:r>
        <w:rPr>
          <w:rFonts w:cs="Times Armenian" w:ascii="Times Armenian" w:hAnsi="Times Armenian"/>
          <w:sz w:val="21"/>
          <w:szCs w:val="21"/>
        </w:rPr>
        <w:t xml:space="preserve">(սկզբում` </w:t>
      </w:r>
      <w:r>
        <w:rPr>
          <w:rFonts w:cs="Times Armenian" w:ascii="Times Armenian" w:hAnsi="Times Armenian"/>
          <w:i/>
          <w:sz w:val="21"/>
          <w:szCs w:val="21"/>
        </w:rPr>
        <w:t>արաբ;</w:t>
      </w:r>
      <w:r>
        <w:rPr>
          <w:rFonts w:cs="Times Armenian" w:ascii="Times Armenian" w:hAnsi="Times Armenian"/>
          <w:sz w:val="21"/>
          <w:szCs w:val="21"/>
        </w:rPr>
        <w:t xml:space="preserve"> հետո` </w:t>
      </w:r>
      <w:r>
        <w:rPr>
          <w:rFonts w:cs="Times Armenian" w:ascii="Times Armenian" w:hAnsi="Times Armenian"/>
          <w:i/>
          <w:sz w:val="21"/>
          <w:szCs w:val="21"/>
        </w:rPr>
        <w:t xml:space="preserve">մահմեդական; </w:t>
      </w:r>
      <w:r>
        <w:rPr>
          <w:rFonts w:cs="Times Armenian" w:ascii="Times Armenian" w:hAnsi="Times Armenian"/>
          <w:sz w:val="21"/>
          <w:szCs w:val="21"/>
        </w:rPr>
        <w:t xml:space="preserve">հետո` </w:t>
      </w:r>
      <w:r>
        <w:rPr>
          <w:rFonts w:cs="Times Armenian" w:ascii="Times Armenian" w:hAnsi="Times Armenian"/>
          <w:i/>
          <w:sz w:val="21"/>
          <w:szCs w:val="21"/>
        </w:rPr>
        <w:t>թուրք; տաճիկ ձի = արաբական ձի</w:t>
      </w:r>
      <w:r>
        <w:rPr>
          <w:rFonts w:cs="Times Armenian" w:ascii="Times Armenian" w:hAnsi="Times Armenian"/>
          <w:sz w:val="21"/>
          <w:szCs w:val="21"/>
        </w:rPr>
        <w:t>),</w:t>
      </w:r>
      <w:r>
        <w:rPr>
          <w:rFonts w:cs="Times Armenian" w:ascii="Times Armenian" w:hAnsi="Times Armenian"/>
          <w:b/>
          <w:i/>
          <w:sz w:val="21"/>
          <w:szCs w:val="21"/>
        </w:rPr>
        <w:t xml:space="preserve"> *տանջ(ել) </w:t>
      </w:r>
      <w:r>
        <w:rPr>
          <w:rFonts w:cs="Times Armenian" w:ascii="Times Armenian" w:hAnsi="Times Armenian"/>
          <w:sz w:val="21"/>
          <w:szCs w:val="21"/>
        </w:rPr>
        <w:t>(</w:t>
      </w:r>
      <w:r>
        <w:rPr>
          <w:rFonts w:cs="Times Armenian" w:ascii="Times Armenian" w:hAnsi="Times Armenian"/>
          <w:i/>
          <w:sz w:val="21"/>
          <w:szCs w:val="21"/>
        </w:rPr>
        <w:t>չարչարանք</w:t>
      </w:r>
      <w:r>
        <w:rPr>
          <w:rFonts w:cs="Times Armenian" w:ascii="Times Armenian" w:hAnsi="Times Armenian"/>
          <w:sz w:val="21"/>
          <w:szCs w:val="21"/>
        </w:rPr>
        <w:t>, ևն),</w:t>
      </w:r>
      <w:r>
        <w:rPr>
          <w:rFonts w:cs="Times Armenian" w:ascii="Times Armenian" w:hAnsi="Times Armenian"/>
          <w:b/>
          <w:i/>
          <w:sz w:val="21"/>
          <w:szCs w:val="21"/>
        </w:rPr>
        <w:t xml:space="preserve"> *տաշ(ել) </w:t>
      </w:r>
      <w:r>
        <w:rPr>
          <w:rFonts w:cs="Times Armenian" w:ascii="Times Armenian" w:hAnsi="Times Armenian"/>
          <w:sz w:val="21"/>
          <w:szCs w:val="21"/>
        </w:rPr>
        <w:t>(սրա ճյու</w:t>
        <w:softHyphen/>
        <w:softHyphen/>
        <w:t xml:space="preserve">ղերից՝ </w:t>
      </w:r>
      <w:r>
        <w:rPr>
          <w:rFonts w:cs="Times Armenian" w:ascii="Times Armenian" w:hAnsi="Times Armenian"/>
          <w:i/>
          <w:sz w:val="21"/>
          <w:szCs w:val="21"/>
        </w:rPr>
        <w:t>տաշածո, տաշեղ, անտաշ, սրբատաշ, վիմատաշ,</w:t>
      </w:r>
      <w:r>
        <w:rPr>
          <w:rFonts w:cs="Times Armenian" w:ascii="Times Armenian" w:hAnsi="Times Armenian"/>
          <w:sz w:val="21"/>
          <w:szCs w:val="21"/>
        </w:rPr>
        <w:t xml:space="preserve"> ևն; սրա բնիկ հայ ցեղակիցը </w:t>
      </w:r>
      <w:r>
        <w:rPr>
          <w:rFonts w:cs="Times Armenian" w:ascii="Times Armenian" w:hAnsi="Times Armenian"/>
          <w:b/>
          <w:i/>
          <w:sz w:val="21"/>
          <w:szCs w:val="21"/>
        </w:rPr>
        <w:t>թեքել</w:t>
      </w:r>
      <w:r>
        <w:rPr>
          <w:rFonts w:cs="Times Armenian" w:ascii="Times Armenian" w:hAnsi="Times Armenian"/>
          <w:sz w:val="21"/>
          <w:szCs w:val="21"/>
        </w:rPr>
        <w:t xml:space="preserve"> բառն է),</w:t>
      </w:r>
      <w:r>
        <w:rPr>
          <w:rFonts w:cs="Times Armenian" w:ascii="Times Armenian" w:hAnsi="Times Armenian"/>
          <w:b/>
          <w:i/>
          <w:sz w:val="21"/>
          <w:szCs w:val="21"/>
        </w:rPr>
        <w:t xml:space="preserve"> *տաշտ </w:t>
      </w:r>
      <w:r>
        <w:rPr>
          <w:rFonts w:cs="Times Armenian" w:ascii="Times Armenian" w:hAnsi="Times Armenian"/>
          <w:sz w:val="21"/>
          <w:szCs w:val="21"/>
        </w:rPr>
        <w:t>(</w:t>
      </w:r>
      <w:r>
        <w:rPr>
          <w:rFonts w:cs="Times Armenian" w:ascii="Times Armenian" w:hAnsi="Times Armenian"/>
          <w:i/>
          <w:sz w:val="21"/>
          <w:szCs w:val="21"/>
        </w:rPr>
        <w:t>բաժակ, գավաթ, թաս; կոնք; կթոց-կո</w:t>
        <w:softHyphen/>
        <w:t>ղով,</w:t>
      </w:r>
      <w:r>
        <w:rPr>
          <w:rFonts w:cs="Times Armenian" w:ascii="Times Armenian" w:hAnsi="Times Armenian"/>
          <w:sz w:val="21"/>
          <w:szCs w:val="21"/>
        </w:rPr>
        <w:t xml:space="preserve"> ևն; կապվում է` </w:t>
      </w:r>
      <w:r>
        <w:rPr>
          <w:rFonts w:cs="Times Armenian" w:ascii="Times Armenian" w:hAnsi="Times Armenian"/>
          <w:i/>
          <w:sz w:val="21"/>
          <w:szCs w:val="21"/>
        </w:rPr>
        <w:t>թաս</w:t>
      </w:r>
      <w:r>
        <w:rPr>
          <w:rFonts w:cs="Times Armenian" w:ascii="Times Armenian" w:hAnsi="Times Armenian"/>
          <w:sz w:val="21"/>
          <w:szCs w:val="21"/>
        </w:rPr>
        <w:t xml:space="preserve"> բառին; հիմա` </w:t>
      </w:r>
      <w:r>
        <w:rPr>
          <w:rFonts w:cs="Times Armenian" w:ascii="Times Armenian" w:hAnsi="Times Armenian"/>
          <w:i/>
          <w:sz w:val="21"/>
          <w:szCs w:val="21"/>
        </w:rPr>
        <w:t>փայտե տաշտ;</w:t>
      </w:r>
      <w:r>
        <w:rPr>
          <w:rFonts w:cs="Times Armenian" w:ascii="Times Armenian" w:hAnsi="Times Armenian"/>
          <w:sz w:val="21"/>
          <w:szCs w:val="21"/>
        </w:rPr>
        <w:t xml:space="preserve"> սրա ճյու</w:t>
        <w:softHyphen/>
        <w:t xml:space="preserve">ղերից` </w:t>
      </w:r>
      <w:r>
        <w:rPr>
          <w:rFonts w:cs="Times Armenian" w:ascii="Times Armenian" w:hAnsi="Times Armenian"/>
          <w:i/>
          <w:sz w:val="21"/>
          <w:szCs w:val="21"/>
        </w:rPr>
        <w:t>թաշտ,</w:t>
      </w:r>
      <w:r>
        <w:rPr>
          <w:rFonts w:cs="Times Armenian" w:ascii="Times Armenian" w:hAnsi="Times Armenian"/>
          <w:sz w:val="21"/>
          <w:szCs w:val="21"/>
        </w:rPr>
        <w:t xml:space="preserve"> ինչը մետաղից է),</w:t>
      </w:r>
      <w:r>
        <w:rPr>
          <w:rFonts w:cs="Times Armenian" w:ascii="Times Armenian" w:hAnsi="Times Armenian"/>
          <w:b/>
          <w:i/>
          <w:sz w:val="21"/>
          <w:szCs w:val="21"/>
        </w:rPr>
        <w:t xml:space="preserve"> *տաշտակ </w:t>
      </w:r>
      <w:r>
        <w:rPr>
          <w:rFonts w:cs="Times Armenian" w:ascii="Times Armenian" w:hAnsi="Times Armenian"/>
          <w:sz w:val="21"/>
          <w:szCs w:val="21"/>
        </w:rPr>
        <w:t>(</w:t>
      </w:r>
      <w:r>
        <w:rPr>
          <w:rFonts w:cs="Times Armenian" w:ascii="Times Armenian" w:hAnsi="Times Armenian"/>
          <w:i/>
          <w:sz w:val="21"/>
          <w:szCs w:val="21"/>
        </w:rPr>
        <w:t>գավաթ, թաս</w:t>
      </w:r>
      <w:r>
        <w:rPr>
          <w:rFonts w:cs="Times Armenian" w:ascii="Times Armenian" w:hAnsi="Times Armenian"/>
          <w:sz w:val="21"/>
          <w:szCs w:val="21"/>
        </w:rPr>
        <w:t>),</w:t>
      </w:r>
      <w:r>
        <w:rPr>
          <w:rFonts w:cs="Times Armenian" w:ascii="Times Armenian" w:hAnsi="Times Armenian"/>
          <w:b/>
          <w:i/>
          <w:sz w:val="21"/>
          <w:szCs w:val="21"/>
        </w:rPr>
        <w:t xml:space="preserve"> *տապ </w:t>
      </w:r>
      <w:r>
        <w:rPr>
          <w:rFonts w:cs="Times Armenian" w:ascii="Times Armenian" w:hAnsi="Times Armenian"/>
          <w:sz w:val="21"/>
          <w:szCs w:val="21"/>
        </w:rPr>
        <w:t>(</w:t>
      </w:r>
      <w:r>
        <w:rPr>
          <w:rFonts w:cs="Times Armenian" w:ascii="Times Armenian" w:hAnsi="Times Armenian"/>
          <w:i/>
          <w:sz w:val="21"/>
          <w:szCs w:val="21"/>
        </w:rPr>
        <w:t>տաքու</w:t>
        <w:softHyphen/>
        <w:t>թյուն; ա</w:t>
        <w:softHyphen/>
        <w:t>լե</w:t>
        <w:softHyphen/>
        <w:t>կո</w:t>
        <w:softHyphen/>
        <w:t>ծություն;</w:t>
      </w:r>
      <w:r>
        <w:rPr>
          <w:rFonts w:cs="Times Armenian" w:ascii="Times Armenian" w:hAnsi="Times Armenian"/>
          <w:sz w:val="21"/>
          <w:szCs w:val="21"/>
        </w:rPr>
        <w:t xml:space="preserve"> բարդելով` </w:t>
      </w:r>
      <w:r>
        <w:rPr>
          <w:rFonts w:cs="Times Armenian" w:ascii="Times Armenian" w:hAnsi="Times Armenian"/>
          <w:i/>
          <w:sz w:val="21"/>
          <w:szCs w:val="21"/>
        </w:rPr>
        <w:t>հրատապ;</w:t>
      </w:r>
      <w:r>
        <w:rPr>
          <w:rFonts w:cs="Times Armenian" w:ascii="Times Armenian" w:hAnsi="Times Armenian"/>
          <w:sz w:val="21"/>
          <w:szCs w:val="21"/>
        </w:rPr>
        <w:t xml:space="preserve"> սրա ճյուղերից է` </w:t>
      </w:r>
      <w:r>
        <w:rPr>
          <w:rFonts w:cs="Times Armenian" w:ascii="Times Armenian" w:hAnsi="Times Armenian"/>
          <w:i/>
          <w:sz w:val="21"/>
          <w:szCs w:val="21"/>
        </w:rPr>
        <w:t>տապք,</w:t>
      </w:r>
      <w:r>
        <w:rPr>
          <w:rFonts w:cs="Times Armenian" w:ascii="Times Armenian" w:hAnsi="Times Armenian"/>
          <w:sz w:val="21"/>
          <w:szCs w:val="21"/>
        </w:rPr>
        <w:t xml:space="preserve"> ինչից էլ` </w:t>
      </w:r>
      <w:r>
        <w:rPr>
          <w:rFonts w:cs="Times Armenian" w:ascii="Times Armenian" w:hAnsi="Times Armenian"/>
          <w:i/>
          <w:sz w:val="21"/>
          <w:szCs w:val="21"/>
        </w:rPr>
        <w:t>տաք</w:t>
      </w:r>
      <w:r>
        <w:rPr>
          <w:rFonts w:cs="Times Armenian" w:ascii="Times Armenian" w:hAnsi="Times Armenian"/>
          <w:sz w:val="21"/>
          <w:szCs w:val="21"/>
        </w:rPr>
        <w:t>),</w:t>
      </w:r>
      <w:r>
        <w:rPr>
          <w:rFonts w:cs="Times Armenian" w:ascii="Times Armenian" w:hAnsi="Times Armenian"/>
          <w:b/>
          <w:i/>
          <w:sz w:val="21"/>
          <w:szCs w:val="21"/>
        </w:rPr>
        <w:t xml:space="preserve"> *տապակ(ել) </w:t>
      </w:r>
      <w:r>
        <w:rPr>
          <w:rFonts w:cs="Times Armenian" w:ascii="Times Armenian" w:hAnsi="Times Armenian"/>
          <w:sz w:val="21"/>
          <w:szCs w:val="21"/>
        </w:rPr>
        <w:t>(</w:t>
      </w:r>
      <w:r>
        <w:rPr>
          <w:rFonts w:cs="Times Armenian" w:ascii="Times Armenian" w:hAnsi="Times Armenian"/>
          <w:i/>
          <w:sz w:val="21"/>
          <w:szCs w:val="21"/>
        </w:rPr>
        <w:t>թավա;</w:t>
      </w:r>
      <w:r>
        <w:rPr>
          <w:rFonts w:cs="Times Armenian" w:ascii="Times Armenian" w:hAnsi="Times Armenian"/>
          <w:sz w:val="21"/>
          <w:szCs w:val="21"/>
        </w:rPr>
        <w:t xml:space="preserve"> հիմա` </w:t>
      </w:r>
      <w:r>
        <w:rPr>
          <w:rFonts w:cs="Times Armenian" w:ascii="Times Armenian" w:hAnsi="Times Armenian"/>
          <w:i/>
          <w:sz w:val="21"/>
          <w:szCs w:val="21"/>
        </w:rPr>
        <w:t>տապակել</w:t>
      </w:r>
      <w:r>
        <w:rPr>
          <w:rFonts w:cs="Times Armenian" w:ascii="Times Armenian" w:hAnsi="Times Armenian"/>
          <w:sz w:val="21"/>
          <w:szCs w:val="21"/>
        </w:rPr>
        <w:t>),</w:t>
      </w:r>
      <w:r>
        <w:rPr>
          <w:rFonts w:cs="Times Armenian" w:ascii="Times Armenian" w:hAnsi="Times Armenian"/>
          <w:b/>
          <w:i/>
          <w:sz w:val="21"/>
          <w:szCs w:val="21"/>
        </w:rPr>
        <w:t xml:space="preserve"> *տապաստ </w:t>
      </w:r>
      <w:r>
        <w:rPr>
          <w:rFonts w:cs="Times Armenian" w:ascii="Times Armenian" w:hAnsi="Times Armenian"/>
          <w:sz w:val="21"/>
          <w:szCs w:val="21"/>
        </w:rPr>
        <w:t>(</w:t>
      </w:r>
      <w:r>
        <w:rPr>
          <w:rFonts w:cs="Times Armenian" w:ascii="Times Armenian" w:hAnsi="Times Armenian"/>
          <w:i/>
          <w:sz w:val="21"/>
          <w:szCs w:val="21"/>
        </w:rPr>
        <w:t>գետնին փռած-տապա</w:t>
        <w:softHyphen/>
        <w:t xml:space="preserve">լած; </w:t>
      </w:r>
      <w:r>
        <w:rPr>
          <w:rFonts w:cs="Times Armenian" w:ascii="Times Armenian" w:hAnsi="Times Armenian"/>
          <w:sz w:val="21"/>
          <w:szCs w:val="21"/>
        </w:rPr>
        <w:t xml:space="preserve">սրա ճյուղերից՝ </w:t>
      </w:r>
      <w:r>
        <w:rPr>
          <w:rFonts w:cs="Times Armenian" w:ascii="Times Armenian" w:hAnsi="Times Armenian"/>
          <w:i/>
          <w:sz w:val="21"/>
          <w:szCs w:val="21"/>
        </w:rPr>
        <w:t>դիտապաստ</w:t>
      </w:r>
      <w:r>
        <w:rPr>
          <w:rFonts w:cs="Times Armenian" w:ascii="Times Armenian" w:hAnsi="Times Armenian"/>
          <w:sz w:val="21"/>
          <w:szCs w:val="21"/>
        </w:rPr>
        <w:t>),</w:t>
      </w:r>
      <w:r>
        <w:rPr>
          <w:rFonts w:cs="Times Armenian" w:ascii="Times Armenian" w:hAnsi="Times Armenian"/>
          <w:b/>
          <w:i/>
          <w:sz w:val="21"/>
          <w:szCs w:val="21"/>
        </w:rPr>
        <w:t xml:space="preserve"> *տապար </w:t>
      </w:r>
      <w:r>
        <w:rPr>
          <w:rFonts w:cs="Times Armenian" w:ascii="Times Armenian" w:hAnsi="Times Armenian"/>
          <w:sz w:val="21"/>
          <w:szCs w:val="21"/>
        </w:rPr>
        <w:t>(</w:t>
      </w:r>
      <w:r>
        <w:rPr>
          <w:rFonts w:cs="Times Armenian" w:ascii="Times Armenian" w:hAnsi="Times Armenian"/>
          <w:i/>
          <w:sz w:val="21"/>
          <w:szCs w:val="21"/>
        </w:rPr>
        <w:t>կացին;</w:t>
      </w:r>
      <w:r>
        <w:rPr>
          <w:rFonts w:cs="Times Armenian" w:ascii="Times Armenian" w:hAnsi="Times Armenian"/>
          <w:sz w:val="21"/>
          <w:szCs w:val="21"/>
        </w:rPr>
        <w:t xml:space="preserve"> անցել է շատերին),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տա</w:t>
        <w:softHyphen/>
        <w:softHyphen/>
        <w:t xml:space="preserve">պարզա </w:t>
      </w:r>
      <w:r>
        <w:rPr>
          <w:rFonts w:cs="Times Armenian" w:ascii="Times Armenian" w:hAnsi="Times Armenian"/>
          <w:sz w:val="21"/>
          <w:szCs w:val="21"/>
        </w:rPr>
        <w:t>(</w:t>
      </w:r>
      <w:r>
        <w:rPr>
          <w:rFonts w:cs="Times Armenian" w:ascii="Times Armenian" w:hAnsi="Times Armenian"/>
          <w:i/>
          <w:sz w:val="21"/>
          <w:szCs w:val="21"/>
        </w:rPr>
        <w:t>ընտիր ու շատ կարծր շաքար;</w:t>
      </w:r>
      <w:r>
        <w:rPr>
          <w:rFonts w:cs="Times Armenian" w:ascii="Times Armenian" w:hAnsi="Times Armenian"/>
          <w:sz w:val="21"/>
          <w:szCs w:val="21"/>
        </w:rPr>
        <w:t xml:space="preserve"> սրա ճյուղերից` </w:t>
      </w:r>
      <w:r>
        <w:rPr>
          <w:rFonts w:cs="Times Armenian" w:ascii="Times Armenian" w:hAnsi="Times Armenian"/>
          <w:i/>
          <w:sz w:val="21"/>
          <w:szCs w:val="21"/>
        </w:rPr>
        <w:t>թա</w:t>
        <w:softHyphen/>
        <w:t>փարզա ծիրան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տառապ(ել) </w:t>
      </w:r>
      <w:r>
        <w:rPr>
          <w:rFonts w:cs="Times Armenian" w:ascii="Times Armenian" w:hAnsi="Times Armenian"/>
          <w:sz w:val="21"/>
          <w:szCs w:val="21"/>
        </w:rPr>
        <w:t>(</w:t>
      </w:r>
      <w:r>
        <w:rPr>
          <w:rFonts w:cs="Times Armenian" w:ascii="Times Armenian" w:hAnsi="Times Armenian"/>
          <w:i/>
          <w:sz w:val="21"/>
          <w:szCs w:val="21"/>
        </w:rPr>
        <w:t>տառապանք, նեղություն; տառապել,</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տառեխ-տարեխ </w:t>
      </w:r>
      <w:r>
        <w:rPr>
          <w:rFonts w:cs="Times Armenian" w:ascii="Times Armenian" w:hAnsi="Times Armenian"/>
          <w:sz w:val="21"/>
          <w:szCs w:val="21"/>
        </w:rPr>
        <w:t>(Վանա ծովի մանր մի ձուկը ու սրա չորացրածը; հույն բառի ծա</w:t>
        <w:softHyphen/>
        <w:t>գումն անհայտ է),</w:t>
      </w:r>
      <w:r>
        <w:rPr>
          <w:rFonts w:cs="Times Armenian" w:ascii="Times Armenian" w:hAnsi="Times Armenian"/>
          <w:b/>
          <w:i/>
          <w:sz w:val="21"/>
          <w:szCs w:val="21"/>
        </w:rPr>
        <w:t xml:space="preserve"> *տատրակ </w:t>
      </w:r>
      <w:r>
        <w:rPr>
          <w:rFonts w:cs="Times Armenian" w:ascii="Times Armenian" w:hAnsi="Times Armenian"/>
          <w:sz w:val="21"/>
          <w:szCs w:val="21"/>
        </w:rPr>
        <w:t>(թռչուն է; հիմա` ասում են վայրի աղավնու մի տեսակին, որ Երևա</w:t>
        <w:softHyphen/>
        <w:t xml:space="preserve">նում վերջերս է հայտնվել; իրանականը երևի մարերենից է; բնիկ հայերեն լիներ, կդառնար` </w:t>
      </w:r>
      <w:r>
        <w:rPr>
          <w:rFonts w:cs="Times Armenian" w:ascii="Times Armenian" w:hAnsi="Times Armenian"/>
          <w:b/>
          <w:i/>
          <w:sz w:val="21"/>
          <w:szCs w:val="21"/>
        </w:rPr>
        <w:t>թեթեր</w:t>
      </w:r>
      <w:r>
        <w:rPr>
          <w:rFonts w:cs="Times Armenian" w:ascii="Times Armenian" w:hAnsi="Times Armenian"/>
          <w:sz w:val="21"/>
          <w:szCs w:val="21"/>
        </w:rPr>
        <w:t xml:space="preserve"> կամ </w:t>
      </w:r>
      <w:r>
        <w:rPr>
          <w:rFonts w:cs="Times Armenian" w:ascii="Times Armenian" w:hAnsi="Times Armenian"/>
          <w:b/>
          <w:i/>
          <w:sz w:val="21"/>
          <w:szCs w:val="21"/>
        </w:rPr>
        <w:t>թյուր</w:t>
      </w:r>
      <w:r>
        <w:rPr>
          <w:rFonts w:cs="Times Armenian" w:ascii="Times Armenian" w:hAnsi="Times Armenian"/>
          <w:sz w:val="21"/>
          <w:szCs w:val="21"/>
        </w:rPr>
        <w:t>),</w:t>
      </w:r>
      <w:r>
        <w:rPr>
          <w:rFonts w:cs="Times Armenian" w:ascii="Times Armenian" w:hAnsi="Times Armenian"/>
          <w:b/>
          <w:i/>
          <w:sz w:val="21"/>
          <w:szCs w:val="21"/>
        </w:rPr>
        <w:t xml:space="preserve"> *տար </w:t>
      </w:r>
      <w:r>
        <w:rPr>
          <w:rFonts w:cs="Times Armenian" w:ascii="Times Armenian" w:hAnsi="Times Armenian"/>
          <w:sz w:val="21"/>
          <w:szCs w:val="21"/>
        </w:rPr>
        <w:t>(</w:t>
      </w:r>
      <w:r>
        <w:rPr>
          <w:rFonts w:cs="Times Armenian" w:ascii="Times Armenian" w:hAnsi="Times Armenian"/>
          <w:i/>
          <w:sz w:val="21"/>
          <w:szCs w:val="21"/>
        </w:rPr>
        <w:t>հեռու; զատ, բացի, դուրս, չ-, ապ-;</w:t>
      </w:r>
      <w:r>
        <w:rPr>
          <w:rFonts w:cs="Times Armenian" w:ascii="Times Armenian" w:hAnsi="Times Armenian"/>
          <w:sz w:val="21"/>
          <w:szCs w:val="21"/>
        </w:rPr>
        <w:t xml:space="preserve"> սրա ճյուղերից են՝ </w:t>
      </w:r>
      <w:r>
        <w:rPr>
          <w:rFonts w:cs="Times Armenian" w:ascii="Times Armenian" w:hAnsi="Times Armenian"/>
          <w:i/>
          <w:sz w:val="21"/>
          <w:szCs w:val="21"/>
        </w:rPr>
        <w:t>տարաշխարհիկ, տարագիր, տարա</w:t>
        <w:softHyphen/>
        <w:t>ժամ, տարապայման, տարակարծ; տարաձայն, տարբերել, տարօրինակ, տարա</w:t>
        <w:softHyphen/>
        <w:t>բախտ</w:t>
      </w:r>
      <w:r>
        <w:rPr>
          <w:rFonts w:cs="Times Armenian" w:ascii="Times Armenian" w:hAnsi="Times Armenian"/>
          <w:sz w:val="21"/>
          <w:szCs w:val="21"/>
        </w:rPr>
        <w:t>),</w:t>
      </w:r>
      <w:r>
        <w:rPr>
          <w:rFonts w:cs="Times Armenian" w:ascii="Times Armenian" w:hAnsi="Times Armenian"/>
          <w:b/>
          <w:i/>
          <w:sz w:val="21"/>
          <w:szCs w:val="21"/>
        </w:rPr>
        <w:t xml:space="preserve">*տարազ </w:t>
      </w:r>
      <w:r>
        <w:rPr>
          <w:rFonts w:cs="Times Armenian" w:ascii="Times Armenian" w:hAnsi="Times Armenian"/>
          <w:sz w:val="21"/>
          <w:szCs w:val="21"/>
        </w:rPr>
        <w:t xml:space="preserve">(սկզբում` </w:t>
      </w:r>
      <w:r>
        <w:rPr>
          <w:rFonts w:cs="Times Armenian" w:ascii="Times Armenian" w:hAnsi="Times Armenian"/>
          <w:i/>
          <w:sz w:val="21"/>
          <w:szCs w:val="21"/>
        </w:rPr>
        <w:t>լավ գործվածք; միջոց; ձև, եղանակ, կերպ, օրինակ;</w:t>
      </w:r>
      <w:r>
        <w:rPr>
          <w:rFonts w:cs="Times Armenian" w:ascii="Times Armenian" w:hAnsi="Times Armenian"/>
          <w:sz w:val="21"/>
          <w:szCs w:val="21"/>
        </w:rPr>
        <w:t xml:space="preserve"> հիմա` </w:t>
      </w:r>
      <w:r>
        <w:rPr>
          <w:rFonts w:cs="Times Armenian" w:ascii="Times Armenian" w:hAnsi="Times Armenian"/>
          <w:i/>
          <w:sz w:val="21"/>
          <w:szCs w:val="21"/>
        </w:rPr>
        <w:t>ազգին հատուկ շոր, հագուստ</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տարղոն </w:t>
      </w:r>
      <w:r>
        <w:rPr>
          <w:rFonts w:cs="Times Armenian" w:ascii="Times Armenian" w:hAnsi="Times Armenian"/>
          <w:sz w:val="21"/>
          <w:szCs w:val="21"/>
        </w:rPr>
        <w:t xml:space="preserve">(կամ՝ </w:t>
      </w:r>
      <w:r>
        <w:rPr>
          <w:rFonts w:cs="Times Armenian" w:ascii="Times Armenian" w:hAnsi="Times Armenian"/>
          <w:i/>
          <w:sz w:val="21"/>
          <w:szCs w:val="21"/>
        </w:rPr>
        <w:t>տարխոն, տարղուն</w:t>
      </w:r>
      <w:r>
        <w:rPr>
          <w:rFonts w:cs="Times Armenian" w:ascii="Times Armenian" w:hAnsi="Times Armenian"/>
          <w:sz w:val="21"/>
          <w:szCs w:val="21"/>
        </w:rPr>
        <w:t xml:space="preserve"> = </w:t>
      </w:r>
      <w:r>
        <w:rPr>
          <w:rFonts w:cs="Times Armenian" w:ascii="Times Armenian" w:hAnsi="Times Armenian"/>
          <w:b/>
          <w:i/>
          <w:sz w:val="21"/>
          <w:szCs w:val="21"/>
        </w:rPr>
        <w:t>թարխուն</w:t>
      </w:r>
      <w:r>
        <w:rPr>
          <w:rFonts w:cs="Times Armenian" w:ascii="Times Armenian" w:hAnsi="Times Armenian"/>
          <w:sz w:val="21"/>
          <w:szCs w:val="21"/>
        </w:rPr>
        <w:t>),</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տարպայ </w:t>
      </w:r>
      <w:r>
        <w:rPr>
          <w:rFonts w:cs="Times Armenian" w:ascii="Times Armenian" w:hAnsi="Times Armenian"/>
          <w:sz w:val="21"/>
          <w:szCs w:val="21"/>
        </w:rPr>
        <w:t>(</w:t>
      </w:r>
      <w:r>
        <w:rPr>
          <w:rFonts w:cs="Times Armenian" w:ascii="Times Armenian" w:hAnsi="Times Armenian"/>
          <w:i/>
          <w:sz w:val="21"/>
          <w:szCs w:val="21"/>
        </w:rPr>
        <w:t xml:space="preserve">զարկ, հարված, </w:t>
      </w:r>
      <w:r>
        <w:rPr>
          <w:rFonts w:cs="Times Armenian" w:ascii="Times Armenian" w:hAnsi="Times Armenian"/>
          <w:b/>
          <w:i/>
          <w:sz w:val="21"/>
          <w:szCs w:val="21"/>
        </w:rPr>
        <w:t>դըռբ;</w:t>
      </w:r>
      <w:r>
        <w:rPr>
          <w:rFonts w:cs="Times Armenian" w:ascii="Times Armenian" w:hAnsi="Times Armenian"/>
          <w:sz w:val="21"/>
          <w:szCs w:val="21"/>
        </w:rPr>
        <w:t xml:space="preserve"> սրա ճյուղերից` </w:t>
      </w:r>
      <w:r>
        <w:rPr>
          <w:rFonts w:cs="Times Armenian" w:ascii="Times Armenian" w:hAnsi="Times Armenian"/>
          <w:i/>
          <w:sz w:val="21"/>
          <w:szCs w:val="21"/>
        </w:rPr>
        <w:t>դռբով = ուժեղ</w:t>
      </w:r>
      <w:r>
        <w:rPr>
          <w:rFonts w:cs="Times Armenian" w:ascii="Times Armenian" w:hAnsi="Times Armenian"/>
          <w:sz w:val="21"/>
          <w:szCs w:val="21"/>
        </w:rPr>
        <w:t>),</w:t>
      </w:r>
      <w:r>
        <w:rPr>
          <w:rFonts w:cs="Times Armenian" w:ascii="Times Armenian" w:hAnsi="Times Armenian"/>
          <w:b/>
          <w:i/>
          <w:sz w:val="21"/>
          <w:szCs w:val="21"/>
        </w:rPr>
        <w:t xml:space="preserve">*տարազուկ-թարազ(ու) </w:t>
      </w:r>
      <w:r>
        <w:rPr>
          <w:rFonts w:cs="Times Armenian" w:ascii="Times Armenian" w:hAnsi="Times Armenian"/>
          <w:sz w:val="21"/>
          <w:szCs w:val="21"/>
        </w:rPr>
        <w:t>(</w:t>
      </w:r>
      <w:r>
        <w:rPr>
          <w:rFonts w:cs="Times Armenian" w:ascii="Times Armenian" w:hAnsi="Times Armenian"/>
          <w:i/>
          <w:sz w:val="21"/>
          <w:szCs w:val="21"/>
        </w:rPr>
        <w:t>Կշեռք կեն</w:t>
        <w:softHyphen/>
        <w:t>դա</w:t>
        <w:softHyphen/>
        <w:t>նա</w:t>
        <w:softHyphen/>
        <w:t xml:space="preserve">կերպը` Զոդիակի նշանը; </w:t>
      </w:r>
      <w:r>
        <w:rPr>
          <w:rFonts w:cs="Times Armenian" w:ascii="Times Armenian" w:hAnsi="Times Armenian"/>
          <w:sz w:val="21"/>
          <w:szCs w:val="21"/>
        </w:rPr>
        <w:t xml:space="preserve">հիմա` </w:t>
      </w:r>
      <w:r>
        <w:rPr>
          <w:rFonts w:cs="Times Armenian" w:ascii="Times Armenian" w:hAnsi="Times Armenian"/>
          <w:i/>
          <w:sz w:val="21"/>
          <w:szCs w:val="21"/>
        </w:rPr>
        <w:t>շինարարի հարթաչափ կշեռք</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տարտարոս </w:t>
      </w:r>
      <w:r>
        <w:rPr>
          <w:rFonts w:cs="Times Armenian" w:ascii="Times Armenian" w:hAnsi="Times Armenian"/>
          <w:sz w:val="21"/>
          <w:szCs w:val="21"/>
        </w:rPr>
        <w:t>(</w:t>
      </w:r>
      <w:r>
        <w:rPr>
          <w:rFonts w:cs="Times Armenian" w:ascii="Times Armenian" w:hAnsi="Times Armenian"/>
          <w:i/>
          <w:sz w:val="21"/>
          <w:szCs w:val="21"/>
        </w:rPr>
        <w:t xml:space="preserve">դժոխք, անդունդ, </w:t>
      </w:r>
      <w:r>
        <w:rPr>
          <w:rFonts w:cs="Times Armenian" w:ascii="Times Armenian" w:hAnsi="Times Armenian"/>
          <w:sz w:val="21"/>
          <w:szCs w:val="21"/>
        </w:rPr>
        <w:t>ևն),</w:t>
      </w:r>
      <w:r>
        <w:rPr>
          <w:rFonts w:cs="Times Armenian" w:ascii="Times Armenian" w:hAnsi="Times Armenian"/>
          <w:b/>
          <w:i/>
          <w:sz w:val="21"/>
          <w:szCs w:val="21"/>
        </w:rPr>
        <w:t xml:space="preserve">*տաւիղ-տավիղ </w:t>
      </w:r>
      <w:r>
        <w:rPr>
          <w:rFonts w:cs="Times Armenian" w:ascii="Times Armenian" w:hAnsi="Times Armenian"/>
          <w:sz w:val="21"/>
          <w:szCs w:val="21"/>
        </w:rPr>
        <w:t>(</w:t>
      </w:r>
      <w:r>
        <w:rPr>
          <w:rFonts w:cs="Times Armenian" w:ascii="Times Armenian" w:hAnsi="Times Armenian"/>
          <w:i/>
          <w:sz w:val="21"/>
          <w:szCs w:val="21"/>
        </w:rPr>
        <w:t xml:space="preserve">տասնալար քնար, </w:t>
      </w:r>
      <w:r>
        <w:rPr>
          <w:rFonts w:cs="Times Armenian" w:ascii="Times Armenian" w:hAnsi="Times Armenian"/>
          <w:sz w:val="21"/>
          <w:szCs w:val="21"/>
        </w:rPr>
        <w:t>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տաւթար-դավթար </w:t>
      </w:r>
      <w:r>
        <w:rPr>
          <w:rFonts w:cs="Times Armenian" w:ascii="Times Armenian" w:hAnsi="Times Armenian"/>
          <w:sz w:val="21"/>
          <w:szCs w:val="21"/>
        </w:rPr>
        <w:t>(</w:t>
      </w:r>
      <w:r>
        <w:rPr>
          <w:rFonts w:cs="Times Armenian" w:ascii="Times Armenian" w:hAnsi="Times Armenian"/>
          <w:i/>
          <w:sz w:val="21"/>
          <w:szCs w:val="21"/>
        </w:rPr>
        <w:t xml:space="preserve">մատյան, տետր; </w:t>
      </w:r>
      <w:r>
        <w:rPr>
          <w:rFonts w:cs="Times Armenian" w:ascii="Times Armenian" w:hAnsi="Times Armenian"/>
          <w:sz w:val="21"/>
          <w:szCs w:val="21"/>
        </w:rPr>
        <w:t>արաբ ձևը երևի հու</w:t>
        <w:softHyphen/>
        <w:t>նարենից է),</w:t>
      </w:r>
      <w:r>
        <w:rPr>
          <w:rFonts w:cs="Times Armenian" w:ascii="Times Armenian" w:hAnsi="Times Armenian"/>
          <w:b/>
          <w:i/>
          <w:sz w:val="21"/>
          <w:szCs w:val="21"/>
        </w:rPr>
        <w:t xml:space="preserve"> *տաք </w:t>
      </w:r>
      <w:r>
        <w:rPr>
          <w:rFonts w:cs="Times Armenian" w:ascii="Times Armenian" w:hAnsi="Times Armenian"/>
          <w:sz w:val="21"/>
          <w:szCs w:val="21"/>
        </w:rPr>
        <w:t xml:space="preserve">(ծագում է` </w:t>
      </w:r>
      <w:r>
        <w:rPr>
          <w:rFonts w:cs="Times Armenian" w:ascii="Times Armenian" w:hAnsi="Times Armenian"/>
          <w:i/>
          <w:sz w:val="21"/>
          <w:szCs w:val="21"/>
        </w:rPr>
        <w:t>տապք-ից;</w:t>
      </w:r>
      <w:r>
        <w:rPr>
          <w:rFonts w:cs="Times Armenian" w:ascii="Times Armenian" w:hAnsi="Times Armenian"/>
          <w:sz w:val="21"/>
          <w:szCs w:val="21"/>
        </w:rPr>
        <w:t xml:space="preserve"> տաք-ից` </w:t>
      </w:r>
      <w:r>
        <w:rPr>
          <w:rFonts w:cs="Times Armenian" w:ascii="Times Armenian" w:hAnsi="Times Armenian"/>
          <w:i/>
          <w:sz w:val="21"/>
          <w:szCs w:val="21"/>
        </w:rPr>
        <w:t>տաքդեղ = պղպեղ;</w:t>
      </w:r>
      <w:r>
        <w:rPr>
          <w:rFonts w:cs="Times Armenian" w:ascii="Times Armenian" w:hAnsi="Times Armenian"/>
          <w:sz w:val="21"/>
          <w:szCs w:val="21"/>
        </w:rPr>
        <w:t xml:space="preserve"> վերջինը լրի՛վ է փոխառություն),</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տեղ(ալ) </w:t>
      </w:r>
      <w:r>
        <w:rPr>
          <w:rFonts w:cs="Times Armenian" w:ascii="Times Armenian" w:hAnsi="Times Armenian"/>
          <w:sz w:val="21"/>
          <w:szCs w:val="21"/>
        </w:rPr>
        <w:t>(</w:t>
      </w:r>
      <w:r>
        <w:rPr>
          <w:rFonts w:cs="Times Armenian" w:ascii="Times Armenian" w:hAnsi="Times Armenian"/>
          <w:i/>
          <w:sz w:val="21"/>
          <w:szCs w:val="21"/>
        </w:rPr>
        <w:t xml:space="preserve">հորդ անձրև, տեղալ; </w:t>
      </w:r>
      <w:r>
        <w:rPr>
          <w:rFonts w:cs="Times Armenian" w:ascii="Times Armenian" w:hAnsi="Times Armenian"/>
          <w:sz w:val="21"/>
          <w:szCs w:val="21"/>
        </w:rPr>
        <w:t>սրա ճյու</w:t>
        <w:softHyphen/>
        <w:t xml:space="preserve">ղերից` </w:t>
      </w:r>
      <w:r>
        <w:rPr>
          <w:rFonts w:cs="Times Armenian" w:ascii="Times Armenian" w:hAnsi="Times Armenian"/>
          <w:i/>
          <w:sz w:val="21"/>
          <w:szCs w:val="21"/>
        </w:rPr>
        <w:t>տեղատարափ</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տետր(ակ) </w:t>
      </w:r>
      <w:r>
        <w:rPr>
          <w:rFonts w:cs="Times Armenian" w:ascii="Times Armenian" w:hAnsi="Times Armenian"/>
          <w:sz w:val="21"/>
          <w:szCs w:val="21"/>
        </w:rPr>
        <w:t xml:space="preserve">(սկզբում` </w:t>
      </w:r>
      <w:r>
        <w:rPr>
          <w:rFonts w:cs="Times Armenian" w:ascii="Times Armenian" w:hAnsi="Times Armenian"/>
          <w:i/>
          <w:sz w:val="21"/>
          <w:szCs w:val="21"/>
        </w:rPr>
        <w:t xml:space="preserve">բարակ գիրք, գրքույկ; </w:t>
      </w:r>
      <w:r>
        <w:rPr>
          <w:rFonts w:cs="Times Armenian" w:ascii="Times Armenian" w:hAnsi="Times Armenian"/>
          <w:sz w:val="21"/>
          <w:szCs w:val="21"/>
        </w:rPr>
        <w:t xml:space="preserve">ծագել է հունարեն` </w:t>
      </w:r>
      <w:r>
        <w:rPr>
          <w:rFonts w:cs="Times Armenian" w:ascii="Times Armenian" w:hAnsi="Times Armenian"/>
          <w:i/>
          <w:sz w:val="21"/>
          <w:szCs w:val="21"/>
        </w:rPr>
        <w:t>չորս = տետրա</w:t>
      </w:r>
      <w:r>
        <w:rPr>
          <w:rFonts w:cs="Times Armenian" w:ascii="Times Armenian" w:hAnsi="Times Armenian"/>
          <w:sz w:val="21"/>
          <w:szCs w:val="21"/>
        </w:rPr>
        <w:t xml:space="preserve"> բառից, ինչպես ռուսերենը, իբրև` </w:t>
      </w:r>
      <w:r>
        <w:rPr>
          <w:rFonts w:cs="Times Armenian" w:ascii="Times Armenian" w:hAnsi="Times Armenian"/>
          <w:i/>
          <w:sz w:val="21"/>
          <w:szCs w:val="21"/>
        </w:rPr>
        <w:t>չորսթերթ տե</w:t>
        <w:softHyphen/>
        <w:t>տր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տերեւ </w:t>
      </w:r>
      <w:r>
        <w:rPr>
          <w:rFonts w:cs="Times Armenian" w:ascii="Times Armenian" w:hAnsi="Times Armenian"/>
          <w:sz w:val="21"/>
          <w:szCs w:val="21"/>
        </w:rPr>
        <w:t xml:space="preserve">(սրա ճյուղերից` </w:t>
      </w:r>
      <w:r>
        <w:rPr>
          <w:rFonts w:cs="Times Armenian" w:ascii="Times Armenian" w:hAnsi="Times Armenian"/>
          <w:i/>
          <w:sz w:val="21"/>
          <w:szCs w:val="21"/>
        </w:rPr>
        <w:t>տերևաթափ,</w:t>
      </w:r>
      <w:r>
        <w:rPr>
          <w:rFonts w:cs="Times Armenian" w:ascii="Times Armenian" w:hAnsi="Times Armenian"/>
          <w:sz w:val="21"/>
          <w:szCs w:val="21"/>
        </w:rPr>
        <w:t xml:space="preserve"> ևն, ևն),</w:t>
      </w:r>
      <w:r>
        <w:rPr>
          <w:rFonts w:cs="Times Armenian" w:ascii="Times Armenian" w:hAnsi="Times Armenian"/>
          <w:b/>
          <w:i/>
          <w:sz w:val="21"/>
          <w:szCs w:val="21"/>
        </w:rPr>
        <w:t xml:space="preserve">*տզրուկ </w:t>
      </w:r>
      <w:r>
        <w:rPr>
          <w:rFonts w:cs="Times Armenian" w:ascii="Times Armenian" w:hAnsi="Times Armenian"/>
          <w:sz w:val="21"/>
          <w:szCs w:val="21"/>
        </w:rPr>
        <w:t>(</w:t>
      </w:r>
      <w:r>
        <w:rPr>
          <w:rFonts w:cs="Times Armenian" w:ascii="Times Armenian" w:hAnsi="Times Armenian"/>
          <w:i/>
          <w:sz w:val="21"/>
          <w:szCs w:val="21"/>
        </w:rPr>
        <w:t>ար</w:t>
        <w:softHyphen/>
        <w:t>յուն ծծող կա</w:t>
        <w:softHyphen/>
        <w:t xml:space="preserve">կղամորթ պարազիտ-մակաբույծ; </w:t>
      </w:r>
      <w:r>
        <w:rPr>
          <w:rFonts w:cs="Times Armenian" w:ascii="Times Armenian" w:hAnsi="Times Armenian"/>
          <w:sz w:val="21"/>
          <w:szCs w:val="21"/>
        </w:rPr>
        <w:t>իրանյան բառի ծագումն անհայտ է),</w:t>
      </w:r>
      <w:r>
        <w:rPr>
          <w:rFonts w:cs="Times Armenian" w:ascii="Times Armenian" w:hAnsi="Times Armenian"/>
          <w:b/>
          <w:i/>
          <w:sz w:val="21"/>
          <w:szCs w:val="21"/>
        </w:rPr>
        <w:t xml:space="preserve"> *տէգ-տեգ </w:t>
      </w:r>
      <w:r>
        <w:rPr>
          <w:rFonts w:cs="Times Armenian" w:ascii="Times Armenian" w:hAnsi="Times Armenian"/>
          <w:sz w:val="21"/>
          <w:szCs w:val="21"/>
        </w:rPr>
        <w:t>(</w:t>
      </w:r>
      <w:r>
        <w:rPr>
          <w:rFonts w:cs="Times Armenian" w:ascii="Times Armenian" w:hAnsi="Times Armenian"/>
          <w:i/>
          <w:sz w:val="21"/>
          <w:szCs w:val="21"/>
        </w:rPr>
        <w:t>նիզակի սուր ծայրակալը; սլաք;</w:t>
      </w:r>
      <w:r>
        <w:rPr>
          <w:rFonts w:cs="Times Armenian" w:ascii="Times Armenian" w:hAnsi="Times Armenian"/>
          <w:sz w:val="21"/>
          <w:szCs w:val="21"/>
        </w:rPr>
        <w:t xml:space="preserve"> կար` </w:t>
      </w:r>
      <w:r>
        <w:rPr>
          <w:rFonts w:cs="Times Armenian" w:ascii="Times Armenian" w:hAnsi="Times Armenian"/>
          <w:i/>
          <w:sz w:val="21"/>
          <w:szCs w:val="21"/>
        </w:rPr>
        <w:t>տէգ աչաց, տէգ մօրուաց (մո</w:t>
        <w:softHyphen/>
        <w:t>րուքի),</w:t>
      </w:r>
      <w:r>
        <w:rPr>
          <w:rFonts w:cs="Times Armenian" w:ascii="Times Armenian" w:hAnsi="Times Armenian"/>
          <w:sz w:val="21"/>
          <w:szCs w:val="21"/>
        </w:rPr>
        <w:t xml:space="preserve"> ևն; բնիկ հայը կտար` </w:t>
      </w:r>
      <w:r>
        <w:rPr>
          <w:rFonts w:cs="Times Armenian" w:ascii="Times Armenian" w:hAnsi="Times Armenian"/>
          <w:b/>
          <w:i/>
          <w:sz w:val="21"/>
          <w:szCs w:val="21"/>
        </w:rPr>
        <w:t>թեկ</w:t>
      </w:r>
      <w:r>
        <w:rPr>
          <w:rFonts w:cs="Times Armenian" w:ascii="Times Armenian" w:hAnsi="Times Armenian"/>
          <w:sz w:val="21"/>
          <w:szCs w:val="21"/>
        </w:rPr>
        <w:t xml:space="preserve"> բառը)</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տիպ </w:t>
      </w:r>
      <w:r>
        <w:rPr>
          <w:rFonts w:cs="Times Armenian" w:ascii="Times Armenian" w:hAnsi="Times Armenian"/>
          <w:sz w:val="21"/>
          <w:szCs w:val="21"/>
        </w:rPr>
        <w:t>(</w:t>
      </w:r>
      <w:r>
        <w:rPr>
          <w:rFonts w:cs="Times Armenian" w:ascii="Times Armenian" w:hAnsi="Times Armenian"/>
          <w:i/>
          <w:sz w:val="21"/>
          <w:szCs w:val="21"/>
        </w:rPr>
        <w:t>կնիքի դը</w:t>
        <w:softHyphen/>
        <w:t>րոշմ, դրոշմ, օրինակ, նախնական օրինակ, նմանություն, կերպա</w:t>
        <w:softHyphen/>
        <w:t>րանք, ձև;</w:t>
      </w:r>
      <w:r>
        <w:rPr>
          <w:rFonts w:cs="Times Armenian" w:ascii="Times Armenian" w:hAnsi="Times Armenian"/>
          <w:sz w:val="21"/>
          <w:szCs w:val="21"/>
        </w:rPr>
        <w:t xml:space="preserve"> սրա ճյուղերից են՝ </w:t>
      </w:r>
      <w:r>
        <w:rPr>
          <w:rFonts w:cs="Times Armenian" w:ascii="Times Armenian" w:hAnsi="Times Armenian"/>
          <w:i/>
          <w:sz w:val="21"/>
          <w:szCs w:val="21"/>
        </w:rPr>
        <w:t>տիպար, տպավորել, գեղատիպ, դժոխատիպ, լուսատիպ, տպածո, տպագիր, տպել, տպարան,</w:t>
      </w:r>
      <w:r>
        <w:rPr>
          <w:rFonts w:cs="Times Armenian" w:ascii="Times Armenian" w:hAnsi="Times Armenian"/>
          <w:sz w:val="21"/>
          <w:szCs w:val="21"/>
        </w:rPr>
        <w:t xml:space="preserve"> ևն, ևն,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տիտան </w:t>
      </w:r>
      <w:r>
        <w:rPr>
          <w:rFonts w:cs="Times Armenian" w:ascii="Times Armenian" w:hAnsi="Times Armenian"/>
          <w:sz w:val="21"/>
          <w:szCs w:val="21"/>
        </w:rPr>
        <w:t>(</w:t>
      </w:r>
      <w:r>
        <w:rPr>
          <w:rFonts w:cs="Times Armenian" w:ascii="Times Armenian" w:hAnsi="Times Armenian"/>
          <w:i/>
          <w:sz w:val="21"/>
          <w:szCs w:val="21"/>
        </w:rPr>
        <w:t xml:space="preserve">հսկա, վիթխարի; </w:t>
      </w:r>
      <w:r>
        <w:rPr>
          <w:rFonts w:cs="Times Armenian" w:ascii="Times Armenian" w:hAnsi="Times Armenian"/>
          <w:sz w:val="21"/>
          <w:szCs w:val="21"/>
        </w:rPr>
        <w:t>ծագում է հունական դիցաբանությունից, տիտանները Ուրանոսի ու Գեայի որդիներն էին),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տիտղոս-տիտլոս </w:t>
      </w:r>
      <w:r>
        <w:rPr>
          <w:rFonts w:cs="Times Armenian" w:ascii="Times Armenian" w:hAnsi="Times Armenian"/>
          <w:sz w:val="21"/>
          <w:szCs w:val="21"/>
        </w:rPr>
        <w:t>(</w:t>
      </w:r>
      <w:r>
        <w:rPr>
          <w:rFonts w:cs="Times Armenian" w:ascii="Times Armenian" w:hAnsi="Times Armenian"/>
          <w:i/>
          <w:sz w:val="21"/>
          <w:szCs w:val="21"/>
        </w:rPr>
        <w:t xml:space="preserve">մակագրություն, վերնագիր, արձանագիր, մականուն; </w:t>
      </w:r>
      <w:r>
        <w:rPr>
          <w:rFonts w:cs="Times Armenian" w:ascii="Times Armenian" w:hAnsi="Times Armenian"/>
          <w:sz w:val="21"/>
          <w:szCs w:val="21"/>
        </w:rPr>
        <w:t xml:space="preserve">հիմա` </w:t>
      </w:r>
      <w:r>
        <w:rPr>
          <w:rFonts w:cs="Times Armenian" w:ascii="Times Armenian" w:hAnsi="Times Armenian"/>
          <w:i/>
          <w:sz w:val="21"/>
          <w:szCs w:val="21"/>
        </w:rPr>
        <w:t>կոչում;</w:t>
      </w:r>
      <w:r>
        <w:rPr>
          <w:rFonts w:cs="Times Armenian" w:ascii="Times Armenian" w:hAnsi="Times Armenian"/>
          <w:sz w:val="21"/>
          <w:szCs w:val="21"/>
        </w:rPr>
        <w:t xml:space="preserve"> լատին բառի ծագումն անստույգ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տլիսմ </w:t>
      </w:r>
      <w:r>
        <w:rPr>
          <w:rFonts w:cs="Times Armenian" w:ascii="Times Armenian" w:hAnsi="Times Armenian"/>
          <w:sz w:val="21"/>
          <w:szCs w:val="21"/>
        </w:rPr>
        <w:t>(</w:t>
      </w:r>
      <w:r>
        <w:rPr>
          <w:rFonts w:cs="Times Armenian" w:ascii="Times Armenian" w:hAnsi="Times Armenian"/>
          <w:i/>
          <w:sz w:val="21"/>
          <w:szCs w:val="21"/>
        </w:rPr>
        <w:t>կա</w:t>
        <w:softHyphen/>
        <w:t>խարդություն, հուռութք;</w:t>
      </w:r>
      <w:r>
        <w:rPr>
          <w:rFonts w:cs="Times Armenian" w:ascii="Times Armenian" w:hAnsi="Times Armenian"/>
          <w:sz w:val="21"/>
          <w:szCs w:val="21"/>
        </w:rPr>
        <w:t xml:space="preserve"> սրա ճյուղերից՝ </w:t>
      </w:r>
      <w:r>
        <w:rPr>
          <w:rFonts w:cs="Times Armenian" w:ascii="Times Armenian" w:hAnsi="Times Armenian"/>
          <w:i/>
          <w:sz w:val="21"/>
          <w:szCs w:val="21"/>
        </w:rPr>
        <w:t>թալիսման,</w:t>
      </w:r>
      <w:r>
        <w:rPr>
          <w:rFonts w:cs="Times Armenian" w:ascii="Times Armenian" w:hAnsi="Times Armenian"/>
          <w:sz w:val="21"/>
          <w:szCs w:val="21"/>
        </w:rPr>
        <w:t xml:space="preserve"> ինչը հայը փոխ է առել ռուսերենից),</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տխիլ </w:t>
      </w:r>
      <w:r>
        <w:rPr>
          <w:rFonts w:cs="Times Armenian" w:ascii="Times Armenian" w:hAnsi="Times Armenian"/>
          <w:sz w:val="21"/>
          <w:szCs w:val="21"/>
        </w:rPr>
        <w:t>(</w:t>
      </w:r>
      <w:r>
        <w:rPr>
          <w:rFonts w:cs="Times Armenian" w:ascii="Times Armenian" w:hAnsi="Times Armenian"/>
          <w:i/>
          <w:sz w:val="21"/>
          <w:szCs w:val="21"/>
        </w:rPr>
        <w:t>կաղին, պնդուկ;</w:t>
      </w:r>
      <w:r>
        <w:rPr>
          <w:rFonts w:cs="Times Armenian" w:ascii="Times Armenian" w:hAnsi="Times Armenian"/>
          <w:sz w:val="21"/>
          <w:szCs w:val="21"/>
        </w:rPr>
        <w:t xml:space="preserve"> բառը վրացերենից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տղայ-տղա </w:t>
      </w:r>
      <w:r>
        <w:rPr>
          <w:rFonts w:cs="Times Armenian" w:ascii="Times Armenian" w:hAnsi="Times Armenian"/>
          <w:sz w:val="21"/>
          <w:szCs w:val="21"/>
        </w:rPr>
        <w:t xml:space="preserve">(նաև` </w:t>
      </w:r>
      <w:r>
        <w:rPr>
          <w:rFonts w:cs="Times Armenian" w:ascii="Times Armenian" w:hAnsi="Times Armenian"/>
          <w:i/>
          <w:sz w:val="21"/>
          <w:szCs w:val="21"/>
        </w:rPr>
        <w:t>մանուկ; մատ</w:t>
        <w:softHyphen/>
        <w:t>ղաշ, պատանի; պարզամիտ, տգետ;</w:t>
      </w:r>
      <w:r>
        <w:rPr>
          <w:rFonts w:cs="Times Armenian" w:ascii="Times Armenian" w:hAnsi="Times Armenian"/>
          <w:sz w:val="21"/>
          <w:szCs w:val="21"/>
        </w:rPr>
        <w:t xml:space="preserve"> գրաբարում ու արև</w:t>
        <w:softHyphen/>
        <w:t>մտյան գրական ոճե</w:t>
        <w:softHyphen/>
        <w:t xml:space="preserve">րում նշանակել է թե՛ </w:t>
      </w:r>
      <w:r>
        <w:rPr>
          <w:rFonts w:cs="Times Armenian" w:ascii="Times Armenian" w:hAnsi="Times Armenian"/>
          <w:i/>
          <w:sz w:val="21"/>
          <w:szCs w:val="21"/>
        </w:rPr>
        <w:t>տղա,</w:t>
      </w:r>
      <w:r>
        <w:rPr>
          <w:rFonts w:cs="Times Armenian" w:ascii="Times Armenian" w:hAnsi="Times Armenian"/>
          <w:sz w:val="21"/>
          <w:szCs w:val="21"/>
        </w:rPr>
        <w:t xml:space="preserve"> թե՛ </w:t>
      </w:r>
      <w:r>
        <w:rPr>
          <w:rFonts w:cs="Times Armenian" w:ascii="Times Armenian" w:hAnsi="Times Armenian"/>
          <w:i/>
          <w:sz w:val="21"/>
          <w:szCs w:val="21"/>
        </w:rPr>
        <w:t>աղջիկ;</w:t>
      </w:r>
      <w:r>
        <w:rPr>
          <w:rFonts w:cs="Times Armenian" w:ascii="Times Armenian" w:hAnsi="Times Armenian"/>
          <w:sz w:val="21"/>
          <w:szCs w:val="21"/>
        </w:rPr>
        <w:t xml:space="preserve"> սեմականներում այս բառը նշանակել է` </w:t>
      </w:r>
      <w:r>
        <w:rPr>
          <w:rFonts w:cs="Times Armenian" w:ascii="Times Armenian" w:hAnsi="Times Armenian"/>
          <w:i/>
          <w:sz w:val="21"/>
          <w:szCs w:val="21"/>
        </w:rPr>
        <w:t>գառնուկ, ուլիկ, եղնիկի ձագ;</w:t>
      </w:r>
      <w:r>
        <w:rPr>
          <w:rFonts w:cs="Times Armenian" w:ascii="Times Armenian" w:hAnsi="Times Armenian"/>
          <w:sz w:val="21"/>
          <w:szCs w:val="21"/>
        </w:rPr>
        <w:t xml:space="preserve"> տես` նաև </w:t>
      </w:r>
      <w:r>
        <w:rPr>
          <w:rFonts w:cs="Times Armenian" w:ascii="Times Armenian" w:hAnsi="Times Armenian"/>
          <w:b/>
          <w:i/>
          <w:sz w:val="21"/>
          <w:szCs w:val="21"/>
          <w:vertAlign w:val="superscript"/>
        </w:rPr>
        <w:t>+</w:t>
      </w:r>
      <w:r>
        <w:rPr>
          <w:rFonts w:cs="Times Armenian" w:ascii="Times Armenian" w:hAnsi="Times Armenian"/>
          <w:b/>
          <w:i/>
          <w:sz w:val="21"/>
          <w:szCs w:val="21"/>
        </w:rPr>
        <w:t>տալիթայ</w:t>
      </w:r>
      <w:r>
        <w:rPr>
          <w:rFonts w:cs="Times Armenian" w:ascii="Times Armenian" w:hAnsi="Times Armenian"/>
          <w:sz w:val="21"/>
          <w:szCs w:val="21"/>
        </w:rPr>
        <w:t xml:space="preserve"> բա</w:t>
        <w:softHyphen/>
        <w:t>ռը),</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տնազ,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տոկոս, *տոհմ </w:t>
      </w:r>
      <w:r>
        <w:rPr>
          <w:rFonts w:cs="Times Armenian" w:ascii="Times Armenian" w:hAnsi="Times Armenian"/>
          <w:sz w:val="21"/>
          <w:szCs w:val="21"/>
        </w:rPr>
        <w:t>(</w:t>
      </w:r>
      <w:r>
        <w:rPr>
          <w:rFonts w:cs="Times Armenian" w:ascii="Times Armenian" w:hAnsi="Times Armenian"/>
          <w:i/>
          <w:sz w:val="21"/>
          <w:szCs w:val="21"/>
        </w:rPr>
        <w:t xml:space="preserve">զարմ, ցեղ; </w:t>
      </w:r>
      <w:r>
        <w:rPr>
          <w:rFonts w:cs="Times Armenian" w:ascii="Times Armenian" w:hAnsi="Times Armenian"/>
          <w:sz w:val="21"/>
          <w:szCs w:val="21"/>
        </w:rPr>
        <w:t xml:space="preserve">սրա ճյուղերից են՝ </w:t>
      </w:r>
      <w:r>
        <w:rPr>
          <w:rFonts w:cs="Times Armenian" w:ascii="Times Armenian" w:hAnsi="Times Armenian"/>
          <w:i/>
          <w:sz w:val="21"/>
          <w:szCs w:val="21"/>
        </w:rPr>
        <w:t>տոհմագիր, տոհ</w:t>
        <w:softHyphen/>
        <w:t>մաթիվ, տոհմակից, տոհմիկ, անտոհմ,</w:t>
      </w:r>
      <w:r>
        <w:rPr>
          <w:rFonts w:cs="Times Armenian" w:ascii="Times Armenian" w:hAnsi="Times Armenian"/>
          <w:sz w:val="21"/>
          <w:szCs w:val="21"/>
        </w:rPr>
        <w:t xml:space="preserve"> ևն, ևն; բնիկ հայը կտար՝ </w:t>
      </w:r>
      <w:r>
        <w:rPr>
          <w:rFonts w:cs="Times Armenian" w:ascii="Times Armenian" w:hAnsi="Times Armenian"/>
          <w:b/>
          <w:i/>
          <w:sz w:val="21"/>
          <w:szCs w:val="21"/>
        </w:rPr>
        <w:t>թոյք</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տոմ </w:t>
      </w:r>
      <w:r>
        <w:rPr>
          <w:rFonts w:cs="Times Armenian" w:ascii="Times Armenian" w:hAnsi="Times Armenian"/>
          <w:sz w:val="21"/>
          <w:szCs w:val="21"/>
        </w:rPr>
        <w:t>(</w:t>
      </w:r>
      <w:r>
        <w:rPr>
          <w:rFonts w:cs="Times Armenian" w:ascii="Times Armenian" w:hAnsi="Times Armenian"/>
          <w:i/>
          <w:sz w:val="21"/>
          <w:szCs w:val="21"/>
        </w:rPr>
        <w:t>հատոր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տոմար </w:t>
      </w:r>
      <w:r>
        <w:rPr>
          <w:rFonts w:cs="Times Armenian" w:ascii="Times Armenian" w:hAnsi="Times Armenian"/>
          <w:sz w:val="21"/>
          <w:szCs w:val="21"/>
        </w:rPr>
        <w:t xml:space="preserve">(սկզբում` </w:t>
      </w:r>
      <w:r>
        <w:rPr>
          <w:rFonts w:cs="Times Armenian" w:ascii="Times Armenian" w:hAnsi="Times Armenian"/>
          <w:i/>
          <w:sz w:val="21"/>
          <w:szCs w:val="21"/>
        </w:rPr>
        <w:t>մի հատոր գիրք; գրքի բաժինները; գըր</w:t>
        <w:softHyphen/>
        <w:t>վածք, օրագրություն; ժամանակա</w:t>
        <w:softHyphen/>
        <w:t>գրություն;</w:t>
      </w:r>
      <w:r>
        <w:rPr>
          <w:rFonts w:cs="Times Armenian" w:ascii="Times Armenian" w:hAnsi="Times Armenian"/>
          <w:sz w:val="21"/>
          <w:szCs w:val="21"/>
        </w:rPr>
        <w:t xml:space="preserve"> ճյուղերից են` </w:t>
      </w:r>
      <w:r>
        <w:rPr>
          <w:rFonts w:cs="Times Armenian" w:ascii="Times Armenian" w:hAnsi="Times Armenian"/>
          <w:i/>
          <w:sz w:val="21"/>
          <w:szCs w:val="21"/>
        </w:rPr>
        <w:t>տոմարագետ, տո</w:t>
        <w:softHyphen/>
        <w:t>մա</w:t>
        <w:softHyphen/>
        <w:t>րագիտություն,</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տոմս </w:t>
      </w:r>
      <w:r>
        <w:rPr>
          <w:rFonts w:cs="Times Armenian" w:ascii="Times Armenian" w:hAnsi="Times Armenian"/>
          <w:sz w:val="21"/>
          <w:szCs w:val="21"/>
        </w:rPr>
        <w:t>(</w:t>
      </w:r>
      <w:r>
        <w:rPr>
          <w:rFonts w:cs="Times Armenian" w:ascii="Times Armenian" w:hAnsi="Times Armenian"/>
          <w:i/>
          <w:sz w:val="21"/>
          <w:szCs w:val="21"/>
        </w:rPr>
        <w:t xml:space="preserve">թուղթ, թղթի թերթ, տետրակ, հրամանագիր, կոնդակ; </w:t>
      </w:r>
      <w:r>
        <w:rPr>
          <w:rFonts w:cs="Times Armenian" w:ascii="Times Armenian" w:hAnsi="Times Armenian"/>
          <w:sz w:val="21"/>
          <w:szCs w:val="21"/>
        </w:rPr>
        <w:t xml:space="preserve">ներկա ճյուղերից են` </w:t>
      </w:r>
      <w:r>
        <w:rPr>
          <w:rFonts w:cs="Times Armenian" w:ascii="Times Armenian" w:hAnsi="Times Armenian"/>
          <w:i/>
          <w:sz w:val="21"/>
          <w:szCs w:val="21"/>
        </w:rPr>
        <w:t xml:space="preserve">տոմս, տոմսակ, տոմսավաճառ, բաժնետոմս, հրավիրատոմս, </w:t>
      </w:r>
      <w:r>
        <w:rPr>
          <w:rFonts w:cs="Times Armenian" w:ascii="Times Armenian" w:hAnsi="Times Armenian"/>
          <w:sz w:val="21"/>
          <w:szCs w:val="21"/>
        </w:rPr>
        <w:t>ևն),</w:t>
      </w:r>
      <w:r>
        <w:rPr>
          <w:rFonts w:cs="Times Armenian" w:ascii="Times Armenian" w:hAnsi="Times Armenian"/>
          <w:b/>
          <w:i/>
          <w:sz w:val="21"/>
          <w:szCs w:val="21"/>
        </w:rPr>
        <w:t xml:space="preserve"> *տոյժ-տուժ(ել) </w:t>
      </w:r>
      <w:r>
        <w:rPr>
          <w:rFonts w:cs="Times Armenian" w:ascii="Times Armenian" w:hAnsi="Times Armenian"/>
          <w:sz w:val="21"/>
          <w:szCs w:val="21"/>
        </w:rPr>
        <w:t xml:space="preserve">(սրա ճյուղերից՝ </w:t>
      </w:r>
      <w:r>
        <w:rPr>
          <w:rFonts w:cs="Times Armenian" w:ascii="Times Armenian" w:hAnsi="Times Armenian"/>
          <w:i/>
          <w:sz w:val="21"/>
          <w:szCs w:val="21"/>
        </w:rPr>
        <w:t>տուգանք, տուգա</w:t>
        <w:softHyphen/>
        <w:t>նել</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տոպ</w:t>
        <w:softHyphen/>
        <w:t xml:space="preserve">րակ </w:t>
      </w:r>
      <w:r>
        <w:rPr>
          <w:rFonts w:cs="Times Armenian" w:ascii="Times Armenian" w:hAnsi="Times Armenian"/>
          <w:sz w:val="21"/>
          <w:szCs w:val="21"/>
        </w:rPr>
        <w:t xml:space="preserve">(սրա ճյուղերից՝ գվռ. </w:t>
      </w:r>
      <w:r>
        <w:rPr>
          <w:rFonts w:cs="Times Armenian" w:ascii="Times Armenian" w:hAnsi="Times Armenian"/>
          <w:i/>
          <w:sz w:val="21"/>
          <w:szCs w:val="21"/>
        </w:rPr>
        <w:t>թոռբա-ձողին կապած ցանցկեն տոպրակ, ինչով ջրից ձուկ են հանում – Մ. Հ.</w:t>
      </w:r>
      <w:r>
        <w:rPr>
          <w:rFonts w:cs="Times Armenian" w:ascii="Times Armenian" w:hAnsi="Times Armenian"/>
          <w:sz w:val="21"/>
          <w:szCs w:val="21"/>
        </w:rPr>
        <w:t>),</w:t>
      </w:r>
      <w:r>
        <w:rPr>
          <w:rFonts w:cs="Times Armenian" w:ascii="Times Armenian" w:hAnsi="Times Armenian"/>
          <w:b/>
          <w:i/>
          <w:sz w:val="21"/>
          <w:szCs w:val="21"/>
        </w:rPr>
        <w:t xml:space="preserve"> *տուգանք,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տպազիոն </w:t>
      </w:r>
      <w:r>
        <w:rPr>
          <w:rFonts w:cs="Times Armenian" w:ascii="Times Armenian" w:hAnsi="Times Armenian"/>
          <w:sz w:val="21"/>
          <w:szCs w:val="21"/>
        </w:rPr>
        <w:t>(</w:t>
      </w:r>
      <w:r>
        <w:rPr>
          <w:rFonts w:cs="Russian Times" w:ascii="Russian Times" w:hAnsi="Russian Times"/>
          <w:i/>
          <w:sz w:val="21"/>
          <w:szCs w:val="21"/>
        </w:rPr>
        <w:t xml:space="preserve">топаз, </w:t>
      </w:r>
      <w:r>
        <w:rPr>
          <w:rFonts w:cs="Times Armenian" w:ascii="Times Armenian" w:hAnsi="Times Armenian"/>
          <w:i/>
          <w:sz w:val="21"/>
          <w:szCs w:val="21"/>
        </w:rPr>
        <w:t>թանկ քար է</w:t>
      </w:r>
      <w:r>
        <w:rPr>
          <w:rFonts w:cs="Times Armenian" w:ascii="Times Armenian" w:hAnsi="Times Armenian"/>
          <w:sz w:val="21"/>
          <w:szCs w:val="21"/>
        </w:rPr>
        <w:t>),</w:t>
      </w:r>
      <w:r>
        <w:rPr>
          <w:rFonts w:cs="Times Armenian" w:ascii="Times Armenian" w:hAnsi="Times Armenian"/>
          <w:b/>
          <w:i/>
          <w:sz w:val="21"/>
          <w:szCs w:val="21"/>
        </w:rPr>
        <w:t xml:space="preserve">*տստակ </w:t>
      </w:r>
      <w:r>
        <w:rPr>
          <w:rFonts w:cs="Times Armenian" w:ascii="Times Armenian" w:hAnsi="Times Armenian"/>
          <w:sz w:val="21"/>
          <w:szCs w:val="21"/>
        </w:rPr>
        <w:t>(</w:t>
      </w:r>
      <w:r>
        <w:rPr>
          <w:rFonts w:cs="Times Armenian" w:ascii="Times Armenian" w:hAnsi="Times Armenian"/>
          <w:i/>
          <w:sz w:val="21"/>
          <w:szCs w:val="21"/>
        </w:rPr>
        <w:t xml:space="preserve">դաստա = փունջ; </w:t>
      </w:r>
      <w:r>
        <w:rPr>
          <w:rFonts w:cs="Times Armenian" w:ascii="Times Armenian" w:hAnsi="Times Armenian"/>
          <w:sz w:val="21"/>
          <w:szCs w:val="21"/>
        </w:rPr>
        <w:t xml:space="preserve">հին ձևն է՝ </w:t>
      </w:r>
      <w:r>
        <w:rPr>
          <w:rFonts w:cs="Times Armenian" w:ascii="Times Armenian" w:hAnsi="Times Armenian"/>
          <w:i/>
          <w:sz w:val="21"/>
          <w:szCs w:val="21"/>
        </w:rPr>
        <w:t>դաստակ; տստակ-ից` տրցակ</w:t>
      </w:r>
      <w:r>
        <w:rPr>
          <w:rFonts w:cs="Times Armenian" w:ascii="Times Armenian" w:hAnsi="Times Armenian"/>
          <w:sz w:val="21"/>
          <w:szCs w:val="21"/>
        </w:rPr>
        <w:t>),</w:t>
      </w:r>
      <w:r>
        <w:rPr>
          <w:rFonts w:cs="Times Armenian" w:ascii="Times Armenian" w:hAnsi="Times Armenian"/>
          <w:b/>
          <w:i/>
          <w:sz w:val="21"/>
          <w:szCs w:val="21"/>
        </w:rPr>
        <w:t xml:space="preserve"> *տրէ-տրե </w:t>
      </w:r>
      <w:r>
        <w:rPr>
          <w:rFonts w:cs="Times Armenian" w:ascii="Times Armenian" w:hAnsi="Times Armenian"/>
          <w:sz w:val="21"/>
          <w:szCs w:val="21"/>
        </w:rPr>
        <w:t>(</w:t>
      </w:r>
      <w:r>
        <w:rPr>
          <w:rFonts w:cs="Times Armenian" w:ascii="Times Armenian" w:hAnsi="Times Armenian"/>
          <w:i/>
          <w:sz w:val="21"/>
          <w:szCs w:val="21"/>
        </w:rPr>
        <w:t>հայերի չորրորդ ամիսը, նոյեմբերի 9-ից մինչև դեկտեմբերի 8-ը = տրեկա՞ն;</w:t>
      </w:r>
      <w:r>
        <w:rPr>
          <w:rFonts w:cs="Times Armenian" w:ascii="Times Armenian" w:hAnsi="Times Armenian"/>
          <w:sz w:val="21"/>
          <w:szCs w:val="21"/>
        </w:rPr>
        <w:t xml:space="preserve"> ծագում է Շան համաստեղության իրանյան անունից),</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տրեզ </w:t>
      </w:r>
      <w:r>
        <w:rPr>
          <w:rFonts w:cs="Times Armenian" w:ascii="Times Armenian" w:hAnsi="Times Armenian"/>
          <w:sz w:val="21"/>
          <w:szCs w:val="21"/>
        </w:rPr>
        <w:t>(</w:t>
      </w:r>
      <w:r>
        <w:rPr>
          <w:rFonts w:cs="Times Armenian" w:ascii="Times Armenian" w:hAnsi="Times Armenian"/>
          <w:i/>
          <w:sz w:val="21"/>
          <w:szCs w:val="21"/>
        </w:rPr>
        <w:t>հա</w:t>
        <w:softHyphen/>
        <w:t>գուս</w:t>
        <w:softHyphen/>
        <w:t>տի վրայի հյուսվածք կամ զարդ</w:t>
      </w:r>
      <w:r>
        <w:rPr>
          <w:rFonts w:cs="Times Armenian" w:ascii="Times Armenian" w:hAnsi="Times Armenian"/>
          <w:sz w:val="21"/>
          <w:szCs w:val="21"/>
        </w:rPr>
        <w:t>),</w:t>
      </w:r>
      <w:r>
        <w:rPr>
          <w:rFonts w:cs="Times Armenian" w:ascii="Times Armenian" w:hAnsi="Times Armenian"/>
          <w:b/>
          <w:i/>
          <w:sz w:val="21"/>
          <w:szCs w:val="21"/>
        </w:rPr>
        <w:t xml:space="preserve"> *տօթ-տոթ:</w:t>
      </w:r>
    </w:p>
    <w:p>
      <w:pPr>
        <w:pStyle w:val="Normal"/>
        <w:jc w:val="both"/>
        <w:rPr>
          <w:rFonts w:ascii="Times Armenian" w:hAnsi="Times Armenian" w:cs="Times Armenian"/>
        </w:rPr>
      </w:pPr>
      <w:r>
        <w:rPr>
          <w:rFonts w:cs="Times Armenian" w:ascii="Times Armenian" w:hAnsi="Times Armenian"/>
          <w:b/>
          <w:i/>
          <w:sz w:val="21"/>
          <w:szCs w:val="21"/>
        </w:rPr>
      </w:r>
      <w:r>
        <w:br w:type="page"/>
      </w:r>
    </w:p>
    <w:p>
      <w:pPr>
        <w:pStyle w:val="Normal"/>
        <w:jc w:val="center"/>
        <w:rPr>
          <w:rFonts w:ascii="Times Armenian" w:hAnsi="Times Armenian" w:cs="Times Armenian"/>
        </w:rPr>
      </w:pPr>
      <w:r>
        <w:rPr>
          <w:rFonts w:cs="Times Armenian" w:ascii="Times Armenian" w:hAnsi="Times Armenian"/>
          <w:b/>
          <w:i/>
          <w:sz w:val="21"/>
          <w:szCs w:val="21"/>
        </w:rPr>
        <w:t>ր</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րոպէ </w:t>
      </w:r>
      <w:r>
        <w:rPr>
          <w:rFonts w:cs="Times Armenian" w:ascii="Times Armenian" w:hAnsi="Times Armenian"/>
          <w:sz w:val="21"/>
          <w:szCs w:val="21"/>
        </w:rPr>
        <w:t xml:space="preserve">(սկզբում` </w:t>
      </w:r>
      <w:r>
        <w:rPr>
          <w:rFonts w:cs="Times Armenian" w:ascii="Times Armenian" w:hAnsi="Times Armenian"/>
          <w:i/>
          <w:sz w:val="21"/>
          <w:szCs w:val="21"/>
        </w:rPr>
        <w:t xml:space="preserve">պահ, ակնթարթ; երկրորդ բաժանում = </w:t>
      </w:r>
      <w:r>
        <w:rPr>
          <w:rFonts w:cs="Times Armenian" w:ascii="Times Armenian" w:hAnsi="Times Armenian"/>
          <w:i/>
          <w:sz w:val="21"/>
          <w:szCs w:val="21"/>
          <w:vertAlign w:val="superscript"/>
        </w:rPr>
        <w:t>լ</w:t>
      </w:r>
      <w:r>
        <w:rPr>
          <w:rFonts w:cs="Times Armenian" w:ascii="Times Armenian" w:hAnsi="Times Armenian"/>
          <w:i/>
          <w:sz w:val="21"/>
          <w:szCs w:val="21"/>
        </w:rPr>
        <w:t>secunda; տի</w:t>
        <w:softHyphen/>
        <w:t>ե</w:t>
        <w:softHyphen/>
        <w:t>զերք, ամեն</w:t>
        <w:softHyphen/>
        <w:t>այն ժամանակը, ամենայն էության բովանդակությունը;</w:t>
      </w:r>
      <w:r>
        <w:rPr>
          <w:rFonts w:cs="Times Armenian" w:ascii="Times Armenian" w:hAnsi="Times Armenian"/>
          <w:sz w:val="21"/>
          <w:szCs w:val="21"/>
        </w:rPr>
        <w:t xml:space="preserve"> հիմա միայն` </w:t>
      </w:r>
      <w:r>
        <w:rPr>
          <w:rFonts w:cs="Times Armenian" w:ascii="Times Armenian" w:hAnsi="Times Armenian"/>
          <w:i/>
          <w:sz w:val="21"/>
          <w:szCs w:val="21"/>
        </w:rPr>
        <w:t>րոպե</w:t>
      </w:r>
      <w:r>
        <w:rPr>
          <w:rFonts w:cs="Times Armenian" w:ascii="Times Armenian" w:hAnsi="Times Armenian"/>
          <w:sz w:val="21"/>
          <w:szCs w:val="21"/>
        </w:rPr>
        <w:t>):</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Normal"/>
        <w:jc w:val="center"/>
        <w:rPr>
          <w:rFonts w:ascii="Times Armenian" w:hAnsi="Times Armenian" w:cs="Times Armenian"/>
        </w:rPr>
      </w:pPr>
      <w:r>
        <w:rPr>
          <w:rFonts w:cs="Times Armenian" w:ascii="Times Armenian" w:hAnsi="Times Armenian"/>
          <w:b/>
          <w:i/>
          <w:sz w:val="21"/>
          <w:szCs w:val="21"/>
        </w:rPr>
        <w:t>ց</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w:t>
      </w:r>
      <w:r>
        <w:rPr>
          <w:rFonts w:cs="Times Armenian" w:ascii="Times Armenian" w:hAnsi="Times Armenian"/>
          <w:b/>
          <w:i/>
          <w:sz w:val="21"/>
          <w:szCs w:val="21"/>
        </w:rPr>
        <w:t xml:space="preserve">ցամաք </w:t>
      </w:r>
      <w:r>
        <w:rPr>
          <w:rFonts w:cs="Times Armenian" w:ascii="Times Armenian" w:hAnsi="Times Armenian"/>
          <w:sz w:val="21"/>
          <w:szCs w:val="21"/>
        </w:rPr>
        <w:t>(</w:t>
      </w:r>
      <w:r>
        <w:rPr>
          <w:rFonts w:cs="Times Armenian" w:ascii="Times Armenian" w:hAnsi="Times Armenian"/>
          <w:i/>
          <w:sz w:val="21"/>
          <w:szCs w:val="21"/>
        </w:rPr>
        <w:t>չոր, չորություն; հող ցամաք երկիր;</w:t>
      </w:r>
      <w:r>
        <w:rPr>
          <w:rFonts w:cs="Times Armenian" w:ascii="Times Armenian" w:hAnsi="Times Armenian"/>
          <w:sz w:val="21"/>
          <w:szCs w:val="21"/>
        </w:rPr>
        <w:t xml:space="preserve"> սրա ճյուղերից` </w:t>
      </w:r>
      <w:r>
        <w:rPr>
          <w:rFonts w:cs="Times Armenian" w:ascii="Times Armenian" w:hAnsi="Times Armenian"/>
          <w:i/>
          <w:sz w:val="21"/>
          <w:szCs w:val="21"/>
        </w:rPr>
        <w:t>ցամաքել = չորանալ-պապակել</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ցեց </w:t>
      </w:r>
      <w:r>
        <w:rPr>
          <w:rFonts w:cs="Times Armenian" w:ascii="Times Armenian" w:hAnsi="Times Armenian"/>
          <w:sz w:val="21"/>
          <w:szCs w:val="21"/>
        </w:rPr>
        <w:t>(</w:t>
      </w:r>
      <w:r>
        <w:rPr>
          <w:rFonts w:cs="Times Armenian" w:ascii="Times Armenian" w:hAnsi="Times Armenian"/>
          <w:i/>
          <w:sz w:val="21"/>
          <w:szCs w:val="21"/>
        </w:rPr>
        <w:t>շորի մեջ ձու դնող թիթեռն ու սրա թրթուրը, ինչը շոր է ուտում</w:t>
      </w:r>
      <w:r>
        <w:rPr>
          <w:rFonts w:cs="Times Armenian" w:ascii="Times Armenian" w:hAnsi="Times Armenian"/>
          <w:sz w:val="21"/>
          <w:szCs w:val="21"/>
        </w:rPr>
        <w:t>):</w:t>
      </w:r>
    </w:p>
    <w:p>
      <w:pPr>
        <w:pStyle w:val="Normal"/>
        <w:jc w:val="center"/>
        <w:rPr>
          <w:rFonts w:ascii="Times Armenian" w:hAnsi="Times Armenian" w:cs="Times Armenian"/>
        </w:rPr>
      </w:pPr>
      <w:r>
        <w:rPr>
          <w:rFonts w:cs="Times Armenian" w:ascii="Times Armenian" w:hAnsi="Times Armenian"/>
          <w:b/>
          <w:i/>
          <w:sz w:val="21"/>
          <w:szCs w:val="21"/>
        </w:rPr>
        <w:t>փ</w:t>
      </w:r>
    </w:p>
    <w:p>
      <w:pPr>
        <w:pStyle w:val="Normal"/>
        <w:ind w:firstLine="426"/>
        <w:jc w:val="both"/>
        <w:rPr>
          <w:rFonts w:ascii="Times Armenian" w:hAnsi="Times Armenian" w:cs="Times Armenian"/>
        </w:rPr>
      </w:pPr>
      <w:r>
        <w:rPr>
          <w:rFonts w:cs="Times Armenian" w:ascii="Times Armenian" w:hAnsi="Times Armenian"/>
          <w:b/>
          <w:i/>
          <w:sz w:val="21"/>
          <w:szCs w:val="21"/>
        </w:rPr>
        <w:t xml:space="preserve">*փաթշահ-փադիշահ </w:t>
      </w:r>
      <w:r>
        <w:rPr>
          <w:rFonts w:cs="Times Armenian" w:ascii="Times Armenian" w:hAnsi="Times Armenian"/>
          <w:sz w:val="21"/>
          <w:szCs w:val="21"/>
        </w:rPr>
        <w:t>(</w:t>
      </w:r>
      <w:r>
        <w:rPr>
          <w:rFonts w:cs="Times Armenian" w:ascii="Times Armenian" w:hAnsi="Times Armenian"/>
          <w:i/>
          <w:sz w:val="21"/>
          <w:szCs w:val="21"/>
        </w:rPr>
        <w:t>թագավոր;</w:t>
      </w:r>
      <w:r>
        <w:rPr>
          <w:rFonts w:cs="Times Armenian" w:ascii="Times Armenian" w:hAnsi="Times Armenian"/>
          <w:sz w:val="21"/>
          <w:szCs w:val="21"/>
        </w:rPr>
        <w:t xml:space="preserve"> կապվում է </w:t>
      </w:r>
      <w:r>
        <w:rPr>
          <w:rFonts w:cs="Times Armenian" w:ascii="Times Armenian" w:hAnsi="Times Armenian"/>
          <w:i/>
          <w:sz w:val="21"/>
          <w:szCs w:val="21"/>
        </w:rPr>
        <w:t>բդեշխ</w:t>
      </w:r>
      <w:r>
        <w:rPr>
          <w:rFonts w:cs="Times Armenian" w:ascii="Times Armenian" w:hAnsi="Times Armenian"/>
          <w:sz w:val="21"/>
          <w:szCs w:val="21"/>
        </w:rPr>
        <w:t xml:space="preserve"> բառին),</w:t>
      </w:r>
      <w:r>
        <w:rPr>
          <w:rFonts w:cs="Times Armenian" w:ascii="Times Armenian" w:hAnsi="Times Armenian"/>
          <w:b/>
          <w:i/>
          <w:sz w:val="21"/>
          <w:szCs w:val="21"/>
        </w:rPr>
        <w:t xml:space="preserve"> *փալան </w:t>
      </w:r>
      <w:r>
        <w:rPr>
          <w:rFonts w:cs="Times Armenian" w:ascii="Times Armenian" w:hAnsi="Times Armenian"/>
          <w:sz w:val="21"/>
          <w:szCs w:val="21"/>
        </w:rPr>
        <w:t>(</w:t>
      </w:r>
      <w:r>
        <w:rPr>
          <w:rFonts w:cs="Times Armenian" w:ascii="Times Armenian" w:hAnsi="Times Armenian"/>
          <w:i/>
          <w:sz w:val="21"/>
          <w:szCs w:val="21"/>
        </w:rPr>
        <w:t>թամբ, համետ՝ էշի, ջորու;</w:t>
      </w:r>
      <w:r>
        <w:rPr>
          <w:rFonts w:cs="Times Armenian" w:ascii="Times Armenian" w:hAnsi="Times Armenian"/>
          <w:sz w:val="21"/>
          <w:szCs w:val="21"/>
        </w:rPr>
        <w:t xml:space="preserve"> տես` </w:t>
      </w:r>
      <w:r>
        <w:rPr>
          <w:rFonts w:cs="Times Armenian" w:ascii="Times Armenian" w:hAnsi="Times Armenian"/>
          <w:i/>
          <w:sz w:val="21"/>
          <w:szCs w:val="21"/>
        </w:rPr>
        <w:t>պաղան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փաղանգ </w:t>
      </w:r>
      <w:r>
        <w:rPr>
          <w:rFonts w:cs="Times Armenian" w:ascii="Times Armenian" w:hAnsi="Times Armenian"/>
          <w:sz w:val="21"/>
          <w:szCs w:val="21"/>
        </w:rPr>
        <w:t>(</w:t>
      </w:r>
      <w:r>
        <w:rPr>
          <w:rFonts w:cs="Times Armenian" w:ascii="Times Armenian" w:hAnsi="Times Armenian"/>
          <w:i/>
          <w:sz w:val="21"/>
          <w:szCs w:val="21"/>
        </w:rPr>
        <w:t>գունդ, բանակ, ֆա</w:t>
        <w:softHyphen/>
        <w:t>լան</w:t>
        <w:softHyphen/>
        <w:t>գա</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փաղղոս-փալլոս </w:t>
      </w:r>
      <w:r>
        <w:rPr>
          <w:rFonts w:cs="Times Armenian" w:ascii="Times Armenian" w:hAnsi="Times Armenian"/>
          <w:sz w:val="21"/>
          <w:szCs w:val="21"/>
        </w:rPr>
        <w:t>(</w:t>
      </w:r>
      <w:r>
        <w:rPr>
          <w:rFonts w:cs="Times Armenian" w:ascii="Times Armenian" w:hAnsi="Times Armenian"/>
          <w:i/>
          <w:sz w:val="21"/>
          <w:szCs w:val="21"/>
        </w:rPr>
        <w:t>ֆալոս, առնանդամ</w:t>
      </w:r>
      <w:r>
        <w:rPr>
          <w:rFonts w:cs="Times Armenian" w:ascii="Times Armenian" w:hAnsi="Times Armenian"/>
          <w:sz w:val="21"/>
          <w:szCs w:val="21"/>
        </w:rPr>
        <w:t>),</w:t>
      </w:r>
      <w:r>
        <w:rPr>
          <w:rFonts w:cs="Times Armenian" w:ascii="Times Armenian" w:hAnsi="Times Armenian"/>
          <w:b/>
          <w:i/>
          <w:sz w:val="21"/>
          <w:szCs w:val="21"/>
        </w:rPr>
        <w:t xml:space="preserve"> փանդիռն </w:t>
      </w:r>
      <w:r>
        <w:rPr>
          <w:rFonts w:cs="Times Armenian" w:ascii="Times Armenian" w:hAnsi="Times Armenian"/>
          <w:sz w:val="21"/>
          <w:szCs w:val="21"/>
        </w:rPr>
        <w:t>(</w:t>
      </w:r>
      <w:r>
        <w:rPr>
          <w:rFonts w:cs="Times Armenian" w:ascii="Times Armenian" w:hAnsi="Times Armenian"/>
          <w:i/>
          <w:sz w:val="21"/>
          <w:szCs w:val="21"/>
        </w:rPr>
        <w:t>լարային նվա</w:t>
        <w:softHyphen/>
        <w:t xml:space="preserve">գարան, </w:t>
      </w:r>
      <w:r>
        <w:rPr>
          <w:rFonts w:cs="Russian Times" w:ascii="Russian Times" w:hAnsi="Russian Times"/>
          <w:i/>
          <w:sz w:val="21"/>
          <w:szCs w:val="21"/>
        </w:rPr>
        <w:t>бандура,</w:t>
      </w:r>
      <w:r>
        <w:rPr>
          <w:rFonts w:cs="Times Armenian" w:ascii="Times Armenian" w:hAnsi="Times Armenian"/>
          <w:sz w:val="21"/>
          <w:szCs w:val="21"/>
        </w:rPr>
        <w:t xml:space="preserve"> ևն; փոքր ասիա</w:t>
        <w:softHyphen/>
        <w:t xml:space="preserve">կան ծագում ունի; </w:t>
      </w:r>
      <w:r>
        <w:rPr>
          <w:rFonts w:cs="Times Armenian" w:ascii="Times Armenian" w:hAnsi="Times Armenian"/>
          <w:b/>
          <w:i/>
          <w:sz w:val="21"/>
          <w:szCs w:val="21"/>
        </w:rPr>
        <w:t>(Կոմիտասի ասելով` հայերի միակ նվագարանը փողն է, ինչը հիմա չեն գործածում; Կոմիտասն ասում է նաև, որ հայերը երգել ու պարել են միայն ու միայն առանց գործիքա</w:t>
        <w:softHyphen/>
        <w:t xml:space="preserve">յին նվագակցության – Մ. Հ.)), *փաշաման </w:t>
      </w:r>
      <w:r>
        <w:rPr>
          <w:rFonts w:cs="Times Armenian" w:ascii="Times Armenian" w:hAnsi="Times Armenian"/>
          <w:sz w:val="21"/>
          <w:szCs w:val="21"/>
        </w:rPr>
        <w:t>(</w:t>
      </w:r>
      <w:r>
        <w:rPr>
          <w:rFonts w:cs="Times Armenian" w:ascii="Times Armenian" w:hAnsi="Times Armenian"/>
          <w:i/>
          <w:sz w:val="21"/>
          <w:szCs w:val="21"/>
        </w:rPr>
        <w:t xml:space="preserve">փոշիման-փոշման, </w:t>
      </w:r>
      <w:r>
        <w:rPr>
          <w:rFonts w:cs="Times Armenian" w:ascii="Times Armenian" w:hAnsi="Times Armenian"/>
          <w:sz w:val="21"/>
          <w:szCs w:val="21"/>
        </w:rPr>
        <w:t xml:space="preserve">նշանակում է` </w:t>
      </w:r>
      <w:r>
        <w:rPr>
          <w:rFonts w:cs="Times Armenian" w:ascii="Times Armenian" w:hAnsi="Times Armenian"/>
          <w:i/>
          <w:sz w:val="21"/>
          <w:szCs w:val="21"/>
        </w:rPr>
        <w:t>զղջալը</w:t>
      </w:r>
      <w:r>
        <w:rPr>
          <w:rFonts w:cs="Times Armenian" w:ascii="Times Armenian" w:hAnsi="Times Armenian"/>
          <w:sz w:val="21"/>
          <w:szCs w:val="21"/>
        </w:rPr>
        <w:t xml:space="preserve"> կամ </w:t>
      </w:r>
      <w:r>
        <w:rPr>
          <w:rFonts w:cs="Times Armenian" w:ascii="Times Armenian" w:hAnsi="Times Armenian"/>
          <w:i/>
          <w:sz w:val="21"/>
          <w:szCs w:val="21"/>
        </w:rPr>
        <w:t>հանդիմա</w:t>
        <w:softHyphen/>
        <w:t>նություն</w:t>
      </w:r>
      <w:r>
        <w:rPr>
          <w:rFonts w:cs="Times Armenian" w:ascii="Times Armenian" w:hAnsi="Times Armenian"/>
          <w:sz w:val="21"/>
          <w:szCs w:val="21"/>
        </w:rPr>
        <w:t>),</w:t>
      </w:r>
      <w:r>
        <w:rPr>
          <w:rFonts w:cs="Times Armenian" w:ascii="Times Armenian" w:hAnsi="Times Armenian"/>
          <w:b/>
          <w:i/>
          <w:sz w:val="21"/>
          <w:szCs w:val="21"/>
        </w:rPr>
        <w:t xml:space="preserve"> *փառ </w:t>
      </w:r>
      <w:r>
        <w:rPr>
          <w:rFonts w:cs="Times Armenian" w:ascii="Times Armenian" w:hAnsi="Times Armenian"/>
          <w:sz w:val="21"/>
          <w:szCs w:val="21"/>
        </w:rPr>
        <w:t>(</w:t>
      </w:r>
      <w:r>
        <w:rPr>
          <w:rFonts w:cs="Times Armenian" w:ascii="Times Armenian" w:hAnsi="Times Armenian"/>
          <w:i/>
          <w:sz w:val="21"/>
          <w:szCs w:val="21"/>
        </w:rPr>
        <w:t>թև;</w:t>
      </w:r>
      <w:r>
        <w:rPr>
          <w:rFonts w:cs="Times Armenian" w:ascii="Times Armenian" w:hAnsi="Times Armenian"/>
          <w:sz w:val="21"/>
          <w:szCs w:val="21"/>
        </w:rPr>
        <w:t xml:space="preserve"> նաև` </w:t>
      </w:r>
      <w:r>
        <w:rPr>
          <w:rFonts w:cs="Times Armenian" w:ascii="Times Armenian" w:hAnsi="Times Armenian"/>
          <w:i/>
          <w:sz w:val="21"/>
          <w:szCs w:val="21"/>
        </w:rPr>
        <w:t>անվի շառավիղները;</w:t>
      </w:r>
      <w:r>
        <w:rPr>
          <w:rFonts w:cs="Times Armenian" w:ascii="Times Armenian" w:hAnsi="Times Armenian"/>
          <w:sz w:val="21"/>
          <w:szCs w:val="21"/>
        </w:rPr>
        <w:t xml:space="preserve"> սրա ճյու</w:t>
        <w:softHyphen/>
        <w:t xml:space="preserve">ղերից է՝ </w:t>
      </w:r>
      <w:r>
        <w:rPr>
          <w:rFonts w:cs="Times Armenian" w:ascii="Times Armenian" w:hAnsi="Times Armenian"/>
          <w:i/>
          <w:sz w:val="21"/>
          <w:szCs w:val="21"/>
        </w:rPr>
        <w:t>խեչափառ = խեցգետին;</w:t>
      </w:r>
      <w:r>
        <w:rPr>
          <w:rFonts w:cs="Times Armenian" w:ascii="Times Armenian" w:hAnsi="Times Armenian"/>
          <w:sz w:val="21"/>
          <w:szCs w:val="21"/>
        </w:rPr>
        <w:t xml:space="preserve"> բարբառներում` </w:t>
      </w:r>
      <w:r>
        <w:rPr>
          <w:rFonts w:cs="Times Armenian" w:ascii="Times Armenian" w:hAnsi="Times Armenian"/>
          <w:i/>
          <w:sz w:val="21"/>
          <w:szCs w:val="21"/>
        </w:rPr>
        <w:t>թև,</w:t>
      </w:r>
      <w:r>
        <w:rPr>
          <w:rFonts w:cs="Times Armenian" w:ascii="Times Armenian" w:hAnsi="Times Armenian"/>
          <w:sz w:val="21"/>
          <w:szCs w:val="21"/>
        </w:rPr>
        <w:t xml:space="preserve"> օրինակ` թիթեռի),</w:t>
      </w:r>
      <w:r>
        <w:rPr>
          <w:rFonts w:cs="Times Armenian" w:ascii="Times Armenian" w:hAnsi="Times Armenian"/>
          <w:b/>
          <w:i/>
          <w:sz w:val="21"/>
          <w:szCs w:val="21"/>
        </w:rPr>
        <w:t xml:space="preserve"> *փառ(ք) </w:t>
      </w:r>
      <w:r>
        <w:rPr>
          <w:rFonts w:cs="Times Armenian" w:ascii="Times Armenian" w:hAnsi="Times Armenian"/>
          <w:sz w:val="21"/>
          <w:szCs w:val="21"/>
        </w:rPr>
        <w:t xml:space="preserve">(սրա ճյուղերից են՝ </w:t>
      </w:r>
      <w:r>
        <w:rPr>
          <w:rFonts w:cs="Times Armenian" w:ascii="Times Armenian" w:hAnsi="Times Armenian"/>
          <w:i/>
          <w:sz w:val="21"/>
          <w:szCs w:val="21"/>
        </w:rPr>
        <w:t>փառավոր, փառախնդիր, փառասեր, սպիատա</w:t>
        <w:softHyphen/>
        <w:t>կափառ, ծիրա</w:t>
        <w:softHyphen/>
        <w:t>նա</w:t>
        <w:softHyphen/>
        <w:t>փառ, փառաշուք, փառաբանել, ուղ</w:t>
        <w:softHyphen/>
        <w:t>ղա</w:t>
        <w:softHyphen/>
        <w:t xml:space="preserve">փառ, շարափառ, </w:t>
      </w:r>
      <w:r>
        <w:rPr>
          <w:rFonts w:cs="Times Armenian" w:ascii="Times Armenian" w:hAnsi="Times Armenian"/>
          <w:sz w:val="21"/>
          <w:szCs w:val="21"/>
        </w:rPr>
        <w:t>ևն; երևի խալդ</w:t>
        <w:softHyphen/>
        <w:t>յան փոխառություն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փասեան </w:t>
      </w:r>
      <w:r>
        <w:rPr>
          <w:rFonts w:cs="Times Armenian" w:ascii="Times Armenian" w:hAnsi="Times Armenian"/>
          <w:sz w:val="21"/>
          <w:szCs w:val="21"/>
        </w:rPr>
        <w:t xml:space="preserve">(= </w:t>
      </w:r>
      <w:r>
        <w:rPr>
          <w:rFonts w:cs="Russian Times" w:ascii="Russian Times" w:hAnsi="Russian Times"/>
          <w:i/>
          <w:sz w:val="21"/>
          <w:szCs w:val="21"/>
        </w:rPr>
        <w:t>фа</w:t>
        <w:softHyphen/>
        <w:t xml:space="preserve">зан; </w:t>
      </w:r>
      <w:r>
        <w:rPr>
          <w:rFonts w:cs="Times Armenian" w:ascii="Times Armenian" w:hAnsi="Times Armenian"/>
          <w:i/>
          <w:sz w:val="21"/>
          <w:szCs w:val="21"/>
        </w:rPr>
        <w:t>թռչուն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փարախ </w:t>
      </w:r>
      <w:r>
        <w:rPr>
          <w:rFonts w:cs="Times Armenian" w:ascii="Times Armenian" w:hAnsi="Times Armenian"/>
          <w:sz w:val="21"/>
          <w:szCs w:val="21"/>
        </w:rPr>
        <w:t>(</w:t>
      </w:r>
      <w:r>
        <w:rPr>
          <w:rFonts w:cs="Times Armenian" w:ascii="Times Armenian" w:hAnsi="Times Armenian"/>
          <w:i/>
          <w:sz w:val="21"/>
          <w:szCs w:val="21"/>
        </w:rPr>
        <w:t>ոչխարի գոմ;</w:t>
      </w:r>
      <w:r>
        <w:rPr>
          <w:rFonts w:cs="Times Armenian" w:ascii="Times Armenian" w:hAnsi="Times Armenian"/>
          <w:sz w:val="21"/>
          <w:szCs w:val="21"/>
        </w:rPr>
        <w:t xml:space="preserve"> փոխաբերությամբ` </w:t>
      </w:r>
      <w:r>
        <w:rPr>
          <w:rFonts w:cs="Times Armenian" w:ascii="Times Armenian" w:hAnsi="Times Armenian"/>
          <w:i/>
          <w:sz w:val="21"/>
          <w:szCs w:val="21"/>
        </w:rPr>
        <w:t>եկեղեցի, վանք, իջևան;</w:t>
      </w:r>
      <w:r>
        <w:rPr>
          <w:rFonts w:cs="Times Armenian" w:ascii="Times Armenian" w:hAnsi="Times Armenian"/>
          <w:sz w:val="21"/>
          <w:szCs w:val="21"/>
        </w:rPr>
        <w:t xml:space="preserve"> հիմա` </w:t>
      </w:r>
      <w:r>
        <w:rPr>
          <w:rFonts w:cs="Times Armenian" w:ascii="Times Armenian" w:hAnsi="Times Armenian"/>
          <w:i/>
          <w:sz w:val="21"/>
          <w:szCs w:val="21"/>
        </w:rPr>
        <w:t>ոչխարները մակաղելու ցանկապատ տեղ</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փարատ(ել) </w:t>
      </w:r>
      <w:r>
        <w:rPr>
          <w:rFonts w:cs="Times Armenian" w:ascii="Times Armenian" w:hAnsi="Times Armenian"/>
          <w:sz w:val="21"/>
          <w:szCs w:val="21"/>
        </w:rPr>
        <w:t>(</w:t>
      </w:r>
      <w:r>
        <w:rPr>
          <w:rFonts w:cs="Times Armenian" w:ascii="Times Armenian" w:hAnsi="Times Armenian"/>
          <w:i/>
          <w:sz w:val="21"/>
          <w:szCs w:val="21"/>
        </w:rPr>
        <w:t>զատված, հեռու, անջատ; հե</w:t>
        <w:softHyphen/>
        <w:t>ռացնել, ցրել, վերացնել, բու</w:t>
        <w:softHyphen/>
        <w:t>ժել</w:t>
      </w:r>
      <w:r>
        <w:rPr>
          <w:rFonts w:cs="Times Armenian" w:ascii="Times Armenian" w:hAnsi="Times Armenian"/>
          <w:sz w:val="21"/>
          <w:szCs w:val="21"/>
        </w:rPr>
        <w:t>),</w:t>
      </w:r>
      <w:r>
        <w:rPr>
          <w:rFonts w:cs="Times Armenian" w:ascii="Times Armenian" w:hAnsi="Times Armenian"/>
          <w:b/>
          <w:i/>
          <w:sz w:val="21"/>
          <w:szCs w:val="21"/>
        </w:rPr>
        <w:t xml:space="preserve">*փարդա </w:t>
      </w:r>
      <w:r>
        <w:rPr>
          <w:rFonts w:cs="Times Armenian" w:ascii="Times Armenian" w:hAnsi="Times Armenian"/>
          <w:sz w:val="21"/>
          <w:szCs w:val="21"/>
        </w:rPr>
        <w:t>(</w:t>
      </w:r>
      <w:r>
        <w:rPr>
          <w:rFonts w:cs="Times Armenian" w:ascii="Times Armenian" w:hAnsi="Times Armenian"/>
          <w:i/>
          <w:sz w:val="21"/>
          <w:szCs w:val="21"/>
        </w:rPr>
        <w:t>վարագույր</w:t>
      </w:r>
      <w:r>
        <w:rPr>
          <w:rFonts w:cs="Times Armenian" w:ascii="Times Armenian" w:hAnsi="Times Armenian"/>
          <w:sz w:val="21"/>
          <w:szCs w:val="21"/>
        </w:rPr>
        <w:t>),</w:t>
      </w:r>
      <w:r>
        <w:rPr>
          <w:rFonts w:cs="Times Armenian" w:ascii="Times Armenian" w:hAnsi="Times Armenian"/>
          <w:b/>
          <w:i/>
          <w:sz w:val="21"/>
          <w:szCs w:val="21"/>
        </w:rPr>
        <w:t xml:space="preserve">*փարթամ </w:t>
      </w:r>
      <w:r>
        <w:rPr>
          <w:rFonts w:cs="Times Armenian" w:ascii="Times Armenian" w:hAnsi="Times Armenian"/>
          <w:sz w:val="21"/>
          <w:szCs w:val="21"/>
        </w:rPr>
        <w:t>(</w:t>
      </w:r>
      <w:r>
        <w:rPr>
          <w:rFonts w:cs="Times Armenian" w:ascii="Times Armenian" w:hAnsi="Times Armenian"/>
          <w:i/>
          <w:sz w:val="21"/>
          <w:szCs w:val="21"/>
        </w:rPr>
        <w:t>ճոխ, հա</w:t>
        <w:softHyphen/>
        <w:t>րուստ</w:t>
      </w:r>
      <w:r>
        <w:rPr>
          <w:rFonts w:cs="Times Armenian" w:ascii="Times Armenian" w:hAnsi="Times Armenian"/>
          <w:sz w:val="21"/>
          <w:szCs w:val="21"/>
        </w:rPr>
        <w:t xml:space="preserve">, </w:t>
      </w:r>
      <w:r>
        <w:rPr>
          <w:rFonts w:cs="Times Armenian" w:ascii="Times Armenian" w:hAnsi="Times Armenian"/>
          <w:i/>
          <w:sz w:val="21"/>
          <w:szCs w:val="21"/>
        </w:rPr>
        <w:t>փար</w:t>
        <w:softHyphen/>
        <w:t>թամ</w:t>
      </w:r>
      <w:r>
        <w:rPr>
          <w:rFonts w:cs="Times Armenian" w:ascii="Times Armenian" w:hAnsi="Times Armenian"/>
          <w:sz w:val="21"/>
          <w:szCs w:val="21"/>
        </w:rPr>
        <w:t>),</w:t>
      </w:r>
      <w:r>
        <w:rPr>
          <w:rFonts w:cs="Times Armenian" w:ascii="Times Armenian" w:hAnsi="Times Armenian"/>
          <w:b/>
          <w:i/>
          <w:sz w:val="21"/>
          <w:szCs w:val="21"/>
        </w:rPr>
        <w:t xml:space="preserve"> փարուազ-փարվազ </w:t>
      </w:r>
      <w:r>
        <w:rPr>
          <w:rFonts w:cs="Times Armenian" w:ascii="Times Armenian" w:hAnsi="Times Armenian"/>
          <w:sz w:val="21"/>
          <w:szCs w:val="21"/>
        </w:rPr>
        <w:t>(</w:t>
      </w:r>
      <w:r>
        <w:rPr>
          <w:rFonts w:cs="Times Armenian" w:ascii="Times Armenian" w:hAnsi="Times Armenian"/>
          <w:i/>
          <w:sz w:val="21"/>
          <w:szCs w:val="21"/>
        </w:rPr>
        <w:t>ժապավեն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փարսախ-*փարսանգ</w:t>
      </w:r>
      <w:r>
        <w:rPr>
          <w:rFonts w:cs="Times Armenian" w:ascii="Times Armenian" w:hAnsi="Times Armenian"/>
          <w:sz w:val="21"/>
          <w:szCs w:val="21"/>
        </w:rPr>
        <w:t xml:space="preserve"> (= 5250 մ),</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o</w:t>
      </w:r>
      <w:r>
        <w:rPr>
          <w:rFonts w:cs="Times Armenian" w:ascii="Times Armenian" w:hAnsi="Times Armenian"/>
          <w:b/>
          <w:i/>
          <w:sz w:val="21"/>
          <w:szCs w:val="21"/>
        </w:rPr>
        <w:t xml:space="preserve">փարոս, </w:t>
      </w: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փեբրուարիոս-փետրվար </w:t>
      </w:r>
      <w:r>
        <w:rPr>
          <w:rFonts w:cs="Times Armenian" w:ascii="Times Armenian" w:hAnsi="Times Armenian"/>
          <w:sz w:val="21"/>
          <w:szCs w:val="21"/>
        </w:rPr>
        <w:t>(</w:t>
      </w:r>
      <w:r>
        <w:rPr>
          <w:rFonts w:cs="Times Armenian" w:ascii="Times Armenian" w:hAnsi="Times Armenian"/>
          <w:i/>
          <w:sz w:val="21"/>
          <w:szCs w:val="21"/>
        </w:rPr>
        <w:t>հռո</w:t>
        <w:softHyphen/>
        <w:t>մեա</w:t>
        <w:softHyphen/>
        <w:t>ցի</w:t>
        <w:softHyphen/>
        <w:t>ների վերջին ամիսը, որ հիմա երկրորդն է;</w:t>
      </w:r>
      <w:r>
        <w:rPr>
          <w:rFonts w:cs="Times Armenian" w:ascii="Times Armenian" w:hAnsi="Times Armenian"/>
          <w:sz w:val="21"/>
          <w:szCs w:val="21"/>
        </w:rPr>
        <w:t xml:space="preserve"> ծագում է` լատիներեն </w:t>
      </w:r>
      <w:r>
        <w:rPr>
          <w:rFonts w:cs="Times Armenian" w:ascii="Times Armenian" w:hAnsi="Times Armenian"/>
          <w:i/>
          <w:sz w:val="21"/>
          <w:szCs w:val="21"/>
        </w:rPr>
        <w:t>մաքրել, մեղքերը քավել, սրբել</w:t>
      </w:r>
      <w:r>
        <w:rPr>
          <w:rFonts w:cs="Times Armenian" w:ascii="Times Armenian" w:hAnsi="Times Armenian"/>
          <w:sz w:val="21"/>
          <w:szCs w:val="21"/>
        </w:rPr>
        <w:t xml:space="preserve"> բայից),</w:t>
      </w:r>
      <w:r>
        <w:rPr>
          <w:rFonts w:cs="Times Armenian" w:ascii="Times Armenian" w:hAnsi="Times Armenian"/>
          <w:b/>
          <w:i/>
          <w:sz w:val="21"/>
          <w:szCs w:val="21"/>
          <w:vertAlign w:val="superscript"/>
        </w:rPr>
        <w:t xml:space="preserve"> </w:t>
      </w:r>
      <w:r>
        <w:rPr>
          <w:rFonts w:cs="Times Armenian" w:ascii="Times Armenian" w:hAnsi="Times Armenian"/>
          <w:b/>
          <w:i/>
          <w:sz w:val="21"/>
          <w:szCs w:val="21"/>
        </w:rPr>
        <w:t>*փե</w:t>
        <w:softHyphen/>
        <w:t xml:space="preserve">թակ </w:t>
      </w:r>
      <w:r>
        <w:rPr>
          <w:rFonts w:cs="Times Armenian" w:ascii="Times Armenian" w:hAnsi="Times Armenian"/>
          <w:sz w:val="21"/>
          <w:szCs w:val="21"/>
        </w:rPr>
        <w:t>(</w:t>
      </w:r>
      <w:r>
        <w:rPr>
          <w:rFonts w:cs="Times Armenian" w:ascii="Times Armenian" w:hAnsi="Times Armenian"/>
          <w:i/>
          <w:sz w:val="21"/>
          <w:szCs w:val="21"/>
        </w:rPr>
        <w:t>մեղվանոց, արկղ; մեծ արկղ;</w:t>
      </w:r>
      <w:r>
        <w:rPr>
          <w:rFonts w:cs="Times Armenian" w:ascii="Times Armenian" w:hAnsi="Times Armenian"/>
          <w:sz w:val="21"/>
          <w:szCs w:val="21"/>
        </w:rPr>
        <w:t xml:space="preserve"> իրանյան բառը ծագում է սան</w:t>
        <w:softHyphen/>
        <w:t xml:space="preserve">սկրիտից, որ նշանակում էր` </w:t>
      </w:r>
      <w:r>
        <w:rPr>
          <w:rFonts w:cs="Times Armenian" w:ascii="Times Armenian" w:hAnsi="Times Armenian"/>
          <w:i/>
          <w:sz w:val="21"/>
          <w:szCs w:val="21"/>
        </w:rPr>
        <w:t>կողով;</w:t>
      </w:r>
      <w:r>
        <w:rPr>
          <w:rFonts w:cs="Times Armenian" w:ascii="Times Armenian" w:hAnsi="Times Armenian"/>
          <w:sz w:val="21"/>
          <w:szCs w:val="21"/>
        </w:rPr>
        <w:t xml:space="preserve"> հին օրերին մեղուներին պահում էին կողովներում),</w:t>
      </w:r>
      <w:r>
        <w:rPr>
          <w:rFonts w:cs="Times Armenian" w:ascii="Times Armenian" w:hAnsi="Times Armenian"/>
          <w:b/>
          <w:i/>
          <w:sz w:val="21"/>
          <w:szCs w:val="21"/>
        </w:rPr>
        <w:t xml:space="preserve"> *փեղամբար </w:t>
      </w:r>
      <w:r>
        <w:rPr>
          <w:rFonts w:cs="Times Armenian" w:ascii="Times Armenian" w:hAnsi="Times Armenian"/>
          <w:sz w:val="21"/>
          <w:szCs w:val="21"/>
        </w:rPr>
        <w:t>(</w:t>
      </w:r>
      <w:r>
        <w:rPr>
          <w:rFonts w:cs="Times Armenian" w:ascii="Times Armenian" w:hAnsi="Times Armenian"/>
          <w:i/>
          <w:sz w:val="21"/>
          <w:szCs w:val="21"/>
        </w:rPr>
        <w:t>Մահմեդ մարգարեն` անեծքների կամ նըզ</w:t>
        <w:softHyphen/>
        <w:t>ովք</w:t>
        <w:softHyphen/>
        <w:softHyphen/>
        <w:t>ների մեջ</w:t>
      </w:r>
      <w:r>
        <w:rPr>
          <w:rFonts w:cs="Times Armenian" w:ascii="Times Armenian" w:hAnsi="Times Armenian"/>
          <w:sz w:val="21"/>
          <w:szCs w:val="21"/>
        </w:rPr>
        <w:t>),</w:t>
      </w:r>
      <w:r>
        <w:rPr>
          <w:rFonts w:cs="Times Armenian" w:ascii="Times Armenian" w:hAnsi="Times Armenian"/>
          <w:b/>
          <w:i/>
          <w:sz w:val="21"/>
          <w:szCs w:val="21"/>
        </w:rPr>
        <w:t xml:space="preserve"> *փերեզակ </w:t>
      </w:r>
      <w:r>
        <w:rPr>
          <w:rFonts w:cs="Times Armenian" w:ascii="Times Armenian" w:hAnsi="Times Armenian"/>
          <w:sz w:val="21"/>
          <w:szCs w:val="21"/>
        </w:rPr>
        <w:t>(</w:t>
      </w:r>
      <w:r>
        <w:rPr>
          <w:rFonts w:cs="Times Armenian" w:ascii="Times Armenian" w:hAnsi="Times Armenian"/>
          <w:i/>
          <w:sz w:val="21"/>
          <w:szCs w:val="21"/>
        </w:rPr>
        <w:t>շրջիկ մանրավաճառ</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փիլիսոփայ,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փիլոն </w:t>
      </w:r>
      <w:r>
        <w:rPr>
          <w:rFonts w:cs="Times Armenian" w:ascii="Times Armenian" w:hAnsi="Times Armenian"/>
          <w:sz w:val="21"/>
          <w:szCs w:val="21"/>
        </w:rPr>
        <w:t>(</w:t>
      </w:r>
      <w:r>
        <w:rPr>
          <w:rFonts w:cs="Times Armenian" w:ascii="Times Armenian" w:hAnsi="Times Armenian"/>
          <w:i/>
          <w:sz w:val="21"/>
          <w:szCs w:val="21"/>
        </w:rPr>
        <w:t>ան</w:t>
        <w:softHyphen/>
        <w:t xml:space="preserve">թև վերարկու; </w:t>
      </w:r>
      <w:r>
        <w:rPr>
          <w:rFonts w:cs="Times Armenian" w:ascii="Times Armenian" w:hAnsi="Times Armenian"/>
          <w:sz w:val="21"/>
          <w:szCs w:val="21"/>
        </w:rPr>
        <w:t xml:space="preserve">հիմա` </w:t>
      </w:r>
      <w:r>
        <w:rPr>
          <w:rFonts w:cs="Times Armenian" w:ascii="Times Armenian" w:hAnsi="Times Armenian"/>
          <w:i/>
          <w:sz w:val="21"/>
          <w:szCs w:val="21"/>
        </w:rPr>
        <w:t>կրոնավորի վերարկու</w:t>
      </w:r>
      <w:r>
        <w:rPr>
          <w:rFonts w:cs="Times Armenian" w:ascii="Times Armenian" w:hAnsi="Times Armenian"/>
          <w:sz w:val="21"/>
          <w:szCs w:val="21"/>
        </w:rPr>
        <w:t>),</w:t>
      </w:r>
      <w:r>
        <w:rPr>
          <w:rFonts w:cs="Times Armenian" w:ascii="Times Armenian" w:hAnsi="Times Armenian"/>
          <w:b/>
          <w:i/>
          <w:sz w:val="21"/>
          <w:szCs w:val="21"/>
        </w:rPr>
        <w:t xml:space="preserve"> *փիղ,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փիճի </w:t>
      </w:r>
      <w:r>
        <w:rPr>
          <w:rFonts w:cs="Times Armenian" w:ascii="Times Armenian" w:hAnsi="Times Armenian"/>
          <w:sz w:val="21"/>
          <w:szCs w:val="21"/>
        </w:rPr>
        <w:t>(</w:t>
      </w:r>
      <w:r>
        <w:rPr>
          <w:rFonts w:cs="Times Armenian" w:ascii="Times Armenian" w:hAnsi="Times Armenian"/>
          <w:i/>
          <w:sz w:val="21"/>
          <w:szCs w:val="21"/>
        </w:rPr>
        <w:t>մայրի ծառի տե</w:t>
        <w:softHyphen/>
        <w:t xml:space="preserve">սակ, </w:t>
      </w:r>
      <w:r>
        <w:rPr>
          <w:rFonts w:cs="Times Armenian" w:ascii="Times Armenian" w:hAnsi="Times Armenian"/>
          <w:i/>
          <w:sz w:val="21"/>
          <w:szCs w:val="21"/>
          <w:vertAlign w:val="superscript"/>
        </w:rPr>
        <w:t>լ</w:t>
      </w:r>
      <w:r>
        <w:rPr>
          <w:rFonts w:cs="Times Armenian" w:ascii="Times Armenian" w:hAnsi="Times Armenian"/>
          <w:i/>
          <w:sz w:val="21"/>
          <w:szCs w:val="21"/>
        </w:rPr>
        <w:t>pinus sativa;</w:t>
      </w:r>
      <w:r>
        <w:rPr>
          <w:rFonts w:cs="Times Armenian" w:ascii="Times Armenian" w:hAnsi="Times Armenian"/>
          <w:sz w:val="21"/>
          <w:szCs w:val="21"/>
        </w:rPr>
        <w:t xml:space="preserve"> փոխ է առած վրացերենից),</w:t>
      </w:r>
      <w:r>
        <w:rPr>
          <w:rFonts w:cs="Times Armenian" w:ascii="Times Armenian" w:hAnsi="Times Armenian"/>
          <w:b/>
          <w:i/>
          <w:sz w:val="21"/>
          <w:szCs w:val="21"/>
        </w:rPr>
        <w:t xml:space="preserve"> փիւնիկ-փյունիկ </w:t>
      </w:r>
      <w:r>
        <w:rPr>
          <w:rFonts w:cs="Times Armenian" w:ascii="Times Armenian" w:hAnsi="Times Armenian"/>
          <w:sz w:val="21"/>
          <w:szCs w:val="21"/>
        </w:rPr>
        <w:t>(</w:t>
      </w:r>
      <w:r>
        <w:rPr>
          <w:rFonts w:cs="Times Armenian" w:ascii="Times Armenian" w:hAnsi="Times Armenian"/>
          <w:i/>
          <w:sz w:val="21"/>
          <w:szCs w:val="21"/>
        </w:rPr>
        <w:t>առասպե</w:t>
        <w:softHyphen/>
        <w:t>լական թռչուն, ինչը կրակի մեջ վառվելուց հետո նորից կենդանանում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կխ</w:t>
      </w:r>
      <w:r>
        <w:rPr>
          <w:rFonts w:cs="Times Armenian" w:ascii="Times Armenian" w:hAnsi="Times Armenian"/>
          <w:b/>
          <w:i/>
          <w:sz w:val="21"/>
          <w:szCs w:val="21"/>
        </w:rPr>
        <w:t xml:space="preserve">փշուր </w:t>
      </w:r>
      <w:r>
        <w:rPr>
          <w:rFonts w:cs="Times Armenian" w:ascii="Times Armenian" w:hAnsi="Times Armenian"/>
          <w:sz w:val="21"/>
          <w:szCs w:val="21"/>
        </w:rPr>
        <w:t xml:space="preserve">(սրա ճյուղերից են` </w:t>
      </w:r>
      <w:r>
        <w:rPr>
          <w:rFonts w:cs="Times Armenian" w:ascii="Times Armenian" w:hAnsi="Times Armenian"/>
          <w:i/>
          <w:sz w:val="21"/>
          <w:szCs w:val="21"/>
        </w:rPr>
        <w:t>փշրել, փշրանք,</w:t>
      </w:r>
      <w:r>
        <w:rPr>
          <w:rFonts w:cs="Times Armenian" w:ascii="Times Armenian" w:hAnsi="Times Armenian"/>
          <w:sz w:val="21"/>
          <w:szCs w:val="21"/>
        </w:rPr>
        <w:t xml:space="preserve"> ևն; երևի խալդերենից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փոխ </w:t>
      </w:r>
      <w:r>
        <w:rPr>
          <w:rFonts w:cs="Times Armenian" w:ascii="Times Armenian" w:hAnsi="Times Armenian"/>
          <w:sz w:val="21"/>
          <w:szCs w:val="21"/>
        </w:rPr>
        <w:t>(</w:t>
      </w:r>
      <w:r>
        <w:rPr>
          <w:rFonts w:cs="Times Armenian" w:ascii="Times Armenian" w:hAnsi="Times Armenian"/>
          <w:i/>
          <w:sz w:val="21"/>
          <w:szCs w:val="21"/>
        </w:rPr>
        <w:t>փոխ առած բան; փոփոխակի սաղմոսերգու</w:t>
        <w:softHyphen/>
        <w:t>թյուն; փոխել = վարակել;</w:t>
      </w:r>
      <w:r>
        <w:rPr>
          <w:rFonts w:cs="Times Armenian" w:ascii="Times Armenian" w:hAnsi="Times Armenian"/>
          <w:sz w:val="21"/>
          <w:szCs w:val="21"/>
        </w:rPr>
        <w:t xml:space="preserve"> սրա ճյու</w:t>
        <w:softHyphen/>
        <w:t xml:space="preserve">ղերից են՝ </w:t>
      </w:r>
      <w:r>
        <w:rPr>
          <w:rFonts w:cs="Times Armenian" w:ascii="Times Armenian" w:hAnsi="Times Armenian"/>
          <w:i/>
          <w:sz w:val="21"/>
          <w:szCs w:val="21"/>
        </w:rPr>
        <w:t>փոխել, փոխադարձ, փոխան, փոխանակ(ել), փոխանորդ, ե</w:t>
        <w:softHyphen/>
        <w:t>րես</w:t>
        <w:softHyphen/>
        <w:t>փոխան, տեղափոխել, փոխաբերություն, փոխադրել, փո</w:t>
        <w:softHyphen/>
        <w:t>խ</w:t>
        <w:softHyphen/>
        <w:t>ան</w:t>
        <w:softHyphen/>
        <w:t>ցել; անփո</w:t>
        <w:softHyphen/>
        <w:t>խա</w:t>
        <w:softHyphen/>
        <w:softHyphen/>
        <w:t>ր</w:t>
        <w:softHyphen/>
        <w:t xml:space="preserve">ինելի, փոխաբերական, փոխարժեք, փոխարքա, փոփոխամիտ, </w:t>
      </w:r>
      <w:r>
        <w:rPr>
          <w:rFonts w:cs="Times Armenian" w:ascii="Times Armenian" w:hAnsi="Times Armenian"/>
          <w:sz w:val="21"/>
          <w:szCs w:val="21"/>
        </w:rPr>
        <w:t>ևն, ևն,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փոկ </w:t>
      </w:r>
      <w:r>
        <w:rPr>
          <w:rFonts w:cs="Times Armenian" w:ascii="Times Armenian" w:hAnsi="Times Armenian"/>
          <w:sz w:val="21"/>
          <w:szCs w:val="21"/>
        </w:rPr>
        <w:t>(</w:t>
      </w:r>
      <w:r>
        <w:rPr>
          <w:rFonts w:cs="Times Armenian" w:ascii="Times Armenian" w:hAnsi="Times Armenian"/>
          <w:i/>
          <w:sz w:val="21"/>
          <w:szCs w:val="21"/>
        </w:rPr>
        <w:t>ծովաշուն</w:t>
      </w:r>
      <w:r>
        <w:rPr>
          <w:rFonts w:cs="Times Armenian" w:ascii="Times Armenian" w:hAnsi="Times Armenian"/>
          <w:sz w:val="21"/>
          <w:szCs w:val="21"/>
        </w:rPr>
        <w:t>),</w:t>
      </w:r>
      <w:r>
        <w:rPr>
          <w:rFonts w:cs="Times Armenian" w:ascii="Times Armenian" w:hAnsi="Times Armenian"/>
          <w:b/>
          <w:i/>
          <w:sz w:val="21"/>
          <w:szCs w:val="21"/>
        </w:rPr>
        <w:t xml:space="preserve"> *փող </w:t>
      </w:r>
      <w:r>
        <w:rPr>
          <w:rFonts w:cs="Times Armenian" w:ascii="Times Armenian" w:hAnsi="Times Armenian"/>
          <w:sz w:val="21"/>
          <w:szCs w:val="21"/>
        </w:rPr>
        <w:t>(</w:t>
      </w:r>
      <w:r>
        <w:rPr>
          <w:rFonts w:cs="Times Armenian" w:ascii="Times Armenian" w:hAnsi="Times Armenian"/>
          <w:i/>
          <w:sz w:val="21"/>
          <w:szCs w:val="21"/>
        </w:rPr>
        <w:t>մանր դրամ = ստակ; ամենամանր դրամը</w:t>
      </w:r>
      <w:r>
        <w:rPr>
          <w:rFonts w:cs="Times Armenian" w:ascii="Times Armenian" w:hAnsi="Times Armenian"/>
          <w:sz w:val="21"/>
          <w:szCs w:val="21"/>
        </w:rPr>
        <w:t>),</w:t>
      </w:r>
      <w:r>
        <w:rPr>
          <w:rFonts w:cs="Times Armenian" w:ascii="Times Armenian" w:hAnsi="Times Armenian"/>
          <w:b/>
          <w:i/>
          <w:sz w:val="21"/>
          <w:szCs w:val="21"/>
        </w:rPr>
        <w:t xml:space="preserve"> *փո</w:t>
        <w:softHyphen/>
        <w:t>շ</w:t>
        <w:softHyphen/>
        <w:t>ի</w:t>
        <w:softHyphen/>
        <w:t xml:space="preserve">ման </w:t>
      </w:r>
      <w:r>
        <w:rPr>
          <w:rFonts w:cs="Times Armenian" w:ascii="Times Armenian" w:hAnsi="Times Armenian"/>
          <w:sz w:val="21"/>
          <w:szCs w:val="21"/>
        </w:rPr>
        <w:t>(</w:t>
      </w:r>
      <w:r>
        <w:rPr>
          <w:rFonts w:cs="Times Armenian" w:ascii="Times Armenian" w:hAnsi="Times Armenian"/>
          <w:i/>
          <w:sz w:val="21"/>
          <w:szCs w:val="21"/>
        </w:rPr>
        <w:t>փոշ</w:t>
        <w:softHyphen/>
        <w:softHyphen/>
        <w:t>ման(ել)</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փոս,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փոցխ, </w:t>
      </w: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փուխր </w:t>
      </w:r>
      <w:r>
        <w:rPr>
          <w:rFonts w:cs="Times Armenian" w:ascii="Times Armenian" w:hAnsi="Times Armenian"/>
          <w:sz w:val="21"/>
          <w:szCs w:val="21"/>
        </w:rPr>
        <w:t>(</w:t>
      </w:r>
      <w:r>
        <w:rPr>
          <w:rFonts w:cs="Times Armenian" w:ascii="Times Armenian" w:hAnsi="Times Armenian"/>
          <w:i/>
          <w:sz w:val="21"/>
          <w:szCs w:val="21"/>
        </w:rPr>
        <w:t xml:space="preserve">փափուկ կակուղ; </w:t>
      </w:r>
      <w:r>
        <w:rPr>
          <w:rFonts w:cs="Times Armenian" w:ascii="Times Armenian" w:hAnsi="Times Armenian"/>
          <w:sz w:val="21"/>
          <w:szCs w:val="21"/>
        </w:rPr>
        <w:t>սրա ճյուղն է` փխրուն),</w:t>
      </w:r>
      <w:r>
        <w:rPr>
          <w:rFonts w:cs="Times Armenian" w:ascii="Times Armenian" w:hAnsi="Times Armenian"/>
          <w:b/>
          <w:i/>
          <w:sz w:val="21"/>
          <w:szCs w:val="21"/>
        </w:rPr>
        <w:t xml:space="preserve"> *փուճ </w:t>
      </w:r>
      <w:r>
        <w:rPr>
          <w:rFonts w:cs="Times Armenian" w:ascii="Times Armenian" w:hAnsi="Times Armenian"/>
          <w:i/>
          <w:sz w:val="21"/>
          <w:szCs w:val="21"/>
        </w:rPr>
        <w:t>(փուչ = դատարկ;</w:t>
      </w:r>
      <w:r>
        <w:rPr>
          <w:rFonts w:cs="Times Armenian" w:ascii="Times Armenian" w:hAnsi="Times Armenian"/>
          <w:sz w:val="21"/>
          <w:szCs w:val="21"/>
        </w:rPr>
        <w:t xml:space="preserve"> ճյուղն է` </w:t>
      </w:r>
      <w:r>
        <w:rPr>
          <w:rFonts w:cs="Times Armenian" w:ascii="Times Armenian" w:hAnsi="Times Armenian"/>
          <w:i/>
          <w:sz w:val="21"/>
          <w:szCs w:val="21"/>
        </w:rPr>
        <w:t>փչացնել;</w:t>
      </w:r>
      <w:r>
        <w:rPr>
          <w:rFonts w:cs="Times Armenian" w:ascii="Times Armenian" w:hAnsi="Times Armenian"/>
          <w:sz w:val="21"/>
          <w:szCs w:val="21"/>
        </w:rPr>
        <w:t xml:space="preserve"> արևմտյան գրա</w:t>
        <w:softHyphen/>
        <w:t>կանը գործածում է`</w:t>
      </w:r>
      <w:r>
        <w:rPr>
          <w:rFonts w:cs="Times Armenian" w:ascii="Times Armenian" w:hAnsi="Times Armenian"/>
          <w:i/>
          <w:sz w:val="21"/>
          <w:szCs w:val="21"/>
        </w:rPr>
        <w:t>փուճ</w:t>
      </w:r>
      <w:r>
        <w:rPr>
          <w:rFonts w:cs="Times Armenian" w:ascii="Times Armenian" w:hAnsi="Times Armenian"/>
          <w:sz w:val="21"/>
          <w:szCs w:val="21"/>
        </w:rPr>
        <w:t xml:space="preserve"> ձևը),</w:t>
      </w:r>
      <w:r>
        <w:rPr>
          <w:rFonts w:cs="Times Armenian" w:ascii="Times Armenian" w:hAnsi="Times Armenian"/>
          <w:b/>
          <w:i/>
          <w:sz w:val="21"/>
          <w:szCs w:val="21"/>
        </w:rPr>
        <w:t>*փուշ</w:t>
        <w:softHyphen/>
        <w:t>տի</w:t>
        <w:softHyphen/>
        <w:t xml:space="preserve">պան </w:t>
      </w:r>
      <w:r>
        <w:rPr>
          <w:rFonts w:cs="Times Armenian" w:ascii="Times Armenian" w:hAnsi="Times Armenian"/>
          <w:sz w:val="21"/>
          <w:szCs w:val="21"/>
        </w:rPr>
        <w:t>(</w:t>
      </w:r>
      <w:r>
        <w:rPr>
          <w:rFonts w:cs="Times Armenian" w:ascii="Times Armenian" w:hAnsi="Times Armenian"/>
          <w:i/>
          <w:sz w:val="21"/>
          <w:szCs w:val="21"/>
        </w:rPr>
        <w:t>պաշտպան, թիկնապահ</w:t>
      </w:r>
      <w:r>
        <w:rPr>
          <w:rFonts w:cs="Times Armenian" w:ascii="Times Armenian" w:hAnsi="Times Armenian"/>
          <w:sz w:val="21"/>
          <w:szCs w:val="21"/>
        </w:rPr>
        <w:t>),</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փուռն-փուռ </w:t>
      </w:r>
      <w:r>
        <w:rPr>
          <w:rFonts w:cs="Times Armenian" w:ascii="Times Armenian" w:hAnsi="Times Armenian"/>
          <w:sz w:val="21"/>
          <w:szCs w:val="21"/>
        </w:rPr>
        <w:t>(</w:t>
      </w:r>
      <w:r>
        <w:rPr>
          <w:rFonts w:cs="Times Armenian" w:ascii="Times Armenian" w:hAnsi="Times Armenian"/>
          <w:i/>
          <w:sz w:val="21"/>
          <w:szCs w:val="21"/>
        </w:rPr>
        <w:t>հացի փուռ;</w:t>
      </w:r>
      <w:r>
        <w:rPr>
          <w:rFonts w:cs="Times Armenian" w:ascii="Times Armenian" w:hAnsi="Times Armenian"/>
          <w:sz w:val="21"/>
          <w:szCs w:val="21"/>
        </w:rPr>
        <w:t xml:space="preserve"> հույն ու արաբ ձևերը փոխ են առած լատին ձևից),</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փութկայ-փուտ</w:t>
        <w:softHyphen/>
        <w:t xml:space="preserve">կայ-բութկա </w:t>
      </w:r>
      <w:r>
        <w:rPr>
          <w:rFonts w:cs="Times Armenian" w:ascii="Times Armenian" w:hAnsi="Times Armenian"/>
          <w:sz w:val="21"/>
          <w:szCs w:val="21"/>
        </w:rPr>
        <w:t>(</w:t>
      </w:r>
      <w:r>
        <w:rPr>
          <w:rFonts w:cs="Times Armenian" w:ascii="Times Armenian" w:hAnsi="Times Armenian"/>
          <w:i/>
          <w:sz w:val="21"/>
          <w:szCs w:val="21"/>
        </w:rPr>
        <w:t>պանդոկ;</w:t>
      </w:r>
      <w:r>
        <w:rPr>
          <w:rFonts w:cs="Times Armenian" w:ascii="Times Armenian" w:hAnsi="Times Armenian"/>
          <w:sz w:val="21"/>
          <w:szCs w:val="21"/>
        </w:rPr>
        <w:t xml:space="preserve"> (վերջին բառը ռուսերենի՞ց է, թե՞ հա</w:t>
        <w:softHyphen/>
        <w:t xml:space="preserve">կառակը – Մ. Հ.); տես </w:t>
      </w:r>
      <w:r>
        <w:rPr>
          <w:rFonts w:cs="Times Armenian" w:ascii="Times Armenian" w:hAnsi="Times Armenian"/>
          <w:b/>
          <w:i/>
          <w:sz w:val="21"/>
          <w:szCs w:val="21"/>
          <w:vertAlign w:val="superscript"/>
        </w:rPr>
        <w:t>օ</w:t>
      </w:r>
      <w:r>
        <w:rPr>
          <w:rFonts w:cs="Times Armenian" w:ascii="Times Armenian" w:hAnsi="Times Armenian"/>
          <w:b/>
          <w:i/>
          <w:sz w:val="21"/>
          <w:szCs w:val="21"/>
        </w:rPr>
        <w:t>պանդոկ</w:t>
      </w:r>
      <w:r>
        <w:rPr>
          <w:rFonts w:cs="Times Armenian" w:ascii="Times Armenian" w:hAnsi="Times Armenian"/>
          <w:sz w:val="21"/>
          <w:szCs w:val="21"/>
        </w:rPr>
        <w:t xml:space="preserve"> բառը),</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փսիաթ </w:t>
      </w:r>
      <w:r>
        <w:rPr>
          <w:rFonts w:cs="Times Armenian" w:ascii="Times Armenian" w:hAnsi="Times Armenian"/>
          <w:sz w:val="21"/>
          <w:szCs w:val="21"/>
        </w:rPr>
        <w:t>(</w:t>
      </w:r>
      <w:r>
        <w:rPr>
          <w:rFonts w:cs="Times Armenian" w:ascii="Times Armenian" w:hAnsi="Times Armenian"/>
          <w:i/>
          <w:sz w:val="21"/>
          <w:szCs w:val="21"/>
        </w:rPr>
        <w:t>խը</w:t>
        <w:softHyphen/>
        <w:t>սիր</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փրկել </w:t>
      </w:r>
      <w:r>
        <w:rPr>
          <w:rFonts w:cs="Times Armenian" w:ascii="Times Armenian" w:hAnsi="Times Armenian"/>
          <w:sz w:val="21"/>
          <w:szCs w:val="21"/>
        </w:rPr>
        <w:t>(սրա ճյու</w:t>
        <w:softHyphen/>
        <w:t xml:space="preserve">ղերից են՝ </w:t>
      </w:r>
      <w:r>
        <w:rPr>
          <w:rFonts w:cs="Times Armenian" w:ascii="Times Armenian" w:hAnsi="Times Armenian"/>
          <w:i/>
          <w:sz w:val="21"/>
          <w:szCs w:val="21"/>
        </w:rPr>
        <w:t>փրկանք, փրկիչ, փրկու</w:t>
        <w:softHyphen/>
        <w:t>թյուն</w:t>
      </w:r>
      <w:r>
        <w:rPr>
          <w:rFonts w:cs="Times Armenian" w:ascii="Times Armenian" w:hAnsi="Times Armenian"/>
          <w:sz w:val="21"/>
          <w:szCs w:val="21"/>
        </w:rPr>
        <w:t>),</w:t>
      </w:r>
      <w:r>
        <w:rPr>
          <w:rFonts w:cs="Times Armenian" w:ascii="Times Armenian" w:hAnsi="Times Armenian"/>
          <w:b/>
          <w:i/>
          <w:sz w:val="21"/>
          <w:szCs w:val="21"/>
        </w:rPr>
        <w:t xml:space="preserve"> *փրփրեմ </w:t>
      </w:r>
      <w:r>
        <w:rPr>
          <w:rFonts w:cs="Times Armenian" w:ascii="Times Armenian" w:hAnsi="Times Armenian"/>
          <w:sz w:val="21"/>
          <w:szCs w:val="21"/>
        </w:rPr>
        <w:t>(</w:t>
      </w:r>
      <w:r>
        <w:rPr>
          <w:rFonts w:cs="Times Armenian" w:ascii="Times Armenian" w:hAnsi="Times Armenian"/>
          <w:i/>
          <w:sz w:val="21"/>
          <w:szCs w:val="21"/>
        </w:rPr>
        <w:t>անմե</w:t>
        <w:softHyphen/>
        <w:t>ռուկ բույսը</w:t>
      </w:r>
      <w:r>
        <w:rPr>
          <w:rFonts w:cs="Times Armenian" w:ascii="Times Armenian" w:hAnsi="Times Armenian"/>
          <w:sz w:val="21"/>
          <w:szCs w:val="21"/>
        </w:rPr>
        <w:t>):</w:t>
      </w:r>
    </w:p>
    <w:p>
      <w:pPr>
        <w:pStyle w:val="Normal"/>
        <w:jc w:val="center"/>
        <w:rPr>
          <w:rFonts w:ascii="Times Armenian" w:hAnsi="Times Armenian" w:cs="Times Armenian"/>
        </w:rPr>
      </w:pPr>
      <w:r>
        <w:rPr>
          <w:rFonts w:cs="Times Armenian" w:ascii="Times Armenian" w:hAnsi="Times Armenian"/>
          <w:b/>
          <w:i/>
          <w:sz w:val="21"/>
          <w:szCs w:val="21"/>
        </w:rPr>
      </w:r>
    </w:p>
    <w:p>
      <w:pPr>
        <w:pStyle w:val="Normal"/>
        <w:rPr>
          <w:rFonts w:ascii="Times Armenian" w:hAnsi="Times Armenian" w:cs="Times Armenian"/>
        </w:rPr>
      </w:pPr>
      <w:r>
        <w:rPr>
          <w:rFonts w:cs="Times Armenian" w:ascii="Times Armenian" w:hAnsi="Times Armenian"/>
          <w:b/>
          <w:i/>
          <w:sz w:val="21"/>
          <w:szCs w:val="21"/>
        </w:rPr>
      </w:r>
    </w:p>
    <w:p>
      <w:pPr>
        <w:pStyle w:val="Normal"/>
        <w:jc w:val="center"/>
        <w:rPr>
          <w:rFonts w:ascii="Times Armenian" w:hAnsi="Times Armenian" w:cs="Times Armenian"/>
        </w:rPr>
      </w:pPr>
      <w:r>
        <w:rPr>
          <w:rFonts w:cs="Times Armenian" w:ascii="Times Armenian" w:hAnsi="Times Armenian"/>
          <w:b/>
          <w:i/>
          <w:sz w:val="21"/>
          <w:szCs w:val="21"/>
        </w:rPr>
        <w:t>ք</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կ</w:t>
      </w:r>
      <w:r>
        <w:rPr>
          <w:rFonts w:cs="Times Armenian" w:ascii="Times Armenian" w:hAnsi="Times Armenian"/>
          <w:b/>
          <w:i/>
          <w:sz w:val="21"/>
          <w:szCs w:val="21"/>
        </w:rPr>
        <w:t xml:space="preserve">քած </w:t>
      </w:r>
      <w:r>
        <w:rPr>
          <w:rFonts w:cs="Times Armenian" w:ascii="Times Armenian" w:hAnsi="Times Armenian"/>
          <w:sz w:val="21"/>
          <w:szCs w:val="21"/>
        </w:rPr>
        <w:t>(</w:t>
      </w:r>
      <w:r>
        <w:rPr>
          <w:rFonts w:cs="Times Armenian" w:ascii="Times Armenian" w:hAnsi="Times Armenian"/>
          <w:i/>
          <w:sz w:val="21"/>
          <w:szCs w:val="21"/>
        </w:rPr>
        <w:t>էգ շուն; էգ</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քահանայ-քահանա,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քաղաք </w:t>
      </w:r>
      <w:r>
        <w:rPr>
          <w:rFonts w:cs="Times Armenian" w:ascii="Times Armenian" w:hAnsi="Times Armenian"/>
          <w:i/>
          <w:sz w:val="21"/>
          <w:szCs w:val="21"/>
        </w:rPr>
        <w:t>(Ասորեստանի նշա</w:t>
        <w:softHyphen/>
        <w:t xml:space="preserve">նավոր մայրաքաղաք </w:t>
      </w:r>
      <w:r>
        <w:rPr>
          <w:rFonts w:cs="Times Armenian" w:ascii="Times Armenian" w:hAnsi="Times Armenian"/>
          <w:b/>
          <w:i/>
          <w:sz w:val="21"/>
          <w:szCs w:val="21"/>
        </w:rPr>
        <w:t>Քալաք</w:t>
      </w:r>
      <w:r>
        <w:rPr>
          <w:rFonts w:cs="Times Armenian" w:ascii="Times Armenian" w:hAnsi="Times Armenian"/>
          <w:i/>
          <w:sz w:val="21"/>
          <w:szCs w:val="21"/>
        </w:rPr>
        <w:t xml:space="preserve"> բառն է,</w:t>
      </w:r>
      <w:r>
        <w:rPr>
          <w:rFonts w:cs="Times Armenian" w:ascii="Times Armenian" w:hAnsi="Times Armenian"/>
          <w:sz w:val="21"/>
          <w:szCs w:val="21"/>
        </w:rPr>
        <w:t xml:space="preserve"> որ սկզբում հասարակ անուն էր, ինչ</w:t>
        <w:softHyphen/>
        <w:t xml:space="preserve">պես հունական </w:t>
      </w:r>
      <w:r>
        <w:rPr>
          <w:rFonts w:cs="Times Armenian" w:ascii="Times Armenian" w:hAnsi="Times Armenian"/>
          <w:i/>
          <w:sz w:val="21"/>
          <w:szCs w:val="21"/>
        </w:rPr>
        <w:t>պոլիս</w:t>
      </w:r>
      <w:r>
        <w:rPr>
          <w:rFonts w:cs="Times Armenian" w:ascii="Times Armenian" w:hAnsi="Times Armenian"/>
          <w:sz w:val="21"/>
          <w:szCs w:val="21"/>
        </w:rPr>
        <w:t xml:space="preserve"> բառը, ինչը դարձավ </w:t>
      </w:r>
      <w:r>
        <w:rPr>
          <w:rFonts w:cs="Times Armenian" w:ascii="Times Armenian" w:hAnsi="Times Armenian"/>
          <w:i/>
          <w:sz w:val="21"/>
          <w:szCs w:val="21"/>
        </w:rPr>
        <w:t>Կոստանդնուպոլիս</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քաղդեայ </w:t>
      </w:r>
      <w:r>
        <w:rPr>
          <w:rFonts w:cs="Times Armenian" w:ascii="Times Armenian" w:hAnsi="Times Armenian"/>
          <w:sz w:val="21"/>
          <w:szCs w:val="21"/>
        </w:rPr>
        <w:t>(</w:t>
      </w:r>
      <w:r>
        <w:rPr>
          <w:rFonts w:cs="Times Armenian" w:ascii="Times Armenian" w:hAnsi="Times Armenian"/>
          <w:i/>
          <w:sz w:val="21"/>
          <w:szCs w:val="21"/>
        </w:rPr>
        <w:t>հմայող, գուշակ, քաղդեացի</w:t>
      </w:r>
      <w:r>
        <w:rPr>
          <w:rFonts w:cs="Times Armenian" w:ascii="Times Armenian" w:hAnsi="Times Armenian"/>
          <w:sz w:val="21"/>
          <w:szCs w:val="21"/>
        </w:rPr>
        <w:t>),</w:t>
      </w:r>
      <w:r>
        <w:rPr>
          <w:rFonts w:cs="Times Armenian" w:ascii="Times Armenian" w:hAnsi="Times Armenian"/>
          <w:b/>
          <w:i/>
          <w:sz w:val="21"/>
          <w:szCs w:val="21"/>
        </w:rPr>
        <w:t xml:space="preserve"> *քանդ(ել) </w:t>
      </w:r>
      <w:r>
        <w:rPr>
          <w:rFonts w:cs="Times Armenian" w:ascii="Times Armenian" w:hAnsi="Times Armenian"/>
          <w:sz w:val="21"/>
          <w:szCs w:val="21"/>
        </w:rPr>
        <w:t>(</w:t>
      </w:r>
      <w:r>
        <w:rPr>
          <w:rFonts w:cs="Times Armenian" w:ascii="Times Armenian" w:hAnsi="Times Armenian"/>
          <w:i/>
          <w:sz w:val="21"/>
          <w:szCs w:val="21"/>
        </w:rPr>
        <w:t>քարի վրա փորագրություն;</w:t>
      </w:r>
      <w:r>
        <w:rPr>
          <w:rFonts w:cs="Times Armenian" w:ascii="Times Armenian" w:hAnsi="Times Armenian"/>
          <w:sz w:val="21"/>
          <w:szCs w:val="21"/>
        </w:rPr>
        <w:t xml:space="preserve"> ճյու</w:t>
        <w:softHyphen/>
        <w:t xml:space="preserve">ղերից են` </w:t>
      </w:r>
      <w:r>
        <w:rPr>
          <w:rFonts w:cs="Times Armenian" w:ascii="Times Armenian" w:hAnsi="Times Armenian"/>
          <w:i/>
          <w:sz w:val="21"/>
          <w:szCs w:val="21"/>
        </w:rPr>
        <w:t>քանդել,</w:t>
      </w:r>
      <w:r>
        <w:rPr>
          <w:rFonts w:cs="Times Armenian" w:ascii="Times Armenian" w:hAnsi="Times Armenian"/>
          <w:sz w:val="21"/>
          <w:szCs w:val="21"/>
        </w:rPr>
        <w:t xml:space="preserve"> ևն; նույնն է, ինչ որ հաջորդը),</w:t>
      </w:r>
      <w:r>
        <w:rPr>
          <w:rFonts w:cs="Times Armenian" w:ascii="Times Armenian" w:hAnsi="Times Armenian"/>
          <w:b/>
          <w:i/>
          <w:sz w:val="21"/>
          <w:szCs w:val="21"/>
        </w:rPr>
        <w:t xml:space="preserve">*քանդակ </w:t>
      </w:r>
      <w:r>
        <w:rPr>
          <w:rFonts w:cs="Times Armenian" w:ascii="Times Armenian" w:hAnsi="Times Armenian"/>
          <w:sz w:val="21"/>
          <w:szCs w:val="21"/>
        </w:rPr>
        <w:t xml:space="preserve">(սրա ճյուղերից են` </w:t>
      </w:r>
      <w:r>
        <w:rPr>
          <w:rFonts w:cs="Times Armenian" w:ascii="Times Armenian" w:hAnsi="Times Armenian"/>
          <w:i/>
          <w:sz w:val="21"/>
          <w:szCs w:val="21"/>
        </w:rPr>
        <w:t>քանդակել, քանդակագործ, քանդուքարափ, քարուքանդ,</w:t>
      </w:r>
      <w:r>
        <w:rPr>
          <w:rFonts w:cs="Times Armenian" w:ascii="Times Armenian" w:hAnsi="Times Armenian"/>
          <w:sz w:val="21"/>
          <w:szCs w:val="21"/>
        </w:rPr>
        <w:t xml:space="preserve"> ևն),</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քանոն </w:t>
      </w:r>
      <w:r>
        <w:rPr>
          <w:rFonts w:cs="Times Armenian" w:ascii="Times Armenian" w:hAnsi="Times Armenian"/>
          <w:sz w:val="21"/>
          <w:szCs w:val="21"/>
        </w:rPr>
        <w:t>(ըս</w:t>
        <w:softHyphen/>
        <w:t>կզբում` մ</w:t>
      </w:r>
      <w:r>
        <w:rPr>
          <w:rFonts w:cs="Times Armenian" w:ascii="Times Armenian" w:hAnsi="Times Armenian"/>
          <w:i/>
          <w:sz w:val="21"/>
          <w:szCs w:val="21"/>
        </w:rPr>
        <w:t>ահճակալի կամ գահույքի սյուները, քանոն; ուղղություն, կարգ, օ</w:t>
        <w:softHyphen/>
        <w:t>րենք, կանոն,</w:t>
      </w:r>
      <w:r>
        <w:rPr>
          <w:rFonts w:cs="Times Armenian" w:ascii="Times Armenian" w:hAnsi="Times Armenian"/>
          <w:sz w:val="21"/>
          <w:szCs w:val="21"/>
        </w:rPr>
        <w:t xml:space="preserve"> ևն; հույն բառը ասորերենի կամ իրանականի միջնորդու</w:t>
        <w:softHyphen/>
        <w:t>թյունով է),</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քանքար </w:t>
      </w:r>
      <w:r>
        <w:rPr>
          <w:rFonts w:cs="Times Armenian" w:ascii="Times Armenian" w:hAnsi="Times Armenian"/>
          <w:i/>
          <w:sz w:val="21"/>
          <w:szCs w:val="21"/>
        </w:rPr>
        <w:t>(45 կգ 333 գ; սրա չափ ոսկի կամ արծաթ գումար; տաղանդ, ձիրք, հանճար</w:t>
      </w:r>
      <w:r>
        <w:rPr>
          <w:rFonts w:cs="Times Armenian" w:ascii="Times Armenian" w:hAnsi="Times Armenian"/>
          <w:sz w:val="21"/>
          <w:szCs w:val="21"/>
        </w:rPr>
        <w:t xml:space="preserve">), </w:t>
      </w:r>
      <w:r>
        <w:rPr>
          <w:rFonts w:cs="Times Armenian" w:ascii="Times Armenian" w:hAnsi="Times Armenian"/>
          <w:b/>
          <w:i/>
          <w:sz w:val="21"/>
          <w:szCs w:val="21"/>
        </w:rPr>
        <w:t xml:space="preserve">*քաջալ-քաչալ </w:t>
      </w:r>
      <w:r>
        <w:rPr>
          <w:rFonts w:cs="Times Armenian" w:ascii="Times Armenian" w:hAnsi="Times Armenian"/>
          <w:sz w:val="21"/>
          <w:szCs w:val="21"/>
        </w:rPr>
        <w:t>(</w:t>
      </w:r>
      <w:r>
        <w:rPr>
          <w:rFonts w:cs="Times Armenian" w:ascii="Times Armenian" w:hAnsi="Times Armenian"/>
          <w:i/>
          <w:sz w:val="21"/>
          <w:szCs w:val="21"/>
        </w:rPr>
        <w:t>ճաղատ, կունդ),</w:t>
      </w:r>
      <w:r>
        <w:rPr>
          <w:rFonts w:cs="Times Armenian" w:ascii="Times Armenian" w:hAnsi="Times Armenian"/>
          <w:b/>
          <w:i/>
          <w:sz w:val="21"/>
          <w:szCs w:val="21"/>
        </w:rPr>
        <w:t xml:space="preserve"> *քասայ-քասա </w:t>
      </w:r>
      <w:r>
        <w:rPr>
          <w:rFonts w:cs="Times Armenian" w:ascii="Times Armenian" w:hAnsi="Times Armenian"/>
          <w:sz w:val="21"/>
          <w:szCs w:val="21"/>
        </w:rPr>
        <w:t>(</w:t>
      </w:r>
      <w:r>
        <w:rPr>
          <w:rFonts w:cs="Times Armenian" w:ascii="Times Armenian" w:hAnsi="Times Armenian"/>
          <w:i/>
          <w:sz w:val="21"/>
          <w:szCs w:val="21"/>
        </w:rPr>
        <w:t>խոր ափ</w:t>
        <w:softHyphen/>
        <w:t>սե),</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քասապ- ղասաբ </w:t>
      </w:r>
      <w:r>
        <w:rPr>
          <w:rFonts w:cs="Times Armenian" w:ascii="Times Armenian" w:hAnsi="Times Armenian"/>
          <w:sz w:val="21"/>
          <w:szCs w:val="21"/>
        </w:rPr>
        <w:t>(</w:t>
      </w:r>
      <w:r>
        <w:rPr>
          <w:rFonts w:cs="Times Armenian" w:ascii="Times Armenian" w:hAnsi="Times Armenian"/>
          <w:i/>
          <w:sz w:val="21"/>
          <w:szCs w:val="21"/>
        </w:rPr>
        <w:t>մսագործ</w:t>
      </w:r>
      <w:r>
        <w:rPr>
          <w:rFonts w:cs="Times Armenian" w:ascii="Times Armenian" w:hAnsi="Times Armenian"/>
          <w:sz w:val="21"/>
          <w:szCs w:val="21"/>
        </w:rPr>
        <w:t>),</w:t>
      </w:r>
      <w:r>
        <w:rPr>
          <w:rFonts w:cs="Times Armenian" w:ascii="Times Armenian" w:hAnsi="Times Armenian"/>
          <w:b/>
          <w:i/>
          <w:sz w:val="21"/>
          <w:szCs w:val="21"/>
        </w:rPr>
        <w:t xml:space="preserve"> քարթու </w:t>
      </w:r>
      <w:r>
        <w:rPr>
          <w:rFonts w:cs="Times Armenian" w:ascii="Times Armenian" w:hAnsi="Times Armenian"/>
          <w:sz w:val="21"/>
          <w:szCs w:val="21"/>
        </w:rPr>
        <w:t>(</w:t>
      </w:r>
      <w:r>
        <w:rPr>
          <w:rFonts w:cs="Times Armenian" w:ascii="Times Armenian" w:hAnsi="Times Armenian"/>
          <w:i/>
          <w:sz w:val="21"/>
          <w:szCs w:val="21"/>
        </w:rPr>
        <w:t>հին, վաղուցվա</w:t>
      </w:r>
      <w:r>
        <w:rPr>
          <w:rFonts w:cs="Times Armenian" w:ascii="Times Armenian" w:hAnsi="Times Armenian"/>
          <w:sz w:val="21"/>
          <w:szCs w:val="21"/>
        </w:rPr>
        <w:t xml:space="preserve"> = քրդերեն՝ </w:t>
      </w:r>
      <w:r>
        <w:rPr>
          <w:rFonts w:cs="Times Armenian" w:ascii="Times Armenian" w:hAnsi="Times Armenian"/>
          <w:i/>
          <w:sz w:val="21"/>
          <w:szCs w:val="21"/>
        </w:rPr>
        <w:t>քար</w:t>
        <w:softHyphen/>
        <w:t>թու</w:t>
      </w:r>
      <w:r>
        <w:rPr>
          <w:rFonts w:cs="Times Armenian" w:ascii="Times Armenian" w:hAnsi="Times Armenian"/>
          <w:sz w:val="21"/>
          <w:szCs w:val="21"/>
        </w:rPr>
        <w:t>),</w:t>
      </w:r>
      <w:r>
        <w:rPr>
          <w:rFonts w:cs="Times Armenian" w:ascii="Times Armenian" w:hAnsi="Times Armenian"/>
          <w:b/>
          <w:i/>
          <w:sz w:val="21"/>
          <w:szCs w:val="21"/>
        </w:rPr>
        <w:t xml:space="preserve"> *քարճիկ </w:t>
      </w:r>
      <w:r>
        <w:rPr>
          <w:rFonts w:cs="Times Armenian" w:ascii="Times Armenian" w:hAnsi="Times Armenian"/>
          <w:sz w:val="21"/>
          <w:szCs w:val="21"/>
        </w:rPr>
        <w:t>(</w:t>
      </w:r>
      <w:r>
        <w:rPr>
          <w:rFonts w:cs="Times Armenian" w:ascii="Times Armenian" w:hAnsi="Times Armenian"/>
          <w:i/>
          <w:sz w:val="21"/>
          <w:szCs w:val="21"/>
        </w:rPr>
        <w:t>թռչունի ստամոքս</w:t>
      </w:r>
      <w:r>
        <w:rPr>
          <w:rFonts w:cs="Times Armenian" w:ascii="Times Armenian" w:hAnsi="Times Armenian"/>
          <w:sz w:val="21"/>
          <w:szCs w:val="21"/>
        </w:rPr>
        <w:t>),</w:t>
      </w:r>
      <w:r>
        <w:rPr>
          <w:rFonts w:cs="Times Armenian" w:ascii="Times Armenian" w:hAnsi="Times Armenian"/>
          <w:b/>
          <w:i/>
          <w:sz w:val="21"/>
          <w:szCs w:val="21"/>
        </w:rPr>
        <w:t xml:space="preserve"> *քարշ(ել)-քաշել </w:t>
      </w:r>
      <w:r>
        <w:rPr>
          <w:rFonts w:cs="Times Armenian" w:ascii="Times Armenian" w:hAnsi="Times Armenian"/>
          <w:sz w:val="21"/>
          <w:szCs w:val="21"/>
        </w:rPr>
        <w:t>(</w:t>
      </w:r>
      <w:r>
        <w:rPr>
          <w:rFonts w:cs="Times Armenian" w:ascii="Times Armenian" w:hAnsi="Times Armenian"/>
          <w:i/>
          <w:sz w:val="21"/>
          <w:szCs w:val="21"/>
        </w:rPr>
        <w:t>երա</w:t>
        <w:softHyphen/>
        <w:t>ժշտական մի խազ;</w:t>
      </w:r>
      <w:r>
        <w:rPr>
          <w:rFonts w:cs="Times Armenian" w:ascii="Times Armenian" w:hAnsi="Times Armenian"/>
          <w:sz w:val="21"/>
          <w:szCs w:val="21"/>
        </w:rPr>
        <w:t xml:space="preserve"> ճյուղերից են` </w:t>
      </w:r>
      <w:r>
        <w:rPr>
          <w:rFonts w:cs="Times Armenian" w:ascii="Times Armenian" w:hAnsi="Times Armenian"/>
          <w:i/>
          <w:sz w:val="21"/>
          <w:szCs w:val="21"/>
        </w:rPr>
        <w:t>քարշել-քաշել; լլկել, պղծել, բռնաբարել; բամբասել; գետնա</w:t>
        <w:softHyphen/>
        <w:t>քարշ, քաշ = կշիռ,</w:t>
      </w:r>
      <w:r>
        <w:rPr>
          <w:rFonts w:cs="Times Armenian" w:ascii="Times Armenian" w:hAnsi="Times Armenian"/>
          <w:sz w:val="21"/>
          <w:szCs w:val="21"/>
        </w:rPr>
        <w:t xml:space="preserve"> ևն,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քարոզ </w:t>
      </w:r>
      <w:r>
        <w:rPr>
          <w:rFonts w:cs="Times Armenian" w:ascii="Times Armenian" w:hAnsi="Times Armenian"/>
          <w:sz w:val="21"/>
          <w:szCs w:val="21"/>
        </w:rPr>
        <w:t>(</w:t>
      </w:r>
      <w:r>
        <w:rPr>
          <w:rFonts w:cs="Times Armenian" w:ascii="Times Armenian" w:hAnsi="Times Armenian"/>
          <w:i/>
          <w:sz w:val="21"/>
          <w:szCs w:val="21"/>
        </w:rPr>
        <w:t>մունետիկ; երաժիշտ; տոնական տաղ; գրած մեկնություն, ճառ;</w:t>
      </w:r>
      <w:r>
        <w:rPr>
          <w:rFonts w:cs="Times Armenian" w:ascii="Times Armenian" w:hAnsi="Times Armenian"/>
          <w:sz w:val="21"/>
          <w:szCs w:val="21"/>
        </w:rPr>
        <w:t xml:space="preserve"> ճյուղերից են` </w:t>
      </w:r>
      <w:r>
        <w:rPr>
          <w:rFonts w:cs="Times Armenian" w:ascii="Times Armenian" w:hAnsi="Times Armenian"/>
          <w:i/>
          <w:sz w:val="21"/>
          <w:szCs w:val="21"/>
        </w:rPr>
        <w:t>քարոզել, քարոզիչ,</w:t>
      </w:r>
      <w:r>
        <w:rPr>
          <w:rFonts w:cs="Times Armenian" w:ascii="Times Armenian" w:hAnsi="Times Armenian"/>
          <w:sz w:val="21"/>
          <w:szCs w:val="21"/>
        </w:rPr>
        <w:t xml:space="preserve"> ևն),</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քարտ </w:t>
      </w:r>
      <w:r>
        <w:rPr>
          <w:rFonts w:cs="Times Armenian" w:ascii="Times Armenian" w:hAnsi="Times Armenian"/>
          <w:sz w:val="21"/>
          <w:szCs w:val="21"/>
        </w:rPr>
        <w:t>(</w:t>
      </w:r>
      <w:r>
        <w:rPr>
          <w:rFonts w:cs="Times Armenian" w:ascii="Times Armenian" w:hAnsi="Times Armenian"/>
          <w:i/>
          <w:sz w:val="21"/>
          <w:szCs w:val="21"/>
        </w:rPr>
        <w:t xml:space="preserve">թուղթ, մագաղաթ, թերթ, նամակ, գրություն; </w:t>
      </w:r>
      <w:r>
        <w:rPr>
          <w:rFonts w:cs="Times Armenian" w:ascii="Times Armenian" w:hAnsi="Times Armenian"/>
          <w:sz w:val="21"/>
          <w:szCs w:val="21"/>
        </w:rPr>
        <w:t xml:space="preserve">սրա նոր ճյուղերից են՝ </w:t>
      </w:r>
      <w:r>
        <w:rPr>
          <w:rFonts w:cs="Times Armenian" w:ascii="Times Armenian" w:hAnsi="Times Armenian"/>
          <w:i/>
          <w:sz w:val="21"/>
          <w:szCs w:val="21"/>
        </w:rPr>
        <w:t>քարտեզ, այցե</w:t>
        <w:softHyphen/>
        <w:t>քարտ, ևն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քարտուղար </w:t>
      </w:r>
      <w:r>
        <w:rPr>
          <w:rFonts w:cs="Times Armenian" w:ascii="Times Armenian" w:hAnsi="Times Armenian"/>
          <w:sz w:val="21"/>
          <w:szCs w:val="21"/>
        </w:rPr>
        <w:t>(</w:t>
      </w:r>
      <w:r>
        <w:rPr>
          <w:rFonts w:cs="Times Armenian" w:ascii="Times Armenian" w:hAnsi="Times Armenian"/>
          <w:i/>
          <w:sz w:val="21"/>
          <w:szCs w:val="21"/>
        </w:rPr>
        <w:t>գրագիր</w:t>
      </w:r>
      <w:r>
        <w:rPr>
          <w:rFonts w:cs="Times Armenian" w:ascii="Times Armenian" w:hAnsi="Times Armenian"/>
          <w:sz w:val="21"/>
          <w:szCs w:val="21"/>
        </w:rPr>
        <w:t>),</w:t>
      </w:r>
      <w:r>
        <w:rPr>
          <w:rFonts w:cs="Times Armenian" w:ascii="Times Armenian" w:hAnsi="Times Armenian"/>
          <w:b/>
          <w:i/>
          <w:sz w:val="21"/>
          <w:szCs w:val="21"/>
        </w:rPr>
        <w:t xml:space="preserve"> *քաւթար-քավթառ  </w:t>
      </w:r>
      <w:r>
        <w:rPr>
          <w:rFonts w:cs="Times Armenian" w:ascii="Times Armenian" w:hAnsi="Times Armenian"/>
          <w:sz w:val="21"/>
          <w:szCs w:val="21"/>
        </w:rPr>
        <w:t>(</w:t>
      </w:r>
      <w:r>
        <w:rPr>
          <w:rFonts w:cs="Times Armenian" w:ascii="Times Armenian" w:hAnsi="Times Armenian"/>
          <w:i/>
          <w:sz w:val="21"/>
          <w:szCs w:val="21"/>
        </w:rPr>
        <w:t>բո</w:t>
        <w:softHyphen/>
        <w:t>րենի; պա</w:t>
        <w:softHyphen/>
        <w:t>ռավ ու գեշ կին</w:t>
      </w:r>
      <w:r>
        <w:rPr>
          <w:rFonts w:cs="Times Armenian" w:ascii="Times Armenian" w:hAnsi="Times Armenian"/>
          <w:sz w:val="21"/>
          <w:szCs w:val="21"/>
        </w:rPr>
        <w:t>),</w:t>
      </w:r>
      <w:r>
        <w:rPr>
          <w:rFonts w:cs="Times Armenian" w:ascii="Times Armenian" w:hAnsi="Times Armenian"/>
          <w:b/>
          <w:i/>
          <w:sz w:val="21"/>
          <w:szCs w:val="21"/>
        </w:rPr>
        <w:t xml:space="preserve"> *քթան-քաթան </w:t>
      </w:r>
      <w:r>
        <w:rPr>
          <w:rFonts w:cs="Times Armenian" w:ascii="Times Armenian" w:hAnsi="Times Armenian"/>
          <w:sz w:val="21"/>
          <w:szCs w:val="21"/>
        </w:rPr>
        <w:t>(</w:t>
      </w:r>
      <w:r>
        <w:rPr>
          <w:rFonts w:cs="Times Armenian" w:ascii="Times Armenian" w:hAnsi="Times Armenian"/>
          <w:i/>
          <w:sz w:val="21"/>
          <w:szCs w:val="21"/>
        </w:rPr>
        <w:t>շորի կտորի տեսակ;</w:t>
      </w:r>
      <w:r>
        <w:rPr>
          <w:rFonts w:cs="Times Armenian" w:ascii="Times Armenian" w:hAnsi="Times Armenian"/>
          <w:sz w:val="21"/>
          <w:szCs w:val="21"/>
        </w:rPr>
        <w:t xml:space="preserve"> կապվում է </w:t>
      </w:r>
      <w:r>
        <w:rPr>
          <w:rFonts w:cs="Times Armenian" w:ascii="Times Armenian" w:hAnsi="Times Armenian"/>
          <w:i/>
          <w:sz w:val="21"/>
          <w:szCs w:val="21"/>
        </w:rPr>
        <w:t>կտավ-ին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քերով</w:t>
        <w:softHyphen/>
        <w:t xml:space="preserve">բե </w:t>
      </w:r>
      <w:r>
        <w:rPr>
          <w:rFonts w:cs="Times Armenian" w:ascii="Times Armenian" w:hAnsi="Times Armenian"/>
          <w:sz w:val="21"/>
          <w:szCs w:val="21"/>
        </w:rPr>
        <w:t>(</w:t>
      </w:r>
      <w:r>
        <w:rPr>
          <w:rFonts w:cs="Times Armenian" w:ascii="Times Armenian" w:hAnsi="Times Armenian"/>
          <w:i/>
          <w:sz w:val="21"/>
          <w:szCs w:val="21"/>
        </w:rPr>
        <w:t>սերովբեներից ցածր հրեշտակները;</w:t>
      </w:r>
      <w:r>
        <w:rPr>
          <w:rFonts w:cs="Times Armenian" w:ascii="Times Armenian" w:hAnsi="Times Armenian"/>
          <w:sz w:val="21"/>
          <w:szCs w:val="21"/>
        </w:rPr>
        <w:t xml:space="preserve"> սրա ճյուղերից է` </w:t>
      </w:r>
      <w:r>
        <w:rPr>
          <w:rFonts w:cs="Times Armenian" w:ascii="Times Armenian" w:hAnsi="Times Armenian"/>
          <w:i/>
          <w:sz w:val="21"/>
          <w:szCs w:val="21"/>
        </w:rPr>
        <w:t>Քերոբ-Քե</w:t>
        <w:softHyphen/>
        <w:t>րոպ</w:t>
      </w:r>
      <w:r>
        <w:rPr>
          <w:rFonts w:cs="Times Armenian" w:ascii="Times Armenian" w:hAnsi="Times Armenian"/>
          <w:sz w:val="21"/>
          <w:szCs w:val="21"/>
        </w:rPr>
        <w:t xml:space="preserve"> ա</w:t>
        <w:softHyphen/>
        <w:t>նու</w:t>
        <w:softHyphen/>
        <w:t>նը),</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քիմեռ </w:t>
      </w:r>
      <w:r>
        <w:rPr>
          <w:rFonts w:cs="Times Armenian" w:ascii="Times Armenian" w:hAnsi="Times Armenian"/>
          <w:sz w:val="21"/>
          <w:szCs w:val="21"/>
        </w:rPr>
        <w:t>(</w:t>
      </w:r>
      <w:r>
        <w:rPr>
          <w:rFonts w:cs="Times Armenian" w:ascii="Times Armenian" w:hAnsi="Times Armenian"/>
          <w:i/>
          <w:sz w:val="21"/>
          <w:szCs w:val="21"/>
        </w:rPr>
        <w:t>եղջերվաքաղ առասպելական կենդանին</w:t>
      </w:r>
      <w:r>
        <w:rPr>
          <w:rFonts w:cs="Times Armenian" w:ascii="Times Armenian" w:hAnsi="Times Armenian"/>
          <w:sz w:val="21"/>
          <w:szCs w:val="21"/>
        </w:rPr>
        <w:t>),</w:t>
      </w:r>
      <w:r>
        <w:rPr>
          <w:rFonts w:cs="Times Armenian" w:ascii="Times Armenian" w:hAnsi="Times Armenian"/>
          <w:b/>
          <w:i/>
          <w:sz w:val="21"/>
          <w:szCs w:val="21"/>
        </w:rPr>
        <w:t xml:space="preserve"> *քիմիա, *քիչ,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քղամիդ </w:t>
      </w:r>
      <w:r>
        <w:rPr>
          <w:rFonts w:cs="Times Armenian" w:ascii="Times Armenian" w:hAnsi="Times Armenian"/>
          <w:sz w:val="21"/>
          <w:szCs w:val="21"/>
        </w:rPr>
        <w:t>(</w:t>
      </w:r>
      <w:r>
        <w:rPr>
          <w:rFonts w:cs="Times Armenian" w:ascii="Times Armenian" w:hAnsi="Times Armenian"/>
          <w:i/>
          <w:sz w:val="21"/>
          <w:szCs w:val="21"/>
        </w:rPr>
        <w:t>իշխանական ծիրանի, պատմուճան</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քնար </w:t>
      </w:r>
      <w:r>
        <w:rPr>
          <w:rFonts w:cs="Times Armenian" w:ascii="Times Armenian" w:hAnsi="Times Armenian"/>
          <w:sz w:val="21"/>
          <w:szCs w:val="21"/>
        </w:rPr>
        <w:t>(</w:t>
      </w:r>
      <w:r>
        <w:rPr>
          <w:rFonts w:cs="Times Armenian" w:ascii="Times Armenian" w:hAnsi="Times Armenian"/>
          <w:i/>
          <w:sz w:val="21"/>
          <w:szCs w:val="21"/>
        </w:rPr>
        <w:t>լարա</w:t>
        <w:softHyphen/>
        <w:t>յին նվագարան է</w:t>
      </w:r>
      <w:r>
        <w:rPr>
          <w:rFonts w:cs="Times Armenian" w:ascii="Times Armenian" w:hAnsi="Times Armenian"/>
          <w:sz w:val="21"/>
          <w:szCs w:val="21"/>
        </w:rPr>
        <w:t>),</w:t>
      </w:r>
      <w:r>
        <w:rPr>
          <w:rFonts w:cs="Times Armenian" w:ascii="Times Armenian" w:hAnsi="Times Armenian"/>
          <w:b/>
          <w:i/>
          <w:sz w:val="21"/>
          <w:szCs w:val="21"/>
        </w:rPr>
        <w:t xml:space="preserve"> *քոսակ-քոսա </w:t>
      </w:r>
      <w:r>
        <w:rPr>
          <w:rFonts w:cs="Times Armenian" w:ascii="Times Armenian" w:hAnsi="Times Armenian"/>
          <w:sz w:val="21"/>
          <w:szCs w:val="21"/>
        </w:rPr>
        <w:t>(</w:t>
      </w:r>
      <w:r>
        <w:rPr>
          <w:rFonts w:cs="Times Armenian" w:ascii="Times Armenian" w:hAnsi="Times Armenian"/>
          <w:i/>
          <w:sz w:val="21"/>
          <w:szCs w:val="21"/>
        </w:rPr>
        <w:t>անմորուս</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 xml:space="preserve">քութեշ, </w:t>
      </w:r>
      <w:r>
        <w:rPr>
          <w:rFonts w:cs="Times Armenian" w:ascii="Times Armenian" w:hAnsi="Times Armenian"/>
          <w:sz w:val="21"/>
          <w:szCs w:val="21"/>
        </w:rPr>
        <w:t>(</w:t>
      </w:r>
      <w:r>
        <w:rPr>
          <w:rFonts w:cs="Times Armenian" w:ascii="Times Armenian" w:hAnsi="Times Armenian"/>
          <w:i/>
          <w:sz w:val="21"/>
          <w:szCs w:val="21"/>
        </w:rPr>
        <w:t>հիվանդություն է</w:t>
      </w:r>
      <w:r>
        <w:rPr>
          <w:rFonts w:cs="Times Armenian" w:ascii="Times Armenian" w:hAnsi="Times Armenian"/>
          <w:sz w:val="21"/>
          <w:szCs w:val="21"/>
        </w:rPr>
        <w:t>),</w:t>
      </w:r>
      <w:r>
        <w:rPr>
          <w:rFonts w:cs="Times Armenian" w:ascii="Times Armenian" w:hAnsi="Times Armenian"/>
          <w:b/>
          <w:i/>
          <w:sz w:val="21"/>
          <w:szCs w:val="21"/>
        </w:rPr>
        <w:t xml:space="preserve"> *քունջ </w:t>
      </w:r>
      <w:r>
        <w:rPr>
          <w:rFonts w:cs="Times Armenian" w:ascii="Times Armenian" w:hAnsi="Times Armenian"/>
          <w:sz w:val="21"/>
          <w:szCs w:val="21"/>
        </w:rPr>
        <w:t>(</w:t>
      </w:r>
      <w:r>
        <w:rPr>
          <w:rFonts w:cs="Times Armenian" w:ascii="Times Armenian" w:hAnsi="Times Armenian"/>
          <w:i/>
          <w:sz w:val="21"/>
          <w:szCs w:val="21"/>
        </w:rPr>
        <w:t>անկյուն, խորշ</w:t>
      </w:r>
      <w:r>
        <w:rPr>
          <w:rFonts w:cs="Times Armenian" w:ascii="Times Armenian" w:hAnsi="Times Armenian"/>
          <w:sz w:val="21"/>
          <w:szCs w:val="21"/>
        </w:rPr>
        <w:t>),</w:t>
      </w:r>
      <w:r>
        <w:rPr>
          <w:rFonts w:cs="Times Armenian" w:ascii="Times Armenian" w:hAnsi="Times Armenian"/>
          <w:b/>
          <w:i/>
          <w:sz w:val="21"/>
          <w:szCs w:val="21"/>
        </w:rPr>
        <w:t xml:space="preserve"> *քուշտիկ </w:t>
      </w:r>
      <w:r>
        <w:rPr>
          <w:rFonts w:cs="Times Armenian" w:ascii="Times Armenian" w:hAnsi="Times Armenian"/>
          <w:sz w:val="21"/>
          <w:szCs w:val="21"/>
        </w:rPr>
        <w:t>(</w:t>
      </w:r>
      <w:r>
        <w:rPr>
          <w:rFonts w:cs="Times Armenian" w:ascii="Times Armenian" w:hAnsi="Times Armenian"/>
          <w:i/>
          <w:sz w:val="21"/>
          <w:szCs w:val="21"/>
        </w:rPr>
        <w:t>ըմ</w:t>
        <w:softHyphen/>
        <w:t>բշա</w:t>
        <w:softHyphen/>
        <w:t>մարտ;</w:t>
      </w:r>
      <w:r>
        <w:rPr>
          <w:rFonts w:cs="Times Armenian" w:ascii="Times Armenian" w:hAnsi="Times Armenian"/>
          <w:sz w:val="21"/>
          <w:szCs w:val="21"/>
        </w:rPr>
        <w:t xml:space="preserve"> </w:t>
      </w:r>
      <w:r>
        <w:rPr>
          <w:rFonts w:cs="Times Armenian" w:ascii="Times Armenian" w:hAnsi="Times Armenian"/>
          <w:i/>
          <w:sz w:val="21"/>
          <w:szCs w:val="21"/>
        </w:rPr>
        <w:t>գոտի</w:t>
      </w:r>
      <w:r>
        <w:rPr>
          <w:rFonts w:cs="Times Armenian" w:ascii="Times Armenian" w:hAnsi="Times Armenian"/>
          <w:sz w:val="21"/>
          <w:szCs w:val="21"/>
        </w:rPr>
        <w:t xml:space="preserve"> բառից է),</w:t>
      </w:r>
      <w:r>
        <w:rPr>
          <w:rFonts w:cs="Times Armenian" w:ascii="Times Armenian" w:hAnsi="Times Armenian"/>
          <w:b/>
          <w:i/>
          <w:sz w:val="21"/>
          <w:szCs w:val="21"/>
        </w:rPr>
        <w:t xml:space="preserve"> *քուռակ </w:t>
      </w:r>
      <w:r>
        <w:rPr>
          <w:rFonts w:cs="Times Armenian" w:ascii="Times Armenian" w:hAnsi="Times Armenian"/>
          <w:sz w:val="21"/>
          <w:szCs w:val="21"/>
        </w:rPr>
        <w:t>(</w:t>
      </w:r>
      <w:r>
        <w:rPr>
          <w:rFonts w:cs="Times Armenian" w:ascii="Times Armenian" w:hAnsi="Times Armenian"/>
          <w:i/>
          <w:sz w:val="21"/>
          <w:szCs w:val="21"/>
        </w:rPr>
        <w:t>ձիու կամ էշի ձագը</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քուրայ-քուրա </w:t>
      </w:r>
      <w:r>
        <w:rPr>
          <w:rFonts w:cs="Times Armenian" w:ascii="Times Armenian" w:hAnsi="Times Armenian"/>
          <w:sz w:val="21"/>
          <w:szCs w:val="21"/>
        </w:rPr>
        <w:t>(</w:t>
      </w:r>
      <w:r>
        <w:rPr>
          <w:rFonts w:cs="Times Armenian" w:ascii="Times Armenian" w:hAnsi="Times Armenian"/>
          <w:i/>
          <w:sz w:val="21"/>
          <w:szCs w:val="21"/>
        </w:rPr>
        <w:t>հնոց, հալոց, մետաղ հալելու վառա</w:t>
        <w:softHyphen/>
        <w:t>րան,</w:t>
      </w:r>
      <w:r>
        <w:rPr>
          <w:rFonts w:cs="Times Armenian" w:ascii="Times Armenian" w:hAnsi="Times Armenian"/>
          <w:sz w:val="21"/>
          <w:szCs w:val="21"/>
        </w:rPr>
        <w:t xml:space="preserve"> ևն),</w:t>
      </w:r>
      <w:r>
        <w:rPr>
          <w:rFonts w:cs="Times Armenian" w:ascii="Times Armenian" w:hAnsi="Times Armenian"/>
          <w:b/>
          <w:i/>
          <w:sz w:val="21"/>
          <w:szCs w:val="21"/>
        </w:rPr>
        <w:t xml:space="preserve"> *քուրձ </w:t>
      </w:r>
      <w:r>
        <w:rPr>
          <w:rFonts w:cs="Times Armenian" w:ascii="Times Armenian" w:hAnsi="Times Armenian"/>
          <w:sz w:val="21"/>
          <w:szCs w:val="21"/>
        </w:rPr>
        <w:t>(</w:t>
      </w:r>
      <w:r>
        <w:rPr>
          <w:rFonts w:cs="Times Armenian" w:ascii="Times Armenian" w:hAnsi="Times Armenian"/>
          <w:i/>
          <w:sz w:val="21"/>
          <w:szCs w:val="21"/>
        </w:rPr>
        <w:t>մազից շինած պարկ,</w:t>
      </w:r>
      <w:r>
        <w:rPr>
          <w:rFonts w:cs="Times Armenian" w:ascii="Times Armenian" w:hAnsi="Times Armenian"/>
          <w:sz w:val="21"/>
          <w:szCs w:val="21"/>
        </w:rPr>
        <w:t xml:space="preserve"> հետո` </w:t>
      </w:r>
      <w:r>
        <w:rPr>
          <w:rFonts w:cs="Times Armenian" w:ascii="Times Armenian" w:hAnsi="Times Armenian"/>
          <w:i/>
          <w:sz w:val="21"/>
          <w:szCs w:val="21"/>
        </w:rPr>
        <w:t>քուրձ-ցնցոտի</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w:t>
      </w:r>
      <w:r>
        <w:rPr>
          <w:rFonts w:cs="Times Armenian" w:ascii="Times Armenian" w:hAnsi="Times Armenian"/>
          <w:b/>
          <w:i/>
          <w:sz w:val="21"/>
          <w:szCs w:val="21"/>
        </w:rPr>
        <w:t xml:space="preserve">քուրմ </w:t>
      </w:r>
      <w:r>
        <w:rPr>
          <w:rFonts w:cs="Times Armenian" w:ascii="Times Armenian" w:hAnsi="Times Armenian"/>
          <w:sz w:val="21"/>
          <w:szCs w:val="21"/>
        </w:rPr>
        <w:t>(ասորերենի ծա</w:t>
        <w:softHyphen/>
        <w:t>գումը անհայտ է),</w:t>
      </w:r>
      <w:r>
        <w:rPr>
          <w:rFonts w:cs="Times Armenian" w:ascii="Times Armenian" w:hAnsi="Times Armenian"/>
          <w:b/>
          <w:i/>
          <w:sz w:val="21"/>
          <w:szCs w:val="21"/>
        </w:rPr>
        <w:t>*քուֆտայ-քուֆտա</w:t>
      </w:r>
      <w:r>
        <w:rPr>
          <w:rFonts w:cs="Times Armenian" w:ascii="Times Armenian" w:hAnsi="Times Armenian"/>
          <w:sz w:val="21"/>
          <w:szCs w:val="21"/>
        </w:rPr>
        <w:t>,</w:t>
      </w:r>
      <w:r>
        <w:rPr>
          <w:rFonts w:cs="Times Armenian" w:ascii="Times Armenian" w:hAnsi="Times Armenian"/>
          <w:b/>
          <w:i/>
          <w:sz w:val="21"/>
          <w:szCs w:val="21"/>
        </w:rPr>
        <w:t xml:space="preserve"> *քսակ </w:t>
      </w:r>
      <w:r>
        <w:rPr>
          <w:rFonts w:cs="Times Armenian" w:ascii="Times Armenian" w:hAnsi="Times Armenian"/>
          <w:sz w:val="21"/>
          <w:szCs w:val="21"/>
        </w:rPr>
        <w:t>(</w:t>
      </w:r>
      <w:r>
        <w:rPr>
          <w:rFonts w:cs="Times Armenian" w:ascii="Times Armenian" w:hAnsi="Times Armenian"/>
          <w:i/>
          <w:sz w:val="21"/>
          <w:szCs w:val="21"/>
        </w:rPr>
        <w:t>փոքր տո</w:t>
        <w:softHyphen/>
        <w:t>պրակ, դրամապա</w:t>
        <w:softHyphen/>
        <w:t>նակ</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Քրիստոս </w:t>
      </w:r>
      <w:r>
        <w:rPr>
          <w:rFonts w:cs="Times Armenian" w:ascii="Times Armenian" w:hAnsi="Times Armenian"/>
          <w:sz w:val="21"/>
          <w:szCs w:val="21"/>
        </w:rPr>
        <w:t xml:space="preserve">(նշանակում էր` </w:t>
      </w:r>
      <w:r>
        <w:rPr>
          <w:rFonts w:cs="Times Armenian" w:ascii="Times Armenian" w:hAnsi="Times Armenian"/>
          <w:i/>
          <w:sz w:val="21"/>
          <w:szCs w:val="21"/>
        </w:rPr>
        <w:t>օծեալ,</w:t>
      </w:r>
      <w:r>
        <w:rPr>
          <w:rFonts w:cs="Times Armenian" w:ascii="Times Armenian" w:hAnsi="Times Armenian"/>
          <w:sz w:val="21"/>
          <w:szCs w:val="21"/>
        </w:rPr>
        <w:t xml:space="preserve"> հետո` նաև </w:t>
      </w:r>
      <w:r>
        <w:rPr>
          <w:rFonts w:cs="Times Armenian" w:ascii="Times Armenian" w:hAnsi="Times Armenian"/>
          <w:i/>
          <w:sz w:val="21"/>
          <w:szCs w:val="21"/>
        </w:rPr>
        <w:t>փըր</w:t>
        <w:softHyphen/>
        <w:t>կիչ</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քրիստոնեայ-քրիս</w:t>
        <w:softHyphen/>
        <w:t xml:space="preserve">տոնյա,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քրոնիկոն </w:t>
      </w:r>
      <w:r>
        <w:rPr>
          <w:rFonts w:cs="Times Armenian" w:ascii="Times Armenian" w:hAnsi="Times Armenian"/>
          <w:sz w:val="21"/>
          <w:szCs w:val="21"/>
        </w:rPr>
        <w:t>(</w:t>
      </w:r>
      <w:r>
        <w:rPr>
          <w:rFonts w:cs="Times Armenian" w:ascii="Times Armenian" w:hAnsi="Times Armenian"/>
          <w:i/>
          <w:sz w:val="21"/>
          <w:szCs w:val="21"/>
        </w:rPr>
        <w:t>ժամանակա</w:t>
        <w:softHyphen/>
        <w:t>գրություն</w:t>
      </w:r>
      <w:r>
        <w:rPr>
          <w:rFonts w:cs="Times Armenian" w:ascii="Times Armenian" w:hAnsi="Times Armenian"/>
          <w:sz w:val="21"/>
          <w:szCs w:val="21"/>
        </w:rPr>
        <w:t>),</w:t>
      </w:r>
      <w:r>
        <w:rPr>
          <w:rFonts w:cs="Times Armenian" w:ascii="Times Armenian" w:hAnsi="Times Armenian"/>
          <w:b/>
          <w:i/>
          <w:sz w:val="21"/>
          <w:szCs w:val="21"/>
        </w:rPr>
        <w:t xml:space="preserve"> *քրքում </w:t>
      </w:r>
      <w:r>
        <w:rPr>
          <w:rFonts w:cs="Times Armenian" w:ascii="Times Armenian" w:hAnsi="Times Armenian"/>
          <w:sz w:val="21"/>
          <w:szCs w:val="21"/>
        </w:rPr>
        <w:t>(</w:t>
      </w:r>
      <w:r>
        <w:rPr>
          <w:rFonts w:cs="Times Armenian" w:ascii="Times Armenian" w:hAnsi="Times Armenian"/>
          <w:i/>
          <w:sz w:val="21"/>
          <w:szCs w:val="21"/>
        </w:rPr>
        <w:t>շաֆրան ծաղիկը</w:t>
      </w:r>
      <w:r>
        <w:rPr>
          <w:rFonts w:cs="Times Armenian" w:ascii="Times Armenian" w:hAnsi="Times Armenian"/>
          <w:sz w:val="21"/>
          <w:szCs w:val="21"/>
        </w:rPr>
        <w:t>):</w:t>
      </w:r>
    </w:p>
    <w:p>
      <w:pPr>
        <w:pStyle w:val="Normal"/>
        <w:ind w:firstLine="426"/>
        <w:jc w:val="both"/>
        <w:rPr>
          <w:rFonts w:ascii="Times Armenian" w:hAnsi="Times Armenian" w:cs="Times Armenian"/>
        </w:rPr>
      </w:pPr>
      <w:r>
        <w:rPr>
          <w:rFonts w:cs="Times Armenian" w:ascii="Times Armenian" w:hAnsi="Times Armenian"/>
          <w:b/>
          <w:i/>
          <w:sz w:val="21"/>
          <w:szCs w:val="21"/>
        </w:rPr>
      </w:r>
      <w:r>
        <w:br w:type="page"/>
      </w:r>
    </w:p>
    <w:p>
      <w:pPr>
        <w:pStyle w:val="Normal"/>
        <w:jc w:val="center"/>
        <w:rPr>
          <w:rFonts w:ascii="Times Armenian" w:hAnsi="Times Armenian" w:cs="Times Armenian"/>
        </w:rPr>
      </w:pPr>
      <w:r>
        <w:rPr>
          <w:rFonts w:cs="Times Armenian" w:ascii="Times Armenian" w:hAnsi="Times Armenian"/>
          <w:b/>
          <w:i/>
          <w:sz w:val="21"/>
          <w:szCs w:val="21"/>
        </w:rPr>
      </w:r>
    </w:p>
    <w:p>
      <w:pPr>
        <w:pStyle w:val="Normal"/>
        <w:jc w:val="center"/>
        <w:rPr>
          <w:rFonts w:ascii="Times Armenian" w:hAnsi="Times Armenian" w:cs="Times Armenian"/>
        </w:rPr>
      </w:pPr>
      <w:r>
        <w:rPr>
          <w:rFonts w:cs="Times Armenian" w:ascii="Times Armenian" w:hAnsi="Times Armenian"/>
          <w:b/>
          <w:i/>
          <w:sz w:val="21"/>
          <w:szCs w:val="21"/>
        </w:rPr>
        <w:t>օ = աւ</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օլ</w:t>
      </w:r>
      <w:r>
        <w:rPr>
          <w:rFonts w:cs="Times Armenian" w:ascii="Times Armenian" w:hAnsi="Times Armenian"/>
          <w:b/>
          <w:i/>
          <w:sz w:val="21"/>
          <w:szCs w:val="21"/>
        </w:rPr>
        <w:t xml:space="preserve">օգոստա </w:t>
      </w:r>
      <w:r>
        <w:rPr>
          <w:rFonts w:cs="Times Armenian" w:ascii="Times Armenian" w:hAnsi="Times Armenian"/>
          <w:sz w:val="21"/>
          <w:szCs w:val="21"/>
        </w:rPr>
        <w:t>(</w:t>
      </w:r>
      <w:r>
        <w:rPr>
          <w:rFonts w:cs="Times Armenian" w:ascii="Times Armenian" w:hAnsi="Times Armenian"/>
          <w:i/>
          <w:sz w:val="21"/>
          <w:szCs w:val="21"/>
        </w:rPr>
        <w:t xml:space="preserve">կայսրուհի; </w:t>
      </w:r>
      <w:r>
        <w:rPr>
          <w:rFonts w:cs="Times Armenian" w:ascii="Times Armenian" w:hAnsi="Times Armenian"/>
          <w:i/>
          <w:sz w:val="21"/>
          <w:szCs w:val="21"/>
          <w:vertAlign w:val="superscript"/>
        </w:rPr>
        <w:t>լ</w:t>
      </w:r>
      <w:r>
        <w:rPr>
          <w:rFonts w:cs="Times Armenian" w:ascii="Times Armenian" w:hAnsi="Times Armenian"/>
          <w:i/>
          <w:sz w:val="21"/>
          <w:szCs w:val="21"/>
        </w:rPr>
        <w:t>augusta = սուրբ, նվիրական;</w:t>
      </w:r>
      <w:r>
        <w:rPr>
          <w:rFonts w:cs="Times Armenian" w:ascii="Times Armenian" w:hAnsi="Times Armenian"/>
          <w:sz w:val="21"/>
          <w:szCs w:val="21"/>
        </w:rPr>
        <w:t xml:space="preserve"> հետո դարձավ կայսերական տիտղոս),</w:t>
      </w:r>
      <w:r>
        <w:rPr>
          <w:rFonts w:cs="Times Armenian" w:ascii="Times Armenian" w:hAnsi="Times Armenian"/>
          <w:b/>
          <w:i/>
          <w:sz w:val="21"/>
          <w:szCs w:val="21"/>
        </w:rPr>
        <w:t xml:space="preserve"> </w:t>
      </w:r>
      <w:r>
        <w:rPr>
          <w:rFonts w:cs="Times Armenian" w:ascii="Times Armenian" w:hAnsi="Times Armenian"/>
          <w:b/>
          <w:i/>
          <w:sz w:val="21"/>
          <w:szCs w:val="21"/>
          <w:vertAlign w:val="superscript"/>
        </w:rPr>
        <w:t>օ</w:t>
      </w:r>
      <w:r>
        <w:rPr>
          <w:rFonts w:cs="Times Armenian" w:ascii="Times Armenian" w:hAnsi="Times Armenian"/>
          <w:b/>
          <w:i/>
          <w:sz w:val="21"/>
          <w:szCs w:val="21"/>
        </w:rPr>
        <w:t xml:space="preserve">օգոստոս </w:t>
      </w:r>
      <w:r>
        <w:rPr>
          <w:rFonts w:cs="Times Armenian" w:ascii="Times Armenian" w:hAnsi="Times Armenian"/>
          <w:sz w:val="21"/>
          <w:szCs w:val="21"/>
        </w:rPr>
        <w:t>(տես նախորդ բառը; նաև` VIII ամիսը),</w:t>
      </w:r>
      <w:r>
        <w:rPr>
          <w:rFonts w:cs="Times Armenian" w:ascii="Times Armenian" w:hAnsi="Times Armenian"/>
          <w:b/>
          <w:i/>
          <w:sz w:val="21"/>
          <w:szCs w:val="21"/>
        </w:rPr>
        <w:t xml:space="preserve"> *օշա</w:t>
        <w:softHyphen/>
        <w:t xml:space="preserve">րակ </w:t>
      </w:r>
      <w:r>
        <w:rPr>
          <w:rFonts w:cs="Times Armenian" w:ascii="Times Armenian" w:hAnsi="Times Armenian"/>
          <w:sz w:val="21"/>
          <w:szCs w:val="21"/>
        </w:rPr>
        <w:t>(քաղցր խմիչք),</w:t>
      </w:r>
      <w:r>
        <w:rPr>
          <w:rFonts w:cs="Times Armenian" w:ascii="Times Armenian" w:hAnsi="Times Armenian"/>
          <w:b/>
          <w:i/>
          <w:sz w:val="21"/>
          <w:szCs w:val="21"/>
        </w:rPr>
        <w:t xml:space="preserve"> *օշինդր </w:t>
      </w:r>
      <w:r>
        <w:rPr>
          <w:rFonts w:cs="Times Armenian" w:ascii="Times Armenian" w:hAnsi="Times Armenian"/>
          <w:sz w:val="21"/>
          <w:szCs w:val="21"/>
        </w:rPr>
        <w:t>(անապատային բույս է),</w:t>
      </w:r>
      <w:r>
        <w:rPr>
          <w:rFonts w:cs="Times Armenian" w:ascii="Times Armenian" w:hAnsi="Times Armenian"/>
          <w:b/>
          <w:i/>
          <w:sz w:val="21"/>
          <w:szCs w:val="21"/>
        </w:rPr>
        <w:t xml:space="preserve"> *օտար </w:t>
      </w:r>
      <w:r>
        <w:rPr>
          <w:rFonts w:cs="Times Armenian" w:ascii="Times Armenian" w:hAnsi="Times Armenian"/>
          <w:sz w:val="21"/>
          <w:szCs w:val="21"/>
        </w:rPr>
        <w:t xml:space="preserve">(նաև` </w:t>
      </w:r>
      <w:r>
        <w:rPr>
          <w:rFonts w:cs="Times Armenian" w:ascii="Times Armenian" w:hAnsi="Times Armenian"/>
          <w:i/>
          <w:sz w:val="21"/>
          <w:szCs w:val="21"/>
        </w:rPr>
        <w:t>պան</w:t>
        <w:softHyphen/>
        <w:softHyphen/>
        <w:t>դուխտ; հյուր;</w:t>
      </w:r>
      <w:r>
        <w:rPr>
          <w:rFonts w:cs="Times Armenian" w:ascii="Times Armenian" w:hAnsi="Times Armenian"/>
          <w:sz w:val="21"/>
          <w:szCs w:val="21"/>
        </w:rPr>
        <w:t xml:space="preserve"> ճյուղերից են` </w:t>
      </w:r>
      <w:r>
        <w:rPr>
          <w:rFonts w:cs="Times Armenian" w:ascii="Times Armenian" w:hAnsi="Times Armenian"/>
          <w:i/>
          <w:sz w:val="21"/>
          <w:szCs w:val="21"/>
        </w:rPr>
        <w:t>օտարազգի, օտարանալ, օտարամիտ, օ</w:t>
        <w:softHyphen/>
        <w:t>տա</w:t>
        <w:softHyphen/>
        <w:t>րոտի, օտարերկրացի,</w:t>
      </w:r>
      <w:r>
        <w:rPr>
          <w:rFonts w:cs="Times Armenian" w:ascii="Times Armenian" w:hAnsi="Times Armenian"/>
          <w:sz w:val="21"/>
          <w:szCs w:val="21"/>
        </w:rPr>
        <w:t xml:space="preserve"> ևն),</w:t>
      </w:r>
      <w:r>
        <w:rPr>
          <w:rFonts w:cs="Times Armenian" w:ascii="Times Armenian" w:hAnsi="Times Armenian"/>
          <w:b/>
          <w:i/>
          <w:sz w:val="21"/>
          <w:szCs w:val="21"/>
        </w:rPr>
        <w:t xml:space="preserve">*օրէն </w:t>
      </w:r>
      <w:r>
        <w:rPr>
          <w:rFonts w:cs="Times Armenian" w:ascii="Times Armenian" w:hAnsi="Times Armenian"/>
          <w:sz w:val="21"/>
          <w:szCs w:val="21"/>
        </w:rPr>
        <w:t>(</w:t>
      </w:r>
      <w:r>
        <w:rPr>
          <w:rFonts w:cs="Times Armenian" w:ascii="Times Armenian" w:hAnsi="Times Armenian"/>
          <w:i/>
          <w:sz w:val="21"/>
          <w:szCs w:val="21"/>
        </w:rPr>
        <w:t>օրենք;</w:t>
      </w:r>
      <w:r>
        <w:rPr>
          <w:rFonts w:cs="Times Armenian" w:ascii="Times Armenian" w:hAnsi="Times Armenian"/>
          <w:sz w:val="21"/>
          <w:szCs w:val="21"/>
        </w:rPr>
        <w:t xml:space="preserve"> սրա ճյուղերից են` </w:t>
      </w:r>
      <w:r>
        <w:rPr>
          <w:rFonts w:cs="Times Armenian" w:ascii="Times Armenian" w:hAnsi="Times Armenian"/>
          <w:i/>
          <w:sz w:val="21"/>
          <w:szCs w:val="21"/>
        </w:rPr>
        <w:t>անօրեն, տը</w:t>
        <w:softHyphen/>
        <w:t>նօ</w:t>
        <w:softHyphen/>
        <w:softHyphen/>
        <w:t>րեն, օրենսդիր, օրենսասույց; օրինապահ, օրինավոր, օրինական, ապօ</w:t>
        <w:softHyphen/>
        <w:t>րինի; հորինել</w:t>
      </w:r>
      <w:r>
        <w:rPr>
          <w:rFonts w:cs="Times Armenian" w:ascii="Times Armenian" w:hAnsi="Times Armenian"/>
          <w:sz w:val="21"/>
          <w:szCs w:val="21"/>
        </w:rPr>
        <w:t>),</w:t>
      </w:r>
      <w:r>
        <w:rPr>
          <w:rFonts w:cs="Times Armenian" w:ascii="Times Armenian" w:hAnsi="Times Armenian"/>
          <w:b/>
          <w:i/>
          <w:sz w:val="21"/>
          <w:szCs w:val="21"/>
        </w:rPr>
        <w:t xml:space="preserve"> *օրինակ, *օրհնել </w:t>
      </w:r>
      <w:r>
        <w:rPr>
          <w:rFonts w:cs="Times Armenian" w:ascii="Times Armenian" w:hAnsi="Times Armenian"/>
          <w:sz w:val="21"/>
          <w:szCs w:val="21"/>
        </w:rPr>
        <w:t>(սրա ճյուղերից`</w:t>
      </w:r>
      <w:r>
        <w:rPr>
          <w:rFonts w:cs="Times Armenian" w:ascii="Times Armenian" w:hAnsi="Times Armenian"/>
          <w:i/>
          <w:sz w:val="21"/>
          <w:szCs w:val="21"/>
        </w:rPr>
        <w:t xml:space="preserve"> օրհնանք, օրհնյալ, </w:t>
      </w:r>
      <w:r>
        <w:rPr>
          <w:rFonts w:cs="Times Armenian" w:ascii="Times Armenian" w:hAnsi="Times Armenian"/>
          <w:sz w:val="21"/>
          <w:szCs w:val="21"/>
        </w:rPr>
        <w:t>ևն):</w:t>
      </w:r>
    </w:p>
    <w:p>
      <w:pPr>
        <w:pStyle w:val="Normal"/>
        <w:jc w:val="center"/>
        <w:rPr>
          <w:rFonts w:ascii="Times Armenian" w:hAnsi="Times Armenian" w:cs="Times Armenian"/>
        </w:rPr>
      </w:pPr>
      <w:r>
        <w:rPr>
          <w:rFonts w:cs="Times Armenian" w:ascii="Times Armenian" w:hAnsi="Times Armenian"/>
          <w:b/>
          <w:i/>
          <w:sz w:val="21"/>
          <w:szCs w:val="21"/>
        </w:rPr>
        <w:t>ֆ</w:t>
      </w:r>
    </w:p>
    <w:p>
      <w:pPr>
        <w:pStyle w:val="TextBodyIndent"/>
        <w:spacing w:lineRule="auto" w:line="240"/>
        <w:rPr>
          <w:rFonts w:ascii="Times Armenian" w:hAnsi="Times Armenian" w:cs="Times Armenian"/>
        </w:rPr>
      </w:pPr>
      <w:r>
        <w:rPr>
          <w:rFonts w:cs="Times Armenian" w:ascii="Times Armenian" w:hAnsi="Times Armenian"/>
          <w:sz w:val="21"/>
          <w:szCs w:val="21"/>
        </w:rPr>
        <w:t>*ֆառաշ</w:t>
      </w:r>
      <w:r>
        <w:rPr>
          <w:rFonts w:cs="Times Armenian" w:ascii="Times Armenian" w:hAnsi="Times Armenian"/>
          <w:b w:val="false"/>
          <w:i w:val="false"/>
          <w:sz w:val="21"/>
          <w:szCs w:val="21"/>
        </w:rPr>
        <w:t xml:space="preserve"> (</w:t>
      </w:r>
      <w:r>
        <w:rPr>
          <w:rFonts w:cs="Times Armenian" w:ascii="Times Armenian" w:hAnsi="Times Armenian"/>
          <w:b w:val="false"/>
          <w:sz w:val="21"/>
          <w:szCs w:val="21"/>
        </w:rPr>
        <w:t>ոստիկան</w:t>
      </w:r>
      <w:r>
        <w:rPr>
          <w:rFonts w:cs="Times Armenian" w:ascii="Times Armenian" w:hAnsi="Times Armenian"/>
          <w:b w:val="false"/>
          <w:i w:val="false"/>
          <w:sz w:val="21"/>
          <w:szCs w:val="21"/>
        </w:rPr>
        <w:t>):</w:t>
      </w:r>
    </w:p>
    <w:p>
      <w:pPr>
        <w:pStyle w:val="Normal"/>
        <w:ind w:firstLine="426"/>
        <w:jc w:val="center"/>
        <w:rPr>
          <w:rFonts w:ascii="Times Armenian" w:hAnsi="Times Armenian" w:cs="Times Armenian"/>
        </w:rPr>
      </w:pPr>
      <w:r>
        <w:rPr>
          <w:rFonts w:cs="Times Armenian" w:ascii="Times Armenian" w:hAnsi="Times Armenian"/>
          <w:b/>
          <w:i/>
          <w:sz w:val="21"/>
          <w:szCs w:val="21"/>
        </w:rPr>
        <w:t>ՑՈՒՑԱԿԻ ՎԵՐՋԸ</w:t>
      </w:r>
    </w:p>
    <w:p>
      <w:pPr>
        <w:pStyle w:val="Normal"/>
        <w:rPr>
          <w:rFonts w:ascii="Times Armenian" w:hAnsi="Times Armenian" w:cs="Times Armenian"/>
        </w:rPr>
      </w:pPr>
      <w:r>
        <w:rPr>
          <w:rFonts w:cs="Times Armenian" w:ascii="Times Armenian" w:hAnsi="Times Armenian"/>
          <w:b/>
          <w:i/>
          <w:sz w:val="21"/>
          <w:szCs w:val="21"/>
        </w:rPr>
      </w:r>
    </w:p>
    <w:p>
      <w:pPr>
        <w:pStyle w:val="Normal"/>
        <w:ind w:firstLine="426"/>
        <w:jc w:val="center"/>
        <w:rPr>
          <w:rFonts w:ascii="Times Armenian" w:hAnsi="Times Armenian" w:cs="Times Armenian"/>
        </w:rPr>
      </w:pPr>
      <w:r>
        <w:rPr>
          <w:rFonts w:cs="Times Armenian" w:ascii="Times Armenian" w:hAnsi="Times Armenian"/>
          <w:b/>
          <w:i/>
          <w:sz w:val="21"/>
          <w:szCs w:val="21"/>
        </w:rPr>
        <w:t>***</w:t>
      </w:r>
    </w:p>
    <w:p>
      <w:pPr>
        <w:pStyle w:val="Heading1"/>
        <w:numPr>
          <w:ilvl w:val="0"/>
          <w:numId w:val="0"/>
        </w:numPr>
        <w:ind w:start="0" w:hanging="0"/>
        <w:jc w:val="center"/>
        <w:rPr>
          <w:rFonts w:ascii="Times Armenian" w:hAnsi="Times Armenian" w:cs="Times Armenian"/>
        </w:rPr>
      </w:pPr>
      <w:bookmarkStart w:id="137" w:name="__RefHeading___Toc409540453"/>
      <w:bookmarkEnd w:id="137"/>
      <w:r>
        <w:rPr>
          <w:rFonts w:cs="Times Armenian" w:ascii="Times Armenian" w:hAnsi="Times Armenian"/>
        </w:rPr>
        <w:t>13.4</w:t>
      </w:r>
      <w:r>
        <w:rPr>
          <w:rFonts w:cs="Times Armenian" w:ascii="Times Armenian" w:hAnsi="Times Armenian"/>
          <w:sz w:val="16"/>
          <w:szCs w:val="16"/>
        </w:rPr>
        <w:t xml:space="preserve">  </w:t>
      </w:r>
      <w:r>
        <w:rPr>
          <w:rFonts w:cs="Times Armenian" w:ascii="Times Armenian" w:hAnsi="Times Armenian"/>
        </w:rPr>
        <w:t>ԹՈՒՐՔԵՐԵՆԻՑ ՆՈՐ ԳՐԱԿԱՆ ՈՃԵՐԻ</w:t>
      </w:r>
    </w:p>
    <w:p>
      <w:pPr>
        <w:pStyle w:val="Heading1"/>
        <w:numPr>
          <w:ilvl w:val="0"/>
          <w:numId w:val="0"/>
        </w:numPr>
        <w:ind w:start="0" w:hanging="0"/>
        <w:jc w:val="center"/>
        <w:rPr>
          <w:rFonts w:ascii="Times Armenian" w:hAnsi="Times Armenian" w:cs="Times Armenian"/>
        </w:rPr>
      </w:pPr>
      <w:bookmarkStart w:id="138" w:name="__RefHeading___Toc409540454"/>
      <w:bookmarkEnd w:id="138"/>
      <w:r>
        <w:rPr>
          <w:rFonts w:cs="Times Armenian" w:ascii="Times Armenian" w:hAnsi="Times Armenian"/>
        </w:rPr>
        <w:t>ՓՈԽ ԱՌԱԾ ԲԱՌԵՐԸ</w:t>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r>
    </w:p>
    <w:p>
      <w:pPr>
        <w:pStyle w:val="Normal"/>
        <w:ind w:firstLine="426"/>
        <w:jc w:val="both"/>
        <w:rPr>
          <w:rFonts w:ascii="Times Armenian" w:hAnsi="Times Armenian" w:cs="Times Armenian"/>
        </w:rPr>
      </w:pPr>
      <w:r>
        <w:rPr>
          <w:rFonts w:cs="Times Armenian" w:ascii="Times Armenian" w:hAnsi="Times Armenian"/>
          <w:b/>
          <w:i/>
          <w:sz w:val="21"/>
          <w:szCs w:val="21"/>
          <w:vertAlign w:val="superscript"/>
        </w:rPr>
        <w:t>թ</w:t>
      </w:r>
      <w:r>
        <w:rPr>
          <w:rFonts w:cs="Times Armenian" w:ascii="Times Armenian" w:hAnsi="Times Armenian"/>
          <w:b/>
          <w:i/>
          <w:sz w:val="21"/>
          <w:szCs w:val="21"/>
        </w:rPr>
        <w:t xml:space="preserve">աթաբեկ, </w:t>
      </w:r>
      <w:r>
        <w:rPr>
          <w:rFonts w:cs="Times Armenian" w:ascii="Times Armenian" w:hAnsi="Times Armenian"/>
          <w:b/>
          <w:sz w:val="21"/>
          <w:szCs w:val="21"/>
          <w:vertAlign w:val="superscript"/>
        </w:rPr>
        <w:t>թ</w:t>
      </w:r>
      <w:r>
        <w:rPr>
          <w:rFonts w:cs="Times Armenian" w:ascii="Times Armenian" w:hAnsi="Times Armenian"/>
          <w:b/>
          <w:sz w:val="21"/>
          <w:szCs w:val="21"/>
        </w:rPr>
        <w:t xml:space="preserve">ալոճ, </w:t>
      </w:r>
      <w:r>
        <w:rPr>
          <w:rFonts w:cs="Times Armenian" w:ascii="Times Armenian" w:hAnsi="Times Armenian"/>
          <w:b/>
          <w:sz w:val="21"/>
          <w:szCs w:val="21"/>
          <w:vertAlign w:val="superscript"/>
        </w:rPr>
        <w:t>թ</w:t>
      </w:r>
      <w:r>
        <w:rPr>
          <w:rFonts w:cs="Times Armenian" w:ascii="Times Armenian" w:hAnsi="Times Armenian"/>
          <w:b/>
          <w:sz w:val="21"/>
          <w:szCs w:val="21"/>
        </w:rPr>
        <w:t xml:space="preserve">բաբան, </w:t>
      </w:r>
      <w:r>
        <w:rPr>
          <w:rFonts w:cs="Times Armenian" w:ascii="Times Armenian" w:hAnsi="Times Armenian"/>
          <w:b/>
          <w:sz w:val="21"/>
          <w:szCs w:val="21"/>
          <w:vertAlign w:val="superscript"/>
        </w:rPr>
        <w:t>թ</w:t>
      </w:r>
      <w:r>
        <w:rPr>
          <w:rFonts w:cs="Times Armenian" w:ascii="Times Armenian" w:hAnsi="Times Armenian"/>
          <w:b/>
          <w:sz w:val="21"/>
          <w:szCs w:val="21"/>
        </w:rPr>
        <w:t xml:space="preserve">բեղ, </w:t>
      </w:r>
      <w:r>
        <w:rPr>
          <w:rFonts w:cs="Times Armenian" w:ascii="Times Armenian" w:hAnsi="Times Armenian"/>
          <w:b/>
          <w:sz w:val="21"/>
          <w:szCs w:val="21"/>
          <w:vertAlign w:val="superscript"/>
        </w:rPr>
        <w:t>թ</w:t>
      </w:r>
      <w:r>
        <w:rPr>
          <w:rFonts w:cs="Times Armenian" w:ascii="Times Armenian" w:hAnsi="Times Armenian"/>
          <w:b/>
          <w:sz w:val="21"/>
          <w:szCs w:val="21"/>
        </w:rPr>
        <w:t xml:space="preserve">բիճ, </w:t>
      </w:r>
      <w:r>
        <w:rPr>
          <w:rFonts w:cs="Times Armenian" w:ascii="Times Armenian" w:hAnsi="Times Armenian"/>
          <w:b/>
          <w:sz w:val="21"/>
          <w:szCs w:val="21"/>
          <w:vertAlign w:val="superscript"/>
        </w:rPr>
        <w:t>թ</w:t>
      </w:r>
      <w:r>
        <w:rPr>
          <w:rFonts w:cs="Times Armenian" w:ascii="Times Armenian" w:hAnsi="Times Armenian"/>
          <w:b/>
          <w:sz w:val="21"/>
          <w:szCs w:val="21"/>
        </w:rPr>
        <w:t xml:space="preserve">բէկ, </w:t>
      </w:r>
      <w:r>
        <w:rPr>
          <w:rFonts w:cs="Times Armenian" w:ascii="Times Armenian" w:hAnsi="Times Armenian"/>
          <w:b/>
          <w:sz w:val="21"/>
          <w:szCs w:val="21"/>
          <w:vertAlign w:val="superscript"/>
        </w:rPr>
        <w:t>թ</w:t>
      </w:r>
      <w:r>
        <w:rPr>
          <w:rFonts w:cs="Times Armenian" w:ascii="Times Armenian" w:hAnsi="Times Armenian"/>
          <w:b/>
          <w:sz w:val="21"/>
          <w:szCs w:val="21"/>
        </w:rPr>
        <w:t xml:space="preserve">բիճ, </w:t>
      </w:r>
      <w:r>
        <w:rPr>
          <w:rFonts w:cs="Times Armenian" w:ascii="Times Armenian" w:hAnsi="Times Armenian"/>
          <w:b/>
          <w:sz w:val="21"/>
          <w:szCs w:val="21"/>
          <w:vertAlign w:val="superscript"/>
        </w:rPr>
        <w:t>թ</w:t>
      </w:r>
      <w:r>
        <w:rPr>
          <w:rFonts w:cs="Times Armenian" w:ascii="Times Armenian" w:hAnsi="Times Armenian"/>
          <w:b/>
          <w:sz w:val="21"/>
          <w:szCs w:val="21"/>
        </w:rPr>
        <w:t xml:space="preserve">երշիկ, </w:t>
      </w:r>
      <w:r>
        <w:rPr>
          <w:rFonts w:cs="Times Armenian" w:ascii="Times Armenian" w:hAnsi="Times Armenian"/>
          <w:b/>
          <w:sz w:val="21"/>
          <w:szCs w:val="21"/>
          <w:vertAlign w:val="superscript"/>
        </w:rPr>
        <w:t>թ</w:t>
      </w:r>
      <w:r>
        <w:rPr>
          <w:rFonts w:cs="Times Armenian" w:ascii="Times Armenian" w:hAnsi="Times Armenian"/>
          <w:b/>
          <w:sz w:val="21"/>
          <w:szCs w:val="21"/>
        </w:rPr>
        <w:t xml:space="preserve">զնջիլ, </w:t>
      </w:r>
      <w:r>
        <w:rPr>
          <w:rFonts w:cs="Times Armenian" w:ascii="Times Armenian" w:hAnsi="Times Armenian"/>
          <w:b/>
          <w:sz w:val="21"/>
          <w:szCs w:val="21"/>
          <w:vertAlign w:val="superscript"/>
        </w:rPr>
        <w:t>թ</w:t>
      </w:r>
      <w:r>
        <w:rPr>
          <w:rFonts w:cs="Times Armenian" w:ascii="Times Armenian" w:hAnsi="Times Armenian"/>
          <w:b/>
          <w:i/>
          <w:sz w:val="21"/>
          <w:szCs w:val="21"/>
        </w:rPr>
        <w:t>*</w:t>
      </w:r>
      <w:r>
        <w:rPr>
          <w:rFonts w:cs="Times Armenian" w:ascii="Times Armenian" w:hAnsi="Times Armenian"/>
          <w:b/>
          <w:sz w:val="21"/>
          <w:szCs w:val="21"/>
        </w:rPr>
        <w:t xml:space="preserve">թաղար, </w:t>
      </w:r>
      <w:r>
        <w:rPr>
          <w:rFonts w:cs="Times Armenian" w:ascii="Times Armenian" w:hAnsi="Times Armenian"/>
          <w:b/>
          <w:sz w:val="21"/>
          <w:szCs w:val="21"/>
          <w:vertAlign w:val="superscript"/>
        </w:rPr>
        <w:t>թ</w:t>
      </w:r>
      <w:r>
        <w:rPr>
          <w:rFonts w:cs="Times Armenian" w:ascii="Times Armenian" w:hAnsi="Times Armenian"/>
          <w:b/>
          <w:sz w:val="21"/>
          <w:szCs w:val="21"/>
        </w:rPr>
        <w:t>թուման</w:t>
      </w:r>
      <w:r>
        <w:rPr>
          <w:rFonts w:cs="Times Armenian" w:ascii="Times Armenian" w:hAnsi="Times Armenian"/>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sz w:val="21"/>
          <w:szCs w:val="21"/>
        </w:rPr>
        <w:t>խաթուն</w:t>
      </w:r>
      <w:r>
        <w:rPr>
          <w:rFonts w:cs="Times Armenian" w:ascii="Times Armenian" w:hAnsi="Times Armenian"/>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sz w:val="21"/>
          <w:szCs w:val="21"/>
        </w:rPr>
        <w:t>խամաճիկ</w:t>
      </w:r>
      <w:r>
        <w:rPr>
          <w:rFonts w:cs="Times Armenian" w:ascii="Times Armenian" w:hAnsi="Times Armenian"/>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sz w:val="21"/>
          <w:szCs w:val="21"/>
        </w:rPr>
        <w:t>խիպիլիկ</w:t>
      </w:r>
      <w:r>
        <w:rPr>
          <w:rFonts w:cs="Times Armenian" w:ascii="Times Armenian" w:hAnsi="Times Armenian"/>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sz w:val="21"/>
          <w:szCs w:val="21"/>
        </w:rPr>
        <w:t>խամութ</w:t>
      </w:r>
      <w:r>
        <w:rPr>
          <w:rFonts w:cs="Times Armenian" w:ascii="Times Armenian" w:hAnsi="Times Armenian"/>
          <w:sz w:val="21"/>
          <w:szCs w:val="21"/>
        </w:rPr>
        <w:t>,</w:t>
      </w:r>
      <w:r>
        <w:rPr>
          <w:rFonts w:cs="Times Armenian" w:ascii="Times Armenian" w:hAnsi="Times Armenian"/>
          <w:b/>
          <w:i/>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sz w:val="21"/>
          <w:szCs w:val="21"/>
        </w:rPr>
        <w:t>ղարաչալու</w:t>
      </w:r>
      <w:r>
        <w:rPr>
          <w:rFonts w:cs="Times Armenian" w:ascii="Times Armenian" w:hAnsi="Times Armenian"/>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sz w:val="21"/>
          <w:szCs w:val="21"/>
        </w:rPr>
        <w:t>ղճի</w:t>
      </w:r>
      <w:r>
        <w:rPr>
          <w:rFonts w:cs="Times Armenian" w:ascii="Times Armenian" w:hAnsi="Times Armenian"/>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ճիմ</w:t>
      </w:r>
      <w:r>
        <w:rPr>
          <w:rFonts w:cs="Times Armenian" w:ascii="Times Armenian" w:hAnsi="Times Armenian"/>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sz w:val="21"/>
          <w:szCs w:val="21"/>
        </w:rPr>
        <w:t xml:space="preserve">ճոթ, </w:t>
      </w:r>
      <w:r>
        <w:rPr>
          <w:rFonts w:cs="Times Armenian" w:ascii="Times Armenian" w:hAnsi="Times Armenian"/>
          <w:b/>
          <w:i/>
          <w:sz w:val="21"/>
          <w:szCs w:val="21"/>
          <w:vertAlign w:val="superscript"/>
        </w:rPr>
        <w:t>թ+</w:t>
      </w:r>
      <w:r>
        <w:rPr>
          <w:rFonts w:cs="Times Armenian" w:ascii="Times Armenian" w:hAnsi="Times Armenian"/>
          <w:b/>
          <w:i/>
          <w:sz w:val="21"/>
          <w:szCs w:val="21"/>
        </w:rPr>
        <w:t>նաղարայ</w:t>
      </w:r>
      <w:r>
        <w:rPr>
          <w:rFonts w:cs="Times Armenian" w:ascii="Times Armenian" w:hAnsi="Times Armenian"/>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որտու-հորդա</w:t>
      </w:r>
      <w:r>
        <w:rPr>
          <w:rFonts w:cs="Times Armenian" w:ascii="Times Armenian" w:hAnsi="Times Armenian"/>
          <w:sz w:val="21"/>
          <w:szCs w:val="21"/>
        </w:rPr>
        <w:t xml:space="preserve">, </w:t>
      </w:r>
      <w:r>
        <w:rPr>
          <w:rFonts w:cs="Times Armenian" w:ascii="Times Armenian" w:hAnsi="Times Armenian"/>
          <w:b/>
          <w:sz w:val="21"/>
          <w:szCs w:val="21"/>
          <w:vertAlign w:val="superscript"/>
        </w:rPr>
        <w:t>թ</w:t>
      </w:r>
      <w:r>
        <w:rPr>
          <w:rFonts w:cs="Times Armenian" w:ascii="Times Armenian" w:hAnsi="Times Armenian"/>
          <w:b/>
          <w:sz w:val="21"/>
          <w:szCs w:val="21"/>
        </w:rPr>
        <w:t xml:space="preserve">չոքել, </w:t>
      </w:r>
      <w:r>
        <w:rPr>
          <w:rFonts w:cs="Times Armenian" w:ascii="Times Armenian" w:hAnsi="Times Armenian"/>
          <w:b/>
          <w:i/>
          <w:sz w:val="21"/>
          <w:szCs w:val="21"/>
          <w:vertAlign w:val="superscript"/>
        </w:rPr>
        <w:t>թ</w:t>
      </w:r>
      <w:r>
        <w:rPr>
          <w:rFonts w:cs="Times Armenian" w:ascii="Times Armenian" w:hAnsi="Times Armenian"/>
          <w:b/>
          <w:i/>
          <w:sz w:val="21"/>
          <w:szCs w:val="21"/>
        </w:rPr>
        <w:t>տոպրակ</w:t>
      </w:r>
      <w:r>
        <w:rPr>
          <w:rFonts w:cs="Times Armenian" w:ascii="Times Armenian" w:hAnsi="Times Armenian"/>
          <w:sz w:val="21"/>
          <w:szCs w:val="21"/>
        </w:rPr>
        <w:t xml:space="preserve">, </w:t>
      </w:r>
      <w:r>
        <w:rPr>
          <w:rFonts w:cs="Times Armenian" w:ascii="Times Armenian" w:hAnsi="Times Armenian"/>
          <w:b/>
          <w:i/>
          <w:sz w:val="21"/>
          <w:szCs w:val="21"/>
          <w:vertAlign w:val="superscript"/>
        </w:rPr>
        <w:t>թ</w:t>
      </w:r>
      <w:r>
        <w:rPr>
          <w:rFonts w:cs="Times Armenian" w:ascii="Times Armenian" w:hAnsi="Times Armenian"/>
          <w:b/>
          <w:i/>
          <w:sz w:val="21"/>
          <w:szCs w:val="21"/>
        </w:rPr>
        <w:t>քութեշ,</w:t>
      </w:r>
      <w:r>
        <w:rPr>
          <w:rFonts w:cs="Times Armenian" w:ascii="Times Armenian" w:hAnsi="Times Armenian"/>
          <w:b/>
          <w:sz w:val="21"/>
          <w:szCs w:val="21"/>
        </w:rPr>
        <w:t>:</w:t>
      </w:r>
      <w:r>
        <w:br w:type="page"/>
      </w:r>
    </w:p>
    <w:p>
      <w:pPr>
        <w:pStyle w:val="Heading1"/>
        <w:numPr>
          <w:ilvl w:val="0"/>
          <w:numId w:val="0"/>
        </w:numPr>
        <w:ind w:start="900" w:hanging="0"/>
        <w:jc w:val="center"/>
        <w:rPr>
          <w:rFonts w:ascii="Times Armenian" w:hAnsi="Times Armenian" w:cs="Times Armenian"/>
        </w:rPr>
      </w:pPr>
      <w:r>
        <w:rPr>
          <w:rFonts w:cs="Times Armenian" w:ascii="Times Armenian" w:hAnsi="Times Armenian"/>
          <w:b/>
          <w:i/>
          <w:sz w:val="21"/>
          <w:szCs w:val="21"/>
        </w:rPr>
      </w:r>
    </w:p>
    <w:p>
      <w:pPr>
        <w:pStyle w:val="Heading1"/>
        <w:numPr>
          <w:ilvl w:val="0"/>
          <w:numId w:val="0"/>
        </w:numPr>
        <w:ind w:start="0" w:hanging="0"/>
        <w:jc w:val="center"/>
        <w:rPr>
          <w:rFonts w:ascii="Times Armenian" w:hAnsi="Times Armenian" w:cs="Times Armenian"/>
        </w:rPr>
      </w:pPr>
      <w:bookmarkStart w:id="139" w:name="__RefHeading___Toc409540455"/>
      <w:bookmarkEnd w:id="139"/>
      <w:r>
        <w:rPr>
          <w:rFonts w:cs="Times Armenian" w:ascii="Times Armenian" w:hAnsi="Times Armenian"/>
        </w:rPr>
        <w:t>13. 5</w:t>
      </w:r>
      <w:r>
        <w:rPr>
          <w:rFonts w:cs="Times Armenian" w:ascii="Times Armenian" w:hAnsi="Times Armenian"/>
          <w:szCs w:val="16"/>
        </w:rPr>
        <w:t xml:space="preserve"> </w:t>
      </w:r>
      <w:r>
        <w:rPr>
          <w:rFonts w:cs="Times Armenian" w:ascii="Times Armenian" w:hAnsi="Times Armenian"/>
        </w:rPr>
        <w:t>ՄԱՔՈՒՐ ԼԵԶՈՒ ԿԱ՞ – 2</w:t>
      </w:r>
    </w:p>
    <w:p>
      <w:pPr>
        <w:pStyle w:val="Normal"/>
        <w:jc w:val="both"/>
        <w:rPr>
          <w:rFonts w:ascii="Times Armenian" w:hAnsi="Times Armenian" w:cs="Times Armenian"/>
        </w:rPr>
      </w:pPr>
      <w:r>
        <w:rPr>
          <w:rFonts w:cs="Times Armenian"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sz w:val="21"/>
          <w:szCs w:val="21"/>
        </w:rPr>
        <w:t>Բերածս բառերի այս ցուցակը կարդացողը դժվար թե չհամաձայնի, որ մաքուր լեզու չկա: Համենայն դեպս, ուզած-չուզած, պիտի համաձայնի, որ հա</w:t>
        <w:softHyphen/>
        <w:softHyphen/>
        <w:t>յերեն լեզուն մաքուր չի:  Բայց այսքանից հետո էլ, համաձայնողներից շա</w:t>
        <w:softHyphen/>
        <w:t xml:space="preserve">տերը է՛լի առարկում են ու ասում, որ այս ցուցակի բառերը արդեն վաղուց հայացել են: Համաձայն եմ: Այս ցուցակի բառերն իրո՛ք հայացել են, իրո՛ք հայերեն են: Բայց այդ ժամանակ թող առարկողներն ասեն, թե ո՞ր թվի, ո՞ր ամսի քանիսի՞ց հետո վերցրած բառերը համարենք օտար: Կա՞ այդպիսի ամսաթիվ: </w:t>
      </w:r>
    </w:p>
    <w:p>
      <w:pPr>
        <w:pStyle w:val="Normal"/>
        <w:ind w:firstLine="360"/>
        <w:jc w:val="both"/>
        <w:rPr>
          <w:rFonts w:ascii="Times Armenian" w:hAnsi="Times Armenian" w:cs="Times Armenian"/>
        </w:rPr>
      </w:pPr>
      <w:r>
        <w:rPr>
          <w:rFonts w:cs="Times Armenian" w:ascii="Times Armenian" w:hAnsi="Times Armenian"/>
          <w:sz w:val="21"/>
          <w:szCs w:val="21"/>
        </w:rPr>
        <w:t xml:space="preserve">Չկա: Սա՝ բոլորը գիտեն: </w:t>
      </w:r>
    </w:p>
    <w:p>
      <w:pPr>
        <w:pStyle w:val="Normal"/>
        <w:ind w:firstLine="360"/>
        <w:jc w:val="both"/>
        <w:rPr>
          <w:rFonts w:ascii="Times Armenian" w:hAnsi="Times Armenian" w:cs="Times Armenian"/>
        </w:rPr>
      </w:pPr>
      <w:r>
        <w:rPr>
          <w:rFonts w:cs="Times Armenian" w:ascii="Times Armenian" w:hAnsi="Times Armenian"/>
          <w:sz w:val="21"/>
          <w:szCs w:val="21"/>
        </w:rPr>
        <w:t xml:space="preserve">Մեկ-մեկ էլ՝ առարկողներն ասում են, որ </w:t>
      </w:r>
      <w:r>
        <w:rPr>
          <w:rFonts w:cs="Times Armenian" w:ascii="Times Armenian" w:hAnsi="Times Armenian"/>
          <w:b/>
          <w:i/>
          <w:sz w:val="21"/>
          <w:szCs w:val="21"/>
        </w:rPr>
        <w:t>պիտի ա՛յն բառերը համարվեն օտար, որոնք որ մեր «միջին» գիտակցությունը համարում է օտար:</w:t>
      </w:r>
      <w:r>
        <w:rPr>
          <w:rFonts w:cs="Times Armenian" w:ascii="Times Armenian" w:hAnsi="Times Armenian"/>
          <w:sz w:val="21"/>
          <w:szCs w:val="21"/>
        </w:rPr>
        <w:t xml:space="preserve"> Բայց ո՞ւմ «միջին» գիտակցությունը: Միայն մտավորականների՞: Մտավորականները ժողովրդի տաս տոկոսն էլ չեն լինի, իսկ լեզուն՝ մենակ մտավորականներինը չի, լեզուն ողջ ժողովրդինն է: Ուրեմն </w:t>
      </w:r>
      <w:r>
        <w:rPr>
          <w:rFonts w:cs="Times Armenian" w:ascii="Times Armenian" w:hAnsi="Times Armenian"/>
          <w:b/>
          <w:i/>
          <w:sz w:val="21"/>
          <w:szCs w:val="21"/>
        </w:rPr>
        <w:t>ժողովրդի՛</w:t>
      </w:r>
      <w:r>
        <w:rPr>
          <w:rFonts w:cs="Times Armenian" w:ascii="Times Armenian" w:hAnsi="Times Armenian"/>
          <w:sz w:val="21"/>
          <w:szCs w:val="21"/>
        </w:rPr>
        <w:t xml:space="preserve"> «միջին» գիտակցությունը պիտի որոշի, թե բառը օտար է, թե հայերեն: </w:t>
      </w:r>
    </w:p>
    <w:p>
      <w:pPr>
        <w:pStyle w:val="Normal"/>
        <w:ind w:firstLine="360"/>
        <w:jc w:val="both"/>
        <w:rPr>
          <w:rFonts w:ascii="Times Armenian" w:hAnsi="Times Armenian" w:cs="Times Armenian"/>
        </w:rPr>
      </w:pPr>
      <w:r>
        <w:rPr>
          <w:rFonts w:cs="Times Armenian" w:ascii="Times Armenian" w:hAnsi="Times Armenian"/>
          <w:sz w:val="21"/>
          <w:szCs w:val="21"/>
        </w:rPr>
        <w:t>Բայց առարկողները սրան էլ չեն համաձայնի, որովհետև այդ ժամանակ կարող է հանկարծ ժողովրդի միջին գիտակցությունն ասի, որ օրինակ՝ «վին</w:t>
        <w:softHyphen/>
        <w:t>տիլ, տրակտոր, կոմբայն» բառերը հայերեն են: Սրան արդեն՝ առարկողները չեն համաձայնի: Ելքը ո՞րն է: Կա՛: Կա՛ միայն մի՛ ելք, ինչն անգլերենն ու ռու</w:t>
        <w:softHyphen/>
        <w:t xml:space="preserve">սերենը վաղուց են ընդունել: Դա հետևյալն է. </w:t>
      </w:r>
    </w:p>
    <w:p>
      <w:pPr>
        <w:pStyle w:val="Normal"/>
        <w:ind w:firstLine="360"/>
        <w:jc w:val="both"/>
        <w:rPr>
          <w:rFonts w:ascii="Times Armenian" w:hAnsi="Times Armenian" w:cs="Times Armenian"/>
        </w:rPr>
      </w:pPr>
      <w:r>
        <w:rPr>
          <w:rFonts w:cs="Times Armenian" w:ascii="Times Armenian" w:hAnsi="Times Armenian"/>
          <w:b/>
          <w:i/>
        </w:rPr>
        <w:t>Բառը հայերեն է, այսինքն, հայերեն որևէ բարբառի բառ է, եթե այդ բար</w:t>
        <w:softHyphen/>
        <w:t>բա</w:t>
        <w:softHyphen/>
        <w:t>ռով խոսողների մեծ մասը դա կիրառում է անընդհատ (այսինքն, միմիայն «գրական իրավիճակներում» չի կիրառում):</w:t>
      </w:r>
    </w:p>
    <w:p>
      <w:pPr>
        <w:pStyle w:val="TextBodyIndent"/>
        <w:spacing w:lineRule="auto" w:line="240"/>
        <w:rPr>
          <w:rFonts w:ascii="Times Armenian" w:hAnsi="Times Armenian" w:cs="Times Armenian"/>
        </w:rPr>
      </w:pPr>
      <w:r>
        <w:rPr>
          <w:rFonts w:cs="Times Armenian" w:ascii="Times Armenian" w:hAnsi="Times Armenian"/>
          <w:sz w:val="21"/>
          <w:szCs w:val="21"/>
        </w:rPr>
        <w:t>Բառի հայերեն լինելու կամ համարվելու ուրիշ բնական ու ճշմարիտ չափանիշ՝ չի եղել, չկա ու չի լինի: Հայերեն լեզուն (մյուսներն էլ) հենց ա՛յս ձևով է հարստացրել իր բառապաշարը:</w:t>
      </w:r>
    </w:p>
    <w:p>
      <w:pPr>
        <w:pStyle w:val="TextBodyIndent"/>
        <w:spacing w:lineRule="auto" w:line="240"/>
        <w:jc w:val="both"/>
        <w:rPr>
          <w:rFonts w:ascii="Times Armenian" w:hAnsi="Times Armenian" w:cs="Times Armenian"/>
        </w:rPr>
      </w:pPr>
      <w:r>
        <w:rPr>
          <w:rFonts w:cs="Times Armenian" w:ascii="Times Armenian" w:hAnsi="Times Armenian"/>
          <w:sz w:val="21"/>
          <w:szCs w:val="21"/>
        </w:rPr>
        <w:t>Ամեն լեզու էլ անընդհատ բառ է փոխ առնում, ու այս պրոցեսը վերջ չունի: Եթե բառերի փոխառությունն արգելես, գրական ոճերը կդառնան ստերիլ, անհամ, անհոտ, ամուլ ու կմեռնեն:</w:t>
      </w:r>
    </w:p>
    <w:p>
      <w:pPr>
        <w:pStyle w:val="TextBodyIndent"/>
        <w:spacing w:lineRule="auto" w:line="240"/>
        <w:jc w:val="both"/>
        <w:rPr>
          <w:rFonts w:ascii="Times Armenian" w:hAnsi="Times Armenian" w:cs="Times Armenian"/>
        </w:rPr>
      </w:pPr>
      <w:r>
        <w:rPr>
          <w:rFonts w:cs="Times Armenian" w:ascii="Times Armenian" w:hAnsi="Times Armenian"/>
          <w:sz w:val="21"/>
          <w:szCs w:val="21"/>
        </w:rPr>
        <w:t>Երբ ժողովուրդը բառ է փոխ առնում, ուրեմն, այդ բառը իր լեզվին պետք է, ինչպես պետք է նավթը, գազը, ինքնաթիռը, ևն, եթե ինքը դրանք չի կարողանում արտադրի: Ժողովուրդը բառ է փոխ առնում նաև իրեն «թշնամի ժողովուրդներից, ինչպես որ «փոխ է առնում» հողն ու մնացած բաները:</w:t>
      </w:r>
    </w:p>
    <w:p>
      <w:pPr>
        <w:pStyle w:val="TextBodyIndent"/>
        <w:spacing w:lineRule="auto" w:line="240"/>
        <w:jc w:val="both"/>
        <w:rPr>
          <w:rFonts w:ascii="Times Armenian" w:hAnsi="Times Armenian" w:cs="Times Armenian"/>
        </w:rPr>
      </w:pPr>
      <w:r>
        <w:rPr>
          <w:rFonts w:cs="Times Armenian" w:ascii="Times Armenian" w:hAnsi="Times Armenian"/>
          <w:sz w:val="21"/>
          <w:szCs w:val="21"/>
        </w:rPr>
        <w:t xml:space="preserve">Բառը չի կարող թշնամի լինի: Բառը մեղք չունի: </w:t>
      </w:r>
      <w:r>
        <w:rPr>
          <w:rFonts w:cs="Times Armenian" w:ascii="Times Armenian" w:hAnsi="Times Armenian"/>
          <w:b w:val="false"/>
          <w:i w:val="false"/>
          <w:sz w:val="21"/>
          <w:szCs w:val="21"/>
        </w:rPr>
        <w:t>Երշիկ, ելակ, ալոճ, քութեշ, խամաճիկ, տոպրակ</w:t>
      </w:r>
      <w:r>
        <w:rPr>
          <w:rFonts w:cs="Times Armenian" w:ascii="Times Armenian" w:hAnsi="Times Armenian"/>
          <w:sz w:val="21"/>
          <w:szCs w:val="21"/>
        </w:rPr>
        <w:t xml:space="preserve">  բառերը, օրինակ, վերցրել ենք թուրքերից, բայց այդ բառերն ի՞նչ են արել մեզ: Կոտորա՞ծ են սարքել:</w:t>
      </w:r>
    </w:p>
    <w:p>
      <w:pPr>
        <w:pStyle w:val="Normal"/>
        <w:ind w:firstLine="426"/>
        <w:jc w:val="both"/>
        <w:rPr>
          <w:rFonts w:ascii="Times Armenian" w:hAnsi="Times Armenian" w:cs="Times Armenian"/>
        </w:rPr>
      </w:pPr>
      <w:r>
        <w:rPr>
          <w:rFonts w:cs="Times Armenian" w:ascii="Times Armenian" w:hAnsi="Times Armenian"/>
          <w:sz w:val="21"/>
          <w:szCs w:val="21"/>
        </w:rPr>
        <w:t>Տարօրինակ է ու ապշեցուցիչ, բայց մենք գլխի չենք, որ հետևյալ բա</w:t>
        <w:softHyphen/>
        <w:t>ռերը, ուզենք մենք, թե չուզենք, վաղուց արդեն հայացել են, հայերեն են.</w:t>
      </w:r>
    </w:p>
    <w:p>
      <w:pPr>
        <w:pStyle w:val="Normal"/>
        <w:ind w:firstLine="426"/>
        <w:jc w:val="both"/>
        <w:rPr>
          <w:rFonts w:ascii="Times Armenian" w:hAnsi="Times Armenian" w:cs="Times Armenian"/>
        </w:rPr>
      </w:pPr>
      <w:r>
        <w:rPr>
          <w:rFonts w:cs="Times Armenian" w:ascii="Times Armenian" w:hAnsi="Times Armenian"/>
          <w:b/>
          <w:i/>
          <w:sz w:val="21"/>
          <w:szCs w:val="21"/>
        </w:rPr>
        <w:t>«խաբար (ություն), պաժառ, պաժառնիկ, պաժառնի մեքենա, բոլտ, գայ</w:t>
        <w:softHyphen/>
        <w:t xml:space="preserve">կա, կլուչ, շտեփսել, վիլկա </w:t>
      </w:r>
      <w:r>
        <w:rPr>
          <w:rFonts w:cs="Times Armenian" w:ascii="Times Armenian" w:hAnsi="Times Armenian"/>
          <w:sz w:val="21"/>
          <w:szCs w:val="21"/>
        </w:rPr>
        <w:t>(որ կոխում են շտեփսելը),</w:t>
      </w:r>
      <w:r>
        <w:rPr>
          <w:rFonts w:cs="Times Armenian" w:ascii="Times Armenian" w:hAnsi="Times Armenian"/>
          <w:b/>
          <w:i/>
          <w:sz w:val="21"/>
          <w:szCs w:val="21"/>
        </w:rPr>
        <w:t xml:space="preserve"> կիպիտելնիկ, պլի</w:t>
        <w:softHyphen/>
        <w:t xml:space="preserve">տա </w:t>
      </w:r>
      <w:r>
        <w:rPr>
          <w:rFonts w:cs="Times Armenian" w:ascii="Times Armenian" w:hAnsi="Times Armenian"/>
          <w:sz w:val="21"/>
          <w:szCs w:val="21"/>
        </w:rPr>
        <w:t>(էլեկտրական, գազի, քարից),</w:t>
      </w:r>
      <w:r>
        <w:rPr>
          <w:rFonts w:cs="Times Armenian" w:ascii="Times Armenian" w:hAnsi="Times Armenian"/>
          <w:b/>
          <w:i/>
          <w:sz w:val="21"/>
          <w:szCs w:val="21"/>
        </w:rPr>
        <w:t xml:space="preserve"> կեռասինկա, պրիմուս, տրամվա, տրելե</w:t>
        <w:softHyphen/>
        <w:t>բուս, ավտոբուս, շոֆեր, շիֆեր, շուռուպ, վինտ, ուգոլնիկ, պլենտուս, դռել, չագ</w:t>
        <w:softHyphen/>
        <w:t>ուջ, կվալդ, խալադելնիկ, ռադիո, տելեվիզր, միկրաֆոն, զաժի</w:t>
        <w:softHyphen/>
        <w:t>գալ</w:t>
        <w:softHyphen/>
        <w:t>կա, սապոկ, պարտյանկա, բաթինգա, միլիցա, սալդաթ, կամանդիր, կալ</w:t>
        <w:softHyphen/>
        <w:t>բաս(տ), բաստուրմա, լամաջո, սուջուղ, ցեմենդ, բիտոն, կռիշ, պոլ, պատա</w:t>
        <w:softHyphen/>
        <w:t>լոկ, պին</w:t>
        <w:softHyphen/>
        <w:t>ջակ, կաստում, շլվար, սառոշկա, տռուսիկ, մայկա, նասկի, լիֆչիկ, փափախ, ցիլո, բաբըշկա, շուբ, պալտո, պլաշ, պլյաժ, տանկ, աֆտո, ադ</w:t>
        <w:softHyphen/>
        <w:t>յալ, պռաստին, կատլետ, բոռշ, սուպ, խինկալի, խաչապուրի, պեռաշկի, պոն</w:t>
        <w:softHyphen/>
        <w:t>չիկ, կորժիկ, տոռթ, սալաթ, գրիլ, եմիշ, լիմոն, մանդարին, ապելսին, գրեյ</w:t>
        <w:softHyphen/>
        <w:t>ֆրուտ, խիյար, բուխանգա, բատոն, պուրի, սասիսկի, սարդել</w:t>
        <w:softHyphen/>
        <w:t xml:space="preserve">կի, սալամի, լյուստրա, լամփ, լամփըշկա, սպիրալ, կանֆետ, շակալաթ, պլիթկա, պեսոկ </w:t>
      </w:r>
      <w:r>
        <w:rPr>
          <w:rFonts w:cs="Times Armenian" w:ascii="Times Armenian" w:hAnsi="Times Armenian"/>
          <w:sz w:val="21"/>
          <w:szCs w:val="21"/>
        </w:rPr>
        <w:t>(=շաքարի),</w:t>
      </w:r>
      <w:r>
        <w:rPr>
          <w:rFonts w:cs="Times Armenian" w:ascii="Times Armenian" w:hAnsi="Times Armenian"/>
          <w:b/>
          <w:i/>
          <w:sz w:val="21"/>
          <w:szCs w:val="21"/>
        </w:rPr>
        <w:t xml:space="preserve"> մեշոկ, յաշիկ, կառոփկա, գառդոն, յուփկա, բլուզ</w:t>
        <w:softHyphen/>
        <w:t>կա, կոֆտա, կու</w:t>
        <w:softHyphen/>
        <w:t>զով, ջինս, բրելոկ, բուլաֆկա, աբադոկ, բութուլ, բութիլկա, պռոփկա, պռոփըշ</w:t>
        <w:softHyphen/>
        <w:t xml:space="preserve">նիկ, դոգ, բուլդոգ, աֆչարկա, մազանդա, ջառմա, խարջ, դվիժենի, բիզնես, օֆիս, ֆաքս, մագարիչ, շառ, պիվա, արաղ, շամպանըսկի, ստալիշնի, լիշնի, փշենիշնի, պարտվեյն, պուդրի, դուխի, ադիկալոն, բրիդվա, սապոն, կրեմ, միքսեռ, սիֆոն, կռան, կռանթ, ծապլի, սմեսիծել, մուֆտ, ըզգոն, տռայնիկ, դույմ (= 2.5 սմ), վինտիլ, զամոկ, ակուշկա, պադվալ, ռուշկա </w:t>
      </w:r>
      <w:r>
        <w:rPr>
          <w:rFonts w:cs="Times Armenian" w:ascii="Times Armenian" w:hAnsi="Times Armenian"/>
          <w:sz w:val="21"/>
          <w:szCs w:val="21"/>
        </w:rPr>
        <w:t>(</w:t>
      </w:r>
      <w:r>
        <w:rPr>
          <w:rFonts w:cs="Russian Times" w:ascii="Russian Times" w:hAnsi="Russian Times"/>
          <w:sz w:val="21"/>
          <w:szCs w:val="21"/>
        </w:rPr>
        <w:t>ручка</w:t>
      </w:r>
      <w:r>
        <w:rPr>
          <w:rFonts w:cs="Times Armenian" w:ascii="Times Armenian" w:hAnsi="Times Armenian"/>
          <w:sz w:val="21"/>
          <w:szCs w:val="21"/>
        </w:rPr>
        <w:t>),</w:t>
      </w:r>
      <w:r>
        <w:rPr>
          <w:rFonts w:cs="Times Armenian" w:ascii="Times Armenian" w:hAnsi="Times Armenian"/>
          <w:b/>
          <w:i/>
          <w:sz w:val="21"/>
          <w:szCs w:val="21"/>
        </w:rPr>
        <w:t xml:space="preserve"> վան</w:t>
        <w:softHyphen/>
        <w:t xml:space="preserve">նա, դուշ, դուխ, կաֆել, մետլախ, կռուչոկ, չանգյալ, ըշչոտչիկ, տոկ, պռովոդ, տուզ, վալետ, դամա, կոզր, ղառղառ, քյարփինջ, ռոզվի, բորդո, շակալաթնի, սեռի, կաշտանըվի, կարիշնըվի, պալասատի, սեթկա, թոռ </w:t>
      </w:r>
      <w:r>
        <w:rPr>
          <w:rFonts w:cs="Times Armenian" w:ascii="Times Armenian" w:hAnsi="Times Armenian"/>
          <w:sz w:val="21"/>
          <w:szCs w:val="21"/>
        </w:rPr>
        <w:t>(ուռկան),</w:t>
      </w:r>
      <w:r>
        <w:rPr>
          <w:rFonts w:cs="Times Armenian" w:ascii="Times Armenian" w:hAnsi="Times Armenian"/>
          <w:b/>
          <w:i/>
          <w:sz w:val="21"/>
          <w:szCs w:val="21"/>
        </w:rPr>
        <w:t xml:space="preserve"> ֆառ, ֆանար, պարբրիս, կալենչըտիվալ, նիկել, պոլոզ </w:t>
      </w:r>
      <w:r>
        <w:rPr>
          <w:rFonts w:cs="Times Armenian" w:ascii="Times Armenian" w:hAnsi="Times Armenian"/>
          <w:sz w:val="21"/>
          <w:szCs w:val="21"/>
        </w:rPr>
        <w:t>(</w:t>
      </w:r>
      <w:r>
        <w:rPr>
          <w:rFonts w:cs="Russian Times" w:ascii="Russian Times" w:hAnsi="Russian Times"/>
          <w:sz w:val="21"/>
          <w:szCs w:val="21"/>
        </w:rPr>
        <w:t>полуось</w:t>
      </w:r>
      <w:r>
        <w:rPr>
          <w:rFonts w:cs="Times Armenian" w:ascii="Times Armenian" w:hAnsi="Times Armenian"/>
          <w:sz w:val="21"/>
          <w:szCs w:val="21"/>
        </w:rPr>
        <w:t>),</w:t>
      </w:r>
      <w:r>
        <w:rPr>
          <w:rFonts w:cs="Times Armenian" w:ascii="Times Armenian" w:hAnsi="Times Armenian"/>
          <w:b/>
          <w:i/>
          <w:sz w:val="21"/>
          <w:szCs w:val="21"/>
        </w:rPr>
        <w:t xml:space="preserve"> գառդան, կա</w:t>
        <w:softHyphen/>
        <w:t xml:space="preserve">պոտ, բագաժնիկ, բագաժ, վետռավիկ, մատոռ, մատոռիստ, կարբյուրատր, ֆիլտր, ռադիատր, սկորոստ, ռուլ, ռուլոն, աբգոն, մաշնա, դուբինկա, պռավա, տեխպասպորթ, պասպորթ, վայեննի բիլեթ, շտրաֆ, պլաշչաթկա, սվիստոկ, չեստ </w:t>
      </w:r>
      <w:r>
        <w:rPr>
          <w:rFonts w:cs="Times Armenian" w:ascii="Times Armenian" w:hAnsi="Times Armenian"/>
          <w:sz w:val="21"/>
          <w:szCs w:val="21"/>
        </w:rPr>
        <w:t>(տալը),</w:t>
      </w:r>
      <w:r>
        <w:rPr>
          <w:rFonts w:cs="Times Armenian" w:ascii="Times Armenian" w:hAnsi="Times Armenian"/>
          <w:b/>
          <w:i/>
          <w:sz w:val="21"/>
          <w:szCs w:val="21"/>
        </w:rPr>
        <w:t xml:space="preserve"> ֆորմա, մենթ, ստարշինա, լետենանտ, կապիտան, պալկովնիկ, գեներալ, պատպալկովնիկ, մինիստր, չինովնիկ, զամմինիստր, պրիցել, պիս</w:t>
        <w:softHyphen/>
        <w:t>տա</w:t>
        <w:softHyphen/>
        <w:t>լետ, գյուլլա, չայնիկ, չայ, կաստրուլկա, տա</w:t>
        <w:softHyphen/>
        <w:t>րելկա, սամալյոտ, ռումկա, չաշկա, խլեբարեզ, սոկ, ֆեն, ըշպիլկա, տաբլեթ</w:t>
        <w:softHyphen/>
        <w:t>կա, կարտոլ, շիզո, շիզոֆրե</w:t>
        <w:softHyphen/>
        <w:t xml:space="preserve">նիկ, պարանոյա, դեբիլ, իդյոտ, ռակ </w:t>
      </w:r>
      <w:r>
        <w:rPr>
          <w:rFonts w:cs="Times Armenian" w:ascii="Times Armenian" w:hAnsi="Times Armenian"/>
          <w:sz w:val="21"/>
          <w:szCs w:val="21"/>
        </w:rPr>
        <w:t>(խեցգետին),</w:t>
      </w:r>
      <w:r>
        <w:rPr>
          <w:rFonts w:cs="Times Armenian" w:ascii="Times Armenian" w:hAnsi="Times Armenian"/>
          <w:b/>
          <w:i/>
          <w:sz w:val="21"/>
          <w:szCs w:val="21"/>
        </w:rPr>
        <w:t xml:space="preserve"> ռակ </w:t>
      </w:r>
      <w:r>
        <w:rPr>
          <w:rFonts w:cs="Times Armenian" w:ascii="Times Armenian" w:hAnsi="Times Armenian"/>
          <w:sz w:val="21"/>
          <w:szCs w:val="21"/>
        </w:rPr>
        <w:t>(քաղցկեղ),</w:t>
      </w:r>
      <w:r>
        <w:rPr>
          <w:rFonts w:cs="Times Armenian" w:ascii="Times Armenian" w:hAnsi="Times Armenian"/>
          <w:b/>
          <w:i/>
          <w:sz w:val="21"/>
          <w:szCs w:val="21"/>
        </w:rPr>
        <w:t xml:space="preserve"> ցիռոզ, պոշկա, տաբուրեթկա, տուֆտա, սկամեյկա, նաժոֆ</w:t>
        <w:softHyphen/>
        <w:t>կա, սըվարկա, տռուբա, չիգանգա, մատըվի, պալատնո, զուբիլ, զիբիլ, չիֆիր, չանա, կալցո, կինո, փեջ, զոնթիկ, դաժե, կոմբային, տրակտոր, վալեբոլ, վալե</w:t>
        <w:softHyphen/>
        <w:t>բո</w:t>
        <w:softHyphen/>
        <w:t xml:space="preserve">լ(իստ), բասկեբոլ, բասկեբոլիստ, ֆուտբոլ, ֆուտբոլիստ, վատերբոլ- (իստ), բոքս, բաքսյոր, բառբա, բառեց, բիլյարթ (իստ), պեռչաթկա, շառ </w:t>
      </w:r>
      <w:r>
        <w:rPr>
          <w:rFonts w:cs="Times Armenian" w:ascii="Times Armenian" w:hAnsi="Times Armenian"/>
          <w:sz w:val="21"/>
          <w:szCs w:val="21"/>
        </w:rPr>
        <w:t>(բիլյարթի, ևն ),</w:t>
      </w:r>
      <w:r>
        <w:rPr>
          <w:rFonts w:cs="Times Armenian" w:ascii="Times Armenian" w:hAnsi="Times Armenian"/>
          <w:b/>
          <w:i/>
          <w:sz w:val="21"/>
          <w:szCs w:val="21"/>
        </w:rPr>
        <w:t xml:space="preserve"> ռինգ, վեդրո, բենզին, նաֆթ, մազութ, սալյարկա, կեռասին, խադավիկ, խրուստալ, խոխմա, խալի, խանչալ, շախմատ, շաշկի, պեշկա, </w:t>
      </w:r>
      <w:r>
        <w:rPr>
          <w:rFonts w:cs="Times Armenian" w:ascii="Times Armenian" w:hAnsi="Times Armenian"/>
          <w:b/>
          <w:i/>
          <w:color w:val="000000"/>
          <w:sz w:val="21"/>
          <w:szCs w:val="21"/>
        </w:rPr>
        <w:t xml:space="preserve">աֆիցեռ, սնիկերս, պլաստիր, իզալացոն, տափըշկա, սամավար, սալյուտ, սեկրետ </w:t>
      </w:r>
      <w:r>
        <w:rPr>
          <w:rFonts w:cs="Times Armenian" w:ascii="Times Armenian" w:hAnsi="Times Armenian"/>
          <w:color w:val="000000"/>
          <w:sz w:val="21"/>
          <w:szCs w:val="21"/>
        </w:rPr>
        <w:t>(կողպեքի, ևն),</w:t>
      </w:r>
      <w:r>
        <w:rPr>
          <w:rFonts w:cs="Times Armenian" w:ascii="Times Armenian" w:hAnsi="Times Armenian"/>
          <w:b/>
          <w:i/>
          <w:color w:val="000000"/>
          <w:sz w:val="21"/>
          <w:szCs w:val="21"/>
        </w:rPr>
        <w:t xml:space="preserve"> սեմուշկա, սոլիստ, սումկա, ռեզին, ռեմեն, ռագաթկա, ռաբիզ, ռաբոչի, ռամկա, ռազգոն, աբգոն, ռելե, ռեոստատ, ռեզիստր, կանդե</w:t>
        <w:softHyphen/>
        <w:t>սատր, չիփ, չիփս, էներգյա, պոտենցյալ, սեքս, սեքսոլոգ, ըշպիոն, ըստուկաչ, ըզդելնի, փոդրաթ, բալկա, շտանգա, շաբլոն, ըսպուտնիկ, մասկա, մառլյա, մառոժնի,</w:t>
      </w:r>
      <w:r>
        <w:rPr>
          <w:rFonts w:cs="Times Armenian" w:ascii="Times Armenian" w:hAnsi="Times Armenian"/>
          <w:b/>
          <w:i/>
          <w:color w:val="FF0000"/>
          <w:sz w:val="21"/>
          <w:szCs w:val="21"/>
        </w:rPr>
        <w:t xml:space="preserve"> </w:t>
      </w:r>
      <w:r>
        <w:rPr>
          <w:rFonts w:cs="Times Armenian" w:ascii="Times Armenian" w:hAnsi="Times Armenian"/>
          <w:b/>
          <w:i/>
          <w:sz w:val="21"/>
          <w:szCs w:val="21"/>
        </w:rPr>
        <w:t>մա</w:t>
        <w:softHyphen/>
        <w:t>սաժ</w:t>
        <w:softHyphen/>
        <w:t>(իստ), պրոտեզ, պրիշչիկ, պիստոն, նասոս, բառաբան, սանկա, կանկի, կա</w:t>
        <w:softHyphen/>
        <w:t>րա</w:t>
        <w:softHyphen/>
        <w:t>բին, ավտոմատ, ավտոմատիկա, կամպյուտր, դիսկետ, մագ, վիդյո, կա</w:t>
        <w:softHyphen/>
        <w:t>սեթ, բլոկ, բինթ, ժոլոբ, ժանգլյոր, ցիրկ, ակրոբատ (իկա), ռակետ, ռեկետ, ռադար, ռուբին, ռուբլի, կապեկ, կալկա, կատանկա, կիսլատա, կազինո, կա</w:t>
        <w:softHyphen/>
        <w:t>մին, կամազ, յառլիկ, նակոլկա, նագլի, պինցետ, պլասկագուբցի, ատվյորկա, մանիտոր, ֆլեշ, ռոք, հարդռոք,» ևն, ևն:</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Normal"/>
        <w:pBdr>
          <w:top w:val="single" w:sz="4" w:space="1" w:color="000000"/>
          <w:left w:val="single" w:sz="4" w:space="4" w:color="000000"/>
          <w:bottom w:val="single" w:sz="4" w:space="1" w:color="000000"/>
          <w:right w:val="single" w:sz="4" w:space="4" w:color="000000"/>
        </w:pBdr>
        <w:ind w:firstLine="426"/>
        <w:jc w:val="both"/>
        <w:rPr>
          <w:rFonts w:ascii="Times Armenian" w:hAnsi="Times Armenian" w:cs="Times Armenian"/>
        </w:rPr>
      </w:pPr>
      <w:r>
        <w:rPr>
          <w:rFonts w:cs="Times Armenian" w:ascii="Times Armenian" w:hAnsi="Times Armenian"/>
          <w:b/>
          <w:i/>
          <w:sz w:val="21"/>
          <w:szCs w:val="21"/>
        </w:rPr>
        <w:t>Այս բառերը ու սրանց հետ էլ՝ վիթխարի քանակով ուրիշ նման բառ՝ ՀԱՅԵՐԵՆ են: Հայերեն են միայն ա՛յն պատճառով, որ հայերի մեծ մասը սրանք գործածում է: Բառի հայերեն լինելու ուրիշ չափանիշ չի եղել, չկա, ու չի լինի:</w:t>
      </w:r>
    </w:p>
    <w:p>
      <w:pPr>
        <w:pStyle w:val="Normal"/>
        <w:ind w:firstLine="426"/>
        <w:jc w:val="both"/>
        <w:rPr>
          <w:rFonts w:ascii="Times Armenian" w:hAnsi="Times Armenian" w:cs="Times Armenian"/>
        </w:rPr>
      </w:pPr>
      <w:r>
        <w:rPr>
          <w:rFonts w:cs="Times Armenian" w:ascii="Times Armenian" w:hAnsi="Times Armenian"/>
          <w:b/>
          <w:i/>
          <w:sz w:val="21"/>
          <w:szCs w:val="21"/>
        </w:rPr>
      </w:r>
    </w:p>
    <w:p>
      <w:pPr>
        <w:pStyle w:val="Normal"/>
        <w:ind w:firstLine="426"/>
        <w:jc w:val="both"/>
        <w:rPr>
          <w:rFonts w:ascii="Times Armenian" w:hAnsi="Times Armenian" w:cs="Times Armenian"/>
        </w:rPr>
      </w:pPr>
      <w:r>
        <w:rPr>
          <w:rFonts w:cs="Times Armenian" w:ascii="Times Armenian" w:hAnsi="Times Armenian"/>
          <w:sz w:val="21"/>
          <w:szCs w:val="21"/>
        </w:rPr>
        <w:t>Մտավորականները սրանց մի փոքր մասը թարգմանելու ու հայացնելու (այսինքն՝ ստիպելու, որ ժողովուրդը դրա՛նք գործածի) հուսահատ փորձ են անում, բայց իզուր:</w:t>
      </w:r>
    </w:p>
    <w:p>
      <w:pPr>
        <w:pStyle w:val="Normal"/>
        <w:ind w:firstLine="426"/>
        <w:jc w:val="both"/>
        <w:rPr>
          <w:rFonts w:ascii="Times Armenian" w:hAnsi="Times Armenian" w:cs="Times Armenian"/>
        </w:rPr>
      </w:pPr>
      <w:r>
        <w:rPr>
          <w:rFonts w:cs="Times Armenian" w:ascii="Times Armenian" w:hAnsi="Times Armenian"/>
          <w:sz w:val="21"/>
          <w:szCs w:val="21"/>
        </w:rPr>
        <w:t xml:space="preserve">Իզուր, որովհետև այդ փորձերն ի սկզբանէ են դատապարտված: </w:t>
      </w:r>
    </w:p>
    <w:p>
      <w:pPr>
        <w:pStyle w:val="Normal"/>
        <w:ind w:firstLine="426"/>
        <w:jc w:val="both"/>
        <w:rPr>
          <w:rFonts w:ascii="Times Armenian" w:hAnsi="Times Armenian" w:cs="Times Armenian"/>
        </w:rPr>
      </w:pPr>
      <w:r>
        <w:rPr>
          <w:rFonts w:cs="Times Armenian" w:ascii="Times Armenian" w:hAnsi="Times Armenian"/>
          <w:b/>
          <w:i/>
          <w:sz w:val="21"/>
          <w:szCs w:val="21"/>
        </w:rPr>
        <w:t>Ամեն լեզու էլ՝ անընդհատ բառ է փոխ առնում ու այս պրոցեսը վերջ չու</w:t>
        <w:softHyphen/>
        <w:t>նի: Եթե բառային փոխառություններն արգելես, գրական ոճերը կդառնան ստերիլ, անհամ, անհոտ ու կմեռնեն:</w:t>
      </w:r>
    </w:p>
    <w:p>
      <w:pPr>
        <w:pStyle w:val="Normal"/>
        <w:ind w:firstLine="426"/>
        <w:jc w:val="both"/>
        <w:rPr>
          <w:rFonts w:ascii="Times Armenian" w:hAnsi="Times Armenian" w:cs="Times Armenian"/>
        </w:rPr>
      </w:pPr>
      <w:r>
        <w:rPr>
          <w:rFonts w:cs="Times Armenian" w:ascii="Times Armenian" w:hAnsi="Times Armenian"/>
          <w:b/>
          <w:i/>
          <w:sz w:val="21"/>
          <w:szCs w:val="21"/>
        </w:rPr>
        <w:t xml:space="preserve">Երբ լեզուն բառ է փոխ առնում, կնշանակի այդ բառը լեզվին պետք է, այնպես՝ ինչպես նավթը, պողպատը, ինքնաթիռը պետք են ժողովուրդներին, որ դրանցից չունեն: Լեզուն բառ վերցնում է նաև իրեն թշնամի ազգերից: </w:t>
      </w:r>
    </w:p>
    <w:p>
      <w:pPr>
        <w:pStyle w:val="Normal"/>
        <w:ind w:firstLine="360"/>
        <w:jc w:val="both"/>
        <w:rPr>
          <w:rFonts w:ascii="Times Armenian" w:hAnsi="Times Armenian" w:cs="Times Armenian"/>
        </w:rPr>
      </w:pPr>
      <w:r>
        <w:rPr>
          <w:rFonts w:cs="Times Armenian" w:ascii="Times Armenian" w:hAnsi="Times Armenian"/>
          <w:b/>
          <w:i/>
          <w:sz w:val="21"/>
          <w:szCs w:val="21"/>
        </w:rPr>
        <w:t>Բառը չի կարող թշնամի լինի: Բառը մեղք չունի: «Երշիկ, ելակ, ալոճ, քու</w:t>
        <w:softHyphen/>
        <w:t>թեշ» բառերը վերցրել ենք թուրքերենից, բայց այդ բառերն ի՞նչ են արել մեզ: Կո</w:t>
        <w:softHyphen/>
        <w:t>տո</w:t>
        <w:softHyphen/>
        <w:t>րա՞ծ են սարքել:</w:t>
      </w:r>
      <w:r>
        <w:br w:type="page"/>
      </w:r>
    </w:p>
    <w:p>
      <w:pPr>
        <w:pStyle w:val="Heading1"/>
        <w:numPr>
          <w:ilvl w:val="0"/>
          <w:numId w:val="0"/>
        </w:numPr>
        <w:ind w:start="0" w:hanging="0"/>
        <w:jc w:val="center"/>
        <w:rPr>
          <w:rFonts w:ascii="Times Armenian" w:hAnsi="Times Armenian" w:cs="Times Armenian"/>
        </w:rPr>
      </w:pPr>
      <w:bookmarkStart w:id="140" w:name="__RefHeading___Toc409540456"/>
      <w:bookmarkEnd w:id="140"/>
      <w:r>
        <w:rPr>
          <w:rFonts w:cs="Times Armenian" w:ascii="Times Armenian" w:hAnsi="Times Armenian"/>
        </w:rPr>
        <w:t>Գործածված հիմնական գրականությունը</w:t>
      </w:r>
    </w:p>
    <w:p>
      <w:pPr>
        <w:pStyle w:val="Normal"/>
        <w:ind w:start="566" w:firstLine="360"/>
        <w:jc w:val="both"/>
        <w:rPr>
          <w:rFonts w:ascii="Times Armenian" w:hAnsi="Times Armenian" w:cs="Times Armenian"/>
        </w:rPr>
      </w:pPr>
      <w:r>
        <w:rPr>
          <w:rFonts w:cs="Times Armenian" w:ascii="Times Armenian" w:hAnsi="Times Armenian"/>
          <w:i/>
          <w:sz w:val="21"/>
          <w:szCs w:val="21"/>
        </w:rPr>
      </w:r>
    </w:p>
    <w:p>
      <w:pPr>
        <w:pStyle w:val="Normal"/>
        <w:ind w:firstLine="360"/>
        <w:rPr>
          <w:rFonts w:ascii="Times Armenian" w:hAnsi="Times Armenian" w:cs="Times Armenian"/>
        </w:rPr>
      </w:pPr>
      <w:r>
        <w:rPr>
          <w:rFonts w:cs="Times Armenian" w:ascii="Times Armenian" w:hAnsi="Times Armenian"/>
          <w:b/>
          <w:sz w:val="21"/>
          <w:szCs w:val="21"/>
        </w:rPr>
        <w:t>1. Մ. Աբեղյան –</w:t>
      </w:r>
      <w:r>
        <w:rPr>
          <w:rFonts w:cs="Times Armenian" w:ascii="Times Armenian" w:hAnsi="Times Armenian"/>
          <w:sz w:val="21"/>
          <w:szCs w:val="21"/>
        </w:rPr>
        <w:t xml:space="preserve"> </w:t>
      </w:r>
      <w:r>
        <w:rPr>
          <w:rFonts w:cs="Times Armenian" w:ascii="Times Armenian" w:hAnsi="Times Armenian"/>
          <w:b/>
          <w:i/>
          <w:sz w:val="21"/>
          <w:szCs w:val="21"/>
        </w:rPr>
        <w:t>Մի քանի քերականական հարցերի մասին,</w:t>
      </w:r>
      <w:r>
        <w:rPr>
          <w:rFonts w:cs="Times Armenian" w:ascii="Times Armenian" w:hAnsi="Times Armenian"/>
          <w:b/>
          <w:sz w:val="21"/>
          <w:szCs w:val="21"/>
        </w:rPr>
        <w:t xml:space="preserve"> Երկեր,</w:t>
      </w:r>
      <w:r>
        <w:rPr>
          <w:rFonts w:cs="Times Armenian" w:ascii="Times Armenian" w:hAnsi="Times Armenian"/>
          <w:sz w:val="21"/>
          <w:szCs w:val="21"/>
        </w:rPr>
        <w:t xml:space="preserve"> հատ Ը, Երևան, 1985:</w:t>
      </w:r>
    </w:p>
    <w:p>
      <w:pPr>
        <w:pStyle w:val="Normal"/>
        <w:ind w:firstLine="360"/>
        <w:rPr>
          <w:rFonts w:ascii="Times Armenian" w:hAnsi="Times Armenian" w:cs="Times Armenian"/>
        </w:rPr>
      </w:pPr>
      <w:r>
        <w:rPr>
          <w:rFonts w:cs="Times Armenian" w:ascii="Times Armenian" w:hAnsi="Times Armenian"/>
          <w:b/>
          <w:sz w:val="21"/>
          <w:szCs w:val="21"/>
        </w:rPr>
        <w:t>2. Մ. Աբեղյան –</w:t>
      </w:r>
      <w:r>
        <w:rPr>
          <w:rFonts w:cs="Times Armenian" w:ascii="Times Armenian" w:hAnsi="Times Armenian"/>
          <w:i/>
          <w:sz w:val="21"/>
          <w:szCs w:val="21"/>
        </w:rPr>
        <w:t xml:space="preserve"> </w:t>
      </w:r>
      <w:r>
        <w:rPr>
          <w:rFonts w:cs="Times Armenian" w:ascii="Times Armenian" w:hAnsi="Times Armenian"/>
          <w:b/>
          <w:i/>
          <w:sz w:val="21"/>
          <w:szCs w:val="21"/>
        </w:rPr>
        <w:t>Հայոց լեզվի տաղաչափություն, մետրիկա,</w:t>
      </w:r>
      <w:r>
        <w:rPr>
          <w:rFonts w:cs="Times Armenian" w:ascii="Times Armenian" w:hAnsi="Times Armenian"/>
          <w:i/>
          <w:sz w:val="21"/>
          <w:szCs w:val="21"/>
        </w:rPr>
        <w:t xml:space="preserve"> </w:t>
      </w:r>
      <w:r>
        <w:rPr>
          <w:rFonts w:cs="Times Armenian" w:ascii="Times Armenian" w:hAnsi="Times Armenian"/>
          <w:sz w:val="21"/>
          <w:szCs w:val="21"/>
        </w:rPr>
        <w:t>Երևան, 1971:</w:t>
      </w:r>
    </w:p>
    <w:p>
      <w:pPr>
        <w:pStyle w:val="Normal"/>
        <w:ind w:firstLine="360"/>
        <w:rPr>
          <w:rFonts w:ascii="Times Armenian" w:hAnsi="Times Armenian" w:cs="Times Armenian"/>
        </w:rPr>
      </w:pPr>
      <w:r>
        <w:rPr>
          <w:rFonts w:cs="Times Armenian" w:ascii="Times Armenian" w:hAnsi="Times Armenian"/>
          <w:b/>
          <w:sz w:val="21"/>
          <w:szCs w:val="21"/>
        </w:rPr>
        <w:t>3. Մ. Աբեղյան –</w:t>
      </w:r>
      <w:r>
        <w:rPr>
          <w:rFonts w:cs="Times Armenian" w:ascii="Times Armenian" w:hAnsi="Times Armenian"/>
          <w:i/>
          <w:sz w:val="21"/>
          <w:szCs w:val="21"/>
        </w:rPr>
        <w:t xml:space="preserve"> </w:t>
      </w:r>
      <w:r>
        <w:rPr>
          <w:rFonts w:cs="Times Armenian" w:ascii="Times Armenian" w:hAnsi="Times Armenian"/>
          <w:b/>
          <w:i/>
          <w:sz w:val="21"/>
          <w:szCs w:val="21"/>
        </w:rPr>
        <w:t>Հայոց լեզվի տեսություն,</w:t>
      </w:r>
      <w:r>
        <w:rPr>
          <w:rFonts w:cs="Times Armenian" w:ascii="Times Armenian" w:hAnsi="Times Armenian"/>
          <w:sz w:val="21"/>
          <w:szCs w:val="21"/>
        </w:rPr>
        <w:t xml:space="preserve"> ՓՓ «Լույս», Երևան, 1964:</w:t>
      </w:r>
    </w:p>
    <w:p>
      <w:pPr>
        <w:pStyle w:val="Normal"/>
        <w:ind w:firstLine="360"/>
        <w:rPr>
          <w:rFonts w:ascii="Times Armenian" w:hAnsi="Times Armenian" w:cs="Times Armenian"/>
        </w:rPr>
      </w:pPr>
      <w:r>
        <w:rPr>
          <w:rFonts w:cs="Times Armenian" w:ascii="Times Armenian" w:hAnsi="Times Armenian"/>
          <w:b/>
          <w:sz w:val="21"/>
          <w:szCs w:val="21"/>
        </w:rPr>
        <w:t>4. Մ. Աբեղյան –</w:t>
      </w:r>
      <w:r>
        <w:rPr>
          <w:rFonts w:cs="Times Armenian" w:ascii="Times Armenian" w:hAnsi="Times Armenian"/>
          <w:i/>
          <w:sz w:val="21"/>
          <w:szCs w:val="21"/>
        </w:rPr>
        <w:t xml:space="preserve"> </w:t>
      </w:r>
      <w:r>
        <w:rPr>
          <w:rFonts w:cs="Times Armenian" w:ascii="Times Armenian" w:hAnsi="Times Armenian"/>
          <w:b/>
          <w:i/>
          <w:sz w:val="21"/>
          <w:szCs w:val="21"/>
        </w:rPr>
        <w:t>Երկեր, հատ Ա-Ը, ՀՍՍՀ ԳԱ-ի հրատ:</w:t>
      </w:r>
    </w:p>
    <w:p>
      <w:pPr>
        <w:pStyle w:val="Normal"/>
        <w:ind w:firstLine="360"/>
        <w:rPr>
          <w:rFonts w:ascii="Times Armenian" w:hAnsi="Times Armenian" w:cs="Times Armenian"/>
        </w:rPr>
      </w:pPr>
      <w:r>
        <w:rPr>
          <w:rFonts w:cs="Arial" w:ascii="Times Armenian" w:hAnsi="Times Armenian"/>
          <w:b/>
          <w:sz w:val="21"/>
          <w:szCs w:val="21"/>
        </w:rPr>
        <w:t xml:space="preserve">5. Խ. Աբովյան – </w:t>
      </w:r>
      <w:r>
        <w:rPr>
          <w:rFonts w:cs="Arial" w:ascii="Times Armenian" w:hAnsi="Times Armenian"/>
          <w:b/>
          <w:i/>
          <w:sz w:val="21"/>
          <w:szCs w:val="21"/>
        </w:rPr>
        <w:t>Վերք Հայաստանի,</w:t>
      </w:r>
      <w:r>
        <w:rPr>
          <w:rFonts w:cs="Arial" w:ascii="Times Armenian" w:hAnsi="Times Armenian"/>
          <w:b/>
          <w:sz w:val="21"/>
          <w:szCs w:val="21"/>
        </w:rPr>
        <w:t xml:space="preserve"> </w:t>
      </w:r>
      <w:r>
        <w:rPr>
          <w:rFonts w:cs="Arial" w:ascii="Times Armenian" w:hAnsi="Times Armenian"/>
          <w:sz w:val="21"/>
          <w:szCs w:val="21"/>
        </w:rPr>
        <w:t>«Սովետական գրող», Երևան, 1984:</w:t>
      </w:r>
    </w:p>
    <w:p>
      <w:pPr>
        <w:pStyle w:val="Normal"/>
        <w:ind w:firstLine="360"/>
        <w:jc w:val="both"/>
        <w:rPr>
          <w:rFonts w:ascii="Times Armenian" w:hAnsi="Times Armenian" w:cs="Times Armenian"/>
        </w:rPr>
      </w:pPr>
      <w:r>
        <w:rPr>
          <w:rFonts w:cs="Russian Times" w:ascii="Russian Times" w:hAnsi="Russian Times"/>
          <w:b/>
          <w:sz w:val="21"/>
          <w:szCs w:val="21"/>
        </w:rPr>
        <w:t>6. Адонц Н. – Дионисий Фракийский и армянские толкователи, Петроград</w:t>
      </w:r>
      <w:r>
        <w:rPr>
          <w:rFonts w:cs="Russian Times" w:ascii="Russian Times" w:hAnsi="Russian Times"/>
          <w:sz w:val="21"/>
          <w:szCs w:val="21"/>
        </w:rPr>
        <w:t>, 1915:</w:t>
      </w:r>
    </w:p>
    <w:p>
      <w:pPr>
        <w:pStyle w:val="Normal"/>
        <w:ind w:firstLine="360"/>
        <w:jc w:val="both"/>
        <w:rPr>
          <w:rFonts w:ascii="Times Armenian" w:hAnsi="Times Armenian" w:cs="Times Armenian"/>
        </w:rPr>
      </w:pPr>
      <w:r>
        <w:rPr>
          <w:rFonts w:cs="Arial" w:ascii="Times Armenian" w:hAnsi="Times Armenian"/>
          <w:b/>
          <w:sz w:val="21"/>
          <w:szCs w:val="21"/>
        </w:rPr>
        <w:t>7. Ղազարոս Աղայան –</w:t>
      </w:r>
      <w:r>
        <w:rPr>
          <w:rFonts w:cs="Arial" w:ascii="Times Armenian" w:hAnsi="Times Armenian"/>
          <w:b/>
          <w:i/>
          <w:sz w:val="21"/>
          <w:szCs w:val="21"/>
        </w:rPr>
        <w:t xml:space="preserve"> Յերկեր, գ հատոր, </w:t>
      </w:r>
      <w:r>
        <w:rPr>
          <w:rFonts w:cs="Arial" w:ascii="Times Armenian" w:hAnsi="Times Armenian"/>
          <w:sz w:val="21"/>
          <w:szCs w:val="21"/>
        </w:rPr>
        <w:t>Պետական հրատարակ</w:t>
        <w:softHyphen/>
        <w:t>չություն, Երեվան, 1940:</w:t>
      </w:r>
    </w:p>
    <w:p>
      <w:pPr>
        <w:pStyle w:val="Normal"/>
        <w:ind w:firstLine="360"/>
        <w:rPr>
          <w:rFonts w:ascii="Times Armenian" w:hAnsi="Times Armenian" w:cs="Times Armenian"/>
        </w:rPr>
      </w:pPr>
      <w:r>
        <w:rPr>
          <w:rFonts w:cs="Arial" w:ascii="Times Armenian" w:hAnsi="Times Armenian"/>
          <w:b/>
          <w:sz w:val="21"/>
          <w:szCs w:val="21"/>
        </w:rPr>
        <w:t xml:space="preserve">8. Հր. Աճառյան – </w:t>
      </w:r>
      <w:r>
        <w:rPr>
          <w:rFonts w:cs="Arial" w:ascii="Times Armenian" w:hAnsi="Times Armenian"/>
          <w:b/>
          <w:i/>
          <w:sz w:val="21"/>
          <w:szCs w:val="21"/>
        </w:rPr>
        <w:t>ԼՔՀԼ, Ներածություն ու հատ 1-6,</w:t>
      </w:r>
      <w:r>
        <w:rPr>
          <w:rFonts w:cs="Arial" w:ascii="Times Armenian" w:hAnsi="Times Armenian"/>
          <w:b/>
          <w:sz w:val="21"/>
          <w:szCs w:val="21"/>
        </w:rPr>
        <w:t xml:space="preserve"> </w:t>
      </w:r>
      <w:r>
        <w:rPr>
          <w:rFonts w:cs="Arial" w:ascii="Times Armenian" w:hAnsi="Times Armenian"/>
          <w:sz w:val="21"/>
          <w:szCs w:val="21"/>
        </w:rPr>
        <w:t>«ՀՍՍՌ ԳԱ», 1955, Երևան:</w:t>
      </w:r>
    </w:p>
    <w:p>
      <w:pPr>
        <w:pStyle w:val="Normal"/>
        <w:ind w:firstLine="360"/>
        <w:rPr>
          <w:rFonts w:ascii="Times Armenian" w:hAnsi="Times Armenian" w:cs="Times Armenian"/>
        </w:rPr>
      </w:pPr>
      <w:r>
        <w:rPr>
          <w:rFonts w:cs="Arial" w:ascii="Times Armenian" w:hAnsi="Times Armenian"/>
          <w:b/>
          <w:sz w:val="21"/>
          <w:szCs w:val="21"/>
        </w:rPr>
        <w:t>9. Հր. Աճառյան –</w:t>
      </w:r>
      <w:r>
        <w:rPr>
          <w:rFonts w:cs="Arial" w:ascii="Times Armenian" w:hAnsi="Times Armenian"/>
          <w:sz w:val="21"/>
          <w:szCs w:val="21"/>
        </w:rPr>
        <w:t xml:space="preserve"> </w:t>
      </w:r>
      <w:r>
        <w:rPr>
          <w:rFonts w:cs="Arial" w:ascii="Times Armenian" w:hAnsi="Times Armenian"/>
          <w:b/>
          <w:i/>
          <w:sz w:val="21"/>
          <w:szCs w:val="21"/>
        </w:rPr>
        <w:t>Հայերենի արմատական բառարան,</w:t>
      </w:r>
      <w:r>
        <w:rPr>
          <w:rFonts w:cs="Arial" w:ascii="Times Armenian" w:hAnsi="Times Armenian"/>
          <w:sz w:val="21"/>
          <w:szCs w:val="21"/>
        </w:rPr>
        <w:t xml:space="preserve"> հատ Ա-Դ, ԵՊՀ-ի հրատ,երևան, 1971, 1973, 1978, 1979:</w:t>
      </w:r>
    </w:p>
    <w:p>
      <w:pPr>
        <w:pStyle w:val="Normal"/>
        <w:ind w:firstLine="360"/>
        <w:rPr>
          <w:rFonts w:ascii="Times Armenian" w:hAnsi="Times Armenian" w:cs="Times Armenian"/>
        </w:rPr>
      </w:pPr>
      <w:r>
        <w:rPr>
          <w:rFonts w:cs="Arial" w:ascii="Times Armenian" w:hAnsi="Times Armenian"/>
          <w:b/>
          <w:sz w:val="21"/>
          <w:szCs w:val="21"/>
        </w:rPr>
        <w:t xml:space="preserve">10. Հր. Աճառյան, – </w:t>
      </w:r>
      <w:r>
        <w:rPr>
          <w:rFonts w:cs="Arial" w:ascii="Times Armenian" w:hAnsi="Times Armenian"/>
          <w:b/>
          <w:i/>
          <w:sz w:val="21"/>
          <w:szCs w:val="21"/>
        </w:rPr>
        <w:t>Հայոց գրերը,</w:t>
      </w:r>
      <w:r>
        <w:rPr>
          <w:rFonts w:cs="Arial" w:ascii="Times Armenian" w:hAnsi="Times Armenian"/>
          <w:b/>
          <w:sz w:val="21"/>
          <w:szCs w:val="21"/>
        </w:rPr>
        <w:t xml:space="preserve"> </w:t>
      </w:r>
      <w:r>
        <w:rPr>
          <w:rFonts w:cs="Arial" w:ascii="Times Armenian" w:hAnsi="Times Armenian"/>
          <w:sz w:val="21"/>
          <w:szCs w:val="21"/>
        </w:rPr>
        <w:t>«Հայաստան», Երևան, 1968:</w:t>
      </w:r>
    </w:p>
    <w:p>
      <w:pPr>
        <w:pStyle w:val="Normal"/>
        <w:ind w:firstLine="360"/>
        <w:rPr>
          <w:rFonts w:ascii="Times Armenian" w:hAnsi="Times Armenian" w:cs="Times Armenian"/>
        </w:rPr>
      </w:pPr>
      <w:r>
        <w:rPr>
          <w:rFonts w:cs="Arial" w:ascii="Times Armenian" w:hAnsi="Times Armenian"/>
          <w:b/>
          <w:sz w:val="21"/>
          <w:szCs w:val="21"/>
        </w:rPr>
        <w:t>12. Հր. Աճառյան</w:t>
      </w:r>
      <w:r>
        <w:rPr>
          <w:rFonts w:cs="Arial" w:ascii="Times Armenian" w:hAnsi="Times Armenian"/>
          <w:sz w:val="21"/>
          <w:szCs w:val="21"/>
        </w:rPr>
        <w:t xml:space="preserve"> – </w:t>
      </w:r>
      <w:r>
        <w:rPr>
          <w:rFonts w:cs="Arial" w:ascii="Times Armenian" w:hAnsi="Times Armenian"/>
          <w:b/>
          <w:i/>
          <w:sz w:val="21"/>
          <w:szCs w:val="21"/>
        </w:rPr>
        <w:t>Հայոց լեզվի պատմություն,</w:t>
      </w:r>
      <w:r>
        <w:rPr>
          <w:rFonts w:cs="Arial" w:ascii="Times Armenian" w:hAnsi="Times Armenian"/>
          <w:sz w:val="21"/>
          <w:szCs w:val="21"/>
        </w:rPr>
        <w:t xml:space="preserve"> Երևան, 1951:</w:t>
      </w:r>
    </w:p>
    <w:p>
      <w:pPr>
        <w:pStyle w:val="Normal"/>
        <w:ind w:firstLine="360"/>
        <w:rPr>
          <w:rFonts w:ascii="Times Armenian" w:hAnsi="Times Armenian" w:cs="Times Armenian"/>
        </w:rPr>
      </w:pPr>
      <w:r>
        <w:rPr>
          <w:rFonts w:cs="Arial" w:ascii="Times Armenian" w:hAnsi="Times Armenian"/>
          <w:b/>
          <w:sz w:val="21"/>
          <w:szCs w:val="21"/>
        </w:rPr>
        <w:t xml:space="preserve">13. Հր. Աճառյան – </w:t>
      </w:r>
      <w:r>
        <w:rPr>
          <w:rFonts w:cs="Arial" w:ascii="Times Armenian" w:hAnsi="Times Armenian"/>
          <w:b/>
          <w:i/>
          <w:sz w:val="21"/>
          <w:szCs w:val="21"/>
        </w:rPr>
        <w:t xml:space="preserve">Հայոց անձնանունների բառարան, </w:t>
      </w:r>
      <w:r>
        <w:rPr>
          <w:rFonts w:cs="Arial" w:ascii="Times Armenian" w:hAnsi="Times Armenian"/>
          <w:sz w:val="21"/>
          <w:szCs w:val="21"/>
        </w:rPr>
        <w:t xml:space="preserve">Հատ Ա-Ե, ԵՊՀ-ի հրատ, Երևան, </w:t>
      </w:r>
    </w:p>
    <w:p>
      <w:pPr>
        <w:pStyle w:val="Normal"/>
        <w:ind w:firstLine="360"/>
        <w:jc w:val="both"/>
        <w:rPr>
          <w:rFonts w:ascii="Times Armenian" w:hAnsi="Times Armenian" w:cs="Times Armenian"/>
        </w:rPr>
      </w:pPr>
      <w:r>
        <w:rPr>
          <w:rFonts w:cs="Times Armenian" w:ascii="Times Armenian" w:hAnsi="Times Armenian"/>
          <w:b/>
          <w:sz w:val="21"/>
          <w:szCs w:val="21"/>
        </w:rPr>
        <w:t>14.</w:t>
      </w:r>
      <w:r>
        <w:rPr>
          <w:rFonts w:cs="Times Armenian" w:ascii="Times Armenian" w:hAnsi="Times Armenian"/>
          <w:b/>
          <w:i/>
          <w:sz w:val="21"/>
          <w:szCs w:val="21"/>
        </w:rPr>
        <w:t xml:space="preserve"> Աստվածաշունչ,</w:t>
      </w:r>
      <w:r>
        <w:rPr>
          <w:rFonts w:cs="Times Armenian" w:ascii="Times Armenian" w:hAnsi="Times Armenian"/>
          <w:i/>
          <w:sz w:val="21"/>
          <w:szCs w:val="21"/>
        </w:rPr>
        <w:t xml:space="preserve"> Վենետիկ, 1829:</w:t>
      </w:r>
    </w:p>
    <w:p>
      <w:pPr>
        <w:pStyle w:val="Normal"/>
        <w:ind w:firstLine="360"/>
        <w:jc w:val="both"/>
        <w:rPr>
          <w:rFonts w:ascii="Times Armenian" w:hAnsi="Times Armenian" w:cs="Times Armenian"/>
        </w:rPr>
      </w:pPr>
      <w:r>
        <w:rPr>
          <w:rFonts w:cs="Times Armenian" w:ascii="Times Armenian" w:hAnsi="Times Armenian"/>
          <w:b/>
          <w:sz w:val="21"/>
          <w:szCs w:val="21"/>
        </w:rPr>
        <w:t xml:space="preserve">15. Ս. Վ. Գյուլբուդաղյան – </w:t>
      </w:r>
      <w:r>
        <w:rPr>
          <w:rFonts w:cs="Times Armenian" w:ascii="Times Armenian" w:hAnsi="Times Armenian"/>
          <w:b/>
          <w:i/>
          <w:sz w:val="21"/>
          <w:szCs w:val="21"/>
        </w:rPr>
        <w:t xml:space="preserve">Հայերենի ուղղագրության պատմություն, </w:t>
      </w:r>
      <w:r>
        <w:rPr>
          <w:rFonts w:cs="Times Armenian" w:ascii="Times Armenian" w:hAnsi="Times Armenian"/>
          <w:sz w:val="21"/>
          <w:szCs w:val="21"/>
        </w:rPr>
        <w:t>ԵՊՀ-ի հրատ, Երևան, 1973:</w:t>
      </w:r>
    </w:p>
    <w:p>
      <w:pPr>
        <w:pStyle w:val="Normal"/>
        <w:ind w:firstLine="360"/>
        <w:jc w:val="both"/>
        <w:rPr>
          <w:rFonts w:ascii="Times Armenian" w:hAnsi="Times Armenian" w:cs="Times Armenian"/>
        </w:rPr>
      </w:pPr>
      <w:r>
        <w:rPr>
          <w:rFonts w:cs="Times Armenian" w:ascii="Times Armenian" w:hAnsi="Times Armenian"/>
          <w:b/>
          <w:sz w:val="21"/>
          <w:szCs w:val="21"/>
        </w:rPr>
        <w:t>16.</w:t>
      </w:r>
      <w:r>
        <w:rPr>
          <w:rFonts w:cs="Times Armenian" w:ascii="Times Armenian" w:hAnsi="Times Armenian"/>
          <w:i/>
          <w:sz w:val="21"/>
          <w:szCs w:val="21"/>
        </w:rPr>
        <w:t xml:space="preserve"> </w:t>
      </w:r>
      <w:r>
        <w:rPr>
          <w:rFonts w:cs="Times Armenian" w:ascii="Times Armenian" w:hAnsi="Times Armenian"/>
          <w:b/>
          <w:sz w:val="21"/>
          <w:szCs w:val="21"/>
        </w:rPr>
        <w:t>Հովհաննես Թումանյան –</w:t>
      </w:r>
      <w:r>
        <w:rPr>
          <w:rFonts w:cs="Times Armenian" w:ascii="Times Armenian" w:hAnsi="Times Armenian"/>
          <w:i/>
          <w:sz w:val="21"/>
          <w:szCs w:val="21"/>
        </w:rPr>
        <w:t xml:space="preserve"> </w:t>
      </w:r>
      <w:r>
        <w:rPr>
          <w:rFonts w:cs="Times Armenian" w:ascii="Times Armenian" w:hAnsi="Times Armenian"/>
          <w:b/>
          <w:i/>
          <w:sz w:val="21"/>
          <w:szCs w:val="21"/>
        </w:rPr>
        <w:t>Երկեր չորս հատորով,</w:t>
      </w:r>
      <w:r>
        <w:rPr>
          <w:rFonts w:cs="Times Armenian" w:ascii="Times Armenian" w:hAnsi="Times Armenian"/>
          <w:i/>
          <w:sz w:val="21"/>
          <w:szCs w:val="21"/>
        </w:rPr>
        <w:t xml:space="preserve"> </w:t>
      </w:r>
      <w:r>
        <w:rPr>
          <w:rFonts w:cs="Times Armenian" w:ascii="Times Armenian" w:hAnsi="Times Armenian"/>
          <w:sz w:val="21"/>
          <w:szCs w:val="21"/>
        </w:rPr>
        <w:t>հատ. 4-րդ, Երևան, «Հայաստան», 1969:</w:t>
      </w:r>
    </w:p>
    <w:p>
      <w:pPr>
        <w:pStyle w:val="Normal"/>
        <w:ind w:firstLine="360"/>
        <w:rPr>
          <w:rFonts w:ascii="Times Armenian" w:hAnsi="Times Armenian" w:cs="Times Armenian"/>
        </w:rPr>
      </w:pPr>
      <w:r>
        <w:rPr>
          <w:rFonts w:cs="Arial" w:ascii="Times Armenian" w:hAnsi="Times Armenian"/>
          <w:b/>
          <w:sz w:val="21"/>
          <w:szCs w:val="21"/>
        </w:rPr>
        <w:t>17.</w:t>
      </w:r>
      <w:r>
        <w:rPr>
          <w:rFonts w:cs="Arial" w:ascii="Times Armenian" w:hAnsi="Times Armenian"/>
          <w:b/>
          <w:i/>
          <w:sz w:val="21"/>
          <w:szCs w:val="21"/>
        </w:rPr>
        <w:t xml:space="preserve"> Հայ ժողովրդական հեքիաթներ,</w:t>
      </w:r>
      <w:r>
        <w:rPr>
          <w:rFonts w:cs="Arial" w:ascii="Times Armenian" w:hAnsi="Times Armenian"/>
          <w:sz w:val="21"/>
          <w:szCs w:val="21"/>
        </w:rPr>
        <w:t xml:space="preserve"> հատ I-XIII, ՀՍՍՀ ԳԱ-ի հրատ:</w:t>
      </w:r>
    </w:p>
    <w:p>
      <w:pPr>
        <w:pStyle w:val="Normal"/>
        <w:ind w:firstLine="360"/>
        <w:rPr>
          <w:rFonts w:ascii="Times Armenian" w:hAnsi="Times Armenian" w:cs="Times Armenian"/>
        </w:rPr>
      </w:pPr>
      <w:r>
        <w:rPr>
          <w:rFonts w:cs="Arial" w:ascii="Times Armenian" w:hAnsi="Times Armenian"/>
          <w:b/>
          <w:sz w:val="21"/>
          <w:szCs w:val="21"/>
        </w:rPr>
        <w:t>18.</w:t>
      </w:r>
      <w:r>
        <w:rPr>
          <w:rFonts w:cs="Arial" w:ascii="Times Armenian" w:hAnsi="Times Armenian"/>
          <w:b/>
          <w:i/>
          <w:sz w:val="21"/>
          <w:szCs w:val="21"/>
        </w:rPr>
        <w:t xml:space="preserve"> Հայ ժողովրդի պատմություն,</w:t>
      </w:r>
      <w:r>
        <w:rPr>
          <w:rFonts w:cs="Arial" w:ascii="Times Armenian" w:hAnsi="Times Armenian"/>
          <w:sz w:val="21"/>
          <w:szCs w:val="21"/>
        </w:rPr>
        <w:t xml:space="preserve"> հատ I-III, ՀՍՍՀ ԳԱ-ի հրատ:</w:t>
      </w:r>
    </w:p>
    <w:p>
      <w:pPr>
        <w:pStyle w:val="Normal"/>
        <w:ind w:firstLine="360"/>
        <w:rPr>
          <w:rFonts w:ascii="Times Armenian" w:hAnsi="Times Armenian" w:cs="Times Armenian"/>
        </w:rPr>
      </w:pPr>
      <w:r>
        <w:rPr>
          <w:rFonts w:cs="Times Armenian" w:ascii="Times Armenian" w:hAnsi="Times Armenian"/>
          <w:b/>
          <w:sz w:val="21"/>
          <w:szCs w:val="21"/>
        </w:rPr>
        <w:t>19. Ա. Ղարիբյան –</w:t>
      </w:r>
      <w:r>
        <w:rPr>
          <w:rFonts w:cs="Times Armenian" w:ascii="Times Armenian" w:hAnsi="Times Armenian"/>
          <w:sz w:val="21"/>
          <w:szCs w:val="21"/>
        </w:rPr>
        <w:t xml:space="preserve"> </w:t>
      </w:r>
      <w:r>
        <w:rPr>
          <w:rFonts w:cs="Times Armenian" w:ascii="Times Armenian" w:hAnsi="Times Armenian"/>
          <w:b/>
          <w:i/>
          <w:sz w:val="21"/>
          <w:szCs w:val="21"/>
        </w:rPr>
        <w:t xml:space="preserve">Ռուս հայերեն բառարան, </w:t>
      </w:r>
      <w:r>
        <w:rPr>
          <w:rFonts w:cs="Times Armenian" w:ascii="Times Armenian" w:hAnsi="Times Armenian"/>
          <w:sz w:val="21"/>
          <w:szCs w:val="21"/>
        </w:rPr>
        <w:t>«Հայաստան», Երևան 1982:</w:t>
      </w:r>
    </w:p>
    <w:p>
      <w:pPr>
        <w:pStyle w:val="Normal"/>
        <w:ind w:firstLine="360"/>
        <w:rPr>
          <w:rFonts w:ascii="Times Armenian" w:hAnsi="Times Armenian" w:cs="Times Armenian"/>
        </w:rPr>
      </w:pPr>
      <w:r>
        <w:rPr>
          <w:rFonts w:cs="Times Armenian" w:ascii="Times Armenian" w:hAnsi="Times Armenian"/>
          <w:b/>
          <w:sz w:val="21"/>
          <w:szCs w:val="21"/>
        </w:rPr>
        <w:t>20. Ա. Մեյե</w:t>
      </w:r>
      <w:r>
        <w:rPr>
          <w:rFonts w:cs="Times Armenian" w:ascii="Times Armenian" w:hAnsi="Times Armenian"/>
          <w:sz w:val="21"/>
          <w:szCs w:val="21"/>
        </w:rPr>
        <w:t xml:space="preserve"> – </w:t>
      </w:r>
      <w:r>
        <w:rPr>
          <w:rFonts w:cs="Times Armenian" w:ascii="Times Armenian" w:hAnsi="Times Armenian"/>
          <w:b/>
          <w:i/>
          <w:sz w:val="21"/>
          <w:szCs w:val="21"/>
        </w:rPr>
        <w:t>Հայագիտական ուսումնասիրություններ,</w:t>
      </w:r>
      <w:r>
        <w:rPr>
          <w:rFonts w:cs="Times Armenian" w:ascii="Times Armenian" w:hAnsi="Times Armenian"/>
          <w:sz w:val="21"/>
          <w:szCs w:val="21"/>
        </w:rPr>
        <w:t xml:space="preserve"> ԵՊՀ-ի հրատ, Երևան, 1978:</w:t>
      </w:r>
    </w:p>
    <w:p>
      <w:pPr>
        <w:pStyle w:val="Normal"/>
        <w:ind w:firstLine="360"/>
        <w:jc w:val="both"/>
        <w:rPr>
          <w:rFonts w:ascii="Times Armenian" w:hAnsi="Times Armenian" w:cs="Times Armenian"/>
        </w:rPr>
      </w:pPr>
      <w:r>
        <w:rPr>
          <w:rFonts w:cs="Times Armenian" w:ascii="Times Armenian" w:hAnsi="Times Armenian"/>
          <w:b/>
          <w:sz w:val="21"/>
          <w:szCs w:val="21"/>
        </w:rPr>
        <w:t>21. Ե. Շահազիզ</w:t>
      </w:r>
      <w:r>
        <w:rPr>
          <w:rFonts w:cs="Times Armenian" w:ascii="Times Armenian" w:hAnsi="Times Armenian"/>
          <w:sz w:val="21"/>
          <w:szCs w:val="21"/>
        </w:rPr>
        <w:t xml:space="preserve"> – </w:t>
      </w:r>
      <w:r>
        <w:rPr>
          <w:rFonts w:cs="Times Armenian" w:ascii="Times Armenian" w:hAnsi="Times Armenian"/>
          <w:b/>
          <w:i/>
          <w:sz w:val="21"/>
          <w:szCs w:val="21"/>
        </w:rPr>
        <w:t xml:space="preserve">Դիվան Խաչատուր Աբովյանի, </w:t>
      </w:r>
      <w:r>
        <w:rPr>
          <w:rFonts w:cs="Times Armenian" w:ascii="Times Armenian" w:hAnsi="Times Armenian"/>
          <w:sz w:val="21"/>
          <w:szCs w:val="21"/>
        </w:rPr>
        <w:t>ԱՐՄՖԱՆ-ի հրատ, Երևան, 1940:</w:t>
      </w:r>
    </w:p>
    <w:p>
      <w:pPr>
        <w:sectPr>
          <w:headerReference w:type="default" r:id="rId4"/>
          <w:headerReference w:type="first" r:id="rId5"/>
          <w:type w:val="nextPage"/>
          <w:pgSz w:w="8420" w:h="11906"/>
          <w:pgMar w:left="851" w:right="851" w:gutter="0" w:header="720" w:top="1140" w:footer="0" w:bottom="851"/>
          <w:pgNumType w:fmt="decimal"/>
          <w:formProt w:val="false"/>
          <w:titlePg/>
          <w:textDirection w:val="lrTb"/>
          <w:docGrid w:type="default" w:linePitch="360" w:charSpace="0"/>
        </w:sectPr>
        <w:pStyle w:val="Normal"/>
        <w:ind w:firstLine="360"/>
        <w:rPr>
          <w:rFonts w:ascii="Times Armenian" w:hAnsi="Times Armenian" w:cs="Times Armenian"/>
        </w:rPr>
      </w:pPr>
      <w:r>
        <w:rPr>
          <w:rFonts w:cs="Times Armenian" w:ascii="Times Armenian" w:hAnsi="Times Armenian"/>
          <w:b/>
          <w:sz w:val="21"/>
          <w:szCs w:val="21"/>
        </w:rPr>
        <w:t>22. Ե. Շահազիզ</w:t>
      </w:r>
      <w:r>
        <w:rPr>
          <w:rFonts w:cs="Times Armenian" w:ascii="Times Armenian" w:hAnsi="Times Armenian"/>
          <w:sz w:val="21"/>
          <w:szCs w:val="21"/>
        </w:rPr>
        <w:t xml:space="preserve"> – </w:t>
      </w:r>
      <w:r>
        <w:rPr>
          <w:rFonts w:cs="Times Armenian" w:ascii="Times Armenian" w:hAnsi="Times Armenian"/>
          <w:b/>
          <w:i/>
          <w:sz w:val="21"/>
          <w:szCs w:val="21"/>
        </w:rPr>
        <w:t xml:space="preserve">Խաչատուր Աբովյանի կենսագրությունը, </w:t>
      </w:r>
      <w:r>
        <w:rPr>
          <w:rFonts w:cs="Times Armenian" w:ascii="Times Armenian" w:hAnsi="Times Armenian"/>
          <w:sz w:val="21"/>
          <w:szCs w:val="21"/>
        </w:rPr>
        <w:t>ՀՍՍՌ ԳԱ հրատ, Երևան, 1945:</w:t>
      </w:r>
    </w:p>
    <w:p>
      <w:pPr>
        <w:pStyle w:val="Normal"/>
        <w:ind w:firstLine="360"/>
        <w:jc w:val="both"/>
        <w:rPr>
          <w:rFonts w:ascii="Times Armenian" w:hAnsi="Times Armenian" w:cs="Times Armenian"/>
        </w:rPr>
      </w:pPr>
      <w:r>
        <w:rPr>
          <w:rFonts w:cs="Arial" w:ascii="Russian Times" w:hAnsi="Russian Times"/>
          <w:b/>
          <w:sz w:val="21"/>
          <w:szCs w:val="21"/>
        </w:rPr>
        <w:t>23.</w:t>
      </w:r>
      <w:r>
        <w:rPr>
          <w:rFonts w:cs="Arial" w:ascii="Russian Times" w:hAnsi="Russian Times"/>
          <w:i/>
          <w:sz w:val="21"/>
          <w:szCs w:val="21"/>
        </w:rPr>
        <w:t xml:space="preserve"> </w:t>
      </w:r>
      <w:r>
        <w:rPr>
          <w:rFonts w:cs="Arial" w:ascii="Russian Times" w:hAnsi="Russian Times"/>
          <w:b/>
          <w:sz w:val="21"/>
          <w:szCs w:val="21"/>
        </w:rPr>
        <w:t>В. Чолаков – Ученые и открытия, Москва, “Мир”</w:t>
      </w:r>
      <w:r>
        <w:rPr>
          <w:rFonts w:cs="Arial" w:ascii="Russian Times" w:hAnsi="Russian Times"/>
          <w:sz w:val="21"/>
          <w:szCs w:val="21"/>
        </w:rPr>
        <w:t>, 1987.</w:t>
      </w:r>
    </w:p>
    <w:p>
      <w:pPr>
        <w:pStyle w:val="Normal"/>
        <w:ind w:firstLine="360"/>
        <w:jc w:val="both"/>
        <w:rPr>
          <w:rFonts w:ascii="Times Armenian" w:hAnsi="Times Armenian" w:cs="Times Armenian"/>
        </w:rPr>
      </w:pPr>
      <w:r>
        <w:rPr>
          <w:rFonts w:cs="Times Armenian" w:ascii="Times Armenian" w:hAnsi="Times Armenian"/>
          <w:b/>
          <w:sz w:val="21"/>
          <w:szCs w:val="21"/>
        </w:rPr>
        <w:t>24. Հ. Պետրոսյան</w:t>
      </w:r>
      <w:r>
        <w:rPr>
          <w:rFonts w:cs="Times Armenian" w:ascii="Times Armenian" w:hAnsi="Times Armenian"/>
          <w:sz w:val="21"/>
          <w:szCs w:val="21"/>
        </w:rPr>
        <w:t xml:space="preserve"> – </w:t>
      </w:r>
      <w:r>
        <w:rPr>
          <w:rFonts w:cs="Times Armenian" w:ascii="Times Armenian" w:hAnsi="Times Armenian"/>
          <w:b/>
          <w:i/>
          <w:sz w:val="21"/>
          <w:szCs w:val="21"/>
        </w:rPr>
        <w:t>Հայերենագիտական բառարան,</w:t>
      </w:r>
      <w:r>
        <w:rPr>
          <w:rFonts w:cs="Times Armenian" w:ascii="Times Armenian" w:hAnsi="Times Armenian"/>
          <w:sz w:val="21"/>
          <w:szCs w:val="21"/>
        </w:rPr>
        <w:t xml:space="preserve"> «Հայաստան», Երևան,1987:</w:t>
      </w:r>
    </w:p>
    <w:p>
      <w:pPr>
        <w:pStyle w:val="Normal"/>
        <w:ind w:firstLine="360"/>
        <w:jc w:val="both"/>
        <w:rPr>
          <w:rFonts w:ascii="Times Armenian" w:hAnsi="Times Armenian" w:cs="Times Armenian"/>
        </w:rPr>
      </w:pPr>
      <w:r>
        <w:rPr>
          <w:rFonts w:cs="Times Armenian" w:ascii="Times Armenian" w:hAnsi="Times Armenian"/>
          <w:b/>
          <w:sz w:val="21"/>
          <w:szCs w:val="21"/>
        </w:rPr>
        <w:t>25. Հ. Զ. Պետրոսյան, Ս. Ա. Գալստյան, Թ. Ա. Ղարագյոզյան</w:t>
      </w:r>
      <w:r>
        <w:rPr>
          <w:rFonts w:cs="Times Armenian" w:ascii="Times Armenian" w:hAnsi="Times Armenian"/>
          <w:sz w:val="21"/>
          <w:szCs w:val="21"/>
        </w:rPr>
        <w:t xml:space="preserve"> – </w:t>
      </w:r>
      <w:r>
        <w:rPr>
          <w:rFonts w:cs="Times Armenian" w:ascii="Times Armenian" w:hAnsi="Times Armenian"/>
          <w:b/>
          <w:i/>
          <w:sz w:val="21"/>
          <w:szCs w:val="21"/>
        </w:rPr>
        <w:t>Լեզ</w:t>
        <w:softHyphen/>
        <w:t xml:space="preserve">վաբանական բառարան, </w:t>
      </w:r>
      <w:r>
        <w:rPr>
          <w:rFonts w:cs="Times Armenian" w:ascii="Times Armenian" w:hAnsi="Times Armenian"/>
          <w:sz w:val="21"/>
          <w:szCs w:val="21"/>
        </w:rPr>
        <w:t>ՀՍՍՀ ԳԱ, Երևան,1975:</w:t>
      </w:r>
    </w:p>
    <w:p>
      <w:pPr>
        <w:pStyle w:val="Normal"/>
        <w:ind w:firstLine="360"/>
        <w:jc w:val="both"/>
        <w:rPr>
          <w:rFonts w:ascii="Times Armenian" w:hAnsi="Times Armenian" w:cs="Times Armenian"/>
        </w:rPr>
      </w:pPr>
      <w:r>
        <w:rPr>
          <w:rFonts w:cs="Times Armenian" w:ascii="Times Armenian" w:hAnsi="Times Armenian"/>
          <w:b/>
          <w:sz w:val="21"/>
          <w:szCs w:val="21"/>
        </w:rPr>
        <w:t>26. Էդ. Ջրբաշյան, Հ. Մախչանյան –</w:t>
      </w:r>
      <w:r>
        <w:rPr>
          <w:rFonts w:cs="Times Armenian" w:ascii="Times Armenian" w:hAnsi="Times Armenian"/>
          <w:i/>
          <w:sz w:val="21"/>
          <w:szCs w:val="21"/>
        </w:rPr>
        <w:t xml:space="preserve"> </w:t>
      </w:r>
      <w:r>
        <w:rPr>
          <w:rFonts w:cs="Times Armenian" w:ascii="Times Armenian" w:hAnsi="Times Armenian"/>
          <w:b/>
          <w:i/>
          <w:sz w:val="21"/>
          <w:szCs w:val="21"/>
        </w:rPr>
        <w:t>Գրականագիտական բառարան,</w:t>
      </w:r>
      <w:r>
        <w:rPr>
          <w:rFonts w:cs="Times Armenian" w:ascii="Times Armenian" w:hAnsi="Times Armenian"/>
          <w:i/>
          <w:sz w:val="21"/>
          <w:szCs w:val="21"/>
        </w:rPr>
        <w:t xml:space="preserve"> </w:t>
      </w:r>
      <w:r>
        <w:rPr>
          <w:rFonts w:cs="Times Armenian" w:ascii="Times Armenian" w:hAnsi="Times Armenian"/>
          <w:sz w:val="21"/>
          <w:szCs w:val="21"/>
        </w:rPr>
        <w:t>Երևան, «Լույս», 1980:</w:t>
      </w:r>
    </w:p>
    <w:p>
      <w:pPr>
        <w:pStyle w:val="Normal"/>
        <w:ind w:firstLine="360"/>
        <w:jc w:val="both"/>
        <w:rPr>
          <w:rFonts w:ascii="Times Armenian" w:hAnsi="Times Armenian" w:cs="Times Armenian"/>
        </w:rPr>
      </w:pPr>
      <w:r>
        <w:rPr>
          <w:rFonts w:cs="Russian Times" w:ascii="Russian Times" w:hAnsi="Russian Times"/>
          <w:b/>
          <w:sz w:val="21"/>
          <w:szCs w:val="21"/>
        </w:rPr>
        <w:t>27.</w:t>
      </w:r>
      <w:r>
        <w:rPr>
          <w:rFonts w:cs="Russian Times" w:ascii="Russian Times" w:hAnsi="Russian Times"/>
          <w:i/>
          <w:sz w:val="21"/>
          <w:szCs w:val="21"/>
        </w:rPr>
        <w:t xml:space="preserve"> </w:t>
      </w:r>
      <w:r>
        <w:rPr>
          <w:rFonts w:cs="Russian Times" w:ascii="Russian Times" w:hAnsi="Russian Times"/>
          <w:b/>
          <w:sz w:val="21"/>
          <w:szCs w:val="21"/>
        </w:rPr>
        <w:t>Цвейг – Собрание сочинений в семи томах, т.3, Москва, Правда, 1963.</w:t>
      </w:r>
      <w:r>
        <w:rPr>
          <w:rFonts w:cs="Times Armenian" w:ascii="Times Armenian" w:hAnsi="Times Armenian"/>
          <w:b/>
          <w:sz w:val="21"/>
          <w:szCs w:val="21"/>
        </w:rPr>
        <w:t>28. Coleridge S.T. –</w:t>
      </w:r>
      <w:r>
        <w:rPr>
          <w:rFonts w:cs="Times Armenian" w:ascii="Times Armenian" w:hAnsi="Times Armenian"/>
          <w:i/>
          <w:sz w:val="21"/>
          <w:szCs w:val="21"/>
        </w:rPr>
        <w:t xml:space="preserve"> </w:t>
      </w:r>
      <w:r>
        <w:rPr>
          <w:rFonts w:cs="Times Armenian" w:ascii="Times Armenian" w:hAnsi="Times Armenian"/>
          <w:b/>
          <w:i/>
          <w:sz w:val="21"/>
          <w:szCs w:val="21"/>
        </w:rPr>
        <w:t>Verse and Prose,</w:t>
      </w:r>
      <w:r>
        <w:rPr>
          <w:rFonts w:cs="Times Armenian" w:ascii="Times Armenian" w:hAnsi="Times Armenian"/>
          <w:i/>
          <w:sz w:val="21"/>
          <w:szCs w:val="21"/>
        </w:rPr>
        <w:t xml:space="preserve"> </w:t>
      </w:r>
      <w:r>
        <w:rPr>
          <w:rFonts w:cs="Times Armenian" w:ascii="Times Armenian" w:hAnsi="Times Armenian"/>
          <w:sz w:val="21"/>
          <w:szCs w:val="21"/>
        </w:rPr>
        <w:t>Moscow, Progress Publishers, 1981.</w:t>
      </w:r>
    </w:p>
    <w:p>
      <w:pPr>
        <w:pStyle w:val="Normal"/>
        <w:ind w:firstLine="360"/>
        <w:rPr>
          <w:rFonts w:ascii="Times Armenian" w:hAnsi="Times Armenian" w:cs="Times Armenian"/>
        </w:rPr>
      </w:pPr>
      <w:r>
        <w:rPr>
          <w:rFonts w:cs="Times Armenian" w:ascii="Times Armenian" w:hAnsi="Times Armenian"/>
          <w:b/>
          <w:sz w:val="21"/>
          <w:szCs w:val="21"/>
        </w:rPr>
        <w:t>29. Hayek F. A.</w:t>
      </w:r>
      <w:r>
        <w:rPr>
          <w:rFonts w:cs="Times Armenian" w:ascii="Times Armenian" w:hAnsi="Times Armenian"/>
          <w:i/>
          <w:sz w:val="21"/>
          <w:szCs w:val="21"/>
        </w:rPr>
        <w:t xml:space="preserve"> – </w:t>
      </w:r>
      <w:r>
        <w:rPr>
          <w:rFonts w:cs="Times Armenian" w:ascii="Times Armenian" w:hAnsi="Times Armenian"/>
          <w:b/>
          <w:i/>
          <w:sz w:val="21"/>
          <w:szCs w:val="21"/>
        </w:rPr>
        <w:t>The Fatal Conceit: The Errors of Socialism,</w:t>
      </w:r>
      <w:r>
        <w:rPr>
          <w:rFonts w:cs="Times Armenian" w:ascii="Times Armenian" w:hAnsi="Times Armenian"/>
          <w:i/>
          <w:sz w:val="21"/>
          <w:szCs w:val="21"/>
        </w:rPr>
        <w:t xml:space="preserve"> </w:t>
      </w:r>
      <w:r>
        <w:rPr>
          <w:rFonts w:cs="Times Armenian" w:ascii="Times Armenian" w:hAnsi="Times Armenian"/>
          <w:sz w:val="21"/>
          <w:szCs w:val="21"/>
        </w:rPr>
        <w:t xml:space="preserve">London, Routledge, 1990. </w:t>
      </w:r>
    </w:p>
    <w:p>
      <w:pPr>
        <w:pStyle w:val="Normal"/>
        <w:ind w:firstLine="360"/>
        <w:rPr>
          <w:rFonts w:ascii="Times Armenian" w:hAnsi="Times Armenian" w:cs="Times Armenian"/>
        </w:rPr>
      </w:pPr>
      <w:r>
        <w:rPr>
          <w:rFonts w:cs="Times Armenian" w:ascii="Times Armenian" w:hAnsi="Times Armenian"/>
          <w:sz w:val="21"/>
          <w:szCs w:val="21"/>
        </w:rPr>
      </w:r>
    </w:p>
    <w:p>
      <w:pPr>
        <w:pStyle w:val="Normal"/>
        <w:ind w:firstLine="360"/>
        <w:jc w:val="center"/>
        <w:rPr>
          <w:rFonts w:ascii="Times Armenian" w:hAnsi="Times Armenian" w:cs="Times Armenian"/>
        </w:rPr>
      </w:pPr>
      <w:r>
        <w:rPr>
          <w:rFonts w:cs="Arial" w:ascii="Times Armenian" w:hAnsi="Times Armenian"/>
          <w:sz w:val="21"/>
          <w:szCs w:val="21"/>
        </w:rPr>
        <w:t>Այս գրքի միջի բնագրերն ու այլոց (ոչ իմ) թարգմանությունները</w:t>
      </w:r>
    </w:p>
    <w:p>
      <w:pPr>
        <w:pStyle w:val="Normal"/>
        <w:ind w:firstLine="360"/>
        <w:jc w:val="center"/>
        <w:rPr>
          <w:rFonts w:ascii="Times Armenian" w:hAnsi="Times Armenian" w:cs="Times Armenian"/>
        </w:rPr>
      </w:pPr>
      <w:r>
        <w:rPr>
          <w:rFonts w:cs="Arial" w:ascii="Times Armenian" w:hAnsi="Times Armenian"/>
          <w:sz w:val="21"/>
          <w:szCs w:val="21"/>
        </w:rPr>
        <w:t>վերցրել եմ հետևյալ գրքերից.</w:t>
      </w:r>
    </w:p>
    <w:p>
      <w:pPr>
        <w:pStyle w:val="Normal"/>
        <w:ind w:firstLine="360"/>
        <w:rPr>
          <w:rFonts w:ascii="Times Armenian" w:hAnsi="Times Armenian" w:cs="Times Armenian"/>
        </w:rPr>
      </w:pPr>
      <w:r>
        <w:rPr>
          <w:rFonts w:cs="Arial" w:ascii="Times Armenian" w:hAnsi="Times Armenian"/>
          <w:sz w:val="21"/>
          <w:szCs w:val="21"/>
        </w:rPr>
      </w:r>
    </w:p>
    <w:p>
      <w:pPr>
        <w:pStyle w:val="Normal"/>
        <w:ind w:firstLine="360"/>
        <w:jc w:val="both"/>
        <w:rPr>
          <w:rFonts w:ascii="Times Armenian" w:hAnsi="Times Armenian" w:cs="Times Armenian"/>
        </w:rPr>
      </w:pPr>
      <w:r>
        <w:rPr>
          <w:rFonts w:cs="Times Armenian" w:ascii="Times Armenian" w:hAnsi="Times Armenian"/>
          <w:b/>
          <w:sz w:val="21"/>
          <w:szCs w:val="21"/>
        </w:rPr>
        <w:t>30. Մ. Յու. Լերմոնտով –</w:t>
      </w:r>
      <w:r>
        <w:rPr>
          <w:rFonts w:cs="Times Armenian" w:ascii="Times Armenian" w:hAnsi="Times Armenian"/>
          <w:i/>
          <w:sz w:val="21"/>
          <w:szCs w:val="21"/>
        </w:rPr>
        <w:t xml:space="preserve"> </w:t>
      </w:r>
      <w:r>
        <w:rPr>
          <w:rFonts w:cs="Times Armenian" w:ascii="Times Armenian" w:hAnsi="Times Armenian"/>
          <w:b/>
          <w:i/>
          <w:sz w:val="21"/>
          <w:szCs w:val="21"/>
        </w:rPr>
        <w:t>Ընտիր երկեր</w:t>
      </w:r>
      <w:r>
        <w:rPr>
          <w:rFonts w:cs="Times Armenian" w:ascii="Times Armenian" w:hAnsi="Times Armenian"/>
          <w:i/>
          <w:sz w:val="21"/>
          <w:szCs w:val="21"/>
        </w:rPr>
        <w:t xml:space="preserve">, </w:t>
      </w:r>
      <w:r>
        <w:rPr>
          <w:rFonts w:cs="Times Armenian" w:ascii="Times Armenian" w:hAnsi="Times Armenian"/>
          <w:sz w:val="21"/>
          <w:szCs w:val="21"/>
        </w:rPr>
        <w:t>հատ 1-ին, «Հայպետհրատ», Երևան, 1941:</w:t>
      </w:r>
    </w:p>
    <w:p>
      <w:pPr>
        <w:pStyle w:val="Normal"/>
        <w:ind w:firstLine="360"/>
        <w:rPr>
          <w:rFonts w:ascii="Times Armenian" w:hAnsi="Times Armenian" w:cs="Times Armenian"/>
        </w:rPr>
      </w:pPr>
      <w:r>
        <w:rPr>
          <w:rFonts w:cs="Times Armenian" w:ascii="Times Armenian" w:hAnsi="Times Armenian"/>
          <w:b/>
          <w:sz w:val="21"/>
          <w:szCs w:val="21"/>
        </w:rPr>
        <w:t>31. Մ. Յու. Լերմոնտով –</w:t>
      </w:r>
      <w:r>
        <w:rPr>
          <w:rFonts w:cs="Times Armenian" w:ascii="Times Armenian" w:hAnsi="Times Armenian"/>
          <w:sz w:val="21"/>
          <w:szCs w:val="21"/>
        </w:rPr>
        <w:t xml:space="preserve"> </w:t>
      </w:r>
      <w:r>
        <w:rPr>
          <w:rFonts w:cs="Times Armenian" w:ascii="Times Armenian" w:hAnsi="Times Armenian"/>
          <w:b/>
          <w:i/>
          <w:sz w:val="21"/>
          <w:szCs w:val="21"/>
        </w:rPr>
        <w:t>Դև</w:t>
      </w:r>
      <w:r>
        <w:rPr>
          <w:rFonts w:cs="Times Armenian" w:ascii="Times Armenian" w:hAnsi="Times Armenian"/>
          <w:i/>
          <w:sz w:val="21"/>
          <w:szCs w:val="21"/>
        </w:rPr>
        <w:t>,</w:t>
      </w:r>
      <w:r>
        <w:rPr>
          <w:rFonts w:cs="Times Armenian" w:ascii="Times Armenian" w:hAnsi="Times Armenian"/>
          <w:sz w:val="21"/>
          <w:szCs w:val="21"/>
        </w:rPr>
        <w:t xml:space="preserve"> «Սովետական գրող», 1986:</w:t>
      </w:r>
    </w:p>
    <w:p>
      <w:pPr>
        <w:pStyle w:val="Normal"/>
        <w:ind w:firstLine="360"/>
        <w:rPr>
          <w:rFonts w:ascii="Times Armenian" w:hAnsi="Times Armenian" w:cs="Times Armenian"/>
        </w:rPr>
      </w:pPr>
      <w:r>
        <w:rPr>
          <w:rFonts w:cs="Times Armenian" w:ascii="Times Armenian" w:hAnsi="Times Armenian"/>
          <w:b/>
          <w:sz w:val="21"/>
          <w:szCs w:val="21"/>
        </w:rPr>
        <w:t xml:space="preserve">32. Ալեքսանդր Բլոկ, Սերգեյ Եսենին – </w:t>
      </w:r>
      <w:r>
        <w:rPr>
          <w:rFonts w:cs="Times Armenian" w:ascii="Times Armenian" w:hAnsi="Times Armenian"/>
          <w:b/>
          <w:i/>
          <w:sz w:val="21"/>
          <w:szCs w:val="21"/>
        </w:rPr>
        <w:t xml:space="preserve">Ընտիր երկեր, Ռուս դասականների գրադարան, </w:t>
      </w:r>
      <w:r>
        <w:rPr>
          <w:rFonts w:cs="Times Armenian" w:ascii="Times Armenian" w:hAnsi="Times Armenian"/>
          <w:sz w:val="21"/>
          <w:szCs w:val="21"/>
        </w:rPr>
        <w:t>«Սովետական գրող», Երևան, 1968:</w:t>
      </w:r>
    </w:p>
    <w:p>
      <w:pPr>
        <w:pStyle w:val="Normal"/>
        <w:ind w:firstLine="360"/>
        <w:jc w:val="both"/>
        <w:rPr>
          <w:rFonts w:ascii="Times Armenian" w:hAnsi="Times Armenian" w:cs="Times Armenian"/>
        </w:rPr>
      </w:pPr>
      <w:r>
        <w:rPr>
          <w:rFonts w:cs="Times Armenian" w:ascii="Times Armenian" w:hAnsi="Times Armenian"/>
          <w:b/>
          <w:sz w:val="21"/>
          <w:szCs w:val="21"/>
        </w:rPr>
        <w:t xml:space="preserve">33. Բ. Պաստեռնակ – </w:t>
      </w:r>
      <w:r>
        <w:rPr>
          <w:rFonts w:cs="Times Armenian" w:ascii="Times Armenian" w:hAnsi="Times Armenian"/>
          <w:b/>
          <w:i/>
          <w:sz w:val="21"/>
          <w:szCs w:val="21"/>
        </w:rPr>
        <w:t>Դոկտոր Ժիվագո</w:t>
      </w:r>
      <w:r>
        <w:rPr>
          <w:rFonts w:cs="Times Armenian" w:ascii="Times Armenian" w:hAnsi="Times Armenian"/>
          <w:b/>
          <w:sz w:val="21"/>
          <w:szCs w:val="21"/>
        </w:rPr>
        <w:t>, «Խորհրդային գրող», Երևան 1990:</w:t>
      </w:r>
    </w:p>
    <w:p>
      <w:pPr>
        <w:pStyle w:val="Normal"/>
        <w:ind w:firstLine="360"/>
        <w:jc w:val="both"/>
        <w:rPr>
          <w:rFonts w:ascii="Times Armenian" w:hAnsi="Times Armenian" w:cs="Times Armenian"/>
        </w:rPr>
      </w:pPr>
      <w:r>
        <w:rPr>
          <w:b/>
          <w:sz w:val="21"/>
          <w:szCs w:val="21"/>
        </w:rPr>
        <w:t>Цвейг</w:t>
      </w:r>
      <w:r>
        <w:rPr>
          <w:rFonts w:cs="Times Armenian" w:ascii="Times Armenian" w:hAnsi="Times Armenian"/>
          <w:b/>
          <w:sz w:val="21"/>
          <w:szCs w:val="21"/>
        </w:rPr>
        <w:t xml:space="preserve"> – </w:t>
      </w:r>
      <w:r>
        <w:rPr>
          <w:b/>
          <w:sz w:val="21"/>
          <w:szCs w:val="21"/>
        </w:rPr>
        <w:t>Собрани</w:t>
      </w:r>
      <w:r>
        <w:rPr>
          <w:rFonts w:cs="Times Armenian" w:ascii="Times Armenian" w:hAnsi="Times Armenian"/>
          <w:b/>
          <w:sz w:val="21"/>
          <w:szCs w:val="21"/>
        </w:rPr>
        <w:t xml:space="preserve">34. </w:t>
      </w:r>
      <w:r>
        <w:rPr>
          <w:b/>
          <w:sz w:val="21"/>
          <w:szCs w:val="21"/>
        </w:rPr>
        <w:t>Б</w:t>
      </w:r>
      <w:r>
        <w:rPr>
          <w:rFonts w:cs="Times Armenian" w:ascii="Times Armenian" w:hAnsi="Times Armenian"/>
          <w:b/>
          <w:sz w:val="21"/>
          <w:szCs w:val="21"/>
        </w:rPr>
        <w:t xml:space="preserve">. </w:t>
      </w:r>
      <w:r>
        <w:rPr>
          <w:b/>
          <w:sz w:val="21"/>
          <w:szCs w:val="21"/>
        </w:rPr>
        <w:t>Пастернак</w:t>
      </w:r>
      <w:r>
        <w:rPr>
          <w:rFonts w:cs="Times Armenian" w:ascii="Times Armenian" w:hAnsi="Times Armenian"/>
          <w:b/>
          <w:sz w:val="21"/>
          <w:szCs w:val="21"/>
        </w:rPr>
        <w:t xml:space="preserve"> – </w:t>
      </w:r>
      <w:r>
        <w:rPr>
          <w:b/>
          <w:sz w:val="21"/>
          <w:szCs w:val="21"/>
        </w:rPr>
        <w:t>Стишотворения</w:t>
      </w:r>
      <w:r>
        <w:rPr>
          <w:rFonts w:cs="Times Armenian" w:ascii="Times Armenian" w:hAnsi="Times Armenian"/>
          <w:b/>
          <w:sz w:val="21"/>
          <w:szCs w:val="21"/>
        </w:rPr>
        <w:t xml:space="preserve"> </w:t>
      </w:r>
      <w:r>
        <w:rPr>
          <w:b/>
          <w:sz w:val="21"/>
          <w:szCs w:val="21"/>
        </w:rPr>
        <w:t>и</w:t>
      </w:r>
      <w:r>
        <w:rPr>
          <w:rFonts w:cs="Times Armenian" w:ascii="Times Armenian" w:hAnsi="Times Armenian"/>
          <w:b/>
          <w:sz w:val="21"/>
          <w:szCs w:val="21"/>
        </w:rPr>
        <w:t xml:space="preserve"> </w:t>
      </w:r>
      <w:r>
        <w:rPr>
          <w:b/>
          <w:sz w:val="21"/>
          <w:szCs w:val="21"/>
        </w:rPr>
        <w:t>поемы</w:t>
      </w:r>
      <w:r>
        <w:rPr>
          <w:rFonts w:cs="Times Armenian" w:ascii="Times Armenian" w:hAnsi="Times Armenian"/>
          <w:b/>
          <w:sz w:val="21"/>
          <w:szCs w:val="21"/>
        </w:rPr>
        <w:t xml:space="preserve">. </w:t>
      </w:r>
      <w:r>
        <w:rPr>
          <w:b/>
          <w:sz w:val="21"/>
          <w:szCs w:val="21"/>
        </w:rPr>
        <w:t>переводы</w:t>
      </w:r>
      <w:r>
        <w:rPr>
          <w:rFonts w:cs="Times Armenian" w:ascii="Times Armenian" w:hAnsi="Times Armenian"/>
          <w:b/>
          <w:sz w:val="21"/>
          <w:szCs w:val="21"/>
        </w:rPr>
        <w:t>, “</w:t>
      </w:r>
      <w:r>
        <w:rPr>
          <w:b/>
          <w:sz w:val="21"/>
          <w:szCs w:val="21"/>
        </w:rPr>
        <w:t>Правда</w:t>
      </w:r>
      <w:r>
        <w:rPr>
          <w:rFonts w:cs="Times Armenian" w:ascii="Times Armenian" w:hAnsi="Times Armenian"/>
          <w:b/>
          <w:sz w:val="21"/>
          <w:szCs w:val="21"/>
        </w:rPr>
        <w:t xml:space="preserve">”, </w:t>
      </w:r>
      <w:r>
        <w:rPr>
          <w:b/>
          <w:sz w:val="21"/>
          <w:szCs w:val="21"/>
        </w:rPr>
        <w:t>Москва</w:t>
      </w:r>
      <w:r>
        <w:rPr>
          <w:rFonts w:cs="Times Armenian" w:ascii="Times Armenian" w:hAnsi="Times Armenian"/>
          <w:b/>
          <w:sz w:val="21"/>
          <w:szCs w:val="21"/>
        </w:rPr>
        <w:t>, 1990.</w:t>
      </w:r>
    </w:p>
    <w:p>
      <w:pPr>
        <w:pStyle w:val="Normal"/>
        <w:ind w:firstLine="360"/>
        <w:jc w:val="both"/>
        <w:rPr>
          <w:rFonts w:ascii="Times Armenian" w:hAnsi="Times Armenian" w:cs="Times Armenian"/>
        </w:rPr>
      </w:pPr>
      <w:r>
        <w:rPr>
          <w:rFonts w:cs="Times Armenian" w:ascii="Times Armenian" w:hAnsi="Times Armenian"/>
          <w:b/>
          <w:sz w:val="21"/>
          <w:szCs w:val="21"/>
        </w:rPr>
        <w:t xml:space="preserve">35. </w:t>
      </w:r>
      <w:r>
        <w:rPr>
          <w:b/>
          <w:sz w:val="21"/>
          <w:szCs w:val="21"/>
        </w:rPr>
        <w:t>С</w:t>
      </w:r>
      <w:r>
        <w:rPr>
          <w:rFonts w:cs="Times Armenian" w:ascii="Times Armenian" w:hAnsi="Times Armenian"/>
          <w:b/>
          <w:sz w:val="21"/>
          <w:szCs w:val="21"/>
        </w:rPr>
        <w:t xml:space="preserve">. </w:t>
      </w:r>
      <w:r>
        <w:rPr>
          <w:b/>
          <w:sz w:val="21"/>
          <w:szCs w:val="21"/>
        </w:rPr>
        <w:t>Есенин</w:t>
      </w:r>
      <w:r>
        <w:rPr>
          <w:rFonts w:cs="Times Armenian" w:ascii="Times Armenian" w:hAnsi="Times Armenian"/>
          <w:b/>
          <w:sz w:val="21"/>
          <w:szCs w:val="21"/>
        </w:rPr>
        <w:t xml:space="preserve"> –  </w:t>
      </w:r>
      <w:r>
        <w:rPr>
          <w:b/>
          <w:sz w:val="21"/>
          <w:szCs w:val="21"/>
        </w:rPr>
        <w:t>Стишотворения</w:t>
      </w:r>
      <w:r>
        <w:rPr>
          <w:rFonts w:cs="Times Armenian" w:ascii="Times Armenian" w:hAnsi="Times Armenian"/>
          <w:b/>
          <w:sz w:val="21"/>
          <w:szCs w:val="21"/>
        </w:rPr>
        <w:t xml:space="preserve"> </w:t>
      </w:r>
      <w:r>
        <w:rPr>
          <w:b/>
          <w:sz w:val="21"/>
          <w:szCs w:val="21"/>
        </w:rPr>
        <w:t>и</w:t>
      </w:r>
      <w:r>
        <w:rPr>
          <w:rFonts w:cs="Times Armenian" w:ascii="Times Armenian" w:hAnsi="Times Armenian"/>
          <w:b/>
          <w:sz w:val="21"/>
          <w:szCs w:val="21"/>
        </w:rPr>
        <w:t xml:space="preserve"> </w:t>
      </w:r>
      <w:r>
        <w:rPr>
          <w:b/>
          <w:sz w:val="21"/>
          <w:szCs w:val="21"/>
        </w:rPr>
        <w:t>поемы</w:t>
      </w:r>
      <w:r>
        <w:rPr>
          <w:rFonts w:cs="Times Armenian" w:ascii="Times Armenian" w:hAnsi="Times Armenian"/>
          <w:b/>
          <w:sz w:val="21"/>
          <w:szCs w:val="21"/>
        </w:rPr>
        <w:t>, “</w:t>
      </w:r>
      <w:r>
        <w:rPr>
          <w:b/>
          <w:sz w:val="21"/>
          <w:szCs w:val="21"/>
        </w:rPr>
        <w:t>Советакан</w:t>
      </w:r>
      <w:r>
        <w:rPr>
          <w:rFonts w:cs="Times Armenian" w:ascii="Times Armenian" w:hAnsi="Times Armenian"/>
          <w:b/>
          <w:sz w:val="21"/>
          <w:szCs w:val="21"/>
        </w:rPr>
        <w:t xml:space="preserve"> </w:t>
      </w:r>
      <w:r>
        <w:rPr>
          <w:b/>
          <w:sz w:val="21"/>
          <w:szCs w:val="21"/>
        </w:rPr>
        <w:t>грох</w:t>
      </w:r>
      <w:r>
        <w:rPr>
          <w:rFonts w:cs="Times Armenian" w:ascii="Times Armenian" w:hAnsi="Times Armenian"/>
          <w:b/>
          <w:sz w:val="21"/>
          <w:szCs w:val="21"/>
        </w:rPr>
        <w:t xml:space="preserve">”, </w:t>
      </w:r>
      <w:r>
        <w:rPr>
          <w:b/>
          <w:sz w:val="21"/>
          <w:szCs w:val="21"/>
        </w:rPr>
        <w:t>Ереван</w:t>
      </w:r>
      <w:r>
        <w:rPr>
          <w:rFonts w:cs="Times Armenian" w:ascii="Times Armenian" w:hAnsi="Times Armenian"/>
          <w:b/>
          <w:sz w:val="21"/>
          <w:szCs w:val="21"/>
        </w:rPr>
        <w:t>, 1978.</w:t>
      </w:r>
    </w:p>
    <w:p>
      <w:pPr>
        <w:pStyle w:val="Normal"/>
        <w:ind w:firstLine="360"/>
        <w:jc w:val="both"/>
        <w:rPr>
          <w:rFonts w:ascii="Times Armenian" w:hAnsi="Times Armenian" w:cs="Times Armenian"/>
        </w:rPr>
      </w:pPr>
      <w:r>
        <w:rPr>
          <w:rFonts w:cs="Times Armenian" w:ascii="Times Armenian" w:hAnsi="Times Armenian"/>
          <w:b/>
          <w:sz w:val="21"/>
          <w:szCs w:val="21"/>
        </w:rPr>
        <w:t xml:space="preserve">36. </w:t>
      </w:r>
      <w:r>
        <w:rPr>
          <w:b/>
          <w:sz w:val="21"/>
          <w:szCs w:val="21"/>
        </w:rPr>
        <w:t>А</w:t>
      </w:r>
      <w:r>
        <w:rPr>
          <w:rFonts w:cs="Times Armenian" w:ascii="Times Armenian" w:hAnsi="Times Armenian"/>
          <w:b/>
          <w:sz w:val="21"/>
          <w:szCs w:val="21"/>
        </w:rPr>
        <w:t xml:space="preserve">. </w:t>
      </w:r>
      <w:r>
        <w:rPr>
          <w:b/>
          <w:sz w:val="21"/>
          <w:szCs w:val="21"/>
        </w:rPr>
        <w:t>Блок</w:t>
      </w:r>
      <w:r>
        <w:rPr>
          <w:rFonts w:cs="Times Armenian" w:ascii="Times Armenian" w:hAnsi="Times Armenian"/>
          <w:b/>
          <w:sz w:val="21"/>
          <w:szCs w:val="21"/>
        </w:rPr>
        <w:t xml:space="preserve">, </w:t>
      </w:r>
      <w:r>
        <w:rPr>
          <w:b/>
          <w:sz w:val="21"/>
          <w:szCs w:val="21"/>
        </w:rPr>
        <w:t>В</w:t>
      </w:r>
      <w:r>
        <w:rPr>
          <w:rFonts w:cs="Times Armenian" w:ascii="Times Armenian" w:hAnsi="Times Armenian"/>
          <w:b/>
          <w:sz w:val="21"/>
          <w:szCs w:val="21"/>
        </w:rPr>
        <w:t xml:space="preserve">. </w:t>
      </w:r>
      <w:r>
        <w:rPr>
          <w:b/>
          <w:sz w:val="21"/>
          <w:szCs w:val="21"/>
        </w:rPr>
        <w:t>Маяковский</w:t>
      </w:r>
      <w:r>
        <w:rPr>
          <w:rFonts w:cs="Times Armenian" w:ascii="Times Armenian" w:hAnsi="Times Armenian"/>
          <w:b/>
          <w:sz w:val="21"/>
          <w:szCs w:val="21"/>
        </w:rPr>
        <w:t xml:space="preserve">, </w:t>
      </w:r>
      <w:r>
        <w:rPr>
          <w:b/>
          <w:sz w:val="21"/>
          <w:szCs w:val="21"/>
        </w:rPr>
        <w:t>С</w:t>
      </w:r>
      <w:r>
        <w:rPr>
          <w:rFonts w:cs="Times Armenian" w:ascii="Times Armenian" w:hAnsi="Times Armenian"/>
          <w:b/>
          <w:sz w:val="21"/>
          <w:szCs w:val="21"/>
        </w:rPr>
        <w:t xml:space="preserve">. </w:t>
      </w:r>
      <w:r>
        <w:rPr>
          <w:b/>
          <w:sz w:val="21"/>
          <w:szCs w:val="21"/>
        </w:rPr>
        <w:t>Есенин</w:t>
      </w:r>
      <w:r>
        <w:rPr>
          <w:rFonts w:cs="Times Armenian" w:ascii="Times Armenian" w:hAnsi="Times Armenian"/>
          <w:b/>
          <w:sz w:val="21"/>
          <w:szCs w:val="21"/>
        </w:rPr>
        <w:t xml:space="preserve"> – </w:t>
      </w:r>
      <w:r>
        <w:rPr>
          <w:b/>
          <w:sz w:val="21"/>
          <w:szCs w:val="21"/>
        </w:rPr>
        <w:t>Избранные</w:t>
      </w:r>
      <w:r>
        <w:rPr>
          <w:rFonts w:cs="Times Armenian" w:ascii="Times Armenian" w:hAnsi="Times Armenian"/>
          <w:b/>
          <w:sz w:val="21"/>
          <w:szCs w:val="21"/>
        </w:rPr>
        <w:t xml:space="preserve"> </w:t>
      </w:r>
      <w:r>
        <w:rPr>
          <w:b/>
          <w:sz w:val="21"/>
          <w:szCs w:val="21"/>
        </w:rPr>
        <w:t>сочинения</w:t>
      </w:r>
      <w:r>
        <w:rPr>
          <w:rFonts w:cs="Times Armenian" w:ascii="Times Armenian" w:hAnsi="Times Armenian"/>
          <w:b/>
          <w:sz w:val="21"/>
          <w:szCs w:val="21"/>
        </w:rPr>
        <w:t>, “</w:t>
      </w:r>
      <w:r>
        <w:rPr>
          <w:b/>
          <w:sz w:val="21"/>
          <w:szCs w:val="21"/>
        </w:rPr>
        <w:t>Шудожественная</w:t>
      </w:r>
      <w:r>
        <w:rPr>
          <w:rFonts w:cs="Times Armenian" w:ascii="Times Armenian" w:hAnsi="Times Armenian"/>
          <w:b/>
          <w:sz w:val="21"/>
          <w:szCs w:val="21"/>
        </w:rPr>
        <w:t xml:space="preserve"> </w:t>
      </w:r>
      <w:r>
        <w:rPr>
          <w:b/>
          <w:sz w:val="21"/>
          <w:szCs w:val="21"/>
        </w:rPr>
        <w:t>литература</w:t>
      </w:r>
      <w:r>
        <w:rPr>
          <w:rFonts w:cs="Times Armenian" w:ascii="Times Armenian" w:hAnsi="Times Armenian"/>
          <w:b/>
          <w:sz w:val="21"/>
          <w:szCs w:val="21"/>
        </w:rPr>
        <w:t xml:space="preserve">”, </w:t>
      </w:r>
      <w:r>
        <w:rPr>
          <w:b/>
          <w:sz w:val="21"/>
          <w:szCs w:val="21"/>
        </w:rPr>
        <w:t>Москва</w:t>
      </w:r>
      <w:r>
        <w:rPr>
          <w:rFonts w:cs="Times Armenian" w:ascii="Times Armenian" w:hAnsi="Times Armenian"/>
          <w:b/>
          <w:sz w:val="21"/>
          <w:szCs w:val="21"/>
        </w:rPr>
        <w:t>, 1991.</w:t>
      </w:r>
      <w:r>
        <w:rPr>
          <w:rFonts w:cs="Russian Times" w:ascii="Russian Times" w:hAnsi="Russian Times"/>
          <w:b/>
          <w:sz w:val="21"/>
          <w:szCs w:val="21"/>
        </w:rPr>
        <w:t xml:space="preserve">37. </w:t>
      </w:r>
      <w:r>
        <w:rPr>
          <w:rFonts w:cs="Times Armenian" w:ascii="Times Armenian" w:hAnsi="Times Armenian"/>
          <w:b/>
          <w:sz w:val="21"/>
          <w:szCs w:val="21"/>
        </w:rPr>
        <w:t xml:space="preserve">Գ. Էմին – </w:t>
      </w:r>
      <w:r>
        <w:rPr>
          <w:rFonts w:cs="Times Armenian" w:ascii="Times Armenian" w:hAnsi="Times Armenian"/>
          <w:b/>
          <w:i/>
          <w:sz w:val="21"/>
          <w:szCs w:val="21"/>
        </w:rPr>
        <w:t>Գիրք թարգմանությանց</w:t>
      </w:r>
      <w:r>
        <w:rPr>
          <w:rFonts w:cs="Times Armenian" w:ascii="Times Armenian" w:hAnsi="Times Armenian"/>
          <w:b/>
          <w:sz w:val="21"/>
          <w:szCs w:val="21"/>
        </w:rPr>
        <w:t>, «Սովետական գրող», Երևան, 1984:</w:t>
      </w:r>
    </w:p>
    <w:p>
      <w:pPr>
        <w:pStyle w:val="Normal"/>
        <w:ind w:firstLine="360"/>
        <w:jc w:val="both"/>
        <w:rPr>
          <w:rFonts w:ascii="Times Armenian" w:hAnsi="Times Armenian" w:cs="Times Armenian"/>
        </w:rPr>
      </w:pPr>
      <w:r>
        <w:rPr>
          <w:rFonts w:cs="Times Armenian" w:ascii="Times Armenian" w:hAnsi="Times Armenian"/>
          <w:b/>
          <w:sz w:val="21"/>
          <w:szCs w:val="21"/>
        </w:rPr>
        <w:t>38.</w:t>
      </w:r>
      <w:r>
        <w:rPr>
          <w:rFonts w:cs="Times Armenian" w:ascii="Times Armenian" w:hAnsi="Times Armenian"/>
          <w:b/>
          <w:i/>
          <w:sz w:val="21"/>
          <w:szCs w:val="21"/>
        </w:rPr>
        <w:t xml:space="preserve"> Անգ</w:t>
        <w:softHyphen/>
        <w:t>լո-</w:t>
        <w:softHyphen/>
        <w:t>ա</w:t>
        <w:softHyphen/>
        <w:t>մե</w:t>
        <w:softHyphen/>
        <w:t>րիկ</w:t>
        <w:softHyphen/>
        <w:t>յան պո</w:t>
        <w:softHyphen/>
        <w:t>ե</w:t>
        <w:softHyphen/>
        <w:t>զի</w:t>
        <w:softHyphen/>
        <w:t>ա</w:t>
        <w:softHyphen/>
        <w:t>յի էջե</w:t>
        <w:softHyphen/>
        <w:t>րից,</w:t>
      </w:r>
      <w:r>
        <w:rPr>
          <w:rFonts w:cs="Times Armenian" w:ascii="Times Armenian" w:hAnsi="Times Armenian"/>
          <w:i/>
          <w:sz w:val="21"/>
          <w:szCs w:val="21"/>
        </w:rPr>
        <w:t xml:space="preserve"> </w:t>
      </w:r>
      <w:r>
        <w:rPr>
          <w:rFonts w:cs="Times Armenian" w:ascii="Times Armenian" w:hAnsi="Times Armenian"/>
          <w:b/>
          <w:i/>
          <w:sz w:val="21"/>
          <w:szCs w:val="21"/>
        </w:rPr>
        <w:t>20-րդ դար –</w:t>
      </w:r>
      <w:r>
        <w:rPr>
          <w:rFonts w:cs="Times Armenian" w:ascii="Times Armenian" w:hAnsi="Times Armenian"/>
          <w:i/>
          <w:sz w:val="21"/>
          <w:szCs w:val="21"/>
        </w:rPr>
        <w:t xml:space="preserve"> թարգ</w:t>
        <w:softHyphen/>
        <w:t>մա</w:t>
        <w:softHyphen/>
        <w:t>նու</w:t>
        <w:softHyphen/>
        <w:t>թյու</w:t>
        <w:softHyphen/>
        <w:t>նը անգ</w:t>
        <w:softHyphen/>
        <w:t>լե</w:t>
        <w:softHyphen/>
        <w:t>րե</w:t>
        <w:softHyphen/>
        <w:t xml:space="preserve">նից՝  </w:t>
      </w:r>
      <w:r>
        <w:rPr>
          <w:rFonts w:cs="Times Armenian" w:ascii="Times Armenian" w:hAnsi="Times Armenian"/>
          <w:b/>
          <w:sz w:val="21"/>
          <w:szCs w:val="21"/>
        </w:rPr>
        <w:t>Ար</w:t>
        <w:softHyphen/>
        <w:t>տեմ Հա</w:t>
        <w:softHyphen/>
        <w:t>րու</w:t>
        <w:softHyphen/>
        <w:t>թյուն</w:t>
        <w:softHyphen/>
        <w:t>յա</w:t>
        <w:softHyphen/>
        <w:t>նի,</w:t>
      </w:r>
      <w:r>
        <w:rPr>
          <w:rFonts w:cs="Times Armenian" w:ascii="Times Armenian" w:hAnsi="Times Armenian"/>
          <w:i/>
          <w:sz w:val="21"/>
          <w:szCs w:val="21"/>
        </w:rPr>
        <w:t xml:space="preserve"> </w:t>
      </w:r>
      <w:r>
        <w:rPr>
          <w:rFonts w:cs="Times Armenian" w:ascii="Times Armenian" w:hAnsi="Times Armenian"/>
          <w:sz w:val="21"/>
          <w:szCs w:val="21"/>
        </w:rPr>
        <w:t>Երևան, 1982, «Սո</w:t>
        <w:softHyphen/>
        <w:t>վե</w:t>
        <w:softHyphen/>
        <w:t>տա</w:t>
        <w:softHyphen/>
        <w:t>կան գրող»:</w:t>
      </w:r>
    </w:p>
    <w:p>
      <w:pPr>
        <w:pStyle w:val="Normal"/>
        <w:ind w:firstLine="360"/>
        <w:jc w:val="both"/>
        <w:rPr>
          <w:rFonts w:ascii="Times Armenian" w:hAnsi="Times Armenian" w:cs="Times Armenian"/>
        </w:rPr>
      </w:pPr>
      <w:r>
        <w:rPr>
          <w:rFonts w:cs="Times Armenian" w:ascii="Times Armenian" w:hAnsi="Times Armenian"/>
          <w:b/>
          <w:sz w:val="21"/>
          <w:szCs w:val="21"/>
        </w:rPr>
        <w:t xml:space="preserve">39. </w:t>
      </w:r>
      <w:r>
        <w:rPr>
          <w:rFonts w:cs="Times Armenian" w:ascii="Times Armenian" w:hAnsi="Times Armenian"/>
          <w:i/>
          <w:sz w:val="21"/>
          <w:szCs w:val="21"/>
        </w:rPr>
        <w:t xml:space="preserve"> </w:t>
      </w:r>
      <w:r>
        <w:rPr>
          <w:rFonts w:cs="Times Armenian" w:ascii="Times Armenian" w:hAnsi="Times Armenian"/>
          <w:b/>
          <w:sz w:val="21"/>
          <w:szCs w:val="21"/>
        </w:rPr>
        <w:t>Ար</w:t>
        <w:softHyphen/>
        <w:t>տեմ Հա</w:t>
        <w:softHyphen/>
        <w:t>րու</w:t>
        <w:softHyphen/>
        <w:t>թյուն</w:t>
        <w:softHyphen/>
        <w:t>յան –</w:t>
      </w:r>
      <w:r>
        <w:rPr>
          <w:rFonts w:cs="Times Armenian" w:ascii="Times Armenian" w:hAnsi="Times Armenian"/>
          <w:i/>
          <w:sz w:val="21"/>
          <w:szCs w:val="21"/>
        </w:rPr>
        <w:t xml:space="preserve"> </w:t>
      </w:r>
      <w:r>
        <w:rPr>
          <w:rFonts w:cs="Times Armenian" w:ascii="Times Armenian" w:hAnsi="Times Armenian"/>
          <w:b/>
          <w:i/>
          <w:sz w:val="21"/>
          <w:szCs w:val="21"/>
        </w:rPr>
        <w:t>Ընտ</w:t>
        <w:softHyphen/>
        <w:t>րա</w:t>
        <w:softHyphen/>
        <w:t>նի ամե</w:t>
        <w:softHyphen/>
        <w:t>րիկ</w:t>
        <w:softHyphen/>
        <w:t>յան և անգ</w:t>
        <w:softHyphen/>
        <w:t>լի</w:t>
        <w:softHyphen/>
        <w:t>ա</w:t>
        <w:softHyphen/>
        <w:t>կան պո</w:t>
        <w:softHyphen/>
        <w:t>ե</w:t>
        <w:softHyphen/>
        <w:t>զի</w:t>
        <w:softHyphen/>
        <w:t>ա</w:t>
        <w:softHyphen/>
        <w:t>յի,</w:t>
      </w:r>
      <w:r>
        <w:rPr>
          <w:rFonts w:cs="Times Armenian" w:ascii="Times Armenian" w:hAnsi="Times Armenian"/>
          <w:i/>
          <w:sz w:val="21"/>
          <w:szCs w:val="21"/>
        </w:rPr>
        <w:t xml:space="preserve"> </w:t>
      </w:r>
      <w:r>
        <w:rPr>
          <w:rFonts w:cs="Times Armenian" w:ascii="Times Armenian" w:hAnsi="Times Armenian"/>
          <w:sz w:val="21"/>
          <w:szCs w:val="21"/>
        </w:rPr>
        <w:t>Երևան, «Ապո</w:t>
        <w:softHyphen/>
        <w:t>լոն», 2000:</w:t>
      </w:r>
    </w:p>
    <w:p>
      <w:pPr>
        <w:pStyle w:val="Normal"/>
        <w:ind w:firstLine="360"/>
        <w:jc w:val="both"/>
        <w:rPr>
          <w:rFonts w:ascii="Times Armenian" w:hAnsi="Times Armenian" w:cs="Times Armenian"/>
        </w:rPr>
      </w:pPr>
      <w:r>
        <w:rPr>
          <w:rFonts w:eastAsia="Times Armenian" w:cs="Times Armenian" w:ascii="Times Armenian" w:hAnsi="Times Armenian"/>
          <w:i/>
          <w:sz w:val="21"/>
          <w:szCs w:val="21"/>
        </w:rPr>
        <w:t xml:space="preserve"> </w:t>
      </w:r>
      <w:r>
        <w:rPr>
          <w:rFonts w:cs="Times Armenian" w:ascii="Times Armenian" w:hAnsi="Times Armenian"/>
          <w:b/>
          <w:sz w:val="21"/>
          <w:szCs w:val="21"/>
        </w:rPr>
        <w:t>40. Frank Kermode and John Hollander –</w:t>
      </w:r>
      <w:r>
        <w:rPr>
          <w:rFonts w:cs="Times Armenian" w:ascii="Times Armenian" w:hAnsi="Times Armenian"/>
          <w:i/>
          <w:sz w:val="21"/>
          <w:szCs w:val="21"/>
        </w:rPr>
        <w:t xml:space="preserve"> </w:t>
      </w:r>
      <w:r>
        <w:rPr>
          <w:rFonts w:cs="Times Armenian" w:ascii="Times Armenian" w:hAnsi="Times Armenian"/>
          <w:b/>
          <w:i/>
          <w:sz w:val="21"/>
          <w:szCs w:val="21"/>
        </w:rPr>
        <w:t>Modern British Literature,</w:t>
      </w:r>
      <w:r>
        <w:rPr>
          <w:rFonts w:cs="Times Armenian" w:ascii="Times Armenian" w:hAnsi="Times Armenian"/>
          <w:i/>
          <w:sz w:val="21"/>
          <w:szCs w:val="21"/>
        </w:rPr>
        <w:t xml:space="preserve"> </w:t>
      </w:r>
      <w:r>
        <w:rPr>
          <w:rFonts w:cs="Times Armenian" w:ascii="Times Armenian" w:hAnsi="Times Armenian"/>
          <w:b/>
          <w:i/>
          <w:sz w:val="21"/>
          <w:szCs w:val="21"/>
        </w:rPr>
        <w:t>The  Oxford Anthology of English Literature,</w:t>
      </w:r>
      <w:r>
        <w:rPr>
          <w:rFonts w:cs="Times Armenian" w:ascii="Times Armenian" w:hAnsi="Times Armenian"/>
          <w:i/>
          <w:sz w:val="21"/>
          <w:szCs w:val="21"/>
        </w:rPr>
        <w:t xml:space="preserve"> </w:t>
      </w:r>
      <w:r>
        <w:rPr>
          <w:rFonts w:cs="Times Armenian" w:ascii="Times Armenian" w:hAnsi="Times Armenian"/>
          <w:sz w:val="21"/>
          <w:szCs w:val="21"/>
        </w:rPr>
        <w:t>London, Oxford University Press, 1973.</w:t>
      </w:r>
    </w:p>
    <w:p>
      <w:pPr>
        <w:pStyle w:val="Normal"/>
        <w:ind w:firstLine="360"/>
        <w:rPr>
          <w:rFonts w:ascii="Times Armenian" w:hAnsi="Times Armenian" w:cs="Times Armenian"/>
        </w:rPr>
      </w:pPr>
      <w:r>
        <w:rPr>
          <w:rFonts w:eastAsia="Times Armenian" w:cs="Times Armenian" w:ascii="Times Armenian" w:hAnsi="Times Armenian"/>
          <w:i/>
          <w:sz w:val="21"/>
          <w:szCs w:val="21"/>
        </w:rPr>
        <w:t xml:space="preserve"> </w:t>
      </w:r>
      <w:r>
        <w:rPr>
          <w:rFonts w:cs="Times Armenian" w:ascii="Times Armenian" w:hAnsi="Times Armenian"/>
          <w:b/>
          <w:sz w:val="21"/>
          <w:szCs w:val="21"/>
        </w:rPr>
        <w:t>41.</w:t>
      </w:r>
      <w:r>
        <w:rPr>
          <w:rFonts w:cs="Times Armenian" w:ascii="Times Armenian" w:hAnsi="Times Armenian"/>
          <w:i/>
          <w:sz w:val="21"/>
          <w:szCs w:val="21"/>
        </w:rPr>
        <w:t xml:space="preserve"> </w:t>
      </w:r>
      <w:r>
        <w:rPr>
          <w:rFonts w:cs="Times Armenian" w:ascii="Times Armenian" w:hAnsi="Times Armenian"/>
          <w:b/>
          <w:i/>
          <w:sz w:val="21"/>
          <w:szCs w:val="21"/>
        </w:rPr>
        <w:t>An Antology of English and American Verse –</w:t>
      </w:r>
      <w:r>
        <w:rPr>
          <w:rFonts w:cs="Times Armenian" w:ascii="Times Armenian" w:hAnsi="Times Armenian"/>
          <w:i/>
          <w:sz w:val="21"/>
          <w:szCs w:val="21"/>
        </w:rPr>
        <w:t xml:space="preserve"> </w:t>
      </w:r>
      <w:r>
        <w:rPr>
          <w:rFonts w:cs="Times Armenian" w:ascii="Times Armenian" w:hAnsi="Times Armenian"/>
          <w:sz w:val="21"/>
          <w:szCs w:val="21"/>
        </w:rPr>
        <w:t>Moscow, Progress Publishers, 1972.</w:t>
      </w:r>
    </w:p>
    <w:p>
      <w:pPr>
        <w:pStyle w:val="Normal"/>
        <w:ind w:firstLine="360"/>
        <w:rPr>
          <w:rFonts w:ascii="Times Armenian" w:hAnsi="Times Armenian" w:cs="Times Armenian"/>
        </w:rPr>
      </w:pPr>
      <w:r>
        <w:rPr>
          <w:rFonts w:cs="Times Armenian" w:ascii="Times Armenian" w:hAnsi="Times Armenian"/>
          <w:b/>
          <w:sz w:val="21"/>
          <w:szCs w:val="21"/>
        </w:rPr>
        <w:t>42.</w:t>
      </w:r>
      <w:r>
        <w:rPr>
          <w:rFonts w:cs="Times Armenian" w:ascii="Times Armenian" w:hAnsi="Times Armenian"/>
          <w:b/>
          <w:i/>
          <w:sz w:val="21"/>
          <w:szCs w:val="21"/>
        </w:rPr>
        <w:t xml:space="preserve"> Antology of Verse, Old and New, </w:t>
      </w:r>
      <w:r>
        <w:rPr>
          <w:rFonts w:cs="Russian Times" w:ascii="Russian Times" w:hAnsi="Russian Times"/>
          <w:sz w:val="21"/>
          <w:szCs w:val="21"/>
        </w:rPr>
        <w:t>Издателство литературы на иностранных языках, Москва, 1947.</w:t>
      </w:r>
    </w:p>
    <w:p>
      <w:pPr>
        <w:pStyle w:val="Normal"/>
        <w:ind w:firstLine="426"/>
        <w:jc w:val="both"/>
        <w:rPr>
          <w:rFonts w:ascii="Times Armenian" w:hAnsi="Times Armenian" w:cs="Times Armenian"/>
        </w:rPr>
      </w:pPr>
      <w:r>
        <w:rPr>
          <w:rFonts w:cs="Russian Times" w:ascii="Russian Times" w:hAnsi="Russian Times"/>
          <w:b/>
          <w:sz w:val="21"/>
          <w:szCs w:val="21"/>
        </w:rPr>
        <w:t>43.</w:t>
      </w:r>
      <w:r>
        <w:rPr>
          <w:rFonts w:cs="Russian Times" w:ascii="Russian Times" w:hAnsi="Russian Times"/>
          <w:sz w:val="21"/>
          <w:szCs w:val="21"/>
        </w:rPr>
        <w:t xml:space="preserve"> </w:t>
      </w:r>
      <w:r>
        <w:rPr>
          <w:rFonts w:cs="Times Armenian" w:ascii="Times Armenian" w:hAnsi="Times Armenian"/>
          <w:b/>
          <w:i/>
          <w:sz w:val="21"/>
          <w:szCs w:val="21"/>
        </w:rPr>
        <w:t>«Ար</w:t>
        <w:softHyphen/>
        <w:t>տա</w:t>
        <w:softHyphen/>
        <w:softHyphen/>
        <w:t>սահմանյան գրականություն»,</w:t>
      </w:r>
      <w:r>
        <w:rPr>
          <w:rFonts w:cs="Times Armenian" w:ascii="Times Armenian" w:hAnsi="Times Armenian"/>
          <w:sz w:val="21"/>
          <w:szCs w:val="21"/>
        </w:rPr>
        <w:t xml:space="preserve"> 1/2001, ամսագիր:</w:t>
      </w:r>
    </w:p>
    <w:p>
      <w:pPr>
        <w:pStyle w:val="Normal"/>
        <w:ind w:firstLine="426"/>
        <w:jc w:val="center"/>
        <w:rPr>
          <w:rFonts w:ascii="Times Armenian" w:hAnsi="Times Armenian" w:cs="Times Armenian"/>
        </w:rPr>
      </w:pPr>
      <w:r>
        <w:rPr>
          <w:rFonts w:cs="Times Armenian" w:ascii="Times Armenian" w:hAnsi="Times Armenian"/>
          <w:sz w:val="21"/>
          <w:szCs w:val="21"/>
        </w:rPr>
      </w:r>
    </w:p>
    <w:p>
      <w:pPr>
        <w:pStyle w:val="Normal"/>
        <w:ind w:firstLine="426"/>
        <w:jc w:val="center"/>
        <w:rPr>
          <w:rFonts w:ascii="Times Armenian" w:hAnsi="Times Armenian" w:cs="Times Armenian"/>
        </w:rPr>
      </w:pPr>
      <w:r>
        <w:rPr>
          <w:rFonts w:cs="Times Armenian" w:ascii="Times Armenian" w:hAnsi="Times Armenian"/>
          <w:b/>
          <w:sz w:val="22"/>
          <w:szCs w:val="22"/>
        </w:rPr>
        <w:t>Մերուժան Զավենի Հարությունյան</w:t>
      </w:r>
    </w:p>
    <w:p>
      <w:pPr>
        <w:pStyle w:val="Normal"/>
        <w:ind w:firstLine="426"/>
        <w:jc w:val="center"/>
        <w:rPr>
          <w:rFonts w:ascii="Times Armenian" w:hAnsi="Times Armenian" w:cs="Times Armenian"/>
        </w:rPr>
      </w:pPr>
      <w:r>
        <w:rPr>
          <w:rFonts w:cs="Times Armenian" w:ascii="Times Armenian" w:hAnsi="Times Armenian"/>
          <w:b/>
          <w:sz w:val="21"/>
          <w:szCs w:val="21"/>
        </w:rPr>
      </w:r>
    </w:p>
    <w:p>
      <w:pPr>
        <w:pStyle w:val="Normal"/>
        <w:ind w:firstLine="426"/>
        <w:jc w:val="center"/>
        <w:rPr>
          <w:rFonts w:ascii="Times Armenian" w:hAnsi="Times Armenian" w:cs="Times Armenian"/>
        </w:rPr>
      </w:pPr>
      <w:r>
        <w:rPr>
          <w:rFonts w:cs="Times Armenian" w:ascii="Times Armenian" w:hAnsi="Times Armenian"/>
          <w:b/>
          <w:sz w:val="28"/>
          <w:szCs w:val="28"/>
        </w:rPr>
        <w:t>ԹԱՐԳՄԱՆԵԼՈՒ ԱՐՎԵՍՏԸ</w:t>
      </w:r>
    </w:p>
    <w:p>
      <w:pPr>
        <w:pStyle w:val="Normal"/>
        <w:ind w:firstLine="426"/>
        <w:rPr>
          <w:rFonts w:ascii="Times Armenian" w:hAnsi="Times Armenian" w:cs="Times Armenian"/>
        </w:rPr>
      </w:pPr>
      <w:r>
        <w:rPr>
          <w:rFonts w:cs="Times Armenian" w:ascii="Times Armenian" w:hAnsi="Times Armenian"/>
          <w:b/>
          <w:sz w:val="21"/>
          <w:szCs w:val="21"/>
        </w:rPr>
      </w:r>
    </w:p>
    <w:p>
      <w:pPr>
        <w:pStyle w:val="Normal"/>
        <w:rPr>
          <w:rFonts w:ascii="Times Armenian" w:hAnsi="Times Armenian" w:cs="Times Armenian"/>
        </w:rPr>
      </w:pPr>
      <w:r>
        <w:rPr>
          <w:rFonts w:cs="Times Armenian" w:ascii="Times Armenian" w:hAnsi="Times Armenian"/>
          <w:sz w:val="21"/>
          <w:szCs w:val="21"/>
          <w:lang w:val="ru-RU" w:eastAsia="en-US"/>
        </w:rPr>
      </w:r>
      <w:r>
        <mc:AlternateContent>
          <mc:Choice Requires="wps">
            <w:drawing>
              <wp:anchor behindDoc="0" distT="0" distB="0" distL="114935" distR="114935" simplePos="0" locked="0" layoutInCell="0" allowOverlap="1" relativeHeight="293">
                <wp:simplePos x="0" y="0"/>
                <wp:positionH relativeFrom="column">
                  <wp:posOffset>3881755</wp:posOffset>
                </wp:positionH>
                <wp:positionV relativeFrom="paragraph">
                  <wp:posOffset>-1261745</wp:posOffset>
                </wp:positionV>
                <wp:extent cx="466090" cy="466090"/>
                <wp:effectExtent l="0" t="0" r="0" b="0"/>
                <wp:wrapNone/>
                <wp:docPr id="3" name="Frame1"/>
                <a:graphic xmlns:a="http://schemas.openxmlformats.org/drawingml/2006/main">
                  <a:graphicData uri="http://schemas.microsoft.com/office/word/2010/wordprocessingShape">
                    <wps:wsp>
                      <wps:cNvSpPr txBox="1"/>
                      <wps:spPr>
                        <a:xfrm>
                          <a:off x="0" y="0"/>
                          <a:ext cx="466090" cy="466090"/>
                        </a:xfrm>
                        <a:prstGeom prst="rect"/>
                        <a:solidFill>
                          <a:srgbClr val="FFFFFF"/>
                        </a:solidFill>
                        <a:ln w="9525">
                          <a:solidFill>
                            <a:srgbClr val="FFFFFF"/>
                          </a:solidFill>
                        </a:ln>
                      </wps:spPr>
                      <wps:txbx>
                        <w:txbxContent>
                          <w:p>
                            <w:pPr>
                              <w:pStyle w:val="Normal"/>
                              <w:rPr/>
                            </w:pPr>
                            <w:r>
                              <w:rPr/>
                            </w:r>
                          </w:p>
                        </w:txbxContent>
                      </wps:txbx>
                      <wps:bodyPr anchor="t" lIns="91440" tIns="45720" rIns="91440" bIns="45720">
                        <a:noAutofit/>
                      </wps:bodyPr>
                    </wps:wsp>
                  </a:graphicData>
                </a:graphic>
              </wp:anchor>
            </w:drawing>
          </mc:Choice>
          <mc:Fallback>
            <w:pict>
              <v:rect fillcolor="#FFFFFF" strokecolor="#FFFFFF" strokeweight="0pt" style="position:absolute;rotation:-0;width:36.7pt;height:36.7pt;mso-wrap-distance-left:9.05pt;mso-wrap-distance-right:9.05pt;mso-wrap-distance-top:0pt;mso-wrap-distance-bottom:0pt;margin-top:-99.35pt;mso-position-vertical-relative:text;margin-left:305.65pt;mso-position-horizontal-relative:text">
                <v:textbox>
                  <w:txbxContent>
                    <w:p>
                      <w:pPr>
                        <w:pStyle w:val="Normal"/>
                        <w:rPr/>
                      </w:pPr>
                      <w:r>
                        <w:rPr/>
                      </w:r>
                    </w:p>
                  </w:txbxContent>
                </v:textbox>
                <w10:wrap type="none"/>
              </v:rect>
            </w:pict>
          </mc:Fallback>
        </mc:AlternateContent>
      </w:r>
    </w:p>
    <w:p>
      <w:pPr>
        <w:pStyle w:val="Normal"/>
        <w:ind w:firstLine="426"/>
        <w:jc w:val="center"/>
        <w:rPr>
          <w:rFonts w:ascii="Times Armenian" w:hAnsi="Times Armenian" w:cs="Times Armenian"/>
        </w:rPr>
      </w:pPr>
      <w:r>
        <w:rPr>
          <w:rFonts w:cs="Times Armenian" w:ascii="Times Armenian" w:hAnsi="Times Armenian"/>
          <w:sz w:val="21"/>
          <w:szCs w:val="21"/>
        </w:rPr>
      </w:r>
    </w:p>
    <w:p>
      <w:pPr>
        <w:pStyle w:val="Normal"/>
        <w:ind w:firstLine="426"/>
        <w:jc w:val="center"/>
        <w:rPr>
          <w:rFonts w:ascii="Times Armenian" w:hAnsi="Times Armenian" w:cs="Times Armenian"/>
        </w:rPr>
      </w:pPr>
      <w:r>
        <w:rPr>
          <w:rFonts w:cs="Times Armenian" w:ascii="Times Armenian" w:hAnsi="Times Armenian"/>
          <w:sz w:val="21"/>
          <w:szCs w:val="21"/>
        </w:rPr>
      </w:r>
    </w:p>
    <w:p>
      <w:pPr>
        <w:pStyle w:val="Normal"/>
        <w:ind w:firstLine="426"/>
        <w:jc w:val="center"/>
        <w:rPr>
          <w:rFonts w:ascii="Times Armenian" w:hAnsi="Times Armenian" w:cs="Times Armenian"/>
        </w:rPr>
      </w:pPr>
      <w:r>
        <w:rPr>
          <w:rFonts w:cs="Times Armenian" w:ascii="Times Armenian" w:hAnsi="Times Armenian"/>
          <w:sz w:val="21"/>
          <w:szCs w:val="21"/>
        </w:rPr>
      </w:r>
    </w:p>
    <w:p>
      <w:pPr>
        <w:pStyle w:val="Normal"/>
        <w:ind w:firstLine="426"/>
        <w:jc w:val="center"/>
        <w:rPr>
          <w:rFonts w:ascii="Times Armenian" w:hAnsi="Times Armenian" w:cs="Times Armenian"/>
        </w:rPr>
      </w:pPr>
      <w:r>
        <w:rPr>
          <w:rFonts w:cs="Times Armenian" w:ascii="Times Armenian" w:hAnsi="Times Armenian"/>
          <w:sz w:val="21"/>
          <w:szCs w:val="21"/>
        </w:rPr>
      </w:r>
    </w:p>
    <w:p>
      <w:pPr>
        <w:pStyle w:val="Normal"/>
        <w:ind w:firstLine="426"/>
        <w:jc w:val="center"/>
        <w:rPr>
          <w:rFonts w:ascii="Times Armenian" w:hAnsi="Times Armenian" w:cs="Times Armenian"/>
        </w:rPr>
      </w:pPr>
      <w:r>
        <w:rPr>
          <w:rFonts w:cs="Times Armenian" w:ascii="Times Armenian" w:hAnsi="Times Armenian"/>
          <w:sz w:val="21"/>
          <w:szCs w:val="21"/>
        </w:rPr>
      </w:r>
    </w:p>
    <w:p>
      <w:pPr>
        <w:pStyle w:val="Normal"/>
        <w:ind w:firstLine="426"/>
        <w:jc w:val="center"/>
        <w:rPr>
          <w:rFonts w:ascii="Times Armenian" w:hAnsi="Times Armenian" w:cs="Times Armenian"/>
        </w:rPr>
      </w:pPr>
      <w:r>
        <w:rPr>
          <w:rFonts w:cs="Times Armenian" w:ascii="Times Armenian" w:hAnsi="Times Armenian"/>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lang w:val="en-US" w:eastAsia="en-US"/>
        </w:rPr>
        <w:drawing>
          <wp:anchor behindDoc="1" distT="0" distB="0" distL="114935" distR="114935" simplePos="0" locked="0" layoutInCell="0" allowOverlap="1" relativeHeight="292">
            <wp:simplePos x="0" y="0"/>
            <wp:positionH relativeFrom="column">
              <wp:posOffset>1028700</wp:posOffset>
            </wp:positionH>
            <wp:positionV relativeFrom="paragraph">
              <wp:posOffset>27940</wp:posOffset>
            </wp:positionV>
            <wp:extent cx="2143125" cy="1009650"/>
            <wp:effectExtent l="0" t="0" r="0" b="0"/>
            <wp:wrapTight wrapText="bothSides">
              <wp:wrapPolygon edited="0">
                <wp:start x="-94" y="0"/>
                <wp:lineTo x="-94" y="21393"/>
                <wp:lineTo x="21600" y="21393"/>
                <wp:lineTo x="21600" y="0"/>
                <wp:lineTo x="-94" y="0"/>
              </wp:wrapPolygon>
            </wp:wrapTight>
            <wp:docPr id="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title=""/>
                    <pic:cNvPicPr>
                      <a:picLocks noChangeAspect="1" noChangeArrowheads="1"/>
                    </pic:cNvPicPr>
                  </pic:nvPicPr>
                  <pic:blipFill>
                    <a:blip r:embed="rId6"/>
                    <a:srcRect l="-14" t="-29" r="-14" b="-29"/>
                    <a:stretch>
                      <a:fillRect/>
                    </a:stretch>
                  </pic:blipFill>
                  <pic:spPr bwMode="auto">
                    <a:xfrm>
                      <a:off x="0" y="0"/>
                      <a:ext cx="2143125" cy="1009650"/>
                    </a:xfrm>
                    <a:prstGeom prst="rect">
                      <a:avLst/>
                    </a:prstGeom>
                  </pic:spPr>
                </pic:pic>
              </a:graphicData>
            </a:graphic>
          </wp:anchor>
        </w:drawing>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ind w:firstLine="426"/>
        <w:jc w:val="center"/>
        <w:rPr>
          <w:rFonts w:ascii="Times Armenian" w:hAnsi="Times Armenian" w:cs="Times Armenian"/>
        </w:rPr>
      </w:pPr>
      <w:r>
        <w:rPr>
          <w:rFonts w:cs="Times Armenian" w:ascii="Times Armenian" w:hAnsi="Times Armenian"/>
          <w:sz w:val="21"/>
          <w:szCs w:val="21"/>
        </w:rPr>
        <w:t>Հրատարակչության տնօրեն` Վիտալի Ասլանյան</w:t>
      </w:r>
    </w:p>
    <w:p>
      <w:pPr>
        <w:pStyle w:val="Normal"/>
        <w:ind w:firstLine="426"/>
        <w:jc w:val="center"/>
        <w:rPr>
          <w:rFonts w:ascii="Times Armenian" w:hAnsi="Times Armenian" w:cs="Times Armenian"/>
        </w:rPr>
      </w:pPr>
      <w:r>
        <w:rPr>
          <w:rFonts w:cs="Times Armenian" w:ascii="Times Armenian" w:hAnsi="Times Armenian"/>
          <w:sz w:val="21"/>
          <w:szCs w:val="21"/>
        </w:rPr>
        <w:t>Հեղինակի լուսանկարը` Վահան Քոչարի</w:t>
      </w:r>
    </w:p>
    <w:p>
      <w:pPr>
        <w:pStyle w:val="Normal"/>
        <w:ind w:firstLine="426"/>
        <w:jc w:val="center"/>
        <w:rPr>
          <w:rFonts w:ascii="Times Armenian" w:hAnsi="Times Armenian" w:cs="Times Armenian"/>
        </w:rPr>
      </w:pPr>
      <w:r>
        <w:rPr>
          <w:rFonts w:cs="Times Armenian" w:ascii="Times Armenian" w:hAnsi="Times Armenian"/>
          <w:sz w:val="21"/>
          <w:szCs w:val="21"/>
        </w:rPr>
        <w:t>Հայերենի սրբագրությունը` Սուսան Բարոյանի</w:t>
      </w:r>
    </w:p>
    <w:p>
      <w:pPr>
        <w:pStyle w:val="Normal"/>
        <w:ind w:firstLine="426"/>
        <w:jc w:val="center"/>
        <w:rPr>
          <w:rFonts w:ascii="Times Armenian" w:hAnsi="Times Armenian" w:cs="Times Armenian"/>
        </w:rPr>
      </w:pPr>
      <w:r>
        <w:rPr>
          <w:rFonts w:cs="Times Armenian" w:ascii="Times Armenian" w:hAnsi="Times Armenian"/>
          <w:sz w:val="21"/>
          <w:szCs w:val="21"/>
        </w:rPr>
        <w:t>Ռուսերենի ու անգլերենի սրբագրությունը` Ելենա Զախարյանի</w:t>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rPr>
          <w:rFonts w:ascii="Times Armenian" w:hAnsi="Times Armenian" w:cs="Times Armenian"/>
        </w:rPr>
      </w:pPr>
      <w:r>
        <w:rPr>
          <w:rFonts w:cs="Times Armenian" w:ascii="Times Armenian" w:hAnsi="Times Armenian"/>
          <w:color w:val="CCFFFF"/>
          <w:sz w:val="21"/>
          <w:szCs w:val="21"/>
        </w:rPr>
      </w:r>
    </w:p>
    <w:p>
      <w:pPr>
        <w:pStyle w:val="Normal"/>
        <w:jc w:val="center"/>
        <w:rPr>
          <w:rFonts w:ascii="Times Armenian" w:hAnsi="Times Armenian" w:cs="Times Armenian"/>
        </w:rPr>
      </w:pPr>
      <w:r>
        <w:rPr>
          <w:rFonts w:cs="Times Armenian" w:ascii="Times Armenian" w:hAnsi="Times Armenian"/>
          <w:sz w:val="21"/>
          <w:szCs w:val="21"/>
        </w:rPr>
        <w:t xml:space="preserve">Տպագրված է </w:t>
      </w:r>
    </w:p>
    <w:p>
      <w:pPr>
        <w:pStyle w:val="Normal"/>
        <w:jc w:val="center"/>
        <w:rPr>
          <w:rFonts w:ascii="Times Armenian" w:hAnsi="Times Armenian" w:cs="Times Armenian"/>
        </w:rPr>
      </w:pPr>
      <w:r>
        <w:rPr>
          <w:rFonts w:cs="Times Armenian" w:ascii="Times Armenian" w:hAnsi="Times Armenian"/>
          <w:sz w:val="21"/>
          <w:szCs w:val="21"/>
        </w:rPr>
        <w:t>«Լուսաբաց հրատարակչատան»</w:t>
      </w:r>
    </w:p>
    <w:p>
      <w:pPr>
        <w:pStyle w:val="Normal"/>
        <w:jc w:val="center"/>
        <w:rPr>
          <w:rFonts w:ascii="Times Armenian" w:hAnsi="Times Armenian" w:cs="Times Armenian"/>
        </w:rPr>
      </w:pPr>
      <w:r>
        <w:rPr>
          <w:rFonts w:cs="Times Armenian" w:ascii="Times Armenian" w:hAnsi="Times Armenian"/>
          <w:sz w:val="21"/>
          <w:szCs w:val="21"/>
        </w:rPr>
        <w:t>տպարանում</w:t>
      </w:r>
    </w:p>
    <w:sectPr>
      <w:headerReference w:type="default" r:id="rId7"/>
      <w:headerReference w:type="first" r:id="rId8"/>
      <w:type w:val="nextPage"/>
      <w:pgSz w:w="8391" w:h="11906"/>
      <w:pgMar w:left="851" w:right="851" w:gutter="0" w:header="720" w:top="1134" w:footer="0" w:bottom="851"/>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Armenian">
    <w:charset w:val="00" w:characterSet="windows-1252"/>
    <w:family w:val="roman"/>
    <w:pitch w:val="variable"/>
  </w:font>
  <w:font w:name="Courier New">
    <w:charset w:val="00" w:characterSet="windows-1252"/>
    <w:family w:val="modern"/>
    <w:pitch w:val="default"/>
  </w:font>
  <w:font w:name="Wingdings">
    <w:charset w:val="02"/>
    <w:family w:val="auto"/>
    <w:pitch w:val="variable"/>
  </w:font>
  <w:font w:name="Sylfaen">
    <w:charset w:val="00" w:characterSet="windows-1252"/>
    <w:family w:val="roman"/>
    <w:pitch w:val="variable"/>
  </w:font>
  <w:font w:name="Arial Armenian">
    <w:charset w:val="00" w:characterSet="windows-1252"/>
    <w:family w:val="swiss"/>
    <w:pitch w:val="variable"/>
  </w:font>
  <w:font w:name="Cambria">
    <w:charset w:val="00" w:characterSet="windows-1252"/>
    <w:family w:val="roman"/>
    <w:pitch w:val="variable"/>
  </w:font>
  <w:font w:name="Courier LatArm">
    <w:charset w:val="00" w:characterSet="windows-1252"/>
    <w:family w:val="roman"/>
    <w:pitch w:val="variable"/>
  </w:font>
  <w:font w:name="Russian Times">
    <w:charset w:val="00" w:characterSet="windows-1252"/>
    <w:family w:val="roman"/>
    <w:pitch w:val="variable"/>
  </w:font>
  <w:font w:name="Times LatRus">
    <w:charset w:val="00" w:characterSet="windows-1252"/>
    <w:family w:val="roman"/>
    <w:pitch w:val="variable"/>
  </w:font>
  <w:font w:name="Baltica">
    <w:charset w:val="00" w:characterSet="windows-1252"/>
    <w:family w:val="auto"/>
    <w:pitch w:val="variable"/>
  </w:font>
  <w:font w:name="Times LatArm">
    <w:charset w:val="00" w:characterSet="windows-1252"/>
    <w:family w:val="auto"/>
    <w:pitch w:val="variable"/>
  </w:font>
  <w:font w:name="Arial Unicode">
    <w:charset w:val="00" w:characterSet="windows-1252"/>
    <w:family w:val="swiss"/>
    <w:pitch w:val="variable"/>
  </w:font>
  <w:font w:name="Time Roman">
    <w:altName w:val="Times New Roman"/>
    <w:charset w:val="00" w:characterSet="windows-1252"/>
    <w:family w:val="auto"/>
    <w:pitch w:val="variable"/>
  </w:font>
  <w:font w:name="Courier LatRus">
    <w:charset w:val="00" w:characterSet="windows-1252"/>
    <w:family w:val="roman"/>
    <w:pitch w:val="variable"/>
  </w:font>
  <w:font w:name="SymbolProp BT">
    <w:altName w:val="Symbol"/>
    <w:charset w:val="02"/>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end="360" w:firstLine="360"/>
      <w:rPr/>
    </w:pPr>
    <w:r>
      <w:rPr/>
    </w:r>
    <w:r>
      <mc:AlternateContent>
        <mc:Choice Requires="wps">
          <w:drawing>
            <wp:anchor behindDoc="0" distT="0" distB="0" distL="0" distR="0" simplePos="0" locked="0" layoutInCell="0" allowOverlap="1" relativeHeight="288">
              <wp:simplePos x="0" y="0"/>
              <wp:positionH relativeFrom="margin">
                <wp:align>right</wp:align>
              </wp:positionH>
              <wp:positionV relativeFrom="paragraph">
                <wp:posOffset>635</wp:posOffset>
              </wp:positionV>
              <wp:extent cx="229235" cy="175260"/>
              <wp:effectExtent l="0" t="0" r="0" b="0"/>
              <wp:wrapSquare wrapText="largest"/>
              <wp:docPr id="2" name="Frame2"/>
              <a:graphic xmlns:a="http://schemas.openxmlformats.org/drawingml/2006/main">
                <a:graphicData uri="http://schemas.microsoft.com/office/word/2010/wordprocessingShape">
                  <wps:wsp>
                    <wps:cNvSpPr txBox="1"/>
                    <wps:spPr>
                      <a:xfrm>
                        <a:off x="0" y="0"/>
                        <a:ext cx="229235" cy="175260"/>
                      </a:xfrm>
                      <a:prstGeom prst="rect"/>
                      <a:solidFill>
                        <a:srgbClr val="FFFFFF">
                          <a:alpha val="0"/>
                        </a:srgbClr>
                      </a:solidFill>
                    </wps:spPr>
                    <wps:txbx>
                      <w:txbxContent>
                        <w:p>
                          <w:pPr>
                            <w:pStyle w:val="Head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9</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18.05pt;height:13.8pt;mso-wrap-distance-left:0pt;mso-wrap-distance-right:0pt;mso-wrap-distance-top:0pt;mso-wrap-distance-bottom:0pt;margin-top:0.05pt;mso-position-vertical-relative:text;margin-left:0pt;mso-position-horizontal:outside;mso-position-horizontal-relative:margin">
              <v:fill opacity="0f"/>
              <v:textbox inset="0in,0in,0in,0in">
                <w:txbxContent>
                  <w:p>
                    <w:pPr>
                      <w:pStyle w:val="Head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9</w:t>
                    </w:r>
                    <w:r>
                      <w:rPr>
                        <w:rStyle w:val="PageNumber"/>
                      </w:rPr>
                      <w:fldChar w:fldCharType="end"/>
                    </w:r>
                  </w:p>
                </w:txbxContent>
              </v:textbox>
              <w10:wrap type="square" side="largest"/>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end="360" w:hanging="0"/>
      <w:rPr/>
    </w:pPr>
    <w:r>
      <w:rPr/>
    </w:r>
    <w:r>
      <mc:AlternateContent>
        <mc:Choice Requires="wps">
          <w:drawing>
            <wp:anchor behindDoc="0" distT="0" distB="0" distL="0" distR="0" simplePos="0" locked="0" layoutInCell="0" allowOverlap="1" relativeHeight="291">
              <wp:simplePos x="0" y="0"/>
              <wp:positionH relativeFrom="margin">
                <wp:align>right</wp:align>
              </wp:positionH>
              <wp:positionV relativeFrom="paragraph">
                <wp:posOffset>635</wp:posOffset>
              </wp:positionV>
              <wp:extent cx="210185" cy="160655"/>
              <wp:effectExtent l="0" t="0" r="0" b="0"/>
              <wp:wrapSquare wrapText="largest"/>
              <wp:docPr id="5" name="Frame3"/>
              <a:graphic xmlns:a="http://schemas.openxmlformats.org/drawingml/2006/main">
                <a:graphicData uri="http://schemas.microsoft.com/office/word/2010/wordprocessingShape">
                  <wps:wsp>
                    <wps:cNvSpPr txBox="1"/>
                    <wps:spPr>
                      <a:xfrm>
                        <a:off x="0" y="0"/>
                        <a:ext cx="210185" cy="160655"/>
                      </a:xfrm>
                      <a:prstGeom prst="rect"/>
                      <a:solidFill>
                        <a:srgbClr val="FFFFFF">
                          <a:alpha val="0"/>
                        </a:srgbClr>
                      </a:solidFill>
                    </wps:spPr>
                    <wps:txbx>
                      <w:txbxContent>
                        <w:p>
                          <w:pPr>
                            <w:pStyle w:val="Header"/>
                            <w:rPr>
                              <w:rStyle w:val="PageNumber"/>
                              <w:sz w:val="22"/>
                              <w:szCs w:val="22"/>
                            </w:rPr>
                          </w:pPr>
                          <w:r>
                            <w:rPr>
                              <w:rStyle w:val="PageNumber"/>
                              <w:sz w:val="22"/>
                              <w:szCs w:val="22"/>
                            </w:rPr>
                            <w:fldChar w:fldCharType="begin"/>
                          </w:r>
                          <w:r>
                            <w:rPr>
                              <w:rStyle w:val="PageNumber"/>
                              <w:sz w:val="22"/>
                              <w:szCs w:val="22"/>
                            </w:rPr>
                            <w:instrText xml:space="preserve"> PAGE </w:instrText>
                          </w:r>
                          <w:r>
                            <w:rPr>
                              <w:rStyle w:val="PageNumber"/>
                              <w:sz w:val="22"/>
                              <w:szCs w:val="22"/>
                            </w:rPr>
                            <w:fldChar w:fldCharType="separate"/>
                          </w:r>
                          <w:r>
                            <w:rPr>
                              <w:rStyle w:val="PageNumber"/>
                              <w:sz w:val="22"/>
                              <w:szCs w:val="22"/>
                            </w:rPr>
                            <w:t>289</w:t>
                          </w:r>
                          <w:r>
                            <w:rPr>
                              <w:rStyle w:val="PageNumber"/>
                              <w:sz w:val="22"/>
                              <w:szCs w:val="22"/>
                            </w:rPr>
                            <w:fldChar w:fldCharType="end"/>
                          </w:r>
                        </w:p>
                      </w:txbxContent>
                    </wps:txbx>
                    <wps:bodyPr anchor="t" lIns="0" tIns="0" rIns="0" bIns="0">
                      <a:noAutofit/>
                    </wps:bodyPr>
                  </wps:wsp>
                </a:graphicData>
              </a:graphic>
            </wp:anchor>
          </w:drawing>
        </mc:Choice>
        <mc:Fallback>
          <w:pict>
            <v:rect fillcolor="#FFFFFF" style="position:absolute;rotation:-0;width:16.55pt;height:12.65pt;mso-wrap-distance-left:0pt;mso-wrap-distance-right:0pt;mso-wrap-distance-top:0pt;mso-wrap-distance-bottom:0pt;margin-top:0.05pt;mso-position-vertical-relative:text;margin-left:317.9pt;mso-position-horizontal:right;mso-position-horizontal-relative:margin">
              <v:fill opacity="0f"/>
              <v:textbox inset="0in,0in,0in,0in">
                <w:txbxContent>
                  <w:p>
                    <w:pPr>
                      <w:pStyle w:val="Header"/>
                      <w:rPr>
                        <w:rStyle w:val="PageNumber"/>
                        <w:sz w:val="22"/>
                        <w:szCs w:val="22"/>
                      </w:rPr>
                    </w:pPr>
                    <w:r>
                      <w:rPr>
                        <w:rStyle w:val="PageNumber"/>
                        <w:sz w:val="22"/>
                        <w:szCs w:val="22"/>
                      </w:rPr>
                      <w:fldChar w:fldCharType="begin"/>
                    </w:r>
                    <w:r>
                      <w:rPr>
                        <w:rStyle w:val="PageNumber"/>
                        <w:sz w:val="22"/>
                        <w:szCs w:val="22"/>
                      </w:rPr>
                      <w:instrText xml:space="preserve"> PAGE </w:instrText>
                    </w:r>
                    <w:r>
                      <w:rPr>
                        <w:rStyle w:val="PageNumber"/>
                        <w:sz w:val="22"/>
                        <w:szCs w:val="22"/>
                      </w:rPr>
                      <w:fldChar w:fldCharType="separate"/>
                    </w:r>
                    <w:r>
                      <w:rPr>
                        <w:rStyle w:val="PageNumber"/>
                        <w:sz w:val="22"/>
                        <w:szCs w:val="22"/>
                      </w:rPr>
                      <w:t>289</w:t>
                    </w:r>
                    <w:r>
                      <w:rPr>
                        <w:rStyle w:val="PageNumber"/>
                        <w:sz w:val="22"/>
                        <w:szCs w:val="22"/>
                      </w:rPr>
                      <w:fldChar w:fldCharType="end"/>
                    </w:r>
                  </w:p>
                </w:txbxContent>
              </v:textbox>
              <w10:wrap type="square" side="largest"/>
            </v:rect>
          </w:pict>
        </mc:Fallback>
      </mc:AlternateConten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upperRoman"/>
      <w:lvlText w:val="Статья %1."/>
      <w:lvlJc w:val="start"/>
      <w:pPr>
        <w:tabs>
          <w:tab w:val="num" w:pos="4140"/>
        </w:tabs>
        <w:ind w:start="900" w:hanging="0"/>
      </w:pPr>
    </w:lvl>
    <w:lvl w:ilvl="1">
      <w:start w:val="1"/>
      <w:pStyle w:val="Heading2"/>
      <w:numFmt w:val="decimalZero"/>
      <w:lvlText w:val="Раздел %1.%2"/>
      <w:lvlJc w:val="start"/>
      <w:pPr>
        <w:tabs>
          <w:tab w:val="num" w:pos="5400"/>
        </w:tabs>
        <w:ind w:start="2520" w:hanging="0"/>
      </w:pPr>
    </w:lvl>
    <w:lvl w:ilvl="2">
      <w:start w:val="1"/>
      <w:pStyle w:val="Heading3"/>
      <w:numFmt w:val="lowerLetter"/>
      <w:lvlText w:val="(%3)"/>
      <w:lvlJc w:val="start"/>
      <w:pPr>
        <w:tabs>
          <w:tab w:val="num" w:pos="1368"/>
        </w:tabs>
        <w:ind w:start="720" w:hanging="432"/>
      </w:pPr>
    </w:lvl>
    <w:lvl w:ilvl="3">
      <w:start w:val="1"/>
      <w:pStyle w:val="Heading4"/>
      <w:numFmt w:val="lowerRoman"/>
      <w:lvlText w:val="(%4)"/>
      <w:lvlJc w:val="end"/>
      <w:pPr>
        <w:tabs>
          <w:tab w:val="num" w:pos="3744"/>
        </w:tabs>
        <w:ind w:start="3744" w:hanging="144"/>
      </w:pPr>
    </w:lvl>
    <w:lvl w:ilvl="4">
      <w:start w:val="1"/>
      <w:numFmt w:val="decimal"/>
      <w:lvlText w:val="%5)"/>
      <w:lvlJc w:val="start"/>
      <w:pPr>
        <w:tabs>
          <w:tab w:val="num" w:pos="1296"/>
        </w:tabs>
        <w:ind w:start="1008" w:hanging="432"/>
      </w:pPr>
    </w:lvl>
    <w:lvl w:ilvl="5">
      <w:start w:val="1"/>
      <w:numFmt w:val="lowerLetter"/>
      <w:lvlText w:val="%6)"/>
      <w:lvlJc w:val="start"/>
      <w:pPr>
        <w:tabs>
          <w:tab w:val="num" w:pos="1440"/>
        </w:tabs>
        <w:ind w:start="1152" w:hanging="432"/>
      </w:pPr>
    </w:lvl>
    <w:lvl w:ilvl="6">
      <w:start w:val="1"/>
      <w:numFmt w:val="lowerRoman"/>
      <w:lvlText w:val="%7)"/>
      <w:lvlJc w:val="end"/>
      <w:pPr>
        <w:tabs>
          <w:tab w:val="num" w:pos="1296"/>
        </w:tabs>
        <w:ind w:start="1296" w:hanging="288"/>
      </w:pPr>
    </w:lvl>
    <w:lvl w:ilvl="7">
      <w:start w:val="1"/>
      <w:numFmt w:val="lowerLetter"/>
      <w:lvlText w:val="%8."/>
      <w:lvlJc w:val="start"/>
      <w:pPr>
        <w:tabs>
          <w:tab w:val="num" w:pos="1728"/>
        </w:tabs>
        <w:ind w:start="1440" w:hanging="432"/>
      </w:pPr>
    </w:lvl>
    <w:lvl w:ilvl="8">
      <w:start w:val="1"/>
      <w:numFmt w:val="lowerRoman"/>
      <w:lvlText w:val="%9."/>
      <w:lvlJc w:val="end"/>
      <w:pPr>
        <w:tabs>
          <w:tab w:val="num" w:pos="1584"/>
        </w:tabs>
        <w:ind w:start="1584" w:hanging="144"/>
      </w:pPr>
    </w:lvl>
  </w:abstractNum>
  <w:abstractNum w:abstractNumId="2">
    <w:lvl w:ilvl="0">
      <w:start w:val="1"/>
      <w:numFmt w:val="bullet"/>
      <w:lvlText w:val=""/>
      <w:lvlJc w:val="start"/>
      <w:pPr>
        <w:tabs>
          <w:tab w:val="num" w:pos="1080"/>
        </w:tabs>
        <w:ind w:start="1080" w:hanging="360"/>
      </w:pPr>
      <w:rPr>
        <w:rFonts w:ascii="Symbol" w:hAnsi="Symbol" w:cs="Symbol" w:hint="default"/>
      </w:rPr>
    </w:lvl>
  </w:abstractNum>
  <w:abstractNum w:abstractNumId="3">
    <w:lvl w:ilvl="0">
      <w:start w:val="1"/>
      <w:numFmt w:val="bullet"/>
      <w:lvlText w:val=""/>
      <w:lvlJc w:val="start"/>
      <w:pPr>
        <w:tabs>
          <w:tab w:val="num" w:pos="720"/>
        </w:tabs>
        <w:ind w:start="720" w:hanging="360"/>
      </w:pPr>
      <w:rPr>
        <w:rFonts w:ascii="Symbol" w:hAnsi="Symbol" w:cs="Symbol" w:hint="default"/>
      </w:rPr>
    </w:lvl>
  </w:abstractNum>
  <w:abstractNum w:abstractNumId="4">
    <w:lvl w:ilvl="0">
      <w:start w:val="1"/>
      <w:numFmt w:val="bullet"/>
      <w:lvlText w:val=""/>
      <w:lvlJc w:val="start"/>
      <w:pPr>
        <w:tabs>
          <w:tab w:val="num" w:pos="360"/>
        </w:tabs>
        <w:ind w:start="360" w:hanging="360"/>
      </w:pPr>
      <w:rPr>
        <w:rFonts w:ascii="Symbol" w:hAnsi="Symbol" w:cs="Symbol"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 w:val="24"/>
        <w:szCs w:val="24"/>
        <w:lang w:val="en-US" w:eastAsia="zh-CN" w:bidi="hi-IN"/>
      </w:rPr>
    </w:rPrDefault>
    <w:pPrDefault>
      <w:pPr>
        <w:suppressAutoHyphens w:val="true"/>
      </w:pPr>
    </w:pPrDefault>
  </w:docDefaults>
  <w:style w:type="paragraph" w:styleId="Normal">
    <w:name w:val="Normal"/>
    <w:qFormat/>
    <w:pPr>
      <w:widowControl/>
      <w:bidi w:val="0"/>
    </w:pPr>
    <w:rPr>
      <w:rFonts w:ascii="Times New Roman" w:hAnsi="Times New Roman" w:eastAsia="Times New Roman" w:cs="Times New Roman"/>
      <w:bCs/>
      <w:color w:val="auto"/>
      <w:sz w:val="24"/>
      <w:szCs w:val="24"/>
      <w:lang w:val="en-US" w:bidi="ar-SA" w:eastAsia="zh-CN"/>
    </w:rPr>
  </w:style>
  <w:style w:type="paragraph" w:styleId="Heading1">
    <w:name w:val="Heading 1"/>
    <w:basedOn w:val="Normal"/>
    <w:next w:val="Normal"/>
    <w:qFormat/>
    <w:pPr>
      <w:keepNext w:val="true"/>
      <w:numPr>
        <w:ilvl w:val="0"/>
        <w:numId w:val="1"/>
      </w:numPr>
      <w:outlineLvl w:val="0"/>
    </w:pPr>
    <w:rPr>
      <w:color w:val="000000"/>
    </w:rPr>
  </w:style>
  <w:style w:type="paragraph" w:styleId="Heading2">
    <w:name w:val="Heading 2"/>
    <w:basedOn w:val="Normal"/>
    <w:next w:val="Normal"/>
    <w:qFormat/>
    <w:pPr>
      <w:keepNext w:val="true"/>
      <w:numPr>
        <w:ilvl w:val="1"/>
        <w:numId w:val="1"/>
      </w:numPr>
      <w:jc w:val="center"/>
      <w:outlineLvl w:val="1"/>
    </w:pPr>
    <w:rPr>
      <w:color w:val="000000"/>
    </w:rPr>
  </w:style>
  <w:style w:type="paragraph" w:styleId="Heading3">
    <w:name w:val="Heading 3"/>
    <w:basedOn w:val="Normal"/>
    <w:next w:val="Normal"/>
    <w:qFormat/>
    <w:pPr>
      <w:keepNext w:val="true"/>
      <w:numPr>
        <w:ilvl w:val="2"/>
        <w:numId w:val="1"/>
      </w:numPr>
      <w:outlineLvl w:val="2"/>
    </w:pPr>
    <w:rPr>
      <w:color w:val="000000"/>
    </w:rPr>
  </w:style>
  <w:style w:type="paragraph" w:styleId="Heading4">
    <w:name w:val="Heading 4"/>
    <w:basedOn w:val="Normal"/>
    <w:next w:val="Normal"/>
    <w:qFormat/>
    <w:pPr>
      <w:keepNext w:val="true"/>
      <w:numPr>
        <w:ilvl w:val="3"/>
        <w:numId w:val="1"/>
      </w:numPr>
      <w:tabs>
        <w:tab w:val="clear" w:pos="709"/>
        <w:tab w:val="left" w:pos="3650" w:leader="none"/>
        <w:tab w:val="center" w:pos="4844" w:leader="none"/>
      </w:tabs>
      <w:jc w:val="center"/>
      <w:outlineLvl w:val="3"/>
    </w:pPr>
    <w:rPr>
      <w:color w:val="000000"/>
    </w:rPr>
  </w:style>
  <w:style w:type="paragraph" w:styleId="Heading5">
    <w:name w:val="Heading 5"/>
    <w:basedOn w:val="Normal"/>
    <w:next w:val="Normal"/>
    <w:qFormat/>
    <w:pPr>
      <w:spacing w:before="240" w:after="60"/>
      <w:outlineLvl w:val="4"/>
    </w:pPr>
    <w:rPr>
      <w:b/>
      <w:i/>
      <w:iCs/>
      <w:sz w:val="26"/>
      <w:szCs w:val="26"/>
    </w:rPr>
  </w:style>
  <w:style w:type="paragraph" w:styleId="Heading6">
    <w:name w:val="Heading 6"/>
    <w:basedOn w:val="Normal"/>
    <w:next w:val="Normal"/>
    <w:qFormat/>
    <w:pPr>
      <w:spacing w:before="240" w:after="60"/>
      <w:outlineLvl w:val="5"/>
    </w:pPr>
    <w:rPr>
      <w:b/>
      <w:bCs w:val="false"/>
      <w:sz w:val="22"/>
      <w:szCs w:val="22"/>
    </w:rPr>
  </w:style>
  <w:style w:type="paragraph" w:styleId="Heading7">
    <w:name w:val="Heading 7"/>
    <w:basedOn w:val="Normal"/>
    <w:next w:val="Normal"/>
    <w:qFormat/>
    <w:pPr>
      <w:spacing w:before="240" w:after="60"/>
      <w:outlineLvl w:val="6"/>
    </w:pPr>
    <w:rPr/>
  </w:style>
  <w:style w:type="paragraph" w:styleId="Heading8">
    <w:name w:val="Heading 8"/>
    <w:basedOn w:val="Normal"/>
    <w:next w:val="Normal"/>
    <w:qFormat/>
    <w:pPr>
      <w:spacing w:before="240" w:after="60"/>
      <w:outlineLvl w:val="7"/>
    </w:pPr>
    <w:rPr>
      <w:i/>
      <w:iCs/>
    </w:rPr>
  </w:style>
  <w:style w:type="character" w:styleId="WW8Num1z0">
    <w:name w:val="WW8Num1z0"/>
    <w:qFormat/>
    <w:rPr>
      <w:rFonts w:ascii="Symbol" w:hAnsi="Symbol" w:cs="Symbol"/>
    </w:rPr>
  </w:style>
  <w:style w:type="character" w:styleId="WW8Num2z0">
    <w:name w:val="WW8Num2z0"/>
    <w:qFormat/>
    <w:rPr>
      <w:rFonts w:ascii="Symbol" w:hAnsi="Symbol" w:cs="Symbol"/>
    </w:rPr>
  </w:style>
  <w:style w:type="character" w:styleId="WW8Num3z0">
    <w:name w:val="WW8Num3z0"/>
    <w:qFormat/>
    <w:rPr>
      <w:rFonts w:ascii="Symbol" w:hAnsi="Symbol" w:cs="Symbol"/>
    </w:rPr>
  </w:style>
  <w:style w:type="character" w:styleId="WW8Num5z0">
    <w:name w:val="WW8Num5z0"/>
    <w:qFormat/>
    <w:rPr/>
  </w:style>
  <w:style w:type="character" w:styleId="WW8Num6z0">
    <w:name w:val="WW8Num6z0"/>
    <w:qFormat/>
    <w:rPr>
      <w:rFonts w:ascii="Times Armenian" w:hAnsi="Times Armenian" w:eastAsia="Times New Roman" w:cs="Times New Roman"/>
    </w:rPr>
  </w:style>
  <w:style w:type="character" w:styleId="WW8Num6z1">
    <w:name w:val="WW8Num6z1"/>
    <w:qFormat/>
    <w:rPr>
      <w:rFonts w:ascii="Courier New" w:hAnsi="Courier New" w:cs="Courier New"/>
    </w:rPr>
  </w:style>
  <w:style w:type="character" w:styleId="WW8Num6z2">
    <w:name w:val="WW8Num6z2"/>
    <w:qFormat/>
    <w:rPr>
      <w:rFonts w:ascii="Wingdings" w:hAnsi="Wingdings" w:cs="Wingdings"/>
    </w:rPr>
  </w:style>
  <w:style w:type="character" w:styleId="WW8Num6z3">
    <w:name w:val="WW8Num6z3"/>
    <w:qFormat/>
    <w:rPr>
      <w:rFonts w:ascii="Symbol" w:hAnsi="Symbol" w:cs="Symbol"/>
    </w:rPr>
  </w:style>
  <w:style w:type="character" w:styleId="WW8Num7z0">
    <w:name w:val="WW8Num7z0"/>
    <w:qFormat/>
    <w:rPr/>
  </w:style>
  <w:style w:type="character" w:styleId="WW8Num8z0">
    <w:name w:val="WW8Num8z0"/>
    <w:qFormat/>
    <w:rPr/>
  </w:style>
  <w:style w:type="character" w:styleId="WW8Num9z0">
    <w:name w:val="WW8Num9z0"/>
    <w:qFormat/>
    <w:rPr>
      <w:rFonts w:ascii="Times Armenian" w:hAnsi="Times Armenian" w:eastAsia="Times New Roman" w:cs="Times New Roman"/>
    </w:rPr>
  </w:style>
  <w:style w:type="character" w:styleId="WW8Num9z1">
    <w:name w:val="WW8Num9z1"/>
    <w:qFormat/>
    <w:rPr>
      <w:rFonts w:ascii="Courier New" w:hAnsi="Courier New" w:cs="Courier New"/>
    </w:rPr>
  </w:style>
  <w:style w:type="character" w:styleId="WW8Num9z2">
    <w:name w:val="WW8Num9z2"/>
    <w:qFormat/>
    <w:rPr>
      <w:rFonts w:ascii="Wingdings" w:hAnsi="Wingdings" w:cs="Wingdings"/>
    </w:rPr>
  </w:style>
  <w:style w:type="character" w:styleId="WW8Num9z3">
    <w:name w:val="WW8Num9z3"/>
    <w:qFormat/>
    <w:rPr>
      <w:rFonts w:ascii="Symbol" w:hAnsi="Symbol" w:cs="Symbol"/>
    </w:rPr>
  </w:style>
  <w:style w:type="character" w:styleId="WW8Num10z0">
    <w:name w:val="WW8Num10z0"/>
    <w:qFormat/>
    <w:rPr/>
  </w:style>
  <w:style w:type="character" w:styleId="WW8Num11z0">
    <w:name w:val="WW8Num11z0"/>
    <w:qFormat/>
    <w:rPr>
      <w:rFonts w:ascii="Times Armenian" w:hAnsi="Times Armenian" w:eastAsia="Times New Roman" w:cs="Times New Roman"/>
    </w:rPr>
  </w:style>
  <w:style w:type="character" w:styleId="WW8Num11z1">
    <w:name w:val="WW8Num11z1"/>
    <w:qFormat/>
    <w:rPr>
      <w:rFonts w:ascii="Courier New" w:hAnsi="Courier New" w:cs="Courier New"/>
    </w:rPr>
  </w:style>
  <w:style w:type="character" w:styleId="WW8Num11z2">
    <w:name w:val="WW8Num11z2"/>
    <w:qFormat/>
    <w:rPr>
      <w:rFonts w:ascii="Wingdings" w:hAnsi="Wingdings" w:cs="Wingdings"/>
    </w:rPr>
  </w:style>
  <w:style w:type="character" w:styleId="WW8Num11z3">
    <w:name w:val="WW8Num11z3"/>
    <w:qFormat/>
    <w:rPr>
      <w:rFonts w:ascii="Symbol" w:hAnsi="Symbol" w:cs="Symbol"/>
    </w:rPr>
  </w:style>
  <w:style w:type="character" w:styleId="WW8Num13z0">
    <w:name w:val="WW8Num13z0"/>
    <w:qFormat/>
    <w:rPr/>
  </w:style>
  <w:style w:type="character" w:styleId="WW8Num14z0">
    <w:name w:val="WW8Num14z0"/>
    <w:qFormat/>
    <w:rPr>
      <w:rFonts w:ascii="Sylfaen" w:hAnsi="Sylfaen" w:cs="Sylfaen"/>
    </w:rPr>
  </w:style>
  <w:style w:type="character" w:styleId="WW8Num15z0">
    <w:name w:val="WW8Num15z0"/>
    <w:qFormat/>
    <w:rPr>
      <w:rFonts w:ascii="Arial Armenian" w:hAnsi="Arial Armenian" w:eastAsia="Times New Roman" w:cs="Times New Roman"/>
    </w:rPr>
  </w:style>
  <w:style w:type="character" w:styleId="WW8Num15z1">
    <w:name w:val="WW8Num15z1"/>
    <w:qFormat/>
    <w:rPr>
      <w:rFonts w:ascii="Courier New" w:hAnsi="Courier New" w:cs="Courier New"/>
    </w:rPr>
  </w:style>
  <w:style w:type="character" w:styleId="WW8Num15z2">
    <w:name w:val="WW8Num15z2"/>
    <w:qFormat/>
    <w:rPr>
      <w:rFonts w:ascii="Wingdings" w:hAnsi="Wingdings" w:cs="Wingdings"/>
    </w:rPr>
  </w:style>
  <w:style w:type="character" w:styleId="WW8Num15z3">
    <w:name w:val="WW8Num15z3"/>
    <w:qFormat/>
    <w:rPr>
      <w:rFonts w:ascii="Symbol" w:hAnsi="Symbol" w:cs="Symbol"/>
    </w:rPr>
  </w:style>
  <w:style w:type="character" w:styleId="WW8Num16z0">
    <w:name w:val="WW8Num16z0"/>
    <w:qFormat/>
    <w:rPr>
      <w:rFonts w:ascii="Times Armenian" w:hAnsi="Times Armenian" w:eastAsia="Times New Roman" w:cs="Times New Roman"/>
    </w:rPr>
  </w:style>
  <w:style w:type="character" w:styleId="WW8Num16z1">
    <w:name w:val="WW8Num16z1"/>
    <w:qFormat/>
    <w:rPr>
      <w:rFonts w:ascii="Courier New" w:hAnsi="Courier New" w:cs="Courier New"/>
    </w:rPr>
  </w:style>
  <w:style w:type="character" w:styleId="WW8Num16z2">
    <w:name w:val="WW8Num16z2"/>
    <w:qFormat/>
    <w:rPr>
      <w:rFonts w:ascii="Wingdings" w:hAnsi="Wingdings" w:cs="Wingdings"/>
    </w:rPr>
  </w:style>
  <w:style w:type="character" w:styleId="WW8Num16z3">
    <w:name w:val="WW8Num16z3"/>
    <w:qFormat/>
    <w:rPr>
      <w:rFonts w:ascii="Symbol" w:hAnsi="Symbol" w:cs="Symbol"/>
    </w:rPr>
  </w:style>
  <w:style w:type="character" w:styleId="WW8Num17z0">
    <w:name w:val="WW8Num17z0"/>
    <w:qFormat/>
    <w:rPr>
      <w:rFonts w:ascii="Symbol" w:hAnsi="Symbol" w:eastAsia="Times New Roman" w:cs="Times New Roman"/>
    </w:rPr>
  </w:style>
  <w:style w:type="character" w:styleId="WW8Num17z1">
    <w:name w:val="WW8Num17z1"/>
    <w:qFormat/>
    <w:rPr>
      <w:rFonts w:ascii="Courier New" w:hAnsi="Courier New" w:cs="Courier New"/>
    </w:rPr>
  </w:style>
  <w:style w:type="character" w:styleId="WW8Num17z2">
    <w:name w:val="WW8Num17z2"/>
    <w:qFormat/>
    <w:rPr>
      <w:rFonts w:ascii="Wingdings" w:hAnsi="Wingdings" w:cs="Wingdings"/>
    </w:rPr>
  </w:style>
  <w:style w:type="character" w:styleId="WW8Num17z3">
    <w:name w:val="WW8Num17z3"/>
    <w:qFormat/>
    <w:rPr>
      <w:rFonts w:ascii="Symbol" w:hAnsi="Symbol" w:cs="Symbol"/>
    </w:rPr>
  </w:style>
  <w:style w:type="character" w:styleId="WW8Num18z0">
    <w:name w:val="WW8Num18z0"/>
    <w:qFormat/>
    <w:rPr/>
  </w:style>
  <w:style w:type="character" w:styleId="WW8Num19z0">
    <w:name w:val="WW8Num19z0"/>
    <w:qFormat/>
    <w:rPr/>
  </w:style>
  <w:style w:type="character" w:styleId="WW8Num20z0">
    <w:name w:val="WW8Num20z0"/>
    <w:qFormat/>
    <w:rPr>
      <w:rFonts w:ascii="Times Armenian" w:hAnsi="Times Armenian" w:eastAsia="Times New Roman" w:cs="Times New Roman"/>
    </w:rPr>
  </w:style>
  <w:style w:type="character" w:styleId="WW8Num20z1">
    <w:name w:val="WW8Num20z1"/>
    <w:qFormat/>
    <w:rPr>
      <w:rFonts w:ascii="Courier New" w:hAnsi="Courier New" w:cs="Courier New"/>
    </w:rPr>
  </w:style>
  <w:style w:type="character" w:styleId="WW8Num20z2">
    <w:name w:val="WW8Num20z2"/>
    <w:qFormat/>
    <w:rPr>
      <w:rFonts w:ascii="Wingdings" w:hAnsi="Wingdings" w:cs="Wingdings"/>
    </w:rPr>
  </w:style>
  <w:style w:type="character" w:styleId="WW8Num20z3">
    <w:name w:val="WW8Num20z3"/>
    <w:qFormat/>
    <w:rPr>
      <w:rFonts w:ascii="Symbol" w:hAnsi="Symbol" w:cs="Symbol"/>
    </w:rPr>
  </w:style>
  <w:style w:type="character" w:styleId="DefaultParagraphFont">
    <w:name w:val="Default Paragraph Font"/>
    <w:qFormat/>
    <w:rPr/>
  </w:style>
  <w:style w:type="character" w:styleId="FootnoteCharacters">
    <w:name w:val="Footnote Characters"/>
    <w:qFormat/>
    <w:rPr>
      <w:vertAlign w:val="superscript"/>
    </w:rPr>
  </w:style>
  <w:style w:type="character" w:styleId="PageNumber">
    <w:name w:val="Page Number"/>
    <w:basedOn w:val="DefaultParagraphFont"/>
    <w:rPr/>
  </w:style>
  <w:style w:type="character" w:styleId="InternetLink">
    <w:name w:val="Hyperlink"/>
    <w:rPr>
      <w:color w:val="0000FF"/>
      <w:u w:val="single"/>
    </w:rPr>
  </w:style>
  <w:style w:type="character" w:styleId="P">
    <w:name w:val="p"/>
    <w:basedOn w:val="DefaultParagraphFont"/>
    <w:qFormat/>
    <w:rPr/>
  </w:style>
  <w:style w:type="character" w:styleId="Vl">
    <w:name w:val="vl"/>
    <w:basedOn w:val="DefaultParagraphFont"/>
    <w:qFormat/>
    <w:rPr/>
  </w:style>
  <w:style w:type="character" w:styleId="C-txt">
    <w:name w:val="c-txt"/>
    <w:basedOn w:val="DefaultParagraphFont"/>
    <w:qFormat/>
    <w:rPr/>
  </w:style>
  <w:style w:type="character" w:styleId="IndexLink">
    <w:name w:val="Index Link"/>
    <w:qFormat/>
    <w:rPr/>
  </w:style>
  <w:style w:type="paragraph" w:styleId="Heading">
    <w:name w:val="Heading"/>
    <w:basedOn w:val="Normal"/>
    <w:next w:val="TextBody"/>
    <w:qFormat/>
    <w:pPr>
      <w:jc w:val="center"/>
    </w:pPr>
    <w:rPr>
      <w:rFonts w:ascii="Arial Armenian" w:hAnsi="Arial Armenian" w:cs="Arial Armenian"/>
      <w:b/>
      <w:sz w:val="28"/>
      <w:lang w:val="af-ZA"/>
    </w:rPr>
  </w:style>
  <w:style w:type="paragraph" w:styleId="TextBody">
    <w:name w:val="Body Text"/>
    <w:basedOn w:val="Normal"/>
    <w:pPr>
      <w:spacing w:before="0" w:after="120"/>
    </w:pPr>
    <w:rPr/>
  </w:style>
  <w:style w:type="paragraph" w:styleId="List">
    <w:name w:val="List"/>
    <w:basedOn w:val="Normal"/>
    <w:pPr>
      <w:ind w:start="360" w:hanging="360"/>
    </w:pPr>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ListBullet">
    <w:name w:val="List Bullet"/>
    <w:basedOn w:val="Normal"/>
    <w:qFormat/>
    <w:pPr>
      <w:numPr>
        <w:ilvl w:val="0"/>
        <w:numId w:val="4"/>
      </w:numPr>
    </w:pPr>
    <w:rPr/>
  </w:style>
  <w:style w:type="paragraph" w:styleId="Footnote">
    <w:name w:val="Footnote Text"/>
    <w:basedOn w:val="Normal"/>
    <w:pPr/>
    <w:rPr>
      <w:bCs w:val="false"/>
      <w:sz w:val="20"/>
      <w:szCs w:val="20"/>
    </w:rPr>
  </w:style>
  <w:style w:type="paragraph" w:styleId="TextBodyIndent">
    <w:name w:val="Body Text Indent"/>
    <w:basedOn w:val="Normal"/>
    <w:pPr>
      <w:spacing w:lineRule="auto" w:line="360"/>
      <w:ind w:firstLine="567"/>
    </w:pPr>
    <w:rPr>
      <w:rFonts w:ascii="Arial Armenian" w:hAnsi="Arial Armenian" w:cs="Arial Armenian"/>
      <w:b/>
      <w:bCs w:val="false"/>
      <w:i/>
      <w:sz w:val="16"/>
    </w:rPr>
  </w:style>
  <w:style w:type="paragraph" w:styleId="BodyTextIndent2">
    <w:name w:val="Body Text Indent 2"/>
    <w:basedOn w:val="Normal"/>
    <w:qFormat/>
    <w:pPr>
      <w:spacing w:lineRule="auto" w:line="360"/>
      <w:ind w:firstLine="567"/>
      <w:jc w:val="both"/>
    </w:pPr>
    <w:rPr>
      <w:rFonts w:ascii="Arial Armenian" w:hAnsi="Arial Armenian" w:cs="Arial Armenian"/>
      <w:bCs w:val="false"/>
      <w:i/>
      <w:sz w:val="20"/>
    </w:rPr>
  </w:style>
  <w:style w:type="paragraph" w:styleId="BodyTextIndent3">
    <w:name w:val="Body Text Indent 3"/>
    <w:basedOn w:val="Normal"/>
    <w:qFormat/>
    <w:pPr>
      <w:spacing w:lineRule="auto" w:line="360"/>
      <w:ind w:firstLine="540"/>
      <w:jc w:val="both"/>
    </w:pPr>
    <w:rPr>
      <w:rFonts w:ascii="Arial Armenian" w:hAnsi="Arial Armenian" w:cs="Arial Armenian"/>
      <w:bCs w:val="false"/>
      <w:i/>
      <w:sz w:val="20"/>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Normal"/>
    <w:pPr>
      <w:tabs>
        <w:tab w:val="clear" w:pos="709"/>
        <w:tab w:val="center" w:pos="4677" w:leader="none"/>
        <w:tab w:val="right" w:pos="9355" w:leader="none"/>
      </w:tabs>
    </w:pPr>
    <w:rPr>
      <w:bCs w:val="false"/>
      <w:sz w:val="20"/>
      <w:szCs w:val="20"/>
      <w:lang w:val="en-AU"/>
    </w:rPr>
  </w:style>
  <w:style w:type="paragraph" w:styleId="Header">
    <w:name w:val="Header"/>
    <w:basedOn w:val="Normal"/>
    <w:pPr>
      <w:tabs>
        <w:tab w:val="clear" w:pos="709"/>
        <w:tab w:val="center" w:pos="4677" w:leader="none"/>
        <w:tab w:val="right" w:pos="9355" w:leader="none"/>
      </w:tabs>
    </w:pPr>
    <w:rPr/>
  </w:style>
  <w:style w:type="paragraph" w:styleId="List2">
    <w:name w:val="List Bullet 3"/>
    <w:basedOn w:val="Normal"/>
    <w:pPr>
      <w:ind w:start="720" w:hanging="360"/>
    </w:pPr>
    <w:rPr/>
  </w:style>
  <w:style w:type="paragraph" w:styleId="List3">
    <w:name w:val="List Bullet 4"/>
    <w:basedOn w:val="Normal"/>
    <w:pPr>
      <w:ind w:start="1080" w:hanging="360"/>
    </w:pPr>
    <w:rPr/>
  </w:style>
  <w:style w:type="paragraph" w:styleId="List4">
    <w:name w:val="List Bullet 5"/>
    <w:basedOn w:val="Normal"/>
    <w:pPr>
      <w:ind w:start="1440" w:hanging="360"/>
    </w:pPr>
    <w:rPr/>
  </w:style>
  <w:style w:type="paragraph" w:styleId="Closing">
    <w:name w:val="Closing"/>
    <w:basedOn w:val="Normal"/>
    <w:qFormat/>
    <w:pPr>
      <w:ind w:start="4320" w:hanging="0"/>
    </w:pPr>
    <w:rPr/>
  </w:style>
  <w:style w:type="paragraph" w:styleId="Date">
    <w:name w:val="Date"/>
    <w:basedOn w:val="Normal"/>
    <w:next w:val="Normal"/>
    <w:qFormat/>
    <w:pPr/>
    <w:rPr/>
  </w:style>
  <w:style w:type="paragraph" w:styleId="ListBullet2">
    <w:name w:val="List Bullet 2"/>
    <w:basedOn w:val="Normal"/>
    <w:qFormat/>
    <w:pPr>
      <w:numPr>
        <w:ilvl w:val="0"/>
        <w:numId w:val="3"/>
      </w:numPr>
    </w:pPr>
    <w:rPr/>
  </w:style>
  <w:style w:type="paragraph" w:styleId="ListBullet3">
    <w:name w:val="List Bullet 3"/>
    <w:basedOn w:val="Normal"/>
    <w:qFormat/>
    <w:pPr>
      <w:numPr>
        <w:ilvl w:val="0"/>
        <w:numId w:val="2"/>
      </w:numPr>
    </w:pPr>
    <w:rPr/>
  </w:style>
  <w:style w:type="paragraph" w:styleId="Signature">
    <w:name w:val="Signature"/>
    <w:basedOn w:val="Normal"/>
    <w:pPr>
      <w:ind w:start="4320" w:hanging="0"/>
    </w:pPr>
    <w:rPr/>
  </w:style>
  <w:style w:type="paragraph" w:styleId="SignatureJobTitle">
    <w:name w:val="Signature Job Title"/>
    <w:basedOn w:val="Signature"/>
    <w:qFormat/>
    <w:pPr/>
    <w:rPr/>
  </w:style>
  <w:style w:type="paragraph" w:styleId="SignatureCompany">
    <w:name w:val="Signature Company"/>
    <w:basedOn w:val="Signature"/>
    <w:qFormat/>
    <w:pPr/>
    <w:rPr/>
  </w:style>
  <w:style w:type="paragraph" w:styleId="NormalIndent">
    <w:name w:val="Normal Indent"/>
    <w:basedOn w:val="Normal"/>
    <w:qFormat/>
    <w:pPr>
      <w:ind w:start="708" w:hanging="0"/>
    </w:pPr>
    <w:rPr/>
  </w:style>
  <w:style w:type="paragraph" w:styleId="ShortReturnAddress">
    <w:name w:val="Short Return Address"/>
    <w:basedOn w:val="Normal"/>
    <w:qFormat/>
    <w:pPr/>
    <w:rPr/>
  </w:style>
  <w:style w:type="paragraph" w:styleId="BodyTextFirstIndent">
    <w:name w:val="Body Text First Indent"/>
    <w:basedOn w:val="TextBody"/>
    <w:qFormat/>
    <w:pPr>
      <w:ind w:firstLine="210"/>
    </w:pPr>
    <w:rPr/>
  </w:style>
  <w:style w:type="paragraph" w:styleId="BodyTextFirstIndent2">
    <w:name w:val="Body Text First Indent 2"/>
    <w:basedOn w:val="TextBodyIndent"/>
    <w:qFormat/>
    <w:pPr>
      <w:spacing w:lineRule="auto" w:line="240" w:before="0" w:after="120"/>
      <w:ind w:start="360" w:firstLine="210"/>
    </w:pPr>
    <w:rPr>
      <w:rFonts w:ascii="Times New Roman" w:hAnsi="Times New Roman" w:cs="Times New Roman"/>
      <w:b w:val="false"/>
      <w:bCs/>
      <w:i w:val="false"/>
      <w:sz w:val="24"/>
    </w:rPr>
  </w:style>
  <w:style w:type="paragraph" w:styleId="TOCHeading">
    <w:name w:val="TOC Heading"/>
    <w:basedOn w:val="Heading1"/>
    <w:next w:val="Normal"/>
    <w:qFormat/>
    <w:pPr>
      <w:keepLines/>
      <w:numPr>
        <w:ilvl w:val="0"/>
        <w:numId w:val="0"/>
      </w:numPr>
      <w:spacing w:lineRule="auto" w:line="276" w:before="480" w:after="0"/>
      <w:ind w:hanging="0"/>
      <w:outlineLvl w:val="9"/>
    </w:pPr>
    <w:rPr>
      <w:rFonts w:ascii="Cambria" w:hAnsi="Cambria" w:eastAsia="Times New Roman" w:cs="Times New Roman"/>
      <w:b/>
      <w:color w:val="365F91"/>
      <w:sz w:val="28"/>
      <w:szCs w:val="28"/>
    </w:rPr>
  </w:style>
  <w:style w:type="paragraph" w:styleId="Contents1">
    <w:name w:val="TOC 1"/>
    <w:basedOn w:val="Normal"/>
    <w:next w:val="Normal"/>
    <w:pPr/>
    <w:rPr/>
  </w:style>
  <w:style w:type="paragraph" w:styleId="Contents2">
    <w:name w:val="TOC 2"/>
    <w:basedOn w:val="Normal"/>
    <w:next w:val="Normal"/>
    <w:pPr>
      <w:ind w:start="240" w:hanging="0"/>
    </w:pPr>
    <w:rPr/>
  </w:style>
  <w:style w:type="paragraph" w:styleId="Contents3">
    <w:name w:val="TOC 3"/>
    <w:basedOn w:val="Normal"/>
    <w:next w:val="Normal"/>
    <w:pPr>
      <w:ind w:start="480" w:hanging="0"/>
    </w:pPr>
    <w:rPr/>
  </w:style>
  <w:style w:type="paragraph" w:styleId="NormalWeb">
    <w:name w:val="Normal (Web)"/>
    <w:basedOn w:val="Normal"/>
    <w:qFormat/>
    <w:pPr>
      <w:spacing w:before="280" w:after="280"/>
    </w:pPr>
    <w:rPr>
      <w:bCs w:val="false"/>
    </w:rPr>
  </w:style>
  <w:style w:type="paragraph" w:styleId="FrameContents">
    <w:name w:val="Frame Contents"/>
    <w:basedOn w:val="Normal"/>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poetryfoundation.org/poets/robert-burns" TargetMode="External"/><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image" Target="media/image2.jpeg"/><Relationship Id="rId7" Type="http://schemas.openxmlformats.org/officeDocument/2006/relationships/header" Target="header3.xml"/><Relationship Id="rId8" Type="http://schemas.openxmlformats.org/officeDocument/2006/relationships/header" Target="header4.xml"/><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Normal_x0000_</Template>
  <TotalTime>5805</TotalTime>
  <Application>LibreOffice/7.5.3.2$MacOSX_AARCH64 LibreOffice_project/9f56dff12ba03b9acd7730a5a481eea045e468f3</Application>
  <AppVersion>15.0000</AppVersion>
  <Pages>289</Pages>
  <Words>160451</Words>
  <Characters>384582</Characters>
  <CharactersWithSpaces>449635</CharactersWithSpaces>
  <Paragraphs>4765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2009-03-21T22:38:00Z</dcterms:created>
  <dc:creator>Yelena</dc:creator>
  <dc:description/>
  <cp:keywords/>
  <dc:language>en-US</dc:language>
  <cp:lastModifiedBy>HP-HOME</cp:lastModifiedBy>
  <cp:lastPrinted>2009-05-19T15:28:00Z</cp:lastPrinted>
  <dcterms:modified xsi:type="dcterms:W3CDTF">2025-06-13T23:14:00Z</dcterms:modified>
  <cp:revision>308</cp:revision>
  <dc:subject/>
  <dc:title>¾ðÎàô Êàêø</dc:title>
</cp:coreProperties>
</file>